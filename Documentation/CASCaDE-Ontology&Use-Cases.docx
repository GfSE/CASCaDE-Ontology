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86BDD4" w14:textId="77777777" w:rsidR="00FE396F" w:rsidRDefault="00FE396F">
      <w:pPr>
        <w:pStyle w:val="Verzeichnis1"/>
        <w:tabs>
          <w:tab w:val="clear" w:pos="9593"/>
        </w:tabs>
      </w:pPr>
    </w:p>
    <w:tbl>
      <w:tblPr>
        <w:tblW w:w="0" w:type="auto"/>
        <w:tblCellMar>
          <w:left w:w="70" w:type="dxa"/>
          <w:right w:w="70" w:type="dxa"/>
        </w:tblCellMar>
        <w:tblLook w:val="0000" w:firstRow="0" w:lastRow="0" w:firstColumn="0" w:lastColumn="0" w:noHBand="0" w:noVBand="0"/>
      </w:tblPr>
      <w:tblGrid>
        <w:gridCol w:w="3070"/>
        <w:gridCol w:w="3070"/>
        <w:gridCol w:w="3070"/>
      </w:tblGrid>
      <w:tr w:rsidR="00FE396F" w14:paraId="6F9ED68D" w14:textId="77777777">
        <w:tc>
          <w:tcPr>
            <w:tcW w:w="3070" w:type="dxa"/>
          </w:tcPr>
          <w:p w14:paraId="002D4726" w14:textId="77777777" w:rsidR="00FE396F" w:rsidRDefault="00FE396F">
            <w:pPr>
              <w:rPr>
                <w:noProof/>
                <w:lang w:val="en-US"/>
              </w:rPr>
            </w:pPr>
          </w:p>
        </w:tc>
        <w:tc>
          <w:tcPr>
            <w:tcW w:w="3070" w:type="dxa"/>
          </w:tcPr>
          <w:p w14:paraId="640F1F6B" w14:textId="77777777" w:rsidR="00FE396F" w:rsidRDefault="007C3E76">
            <w:pPr>
              <w:jc w:val="left"/>
              <w:rPr>
                <w:b/>
                <w:bCs/>
                <w:noProof/>
                <w:sz w:val="26"/>
                <w:lang w:val="en-US"/>
              </w:rPr>
            </w:pPr>
            <w:r>
              <w:rPr>
                <w:b/>
                <w:bCs/>
                <w:noProof/>
                <w:sz w:val="26"/>
                <w:lang w:val="en-US"/>
              </w:rPr>
              <w:t>prostep ivip</w:t>
            </w:r>
            <w:r w:rsidR="00FE396F">
              <w:rPr>
                <w:b/>
                <w:bCs/>
                <w:noProof/>
                <w:sz w:val="26"/>
                <w:lang w:val="en-US"/>
              </w:rPr>
              <w:t xml:space="preserve"> Recommendation</w:t>
            </w:r>
          </w:p>
        </w:tc>
        <w:tc>
          <w:tcPr>
            <w:tcW w:w="3070" w:type="dxa"/>
          </w:tcPr>
          <w:p w14:paraId="333548EE" w14:textId="77777777" w:rsidR="00FE396F" w:rsidRDefault="00FE396F">
            <w:pPr>
              <w:spacing w:after="0"/>
              <w:jc w:val="right"/>
              <w:rPr>
                <w:b/>
                <w:bCs/>
                <w:noProof/>
                <w:sz w:val="26"/>
                <w:lang w:val="en-US"/>
              </w:rPr>
            </w:pPr>
            <w:r>
              <w:rPr>
                <w:b/>
                <w:bCs/>
                <w:noProof/>
                <w:sz w:val="26"/>
                <w:lang w:val="en-US"/>
              </w:rPr>
              <w:t>PSI</w:t>
            </w:r>
          </w:p>
          <w:p w14:paraId="1E3B9A65" w14:textId="75D5C9E9" w:rsidR="00FE396F" w:rsidRDefault="00FE396F">
            <w:pPr>
              <w:jc w:val="right"/>
              <w:rPr>
                <w:b/>
                <w:bCs/>
                <w:noProof/>
                <w:sz w:val="26"/>
                <w:lang w:val="en-US"/>
              </w:rPr>
            </w:pPr>
            <w:r>
              <w:rPr>
                <w:b/>
                <w:bCs/>
                <w:noProof/>
                <w:sz w:val="26"/>
                <w:lang w:val="en-US"/>
              </w:rPr>
              <w:fldChar w:fldCharType="begin"/>
            </w:r>
            <w:r>
              <w:rPr>
                <w:b/>
                <w:bCs/>
                <w:noProof/>
                <w:sz w:val="26"/>
                <w:lang w:val="en-US"/>
              </w:rPr>
              <w:instrText xml:space="preserve"> DOCPROPERTY "PSI Number"  \* MERGEFORMAT </w:instrText>
            </w:r>
            <w:r>
              <w:rPr>
                <w:b/>
                <w:bCs/>
                <w:noProof/>
                <w:sz w:val="26"/>
                <w:lang w:val="en-US"/>
              </w:rPr>
              <w:fldChar w:fldCharType="separate"/>
            </w:r>
            <w:r w:rsidR="00636276">
              <w:rPr>
                <w:b/>
                <w:bCs/>
                <w:noProof/>
                <w:sz w:val="26"/>
                <w:lang w:val="en-US"/>
              </w:rPr>
              <w:t>PSI Reference Number</w:t>
            </w:r>
            <w:r>
              <w:rPr>
                <w:b/>
                <w:bCs/>
                <w:noProof/>
                <w:sz w:val="26"/>
                <w:lang w:val="en-US"/>
              </w:rPr>
              <w:fldChar w:fldCharType="end"/>
            </w:r>
          </w:p>
        </w:tc>
      </w:tr>
    </w:tbl>
    <w:p w14:paraId="3B99D277" w14:textId="77777777" w:rsidR="00FE396F" w:rsidRDefault="00FE396F">
      <w:pPr>
        <w:rPr>
          <w:noProof/>
          <w:lang w:val="en-US"/>
        </w:rPr>
      </w:pPr>
    </w:p>
    <w:p w14:paraId="172BE0CC" w14:textId="77777777" w:rsidR="00FE396F" w:rsidRDefault="00FE396F">
      <w:pPr>
        <w:rPr>
          <w:noProof/>
          <w:lang w:val="en-US"/>
        </w:rPr>
      </w:pPr>
    </w:p>
    <w:p w14:paraId="095BA31E" w14:textId="77777777" w:rsidR="00FE396F" w:rsidRDefault="00FE396F">
      <w:pPr>
        <w:rPr>
          <w:noProof/>
          <w:lang w:val="en-US"/>
        </w:rPr>
      </w:pPr>
    </w:p>
    <w:p w14:paraId="1B8D616F" w14:textId="77777777" w:rsidR="00FE396F" w:rsidRDefault="00FE396F">
      <w:pPr>
        <w:pStyle w:val="Verzeichnis1"/>
        <w:rPr>
          <w:lang w:val="en-US"/>
        </w:rPr>
      </w:pPr>
    </w:p>
    <w:p w14:paraId="19DFA742" w14:textId="77777777" w:rsidR="00FE396F" w:rsidRDefault="00FE396F">
      <w:pPr>
        <w:rPr>
          <w:noProof/>
          <w:lang w:val="en-US"/>
        </w:rPr>
      </w:pPr>
    </w:p>
    <w:p w14:paraId="342050D7" w14:textId="77777777" w:rsidR="00FE396F" w:rsidRDefault="00FE396F">
      <w:pPr>
        <w:pStyle w:val="Verzeichnis1"/>
        <w:rPr>
          <w:lang w:val="en-US"/>
        </w:rPr>
      </w:pPr>
    </w:p>
    <w:p w14:paraId="56CA14FB" w14:textId="6B06D8C4" w:rsidR="00FE396F" w:rsidRDefault="00FE396F">
      <w:pPr>
        <w:rPr>
          <w:b/>
          <w:bCs/>
          <w:noProof/>
          <w:sz w:val="40"/>
          <w:lang w:val="en-US"/>
        </w:rPr>
      </w:pPr>
      <w:r>
        <w:rPr>
          <w:b/>
          <w:bCs/>
          <w:noProof/>
          <w:sz w:val="40"/>
        </w:rPr>
        <w:fldChar w:fldCharType="begin"/>
      </w:r>
      <w:r>
        <w:rPr>
          <w:b/>
          <w:bCs/>
          <w:noProof/>
          <w:sz w:val="40"/>
          <w:lang w:val="en-US"/>
        </w:rPr>
        <w:instrText xml:space="preserve"> DOCPROPERTY "Title"  \* MERGEFORMAT </w:instrText>
      </w:r>
      <w:r>
        <w:rPr>
          <w:b/>
          <w:bCs/>
          <w:noProof/>
          <w:sz w:val="40"/>
        </w:rPr>
        <w:fldChar w:fldCharType="separate"/>
      </w:r>
      <w:r w:rsidR="00636276">
        <w:rPr>
          <w:b/>
          <w:bCs/>
          <w:noProof/>
          <w:sz w:val="40"/>
          <w:lang w:val="en-US"/>
        </w:rPr>
        <w:t>Title of Recommendation</w:t>
      </w:r>
      <w:r>
        <w:rPr>
          <w:b/>
          <w:bCs/>
          <w:noProof/>
          <w:sz w:val="40"/>
        </w:rPr>
        <w:fldChar w:fldCharType="end"/>
      </w:r>
    </w:p>
    <w:p w14:paraId="2193C8F6" w14:textId="7CE09716" w:rsidR="00FE396F" w:rsidRDefault="00FE396F">
      <w:pPr>
        <w:rPr>
          <w:b/>
          <w:bCs/>
          <w:noProof/>
          <w:sz w:val="32"/>
          <w:lang w:val="en-US"/>
        </w:rPr>
      </w:pPr>
      <w:r>
        <w:rPr>
          <w:b/>
          <w:bCs/>
          <w:noProof/>
          <w:sz w:val="32"/>
        </w:rPr>
        <w:fldChar w:fldCharType="begin"/>
      </w:r>
      <w:r>
        <w:rPr>
          <w:b/>
          <w:bCs/>
          <w:noProof/>
          <w:sz w:val="32"/>
          <w:lang w:val="en-US"/>
        </w:rPr>
        <w:instrText xml:space="preserve"> DOCPROPERTY "Sub-Title"  \* MERGEFORMAT </w:instrText>
      </w:r>
      <w:r>
        <w:rPr>
          <w:b/>
          <w:bCs/>
          <w:noProof/>
          <w:sz w:val="32"/>
        </w:rPr>
        <w:fldChar w:fldCharType="separate"/>
      </w:r>
      <w:r w:rsidR="00636276">
        <w:rPr>
          <w:b/>
          <w:bCs/>
          <w:noProof/>
          <w:sz w:val="32"/>
          <w:lang w:val="en-US"/>
        </w:rPr>
        <w:t>Title of Part</w:t>
      </w:r>
      <w:r>
        <w:rPr>
          <w:b/>
          <w:bCs/>
          <w:noProof/>
          <w:sz w:val="32"/>
        </w:rPr>
        <w:fldChar w:fldCharType="end"/>
      </w:r>
    </w:p>
    <w:p w14:paraId="3D914ECC" w14:textId="77777777" w:rsidR="00FE396F" w:rsidRDefault="00FE396F">
      <w:pPr>
        <w:rPr>
          <w:noProof/>
          <w:lang w:val="en-US"/>
        </w:rPr>
      </w:pPr>
    </w:p>
    <w:p w14:paraId="0A88C240" w14:textId="77777777" w:rsidR="00FE396F" w:rsidRDefault="00FE396F">
      <w:pPr>
        <w:rPr>
          <w:noProof/>
          <w:lang w:val="en-US"/>
        </w:rPr>
      </w:pPr>
    </w:p>
    <w:p w14:paraId="3B90D86F" w14:textId="59491487" w:rsidR="00FE396F" w:rsidRDefault="00FE396F">
      <w:pPr>
        <w:rPr>
          <w:noProof/>
          <w:lang w:val="en-US"/>
        </w:rPr>
      </w:pPr>
      <w:r>
        <w:rPr>
          <w:noProof/>
        </w:rPr>
        <w:t xml:space="preserve">Version </w:t>
      </w:r>
      <w:r w:rsidR="006A5830">
        <w:rPr>
          <w:noProof/>
        </w:rPr>
        <w:fldChar w:fldCharType="begin"/>
      </w:r>
      <w:r w:rsidR="006A5830">
        <w:rPr>
          <w:noProof/>
        </w:rPr>
        <w:instrText xml:space="preserve"> DOCPROPERTY "Version"  \* MERGEFORMAT </w:instrText>
      </w:r>
      <w:r w:rsidR="006A5830">
        <w:rPr>
          <w:noProof/>
        </w:rPr>
        <w:fldChar w:fldCharType="separate"/>
      </w:r>
      <w:r w:rsidR="00636276">
        <w:rPr>
          <w:noProof/>
        </w:rPr>
        <w:t>1.1</w:t>
      </w:r>
      <w:r w:rsidR="006A5830">
        <w:rPr>
          <w:noProof/>
        </w:rPr>
        <w:fldChar w:fldCharType="end"/>
      </w:r>
      <w:r>
        <w:rPr>
          <w:noProof/>
        </w:rPr>
        <w:t xml:space="preserve">, </w:t>
      </w:r>
      <w:r w:rsidR="006A5830">
        <w:rPr>
          <w:noProof/>
        </w:rPr>
        <w:fldChar w:fldCharType="begin"/>
      </w:r>
      <w:r w:rsidR="006A5830">
        <w:rPr>
          <w:noProof/>
        </w:rPr>
        <w:instrText xml:space="preserve"> DOCPROPERTY "Date"  \* MERGEFORMAT </w:instrText>
      </w:r>
      <w:r w:rsidR="006A5830">
        <w:rPr>
          <w:noProof/>
        </w:rPr>
        <w:fldChar w:fldCharType="separate"/>
      </w:r>
      <w:r w:rsidR="00636276">
        <w:rPr>
          <w:noProof/>
        </w:rPr>
        <w:t>29.10.2008</w:t>
      </w:r>
      <w:r w:rsidR="006A5830">
        <w:rPr>
          <w:noProof/>
        </w:rPr>
        <w:fldChar w:fldCharType="end"/>
      </w:r>
    </w:p>
    <w:p w14:paraId="3ECBE33B" w14:textId="63A551C3" w:rsidR="00FE396F" w:rsidRDefault="00FE396F">
      <w:pPr>
        <w:rPr>
          <w:noProof/>
          <w:lang w:val="en-US"/>
        </w:rPr>
      </w:pPr>
      <w:r>
        <w:rPr>
          <w:noProof/>
          <w:lang w:val="en-US"/>
        </w:rPr>
        <w:t xml:space="preserve">Status: </w:t>
      </w:r>
      <w:r w:rsidR="006A5830">
        <w:rPr>
          <w:noProof/>
        </w:rPr>
        <w:fldChar w:fldCharType="begin"/>
      </w:r>
      <w:r w:rsidR="006A5830">
        <w:rPr>
          <w:noProof/>
        </w:rPr>
        <w:instrText xml:space="preserve"> DOCPROPERTY "Status"  \* MERGEFORMAT </w:instrText>
      </w:r>
      <w:r w:rsidR="006A5830">
        <w:rPr>
          <w:noProof/>
          <w:lang w:val="en-US"/>
        </w:rPr>
        <w:fldChar w:fldCharType="end"/>
      </w:r>
    </w:p>
    <w:p w14:paraId="2ED91E29" w14:textId="77777777" w:rsidR="00FE396F" w:rsidRDefault="00FE396F">
      <w:pPr>
        <w:rPr>
          <w:noProof/>
          <w:lang w:val="en-US"/>
        </w:rPr>
      </w:pPr>
    </w:p>
    <w:p w14:paraId="5A66C88F" w14:textId="77777777" w:rsidR="00FE396F" w:rsidRDefault="00FE396F">
      <w:pPr>
        <w:rPr>
          <w:noProof/>
          <w:lang w:val="en-US"/>
        </w:rPr>
      </w:pPr>
    </w:p>
    <w:p w14:paraId="34290299" w14:textId="77777777" w:rsidR="00FE396F" w:rsidRDefault="00FE396F">
      <w:pPr>
        <w:rPr>
          <w:noProof/>
          <w:lang w:val="en-US"/>
        </w:rPr>
      </w:pPr>
    </w:p>
    <w:p w14:paraId="24556999" w14:textId="77777777" w:rsidR="00FE396F" w:rsidRDefault="00FE396F">
      <w:pPr>
        <w:rPr>
          <w:noProof/>
        </w:rPr>
      </w:pPr>
    </w:p>
    <w:p w14:paraId="7BC0C707" w14:textId="77777777" w:rsidR="00FE396F" w:rsidRDefault="00FE396F">
      <w:pPr>
        <w:rPr>
          <w:noProof/>
        </w:rPr>
      </w:pPr>
    </w:p>
    <w:p w14:paraId="2DA05D71" w14:textId="77777777" w:rsidR="00FE396F" w:rsidRDefault="00FE396F">
      <w:pPr>
        <w:rPr>
          <w:noProof/>
        </w:rPr>
      </w:pPr>
    </w:p>
    <w:p w14:paraId="7C2D824D" w14:textId="77777777" w:rsidR="00FE396F" w:rsidRDefault="00FE396F">
      <w:pPr>
        <w:rPr>
          <w:noProof/>
        </w:rPr>
      </w:pPr>
    </w:p>
    <w:p w14:paraId="78ECC466" w14:textId="77777777" w:rsidR="00FE396F" w:rsidRDefault="008F6E43">
      <w:pPr>
        <w:rPr>
          <w:noProof/>
        </w:rPr>
      </w:pPr>
      <w:r w:rsidRPr="00765C5B">
        <w:rPr>
          <w:noProof/>
          <w:lang w:val="en-US" w:eastAsia="en-US"/>
        </w:rPr>
        <w:drawing>
          <wp:inline distT="0" distB="0" distL="0" distR="0" wp14:anchorId="756833A1" wp14:editId="3991B088">
            <wp:extent cx="2614295" cy="1429385"/>
            <wp:effectExtent l="0" t="0" r="0" b="0"/>
            <wp:docPr id="25" name="Bild 7" descr="170328_Prostep_Logo_dunkelblau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170328_Prostep_Logo_dunkelblau_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4295" cy="1429385"/>
                    </a:xfrm>
                    <a:prstGeom prst="rect">
                      <a:avLst/>
                    </a:prstGeom>
                    <a:noFill/>
                    <a:ln>
                      <a:noFill/>
                    </a:ln>
                  </pic:spPr>
                </pic:pic>
              </a:graphicData>
            </a:graphic>
          </wp:inline>
        </w:drawing>
      </w:r>
    </w:p>
    <w:p w14:paraId="2E3763C8" w14:textId="77777777" w:rsidR="00FE396F" w:rsidRDefault="00FE396F">
      <w:pPr>
        <w:rPr>
          <w:noProof/>
        </w:rPr>
      </w:pPr>
    </w:p>
    <w:p w14:paraId="1DFBCAB2" w14:textId="77777777" w:rsidR="00FE396F" w:rsidRDefault="00FE396F">
      <w:pPr>
        <w:rPr>
          <w:noProof/>
        </w:rPr>
      </w:pPr>
    </w:p>
    <w:p w14:paraId="5F9BDCBD" w14:textId="77777777" w:rsidR="00FE396F" w:rsidRDefault="00FE396F">
      <w:pPr>
        <w:rPr>
          <w:noProof/>
        </w:rPr>
      </w:pPr>
    </w:p>
    <w:p w14:paraId="797022D6" w14:textId="77777777" w:rsidR="00FE396F" w:rsidRDefault="00FE396F">
      <w:pPr>
        <w:rPr>
          <w:noProof/>
        </w:rPr>
      </w:pPr>
    </w:p>
    <w:p w14:paraId="5DF56653" w14:textId="77777777" w:rsidR="00FE396F" w:rsidRDefault="00FE396F">
      <w:pPr>
        <w:rPr>
          <w:noProof/>
        </w:rPr>
      </w:pPr>
    </w:p>
    <w:p w14:paraId="2A635E49" w14:textId="77777777" w:rsidR="00FE396F" w:rsidRDefault="00FE396F">
      <w:pPr>
        <w:rPr>
          <w:noProof/>
        </w:rPr>
      </w:pPr>
    </w:p>
    <w:p w14:paraId="4124F215" w14:textId="77777777" w:rsidR="00FE396F" w:rsidRDefault="00FE396F">
      <w:pPr>
        <w:rPr>
          <w:noProof/>
          <w:lang w:val="en-US"/>
        </w:rPr>
      </w:pPr>
    </w:p>
    <w:p w14:paraId="4167E81F" w14:textId="77777777" w:rsidR="00FE396F" w:rsidRDefault="00FE396F">
      <w:pPr>
        <w:rPr>
          <w:noProof/>
          <w:lang w:val="en-US"/>
        </w:rPr>
      </w:pPr>
    </w:p>
    <w:p w14:paraId="4A40B498" w14:textId="77777777" w:rsidR="00FE396F" w:rsidRPr="00D735F2" w:rsidRDefault="00FE396F">
      <w:pPr>
        <w:rPr>
          <w:noProof/>
        </w:rPr>
      </w:pPr>
      <w:r w:rsidRPr="00D735F2">
        <w:rPr>
          <w:noProof/>
        </w:rPr>
        <w:t xml:space="preserve">© </w:t>
      </w:r>
      <w:r w:rsidR="007C3E76" w:rsidRPr="00D735F2">
        <w:rPr>
          <w:noProof/>
        </w:rPr>
        <w:t>prostep ivip</w:t>
      </w:r>
      <w:r w:rsidRPr="00D735F2">
        <w:rPr>
          <w:noProof/>
        </w:rPr>
        <w:t xml:space="preserve"> Association</w:t>
      </w:r>
    </w:p>
    <w:p w14:paraId="2F5D0210" w14:textId="77777777" w:rsidR="002E417F" w:rsidRDefault="002E417F">
      <w:pPr>
        <w:spacing w:after="0"/>
        <w:jc w:val="left"/>
        <w:rPr>
          <w:noProof/>
          <w:lang w:val="it-IT"/>
        </w:rPr>
      </w:pPr>
      <w:r>
        <w:rPr>
          <w:noProof/>
          <w:lang w:val="it-IT"/>
        </w:rPr>
        <w:br w:type="page"/>
      </w:r>
    </w:p>
    <w:p w14:paraId="1E24E74C" w14:textId="77777777" w:rsidR="00AF1B9C" w:rsidRPr="00D735F2" w:rsidRDefault="00AF1B9C" w:rsidP="00AF1B9C">
      <w:pPr>
        <w:pStyle w:val="Titel1"/>
        <w:rPr>
          <w:noProof/>
          <w:lang w:val="de-DE"/>
        </w:rPr>
      </w:pPr>
      <w:r w:rsidRPr="00D735F2">
        <w:rPr>
          <w:noProof/>
          <w:lang w:val="de-DE"/>
        </w:rPr>
        <w:lastRenderedPageBreak/>
        <w:t>Contents</w:t>
      </w:r>
    </w:p>
    <w:p w14:paraId="14753620" w14:textId="23FB888B" w:rsidR="00636276" w:rsidRDefault="00AF1B9C">
      <w:pPr>
        <w:pStyle w:val="Verzeichnis1"/>
        <w:tabs>
          <w:tab w:val="left" w:pos="600"/>
        </w:tabs>
        <w:rPr>
          <w:rFonts w:asciiTheme="minorHAnsi" w:eastAsiaTheme="minorEastAsia" w:hAnsiTheme="minorHAnsi" w:cstheme="minorBidi"/>
          <w:kern w:val="2"/>
          <w:sz w:val="24"/>
          <w14:ligatures w14:val="standardContextual"/>
        </w:rPr>
      </w:pPr>
      <w:r>
        <w:rPr>
          <w:lang w:val="en-US"/>
        </w:rPr>
        <w:fldChar w:fldCharType="begin"/>
      </w:r>
      <w:r w:rsidRPr="00AF1B9C">
        <w:instrText xml:space="preserve"> TOC \o "1-3" \h \z </w:instrText>
      </w:r>
      <w:r>
        <w:rPr>
          <w:lang w:val="en-US"/>
        </w:rPr>
        <w:fldChar w:fldCharType="separate"/>
      </w:r>
      <w:hyperlink w:anchor="_Toc215185695" w:history="1">
        <w:r w:rsidR="00636276" w:rsidRPr="00087700">
          <w:rPr>
            <w:rStyle w:val="Hyperlink"/>
          </w:rPr>
          <w:t>1.</w:t>
        </w:r>
        <w:r w:rsidR="00636276">
          <w:rPr>
            <w:rFonts w:asciiTheme="minorHAnsi" w:eastAsiaTheme="minorEastAsia" w:hAnsiTheme="minorHAnsi" w:cstheme="minorBidi"/>
            <w:kern w:val="2"/>
            <w:sz w:val="24"/>
            <w14:ligatures w14:val="standardContextual"/>
          </w:rPr>
          <w:tab/>
        </w:r>
        <w:r w:rsidR="00636276" w:rsidRPr="00087700">
          <w:rPr>
            <w:rStyle w:val="Hyperlink"/>
          </w:rPr>
          <w:t>Data Types</w:t>
        </w:r>
        <w:r w:rsidR="00636276">
          <w:rPr>
            <w:webHidden/>
          </w:rPr>
          <w:tab/>
        </w:r>
        <w:r w:rsidR="00636276">
          <w:rPr>
            <w:webHidden/>
          </w:rPr>
          <w:fldChar w:fldCharType="begin"/>
        </w:r>
        <w:r w:rsidR="00636276">
          <w:rPr>
            <w:webHidden/>
          </w:rPr>
          <w:instrText xml:space="preserve"> PAGEREF _Toc215185695 \h </w:instrText>
        </w:r>
        <w:r w:rsidR="00636276">
          <w:rPr>
            <w:webHidden/>
          </w:rPr>
        </w:r>
        <w:r w:rsidR="00636276">
          <w:rPr>
            <w:webHidden/>
          </w:rPr>
          <w:fldChar w:fldCharType="separate"/>
        </w:r>
        <w:r w:rsidR="00636276">
          <w:rPr>
            <w:webHidden/>
          </w:rPr>
          <w:t>iv</w:t>
        </w:r>
        <w:r w:rsidR="00636276">
          <w:rPr>
            <w:webHidden/>
          </w:rPr>
          <w:fldChar w:fldCharType="end"/>
        </w:r>
      </w:hyperlink>
    </w:p>
    <w:p w14:paraId="6FAA2963" w14:textId="617FF961"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696" w:history="1">
        <w:r w:rsidRPr="00087700">
          <w:rPr>
            <w:rStyle w:val="Hyperlink"/>
          </w:rPr>
          <w:t>1.1.</w:t>
        </w:r>
        <w:r>
          <w:rPr>
            <w:rFonts w:asciiTheme="minorHAnsi" w:eastAsiaTheme="minorEastAsia" w:hAnsiTheme="minorHAnsi" w:cstheme="minorBidi"/>
            <w:kern w:val="2"/>
            <w:sz w:val="24"/>
            <w14:ligatures w14:val="standardContextual"/>
          </w:rPr>
          <w:tab/>
        </w:r>
        <w:r w:rsidRPr="00087700">
          <w:rPr>
            <w:rStyle w:val="Hyperlink"/>
          </w:rPr>
          <w:t>anyURI</w:t>
        </w:r>
        <w:r>
          <w:rPr>
            <w:webHidden/>
          </w:rPr>
          <w:tab/>
        </w:r>
        <w:r>
          <w:rPr>
            <w:webHidden/>
          </w:rPr>
          <w:fldChar w:fldCharType="begin"/>
        </w:r>
        <w:r>
          <w:rPr>
            <w:webHidden/>
          </w:rPr>
          <w:instrText xml:space="preserve"> PAGEREF _Toc215185696 \h </w:instrText>
        </w:r>
        <w:r>
          <w:rPr>
            <w:webHidden/>
          </w:rPr>
        </w:r>
        <w:r>
          <w:rPr>
            <w:webHidden/>
          </w:rPr>
          <w:fldChar w:fldCharType="separate"/>
        </w:r>
        <w:r>
          <w:rPr>
            <w:webHidden/>
          </w:rPr>
          <w:t>iv</w:t>
        </w:r>
        <w:r>
          <w:rPr>
            <w:webHidden/>
          </w:rPr>
          <w:fldChar w:fldCharType="end"/>
        </w:r>
      </w:hyperlink>
    </w:p>
    <w:p w14:paraId="6E02AAE8" w14:textId="56153124"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697" w:history="1">
        <w:r w:rsidRPr="00087700">
          <w:rPr>
            <w:rStyle w:val="Hyperlink"/>
          </w:rPr>
          <w:t>1.2.</w:t>
        </w:r>
        <w:r>
          <w:rPr>
            <w:rFonts w:asciiTheme="minorHAnsi" w:eastAsiaTheme="minorEastAsia" w:hAnsiTheme="minorHAnsi" w:cstheme="minorBidi"/>
            <w:kern w:val="2"/>
            <w:sz w:val="24"/>
            <w14:ligatures w14:val="standardContextual"/>
          </w:rPr>
          <w:tab/>
        </w:r>
        <w:r w:rsidRPr="00087700">
          <w:rPr>
            <w:rStyle w:val="Hyperlink"/>
          </w:rPr>
          <w:t>dateTime</w:t>
        </w:r>
        <w:r>
          <w:rPr>
            <w:webHidden/>
          </w:rPr>
          <w:tab/>
        </w:r>
        <w:r>
          <w:rPr>
            <w:webHidden/>
          </w:rPr>
          <w:fldChar w:fldCharType="begin"/>
        </w:r>
        <w:r>
          <w:rPr>
            <w:webHidden/>
          </w:rPr>
          <w:instrText xml:space="preserve"> PAGEREF _Toc215185697 \h </w:instrText>
        </w:r>
        <w:r>
          <w:rPr>
            <w:webHidden/>
          </w:rPr>
        </w:r>
        <w:r>
          <w:rPr>
            <w:webHidden/>
          </w:rPr>
          <w:fldChar w:fldCharType="separate"/>
        </w:r>
        <w:r>
          <w:rPr>
            <w:webHidden/>
          </w:rPr>
          <w:t>iv</w:t>
        </w:r>
        <w:r>
          <w:rPr>
            <w:webHidden/>
          </w:rPr>
          <w:fldChar w:fldCharType="end"/>
        </w:r>
      </w:hyperlink>
    </w:p>
    <w:p w14:paraId="77636E81" w14:textId="721CB94C"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698" w:history="1">
        <w:r w:rsidRPr="00087700">
          <w:rPr>
            <w:rStyle w:val="Hyperlink"/>
          </w:rPr>
          <w:t>1.3.</w:t>
        </w:r>
        <w:r>
          <w:rPr>
            <w:rFonts w:asciiTheme="minorHAnsi" w:eastAsiaTheme="minorEastAsia" w:hAnsiTheme="minorHAnsi" w:cstheme="minorBidi"/>
            <w:kern w:val="2"/>
            <w:sz w:val="24"/>
            <w14:ligatures w14:val="standardContextual"/>
          </w:rPr>
          <w:tab/>
        </w:r>
        <w:r w:rsidRPr="00087700">
          <w:rPr>
            <w:rStyle w:val="Hyperlink"/>
          </w:rPr>
          <w:t>description</w:t>
        </w:r>
        <w:r>
          <w:rPr>
            <w:webHidden/>
          </w:rPr>
          <w:tab/>
        </w:r>
        <w:r>
          <w:rPr>
            <w:webHidden/>
          </w:rPr>
          <w:fldChar w:fldCharType="begin"/>
        </w:r>
        <w:r>
          <w:rPr>
            <w:webHidden/>
          </w:rPr>
          <w:instrText xml:space="preserve"> PAGEREF _Toc215185698 \h </w:instrText>
        </w:r>
        <w:r>
          <w:rPr>
            <w:webHidden/>
          </w:rPr>
        </w:r>
        <w:r>
          <w:rPr>
            <w:webHidden/>
          </w:rPr>
          <w:fldChar w:fldCharType="separate"/>
        </w:r>
        <w:r>
          <w:rPr>
            <w:webHidden/>
          </w:rPr>
          <w:t>iv</w:t>
        </w:r>
        <w:r>
          <w:rPr>
            <w:webHidden/>
          </w:rPr>
          <w:fldChar w:fldCharType="end"/>
        </w:r>
      </w:hyperlink>
    </w:p>
    <w:p w14:paraId="3C933E2E" w14:textId="6460C661"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699" w:history="1">
        <w:r w:rsidRPr="00087700">
          <w:rPr>
            <w:rStyle w:val="Hyperlink"/>
          </w:rPr>
          <w:t>1.4.</w:t>
        </w:r>
        <w:r>
          <w:rPr>
            <w:rFonts w:asciiTheme="minorHAnsi" w:eastAsiaTheme="minorEastAsia" w:hAnsiTheme="minorHAnsi" w:cstheme="minorBidi"/>
            <w:kern w:val="2"/>
            <w:sz w:val="24"/>
            <w14:ligatures w14:val="standardContextual"/>
          </w:rPr>
          <w:tab/>
        </w:r>
        <w:r w:rsidRPr="00087700">
          <w:rPr>
            <w:rStyle w:val="Hyperlink"/>
          </w:rPr>
          <w:t>double</w:t>
        </w:r>
        <w:r>
          <w:rPr>
            <w:webHidden/>
          </w:rPr>
          <w:tab/>
        </w:r>
        <w:r>
          <w:rPr>
            <w:webHidden/>
          </w:rPr>
          <w:fldChar w:fldCharType="begin"/>
        </w:r>
        <w:r>
          <w:rPr>
            <w:webHidden/>
          </w:rPr>
          <w:instrText xml:space="preserve"> PAGEREF _Toc215185699 \h </w:instrText>
        </w:r>
        <w:r>
          <w:rPr>
            <w:webHidden/>
          </w:rPr>
        </w:r>
        <w:r>
          <w:rPr>
            <w:webHidden/>
          </w:rPr>
          <w:fldChar w:fldCharType="separate"/>
        </w:r>
        <w:r>
          <w:rPr>
            <w:webHidden/>
          </w:rPr>
          <w:t>iv</w:t>
        </w:r>
        <w:r>
          <w:rPr>
            <w:webHidden/>
          </w:rPr>
          <w:fldChar w:fldCharType="end"/>
        </w:r>
      </w:hyperlink>
    </w:p>
    <w:p w14:paraId="77C5332A" w14:textId="02E0C6CB"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00" w:history="1">
        <w:r w:rsidRPr="00087700">
          <w:rPr>
            <w:rStyle w:val="Hyperlink"/>
          </w:rPr>
          <w:t>1.5.</w:t>
        </w:r>
        <w:r>
          <w:rPr>
            <w:rFonts w:asciiTheme="minorHAnsi" w:eastAsiaTheme="minorEastAsia" w:hAnsiTheme="minorHAnsi" w:cstheme="minorBidi"/>
            <w:kern w:val="2"/>
            <w:sz w:val="24"/>
            <w14:ligatures w14:val="standardContextual"/>
          </w:rPr>
          <w:tab/>
        </w:r>
        <w:r w:rsidRPr="00087700">
          <w:rPr>
            <w:rStyle w:val="Hyperlink"/>
          </w:rPr>
          <w:t>identifier</w:t>
        </w:r>
        <w:r>
          <w:rPr>
            <w:webHidden/>
          </w:rPr>
          <w:tab/>
        </w:r>
        <w:r>
          <w:rPr>
            <w:webHidden/>
          </w:rPr>
          <w:fldChar w:fldCharType="begin"/>
        </w:r>
        <w:r>
          <w:rPr>
            <w:webHidden/>
          </w:rPr>
          <w:instrText xml:space="preserve"> PAGEREF _Toc215185700 \h </w:instrText>
        </w:r>
        <w:r>
          <w:rPr>
            <w:webHidden/>
          </w:rPr>
        </w:r>
        <w:r>
          <w:rPr>
            <w:webHidden/>
          </w:rPr>
          <w:fldChar w:fldCharType="separate"/>
        </w:r>
        <w:r>
          <w:rPr>
            <w:webHidden/>
          </w:rPr>
          <w:t>iv</w:t>
        </w:r>
        <w:r>
          <w:rPr>
            <w:webHidden/>
          </w:rPr>
          <w:fldChar w:fldCharType="end"/>
        </w:r>
      </w:hyperlink>
    </w:p>
    <w:p w14:paraId="6348C4E5" w14:textId="4DA46529"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01" w:history="1">
        <w:r w:rsidRPr="00087700">
          <w:rPr>
            <w:rStyle w:val="Hyperlink"/>
          </w:rPr>
          <w:t>1.6.</w:t>
        </w:r>
        <w:r>
          <w:rPr>
            <w:rFonts w:asciiTheme="minorHAnsi" w:eastAsiaTheme="minorEastAsia" w:hAnsiTheme="minorHAnsi" w:cstheme="minorBidi"/>
            <w:kern w:val="2"/>
            <w:sz w:val="24"/>
            <w14:ligatures w14:val="standardContextual"/>
          </w:rPr>
          <w:tab/>
        </w:r>
        <w:r w:rsidRPr="00087700">
          <w:rPr>
            <w:rStyle w:val="Hyperlink"/>
          </w:rPr>
          <w:t>integer</w:t>
        </w:r>
        <w:r>
          <w:rPr>
            <w:webHidden/>
          </w:rPr>
          <w:tab/>
        </w:r>
        <w:r>
          <w:rPr>
            <w:webHidden/>
          </w:rPr>
          <w:fldChar w:fldCharType="begin"/>
        </w:r>
        <w:r>
          <w:rPr>
            <w:webHidden/>
          </w:rPr>
          <w:instrText xml:space="preserve"> PAGEREF _Toc215185701 \h </w:instrText>
        </w:r>
        <w:r>
          <w:rPr>
            <w:webHidden/>
          </w:rPr>
        </w:r>
        <w:r>
          <w:rPr>
            <w:webHidden/>
          </w:rPr>
          <w:fldChar w:fldCharType="separate"/>
        </w:r>
        <w:r>
          <w:rPr>
            <w:webHidden/>
          </w:rPr>
          <w:t>iv</w:t>
        </w:r>
        <w:r>
          <w:rPr>
            <w:webHidden/>
          </w:rPr>
          <w:fldChar w:fldCharType="end"/>
        </w:r>
      </w:hyperlink>
    </w:p>
    <w:p w14:paraId="79B68218" w14:textId="70A3E942"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02" w:history="1">
        <w:r w:rsidRPr="00087700">
          <w:rPr>
            <w:rStyle w:val="Hyperlink"/>
          </w:rPr>
          <w:t>1.7.</w:t>
        </w:r>
        <w:r>
          <w:rPr>
            <w:rFonts w:asciiTheme="minorHAnsi" w:eastAsiaTheme="minorEastAsia" w:hAnsiTheme="minorHAnsi" w:cstheme="minorBidi"/>
            <w:kern w:val="2"/>
            <w:sz w:val="24"/>
            <w14:ligatures w14:val="standardContextual"/>
          </w:rPr>
          <w:tab/>
        </w:r>
        <w:r w:rsidRPr="00087700">
          <w:rPr>
            <w:rStyle w:val="Hyperlink"/>
          </w:rPr>
          <w:t>string</w:t>
        </w:r>
        <w:r>
          <w:rPr>
            <w:webHidden/>
          </w:rPr>
          <w:tab/>
        </w:r>
        <w:r>
          <w:rPr>
            <w:webHidden/>
          </w:rPr>
          <w:fldChar w:fldCharType="begin"/>
        </w:r>
        <w:r>
          <w:rPr>
            <w:webHidden/>
          </w:rPr>
          <w:instrText xml:space="preserve"> PAGEREF _Toc215185702 \h </w:instrText>
        </w:r>
        <w:r>
          <w:rPr>
            <w:webHidden/>
          </w:rPr>
        </w:r>
        <w:r>
          <w:rPr>
            <w:webHidden/>
          </w:rPr>
          <w:fldChar w:fldCharType="separate"/>
        </w:r>
        <w:r>
          <w:rPr>
            <w:webHidden/>
          </w:rPr>
          <w:t>iv</w:t>
        </w:r>
        <w:r>
          <w:rPr>
            <w:webHidden/>
          </w:rPr>
          <w:fldChar w:fldCharType="end"/>
        </w:r>
      </w:hyperlink>
    </w:p>
    <w:p w14:paraId="69A9CB0D" w14:textId="21CB68B5"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03" w:history="1">
        <w:r w:rsidRPr="00087700">
          <w:rPr>
            <w:rStyle w:val="Hyperlink"/>
          </w:rPr>
          <w:t>1.8.</w:t>
        </w:r>
        <w:r>
          <w:rPr>
            <w:rFonts w:asciiTheme="minorHAnsi" w:eastAsiaTheme="minorEastAsia" w:hAnsiTheme="minorHAnsi" w:cstheme="minorBidi"/>
            <w:kern w:val="2"/>
            <w:sz w:val="24"/>
            <w14:ligatures w14:val="standardContextual"/>
          </w:rPr>
          <w:tab/>
        </w:r>
        <w:r w:rsidRPr="00087700">
          <w:rPr>
            <w:rStyle w:val="Hyperlink"/>
          </w:rPr>
          <w:t>title</w:t>
        </w:r>
        <w:r>
          <w:rPr>
            <w:webHidden/>
          </w:rPr>
          <w:tab/>
        </w:r>
        <w:r>
          <w:rPr>
            <w:webHidden/>
          </w:rPr>
          <w:fldChar w:fldCharType="begin"/>
        </w:r>
        <w:r>
          <w:rPr>
            <w:webHidden/>
          </w:rPr>
          <w:instrText xml:space="preserve"> PAGEREF _Toc215185703 \h </w:instrText>
        </w:r>
        <w:r>
          <w:rPr>
            <w:webHidden/>
          </w:rPr>
        </w:r>
        <w:r>
          <w:rPr>
            <w:webHidden/>
          </w:rPr>
          <w:fldChar w:fldCharType="separate"/>
        </w:r>
        <w:r>
          <w:rPr>
            <w:webHidden/>
          </w:rPr>
          <w:t>v</w:t>
        </w:r>
        <w:r>
          <w:rPr>
            <w:webHidden/>
          </w:rPr>
          <w:fldChar w:fldCharType="end"/>
        </w:r>
      </w:hyperlink>
    </w:p>
    <w:p w14:paraId="31DFA723" w14:textId="2EA9949D" w:rsidR="00636276" w:rsidRDefault="00636276">
      <w:pPr>
        <w:pStyle w:val="Verzeichnis1"/>
        <w:tabs>
          <w:tab w:val="left" w:pos="600"/>
        </w:tabs>
        <w:rPr>
          <w:rFonts w:asciiTheme="minorHAnsi" w:eastAsiaTheme="minorEastAsia" w:hAnsiTheme="minorHAnsi" w:cstheme="minorBidi"/>
          <w:kern w:val="2"/>
          <w:sz w:val="24"/>
          <w14:ligatures w14:val="standardContextual"/>
        </w:rPr>
      </w:pPr>
      <w:hyperlink w:anchor="_Toc215185704" w:history="1">
        <w:r w:rsidRPr="00087700">
          <w:rPr>
            <w:rStyle w:val="Hyperlink"/>
          </w:rPr>
          <w:t>2.</w:t>
        </w:r>
        <w:r>
          <w:rPr>
            <w:rFonts w:asciiTheme="minorHAnsi" w:eastAsiaTheme="minorEastAsia" w:hAnsiTheme="minorHAnsi" w:cstheme="minorBidi"/>
            <w:kern w:val="2"/>
            <w:sz w:val="24"/>
            <w14:ligatures w14:val="standardContextual"/>
          </w:rPr>
          <w:tab/>
        </w:r>
        <w:r w:rsidRPr="00087700">
          <w:rPr>
            <w:rStyle w:val="Hyperlink"/>
          </w:rPr>
          <w:t>Dimensions</w:t>
        </w:r>
        <w:r>
          <w:rPr>
            <w:webHidden/>
          </w:rPr>
          <w:tab/>
        </w:r>
        <w:r>
          <w:rPr>
            <w:webHidden/>
          </w:rPr>
          <w:fldChar w:fldCharType="begin"/>
        </w:r>
        <w:r>
          <w:rPr>
            <w:webHidden/>
          </w:rPr>
          <w:instrText xml:space="preserve"> PAGEREF _Toc215185704 \h </w:instrText>
        </w:r>
        <w:r>
          <w:rPr>
            <w:webHidden/>
          </w:rPr>
        </w:r>
        <w:r>
          <w:rPr>
            <w:webHidden/>
          </w:rPr>
          <w:fldChar w:fldCharType="separate"/>
        </w:r>
        <w:r>
          <w:rPr>
            <w:webHidden/>
          </w:rPr>
          <w:t>v</w:t>
        </w:r>
        <w:r>
          <w:rPr>
            <w:webHidden/>
          </w:rPr>
          <w:fldChar w:fldCharType="end"/>
        </w:r>
      </w:hyperlink>
    </w:p>
    <w:p w14:paraId="6C1BB564" w14:textId="1F8FD13B"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05" w:history="1">
        <w:r w:rsidRPr="00087700">
          <w:rPr>
            <w:rStyle w:val="Hyperlink"/>
          </w:rPr>
          <w:t>2.1.</w:t>
        </w:r>
        <w:r>
          <w:rPr>
            <w:rFonts w:asciiTheme="minorHAnsi" w:eastAsiaTheme="minorEastAsia" w:hAnsiTheme="minorHAnsi" w:cstheme="minorBidi"/>
            <w:kern w:val="2"/>
            <w:sz w:val="24"/>
            <w14:ligatures w14:val="standardContextual"/>
          </w:rPr>
          <w:tab/>
        </w:r>
        <w:r w:rsidRPr="00087700">
          <w:rPr>
            <w:rStyle w:val="Hyperlink"/>
          </w:rPr>
          <w:t>Angle</w:t>
        </w:r>
        <w:r>
          <w:rPr>
            <w:webHidden/>
          </w:rPr>
          <w:tab/>
        </w:r>
        <w:r>
          <w:rPr>
            <w:webHidden/>
          </w:rPr>
          <w:fldChar w:fldCharType="begin"/>
        </w:r>
        <w:r>
          <w:rPr>
            <w:webHidden/>
          </w:rPr>
          <w:instrText xml:space="preserve"> PAGEREF _Toc215185705 \h </w:instrText>
        </w:r>
        <w:r>
          <w:rPr>
            <w:webHidden/>
          </w:rPr>
        </w:r>
        <w:r>
          <w:rPr>
            <w:webHidden/>
          </w:rPr>
          <w:fldChar w:fldCharType="separate"/>
        </w:r>
        <w:r>
          <w:rPr>
            <w:webHidden/>
          </w:rPr>
          <w:t>v</w:t>
        </w:r>
        <w:r>
          <w:rPr>
            <w:webHidden/>
          </w:rPr>
          <w:fldChar w:fldCharType="end"/>
        </w:r>
      </w:hyperlink>
    </w:p>
    <w:p w14:paraId="7E0AA8B2" w14:textId="099A0D1A"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06" w:history="1">
        <w:r w:rsidRPr="00087700">
          <w:rPr>
            <w:rStyle w:val="Hyperlink"/>
          </w:rPr>
          <w:t>2.2.</w:t>
        </w:r>
        <w:r>
          <w:rPr>
            <w:rFonts w:asciiTheme="minorHAnsi" w:eastAsiaTheme="minorEastAsia" w:hAnsiTheme="minorHAnsi" w:cstheme="minorBidi"/>
            <w:kern w:val="2"/>
            <w:sz w:val="24"/>
            <w14:ligatures w14:val="standardContextual"/>
          </w:rPr>
          <w:tab/>
        </w:r>
        <w:r w:rsidRPr="00087700">
          <w:rPr>
            <w:rStyle w:val="Hyperlink"/>
          </w:rPr>
          <w:t>Density</w:t>
        </w:r>
        <w:r>
          <w:rPr>
            <w:webHidden/>
          </w:rPr>
          <w:tab/>
        </w:r>
        <w:r>
          <w:rPr>
            <w:webHidden/>
          </w:rPr>
          <w:fldChar w:fldCharType="begin"/>
        </w:r>
        <w:r>
          <w:rPr>
            <w:webHidden/>
          </w:rPr>
          <w:instrText xml:space="preserve"> PAGEREF _Toc215185706 \h </w:instrText>
        </w:r>
        <w:r>
          <w:rPr>
            <w:webHidden/>
          </w:rPr>
        </w:r>
        <w:r>
          <w:rPr>
            <w:webHidden/>
          </w:rPr>
          <w:fldChar w:fldCharType="separate"/>
        </w:r>
        <w:r>
          <w:rPr>
            <w:webHidden/>
          </w:rPr>
          <w:t>v</w:t>
        </w:r>
        <w:r>
          <w:rPr>
            <w:webHidden/>
          </w:rPr>
          <w:fldChar w:fldCharType="end"/>
        </w:r>
      </w:hyperlink>
    </w:p>
    <w:p w14:paraId="79F6C01A" w14:textId="623A3B0A"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07" w:history="1">
        <w:r w:rsidRPr="00087700">
          <w:rPr>
            <w:rStyle w:val="Hyperlink"/>
          </w:rPr>
          <w:t>2.3.</w:t>
        </w:r>
        <w:r>
          <w:rPr>
            <w:rFonts w:asciiTheme="minorHAnsi" w:eastAsiaTheme="minorEastAsia" w:hAnsiTheme="minorHAnsi" w:cstheme="minorBidi"/>
            <w:kern w:val="2"/>
            <w:sz w:val="24"/>
            <w14:ligatures w14:val="standardContextual"/>
          </w:rPr>
          <w:tab/>
        </w:r>
        <w:r w:rsidRPr="00087700">
          <w:rPr>
            <w:rStyle w:val="Hyperlink"/>
          </w:rPr>
          <w:t>Length</w:t>
        </w:r>
        <w:r>
          <w:rPr>
            <w:webHidden/>
          </w:rPr>
          <w:tab/>
        </w:r>
        <w:r>
          <w:rPr>
            <w:webHidden/>
          </w:rPr>
          <w:fldChar w:fldCharType="begin"/>
        </w:r>
        <w:r>
          <w:rPr>
            <w:webHidden/>
          </w:rPr>
          <w:instrText xml:space="preserve"> PAGEREF _Toc215185707 \h </w:instrText>
        </w:r>
        <w:r>
          <w:rPr>
            <w:webHidden/>
          </w:rPr>
        </w:r>
        <w:r>
          <w:rPr>
            <w:webHidden/>
          </w:rPr>
          <w:fldChar w:fldCharType="separate"/>
        </w:r>
        <w:r>
          <w:rPr>
            <w:webHidden/>
          </w:rPr>
          <w:t>v</w:t>
        </w:r>
        <w:r>
          <w:rPr>
            <w:webHidden/>
          </w:rPr>
          <w:fldChar w:fldCharType="end"/>
        </w:r>
      </w:hyperlink>
    </w:p>
    <w:p w14:paraId="0A34A700" w14:textId="34650986"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08" w:history="1">
        <w:r w:rsidRPr="00087700">
          <w:rPr>
            <w:rStyle w:val="Hyperlink"/>
          </w:rPr>
          <w:t>2.4.</w:t>
        </w:r>
        <w:r>
          <w:rPr>
            <w:rFonts w:asciiTheme="minorHAnsi" w:eastAsiaTheme="minorEastAsia" w:hAnsiTheme="minorHAnsi" w:cstheme="minorBidi"/>
            <w:kern w:val="2"/>
            <w:sz w:val="24"/>
            <w14:ligatures w14:val="standardContextual"/>
          </w:rPr>
          <w:tab/>
        </w:r>
        <w:r w:rsidRPr="00087700">
          <w:rPr>
            <w:rStyle w:val="Hyperlink"/>
          </w:rPr>
          <w:t>Linear Thermal Expansion Coefficient</w:t>
        </w:r>
        <w:r>
          <w:rPr>
            <w:webHidden/>
          </w:rPr>
          <w:tab/>
        </w:r>
        <w:r>
          <w:rPr>
            <w:webHidden/>
          </w:rPr>
          <w:fldChar w:fldCharType="begin"/>
        </w:r>
        <w:r>
          <w:rPr>
            <w:webHidden/>
          </w:rPr>
          <w:instrText xml:space="preserve"> PAGEREF _Toc215185708 \h </w:instrText>
        </w:r>
        <w:r>
          <w:rPr>
            <w:webHidden/>
          </w:rPr>
        </w:r>
        <w:r>
          <w:rPr>
            <w:webHidden/>
          </w:rPr>
          <w:fldChar w:fldCharType="separate"/>
        </w:r>
        <w:r>
          <w:rPr>
            <w:webHidden/>
          </w:rPr>
          <w:t>v</w:t>
        </w:r>
        <w:r>
          <w:rPr>
            <w:webHidden/>
          </w:rPr>
          <w:fldChar w:fldCharType="end"/>
        </w:r>
      </w:hyperlink>
    </w:p>
    <w:p w14:paraId="20F760BA" w14:textId="4B1F4A17"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09" w:history="1">
        <w:r w:rsidRPr="00087700">
          <w:rPr>
            <w:rStyle w:val="Hyperlink"/>
          </w:rPr>
          <w:t>2.5.</w:t>
        </w:r>
        <w:r>
          <w:rPr>
            <w:rFonts w:asciiTheme="minorHAnsi" w:eastAsiaTheme="minorEastAsia" w:hAnsiTheme="minorHAnsi" w:cstheme="minorBidi"/>
            <w:kern w:val="2"/>
            <w:sz w:val="24"/>
            <w14:ligatures w14:val="standardContextual"/>
          </w:rPr>
          <w:tab/>
        </w:r>
        <w:r w:rsidRPr="00087700">
          <w:rPr>
            <w:rStyle w:val="Hyperlink"/>
          </w:rPr>
          <w:t>Mass</w:t>
        </w:r>
        <w:r>
          <w:rPr>
            <w:webHidden/>
          </w:rPr>
          <w:tab/>
        </w:r>
        <w:r>
          <w:rPr>
            <w:webHidden/>
          </w:rPr>
          <w:fldChar w:fldCharType="begin"/>
        </w:r>
        <w:r>
          <w:rPr>
            <w:webHidden/>
          </w:rPr>
          <w:instrText xml:space="preserve"> PAGEREF _Toc215185709 \h </w:instrText>
        </w:r>
        <w:r>
          <w:rPr>
            <w:webHidden/>
          </w:rPr>
        </w:r>
        <w:r>
          <w:rPr>
            <w:webHidden/>
          </w:rPr>
          <w:fldChar w:fldCharType="separate"/>
        </w:r>
        <w:r>
          <w:rPr>
            <w:webHidden/>
          </w:rPr>
          <w:t>vi</w:t>
        </w:r>
        <w:r>
          <w:rPr>
            <w:webHidden/>
          </w:rPr>
          <w:fldChar w:fldCharType="end"/>
        </w:r>
      </w:hyperlink>
    </w:p>
    <w:p w14:paraId="4D467C1D" w14:textId="29BCA055"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10" w:history="1">
        <w:r w:rsidRPr="00087700">
          <w:rPr>
            <w:rStyle w:val="Hyperlink"/>
          </w:rPr>
          <w:t>2.6.</w:t>
        </w:r>
        <w:r>
          <w:rPr>
            <w:rFonts w:asciiTheme="minorHAnsi" w:eastAsiaTheme="minorEastAsia" w:hAnsiTheme="minorHAnsi" w:cstheme="minorBidi"/>
            <w:kern w:val="2"/>
            <w:sz w:val="24"/>
            <w14:ligatures w14:val="standardContextual"/>
          </w:rPr>
          <w:tab/>
        </w:r>
        <w:r w:rsidRPr="00087700">
          <w:rPr>
            <w:rStyle w:val="Hyperlink"/>
          </w:rPr>
          <w:t>Strain</w:t>
        </w:r>
        <w:r>
          <w:rPr>
            <w:webHidden/>
          </w:rPr>
          <w:tab/>
        </w:r>
        <w:r>
          <w:rPr>
            <w:webHidden/>
          </w:rPr>
          <w:fldChar w:fldCharType="begin"/>
        </w:r>
        <w:r>
          <w:rPr>
            <w:webHidden/>
          </w:rPr>
          <w:instrText xml:space="preserve"> PAGEREF _Toc215185710 \h </w:instrText>
        </w:r>
        <w:r>
          <w:rPr>
            <w:webHidden/>
          </w:rPr>
        </w:r>
        <w:r>
          <w:rPr>
            <w:webHidden/>
          </w:rPr>
          <w:fldChar w:fldCharType="separate"/>
        </w:r>
        <w:r>
          <w:rPr>
            <w:webHidden/>
          </w:rPr>
          <w:t>vi</w:t>
        </w:r>
        <w:r>
          <w:rPr>
            <w:webHidden/>
          </w:rPr>
          <w:fldChar w:fldCharType="end"/>
        </w:r>
      </w:hyperlink>
    </w:p>
    <w:p w14:paraId="24143563" w14:textId="26000D62"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11" w:history="1">
        <w:r w:rsidRPr="00087700">
          <w:rPr>
            <w:rStyle w:val="Hyperlink"/>
          </w:rPr>
          <w:t>2.7.</w:t>
        </w:r>
        <w:r>
          <w:rPr>
            <w:rFonts w:asciiTheme="minorHAnsi" w:eastAsiaTheme="minorEastAsia" w:hAnsiTheme="minorHAnsi" w:cstheme="minorBidi"/>
            <w:kern w:val="2"/>
            <w:sz w:val="24"/>
            <w14:ligatures w14:val="standardContextual"/>
          </w:rPr>
          <w:tab/>
        </w:r>
        <w:r w:rsidRPr="00087700">
          <w:rPr>
            <w:rStyle w:val="Hyperlink"/>
          </w:rPr>
          <w:t>Stress</w:t>
        </w:r>
        <w:r>
          <w:rPr>
            <w:webHidden/>
          </w:rPr>
          <w:tab/>
        </w:r>
        <w:r>
          <w:rPr>
            <w:webHidden/>
          </w:rPr>
          <w:fldChar w:fldCharType="begin"/>
        </w:r>
        <w:r>
          <w:rPr>
            <w:webHidden/>
          </w:rPr>
          <w:instrText xml:space="preserve"> PAGEREF _Toc215185711 \h </w:instrText>
        </w:r>
        <w:r>
          <w:rPr>
            <w:webHidden/>
          </w:rPr>
        </w:r>
        <w:r>
          <w:rPr>
            <w:webHidden/>
          </w:rPr>
          <w:fldChar w:fldCharType="separate"/>
        </w:r>
        <w:r>
          <w:rPr>
            <w:webHidden/>
          </w:rPr>
          <w:t>vi</w:t>
        </w:r>
        <w:r>
          <w:rPr>
            <w:webHidden/>
          </w:rPr>
          <w:fldChar w:fldCharType="end"/>
        </w:r>
      </w:hyperlink>
    </w:p>
    <w:p w14:paraId="3650CA11" w14:textId="17693C2A" w:rsidR="00636276" w:rsidRDefault="00636276">
      <w:pPr>
        <w:pStyle w:val="Verzeichnis1"/>
        <w:tabs>
          <w:tab w:val="left" w:pos="600"/>
        </w:tabs>
        <w:rPr>
          <w:rFonts w:asciiTheme="minorHAnsi" w:eastAsiaTheme="minorEastAsia" w:hAnsiTheme="minorHAnsi" w:cstheme="minorBidi"/>
          <w:kern w:val="2"/>
          <w:sz w:val="24"/>
          <w14:ligatures w14:val="standardContextual"/>
        </w:rPr>
      </w:pPr>
      <w:hyperlink w:anchor="_Toc215185712" w:history="1">
        <w:r w:rsidRPr="00087700">
          <w:rPr>
            <w:rStyle w:val="Hyperlink"/>
          </w:rPr>
          <w:t>3.</w:t>
        </w:r>
        <w:r>
          <w:rPr>
            <w:rFonts w:asciiTheme="minorHAnsi" w:eastAsiaTheme="minorEastAsia" w:hAnsiTheme="minorHAnsi" w:cstheme="minorBidi"/>
            <w:kern w:val="2"/>
            <w:sz w:val="24"/>
            <w14:ligatures w14:val="standardContextual"/>
          </w:rPr>
          <w:tab/>
        </w:r>
        <w:r w:rsidRPr="00087700">
          <w:rPr>
            <w:rStyle w:val="Hyperlink"/>
          </w:rPr>
          <w:t>Data Entities</w:t>
        </w:r>
        <w:r>
          <w:rPr>
            <w:webHidden/>
          </w:rPr>
          <w:tab/>
        </w:r>
        <w:r>
          <w:rPr>
            <w:webHidden/>
          </w:rPr>
          <w:fldChar w:fldCharType="begin"/>
        </w:r>
        <w:r>
          <w:rPr>
            <w:webHidden/>
          </w:rPr>
          <w:instrText xml:space="preserve"> PAGEREF _Toc215185712 \h </w:instrText>
        </w:r>
        <w:r>
          <w:rPr>
            <w:webHidden/>
          </w:rPr>
        </w:r>
        <w:r>
          <w:rPr>
            <w:webHidden/>
          </w:rPr>
          <w:fldChar w:fldCharType="separate"/>
        </w:r>
        <w:r>
          <w:rPr>
            <w:webHidden/>
          </w:rPr>
          <w:t>vi</w:t>
        </w:r>
        <w:r>
          <w:rPr>
            <w:webHidden/>
          </w:rPr>
          <w:fldChar w:fldCharType="end"/>
        </w:r>
      </w:hyperlink>
    </w:p>
    <w:p w14:paraId="5464C35E" w14:textId="1BA94936"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13" w:history="1">
        <w:r w:rsidRPr="00087700">
          <w:rPr>
            <w:rStyle w:val="Hyperlink"/>
          </w:rPr>
          <w:t>3.1.</w:t>
        </w:r>
        <w:r>
          <w:rPr>
            <w:rFonts w:asciiTheme="minorHAnsi" w:eastAsiaTheme="minorEastAsia" w:hAnsiTheme="minorHAnsi" w:cstheme="minorBidi"/>
            <w:kern w:val="2"/>
            <w:sz w:val="24"/>
            <w14:ligatures w14:val="standardContextual"/>
          </w:rPr>
          <w:tab/>
        </w:r>
        <w:r w:rsidRPr="00087700">
          <w:rPr>
            <w:rStyle w:val="Hyperlink"/>
          </w:rPr>
          <w:t>Specific Elements</w:t>
        </w:r>
        <w:r>
          <w:rPr>
            <w:webHidden/>
          </w:rPr>
          <w:tab/>
        </w:r>
        <w:r>
          <w:rPr>
            <w:webHidden/>
          </w:rPr>
          <w:fldChar w:fldCharType="begin"/>
        </w:r>
        <w:r>
          <w:rPr>
            <w:webHidden/>
          </w:rPr>
          <w:instrText xml:space="preserve"> PAGEREF _Toc215185713 \h </w:instrText>
        </w:r>
        <w:r>
          <w:rPr>
            <w:webHidden/>
          </w:rPr>
        </w:r>
        <w:r>
          <w:rPr>
            <w:webHidden/>
          </w:rPr>
          <w:fldChar w:fldCharType="separate"/>
        </w:r>
        <w:r>
          <w:rPr>
            <w:webHidden/>
          </w:rPr>
          <w:t>vii</w:t>
        </w:r>
        <w:r>
          <w:rPr>
            <w:webHidden/>
          </w:rPr>
          <w:fldChar w:fldCharType="end"/>
        </w:r>
      </w:hyperlink>
    </w:p>
    <w:p w14:paraId="38A7DB25" w14:textId="320834F6"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14" w:history="1">
        <w:r w:rsidRPr="00087700">
          <w:rPr>
            <w:rStyle w:val="Hyperlink"/>
          </w:rPr>
          <w:t>3.1.1.</w:t>
        </w:r>
        <w:r>
          <w:rPr>
            <w:rFonts w:asciiTheme="minorHAnsi" w:eastAsiaTheme="minorEastAsia" w:hAnsiTheme="minorHAnsi" w:cstheme="minorBidi"/>
            <w:kern w:val="2"/>
            <w:sz w:val="24"/>
            <w14:ligatures w14:val="standardContextual"/>
          </w:rPr>
          <w:tab/>
        </w:r>
        <w:r w:rsidRPr="00087700">
          <w:rPr>
            <w:rStyle w:val="Hyperlink"/>
          </w:rPr>
          <w:t>Organization</w:t>
        </w:r>
        <w:r>
          <w:rPr>
            <w:webHidden/>
          </w:rPr>
          <w:tab/>
        </w:r>
        <w:r>
          <w:rPr>
            <w:webHidden/>
          </w:rPr>
          <w:fldChar w:fldCharType="begin"/>
        </w:r>
        <w:r>
          <w:rPr>
            <w:webHidden/>
          </w:rPr>
          <w:instrText xml:space="preserve"> PAGEREF _Toc215185714 \h </w:instrText>
        </w:r>
        <w:r>
          <w:rPr>
            <w:webHidden/>
          </w:rPr>
        </w:r>
        <w:r>
          <w:rPr>
            <w:webHidden/>
          </w:rPr>
          <w:fldChar w:fldCharType="separate"/>
        </w:r>
        <w:r>
          <w:rPr>
            <w:webHidden/>
          </w:rPr>
          <w:t>vii</w:t>
        </w:r>
        <w:r>
          <w:rPr>
            <w:webHidden/>
          </w:rPr>
          <w:fldChar w:fldCharType="end"/>
        </w:r>
      </w:hyperlink>
    </w:p>
    <w:p w14:paraId="1A8EE6CC" w14:textId="7D20B495"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15" w:history="1">
        <w:r w:rsidRPr="00087700">
          <w:rPr>
            <w:rStyle w:val="Hyperlink"/>
          </w:rPr>
          <w:t>3.1.2.</w:t>
        </w:r>
        <w:r>
          <w:rPr>
            <w:rFonts w:asciiTheme="minorHAnsi" w:eastAsiaTheme="minorEastAsia" w:hAnsiTheme="minorHAnsi" w:cstheme="minorBidi"/>
            <w:kern w:val="2"/>
            <w:sz w:val="24"/>
            <w14:ligatures w14:val="standardContextual"/>
          </w:rPr>
          <w:tab/>
        </w:r>
        <w:r w:rsidRPr="00087700">
          <w:rPr>
            <w:rStyle w:val="Hyperlink"/>
          </w:rPr>
          <w:t>Product Architecture</w:t>
        </w:r>
        <w:r>
          <w:rPr>
            <w:webHidden/>
          </w:rPr>
          <w:tab/>
        </w:r>
        <w:r>
          <w:rPr>
            <w:webHidden/>
          </w:rPr>
          <w:fldChar w:fldCharType="begin"/>
        </w:r>
        <w:r>
          <w:rPr>
            <w:webHidden/>
          </w:rPr>
          <w:instrText xml:space="preserve"> PAGEREF _Toc215185715 \h </w:instrText>
        </w:r>
        <w:r>
          <w:rPr>
            <w:webHidden/>
          </w:rPr>
        </w:r>
        <w:r>
          <w:rPr>
            <w:webHidden/>
          </w:rPr>
          <w:fldChar w:fldCharType="separate"/>
        </w:r>
        <w:r>
          <w:rPr>
            <w:webHidden/>
          </w:rPr>
          <w:t>xv</w:t>
        </w:r>
        <w:r>
          <w:rPr>
            <w:webHidden/>
          </w:rPr>
          <w:fldChar w:fldCharType="end"/>
        </w:r>
      </w:hyperlink>
    </w:p>
    <w:p w14:paraId="7738D71B" w14:textId="63B6751C"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16" w:history="1">
        <w:r w:rsidRPr="00087700">
          <w:rPr>
            <w:rStyle w:val="Hyperlink"/>
          </w:rPr>
          <w:t>3.1.3.</w:t>
        </w:r>
        <w:r>
          <w:rPr>
            <w:rFonts w:asciiTheme="minorHAnsi" w:eastAsiaTheme="minorEastAsia" w:hAnsiTheme="minorHAnsi" w:cstheme="minorBidi"/>
            <w:kern w:val="2"/>
            <w:sz w:val="24"/>
            <w14:ligatures w14:val="standardContextual"/>
          </w:rPr>
          <w:tab/>
        </w:r>
        <w:r w:rsidRPr="00087700">
          <w:rPr>
            <w:rStyle w:val="Hyperlink"/>
          </w:rPr>
          <w:t>Product Design</w:t>
        </w:r>
        <w:r>
          <w:rPr>
            <w:webHidden/>
          </w:rPr>
          <w:tab/>
        </w:r>
        <w:r>
          <w:rPr>
            <w:webHidden/>
          </w:rPr>
          <w:fldChar w:fldCharType="begin"/>
        </w:r>
        <w:r>
          <w:rPr>
            <w:webHidden/>
          </w:rPr>
          <w:instrText xml:space="preserve"> PAGEREF _Toc215185716 \h </w:instrText>
        </w:r>
        <w:r>
          <w:rPr>
            <w:webHidden/>
          </w:rPr>
        </w:r>
        <w:r>
          <w:rPr>
            <w:webHidden/>
          </w:rPr>
          <w:fldChar w:fldCharType="separate"/>
        </w:r>
        <w:r>
          <w:rPr>
            <w:webHidden/>
          </w:rPr>
          <w:t>xxvi</w:t>
        </w:r>
        <w:r>
          <w:rPr>
            <w:webHidden/>
          </w:rPr>
          <w:fldChar w:fldCharType="end"/>
        </w:r>
      </w:hyperlink>
    </w:p>
    <w:p w14:paraId="5AA10D16" w14:textId="42D19071"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17" w:history="1">
        <w:r w:rsidRPr="00087700">
          <w:rPr>
            <w:rStyle w:val="Hyperlink"/>
          </w:rPr>
          <w:t>3.1.4.</w:t>
        </w:r>
        <w:r>
          <w:rPr>
            <w:rFonts w:asciiTheme="minorHAnsi" w:eastAsiaTheme="minorEastAsia" w:hAnsiTheme="minorHAnsi" w:cstheme="minorBidi"/>
            <w:kern w:val="2"/>
            <w:sz w:val="24"/>
            <w14:ligatures w14:val="standardContextual"/>
          </w:rPr>
          <w:tab/>
        </w:r>
        <w:r w:rsidRPr="00087700">
          <w:rPr>
            <w:rStyle w:val="Hyperlink"/>
          </w:rPr>
          <w:t>Product Verification</w:t>
        </w:r>
        <w:r>
          <w:rPr>
            <w:webHidden/>
          </w:rPr>
          <w:tab/>
        </w:r>
        <w:r>
          <w:rPr>
            <w:webHidden/>
          </w:rPr>
          <w:fldChar w:fldCharType="begin"/>
        </w:r>
        <w:r>
          <w:rPr>
            <w:webHidden/>
          </w:rPr>
          <w:instrText xml:space="preserve"> PAGEREF _Toc215185717 \h </w:instrText>
        </w:r>
        <w:r>
          <w:rPr>
            <w:webHidden/>
          </w:rPr>
        </w:r>
        <w:r>
          <w:rPr>
            <w:webHidden/>
          </w:rPr>
          <w:fldChar w:fldCharType="separate"/>
        </w:r>
        <w:r>
          <w:rPr>
            <w:webHidden/>
          </w:rPr>
          <w:t>lxxviii</w:t>
        </w:r>
        <w:r>
          <w:rPr>
            <w:webHidden/>
          </w:rPr>
          <w:fldChar w:fldCharType="end"/>
        </w:r>
      </w:hyperlink>
    </w:p>
    <w:p w14:paraId="6F7FDC95" w14:textId="7E1A998A"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18" w:history="1">
        <w:r w:rsidRPr="00087700">
          <w:rPr>
            <w:rStyle w:val="Hyperlink"/>
          </w:rPr>
          <w:t>3.1.5.</w:t>
        </w:r>
        <w:r>
          <w:rPr>
            <w:rFonts w:asciiTheme="minorHAnsi" w:eastAsiaTheme="minorEastAsia" w:hAnsiTheme="minorHAnsi" w:cstheme="minorBidi"/>
            <w:kern w:val="2"/>
            <w:sz w:val="24"/>
            <w14:ligatures w14:val="standardContextual"/>
          </w:rPr>
          <w:tab/>
        </w:r>
        <w:r w:rsidRPr="00087700">
          <w:rPr>
            <w:rStyle w:val="Hyperlink"/>
          </w:rPr>
          <w:t>Product Validation</w:t>
        </w:r>
        <w:r>
          <w:rPr>
            <w:webHidden/>
          </w:rPr>
          <w:tab/>
        </w:r>
        <w:r>
          <w:rPr>
            <w:webHidden/>
          </w:rPr>
          <w:fldChar w:fldCharType="begin"/>
        </w:r>
        <w:r>
          <w:rPr>
            <w:webHidden/>
          </w:rPr>
          <w:instrText xml:space="preserve"> PAGEREF _Toc215185718 \h </w:instrText>
        </w:r>
        <w:r>
          <w:rPr>
            <w:webHidden/>
          </w:rPr>
        </w:r>
        <w:r>
          <w:rPr>
            <w:webHidden/>
          </w:rPr>
          <w:fldChar w:fldCharType="separate"/>
        </w:r>
        <w:r>
          <w:rPr>
            <w:webHidden/>
          </w:rPr>
          <w:t>lxxxiv</w:t>
        </w:r>
        <w:r>
          <w:rPr>
            <w:webHidden/>
          </w:rPr>
          <w:fldChar w:fldCharType="end"/>
        </w:r>
      </w:hyperlink>
    </w:p>
    <w:p w14:paraId="173E26EF" w14:textId="44098017"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19" w:history="1">
        <w:r w:rsidRPr="00087700">
          <w:rPr>
            <w:rStyle w:val="Hyperlink"/>
          </w:rPr>
          <w:t>3.1.6.</w:t>
        </w:r>
        <w:r>
          <w:rPr>
            <w:rFonts w:asciiTheme="minorHAnsi" w:eastAsiaTheme="minorEastAsia" w:hAnsiTheme="minorHAnsi" w:cstheme="minorBidi"/>
            <w:kern w:val="2"/>
            <w:sz w:val="24"/>
            <w14:ligatures w14:val="standardContextual"/>
          </w:rPr>
          <w:tab/>
        </w:r>
        <w:r w:rsidRPr="00087700">
          <w:rPr>
            <w:rStyle w:val="Hyperlink"/>
          </w:rPr>
          <w:t>Manufacturing &amp; Supply Chain</w:t>
        </w:r>
        <w:r>
          <w:rPr>
            <w:webHidden/>
          </w:rPr>
          <w:tab/>
        </w:r>
        <w:r>
          <w:rPr>
            <w:webHidden/>
          </w:rPr>
          <w:fldChar w:fldCharType="begin"/>
        </w:r>
        <w:r>
          <w:rPr>
            <w:webHidden/>
          </w:rPr>
          <w:instrText xml:space="preserve"> PAGEREF _Toc215185719 \h </w:instrText>
        </w:r>
        <w:r>
          <w:rPr>
            <w:webHidden/>
          </w:rPr>
        </w:r>
        <w:r>
          <w:rPr>
            <w:webHidden/>
          </w:rPr>
          <w:fldChar w:fldCharType="separate"/>
        </w:r>
        <w:r>
          <w:rPr>
            <w:webHidden/>
          </w:rPr>
          <w:t>lxxxix</w:t>
        </w:r>
        <w:r>
          <w:rPr>
            <w:webHidden/>
          </w:rPr>
          <w:fldChar w:fldCharType="end"/>
        </w:r>
      </w:hyperlink>
    </w:p>
    <w:p w14:paraId="46685A64" w14:textId="4BE3F8D3"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20" w:history="1">
        <w:r w:rsidRPr="00087700">
          <w:rPr>
            <w:rStyle w:val="Hyperlink"/>
          </w:rPr>
          <w:t>3.1.7.</w:t>
        </w:r>
        <w:r>
          <w:rPr>
            <w:rFonts w:asciiTheme="minorHAnsi" w:eastAsiaTheme="minorEastAsia" w:hAnsiTheme="minorHAnsi" w:cstheme="minorBidi"/>
            <w:kern w:val="2"/>
            <w:sz w:val="24"/>
            <w14:ligatures w14:val="standardContextual"/>
          </w:rPr>
          <w:tab/>
        </w:r>
        <w:r w:rsidRPr="00087700">
          <w:rPr>
            <w:rStyle w:val="Hyperlink"/>
          </w:rPr>
          <w:t>Operation</w:t>
        </w:r>
        <w:r>
          <w:rPr>
            <w:webHidden/>
          </w:rPr>
          <w:tab/>
        </w:r>
        <w:r>
          <w:rPr>
            <w:webHidden/>
          </w:rPr>
          <w:fldChar w:fldCharType="begin"/>
        </w:r>
        <w:r>
          <w:rPr>
            <w:webHidden/>
          </w:rPr>
          <w:instrText xml:space="preserve"> PAGEREF _Toc215185720 \h </w:instrText>
        </w:r>
        <w:r>
          <w:rPr>
            <w:webHidden/>
          </w:rPr>
        </w:r>
        <w:r>
          <w:rPr>
            <w:webHidden/>
          </w:rPr>
          <w:fldChar w:fldCharType="separate"/>
        </w:r>
        <w:r>
          <w:rPr>
            <w:webHidden/>
          </w:rPr>
          <w:t>xcix</w:t>
        </w:r>
        <w:r>
          <w:rPr>
            <w:webHidden/>
          </w:rPr>
          <w:fldChar w:fldCharType="end"/>
        </w:r>
      </w:hyperlink>
    </w:p>
    <w:p w14:paraId="2C6097AE" w14:textId="014F5663"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21" w:history="1">
        <w:r w:rsidRPr="00087700">
          <w:rPr>
            <w:rStyle w:val="Hyperlink"/>
          </w:rPr>
          <w:t>3.1.8.</w:t>
        </w:r>
        <w:r>
          <w:rPr>
            <w:rFonts w:asciiTheme="minorHAnsi" w:eastAsiaTheme="minorEastAsia" w:hAnsiTheme="minorHAnsi" w:cstheme="minorBidi"/>
            <w:kern w:val="2"/>
            <w:sz w:val="24"/>
            <w14:ligatures w14:val="standardContextual"/>
          </w:rPr>
          <w:tab/>
        </w:r>
        <w:r w:rsidRPr="00087700">
          <w:rPr>
            <w:rStyle w:val="Hyperlink"/>
          </w:rPr>
          <w:t>Context Elements</w:t>
        </w:r>
        <w:r>
          <w:rPr>
            <w:webHidden/>
          </w:rPr>
          <w:tab/>
        </w:r>
        <w:r>
          <w:rPr>
            <w:webHidden/>
          </w:rPr>
          <w:fldChar w:fldCharType="begin"/>
        </w:r>
        <w:r>
          <w:rPr>
            <w:webHidden/>
          </w:rPr>
          <w:instrText xml:space="preserve"> PAGEREF _Toc215185721 \h </w:instrText>
        </w:r>
        <w:r>
          <w:rPr>
            <w:webHidden/>
          </w:rPr>
        </w:r>
        <w:r>
          <w:rPr>
            <w:webHidden/>
          </w:rPr>
          <w:fldChar w:fldCharType="separate"/>
        </w:r>
        <w:r>
          <w:rPr>
            <w:webHidden/>
          </w:rPr>
          <w:t>ci</w:t>
        </w:r>
        <w:r>
          <w:rPr>
            <w:webHidden/>
          </w:rPr>
          <w:fldChar w:fldCharType="end"/>
        </w:r>
      </w:hyperlink>
    </w:p>
    <w:p w14:paraId="10A7B087" w14:textId="4F09228B" w:rsidR="00636276" w:rsidRDefault="00636276">
      <w:pPr>
        <w:pStyle w:val="Verzeichnis1"/>
        <w:tabs>
          <w:tab w:val="left" w:pos="600"/>
        </w:tabs>
        <w:rPr>
          <w:rFonts w:asciiTheme="minorHAnsi" w:eastAsiaTheme="minorEastAsia" w:hAnsiTheme="minorHAnsi" w:cstheme="minorBidi"/>
          <w:kern w:val="2"/>
          <w:sz w:val="24"/>
          <w14:ligatures w14:val="standardContextual"/>
        </w:rPr>
      </w:pPr>
      <w:hyperlink w:anchor="_Toc215185722" w:history="1">
        <w:r w:rsidRPr="00087700">
          <w:rPr>
            <w:rStyle w:val="Hyperlink"/>
          </w:rPr>
          <w:t>4.</w:t>
        </w:r>
        <w:r>
          <w:rPr>
            <w:rFonts w:asciiTheme="minorHAnsi" w:eastAsiaTheme="minorEastAsia" w:hAnsiTheme="minorHAnsi" w:cstheme="minorBidi"/>
            <w:kern w:val="2"/>
            <w:sz w:val="24"/>
            <w14:ligatures w14:val="standardContextual"/>
          </w:rPr>
          <w:tab/>
        </w:r>
        <w:r w:rsidRPr="00087700">
          <w:rPr>
            <w:rStyle w:val="Hyperlink"/>
          </w:rPr>
          <w:t>Use-Cases</w:t>
        </w:r>
        <w:r>
          <w:rPr>
            <w:webHidden/>
          </w:rPr>
          <w:tab/>
        </w:r>
        <w:r>
          <w:rPr>
            <w:webHidden/>
          </w:rPr>
          <w:fldChar w:fldCharType="begin"/>
        </w:r>
        <w:r>
          <w:rPr>
            <w:webHidden/>
          </w:rPr>
          <w:instrText xml:space="preserve"> PAGEREF _Toc215185722 \h </w:instrText>
        </w:r>
        <w:r>
          <w:rPr>
            <w:webHidden/>
          </w:rPr>
        </w:r>
        <w:r>
          <w:rPr>
            <w:webHidden/>
          </w:rPr>
          <w:fldChar w:fldCharType="separate"/>
        </w:r>
        <w:r>
          <w:rPr>
            <w:webHidden/>
          </w:rPr>
          <w:t>cviii</w:t>
        </w:r>
        <w:r>
          <w:rPr>
            <w:webHidden/>
          </w:rPr>
          <w:fldChar w:fldCharType="end"/>
        </w:r>
      </w:hyperlink>
    </w:p>
    <w:p w14:paraId="0C2BD502" w14:textId="1E7B736B"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23" w:history="1">
        <w:r w:rsidRPr="00087700">
          <w:rPr>
            <w:rStyle w:val="Hyperlink"/>
          </w:rPr>
          <w:t>4.1.</w:t>
        </w:r>
        <w:r>
          <w:rPr>
            <w:rFonts w:asciiTheme="minorHAnsi" w:eastAsiaTheme="minorEastAsia" w:hAnsiTheme="minorHAnsi" w:cstheme="minorBidi"/>
            <w:kern w:val="2"/>
            <w:sz w:val="24"/>
            <w14:ligatures w14:val="standardContextual"/>
          </w:rPr>
          <w:tab/>
        </w:r>
        <w:r w:rsidRPr="00087700">
          <w:rPr>
            <w:rStyle w:val="Hyperlink"/>
          </w:rPr>
          <w:t>Collaboration Use-Cases</w:t>
        </w:r>
        <w:r>
          <w:rPr>
            <w:webHidden/>
          </w:rPr>
          <w:tab/>
        </w:r>
        <w:r>
          <w:rPr>
            <w:webHidden/>
          </w:rPr>
          <w:fldChar w:fldCharType="begin"/>
        </w:r>
        <w:r>
          <w:rPr>
            <w:webHidden/>
          </w:rPr>
          <w:instrText xml:space="preserve"> PAGEREF _Toc215185723 \h </w:instrText>
        </w:r>
        <w:r>
          <w:rPr>
            <w:webHidden/>
          </w:rPr>
        </w:r>
        <w:r>
          <w:rPr>
            <w:webHidden/>
          </w:rPr>
          <w:fldChar w:fldCharType="separate"/>
        </w:r>
        <w:r>
          <w:rPr>
            <w:webHidden/>
          </w:rPr>
          <w:t>cviii</w:t>
        </w:r>
        <w:r>
          <w:rPr>
            <w:webHidden/>
          </w:rPr>
          <w:fldChar w:fldCharType="end"/>
        </w:r>
      </w:hyperlink>
    </w:p>
    <w:p w14:paraId="0897566B" w14:textId="1C2F1200"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24" w:history="1">
        <w:r w:rsidRPr="00087700">
          <w:rPr>
            <w:rStyle w:val="Hyperlink"/>
          </w:rPr>
          <w:t>4.1.1.</w:t>
        </w:r>
        <w:r>
          <w:rPr>
            <w:rFonts w:asciiTheme="minorHAnsi" w:eastAsiaTheme="minorEastAsia" w:hAnsiTheme="minorHAnsi" w:cstheme="minorBidi"/>
            <w:kern w:val="2"/>
            <w:sz w:val="24"/>
            <w14:ligatures w14:val="standardContextual"/>
          </w:rPr>
          <w:tab/>
        </w:r>
        <w:r w:rsidRPr="00087700">
          <w:rPr>
            <w:rStyle w:val="Hyperlink"/>
          </w:rPr>
          <w:t>Product Development</w:t>
        </w:r>
        <w:r>
          <w:rPr>
            <w:webHidden/>
          </w:rPr>
          <w:tab/>
        </w:r>
        <w:r>
          <w:rPr>
            <w:webHidden/>
          </w:rPr>
          <w:fldChar w:fldCharType="begin"/>
        </w:r>
        <w:r>
          <w:rPr>
            <w:webHidden/>
          </w:rPr>
          <w:instrText xml:space="preserve"> PAGEREF _Toc215185724 \h </w:instrText>
        </w:r>
        <w:r>
          <w:rPr>
            <w:webHidden/>
          </w:rPr>
        </w:r>
        <w:r>
          <w:rPr>
            <w:webHidden/>
          </w:rPr>
          <w:fldChar w:fldCharType="separate"/>
        </w:r>
        <w:r>
          <w:rPr>
            <w:webHidden/>
          </w:rPr>
          <w:t>cix</w:t>
        </w:r>
        <w:r>
          <w:rPr>
            <w:webHidden/>
          </w:rPr>
          <w:fldChar w:fldCharType="end"/>
        </w:r>
      </w:hyperlink>
    </w:p>
    <w:p w14:paraId="30DAEC30" w14:textId="24086668"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25" w:history="1">
        <w:r w:rsidRPr="00087700">
          <w:rPr>
            <w:rStyle w:val="Hyperlink"/>
          </w:rPr>
          <w:t>4.1.2.</w:t>
        </w:r>
        <w:r>
          <w:rPr>
            <w:rFonts w:asciiTheme="minorHAnsi" w:eastAsiaTheme="minorEastAsia" w:hAnsiTheme="minorHAnsi" w:cstheme="minorBidi"/>
            <w:kern w:val="2"/>
            <w:sz w:val="24"/>
            <w14:ligatures w14:val="standardContextual"/>
          </w:rPr>
          <w:tab/>
        </w:r>
        <w:r w:rsidRPr="00087700">
          <w:rPr>
            <w:rStyle w:val="Hyperlink"/>
          </w:rPr>
          <w:t>Production Development</w:t>
        </w:r>
        <w:r>
          <w:rPr>
            <w:webHidden/>
          </w:rPr>
          <w:tab/>
        </w:r>
        <w:r>
          <w:rPr>
            <w:webHidden/>
          </w:rPr>
          <w:fldChar w:fldCharType="begin"/>
        </w:r>
        <w:r>
          <w:rPr>
            <w:webHidden/>
          </w:rPr>
          <w:instrText xml:space="preserve"> PAGEREF _Toc215185725 \h </w:instrText>
        </w:r>
        <w:r>
          <w:rPr>
            <w:webHidden/>
          </w:rPr>
        </w:r>
        <w:r>
          <w:rPr>
            <w:webHidden/>
          </w:rPr>
          <w:fldChar w:fldCharType="separate"/>
        </w:r>
        <w:r>
          <w:rPr>
            <w:webHidden/>
          </w:rPr>
          <w:t>cxl</w:t>
        </w:r>
        <w:r>
          <w:rPr>
            <w:webHidden/>
          </w:rPr>
          <w:fldChar w:fldCharType="end"/>
        </w:r>
      </w:hyperlink>
    </w:p>
    <w:p w14:paraId="59A3B272" w14:textId="3F7DEC1F"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26" w:history="1">
        <w:r w:rsidRPr="00087700">
          <w:rPr>
            <w:rStyle w:val="Hyperlink"/>
          </w:rPr>
          <w:t>4.1.3.</w:t>
        </w:r>
        <w:r>
          <w:rPr>
            <w:rFonts w:asciiTheme="minorHAnsi" w:eastAsiaTheme="minorEastAsia" w:hAnsiTheme="minorHAnsi" w:cstheme="minorBidi"/>
            <w:kern w:val="2"/>
            <w:sz w:val="24"/>
            <w14:ligatures w14:val="standardContextual"/>
          </w:rPr>
          <w:tab/>
        </w:r>
        <w:r w:rsidRPr="00087700">
          <w:rPr>
            <w:rStyle w:val="Hyperlink"/>
          </w:rPr>
          <w:t>Manufacturing &amp; Supply Chain</w:t>
        </w:r>
        <w:r>
          <w:rPr>
            <w:webHidden/>
          </w:rPr>
          <w:tab/>
        </w:r>
        <w:r>
          <w:rPr>
            <w:webHidden/>
          </w:rPr>
          <w:fldChar w:fldCharType="begin"/>
        </w:r>
        <w:r>
          <w:rPr>
            <w:webHidden/>
          </w:rPr>
          <w:instrText xml:space="preserve"> PAGEREF _Toc215185726 \h </w:instrText>
        </w:r>
        <w:r>
          <w:rPr>
            <w:webHidden/>
          </w:rPr>
        </w:r>
        <w:r>
          <w:rPr>
            <w:webHidden/>
          </w:rPr>
          <w:fldChar w:fldCharType="separate"/>
        </w:r>
        <w:r>
          <w:rPr>
            <w:webHidden/>
          </w:rPr>
          <w:t>cliv</w:t>
        </w:r>
        <w:r>
          <w:rPr>
            <w:webHidden/>
          </w:rPr>
          <w:fldChar w:fldCharType="end"/>
        </w:r>
      </w:hyperlink>
    </w:p>
    <w:p w14:paraId="7801A46A" w14:textId="6FB356DB"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27" w:history="1">
        <w:r w:rsidRPr="00087700">
          <w:rPr>
            <w:rStyle w:val="Hyperlink"/>
          </w:rPr>
          <w:t>4.1.4.</w:t>
        </w:r>
        <w:r>
          <w:rPr>
            <w:rFonts w:asciiTheme="minorHAnsi" w:eastAsiaTheme="minorEastAsia" w:hAnsiTheme="minorHAnsi" w:cstheme="minorBidi"/>
            <w:kern w:val="2"/>
            <w:sz w:val="24"/>
            <w14:ligatures w14:val="standardContextual"/>
          </w:rPr>
          <w:tab/>
        </w:r>
        <w:r w:rsidRPr="00087700">
          <w:rPr>
            <w:rStyle w:val="Hyperlink"/>
          </w:rPr>
          <w:t>Product Operation</w:t>
        </w:r>
        <w:r>
          <w:rPr>
            <w:webHidden/>
          </w:rPr>
          <w:tab/>
        </w:r>
        <w:r>
          <w:rPr>
            <w:webHidden/>
          </w:rPr>
          <w:fldChar w:fldCharType="begin"/>
        </w:r>
        <w:r>
          <w:rPr>
            <w:webHidden/>
          </w:rPr>
          <w:instrText xml:space="preserve"> PAGEREF _Toc215185727 \h </w:instrText>
        </w:r>
        <w:r>
          <w:rPr>
            <w:webHidden/>
          </w:rPr>
        </w:r>
        <w:r>
          <w:rPr>
            <w:webHidden/>
          </w:rPr>
          <w:fldChar w:fldCharType="separate"/>
        </w:r>
        <w:r>
          <w:rPr>
            <w:webHidden/>
          </w:rPr>
          <w:t>clxiv</w:t>
        </w:r>
        <w:r>
          <w:rPr>
            <w:webHidden/>
          </w:rPr>
          <w:fldChar w:fldCharType="end"/>
        </w:r>
      </w:hyperlink>
    </w:p>
    <w:p w14:paraId="720D7103" w14:textId="082DAB1D"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28" w:history="1">
        <w:r w:rsidRPr="00087700">
          <w:rPr>
            <w:rStyle w:val="Hyperlink"/>
          </w:rPr>
          <w:t>4.1.5.</w:t>
        </w:r>
        <w:r>
          <w:rPr>
            <w:rFonts w:asciiTheme="minorHAnsi" w:eastAsiaTheme="minorEastAsia" w:hAnsiTheme="minorHAnsi" w:cstheme="minorBidi"/>
            <w:kern w:val="2"/>
            <w:sz w:val="24"/>
            <w14:ligatures w14:val="standardContextual"/>
          </w:rPr>
          <w:tab/>
        </w:r>
        <w:r w:rsidRPr="00087700">
          <w:rPr>
            <w:rStyle w:val="Hyperlink"/>
          </w:rPr>
          <w:t>Procurement</w:t>
        </w:r>
        <w:r>
          <w:rPr>
            <w:webHidden/>
          </w:rPr>
          <w:tab/>
        </w:r>
        <w:r>
          <w:rPr>
            <w:webHidden/>
          </w:rPr>
          <w:fldChar w:fldCharType="begin"/>
        </w:r>
        <w:r>
          <w:rPr>
            <w:webHidden/>
          </w:rPr>
          <w:instrText xml:space="preserve"> PAGEREF _Toc215185728 \h </w:instrText>
        </w:r>
        <w:r>
          <w:rPr>
            <w:webHidden/>
          </w:rPr>
        </w:r>
        <w:r>
          <w:rPr>
            <w:webHidden/>
          </w:rPr>
          <w:fldChar w:fldCharType="separate"/>
        </w:r>
        <w:r>
          <w:rPr>
            <w:webHidden/>
          </w:rPr>
          <w:t>clxxii</w:t>
        </w:r>
        <w:r>
          <w:rPr>
            <w:webHidden/>
          </w:rPr>
          <w:fldChar w:fldCharType="end"/>
        </w:r>
      </w:hyperlink>
    </w:p>
    <w:p w14:paraId="08B57FB2" w14:textId="300704ED"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29" w:history="1">
        <w:r w:rsidRPr="00087700">
          <w:rPr>
            <w:rStyle w:val="Hyperlink"/>
          </w:rPr>
          <w:t>4.1.6.</w:t>
        </w:r>
        <w:r>
          <w:rPr>
            <w:rFonts w:asciiTheme="minorHAnsi" w:eastAsiaTheme="minorEastAsia" w:hAnsiTheme="minorHAnsi" w:cstheme="minorBidi"/>
            <w:kern w:val="2"/>
            <w:sz w:val="24"/>
            <w14:ligatures w14:val="standardContextual"/>
          </w:rPr>
          <w:tab/>
        </w:r>
        <w:r w:rsidRPr="00087700">
          <w:rPr>
            <w:rStyle w:val="Hyperlink"/>
          </w:rPr>
          <w:t>Product Line Engineering</w:t>
        </w:r>
        <w:r>
          <w:rPr>
            <w:webHidden/>
          </w:rPr>
          <w:tab/>
        </w:r>
        <w:r>
          <w:rPr>
            <w:webHidden/>
          </w:rPr>
          <w:fldChar w:fldCharType="begin"/>
        </w:r>
        <w:r>
          <w:rPr>
            <w:webHidden/>
          </w:rPr>
          <w:instrText xml:space="preserve"> PAGEREF _Toc215185729 \h </w:instrText>
        </w:r>
        <w:r>
          <w:rPr>
            <w:webHidden/>
          </w:rPr>
        </w:r>
        <w:r>
          <w:rPr>
            <w:webHidden/>
          </w:rPr>
          <w:fldChar w:fldCharType="separate"/>
        </w:r>
        <w:r>
          <w:rPr>
            <w:webHidden/>
          </w:rPr>
          <w:t>clxxv</w:t>
        </w:r>
        <w:r>
          <w:rPr>
            <w:webHidden/>
          </w:rPr>
          <w:fldChar w:fldCharType="end"/>
        </w:r>
      </w:hyperlink>
    </w:p>
    <w:p w14:paraId="35F09007" w14:textId="08C498D6"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30" w:history="1">
        <w:r w:rsidRPr="00087700">
          <w:rPr>
            <w:rStyle w:val="Hyperlink"/>
          </w:rPr>
          <w:t>4.1.7.</w:t>
        </w:r>
        <w:r>
          <w:rPr>
            <w:rFonts w:asciiTheme="minorHAnsi" w:eastAsiaTheme="minorEastAsia" w:hAnsiTheme="minorHAnsi" w:cstheme="minorBidi"/>
            <w:kern w:val="2"/>
            <w:sz w:val="24"/>
            <w14:ligatures w14:val="standardContextual"/>
          </w:rPr>
          <w:tab/>
        </w:r>
        <w:r w:rsidRPr="00087700">
          <w:rPr>
            <w:rStyle w:val="Hyperlink"/>
          </w:rPr>
          <w:t>Long-Term Archiving</w:t>
        </w:r>
        <w:r>
          <w:rPr>
            <w:webHidden/>
          </w:rPr>
          <w:tab/>
        </w:r>
        <w:r>
          <w:rPr>
            <w:webHidden/>
          </w:rPr>
          <w:fldChar w:fldCharType="begin"/>
        </w:r>
        <w:r>
          <w:rPr>
            <w:webHidden/>
          </w:rPr>
          <w:instrText xml:space="preserve"> PAGEREF _Toc215185730 \h </w:instrText>
        </w:r>
        <w:r>
          <w:rPr>
            <w:webHidden/>
          </w:rPr>
        </w:r>
        <w:r>
          <w:rPr>
            <w:webHidden/>
          </w:rPr>
          <w:fldChar w:fldCharType="separate"/>
        </w:r>
        <w:r>
          <w:rPr>
            <w:webHidden/>
          </w:rPr>
          <w:t>clxxviii</w:t>
        </w:r>
        <w:r>
          <w:rPr>
            <w:webHidden/>
          </w:rPr>
          <w:fldChar w:fldCharType="end"/>
        </w:r>
      </w:hyperlink>
    </w:p>
    <w:p w14:paraId="68D23781" w14:textId="10CDA0A1" w:rsidR="00636276" w:rsidRDefault="00636276">
      <w:pPr>
        <w:pStyle w:val="Verzeichnis2"/>
        <w:tabs>
          <w:tab w:val="left" w:pos="800"/>
        </w:tabs>
        <w:rPr>
          <w:rFonts w:asciiTheme="minorHAnsi" w:eastAsiaTheme="minorEastAsia" w:hAnsiTheme="minorHAnsi" w:cstheme="minorBidi"/>
          <w:kern w:val="2"/>
          <w:sz w:val="24"/>
          <w14:ligatures w14:val="standardContextual"/>
        </w:rPr>
      </w:pPr>
      <w:hyperlink w:anchor="_Toc215185731" w:history="1">
        <w:r w:rsidRPr="00087700">
          <w:rPr>
            <w:rStyle w:val="Hyperlink"/>
          </w:rPr>
          <w:t>4.2.</w:t>
        </w:r>
        <w:r>
          <w:rPr>
            <w:rFonts w:asciiTheme="minorHAnsi" w:eastAsiaTheme="minorEastAsia" w:hAnsiTheme="minorHAnsi" w:cstheme="minorBidi"/>
            <w:kern w:val="2"/>
            <w:sz w:val="24"/>
            <w14:ligatures w14:val="standardContextual"/>
          </w:rPr>
          <w:tab/>
        </w:r>
        <w:r w:rsidRPr="00087700">
          <w:rPr>
            <w:rStyle w:val="Hyperlink"/>
          </w:rPr>
          <w:t>CASCaDE</w:t>
        </w:r>
        <w:r>
          <w:rPr>
            <w:webHidden/>
          </w:rPr>
          <w:tab/>
        </w:r>
        <w:r>
          <w:rPr>
            <w:webHidden/>
          </w:rPr>
          <w:fldChar w:fldCharType="begin"/>
        </w:r>
        <w:r>
          <w:rPr>
            <w:webHidden/>
          </w:rPr>
          <w:instrText xml:space="preserve"> PAGEREF _Toc215185731 \h </w:instrText>
        </w:r>
        <w:r>
          <w:rPr>
            <w:webHidden/>
          </w:rPr>
        </w:r>
        <w:r>
          <w:rPr>
            <w:webHidden/>
          </w:rPr>
          <w:fldChar w:fldCharType="separate"/>
        </w:r>
        <w:r>
          <w:rPr>
            <w:webHidden/>
          </w:rPr>
          <w:t>clxxx</w:t>
        </w:r>
        <w:r>
          <w:rPr>
            <w:webHidden/>
          </w:rPr>
          <w:fldChar w:fldCharType="end"/>
        </w:r>
      </w:hyperlink>
    </w:p>
    <w:p w14:paraId="63A83D55" w14:textId="4E016D37"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32" w:history="1">
        <w:r w:rsidRPr="00087700">
          <w:rPr>
            <w:rStyle w:val="Hyperlink"/>
          </w:rPr>
          <w:t>4.2.1.</w:t>
        </w:r>
        <w:r>
          <w:rPr>
            <w:rFonts w:asciiTheme="minorHAnsi" w:eastAsiaTheme="minorEastAsia" w:hAnsiTheme="minorHAnsi" w:cstheme="minorBidi"/>
            <w:kern w:val="2"/>
            <w:sz w:val="24"/>
            <w14:ligatures w14:val="standardContextual"/>
          </w:rPr>
          <w:tab/>
        </w:r>
        <w:r w:rsidRPr="00087700">
          <w:rPr>
            <w:rStyle w:val="Hyperlink"/>
          </w:rPr>
          <w:t>Collaborative Product Requirements Management</w:t>
        </w:r>
        <w:r>
          <w:rPr>
            <w:webHidden/>
          </w:rPr>
          <w:tab/>
        </w:r>
        <w:r>
          <w:rPr>
            <w:webHidden/>
          </w:rPr>
          <w:fldChar w:fldCharType="begin"/>
        </w:r>
        <w:r>
          <w:rPr>
            <w:webHidden/>
          </w:rPr>
          <w:instrText xml:space="preserve"> PAGEREF _Toc215185732 \h </w:instrText>
        </w:r>
        <w:r>
          <w:rPr>
            <w:webHidden/>
          </w:rPr>
        </w:r>
        <w:r>
          <w:rPr>
            <w:webHidden/>
          </w:rPr>
          <w:fldChar w:fldCharType="separate"/>
        </w:r>
        <w:r>
          <w:rPr>
            <w:webHidden/>
          </w:rPr>
          <w:t>clxxxi</w:t>
        </w:r>
        <w:r>
          <w:rPr>
            <w:webHidden/>
          </w:rPr>
          <w:fldChar w:fldCharType="end"/>
        </w:r>
      </w:hyperlink>
    </w:p>
    <w:p w14:paraId="4845CE2E" w14:textId="32923D11"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33" w:history="1">
        <w:r w:rsidRPr="00087700">
          <w:rPr>
            <w:rStyle w:val="Hyperlink"/>
          </w:rPr>
          <w:t>4.2.2.</w:t>
        </w:r>
        <w:r>
          <w:rPr>
            <w:rFonts w:asciiTheme="minorHAnsi" w:eastAsiaTheme="minorEastAsia" w:hAnsiTheme="minorHAnsi" w:cstheme="minorBidi"/>
            <w:kern w:val="2"/>
            <w:sz w:val="24"/>
            <w14:ligatures w14:val="standardContextual"/>
          </w:rPr>
          <w:tab/>
        </w:r>
        <w:r w:rsidRPr="00087700">
          <w:rPr>
            <w:rStyle w:val="Hyperlink"/>
          </w:rPr>
          <w:t>Collaborative Architecture Design Co-Development</w:t>
        </w:r>
        <w:r>
          <w:rPr>
            <w:webHidden/>
          </w:rPr>
          <w:tab/>
        </w:r>
        <w:r>
          <w:rPr>
            <w:webHidden/>
          </w:rPr>
          <w:fldChar w:fldCharType="begin"/>
        </w:r>
        <w:r>
          <w:rPr>
            <w:webHidden/>
          </w:rPr>
          <w:instrText xml:space="preserve"> PAGEREF _Toc215185733 \h </w:instrText>
        </w:r>
        <w:r>
          <w:rPr>
            <w:webHidden/>
          </w:rPr>
        </w:r>
        <w:r>
          <w:rPr>
            <w:webHidden/>
          </w:rPr>
          <w:fldChar w:fldCharType="separate"/>
        </w:r>
        <w:r>
          <w:rPr>
            <w:webHidden/>
          </w:rPr>
          <w:t>clxxxii</w:t>
        </w:r>
        <w:r>
          <w:rPr>
            <w:webHidden/>
          </w:rPr>
          <w:fldChar w:fldCharType="end"/>
        </w:r>
      </w:hyperlink>
    </w:p>
    <w:p w14:paraId="39038E8E" w14:textId="65263AD5"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34" w:history="1">
        <w:r w:rsidRPr="00087700">
          <w:rPr>
            <w:rStyle w:val="Hyperlink"/>
          </w:rPr>
          <w:t>4.2.3.</w:t>
        </w:r>
        <w:r>
          <w:rPr>
            <w:rFonts w:asciiTheme="minorHAnsi" w:eastAsiaTheme="minorEastAsia" w:hAnsiTheme="minorHAnsi" w:cstheme="minorBidi"/>
            <w:kern w:val="2"/>
            <w:sz w:val="24"/>
            <w14:ligatures w14:val="standardContextual"/>
          </w:rPr>
          <w:tab/>
        </w:r>
        <w:r w:rsidRPr="00087700">
          <w:rPr>
            <w:rStyle w:val="Hyperlink"/>
          </w:rPr>
          <w:t>Co-Simulation &amp; early Requirements V&amp;V</w:t>
        </w:r>
        <w:r>
          <w:rPr>
            <w:webHidden/>
          </w:rPr>
          <w:tab/>
        </w:r>
        <w:r>
          <w:rPr>
            <w:webHidden/>
          </w:rPr>
          <w:fldChar w:fldCharType="begin"/>
        </w:r>
        <w:r>
          <w:rPr>
            <w:webHidden/>
          </w:rPr>
          <w:instrText xml:space="preserve"> PAGEREF _Toc215185734 \h </w:instrText>
        </w:r>
        <w:r>
          <w:rPr>
            <w:webHidden/>
          </w:rPr>
        </w:r>
        <w:r>
          <w:rPr>
            <w:webHidden/>
          </w:rPr>
          <w:fldChar w:fldCharType="separate"/>
        </w:r>
        <w:r>
          <w:rPr>
            <w:webHidden/>
          </w:rPr>
          <w:t>clxxxii</w:t>
        </w:r>
        <w:r>
          <w:rPr>
            <w:webHidden/>
          </w:rPr>
          <w:fldChar w:fldCharType="end"/>
        </w:r>
      </w:hyperlink>
    </w:p>
    <w:p w14:paraId="5880C13D" w14:textId="0E3A99AB"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35" w:history="1">
        <w:r w:rsidRPr="00087700">
          <w:rPr>
            <w:rStyle w:val="Hyperlink"/>
          </w:rPr>
          <w:t>4.2.4.</w:t>
        </w:r>
        <w:r>
          <w:rPr>
            <w:rFonts w:asciiTheme="minorHAnsi" w:eastAsiaTheme="minorEastAsia" w:hAnsiTheme="minorHAnsi" w:cstheme="minorBidi"/>
            <w:kern w:val="2"/>
            <w:sz w:val="24"/>
            <w14:ligatures w14:val="standardContextual"/>
          </w:rPr>
          <w:tab/>
        </w:r>
        <w:r w:rsidRPr="00087700">
          <w:rPr>
            <w:rStyle w:val="Hyperlink"/>
          </w:rPr>
          <w:t>Collaborative 3D MBD, Electrical and Software Design Co-Development</w:t>
        </w:r>
        <w:r>
          <w:rPr>
            <w:webHidden/>
          </w:rPr>
          <w:tab/>
        </w:r>
        <w:r>
          <w:rPr>
            <w:webHidden/>
          </w:rPr>
          <w:fldChar w:fldCharType="begin"/>
        </w:r>
        <w:r>
          <w:rPr>
            <w:webHidden/>
          </w:rPr>
          <w:instrText xml:space="preserve"> PAGEREF _Toc215185735 \h </w:instrText>
        </w:r>
        <w:r>
          <w:rPr>
            <w:webHidden/>
          </w:rPr>
        </w:r>
        <w:r>
          <w:rPr>
            <w:webHidden/>
          </w:rPr>
          <w:fldChar w:fldCharType="separate"/>
        </w:r>
        <w:r>
          <w:rPr>
            <w:webHidden/>
          </w:rPr>
          <w:t>clxxxii</w:t>
        </w:r>
        <w:r>
          <w:rPr>
            <w:webHidden/>
          </w:rPr>
          <w:fldChar w:fldCharType="end"/>
        </w:r>
      </w:hyperlink>
    </w:p>
    <w:p w14:paraId="5E823154" w14:textId="3E6A467A"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36" w:history="1">
        <w:r w:rsidRPr="00087700">
          <w:rPr>
            <w:rStyle w:val="Hyperlink"/>
          </w:rPr>
          <w:t>4.2.5.</w:t>
        </w:r>
        <w:r>
          <w:rPr>
            <w:rFonts w:asciiTheme="minorHAnsi" w:eastAsiaTheme="minorEastAsia" w:hAnsiTheme="minorHAnsi" w:cstheme="minorBidi"/>
            <w:kern w:val="2"/>
            <w:sz w:val="24"/>
            <w14:ligatures w14:val="standardContextual"/>
          </w:rPr>
          <w:tab/>
        </w:r>
        <w:r w:rsidRPr="00087700">
          <w:rPr>
            <w:rStyle w:val="Hyperlink"/>
          </w:rPr>
          <w:t>Collaborative Manufacturing Engineering</w:t>
        </w:r>
        <w:r>
          <w:rPr>
            <w:webHidden/>
          </w:rPr>
          <w:tab/>
        </w:r>
        <w:r>
          <w:rPr>
            <w:webHidden/>
          </w:rPr>
          <w:fldChar w:fldCharType="begin"/>
        </w:r>
        <w:r>
          <w:rPr>
            <w:webHidden/>
          </w:rPr>
          <w:instrText xml:space="preserve"> PAGEREF _Toc215185736 \h </w:instrText>
        </w:r>
        <w:r>
          <w:rPr>
            <w:webHidden/>
          </w:rPr>
        </w:r>
        <w:r>
          <w:rPr>
            <w:webHidden/>
          </w:rPr>
          <w:fldChar w:fldCharType="separate"/>
        </w:r>
        <w:r>
          <w:rPr>
            <w:webHidden/>
          </w:rPr>
          <w:t>clxxxvi</w:t>
        </w:r>
        <w:r>
          <w:rPr>
            <w:webHidden/>
          </w:rPr>
          <w:fldChar w:fldCharType="end"/>
        </w:r>
      </w:hyperlink>
    </w:p>
    <w:p w14:paraId="43AB3A22" w14:textId="47872FCE"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37" w:history="1">
        <w:r w:rsidRPr="00087700">
          <w:rPr>
            <w:rStyle w:val="Hyperlink"/>
          </w:rPr>
          <w:t>4.2.6.</w:t>
        </w:r>
        <w:r>
          <w:rPr>
            <w:rFonts w:asciiTheme="minorHAnsi" w:eastAsiaTheme="minorEastAsia" w:hAnsiTheme="minorHAnsi" w:cstheme="minorBidi"/>
            <w:kern w:val="2"/>
            <w:sz w:val="24"/>
            <w14:ligatures w14:val="standardContextual"/>
          </w:rPr>
          <w:tab/>
        </w:r>
        <w:r w:rsidRPr="00087700">
          <w:rPr>
            <w:rStyle w:val="Hyperlink"/>
          </w:rPr>
          <w:t>Collaborative Digital Product Quality Management (APQP)</w:t>
        </w:r>
        <w:r>
          <w:rPr>
            <w:webHidden/>
          </w:rPr>
          <w:tab/>
        </w:r>
        <w:r>
          <w:rPr>
            <w:webHidden/>
          </w:rPr>
          <w:fldChar w:fldCharType="begin"/>
        </w:r>
        <w:r>
          <w:rPr>
            <w:webHidden/>
          </w:rPr>
          <w:instrText xml:space="preserve"> PAGEREF _Toc215185737 \h </w:instrText>
        </w:r>
        <w:r>
          <w:rPr>
            <w:webHidden/>
          </w:rPr>
        </w:r>
        <w:r>
          <w:rPr>
            <w:webHidden/>
          </w:rPr>
          <w:fldChar w:fldCharType="separate"/>
        </w:r>
        <w:r>
          <w:rPr>
            <w:webHidden/>
          </w:rPr>
          <w:t>clxxxvi</w:t>
        </w:r>
        <w:r>
          <w:rPr>
            <w:webHidden/>
          </w:rPr>
          <w:fldChar w:fldCharType="end"/>
        </w:r>
      </w:hyperlink>
    </w:p>
    <w:p w14:paraId="1AE2034B" w14:textId="7FA83816"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38" w:history="1">
        <w:r w:rsidRPr="00087700">
          <w:rPr>
            <w:rStyle w:val="Hyperlink"/>
          </w:rPr>
          <w:t>4.2.7.</w:t>
        </w:r>
        <w:r>
          <w:rPr>
            <w:rFonts w:asciiTheme="minorHAnsi" w:eastAsiaTheme="minorEastAsia" w:hAnsiTheme="minorHAnsi" w:cstheme="minorBidi"/>
            <w:kern w:val="2"/>
            <w:sz w:val="24"/>
            <w14:ligatures w14:val="standardContextual"/>
          </w:rPr>
          <w:tab/>
        </w:r>
        <w:r w:rsidRPr="00087700">
          <w:rPr>
            <w:rStyle w:val="Hyperlink"/>
          </w:rPr>
          <w:t>LOTAR Long-term Archiving and Retrieval</w:t>
        </w:r>
        <w:r>
          <w:rPr>
            <w:webHidden/>
          </w:rPr>
          <w:tab/>
        </w:r>
        <w:r>
          <w:rPr>
            <w:webHidden/>
          </w:rPr>
          <w:fldChar w:fldCharType="begin"/>
        </w:r>
        <w:r>
          <w:rPr>
            <w:webHidden/>
          </w:rPr>
          <w:instrText xml:space="preserve"> PAGEREF _Toc215185738 \h </w:instrText>
        </w:r>
        <w:r>
          <w:rPr>
            <w:webHidden/>
          </w:rPr>
        </w:r>
        <w:r>
          <w:rPr>
            <w:webHidden/>
          </w:rPr>
          <w:fldChar w:fldCharType="separate"/>
        </w:r>
        <w:r>
          <w:rPr>
            <w:webHidden/>
          </w:rPr>
          <w:t>clxxxvi</w:t>
        </w:r>
        <w:r>
          <w:rPr>
            <w:webHidden/>
          </w:rPr>
          <w:fldChar w:fldCharType="end"/>
        </w:r>
      </w:hyperlink>
    </w:p>
    <w:p w14:paraId="6BA51F06" w14:textId="0CB18693" w:rsidR="00636276" w:rsidRDefault="00636276">
      <w:pPr>
        <w:pStyle w:val="Verzeichnis3"/>
        <w:tabs>
          <w:tab w:val="left" w:pos="1200"/>
        </w:tabs>
        <w:rPr>
          <w:rFonts w:asciiTheme="minorHAnsi" w:eastAsiaTheme="minorEastAsia" w:hAnsiTheme="minorHAnsi" w:cstheme="minorBidi"/>
          <w:kern w:val="2"/>
          <w:sz w:val="24"/>
          <w14:ligatures w14:val="standardContextual"/>
        </w:rPr>
      </w:pPr>
      <w:hyperlink w:anchor="_Toc215185739" w:history="1">
        <w:r w:rsidRPr="00087700">
          <w:rPr>
            <w:rStyle w:val="Hyperlink"/>
          </w:rPr>
          <w:t>4.2.8.</w:t>
        </w:r>
        <w:r>
          <w:rPr>
            <w:rFonts w:asciiTheme="minorHAnsi" w:eastAsiaTheme="minorEastAsia" w:hAnsiTheme="minorHAnsi" w:cstheme="minorBidi"/>
            <w:kern w:val="2"/>
            <w:sz w:val="24"/>
            <w14:ligatures w14:val="standardContextual"/>
          </w:rPr>
          <w:tab/>
        </w:r>
        <w:r w:rsidRPr="00087700">
          <w:rPr>
            <w:rStyle w:val="Hyperlink"/>
          </w:rPr>
          <w:t>Model-based Acquisition</w:t>
        </w:r>
        <w:r>
          <w:rPr>
            <w:webHidden/>
          </w:rPr>
          <w:tab/>
        </w:r>
        <w:r>
          <w:rPr>
            <w:webHidden/>
          </w:rPr>
          <w:fldChar w:fldCharType="begin"/>
        </w:r>
        <w:r>
          <w:rPr>
            <w:webHidden/>
          </w:rPr>
          <w:instrText xml:space="preserve"> PAGEREF _Toc215185739 \h </w:instrText>
        </w:r>
        <w:r>
          <w:rPr>
            <w:webHidden/>
          </w:rPr>
        </w:r>
        <w:r>
          <w:rPr>
            <w:webHidden/>
          </w:rPr>
          <w:fldChar w:fldCharType="separate"/>
        </w:r>
        <w:r>
          <w:rPr>
            <w:webHidden/>
          </w:rPr>
          <w:t>clxxxvi</w:t>
        </w:r>
        <w:r>
          <w:rPr>
            <w:webHidden/>
          </w:rPr>
          <w:fldChar w:fldCharType="end"/>
        </w:r>
      </w:hyperlink>
    </w:p>
    <w:p w14:paraId="08CA0D07" w14:textId="38A40DA9" w:rsidR="00AF1B9C" w:rsidRDefault="00AF1B9C" w:rsidP="00AF1B9C">
      <w:pPr>
        <w:spacing w:after="0"/>
        <w:jc w:val="left"/>
        <w:rPr>
          <w:noProof/>
          <w:lang w:val="it-IT"/>
        </w:rPr>
      </w:pPr>
      <w:r>
        <w:rPr>
          <w:noProof/>
        </w:rPr>
        <w:fldChar w:fldCharType="end"/>
      </w:r>
    </w:p>
    <w:p w14:paraId="4A6284C8" w14:textId="77777777" w:rsidR="00AF1B9C" w:rsidRDefault="00AF1B9C">
      <w:pPr>
        <w:spacing w:after="0"/>
        <w:jc w:val="left"/>
        <w:rPr>
          <w:noProof/>
          <w:lang w:val="it-IT"/>
        </w:rPr>
      </w:pPr>
      <w:r>
        <w:rPr>
          <w:noProof/>
          <w:lang w:val="it-IT"/>
        </w:rPr>
        <w:br w:type="page"/>
      </w:r>
    </w:p>
    <w:p w14:paraId="408CD22F" w14:textId="044F9AA3" w:rsidR="00FE396F" w:rsidRDefault="00636276" w:rsidP="00636276">
      <w:pPr>
        <w:pStyle w:val="berschrift1"/>
        <w:rPr>
          <w:noProof/>
        </w:rPr>
      </w:pPr>
      <w:bookmarkStart w:id="0" w:name="_Toc215185695"/>
      <w:r>
        <w:rPr>
          <w:noProof/>
        </w:rPr>
        <w:lastRenderedPageBreak/>
        <w:t>Data Types</w:t>
      </w:r>
      <w:bookmarkEnd w:id="0"/>
    </w:p>
    <w:p w14:paraId="15D8D084" w14:textId="39C41000" w:rsidR="00636276" w:rsidRDefault="00636276" w:rsidP="00636276">
      <w:r>
        <w:t>Lists all datatypes used in the ontology.</w:t>
      </w:r>
    </w:p>
    <w:p w14:paraId="6B6A9790" w14:textId="7345610D" w:rsidR="00636276" w:rsidRDefault="00636276" w:rsidP="00636276">
      <w:pPr>
        <w:pStyle w:val="berschrift2"/>
        <w:numPr>
          <w:ilvl w:val="1"/>
          <w:numId w:val="3"/>
        </w:numPr>
      </w:pPr>
      <w:bookmarkStart w:id="1" w:name="anyURI"/>
      <w:bookmarkStart w:id="2" w:name="_Toc215185696"/>
      <w:r>
        <w:t>anyURI</w:t>
      </w:r>
      <w:bookmarkEnd w:id="1"/>
      <w:bookmarkEnd w:id="2"/>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B34E40D" w14:textId="77777777" w:rsidTr="00636276">
        <w:tblPrEx>
          <w:tblCellMar>
            <w:bottom w:w="0" w:type="dxa"/>
          </w:tblCellMar>
        </w:tblPrEx>
        <w:tc>
          <w:tcPr>
            <w:tcW w:w="2268" w:type="dxa"/>
            <w:shd w:val="clear" w:color="auto" w:fill="FFFFFF"/>
          </w:tcPr>
          <w:p w14:paraId="59C008C8" w14:textId="57C37A76" w:rsidR="00636276" w:rsidRDefault="00636276" w:rsidP="00636276">
            <w:r w:rsidRPr="00636276">
              <w:rPr>
                <w:rStyle w:val="Fett"/>
              </w:rPr>
              <w:t>URI</w:t>
            </w:r>
          </w:p>
        </w:tc>
        <w:tc>
          <w:tcPr>
            <w:tcW w:w="7369" w:type="dxa"/>
            <w:shd w:val="clear" w:color="auto" w:fill="FFFFFF"/>
          </w:tcPr>
          <w:p w14:paraId="371DBEFE" w14:textId="061DEB12" w:rsidR="00636276" w:rsidRDefault="00636276" w:rsidP="00636276">
            <w:r>
              <w:t>xs:anyURI</w:t>
            </w:r>
          </w:p>
        </w:tc>
      </w:tr>
      <w:tr w:rsidR="00636276" w14:paraId="248E2919" w14:textId="77777777" w:rsidTr="00636276">
        <w:tblPrEx>
          <w:tblCellMar>
            <w:bottom w:w="0" w:type="dxa"/>
          </w:tblCellMar>
        </w:tblPrEx>
        <w:tc>
          <w:tcPr>
            <w:tcW w:w="2268" w:type="dxa"/>
            <w:shd w:val="clear" w:color="auto" w:fill="FFFFFF"/>
          </w:tcPr>
          <w:p w14:paraId="739864C4" w14:textId="77777777" w:rsidR="00636276" w:rsidRPr="00636276" w:rsidRDefault="00636276" w:rsidP="00636276">
            <w:pPr>
              <w:rPr>
                <w:rStyle w:val="Fett"/>
              </w:rPr>
            </w:pPr>
          </w:p>
        </w:tc>
        <w:tc>
          <w:tcPr>
            <w:tcW w:w="7369" w:type="dxa"/>
            <w:shd w:val="clear" w:color="auto" w:fill="FFFFFF"/>
          </w:tcPr>
          <w:p w14:paraId="385EB68E" w14:textId="77777777" w:rsidR="00636276" w:rsidRDefault="00636276" w:rsidP="00636276"/>
        </w:tc>
      </w:tr>
    </w:tbl>
    <w:p w14:paraId="7456A400" w14:textId="624C8732" w:rsidR="00636276" w:rsidRDefault="00636276" w:rsidP="00636276">
      <w:pPr>
        <w:pStyle w:val="berschrift2"/>
      </w:pPr>
      <w:bookmarkStart w:id="3" w:name="dateTime"/>
      <w:bookmarkStart w:id="4" w:name="_Toc215185697"/>
      <w:r>
        <w:t>dateTime</w:t>
      </w:r>
      <w:bookmarkEnd w:id="3"/>
      <w:bookmarkEnd w:id="4"/>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62679DE" w14:textId="77777777" w:rsidTr="00636276">
        <w:tblPrEx>
          <w:tblCellMar>
            <w:bottom w:w="0" w:type="dxa"/>
          </w:tblCellMar>
        </w:tblPrEx>
        <w:tc>
          <w:tcPr>
            <w:tcW w:w="2268" w:type="dxa"/>
            <w:shd w:val="clear" w:color="auto" w:fill="FFFFFF"/>
          </w:tcPr>
          <w:p w14:paraId="4C0C64B3" w14:textId="2632373A" w:rsidR="00636276" w:rsidRDefault="00636276" w:rsidP="00636276">
            <w:r w:rsidRPr="00636276">
              <w:rPr>
                <w:rStyle w:val="Fett"/>
              </w:rPr>
              <w:t>URI</w:t>
            </w:r>
          </w:p>
        </w:tc>
        <w:tc>
          <w:tcPr>
            <w:tcW w:w="7369" w:type="dxa"/>
            <w:shd w:val="clear" w:color="auto" w:fill="FFFFFF"/>
          </w:tcPr>
          <w:p w14:paraId="1280115B" w14:textId="3FA17936" w:rsidR="00636276" w:rsidRDefault="00636276" w:rsidP="00636276">
            <w:r>
              <w:t>xs:dateTime</w:t>
            </w:r>
          </w:p>
        </w:tc>
      </w:tr>
      <w:tr w:rsidR="00636276" w14:paraId="608FF028" w14:textId="77777777" w:rsidTr="00636276">
        <w:tblPrEx>
          <w:tblCellMar>
            <w:bottom w:w="0" w:type="dxa"/>
          </w:tblCellMar>
        </w:tblPrEx>
        <w:tc>
          <w:tcPr>
            <w:tcW w:w="2268" w:type="dxa"/>
            <w:shd w:val="clear" w:color="auto" w:fill="FFFFFF"/>
          </w:tcPr>
          <w:p w14:paraId="579D874C" w14:textId="77777777" w:rsidR="00636276" w:rsidRPr="00636276" w:rsidRDefault="00636276" w:rsidP="00636276">
            <w:pPr>
              <w:rPr>
                <w:rStyle w:val="Fett"/>
              </w:rPr>
            </w:pPr>
          </w:p>
        </w:tc>
        <w:tc>
          <w:tcPr>
            <w:tcW w:w="7369" w:type="dxa"/>
            <w:shd w:val="clear" w:color="auto" w:fill="FFFFFF"/>
          </w:tcPr>
          <w:p w14:paraId="515C64B2" w14:textId="77777777" w:rsidR="00636276" w:rsidRDefault="00636276" w:rsidP="00636276"/>
        </w:tc>
      </w:tr>
    </w:tbl>
    <w:p w14:paraId="513616D1" w14:textId="56935C7E" w:rsidR="00636276" w:rsidRDefault="00636276" w:rsidP="00636276">
      <w:pPr>
        <w:pStyle w:val="berschrift2"/>
        <w:numPr>
          <w:ilvl w:val="1"/>
          <w:numId w:val="4"/>
        </w:numPr>
      </w:pPr>
      <w:bookmarkStart w:id="5" w:name="description"/>
      <w:bookmarkStart w:id="6" w:name="_Toc215185698"/>
      <w:r>
        <w:t>description</w:t>
      </w:r>
      <w:bookmarkEnd w:id="5"/>
      <w:bookmarkEnd w:id="6"/>
    </w:p>
    <w:p w14:paraId="6036DD7E" w14:textId="33DC1386" w:rsidR="00636276" w:rsidRDefault="00636276" w:rsidP="00636276">
      <w:r>
        <w:t>An account of the resource.</w:t>
      </w:r>
    </w:p>
    <w:p w14:paraId="6D48AB75" w14:textId="17E693A1" w:rsidR="00636276" w:rsidRDefault="00636276" w:rsidP="00636276">
      <w:r>
        <w:t>Description may include but is not limited to: an abstract, a table of contents, a graphical representation, or a free-text account of the resource.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E61C592" w14:textId="77777777" w:rsidTr="00636276">
        <w:tblPrEx>
          <w:tblCellMar>
            <w:bottom w:w="0" w:type="dxa"/>
          </w:tblCellMar>
        </w:tblPrEx>
        <w:tc>
          <w:tcPr>
            <w:tcW w:w="2268" w:type="dxa"/>
            <w:shd w:val="clear" w:color="auto" w:fill="FFFFFF"/>
          </w:tcPr>
          <w:p w14:paraId="66A4ECE0" w14:textId="02AF4DAB" w:rsidR="00636276" w:rsidRDefault="00636276" w:rsidP="00636276">
            <w:r w:rsidRPr="00636276">
              <w:rPr>
                <w:rStyle w:val="Fett"/>
              </w:rPr>
              <w:t>URI</w:t>
            </w:r>
          </w:p>
        </w:tc>
        <w:tc>
          <w:tcPr>
            <w:tcW w:w="7369" w:type="dxa"/>
            <w:shd w:val="clear" w:color="auto" w:fill="FFFFFF"/>
          </w:tcPr>
          <w:p w14:paraId="6020336D" w14:textId="3896ED69" w:rsidR="00636276" w:rsidRDefault="00636276" w:rsidP="00636276">
            <w:r>
              <w:t>dc:description</w:t>
            </w:r>
          </w:p>
        </w:tc>
      </w:tr>
      <w:tr w:rsidR="00636276" w14:paraId="23FCE72E" w14:textId="77777777" w:rsidTr="00636276">
        <w:tblPrEx>
          <w:tblCellMar>
            <w:bottom w:w="0" w:type="dxa"/>
          </w:tblCellMar>
        </w:tblPrEx>
        <w:tc>
          <w:tcPr>
            <w:tcW w:w="2268" w:type="dxa"/>
            <w:shd w:val="clear" w:color="auto" w:fill="FFFFFF"/>
          </w:tcPr>
          <w:p w14:paraId="667752E2" w14:textId="77777777" w:rsidR="00636276" w:rsidRPr="00636276" w:rsidRDefault="00636276" w:rsidP="00636276">
            <w:pPr>
              <w:rPr>
                <w:rStyle w:val="Fett"/>
              </w:rPr>
            </w:pPr>
          </w:p>
        </w:tc>
        <w:tc>
          <w:tcPr>
            <w:tcW w:w="7369" w:type="dxa"/>
            <w:shd w:val="clear" w:color="auto" w:fill="FFFFFF"/>
          </w:tcPr>
          <w:p w14:paraId="0AB384DE" w14:textId="77777777" w:rsidR="00636276" w:rsidRDefault="00636276" w:rsidP="00636276"/>
        </w:tc>
      </w:tr>
    </w:tbl>
    <w:p w14:paraId="4AD93DAA" w14:textId="2593AC10" w:rsidR="00636276" w:rsidRDefault="00636276" w:rsidP="00636276">
      <w:pPr>
        <w:pStyle w:val="berschrift2"/>
      </w:pPr>
      <w:bookmarkStart w:id="7" w:name="double"/>
      <w:bookmarkStart w:id="8" w:name="_Toc215185699"/>
      <w:r>
        <w:t>double</w:t>
      </w:r>
      <w:bookmarkEnd w:id="7"/>
      <w:bookmarkEnd w:id="8"/>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E32BCDC" w14:textId="77777777" w:rsidTr="00636276">
        <w:tblPrEx>
          <w:tblCellMar>
            <w:bottom w:w="0" w:type="dxa"/>
          </w:tblCellMar>
        </w:tblPrEx>
        <w:tc>
          <w:tcPr>
            <w:tcW w:w="2268" w:type="dxa"/>
            <w:shd w:val="clear" w:color="auto" w:fill="FFFFFF"/>
          </w:tcPr>
          <w:p w14:paraId="101FD49A" w14:textId="6245DDFB" w:rsidR="00636276" w:rsidRDefault="00636276" w:rsidP="00636276">
            <w:r w:rsidRPr="00636276">
              <w:rPr>
                <w:rStyle w:val="Fett"/>
              </w:rPr>
              <w:t>URI</w:t>
            </w:r>
          </w:p>
        </w:tc>
        <w:tc>
          <w:tcPr>
            <w:tcW w:w="7369" w:type="dxa"/>
            <w:shd w:val="clear" w:color="auto" w:fill="FFFFFF"/>
          </w:tcPr>
          <w:p w14:paraId="302BDFBA" w14:textId="5B68CA44" w:rsidR="00636276" w:rsidRDefault="00636276" w:rsidP="00636276">
            <w:r>
              <w:t>xs:double</w:t>
            </w:r>
          </w:p>
        </w:tc>
      </w:tr>
      <w:tr w:rsidR="00636276" w14:paraId="5D8A0CBA" w14:textId="77777777" w:rsidTr="00636276">
        <w:tblPrEx>
          <w:tblCellMar>
            <w:bottom w:w="0" w:type="dxa"/>
          </w:tblCellMar>
        </w:tblPrEx>
        <w:tc>
          <w:tcPr>
            <w:tcW w:w="2268" w:type="dxa"/>
            <w:shd w:val="clear" w:color="auto" w:fill="FFFFFF"/>
          </w:tcPr>
          <w:p w14:paraId="539053DC" w14:textId="77777777" w:rsidR="00636276" w:rsidRPr="00636276" w:rsidRDefault="00636276" w:rsidP="00636276">
            <w:pPr>
              <w:rPr>
                <w:rStyle w:val="Fett"/>
              </w:rPr>
            </w:pPr>
          </w:p>
        </w:tc>
        <w:tc>
          <w:tcPr>
            <w:tcW w:w="7369" w:type="dxa"/>
            <w:shd w:val="clear" w:color="auto" w:fill="FFFFFF"/>
          </w:tcPr>
          <w:p w14:paraId="62EDF2D7" w14:textId="77777777" w:rsidR="00636276" w:rsidRDefault="00636276" w:rsidP="00636276"/>
        </w:tc>
      </w:tr>
    </w:tbl>
    <w:p w14:paraId="6185CA5F" w14:textId="0CA4F7F3" w:rsidR="00636276" w:rsidRDefault="00636276" w:rsidP="00636276">
      <w:pPr>
        <w:pStyle w:val="berschrift2"/>
        <w:numPr>
          <w:ilvl w:val="1"/>
          <w:numId w:val="5"/>
        </w:numPr>
      </w:pPr>
      <w:bookmarkStart w:id="9" w:name="identifier"/>
      <w:bookmarkStart w:id="10" w:name="_Toc215185700"/>
      <w:r>
        <w:t>identifier</w:t>
      </w:r>
      <w:bookmarkEnd w:id="9"/>
      <w:bookmarkEnd w:id="10"/>
    </w:p>
    <w:p w14:paraId="23B39F60" w14:textId="3CF5EF9B" w:rsidR="00636276" w:rsidRDefault="00636276" w:rsidP="00636276">
      <w:r>
        <w:t>An unambiguous reference to the resource within a given context.</w:t>
      </w:r>
    </w:p>
    <w:p w14:paraId="777D782C" w14:textId="5433DABD" w:rsidR="00636276" w:rsidRDefault="00636276" w:rsidP="00636276">
      <w:r>
        <w:t>Recommended practice is to identify the resource by means of a string conforming to an identification system. Examples include International Standard Book Number (ISBN), Digital Object Identifier (DOI), and Uniform Resource Name (URN).  Persistent identifiers should be provided as HTTP URIs.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B06AE12" w14:textId="77777777" w:rsidTr="00636276">
        <w:tblPrEx>
          <w:tblCellMar>
            <w:bottom w:w="0" w:type="dxa"/>
          </w:tblCellMar>
        </w:tblPrEx>
        <w:tc>
          <w:tcPr>
            <w:tcW w:w="2268" w:type="dxa"/>
            <w:shd w:val="clear" w:color="auto" w:fill="FFFFFF"/>
          </w:tcPr>
          <w:p w14:paraId="49DF38EC" w14:textId="4159A5B6" w:rsidR="00636276" w:rsidRDefault="00636276" w:rsidP="00636276">
            <w:r w:rsidRPr="00636276">
              <w:rPr>
                <w:rStyle w:val="Fett"/>
              </w:rPr>
              <w:t>URI</w:t>
            </w:r>
          </w:p>
        </w:tc>
        <w:tc>
          <w:tcPr>
            <w:tcW w:w="7369" w:type="dxa"/>
            <w:shd w:val="clear" w:color="auto" w:fill="FFFFFF"/>
          </w:tcPr>
          <w:p w14:paraId="1397A0F6" w14:textId="0FCC8346" w:rsidR="00636276" w:rsidRDefault="00636276" w:rsidP="00636276">
            <w:r>
              <w:t>dc:identifier</w:t>
            </w:r>
          </w:p>
        </w:tc>
      </w:tr>
      <w:tr w:rsidR="00636276" w14:paraId="003B4E4F" w14:textId="77777777" w:rsidTr="00636276">
        <w:tblPrEx>
          <w:tblCellMar>
            <w:bottom w:w="0" w:type="dxa"/>
          </w:tblCellMar>
        </w:tblPrEx>
        <w:tc>
          <w:tcPr>
            <w:tcW w:w="2268" w:type="dxa"/>
            <w:shd w:val="clear" w:color="auto" w:fill="FFFFFF"/>
          </w:tcPr>
          <w:p w14:paraId="069C3D8C" w14:textId="77777777" w:rsidR="00636276" w:rsidRPr="00636276" w:rsidRDefault="00636276" w:rsidP="00636276">
            <w:pPr>
              <w:rPr>
                <w:rStyle w:val="Fett"/>
              </w:rPr>
            </w:pPr>
          </w:p>
        </w:tc>
        <w:tc>
          <w:tcPr>
            <w:tcW w:w="7369" w:type="dxa"/>
            <w:shd w:val="clear" w:color="auto" w:fill="FFFFFF"/>
          </w:tcPr>
          <w:p w14:paraId="32F1C5BA" w14:textId="77777777" w:rsidR="00636276" w:rsidRDefault="00636276" w:rsidP="00636276"/>
        </w:tc>
      </w:tr>
    </w:tbl>
    <w:p w14:paraId="1EA5C8C2" w14:textId="4A2E3A68" w:rsidR="00636276" w:rsidRDefault="00636276" w:rsidP="00636276">
      <w:pPr>
        <w:pStyle w:val="berschrift2"/>
      </w:pPr>
      <w:bookmarkStart w:id="11" w:name="integer"/>
      <w:bookmarkStart w:id="12" w:name="_Toc215185701"/>
      <w:r>
        <w:t>integer</w:t>
      </w:r>
      <w:bookmarkEnd w:id="11"/>
      <w:bookmarkEnd w:id="12"/>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1566991" w14:textId="77777777" w:rsidTr="00636276">
        <w:tblPrEx>
          <w:tblCellMar>
            <w:bottom w:w="0" w:type="dxa"/>
          </w:tblCellMar>
        </w:tblPrEx>
        <w:tc>
          <w:tcPr>
            <w:tcW w:w="2268" w:type="dxa"/>
            <w:shd w:val="clear" w:color="auto" w:fill="FFFFFF"/>
          </w:tcPr>
          <w:p w14:paraId="741579E4" w14:textId="56075939" w:rsidR="00636276" w:rsidRDefault="00636276" w:rsidP="00636276">
            <w:r w:rsidRPr="00636276">
              <w:rPr>
                <w:rStyle w:val="Fett"/>
              </w:rPr>
              <w:t>URI</w:t>
            </w:r>
          </w:p>
        </w:tc>
        <w:tc>
          <w:tcPr>
            <w:tcW w:w="7369" w:type="dxa"/>
            <w:shd w:val="clear" w:color="auto" w:fill="FFFFFF"/>
          </w:tcPr>
          <w:p w14:paraId="76F21D2E" w14:textId="77FDA61D" w:rsidR="00636276" w:rsidRDefault="00636276" w:rsidP="00636276">
            <w:r>
              <w:t>xs:integer</w:t>
            </w:r>
          </w:p>
        </w:tc>
      </w:tr>
      <w:tr w:rsidR="00636276" w14:paraId="57998463" w14:textId="77777777" w:rsidTr="00636276">
        <w:tblPrEx>
          <w:tblCellMar>
            <w:bottom w:w="0" w:type="dxa"/>
          </w:tblCellMar>
        </w:tblPrEx>
        <w:tc>
          <w:tcPr>
            <w:tcW w:w="2268" w:type="dxa"/>
            <w:shd w:val="clear" w:color="auto" w:fill="FFFFFF"/>
          </w:tcPr>
          <w:p w14:paraId="03D9D0F5" w14:textId="77777777" w:rsidR="00636276" w:rsidRPr="00636276" w:rsidRDefault="00636276" w:rsidP="00636276">
            <w:pPr>
              <w:rPr>
                <w:rStyle w:val="Fett"/>
              </w:rPr>
            </w:pPr>
          </w:p>
        </w:tc>
        <w:tc>
          <w:tcPr>
            <w:tcW w:w="7369" w:type="dxa"/>
            <w:shd w:val="clear" w:color="auto" w:fill="FFFFFF"/>
          </w:tcPr>
          <w:p w14:paraId="56320292" w14:textId="77777777" w:rsidR="00636276" w:rsidRDefault="00636276" w:rsidP="00636276"/>
        </w:tc>
      </w:tr>
    </w:tbl>
    <w:p w14:paraId="0D144533" w14:textId="3937BED2" w:rsidR="00636276" w:rsidRDefault="00636276" w:rsidP="00636276">
      <w:pPr>
        <w:pStyle w:val="berschrift2"/>
        <w:numPr>
          <w:ilvl w:val="1"/>
          <w:numId w:val="6"/>
        </w:numPr>
      </w:pPr>
      <w:bookmarkStart w:id="13" w:name="string"/>
      <w:bookmarkStart w:id="14" w:name="_Toc215185702"/>
      <w:r>
        <w:t>string</w:t>
      </w:r>
      <w:bookmarkEnd w:id="13"/>
      <w:bookmarkEnd w:id="14"/>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FAB327D" w14:textId="77777777" w:rsidTr="00636276">
        <w:tblPrEx>
          <w:tblCellMar>
            <w:bottom w:w="0" w:type="dxa"/>
          </w:tblCellMar>
        </w:tblPrEx>
        <w:tc>
          <w:tcPr>
            <w:tcW w:w="2268" w:type="dxa"/>
            <w:shd w:val="clear" w:color="auto" w:fill="FFFFFF"/>
          </w:tcPr>
          <w:p w14:paraId="754C03A7" w14:textId="3C58939B" w:rsidR="00636276" w:rsidRDefault="00636276" w:rsidP="00636276">
            <w:r w:rsidRPr="00636276">
              <w:rPr>
                <w:rStyle w:val="Fett"/>
              </w:rPr>
              <w:t>URI</w:t>
            </w:r>
          </w:p>
        </w:tc>
        <w:tc>
          <w:tcPr>
            <w:tcW w:w="7369" w:type="dxa"/>
            <w:shd w:val="clear" w:color="auto" w:fill="FFFFFF"/>
          </w:tcPr>
          <w:p w14:paraId="00351675" w14:textId="2EA80F25" w:rsidR="00636276" w:rsidRDefault="00636276" w:rsidP="00636276">
            <w:r>
              <w:t>xs:string</w:t>
            </w:r>
          </w:p>
        </w:tc>
      </w:tr>
      <w:tr w:rsidR="00636276" w14:paraId="5714FC7C" w14:textId="77777777" w:rsidTr="00636276">
        <w:tblPrEx>
          <w:tblCellMar>
            <w:bottom w:w="0" w:type="dxa"/>
          </w:tblCellMar>
        </w:tblPrEx>
        <w:tc>
          <w:tcPr>
            <w:tcW w:w="2268" w:type="dxa"/>
            <w:shd w:val="clear" w:color="auto" w:fill="FFFFFF"/>
          </w:tcPr>
          <w:p w14:paraId="211E0A11" w14:textId="77777777" w:rsidR="00636276" w:rsidRPr="00636276" w:rsidRDefault="00636276" w:rsidP="00636276">
            <w:pPr>
              <w:rPr>
                <w:rStyle w:val="Fett"/>
              </w:rPr>
            </w:pPr>
          </w:p>
        </w:tc>
        <w:tc>
          <w:tcPr>
            <w:tcW w:w="7369" w:type="dxa"/>
            <w:shd w:val="clear" w:color="auto" w:fill="FFFFFF"/>
          </w:tcPr>
          <w:p w14:paraId="1874E229" w14:textId="77777777" w:rsidR="00636276" w:rsidRDefault="00636276" w:rsidP="00636276"/>
        </w:tc>
      </w:tr>
    </w:tbl>
    <w:p w14:paraId="2804B9F8" w14:textId="2B1D8665" w:rsidR="00636276" w:rsidRDefault="00636276" w:rsidP="00636276">
      <w:pPr>
        <w:pStyle w:val="berschrift2"/>
      </w:pPr>
      <w:bookmarkStart w:id="15" w:name="title"/>
      <w:bookmarkStart w:id="16" w:name="_Toc215185703"/>
      <w:r>
        <w:lastRenderedPageBreak/>
        <w:t>title</w:t>
      </w:r>
      <w:bookmarkEnd w:id="15"/>
      <w:bookmarkEnd w:id="16"/>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6A445C7" w14:textId="77777777" w:rsidTr="00636276">
        <w:tblPrEx>
          <w:tblCellMar>
            <w:bottom w:w="0" w:type="dxa"/>
          </w:tblCellMar>
        </w:tblPrEx>
        <w:tc>
          <w:tcPr>
            <w:tcW w:w="2268" w:type="dxa"/>
            <w:shd w:val="clear" w:color="auto" w:fill="FFFFFF"/>
          </w:tcPr>
          <w:p w14:paraId="6098409C" w14:textId="04840501" w:rsidR="00636276" w:rsidRDefault="00636276" w:rsidP="00636276">
            <w:r w:rsidRPr="00636276">
              <w:rPr>
                <w:rStyle w:val="Fett"/>
              </w:rPr>
              <w:t>URI</w:t>
            </w:r>
          </w:p>
        </w:tc>
        <w:tc>
          <w:tcPr>
            <w:tcW w:w="7369" w:type="dxa"/>
            <w:shd w:val="clear" w:color="auto" w:fill="FFFFFF"/>
          </w:tcPr>
          <w:p w14:paraId="4BF37A36" w14:textId="4D6E46B0" w:rsidR="00636276" w:rsidRDefault="00636276" w:rsidP="00636276">
            <w:r>
              <w:t>dc:title</w:t>
            </w:r>
          </w:p>
        </w:tc>
      </w:tr>
      <w:tr w:rsidR="00636276" w14:paraId="79C68DF3" w14:textId="77777777" w:rsidTr="00636276">
        <w:tblPrEx>
          <w:tblCellMar>
            <w:bottom w:w="0" w:type="dxa"/>
          </w:tblCellMar>
        </w:tblPrEx>
        <w:tc>
          <w:tcPr>
            <w:tcW w:w="2268" w:type="dxa"/>
            <w:shd w:val="clear" w:color="auto" w:fill="FFFFFF"/>
          </w:tcPr>
          <w:p w14:paraId="6A2170E1" w14:textId="77777777" w:rsidR="00636276" w:rsidRPr="00636276" w:rsidRDefault="00636276" w:rsidP="00636276">
            <w:pPr>
              <w:rPr>
                <w:rStyle w:val="Fett"/>
              </w:rPr>
            </w:pPr>
          </w:p>
        </w:tc>
        <w:tc>
          <w:tcPr>
            <w:tcW w:w="7369" w:type="dxa"/>
            <w:shd w:val="clear" w:color="auto" w:fill="FFFFFF"/>
          </w:tcPr>
          <w:p w14:paraId="1FF449F9" w14:textId="77777777" w:rsidR="00636276" w:rsidRDefault="00636276" w:rsidP="00636276"/>
        </w:tc>
      </w:tr>
    </w:tbl>
    <w:p w14:paraId="5E361AE1" w14:textId="14024B93" w:rsidR="00636276" w:rsidRDefault="00636276" w:rsidP="00636276">
      <w:pPr>
        <w:pStyle w:val="berschrift1"/>
        <w:numPr>
          <w:ilvl w:val="0"/>
          <w:numId w:val="7"/>
        </w:numPr>
      </w:pPr>
      <w:bookmarkStart w:id="17" w:name="_Toc215185704"/>
      <w:r>
        <w:t>Dimensions</w:t>
      </w:r>
      <w:bookmarkEnd w:id="17"/>
    </w:p>
    <w:p w14:paraId="4FE1BA8B" w14:textId="21BE3C84" w:rsidR="00636276" w:rsidRDefault="00636276" w:rsidP="00636276">
      <w:r>
        <w:t>Lists all dimensions used in the ontology.</w:t>
      </w:r>
    </w:p>
    <w:p w14:paraId="71152EBB" w14:textId="54AEAC7A" w:rsidR="00636276" w:rsidRDefault="00636276" w:rsidP="00636276">
      <w:pPr>
        <w:pStyle w:val="berschrift2"/>
      </w:pPr>
      <w:bookmarkStart w:id="18" w:name="angle"/>
      <w:bookmarkStart w:id="19" w:name="_Toc215185705"/>
      <w:r>
        <w:t>Angle</w:t>
      </w:r>
      <w:bookmarkEnd w:id="18"/>
      <w:bookmarkEnd w:id="19"/>
    </w:p>
    <w:p w14:paraId="11AF3F8E" w14:textId="0B25DB25" w:rsidR="00636276" w:rsidRDefault="00636276" w:rsidP="00636276">
      <w:r>
        <w:t>The abstract notion of angle. Narrow concepts include plane angle and solid angle. While both plane angle and solid angle are dimensionless, they are actually length/length and area/area respectively.</w:t>
      </w:r>
    </w:p>
    <w:p w14:paraId="1E3B138F" w14:textId="5B6A0BDF" w:rsidR="00636276" w:rsidRDefault="00636276" w:rsidP="00636276">
      <w:r>
        <w:t>Applicable units are those of quantitykind:Angle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E9B30B2" w14:textId="77777777" w:rsidTr="00636276">
        <w:tblPrEx>
          <w:tblCellMar>
            <w:bottom w:w="0" w:type="dxa"/>
          </w:tblCellMar>
        </w:tblPrEx>
        <w:tc>
          <w:tcPr>
            <w:tcW w:w="2268" w:type="dxa"/>
            <w:shd w:val="clear" w:color="auto" w:fill="FFFFFF"/>
          </w:tcPr>
          <w:p w14:paraId="5D2E3303" w14:textId="4D9695EE" w:rsidR="00636276" w:rsidRDefault="00636276" w:rsidP="00636276">
            <w:r w:rsidRPr="00636276">
              <w:rPr>
                <w:rStyle w:val="Fett"/>
              </w:rPr>
              <w:t>URI</w:t>
            </w:r>
          </w:p>
        </w:tc>
        <w:tc>
          <w:tcPr>
            <w:tcW w:w="7369" w:type="dxa"/>
            <w:shd w:val="clear" w:color="auto" w:fill="FFFFFF"/>
          </w:tcPr>
          <w:p w14:paraId="5067F126" w14:textId="6872AF1B" w:rsidR="00636276" w:rsidRDefault="00636276" w:rsidP="00636276">
            <w:hyperlink r:id="rId9" w:history="1">
              <w:r>
                <w:rPr>
                  <w:rStyle w:val="Hyperlink"/>
                </w:rPr>
                <w:t>http://qudt.org/vocab/quantitykind/Angle</w:t>
              </w:r>
            </w:hyperlink>
          </w:p>
        </w:tc>
      </w:tr>
      <w:tr w:rsidR="00636276" w14:paraId="2C9F78CE" w14:textId="77777777" w:rsidTr="00636276">
        <w:tblPrEx>
          <w:tblCellMar>
            <w:bottom w:w="0" w:type="dxa"/>
          </w:tblCellMar>
        </w:tblPrEx>
        <w:tc>
          <w:tcPr>
            <w:tcW w:w="2268" w:type="dxa"/>
            <w:shd w:val="clear" w:color="auto" w:fill="FFFFFF"/>
          </w:tcPr>
          <w:p w14:paraId="44EAD2D0" w14:textId="5192B8D7" w:rsidR="00636276" w:rsidRPr="00636276" w:rsidRDefault="00636276" w:rsidP="00636276">
            <w:pPr>
              <w:rPr>
                <w:rStyle w:val="Fett"/>
              </w:rPr>
            </w:pPr>
            <w:r w:rsidRPr="00636276">
              <w:rPr>
                <w:rStyle w:val="Fett"/>
              </w:rPr>
              <w:t>Units</w:t>
            </w:r>
          </w:p>
        </w:tc>
        <w:tc>
          <w:tcPr>
            <w:tcW w:w="7369" w:type="dxa"/>
            <w:shd w:val="clear" w:color="auto" w:fill="FFFFFF"/>
          </w:tcPr>
          <w:p w14:paraId="7FA65F35" w14:textId="07D552EF" w:rsidR="00636276" w:rsidRDefault="00636276" w:rsidP="00636276">
            <w:hyperlink r:id="rId10" w:history="1">
              <w:r>
                <w:rPr>
                  <w:rStyle w:val="Hyperlink"/>
                </w:rPr>
                <w:t>http://qudt.org/vocab/unit/DEG</w:t>
              </w:r>
            </w:hyperlink>
          </w:p>
        </w:tc>
      </w:tr>
    </w:tbl>
    <w:p w14:paraId="0D42143D" w14:textId="46559CB1" w:rsidR="00636276" w:rsidRDefault="00636276" w:rsidP="00636276">
      <w:pPr>
        <w:pStyle w:val="berschrift2"/>
        <w:numPr>
          <w:ilvl w:val="1"/>
          <w:numId w:val="8"/>
        </w:numPr>
      </w:pPr>
      <w:bookmarkStart w:id="20" w:name="density"/>
      <w:bookmarkStart w:id="21" w:name="_Toc215185706"/>
      <w:r>
        <w:t>Density</w:t>
      </w:r>
      <w:bookmarkEnd w:id="20"/>
      <w:bookmarkEnd w:id="21"/>
    </w:p>
    <w:p w14:paraId="2361CA3B" w14:textId="7997F85F" w:rsidR="00636276" w:rsidRDefault="00636276" w:rsidP="00636276">
      <w:r>
        <w:t>The mass density or density of a material is defined as its mass per unit volume. The symbol most often used for density is</w:t>
      </w:r>
    </w:p>
    <w:p w14:paraId="39491896" w14:textId="4440FB9F" w:rsidR="00636276" w:rsidRDefault="00636276" w:rsidP="00636276">
      <w:r>
        <w:t>. Mathematically, density is defined as mass divided by volume:</w:t>
      </w:r>
    </w:p>
    <w:p w14:paraId="7607F61A" w14:textId="2A792D2C" w:rsidR="00636276" w:rsidRDefault="00636276" w:rsidP="00636276">
      <w:r>
        <w:t>, where</w:t>
      </w:r>
    </w:p>
    <w:p w14:paraId="19A74470" w14:textId="40F94225" w:rsidR="00636276" w:rsidRDefault="00636276" w:rsidP="00636276">
      <w:r>
        <w:t>is the density,</w:t>
      </w:r>
    </w:p>
    <w:p w14:paraId="739BA570" w14:textId="3526BE9C" w:rsidR="00636276" w:rsidRDefault="00636276" w:rsidP="00636276">
      <w:r>
        <w:t>is the mass, and</w:t>
      </w:r>
    </w:p>
    <w:p w14:paraId="5950237B" w14:textId="726E012B" w:rsidR="00636276" w:rsidRDefault="00636276" w:rsidP="00636276">
      <w:r>
        <w:t>is the volume. In some cases, density is also defined as its weight per unit volume, although this quantity is more properly called specific weight.</w:t>
      </w:r>
    </w:p>
    <w:p w14:paraId="67BB6568" w14:textId="1B2E481C" w:rsidR="00636276" w:rsidRDefault="00636276" w:rsidP="00636276">
      <w:r>
        <w:t>Applicable units are those of quantitykind:Density</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BF756C4" w14:textId="77777777" w:rsidTr="00636276">
        <w:tblPrEx>
          <w:tblCellMar>
            <w:bottom w:w="0" w:type="dxa"/>
          </w:tblCellMar>
        </w:tblPrEx>
        <w:tc>
          <w:tcPr>
            <w:tcW w:w="2268" w:type="dxa"/>
            <w:shd w:val="clear" w:color="auto" w:fill="FFFFFF"/>
          </w:tcPr>
          <w:p w14:paraId="432735C5" w14:textId="297A9187" w:rsidR="00636276" w:rsidRDefault="00636276" w:rsidP="00636276">
            <w:r w:rsidRPr="00636276">
              <w:rPr>
                <w:rStyle w:val="Fett"/>
              </w:rPr>
              <w:t>URI</w:t>
            </w:r>
          </w:p>
        </w:tc>
        <w:tc>
          <w:tcPr>
            <w:tcW w:w="7369" w:type="dxa"/>
            <w:shd w:val="clear" w:color="auto" w:fill="FFFFFF"/>
          </w:tcPr>
          <w:p w14:paraId="5246AA12" w14:textId="3837CF0A" w:rsidR="00636276" w:rsidRDefault="00636276" w:rsidP="00636276">
            <w:hyperlink r:id="rId11" w:history="1">
              <w:r>
                <w:rPr>
                  <w:rStyle w:val="Hyperlink"/>
                </w:rPr>
                <w:t>http://qudt.org/vocab/quantitykind/Density</w:t>
              </w:r>
            </w:hyperlink>
          </w:p>
        </w:tc>
      </w:tr>
      <w:tr w:rsidR="00636276" w14:paraId="5A170E84" w14:textId="77777777" w:rsidTr="00636276">
        <w:tblPrEx>
          <w:tblCellMar>
            <w:bottom w:w="0" w:type="dxa"/>
          </w:tblCellMar>
        </w:tblPrEx>
        <w:tc>
          <w:tcPr>
            <w:tcW w:w="2268" w:type="dxa"/>
            <w:shd w:val="clear" w:color="auto" w:fill="FFFFFF"/>
          </w:tcPr>
          <w:p w14:paraId="6AC516BD" w14:textId="3A887431" w:rsidR="00636276" w:rsidRPr="00636276" w:rsidRDefault="00636276" w:rsidP="00636276">
            <w:pPr>
              <w:rPr>
                <w:rStyle w:val="Fett"/>
              </w:rPr>
            </w:pPr>
            <w:r w:rsidRPr="00636276">
              <w:rPr>
                <w:rStyle w:val="Fett"/>
              </w:rPr>
              <w:t>Units</w:t>
            </w:r>
          </w:p>
        </w:tc>
        <w:tc>
          <w:tcPr>
            <w:tcW w:w="7369" w:type="dxa"/>
            <w:shd w:val="clear" w:color="auto" w:fill="FFFFFF"/>
          </w:tcPr>
          <w:p w14:paraId="26064879" w14:textId="5616856B" w:rsidR="00636276" w:rsidRDefault="00636276" w:rsidP="00636276">
            <w:hyperlink r:id="rId12" w:history="1">
              <w:r>
                <w:rPr>
                  <w:rStyle w:val="Hyperlink"/>
                </w:rPr>
                <w:t>http://qudt.org/vocab/unit/KiloGM-PER-M3</w:t>
              </w:r>
            </w:hyperlink>
          </w:p>
        </w:tc>
      </w:tr>
    </w:tbl>
    <w:p w14:paraId="5B80BE76" w14:textId="64EE4DE3" w:rsidR="00636276" w:rsidRDefault="00636276" w:rsidP="00636276">
      <w:pPr>
        <w:pStyle w:val="berschrift2"/>
      </w:pPr>
      <w:bookmarkStart w:id="22" w:name="length"/>
      <w:bookmarkStart w:id="23" w:name="_Toc215185707"/>
      <w:r>
        <w:t>Length</w:t>
      </w:r>
      <w:bookmarkEnd w:id="22"/>
      <w:bookmarkEnd w:id="23"/>
    </w:p>
    <w:p w14:paraId="525432BA" w14:textId="032AE55D" w:rsidR="00636276" w:rsidRDefault="00636276" w:rsidP="00636276">
      <w:r>
        <w:t>In geometric measurements, length most commonly refers to the longest dimension of an object. In some contexts, the term "length" is reserved for a certain dimension of an object along which the length is measured.</w:t>
      </w:r>
    </w:p>
    <w:p w14:paraId="424A3BA4" w14:textId="34DEE9D5" w:rsidR="00636276" w:rsidRDefault="00636276" w:rsidP="00636276">
      <w:r>
        <w:t>Applicable units are those of quantitykind:Length</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26522CD" w14:textId="77777777" w:rsidTr="00636276">
        <w:tblPrEx>
          <w:tblCellMar>
            <w:bottom w:w="0" w:type="dxa"/>
          </w:tblCellMar>
        </w:tblPrEx>
        <w:tc>
          <w:tcPr>
            <w:tcW w:w="2268" w:type="dxa"/>
            <w:shd w:val="clear" w:color="auto" w:fill="FFFFFF"/>
          </w:tcPr>
          <w:p w14:paraId="63E449A3" w14:textId="7B21A8E0" w:rsidR="00636276" w:rsidRDefault="00636276" w:rsidP="00636276">
            <w:r w:rsidRPr="00636276">
              <w:rPr>
                <w:rStyle w:val="Fett"/>
              </w:rPr>
              <w:t>URI</w:t>
            </w:r>
          </w:p>
        </w:tc>
        <w:tc>
          <w:tcPr>
            <w:tcW w:w="7369" w:type="dxa"/>
            <w:shd w:val="clear" w:color="auto" w:fill="FFFFFF"/>
          </w:tcPr>
          <w:p w14:paraId="47E9E0E2" w14:textId="0FF72259" w:rsidR="00636276" w:rsidRDefault="00636276" w:rsidP="00636276">
            <w:hyperlink r:id="rId13" w:history="1">
              <w:r>
                <w:rPr>
                  <w:rStyle w:val="Hyperlink"/>
                </w:rPr>
                <w:t>http://qudt.org/vocab/quantitykind/Length</w:t>
              </w:r>
            </w:hyperlink>
          </w:p>
        </w:tc>
      </w:tr>
      <w:tr w:rsidR="00636276" w14:paraId="2A1D7DE1" w14:textId="77777777" w:rsidTr="00636276">
        <w:tblPrEx>
          <w:tblCellMar>
            <w:bottom w:w="0" w:type="dxa"/>
          </w:tblCellMar>
        </w:tblPrEx>
        <w:tc>
          <w:tcPr>
            <w:tcW w:w="2268" w:type="dxa"/>
            <w:shd w:val="clear" w:color="auto" w:fill="FFFFFF"/>
          </w:tcPr>
          <w:p w14:paraId="30C0FE88" w14:textId="6218ED79" w:rsidR="00636276" w:rsidRPr="00636276" w:rsidRDefault="00636276" w:rsidP="00636276">
            <w:pPr>
              <w:rPr>
                <w:rStyle w:val="Fett"/>
              </w:rPr>
            </w:pPr>
            <w:r w:rsidRPr="00636276">
              <w:rPr>
                <w:rStyle w:val="Fett"/>
              </w:rPr>
              <w:t>Units</w:t>
            </w:r>
          </w:p>
        </w:tc>
        <w:tc>
          <w:tcPr>
            <w:tcW w:w="7369" w:type="dxa"/>
            <w:shd w:val="clear" w:color="auto" w:fill="FFFFFF"/>
          </w:tcPr>
          <w:p w14:paraId="2BA90BD6" w14:textId="77777777" w:rsidR="00636276" w:rsidRDefault="00636276" w:rsidP="00636276">
            <w:hyperlink r:id="rId14" w:history="1">
              <w:r>
                <w:rPr>
                  <w:rStyle w:val="Hyperlink"/>
                </w:rPr>
                <w:t>http://qudt.org/vocab/unit/MilliM</w:t>
              </w:r>
            </w:hyperlink>
          </w:p>
          <w:p w14:paraId="76F18237" w14:textId="6800173C" w:rsidR="00636276" w:rsidRDefault="00636276" w:rsidP="00636276">
            <w:hyperlink r:id="rId15" w:history="1">
              <w:r>
                <w:rPr>
                  <w:rStyle w:val="Hyperlink"/>
                </w:rPr>
                <w:t>http://qudt.org/vocab/unit/M</w:t>
              </w:r>
            </w:hyperlink>
          </w:p>
        </w:tc>
      </w:tr>
    </w:tbl>
    <w:p w14:paraId="7C990C22" w14:textId="024ABF49" w:rsidR="00636276" w:rsidRDefault="00636276" w:rsidP="00636276">
      <w:pPr>
        <w:pStyle w:val="berschrift2"/>
        <w:numPr>
          <w:ilvl w:val="1"/>
          <w:numId w:val="9"/>
        </w:numPr>
      </w:pPr>
      <w:bookmarkStart w:id="24" w:name="linearThermalExpansionCoefficient"/>
      <w:bookmarkStart w:id="25" w:name="_Toc215185708"/>
      <w:r>
        <w:t>Linear Thermal Expansion Coefficient</w:t>
      </w:r>
      <w:bookmarkEnd w:id="24"/>
      <w:bookmarkEnd w:id="25"/>
    </w:p>
    <w:p w14:paraId="3627D093" w14:textId="37A7E558" w:rsidR="00636276" w:rsidRDefault="00636276" w:rsidP="00636276">
      <w:r>
        <w:t>When the temperature of a substance changes, the energy that is stored in the intermolecular bonds between atoms changes. When the stored energy increases, so does the length of the molecular bonds. As a result, solids typically expand in response to heating and contract on cooling; this dimensional response to temperature change is expressed by its coefficient of thermal expansion. Different coefficients of thermal expansion can be defined for a substance depending on whether the expansion is measured by: linear thermal expansion, area thermal expansion, or volumetric thermal expansion.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C89CDC7" w14:textId="77777777" w:rsidTr="00636276">
        <w:tblPrEx>
          <w:tblCellMar>
            <w:bottom w:w="0" w:type="dxa"/>
          </w:tblCellMar>
        </w:tblPrEx>
        <w:tc>
          <w:tcPr>
            <w:tcW w:w="2268" w:type="dxa"/>
            <w:shd w:val="clear" w:color="auto" w:fill="FFFFFF"/>
          </w:tcPr>
          <w:p w14:paraId="7B930B8F" w14:textId="5A441F9C" w:rsidR="00636276" w:rsidRDefault="00636276" w:rsidP="00636276">
            <w:r w:rsidRPr="00636276">
              <w:rPr>
                <w:rStyle w:val="Fett"/>
              </w:rPr>
              <w:lastRenderedPageBreak/>
              <w:t>URI</w:t>
            </w:r>
          </w:p>
        </w:tc>
        <w:tc>
          <w:tcPr>
            <w:tcW w:w="7369" w:type="dxa"/>
            <w:shd w:val="clear" w:color="auto" w:fill="FFFFFF"/>
          </w:tcPr>
          <w:p w14:paraId="532F66DB" w14:textId="0BA8B186" w:rsidR="00636276" w:rsidRDefault="00636276" w:rsidP="00636276">
            <w:hyperlink r:id="rId16" w:history="1">
              <w:r>
                <w:rPr>
                  <w:rStyle w:val="Hyperlink"/>
                </w:rPr>
                <w:t>http://qudt.org/vocab/quantitykind/LinearThermalExpansion</w:t>
              </w:r>
            </w:hyperlink>
          </w:p>
        </w:tc>
      </w:tr>
      <w:tr w:rsidR="00636276" w14:paraId="6608ABB0" w14:textId="77777777" w:rsidTr="00636276">
        <w:tblPrEx>
          <w:tblCellMar>
            <w:bottom w:w="0" w:type="dxa"/>
          </w:tblCellMar>
        </w:tblPrEx>
        <w:tc>
          <w:tcPr>
            <w:tcW w:w="2268" w:type="dxa"/>
            <w:shd w:val="clear" w:color="auto" w:fill="FFFFFF"/>
          </w:tcPr>
          <w:p w14:paraId="71C683F1" w14:textId="604C3D75" w:rsidR="00636276" w:rsidRPr="00636276" w:rsidRDefault="00636276" w:rsidP="00636276">
            <w:pPr>
              <w:rPr>
                <w:rStyle w:val="Fett"/>
              </w:rPr>
            </w:pPr>
            <w:r w:rsidRPr="00636276">
              <w:rPr>
                <w:rStyle w:val="Fett"/>
              </w:rPr>
              <w:t>Units</w:t>
            </w:r>
          </w:p>
        </w:tc>
        <w:tc>
          <w:tcPr>
            <w:tcW w:w="7369" w:type="dxa"/>
            <w:shd w:val="clear" w:color="auto" w:fill="FFFFFF"/>
          </w:tcPr>
          <w:p w14:paraId="2CA418E0" w14:textId="77777777" w:rsidR="00636276" w:rsidRDefault="00636276" w:rsidP="00636276">
            <w:hyperlink r:id="rId17" w:history="1">
              <w:r>
                <w:rPr>
                  <w:rStyle w:val="Hyperlink"/>
                </w:rPr>
                <w:t>http://qudt.org/vocab/unit/PER-K</w:t>
              </w:r>
            </w:hyperlink>
          </w:p>
          <w:p w14:paraId="67C0AF0E" w14:textId="458AA86F" w:rsidR="00636276" w:rsidRDefault="00636276" w:rsidP="00636276">
            <w:hyperlink r:id="rId18" w:history="1">
              <w:r>
                <w:rPr>
                  <w:rStyle w:val="Hyperlink"/>
                </w:rPr>
                <w:t>http://qudt.org/vocab/unit/MilliM-PER-K</w:t>
              </w:r>
            </w:hyperlink>
          </w:p>
        </w:tc>
      </w:tr>
    </w:tbl>
    <w:p w14:paraId="70E8C164" w14:textId="776041C0" w:rsidR="00636276" w:rsidRDefault="00636276" w:rsidP="00636276">
      <w:pPr>
        <w:pStyle w:val="berschrift2"/>
      </w:pPr>
      <w:bookmarkStart w:id="26" w:name="mass"/>
      <w:bookmarkStart w:id="27" w:name="_Toc215185709"/>
      <w:r>
        <w:t>Mass</w:t>
      </w:r>
      <w:bookmarkEnd w:id="26"/>
      <w:bookmarkEnd w:id="27"/>
    </w:p>
    <w:p w14:paraId="1B27DC4B" w14:textId="633AD6A7" w:rsidR="00636276" w:rsidRDefault="00636276" w:rsidP="00636276">
      <w:r>
        <w:t>In physics, mass, more specifically inertial mass, can be defined as a quantitative measure of an object's resistance to acceleration. The SI unit of mass is the kilogram (</w:t>
      </w:r>
    </w:p>
    <w:p w14:paraId="2A2E9AE1" w14:textId="321DD249" w:rsidR="00636276" w:rsidRDefault="00636276" w:rsidP="00636276">
      <w:r>
        <w:t>)Applicable units are those of quantitykind:Mass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9805882" w14:textId="77777777" w:rsidTr="00636276">
        <w:tblPrEx>
          <w:tblCellMar>
            <w:bottom w:w="0" w:type="dxa"/>
          </w:tblCellMar>
        </w:tblPrEx>
        <w:tc>
          <w:tcPr>
            <w:tcW w:w="2268" w:type="dxa"/>
            <w:shd w:val="clear" w:color="auto" w:fill="FFFFFF"/>
          </w:tcPr>
          <w:p w14:paraId="68265C54" w14:textId="6048BDB3" w:rsidR="00636276" w:rsidRDefault="00636276" w:rsidP="00636276">
            <w:r w:rsidRPr="00636276">
              <w:rPr>
                <w:rStyle w:val="Fett"/>
              </w:rPr>
              <w:t>URI</w:t>
            </w:r>
          </w:p>
        </w:tc>
        <w:tc>
          <w:tcPr>
            <w:tcW w:w="7369" w:type="dxa"/>
            <w:shd w:val="clear" w:color="auto" w:fill="FFFFFF"/>
          </w:tcPr>
          <w:p w14:paraId="22B0F3A9" w14:textId="19FFA893" w:rsidR="00636276" w:rsidRDefault="00636276" w:rsidP="00636276">
            <w:hyperlink r:id="rId19" w:history="1">
              <w:r>
                <w:rPr>
                  <w:rStyle w:val="Hyperlink"/>
                </w:rPr>
                <w:t>http://qudt.org/vocab/quantitykind/Mass</w:t>
              </w:r>
            </w:hyperlink>
          </w:p>
        </w:tc>
      </w:tr>
      <w:tr w:rsidR="00636276" w14:paraId="557D8A62" w14:textId="77777777" w:rsidTr="00636276">
        <w:tblPrEx>
          <w:tblCellMar>
            <w:bottom w:w="0" w:type="dxa"/>
          </w:tblCellMar>
        </w:tblPrEx>
        <w:tc>
          <w:tcPr>
            <w:tcW w:w="2268" w:type="dxa"/>
            <w:shd w:val="clear" w:color="auto" w:fill="FFFFFF"/>
          </w:tcPr>
          <w:p w14:paraId="4A1CA919" w14:textId="124A3069" w:rsidR="00636276" w:rsidRPr="00636276" w:rsidRDefault="00636276" w:rsidP="00636276">
            <w:pPr>
              <w:rPr>
                <w:rStyle w:val="Fett"/>
              </w:rPr>
            </w:pPr>
            <w:r w:rsidRPr="00636276">
              <w:rPr>
                <w:rStyle w:val="Fett"/>
              </w:rPr>
              <w:t>Units</w:t>
            </w:r>
          </w:p>
        </w:tc>
        <w:tc>
          <w:tcPr>
            <w:tcW w:w="7369" w:type="dxa"/>
            <w:shd w:val="clear" w:color="auto" w:fill="FFFFFF"/>
          </w:tcPr>
          <w:p w14:paraId="488FF381" w14:textId="3809E9D1" w:rsidR="00636276" w:rsidRDefault="00636276" w:rsidP="00636276">
            <w:hyperlink r:id="rId20" w:history="1">
              <w:r>
                <w:rPr>
                  <w:rStyle w:val="Hyperlink"/>
                </w:rPr>
                <w:t>http://qudt.org/vocab/unit/KiloGM</w:t>
              </w:r>
            </w:hyperlink>
          </w:p>
        </w:tc>
      </w:tr>
    </w:tbl>
    <w:p w14:paraId="1A015193" w14:textId="226AADB2" w:rsidR="00636276" w:rsidRDefault="00636276" w:rsidP="00636276">
      <w:pPr>
        <w:pStyle w:val="berschrift2"/>
        <w:numPr>
          <w:ilvl w:val="1"/>
          <w:numId w:val="10"/>
        </w:numPr>
      </w:pPr>
      <w:bookmarkStart w:id="28" w:name="strain"/>
      <w:bookmarkStart w:id="29" w:name="_Toc215185710"/>
      <w:r>
        <w:t>Strain</w:t>
      </w:r>
      <w:bookmarkEnd w:id="28"/>
      <w:bookmarkEnd w:id="29"/>
    </w:p>
    <w:p w14:paraId="4624B6B1" w14:textId="4AA83C08" w:rsidR="00636276" w:rsidRDefault="00636276" w:rsidP="00636276">
      <w:r>
        <w:t>In any branch of science dealing with materials and their behaviour, strain is the geometrical expression of deformation caused by the action of stress on a physical body. Strain is calculated by first assuming a change between two body states: the beginning state and the final state. Then the difference in placement of two points in this body in those two states expresses the numerical value of strain. Strain therefore expresses itself as a change in size and/or shape.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5A010EC" w14:textId="77777777" w:rsidTr="00636276">
        <w:tblPrEx>
          <w:tblCellMar>
            <w:bottom w:w="0" w:type="dxa"/>
          </w:tblCellMar>
        </w:tblPrEx>
        <w:tc>
          <w:tcPr>
            <w:tcW w:w="2268" w:type="dxa"/>
            <w:shd w:val="clear" w:color="auto" w:fill="FFFFFF"/>
          </w:tcPr>
          <w:p w14:paraId="56EBCB57" w14:textId="3A47A4BC" w:rsidR="00636276" w:rsidRDefault="00636276" w:rsidP="00636276">
            <w:r w:rsidRPr="00636276">
              <w:rPr>
                <w:rStyle w:val="Fett"/>
              </w:rPr>
              <w:t>URI</w:t>
            </w:r>
          </w:p>
        </w:tc>
        <w:tc>
          <w:tcPr>
            <w:tcW w:w="7369" w:type="dxa"/>
            <w:shd w:val="clear" w:color="auto" w:fill="FFFFFF"/>
          </w:tcPr>
          <w:p w14:paraId="2EE4ABD0" w14:textId="428C043F" w:rsidR="00636276" w:rsidRDefault="00636276" w:rsidP="00636276">
            <w:hyperlink r:id="rId21" w:history="1">
              <w:r>
                <w:rPr>
                  <w:rStyle w:val="Hyperlink"/>
                </w:rPr>
                <w:t>http://qudt.org/vocab/quantitykind/Strain</w:t>
              </w:r>
            </w:hyperlink>
          </w:p>
        </w:tc>
      </w:tr>
      <w:tr w:rsidR="00636276" w14:paraId="499DF1FD" w14:textId="77777777" w:rsidTr="00636276">
        <w:tblPrEx>
          <w:tblCellMar>
            <w:bottom w:w="0" w:type="dxa"/>
          </w:tblCellMar>
        </w:tblPrEx>
        <w:tc>
          <w:tcPr>
            <w:tcW w:w="2268" w:type="dxa"/>
            <w:shd w:val="clear" w:color="auto" w:fill="FFFFFF"/>
          </w:tcPr>
          <w:p w14:paraId="0C1F5928" w14:textId="74DC97A6" w:rsidR="00636276" w:rsidRPr="00636276" w:rsidRDefault="00636276" w:rsidP="00636276">
            <w:pPr>
              <w:rPr>
                <w:rStyle w:val="Fett"/>
              </w:rPr>
            </w:pPr>
            <w:r w:rsidRPr="00636276">
              <w:rPr>
                <w:rStyle w:val="Fett"/>
              </w:rPr>
              <w:t>Units</w:t>
            </w:r>
          </w:p>
        </w:tc>
        <w:tc>
          <w:tcPr>
            <w:tcW w:w="7369" w:type="dxa"/>
            <w:shd w:val="clear" w:color="auto" w:fill="FFFFFF"/>
          </w:tcPr>
          <w:p w14:paraId="3E338117" w14:textId="77777777" w:rsidR="00636276" w:rsidRDefault="00636276" w:rsidP="00636276">
            <w:hyperlink r:id="rId22" w:history="1">
              <w:r>
                <w:rPr>
                  <w:rStyle w:val="Hyperlink"/>
                </w:rPr>
                <w:t>http://qudt.org/vocab/unit/PERCENT</w:t>
              </w:r>
            </w:hyperlink>
          </w:p>
          <w:p w14:paraId="29AC1492" w14:textId="79AA14E5" w:rsidR="00636276" w:rsidRDefault="00636276" w:rsidP="00636276">
            <w:hyperlink r:id="rId23" w:history="1">
              <w:r>
                <w:rPr>
                  <w:rStyle w:val="Hyperlink"/>
                </w:rPr>
                <w:t>http://qudt.org/vocab/unit/N-PER-MilliM2</w:t>
              </w:r>
            </w:hyperlink>
          </w:p>
        </w:tc>
      </w:tr>
    </w:tbl>
    <w:p w14:paraId="700226A3" w14:textId="67D1A4FD" w:rsidR="00636276" w:rsidRDefault="00636276" w:rsidP="00636276">
      <w:pPr>
        <w:pStyle w:val="berschrift2"/>
      </w:pPr>
      <w:bookmarkStart w:id="30" w:name="stress"/>
      <w:bookmarkStart w:id="31" w:name="_Toc215185711"/>
      <w:r>
        <w:t>Stress</w:t>
      </w:r>
      <w:bookmarkEnd w:id="30"/>
      <w:bookmarkEnd w:id="31"/>
    </w:p>
    <w:p w14:paraId="10DC25A0" w14:textId="48D8C569" w:rsidR="00636276" w:rsidRDefault="00636276" w:rsidP="00636276">
      <w:r>
        <w:t>Stress is a measure of the average amount of force exerted per unit area of a surface within a deformable body on which internal forces act. In other words, it is a measure of the intensity or internal distribution of the total internal forces acting within a deformable body across imaginary surfaces. These internal forces are produced between the particles in the body as a reaction to external forces applied on the body. Stress is defined as</w:t>
      </w:r>
    </w:p>
    <w:p w14:paraId="60D8428E" w14:textId="04024B26" w:rsidR="00636276" w:rsidRDefault="00636276" w:rsidP="00636276">
      <w:r>
        <w:t>.Applicable units are those of quantitykind:ForcePerArea</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45B6FD9" w14:textId="77777777" w:rsidTr="00636276">
        <w:tblPrEx>
          <w:tblCellMar>
            <w:bottom w:w="0" w:type="dxa"/>
          </w:tblCellMar>
        </w:tblPrEx>
        <w:tc>
          <w:tcPr>
            <w:tcW w:w="2268" w:type="dxa"/>
            <w:shd w:val="clear" w:color="auto" w:fill="FFFFFF"/>
          </w:tcPr>
          <w:p w14:paraId="75823EFF" w14:textId="35A4184A" w:rsidR="00636276" w:rsidRDefault="00636276" w:rsidP="00636276">
            <w:r w:rsidRPr="00636276">
              <w:rPr>
                <w:rStyle w:val="Fett"/>
              </w:rPr>
              <w:t>URI</w:t>
            </w:r>
          </w:p>
        </w:tc>
        <w:tc>
          <w:tcPr>
            <w:tcW w:w="7369" w:type="dxa"/>
            <w:shd w:val="clear" w:color="auto" w:fill="FFFFFF"/>
          </w:tcPr>
          <w:p w14:paraId="20B7C05D" w14:textId="3FB027DF" w:rsidR="00636276" w:rsidRDefault="00636276" w:rsidP="00636276">
            <w:hyperlink r:id="rId24" w:history="1">
              <w:r>
                <w:rPr>
                  <w:rStyle w:val="Hyperlink"/>
                </w:rPr>
                <w:t>http://qudt.org/vocab/quantitykind/Stress</w:t>
              </w:r>
            </w:hyperlink>
          </w:p>
        </w:tc>
      </w:tr>
      <w:tr w:rsidR="00636276" w14:paraId="13935DEF" w14:textId="77777777" w:rsidTr="00636276">
        <w:tblPrEx>
          <w:tblCellMar>
            <w:bottom w:w="0" w:type="dxa"/>
          </w:tblCellMar>
        </w:tblPrEx>
        <w:tc>
          <w:tcPr>
            <w:tcW w:w="2268" w:type="dxa"/>
            <w:shd w:val="clear" w:color="auto" w:fill="FFFFFF"/>
          </w:tcPr>
          <w:p w14:paraId="66F1D809" w14:textId="22D95389" w:rsidR="00636276" w:rsidRPr="00636276" w:rsidRDefault="00636276" w:rsidP="00636276">
            <w:pPr>
              <w:rPr>
                <w:rStyle w:val="Fett"/>
              </w:rPr>
            </w:pPr>
            <w:r w:rsidRPr="00636276">
              <w:rPr>
                <w:rStyle w:val="Fett"/>
              </w:rPr>
              <w:t>Units</w:t>
            </w:r>
          </w:p>
        </w:tc>
        <w:tc>
          <w:tcPr>
            <w:tcW w:w="7369" w:type="dxa"/>
            <w:shd w:val="clear" w:color="auto" w:fill="FFFFFF"/>
          </w:tcPr>
          <w:p w14:paraId="66F9ADF4" w14:textId="01882D07" w:rsidR="00636276" w:rsidRDefault="00636276" w:rsidP="00636276">
            <w:hyperlink r:id="rId25" w:history="1">
              <w:r>
                <w:rPr>
                  <w:rStyle w:val="Hyperlink"/>
                </w:rPr>
                <w:t>http://qudt.org/vocab/unit/N-PER-MilliM2</w:t>
              </w:r>
            </w:hyperlink>
          </w:p>
        </w:tc>
      </w:tr>
    </w:tbl>
    <w:p w14:paraId="49447796" w14:textId="7871A02D" w:rsidR="00636276" w:rsidRDefault="00636276" w:rsidP="00636276">
      <w:pPr>
        <w:pStyle w:val="berschrift1"/>
        <w:numPr>
          <w:ilvl w:val="0"/>
          <w:numId w:val="11"/>
        </w:numPr>
      </w:pPr>
      <w:bookmarkStart w:id="32" w:name="_Toc215185712"/>
      <w:r>
        <w:t>Data Entities</w:t>
      </w:r>
      <w:bookmarkEnd w:id="32"/>
    </w:p>
    <w:p w14:paraId="1758251A" w14:textId="2B940B0C" w:rsidR="00636276" w:rsidRDefault="00636276" w:rsidP="00636276">
      <w:r>
        <w:t>Lists all classes, attributes and relations in the ontology.</w:t>
      </w:r>
    </w:p>
    <w:p w14:paraId="2D0B4ED0" w14:textId="25DB4659" w:rsidR="00636276" w:rsidRDefault="00636276" w:rsidP="00636276">
      <w:pPr>
        <w:pStyle w:val="berschrift2"/>
      </w:pPr>
      <w:bookmarkStart w:id="33" w:name="Deliverable14389"/>
      <w:bookmarkStart w:id="34" w:name="_Toc215185713"/>
      <w:r>
        <w:lastRenderedPageBreak/>
        <w:t>Specific Elements</w:t>
      </w:r>
      <w:bookmarkEnd w:id="33"/>
      <w:bookmarkEnd w:id="34"/>
    </w:p>
    <w:p w14:paraId="5E37BC6F" w14:textId="77777777" w:rsidR="00636276" w:rsidRDefault="00636276" w:rsidP="00636276">
      <w:pPr>
        <w:keepNext/>
      </w:pPr>
      <w:r>
        <w:rPr>
          <w:noProof/>
        </w:rPr>
        <w:drawing>
          <wp:inline distT="0" distB="0" distL="0" distR="0" wp14:anchorId="0860E030" wp14:editId="0380E080">
            <wp:extent cx="6119495" cy="6119495"/>
            <wp:effectExtent l="0" t="0" r="0" b="0"/>
            <wp:docPr id="7662744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74420" name=""/>
                    <pic:cNvPicPr/>
                  </pic:nvPicPr>
                  <pic:blipFill>
                    <a:blip r:embed="rId26">
                      <a:extLst>
                        <a:ext uri="{28A0092B-C50C-407E-A947-70E740481C1C}">
                          <a14:useLocalDpi xmlns:a14="http://schemas.microsoft.com/office/drawing/2010/main" val="0"/>
                        </a:ext>
                      </a:extLst>
                    </a:blip>
                    <a:stretch>
                      <a:fillRect/>
                    </a:stretch>
                  </pic:blipFill>
                  <pic:spPr>
                    <a:xfrm>
                      <a:off x="0" y="0"/>
                      <a:ext cx="6119495" cy="6119495"/>
                    </a:xfrm>
                    <a:prstGeom prst="rect">
                      <a:avLst/>
                    </a:prstGeom>
                  </pic:spPr>
                </pic:pic>
              </a:graphicData>
            </a:graphic>
          </wp:inline>
        </w:drawing>
      </w:r>
    </w:p>
    <w:p w14:paraId="0D2A0D12" w14:textId="6D035392" w:rsidR="00636276" w:rsidRDefault="00636276" w:rsidP="00636276">
      <w:pPr>
        <w:pStyle w:val="Beschriftung"/>
      </w:pPr>
      <w:r>
        <w:t xml:space="preserve">Figure </w:t>
      </w:r>
      <w:fldSimple w:instr=" SEQ Figure \* ARABIC ">
        <w:r>
          <w:rPr>
            <w:noProof/>
          </w:rPr>
          <w:t>1</w:t>
        </w:r>
      </w:fldSimple>
      <w:r>
        <w:t xml:space="preserve"> Specific Elements</w:t>
      </w:r>
    </w:p>
    <w:p w14:paraId="6635621F" w14:textId="74C382AD" w:rsidR="00636276" w:rsidRDefault="00636276" w:rsidP="00636276">
      <w:pPr>
        <w:pStyle w:val="berschrift3"/>
        <w:numPr>
          <w:ilvl w:val="2"/>
          <w:numId w:val="12"/>
        </w:numPr>
      </w:pPr>
      <w:bookmarkStart w:id="35" w:name="Deliverable13358"/>
      <w:bookmarkStart w:id="36" w:name="_Toc215185714"/>
      <w:r>
        <w:t>Organization</w:t>
      </w:r>
      <w:bookmarkEnd w:id="35"/>
      <w:bookmarkEnd w:id="36"/>
    </w:p>
    <w:p w14:paraId="0AC64405" w14:textId="732C20EC" w:rsidR="00636276" w:rsidRDefault="00636276" w:rsidP="00636276">
      <w:r>
        <w:t>Includes all entities representing a corporate or project organization</w:t>
      </w:r>
    </w:p>
    <w:p w14:paraId="528511BC" w14:textId="77777777" w:rsidR="00636276" w:rsidRDefault="00636276" w:rsidP="00636276">
      <w:pPr>
        <w:keepNext/>
      </w:pPr>
      <w:r>
        <w:rPr>
          <w:noProof/>
        </w:rPr>
        <w:drawing>
          <wp:inline distT="0" distB="0" distL="0" distR="0" wp14:anchorId="6100480B" wp14:editId="16E0D4F1">
            <wp:extent cx="857370" cy="857370"/>
            <wp:effectExtent l="0" t="0" r="0" b="0"/>
            <wp:docPr id="476250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500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05E5E66" w14:textId="263B9CA4" w:rsidR="00636276" w:rsidRDefault="00636276" w:rsidP="00636276">
      <w:pPr>
        <w:pStyle w:val="Beschriftung"/>
      </w:pPr>
      <w:r>
        <w:t xml:space="preserve">Figure </w:t>
      </w:r>
      <w:fldSimple w:instr=" SEQ Figure \* ARABIC ">
        <w:r>
          <w:rPr>
            <w:noProof/>
          </w:rPr>
          <w:t>2</w:t>
        </w:r>
      </w:fldSimple>
      <w:r>
        <w:t xml:space="preserve"> Icon</w:t>
      </w:r>
    </w:p>
    <w:p w14:paraId="210186C4" w14:textId="77777777" w:rsidR="00636276" w:rsidRDefault="00636276" w:rsidP="00636276">
      <w:pPr>
        <w:keepNext/>
      </w:pPr>
      <w:r>
        <w:rPr>
          <w:noProof/>
        </w:rPr>
        <w:lastRenderedPageBreak/>
        <w:drawing>
          <wp:inline distT="0" distB="0" distL="0" distR="0" wp14:anchorId="558B1328" wp14:editId="3515763C">
            <wp:extent cx="4975917" cy="2619198"/>
            <wp:effectExtent l="0" t="0" r="0" b="0"/>
            <wp:docPr id="45648606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6068" name=""/>
                    <pic:cNvPicPr/>
                  </pic:nvPicPr>
                  <pic:blipFill>
                    <a:blip r:embed="rId28">
                      <a:extLst>
                        <a:ext uri="{28A0092B-C50C-407E-A947-70E740481C1C}">
                          <a14:useLocalDpi xmlns:a14="http://schemas.microsoft.com/office/drawing/2010/main" val="0"/>
                        </a:ext>
                      </a:extLst>
                    </a:blip>
                    <a:stretch>
                      <a:fillRect/>
                    </a:stretch>
                  </pic:blipFill>
                  <pic:spPr>
                    <a:xfrm>
                      <a:off x="0" y="0"/>
                      <a:ext cx="4975917" cy="2619198"/>
                    </a:xfrm>
                    <a:prstGeom prst="rect">
                      <a:avLst/>
                    </a:prstGeom>
                  </pic:spPr>
                </pic:pic>
              </a:graphicData>
            </a:graphic>
          </wp:inline>
        </w:drawing>
      </w:r>
    </w:p>
    <w:p w14:paraId="687E81CD" w14:textId="588591D7" w:rsidR="00636276" w:rsidRDefault="00636276" w:rsidP="00636276">
      <w:pPr>
        <w:pStyle w:val="Beschriftung"/>
      </w:pPr>
      <w:r>
        <w:t xml:space="preserve">Figure </w:t>
      </w:r>
      <w:fldSimple w:instr=" SEQ Figure \* ARABIC ">
        <w:r>
          <w:rPr>
            <w:noProof/>
          </w:rPr>
          <w:t>3</w:t>
        </w:r>
      </w:fldSimple>
      <w:r>
        <w:t xml:space="preserve"> Package Class Diagram 'Organization'</w:t>
      </w:r>
    </w:p>
    <w:p w14:paraId="4ECB4200" w14:textId="5FE8E23C" w:rsidR="00636276" w:rsidRDefault="00636276" w:rsidP="00636276">
      <w:pPr>
        <w:pStyle w:val="berschrift4"/>
      </w:pPr>
      <w:bookmarkStart w:id="37" w:name="Deliverable13359"/>
      <w:r>
        <w:t>Role</w:t>
      </w:r>
      <w:bookmarkEnd w:id="37"/>
    </w:p>
    <w:p w14:paraId="7C0B2595" w14:textId="52ADCF39" w:rsidR="00636276" w:rsidRDefault="00636276" w:rsidP="00636276">
      <w:r>
        <w:t>A defined function to be performed by a project team member, such as testing, filing, inspecting, coding.</w:t>
      </w:r>
    </w:p>
    <w:p w14:paraId="0BB9EE25" w14:textId="76F1C8EC" w:rsidR="00636276" w:rsidRDefault="00636276" w:rsidP="00636276">
      <w:r>
        <w:t>https://intranet.prostep.org/display/PROJ/Glossary</w:t>
      </w:r>
    </w:p>
    <w:p w14:paraId="1215F8C6" w14:textId="77777777" w:rsidR="00636276" w:rsidRDefault="00636276" w:rsidP="00636276">
      <w:pPr>
        <w:keepNext/>
      </w:pPr>
      <w:r>
        <w:rPr>
          <w:noProof/>
        </w:rPr>
        <w:drawing>
          <wp:inline distT="0" distB="0" distL="0" distR="0" wp14:anchorId="246DF139" wp14:editId="5B884C38">
            <wp:extent cx="857370" cy="857370"/>
            <wp:effectExtent l="0" t="0" r="0" b="0"/>
            <wp:docPr id="143652200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200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DC0AA27" w14:textId="6F0B8E95" w:rsidR="00636276" w:rsidRDefault="00636276" w:rsidP="00636276">
      <w:pPr>
        <w:pStyle w:val="Beschriftung"/>
      </w:pPr>
      <w:r>
        <w:t xml:space="preserve">Figure </w:t>
      </w:r>
      <w:fldSimple w:instr=" SEQ Figure \* ARABIC ">
        <w:r>
          <w:rPr>
            <w:noProof/>
          </w:rPr>
          <w:t>4</w:t>
        </w:r>
      </w:fldSimple>
      <w:r>
        <w:t xml:space="preserve"> Icon</w:t>
      </w:r>
    </w:p>
    <w:p w14:paraId="1F43990B" w14:textId="77777777" w:rsidR="00636276" w:rsidRDefault="00636276" w:rsidP="00636276">
      <w:pPr>
        <w:keepNext/>
      </w:pPr>
      <w:r>
        <w:rPr>
          <w:noProof/>
        </w:rPr>
        <w:drawing>
          <wp:inline distT="0" distB="0" distL="0" distR="0" wp14:anchorId="609AE69F" wp14:editId="7A5CF74D">
            <wp:extent cx="5841133" cy="727094"/>
            <wp:effectExtent l="0" t="0" r="7620" b="0"/>
            <wp:docPr id="150974908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4908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1133" cy="727094"/>
                    </a:xfrm>
                    <a:prstGeom prst="rect">
                      <a:avLst/>
                    </a:prstGeom>
                  </pic:spPr>
                </pic:pic>
              </a:graphicData>
            </a:graphic>
          </wp:inline>
        </w:drawing>
      </w:r>
    </w:p>
    <w:p w14:paraId="22086562" w14:textId="3E4D886A" w:rsidR="00636276" w:rsidRDefault="00636276" w:rsidP="00636276">
      <w:pPr>
        <w:pStyle w:val="Beschriftung"/>
      </w:pPr>
      <w:r>
        <w:t xml:space="preserve">Figure </w:t>
      </w:r>
      <w:fldSimple w:instr=" SEQ Figure \* ARABIC ">
        <w:r>
          <w:rPr>
            <w:noProof/>
          </w:rPr>
          <w:t>5</w:t>
        </w:r>
      </w:fldSimple>
      <w:r>
        <w:t xml:space="preserve"> Class Context Diagram 'Role'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04AAB2C" w14:textId="77777777" w:rsidTr="00636276">
        <w:tblPrEx>
          <w:tblCellMar>
            <w:bottom w:w="0" w:type="dxa"/>
          </w:tblCellMar>
        </w:tblPrEx>
        <w:tc>
          <w:tcPr>
            <w:tcW w:w="2268" w:type="dxa"/>
            <w:shd w:val="clear" w:color="auto" w:fill="FFFFFF"/>
          </w:tcPr>
          <w:p w14:paraId="755E1F48" w14:textId="43A13FD5" w:rsidR="00636276" w:rsidRDefault="00636276" w:rsidP="00636276">
            <w:r w:rsidRPr="00636276">
              <w:rPr>
                <w:rStyle w:val="Fett"/>
              </w:rPr>
              <w:t>Delivered by</w:t>
            </w:r>
          </w:p>
        </w:tc>
        <w:tc>
          <w:tcPr>
            <w:tcW w:w="7369" w:type="dxa"/>
            <w:shd w:val="clear" w:color="auto" w:fill="FFFFFF"/>
          </w:tcPr>
          <w:p w14:paraId="36E31288" w14:textId="3E3459B1" w:rsidR="00636276" w:rsidRDefault="00636276" w:rsidP="00636276">
            <w:hyperlink w:anchor="Activity2530" w:history="1">
              <w:r>
                <w:rPr>
                  <w:rStyle w:val="Hyperlink"/>
                </w:rPr>
                <w:t>Business or Mission Analysis</w:t>
              </w:r>
            </w:hyperlink>
          </w:p>
        </w:tc>
      </w:tr>
      <w:tr w:rsidR="00636276" w14:paraId="700921D8" w14:textId="77777777" w:rsidTr="00636276">
        <w:tblPrEx>
          <w:tblCellMar>
            <w:bottom w:w="0" w:type="dxa"/>
          </w:tblCellMar>
        </w:tblPrEx>
        <w:tc>
          <w:tcPr>
            <w:tcW w:w="2268" w:type="dxa"/>
            <w:shd w:val="clear" w:color="auto" w:fill="FFFFFF"/>
          </w:tcPr>
          <w:p w14:paraId="7797998A" w14:textId="3F8FAE1C" w:rsidR="00636276" w:rsidRPr="00636276" w:rsidRDefault="00636276" w:rsidP="00636276">
            <w:pPr>
              <w:rPr>
                <w:rStyle w:val="Fett"/>
              </w:rPr>
            </w:pPr>
            <w:r w:rsidRPr="00636276">
              <w:rPr>
                <w:rStyle w:val="Fett"/>
              </w:rPr>
              <w:t>Delivered to</w:t>
            </w:r>
          </w:p>
        </w:tc>
        <w:tc>
          <w:tcPr>
            <w:tcW w:w="7369" w:type="dxa"/>
            <w:shd w:val="clear" w:color="auto" w:fill="FFFFFF"/>
          </w:tcPr>
          <w:p w14:paraId="0D60D11F" w14:textId="77777777" w:rsidR="00636276" w:rsidRDefault="00636276" w:rsidP="00636276">
            <w:hyperlink w:anchor="Activity2533" w:history="1">
              <w:r>
                <w:rPr>
                  <w:rStyle w:val="Hyperlink"/>
                </w:rPr>
                <w:t>Requirements Engineering</w:t>
              </w:r>
            </w:hyperlink>
          </w:p>
          <w:p w14:paraId="4A6F9938" w14:textId="77777777" w:rsidR="00636276" w:rsidRDefault="00636276" w:rsidP="00636276">
            <w:hyperlink w:anchor="Activity2534" w:history="1">
              <w:r>
                <w:rPr>
                  <w:rStyle w:val="Hyperlink"/>
                </w:rPr>
                <w:t>Systems Architecture</w:t>
              </w:r>
            </w:hyperlink>
          </w:p>
          <w:p w14:paraId="745458B7" w14:textId="77777777" w:rsidR="00636276" w:rsidRDefault="00636276" w:rsidP="00636276">
            <w:hyperlink w:anchor="Activity7292" w:history="1">
              <w:r>
                <w:rPr>
                  <w:rStyle w:val="Hyperlink"/>
                </w:rPr>
                <w:t>Functional Safety</w:t>
              </w:r>
            </w:hyperlink>
          </w:p>
          <w:p w14:paraId="0DEA4942" w14:textId="6C127D44" w:rsidR="00636276" w:rsidRDefault="00636276" w:rsidP="00636276">
            <w:hyperlink w:anchor="Activity7284" w:history="1">
              <w:r>
                <w:rPr>
                  <w:rStyle w:val="Hyperlink"/>
                </w:rPr>
                <w:t>Collaborative Product Requirements Management</w:t>
              </w:r>
            </w:hyperlink>
          </w:p>
        </w:tc>
      </w:tr>
    </w:tbl>
    <w:p w14:paraId="5CAD2035" w14:textId="3291598B"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811D4FA" w14:textId="77777777" w:rsidTr="00636276">
        <w:tblPrEx>
          <w:tblCellMar>
            <w:bottom w:w="0" w:type="dxa"/>
          </w:tblCellMar>
        </w:tblPrEx>
        <w:tc>
          <w:tcPr>
            <w:tcW w:w="2268" w:type="dxa"/>
            <w:shd w:val="clear" w:color="auto" w:fill="FFFFFF"/>
          </w:tcPr>
          <w:p w14:paraId="7F9AAE67" w14:textId="3E6BA956" w:rsidR="00636276" w:rsidRDefault="00636276" w:rsidP="00636276">
            <w:r>
              <w:t>Identifier</w:t>
            </w:r>
          </w:p>
        </w:tc>
        <w:tc>
          <w:tcPr>
            <w:tcW w:w="2268" w:type="dxa"/>
            <w:shd w:val="clear" w:color="auto" w:fill="FFFFFF"/>
          </w:tcPr>
          <w:p w14:paraId="6C21AE4F" w14:textId="4D0D3BB5" w:rsidR="00636276" w:rsidRDefault="00636276" w:rsidP="00636276">
            <w:hyperlink w:anchor="Deliverable16441" w:history="1">
              <w:r>
                <w:rPr>
                  <w:rStyle w:val="Hyperlink"/>
                </w:rPr>
                <w:t>xs:string</w:t>
              </w:r>
            </w:hyperlink>
          </w:p>
        </w:tc>
        <w:tc>
          <w:tcPr>
            <w:tcW w:w="5101" w:type="dxa"/>
            <w:shd w:val="clear" w:color="auto" w:fill="FFFFFF"/>
          </w:tcPr>
          <w:p w14:paraId="63290781" w14:textId="301B7AD6" w:rsidR="00636276" w:rsidRDefault="00636276" w:rsidP="00636276">
            <w:r>
              <w:t>Unambiguous identifier of the element</w:t>
            </w:r>
          </w:p>
        </w:tc>
      </w:tr>
      <w:tr w:rsidR="00636276" w14:paraId="1D41F1A8" w14:textId="77777777" w:rsidTr="00636276">
        <w:tblPrEx>
          <w:tblCellMar>
            <w:bottom w:w="0" w:type="dxa"/>
          </w:tblCellMar>
        </w:tblPrEx>
        <w:tc>
          <w:tcPr>
            <w:tcW w:w="2268" w:type="dxa"/>
            <w:shd w:val="clear" w:color="auto" w:fill="FFFFFF"/>
          </w:tcPr>
          <w:p w14:paraId="186D67CD" w14:textId="281CB61A" w:rsidR="00636276" w:rsidRDefault="00636276" w:rsidP="00636276">
            <w:r>
              <w:t>Number</w:t>
            </w:r>
          </w:p>
        </w:tc>
        <w:tc>
          <w:tcPr>
            <w:tcW w:w="2268" w:type="dxa"/>
            <w:shd w:val="clear" w:color="auto" w:fill="FFFFFF"/>
          </w:tcPr>
          <w:p w14:paraId="3833DFDE" w14:textId="6E02AEC2" w:rsidR="00636276" w:rsidRDefault="00636276" w:rsidP="00636276">
            <w:hyperlink w:anchor="Deliverable16441" w:history="1">
              <w:r>
                <w:rPr>
                  <w:rStyle w:val="Hyperlink"/>
                </w:rPr>
                <w:t>xs:string</w:t>
              </w:r>
            </w:hyperlink>
          </w:p>
        </w:tc>
        <w:tc>
          <w:tcPr>
            <w:tcW w:w="5101" w:type="dxa"/>
            <w:shd w:val="clear" w:color="auto" w:fill="FFFFFF"/>
          </w:tcPr>
          <w:p w14:paraId="39200A8F" w14:textId="711A2E4D" w:rsidR="00636276" w:rsidRDefault="00636276" w:rsidP="00636276">
            <w:r>
              <w:t>Legible number or name of the element, i. e. part number</w:t>
            </w:r>
          </w:p>
        </w:tc>
      </w:tr>
      <w:tr w:rsidR="00636276" w14:paraId="27437E7F" w14:textId="77777777" w:rsidTr="00636276">
        <w:tblPrEx>
          <w:tblCellMar>
            <w:bottom w:w="0" w:type="dxa"/>
          </w:tblCellMar>
        </w:tblPrEx>
        <w:tc>
          <w:tcPr>
            <w:tcW w:w="2268" w:type="dxa"/>
            <w:shd w:val="clear" w:color="auto" w:fill="FFFFFF"/>
          </w:tcPr>
          <w:p w14:paraId="540F02FA" w14:textId="3D0B60E2" w:rsidR="00636276" w:rsidRDefault="00636276" w:rsidP="00636276">
            <w:r>
              <w:t>Title</w:t>
            </w:r>
          </w:p>
        </w:tc>
        <w:tc>
          <w:tcPr>
            <w:tcW w:w="2268" w:type="dxa"/>
            <w:shd w:val="clear" w:color="auto" w:fill="FFFFFF"/>
          </w:tcPr>
          <w:p w14:paraId="5EF215AC" w14:textId="7BEB234C" w:rsidR="00636276" w:rsidRDefault="00636276" w:rsidP="00636276">
            <w:hyperlink w:anchor="Deliverable16441" w:history="1">
              <w:r>
                <w:rPr>
                  <w:rStyle w:val="Hyperlink"/>
                </w:rPr>
                <w:t>xs:string</w:t>
              </w:r>
            </w:hyperlink>
          </w:p>
        </w:tc>
        <w:tc>
          <w:tcPr>
            <w:tcW w:w="5101" w:type="dxa"/>
            <w:shd w:val="clear" w:color="auto" w:fill="FFFFFF"/>
          </w:tcPr>
          <w:p w14:paraId="0836540F" w14:textId="0AB52A5F" w:rsidR="00636276" w:rsidRDefault="00636276" w:rsidP="00636276">
            <w:r>
              <w:t>Title of the element</w:t>
            </w:r>
          </w:p>
        </w:tc>
      </w:tr>
      <w:tr w:rsidR="00636276" w14:paraId="719B43CF" w14:textId="77777777" w:rsidTr="00636276">
        <w:tblPrEx>
          <w:tblCellMar>
            <w:bottom w:w="0" w:type="dxa"/>
          </w:tblCellMar>
        </w:tblPrEx>
        <w:tc>
          <w:tcPr>
            <w:tcW w:w="2268" w:type="dxa"/>
            <w:shd w:val="clear" w:color="auto" w:fill="FFFFFF"/>
          </w:tcPr>
          <w:p w14:paraId="01E25718" w14:textId="0F63C8A7" w:rsidR="00636276" w:rsidRDefault="00636276" w:rsidP="00636276">
            <w:r>
              <w:t>Description</w:t>
            </w:r>
          </w:p>
        </w:tc>
        <w:tc>
          <w:tcPr>
            <w:tcW w:w="2268" w:type="dxa"/>
            <w:shd w:val="clear" w:color="auto" w:fill="FFFFFF"/>
          </w:tcPr>
          <w:p w14:paraId="6333F102" w14:textId="6023430C" w:rsidR="00636276" w:rsidRDefault="00636276" w:rsidP="00636276">
            <w:hyperlink w:anchor="Deliverable16441" w:history="1">
              <w:r>
                <w:rPr>
                  <w:rStyle w:val="Hyperlink"/>
                </w:rPr>
                <w:t>xs:string</w:t>
              </w:r>
            </w:hyperlink>
          </w:p>
        </w:tc>
        <w:tc>
          <w:tcPr>
            <w:tcW w:w="5101" w:type="dxa"/>
            <w:shd w:val="clear" w:color="auto" w:fill="FFFFFF"/>
          </w:tcPr>
          <w:p w14:paraId="5AB1C9E5" w14:textId="12F3EEF1" w:rsidR="00636276" w:rsidRDefault="00636276" w:rsidP="00636276">
            <w:r>
              <w:t>Description of the element</w:t>
            </w:r>
          </w:p>
        </w:tc>
      </w:tr>
    </w:tbl>
    <w:p w14:paraId="4521AFDD" w14:textId="475612FA"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DD27B0E" w14:textId="77777777" w:rsidTr="00636276">
        <w:tblPrEx>
          <w:tblCellMar>
            <w:bottom w:w="0" w:type="dxa"/>
          </w:tblCellMar>
        </w:tblPrEx>
        <w:tc>
          <w:tcPr>
            <w:tcW w:w="2268" w:type="dxa"/>
            <w:shd w:val="clear" w:color="auto" w:fill="FFFFFF"/>
          </w:tcPr>
          <w:p w14:paraId="051813FB" w14:textId="4BD9740D" w:rsidR="00636276" w:rsidRDefault="00636276" w:rsidP="00636276">
            <w:r>
              <w:lastRenderedPageBreak/>
              <w:t>part of</w:t>
            </w:r>
          </w:p>
        </w:tc>
        <w:tc>
          <w:tcPr>
            <w:tcW w:w="2268" w:type="dxa"/>
            <w:shd w:val="clear" w:color="auto" w:fill="FFFFFF"/>
          </w:tcPr>
          <w:p w14:paraId="07C342FA" w14:textId="08C4E105" w:rsidR="00636276" w:rsidRDefault="00636276" w:rsidP="00636276">
            <w:hyperlink w:anchor="Deliverable13359" w:history="1">
              <w:r>
                <w:rPr>
                  <w:rStyle w:val="Hyperlink"/>
                </w:rPr>
                <w:t>Role</w:t>
              </w:r>
            </w:hyperlink>
          </w:p>
        </w:tc>
        <w:tc>
          <w:tcPr>
            <w:tcW w:w="5101" w:type="dxa"/>
            <w:shd w:val="clear" w:color="auto" w:fill="FFFFFF"/>
          </w:tcPr>
          <w:p w14:paraId="68ED2C89" w14:textId="71F11AD6" w:rsidR="00636276" w:rsidRDefault="00636276" w:rsidP="00636276">
            <w:r>
              <w:t>Parent element</w:t>
            </w:r>
          </w:p>
        </w:tc>
      </w:tr>
      <w:tr w:rsidR="00636276" w14:paraId="0807DE72" w14:textId="77777777" w:rsidTr="00636276">
        <w:tblPrEx>
          <w:tblCellMar>
            <w:bottom w:w="0" w:type="dxa"/>
          </w:tblCellMar>
        </w:tblPrEx>
        <w:tc>
          <w:tcPr>
            <w:tcW w:w="2268" w:type="dxa"/>
            <w:shd w:val="clear" w:color="auto" w:fill="FFFFFF"/>
          </w:tcPr>
          <w:p w14:paraId="39DE3F39" w14:textId="18B37CD4" w:rsidR="00636276" w:rsidRDefault="00636276" w:rsidP="00636276">
            <w:r>
              <w:t>used in</w:t>
            </w:r>
          </w:p>
        </w:tc>
        <w:tc>
          <w:tcPr>
            <w:tcW w:w="2268" w:type="dxa"/>
            <w:shd w:val="clear" w:color="auto" w:fill="FFFFFF"/>
          </w:tcPr>
          <w:p w14:paraId="1E2C357E" w14:textId="266BBA87" w:rsidR="00636276" w:rsidRDefault="00636276" w:rsidP="00636276">
            <w:hyperlink w:anchor="Deliverable13359" w:history="1">
              <w:r>
                <w:rPr>
                  <w:rStyle w:val="Hyperlink"/>
                </w:rPr>
                <w:t>Role</w:t>
              </w:r>
            </w:hyperlink>
          </w:p>
        </w:tc>
        <w:tc>
          <w:tcPr>
            <w:tcW w:w="5101" w:type="dxa"/>
            <w:shd w:val="clear" w:color="auto" w:fill="FFFFFF"/>
          </w:tcPr>
          <w:p w14:paraId="210CEDB4" w14:textId="722351C6" w:rsidR="00636276" w:rsidRDefault="00636276" w:rsidP="00636276">
            <w:r>
              <w:t>Context element of the usage</w:t>
            </w:r>
          </w:p>
        </w:tc>
      </w:tr>
      <w:tr w:rsidR="00636276" w14:paraId="63A4806D" w14:textId="77777777" w:rsidTr="00636276">
        <w:tblPrEx>
          <w:tblCellMar>
            <w:bottom w:w="0" w:type="dxa"/>
          </w:tblCellMar>
        </w:tblPrEx>
        <w:tc>
          <w:tcPr>
            <w:tcW w:w="2268" w:type="dxa"/>
            <w:shd w:val="clear" w:color="auto" w:fill="FFFFFF"/>
          </w:tcPr>
          <w:p w14:paraId="574D73A6" w14:textId="0AB18579" w:rsidR="00636276" w:rsidRDefault="00636276" w:rsidP="00636276">
            <w:r>
              <w:t>specialism of</w:t>
            </w:r>
          </w:p>
        </w:tc>
        <w:tc>
          <w:tcPr>
            <w:tcW w:w="2268" w:type="dxa"/>
            <w:shd w:val="clear" w:color="auto" w:fill="FFFFFF"/>
          </w:tcPr>
          <w:p w14:paraId="515A838A" w14:textId="5FFB90E0" w:rsidR="00636276" w:rsidRDefault="00636276" w:rsidP="00636276">
            <w:hyperlink w:anchor="Deliverable13359" w:history="1">
              <w:r>
                <w:rPr>
                  <w:rStyle w:val="Hyperlink"/>
                </w:rPr>
                <w:t>Role</w:t>
              </w:r>
            </w:hyperlink>
          </w:p>
        </w:tc>
        <w:tc>
          <w:tcPr>
            <w:tcW w:w="5101" w:type="dxa"/>
            <w:shd w:val="clear" w:color="auto" w:fill="FFFFFF"/>
          </w:tcPr>
          <w:p w14:paraId="187535FA" w14:textId="5C17558F" w:rsidR="00636276" w:rsidRDefault="00636276" w:rsidP="00636276">
            <w:r>
              <w:t>More generic item</w:t>
            </w:r>
          </w:p>
        </w:tc>
      </w:tr>
    </w:tbl>
    <w:p w14:paraId="279F451E" w14:textId="7F6C7A3C"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D91EFC7" w14:textId="77777777" w:rsidTr="00636276">
        <w:tblPrEx>
          <w:tblCellMar>
            <w:bottom w:w="0" w:type="dxa"/>
          </w:tblCellMar>
        </w:tblPrEx>
        <w:tc>
          <w:tcPr>
            <w:tcW w:w="2268" w:type="dxa"/>
            <w:shd w:val="clear" w:color="auto" w:fill="FFFFFF"/>
          </w:tcPr>
          <w:p w14:paraId="48E469F4" w14:textId="77777777" w:rsidR="00636276" w:rsidRDefault="00636276" w:rsidP="00636276"/>
        </w:tc>
        <w:tc>
          <w:tcPr>
            <w:tcW w:w="2268" w:type="dxa"/>
            <w:shd w:val="clear" w:color="auto" w:fill="FFFFFF"/>
          </w:tcPr>
          <w:p w14:paraId="7DC182F7" w14:textId="77777777" w:rsidR="00636276" w:rsidRDefault="00636276" w:rsidP="00636276"/>
        </w:tc>
        <w:tc>
          <w:tcPr>
            <w:tcW w:w="5101" w:type="dxa"/>
            <w:shd w:val="clear" w:color="auto" w:fill="FFFFFF"/>
          </w:tcPr>
          <w:p w14:paraId="03CA28F5" w14:textId="7790F32E" w:rsidR="00636276" w:rsidRDefault="00636276" w:rsidP="00636276">
            <w:r>
              <w:t>Parent element</w:t>
            </w:r>
          </w:p>
        </w:tc>
      </w:tr>
      <w:tr w:rsidR="00636276" w14:paraId="25FD0655" w14:textId="77777777" w:rsidTr="00636276">
        <w:tblPrEx>
          <w:tblCellMar>
            <w:bottom w:w="0" w:type="dxa"/>
          </w:tblCellMar>
        </w:tblPrEx>
        <w:tc>
          <w:tcPr>
            <w:tcW w:w="2268" w:type="dxa"/>
            <w:shd w:val="clear" w:color="auto" w:fill="FFFFFF"/>
          </w:tcPr>
          <w:p w14:paraId="163D29DE" w14:textId="77777777" w:rsidR="00636276" w:rsidRDefault="00636276" w:rsidP="00636276"/>
        </w:tc>
        <w:tc>
          <w:tcPr>
            <w:tcW w:w="2268" w:type="dxa"/>
            <w:shd w:val="clear" w:color="auto" w:fill="FFFFFF"/>
          </w:tcPr>
          <w:p w14:paraId="437BE1B2" w14:textId="77777777" w:rsidR="00636276" w:rsidRDefault="00636276" w:rsidP="00636276"/>
        </w:tc>
        <w:tc>
          <w:tcPr>
            <w:tcW w:w="5101" w:type="dxa"/>
            <w:shd w:val="clear" w:color="auto" w:fill="FFFFFF"/>
          </w:tcPr>
          <w:p w14:paraId="028E3E69" w14:textId="14F138FD" w:rsidR="00636276" w:rsidRDefault="00636276" w:rsidP="00636276">
            <w:r>
              <w:t>Context element of the usage</w:t>
            </w:r>
          </w:p>
        </w:tc>
      </w:tr>
      <w:tr w:rsidR="00636276" w14:paraId="1E15A058" w14:textId="77777777" w:rsidTr="00636276">
        <w:tblPrEx>
          <w:tblCellMar>
            <w:bottom w:w="0" w:type="dxa"/>
          </w:tblCellMar>
        </w:tblPrEx>
        <w:tc>
          <w:tcPr>
            <w:tcW w:w="2268" w:type="dxa"/>
            <w:shd w:val="clear" w:color="auto" w:fill="FFFFFF"/>
          </w:tcPr>
          <w:p w14:paraId="0B939F6C" w14:textId="77777777" w:rsidR="00636276" w:rsidRDefault="00636276" w:rsidP="00636276"/>
        </w:tc>
        <w:tc>
          <w:tcPr>
            <w:tcW w:w="2268" w:type="dxa"/>
            <w:shd w:val="clear" w:color="auto" w:fill="FFFFFF"/>
          </w:tcPr>
          <w:p w14:paraId="3957AF9A" w14:textId="77777777" w:rsidR="00636276" w:rsidRDefault="00636276" w:rsidP="00636276"/>
        </w:tc>
        <w:tc>
          <w:tcPr>
            <w:tcW w:w="5101" w:type="dxa"/>
            <w:shd w:val="clear" w:color="auto" w:fill="FFFFFF"/>
          </w:tcPr>
          <w:p w14:paraId="73F877B7" w14:textId="4CA59FA9" w:rsidR="00636276" w:rsidRDefault="00636276" w:rsidP="00636276">
            <w:r>
              <w:t>More generic item</w:t>
            </w:r>
          </w:p>
        </w:tc>
      </w:tr>
      <w:tr w:rsidR="00636276" w14:paraId="69E2E2A8" w14:textId="77777777" w:rsidTr="00636276">
        <w:tblPrEx>
          <w:tblCellMar>
            <w:bottom w:w="0" w:type="dxa"/>
          </w:tblCellMar>
        </w:tblPrEx>
        <w:tc>
          <w:tcPr>
            <w:tcW w:w="2268" w:type="dxa"/>
            <w:shd w:val="clear" w:color="auto" w:fill="FFFFFF"/>
          </w:tcPr>
          <w:p w14:paraId="7AF0050B" w14:textId="062A6CD4" w:rsidR="00636276" w:rsidRDefault="00636276" w:rsidP="00636276">
            <w:hyperlink w:anchor="Deliverable13384" w:history="1">
              <w:r>
                <w:rPr>
                  <w:rStyle w:val="Hyperlink"/>
                </w:rPr>
                <w:t>Use Case</w:t>
              </w:r>
            </w:hyperlink>
          </w:p>
        </w:tc>
        <w:tc>
          <w:tcPr>
            <w:tcW w:w="2268" w:type="dxa"/>
            <w:shd w:val="clear" w:color="auto" w:fill="FFFFFF"/>
          </w:tcPr>
          <w:p w14:paraId="64FE71CD" w14:textId="76C16DAA" w:rsidR="00636276" w:rsidRDefault="00636276" w:rsidP="00636276">
            <w:r>
              <w:t>owned by</w:t>
            </w:r>
          </w:p>
        </w:tc>
        <w:tc>
          <w:tcPr>
            <w:tcW w:w="5101" w:type="dxa"/>
            <w:shd w:val="clear" w:color="auto" w:fill="FFFFFF"/>
          </w:tcPr>
          <w:p w14:paraId="1060BA97" w14:textId="64E58D55" w:rsidR="00636276" w:rsidRDefault="00636276" w:rsidP="00636276">
            <w:r>
              <w:t>Role owning this element</w:t>
            </w:r>
          </w:p>
        </w:tc>
      </w:tr>
      <w:tr w:rsidR="00636276" w14:paraId="0BE0699D" w14:textId="77777777" w:rsidTr="00636276">
        <w:tblPrEx>
          <w:tblCellMar>
            <w:bottom w:w="0" w:type="dxa"/>
          </w:tblCellMar>
        </w:tblPrEx>
        <w:tc>
          <w:tcPr>
            <w:tcW w:w="2268" w:type="dxa"/>
            <w:shd w:val="clear" w:color="auto" w:fill="FFFFFF"/>
          </w:tcPr>
          <w:p w14:paraId="73D50923" w14:textId="176AA045" w:rsidR="00636276" w:rsidRDefault="00636276" w:rsidP="00636276">
            <w:hyperlink w:anchor="Deliverable13394" w:history="1">
              <w:r>
                <w:rPr>
                  <w:rStyle w:val="Hyperlink"/>
                </w:rPr>
                <w:t>Requirement</w:t>
              </w:r>
            </w:hyperlink>
          </w:p>
        </w:tc>
        <w:tc>
          <w:tcPr>
            <w:tcW w:w="2268" w:type="dxa"/>
            <w:shd w:val="clear" w:color="auto" w:fill="FFFFFF"/>
          </w:tcPr>
          <w:p w14:paraId="4ECC80D8" w14:textId="46731A8A" w:rsidR="00636276" w:rsidRDefault="00636276" w:rsidP="00636276">
            <w:r>
              <w:t>owned by</w:t>
            </w:r>
          </w:p>
        </w:tc>
        <w:tc>
          <w:tcPr>
            <w:tcW w:w="5101" w:type="dxa"/>
            <w:shd w:val="clear" w:color="auto" w:fill="FFFFFF"/>
          </w:tcPr>
          <w:p w14:paraId="1677C57F" w14:textId="216E9599" w:rsidR="00636276" w:rsidRDefault="00636276" w:rsidP="00636276">
            <w:r>
              <w:t>Role owning this element</w:t>
            </w:r>
          </w:p>
        </w:tc>
      </w:tr>
      <w:tr w:rsidR="00636276" w14:paraId="704E6D15" w14:textId="77777777" w:rsidTr="00636276">
        <w:tblPrEx>
          <w:tblCellMar>
            <w:bottom w:w="0" w:type="dxa"/>
          </w:tblCellMar>
        </w:tblPrEx>
        <w:tc>
          <w:tcPr>
            <w:tcW w:w="2268" w:type="dxa"/>
            <w:shd w:val="clear" w:color="auto" w:fill="FFFFFF"/>
          </w:tcPr>
          <w:p w14:paraId="7FEEDF28" w14:textId="37E94D02" w:rsidR="00636276" w:rsidRDefault="00636276" w:rsidP="00636276">
            <w:hyperlink w:anchor="Deliverable19610" w:history="1">
              <w:r>
                <w:rPr>
                  <w:rStyle w:val="Hyperlink"/>
                </w:rPr>
                <w:t>Stakeholder Requirement</w:t>
              </w:r>
            </w:hyperlink>
          </w:p>
        </w:tc>
        <w:tc>
          <w:tcPr>
            <w:tcW w:w="2268" w:type="dxa"/>
            <w:shd w:val="clear" w:color="auto" w:fill="FFFFFF"/>
          </w:tcPr>
          <w:p w14:paraId="09F40077" w14:textId="301D729F" w:rsidR="00636276" w:rsidRDefault="00636276" w:rsidP="00636276">
            <w:r>
              <w:t>owned by</w:t>
            </w:r>
          </w:p>
        </w:tc>
        <w:tc>
          <w:tcPr>
            <w:tcW w:w="5101" w:type="dxa"/>
            <w:shd w:val="clear" w:color="auto" w:fill="FFFFFF"/>
          </w:tcPr>
          <w:p w14:paraId="70C27D51" w14:textId="50C3DCF4" w:rsidR="00636276" w:rsidRDefault="00636276" w:rsidP="00636276">
            <w:r>
              <w:t>Role owning this element</w:t>
            </w:r>
          </w:p>
        </w:tc>
      </w:tr>
      <w:tr w:rsidR="00636276" w14:paraId="158338EB" w14:textId="77777777" w:rsidTr="00636276">
        <w:tblPrEx>
          <w:tblCellMar>
            <w:bottom w:w="0" w:type="dxa"/>
          </w:tblCellMar>
        </w:tblPrEx>
        <w:tc>
          <w:tcPr>
            <w:tcW w:w="2268" w:type="dxa"/>
            <w:shd w:val="clear" w:color="auto" w:fill="FFFFFF"/>
          </w:tcPr>
          <w:p w14:paraId="1D24E20D" w14:textId="524533BB" w:rsidR="00636276" w:rsidRDefault="00636276" w:rsidP="00636276">
            <w:hyperlink w:anchor="Deliverable19611" w:history="1">
              <w:r>
                <w:rPr>
                  <w:rStyle w:val="Hyperlink"/>
                </w:rPr>
                <w:t>System Requirement</w:t>
              </w:r>
            </w:hyperlink>
          </w:p>
        </w:tc>
        <w:tc>
          <w:tcPr>
            <w:tcW w:w="2268" w:type="dxa"/>
            <w:shd w:val="clear" w:color="auto" w:fill="FFFFFF"/>
          </w:tcPr>
          <w:p w14:paraId="2B00DC4C" w14:textId="423C28A6" w:rsidR="00636276" w:rsidRDefault="00636276" w:rsidP="00636276">
            <w:r>
              <w:t>owned by</w:t>
            </w:r>
          </w:p>
        </w:tc>
        <w:tc>
          <w:tcPr>
            <w:tcW w:w="5101" w:type="dxa"/>
            <w:shd w:val="clear" w:color="auto" w:fill="FFFFFF"/>
          </w:tcPr>
          <w:p w14:paraId="5B1025B3" w14:textId="5F51DA6A" w:rsidR="00636276" w:rsidRDefault="00636276" w:rsidP="00636276">
            <w:r>
              <w:t>Role owning this element</w:t>
            </w:r>
          </w:p>
        </w:tc>
      </w:tr>
      <w:tr w:rsidR="00636276" w14:paraId="7661581A" w14:textId="77777777" w:rsidTr="00636276">
        <w:tblPrEx>
          <w:tblCellMar>
            <w:bottom w:w="0" w:type="dxa"/>
          </w:tblCellMar>
        </w:tblPrEx>
        <w:tc>
          <w:tcPr>
            <w:tcW w:w="2268" w:type="dxa"/>
            <w:shd w:val="clear" w:color="auto" w:fill="FFFFFF"/>
          </w:tcPr>
          <w:p w14:paraId="23FA0081" w14:textId="516EBA03" w:rsidR="00636276" w:rsidRDefault="00636276" w:rsidP="00636276">
            <w:hyperlink w:anchor="Deliverable13404" w:history="1">
              <w:r>
                <w:rPr>
                  <w:rStyle w:val="Hyperlink"/>
                </w:rPr>
                <w:t>Function</w:t>
              </w:r>
            </w:hyperlink>
          </w:p>
        </w:tc>
        <w:tc>
          <w:tcPr>
            <w:tcW w:w="2268" w:type="dxa"/>
            <w:shd w:val="clear" w:color="auto" w:fill="FFFFFF"/>
          </w:tcPr>
          <w:p w14:paraId="48F20B57" w14:textId="54B62B78" w:rsidR="00636276" w:rsidRDefault="00636276" w:rsidP="00636276">
            <w:r>
              <w:t>owned by</w:t>
            </w:r>
          </w:p>
        </w:tc>
        <w:tc>
          <w:tcPr>
            <w:tcW w:w="5101" w:type="dxa"/>
            <w:shd w:val="clear" w:color="auto" w:fill="FFFFFF"/>
          </w:tcPr>
          <w:p w14:paraId="08A9D51C" w14:textId="03A08EDA" w:rsidR="00636276" w:rsidRDefault="00636276" w:rsidP="00636276">
            <w:r>
              <w:t>Role owning this element</w:t>
            </w:r>
          </w:p>
        </w:tc>
      </w:tr>
      <w:tr w:rsidR="00636276" w14:paraId="3CEF9164" w14:textId="77777777" w:rsidTr="00636276">
        <w:tblPrEx>
          <w:tblCellMar>
            <w:bottom w:w="0" w:type="dxa"/>
          </w:tblCellMar>
        </w:tblPrEx>
        <w:tc>
          <w:tcPr>
            <w:tcW w:w="2268" w:type="dxa"/>
            <w:shd w:val="clear" w:color="auto" w:fill="FFFFFF"/>
          </w:tcPr>
          <w:p w14:paraId="6557FE76" w14:textId="29EBD73D" w:rsidR="00636276" w:rsidRDefault="00636276" w:rsidP="00636276">
            <w:hyperlink w:anchor="Deliverable14456" w:history="1">
              <w:r>
                <w:rPr>
                  <w:rStyle w:val="Hyperlink"/>
                </w:rPr>
                <w:t>Component Interface</w:t>
              </w:r>
            </w:hyperlink>
          </w:p>
        </w:tc>
        <w:tc>
          <w:tcPr>
            <w:tcW w:w="2268" w:type="dxa"/>
            <w:shd w:val="clear" w:color="auto" w:fill="FFFFFF"/>
          </w:tcPr>
          <w:p w14:paraId="7BC9D4B2" w14:textId="3E14C7DD" w:rsidR="00636276" w:rsidRDefault="00636276" w:rsidP="00636276">
            <w:r>
              <w:t>operated by</w:t>
            </w:r>
          </w:p>
        </w:tc>
        <w:tc>
          <w:tcPr>
            <w:tcW w:w="5101" w:type="dxa"/>
            <w:shd w:val="clear" w:color="auto" w:fill="FFFFFF"/>
          </w:tcPr>
          <w:p w14:paraId="08F1BD15" w14:textId="22E02C89" w:rsidR="00636276" w:rsidRDefault="00636276" w:rsidP="00636276">
            <w:r>
              <w:t>Interacting role</w:t>
            </w:r>
          </w:p>
        </w:tc>
      </w:tr>
      <w:tr w:rsidR="00636276" w14:paraId="0BDBFB18" w14:textId="77777777" w:rsidTr="00636276">
        <w:tblPrEx>
          <w:tblCellMar>
            <w:bottom w:w="0" w:type="dxa"/>
          </w:tblCellMar>
        </w:tblPrEx>
        <w:tc>
          <w:tcPr>
            <w:tcW w:w="2268" w:type="dxa"/>
            <w:shd w:val="clear" w:color="auto" w:fill="FFFFFF"/>
          </w:tcPr>
          <w:p w14:paraId="624899C9" w14:textId="7A1BBF11" w:rsidR="00636276" w:rsidRDefault="00636276" w:rsidP="00636276">
            <w:hyperlink w:anchor="Deliverable13484" w:history="1">
              <w:r>
                <w:rPr>
                  <w:rStyle w:val="Hyperlink"/>
                </w:rPr>
                <w:t>Electric/Electronic Port</w:t>
              </w:r>
            </w:hyperlink>
          </w:p>
        </w:tc>
        <w:tc>
          <w:tcPr>
            <w:tcW w:w="2268" w:type="dxa"/>
            <w:shd w:val="clear" w:color="auto" w:fill="FFFFFF"/>
          </w:tcPr>
          <w:p w14:paraId="1640ABAF" w14:textId="11DC581F" w:rsidR="00636276" w:rsidRDefault="00636276" w:rsidP="00636276">
            <w:r>
              <w:t>operated by</w:t>
            </w:r>
          </w:p>
        </w:tc>
        <w:tc>
          <w:tcPr>
            <w:tcW w:w="5101" w:type="dxa"/>
            <w:shd w:val="clear" w:color="auto" w:fill="FFFFFF"/>
          </w:tcPr>
          <w:p w14:paraId="4A070F1F" w14:textId="3459F04A" w:rsidR="00636276" w:rsidRDefault="00636276" w:rsidP="00636276">
            <w:r>
              <w:t>Interacting role</w:t>
            </w:r>
          </w:p>
        </w:tc>
      </w:tr>
      <w:tr w:rsidR="00636276" w14:paraId="74DBE860" w14:textId="77777777" w:rsidTr="00636276">
        <w:tblPrEx>
          <w:tblCellMar>
            <w:bottom w:w="0" w:type="dxa"/>
          </w:tblCellMar>
        </w:tblPrEx>
        <w:tc>
          <w:tcPr>
            <w:tcW w:w="2268" w:type="dxa"/>
            <w:shd w:val="clear" w:color="auto" w:fill="FFFFFF"/>
          </w:tcPr>
          <w:p w14:paraId="4B980BDB" w14:textId="3873631E" w:rsidR="00636276" w:rsidRDefault="00636276" w:rsidP="00636276">
            <w:hyperlink w:anchor="Deliverable14469" w:history="1">
              <w:r>
                <w:rPr>
                  <w:rStyle w:val="Hyperlink"/>
                </w:rPr>
                <w:t>Software Interface</w:t>
              </w:r>
            </w:hyperlink>
          </w:p>
        </w:tc>
        <w:tc>
          <w:tcPr>
            <w:tcW w:w="2268" w:type="dxa"/>
            <w:shd w:val="clear" w:color="auto" w:fill="FFFFFF"/>
          </w:tcPr>
          <w:p w14:paraId="230BC0BA" w14:textId="3B470FAF" w:rsidR="00636276" w:rsidRDefault="00636276" w:rsidP="00636276">
            <w:r>
              <w:t>operated by</w:t>
            </w:r>
          </w:p>
        </w:tc>
        <w:tc>
          <w:tcPr>
            <w:tcW w:w="5101" w:type="dxa"/>
            <w:shd w:val="clear" w:color="auto" w:fill="FFFFFF"/>
          </w:tcPr>
          <w:p w14:paraId="14ED7631" w14:textId="759C932C" w:rsidR="00636276" w:rsidRDefault="00636276" w:rsidP="00636276">
            <w:r>
              <w:t>Interacting role</w:t>
            </w:r>
          </w:p>
        </w:tc>
      </w:tr>
      <w:tr w:rsidR="00636276" w14:paraId="7E8DC56E" w14:textId="77777777" w:rsidTr="00636276">
        <w:tblPrEx>
          <w:tblCellMar>
            <w:bottom w:w="0" w:type="dxa"/>
          </w:tblCellMar>
        </w:tblPrEx>
        <w:tc>
          <w:tcPr>
            <w:tcW w:w="2268" w:type="dxa"/>
            <w:shd w:val="clear" w:color="auto" w:fill="FFFFFF"/>
          </w:tcPr>
          <w:p w14:paraId="6449947D" w14:textId="325851B2" w:rsidR="00636276" w:rsidRDefault="00636276" w:rsidP="00636276">
            <w:hyperlink w:anchor="Deliverable13456" w:history="1">
              <w:r>
                <w:rPr>
                  <w:rStyle w:val="Hyperlink"/>
                </w:rPr>
                <w:t>Hydraulic/Pneumatic Port</w:t>
              </w:r>
            </w:hyperlink>
          </w:p>
        </w:tc>
        <w:tc>
          <w:tcPr>
            <w:tcW w:w="2268" w:type="dxa"/>
            <w:shd w:val="clear" w:color="auto" w:fill="FFFFFF"/>
          </w:tcPr>
          <w:p w14:paraId="75D259C5" w14:textId="5B7AB4A8" w:rsidR="00636276" w:rsidRDefault="00636276" w:rsidP="00636276">
            <w:r>
              <w:t>operated by</w:t>
            </w:r>
          </w:p>
        </w:tc>
        <w:tc>
          <w:tcPr>
            <w:tcW w:w="5101" w:type="dxa"/>
            <w:shd w:val="clear" w:color="auto" w:fill="FFFFFF"/>
          </w:tcPr>
          <w:p w14:paraId="21CADD05" w14:textId="048ECBA9" w:rsidR="00636276" w:rsidRDefault="00636276" w:rsidP="00636276">
            <w:r>
              <w:t>Interacting role</w:t>
            </w:r>
          </w:p>
        </w:tc>
      </w:tr>
      <w:tr w:rsidR="00636276" w14:paraId="54E25317" w14:textId="77777777" w:rsidTr="00636276">
        <w:tblPrEx>
          <w:tblCellMar>
            <w:bottom w:w="0" w:type="dxa"/>
          </w:tblCellMar>
        </w:tblPrEx>
        <w:tc>
          <w:tcPr>
            <w:tcW w:w="2268" w:type="dxa"/>
            <w:shd w:val="clear" w:color="auto" w:fill="FFFFFF"/>
          </w:tcPr>
          <w:p w14:paraId="5A4071F3" w14:textId="2829318A" w:rsidR="00636276" w:rsidRDefault="00636276" w:rsidP="00636276">
            <w:hyperlink w:anchor="Deliverable13507" w:history="1">
              <w:r>
                <w:rPr>
                  <w:rStyle w:val="Hyperlink"/>
                </w:rPr>
                <w:t>Manufacturing Operation</w:t>
              </w:r>
            </w:hyperlink>
          </w:p>
        </w:tc>
        <w:tc>
          <w:tcPr>
            <w:tcW w:w="2268" w:type="dxa"/>
            <w:shd w:val="clear" w:color="auto" w:fill="FFFFFF"/>
          </w:tcPr>
          <w:p w14:paraId="75605F0D" w14:textId="3AC22AE3" w:rsidR="00636276" w:rsidRDefault="00636276" w:rsidP="00636276">
            <w:r>
              <w:t>owned by</w:t>
            </w:r>
          </w:p>
        </w:tc>
        <w:tc>
          <w:tcPr>
            <w:tcW w:w="5101" w:type="dxa"/>
            <w:shd w:val="clear" w:color="auto" w:fill="FFFFFF"/>
          </w:tcPr>
          <w:p w14:paraId="0D2B6585" w14:textId="6C8934B3" w:rsidR="00636276" w:rsidRDefault="00636276" w:rsidP="00636276">
            <w:r>
              <w:t>Role owning this element</w:t>
            </w:r>
          </w:p>
        </w:tc>
      </w:tr>
      <w:tr w:rsidR="00636276" w14:paraId="45B47023" w14:textId="77777777" w:rsidTr="00636276">
        <w:tblPrEx>
          <w:tblCellMar>
            <w:bottom w:w="0" w:type="dxa"/>
          </w:tblCellMar>
        </w:tblPrEx>
        <w:tc>
          <w:tcPr>
            <w:tcW w:w="2268" w:type="dxa"/>
            <w:shd w:val="clear" w:color="auto" w:fill="FFFFFF"/>
          </w:tcPr>
          <w:p w14:paraId="68CBBCBF" w14:textId="3352FE33" w:rsidR="00636276" w:rsidRDefault="00636276" w:rsidP="00636276">
            <w:hyperlink w:anchor="Deliverable23103" w:history="1">
              <w:r>
                <w:rPr>
                  <w:rStyle w:val="Hyperlink"/>
                </w:rPr>
                <w:t>Assembly Operation</w:t>
              </w:r>
            </w:hyperlink>
          </w:p>
        </w:tc>
        <w:tc>
          <w:tcPr>
            <w:tcW w:w="2268" w:type="dxa"/>
            <w:shd w:val="clear" w:color="auto" w:fill="FFFFFF"/>
          </w:tcPr>
          <w:p w14:paraId="6B14D27C" w14:textId="108F6BCC" w:rsidR="00636276" w:rsidRDefault="00636276" w:rsidP="00636276">
            <w:r>
              <w:t>owned by</w:t>
            </w:r>
          </w:p>
        </w:tc>
        <w:tc>
          <w:tcPr>
            <w:tcW w:w="5101" w:type="dxa"/>
            <w:shd w:val="clear" w:color="auto" w:fill="FFFFFF"/>
          </w:tcPr>
          <w:p w14:paraId="18DBDCDB" w14:textId="5A9765CD" w:rsidR="00636276" w:rsidRDefault="00636276" w:rsidP="00636276">
            <w:r>
              <w:t>Role owning this element</w:t>
            </w:r>
          </w:p>
        </w:tc>
      </w:tr>
      <w:tr w:rsidR="00636276" w14:paraId="0BFBE52B" w14:textId="77777777" w:rsidTr="00636276">
        <w:tblPrEx>
          <w:tblCellMar>
            <w:bottom w:w="0" w:type="dxa"/>
          </w:tblCellMar>
        </w:tblPrEx>
        <w:tc>
          <w:tcPr>
            <w:tcW w:w="2268" w:type="dxa"/>
            <w:shd w:val="clear" w:color="auto" w:fill="FFFFFF"/>
          </w:tcPr>
          <w:p w14:paraId="56844AE0" w14:textId="03A49F36" w:rsidR="00636276" w:rsidRDefault="00636276" w:rsidP="00636276">
            <w:hyperlink w:anchor="Deliverable23102" w:history="1">
              <w:r>
                <w:rPr>
                  <w:rStyle w:val="Hyperlink"/>
                </w:rPr>
                <w:t>Heat Treatment</w:t>
              </w:r>
            </w:hyperlink>
          </w:p>
        </w:tc>
        <w:tc>
          <w:tcPr>
            <w:tcW w:w="2268" w:type="dxa"/>
            <w:shd w:val="clear" w:color="auto" w:fill="FFFFFF"/>
          </w:tcPr>
          <w:p w14:paraId="2C394858" w14:textId="6873A584" w:rsidR="00636276" w:rsidRDefault="00636276" w:rsidP="00636276">
            <w:r>
              <w:t>owned by</w:t>
            </w:r>
          </w:p>
        </w:tc>
        <w:tc>
          <w:tcPr>
            <w:tcW w:w="5101" w:type="dxa"/>
            <w:shd w:val="clear" w:color="auto" w:fill="FFFFFF"/>
          </w:tcPr>
          <w:p w14:paraId="2C99310F" w14:textId="31902F66" w:rsidR="00636276" w:rsidRDefault="00636276" w:rsidP="00636276">
            <w:r>
              <w:t>Role owning this element</w:t>
            </w:r>
          </w:p>
        </w:tc>
      </w:tr>
      <w:tr w:rsidR="00636276" w14:paraId="42D872BB" w14:textId="77777777" w:rsidTr="00636276">
        <w:tblPrEx>
          <w:tblCellMar>
            <w:bottom w:w="0" w:type="dxa"/>
          </w:tblCellMar>
        </w:tblPrEx>
        <w:tc>
          <w:tcPr>
            <w:tcW w:w="2268" w:type="dxa"/>
            <w:shd w:val="clear" w:color="auto" w:fill="FFFFFF"/>
          </w:tcPr>
          <w:p w14:paraId="39AF0791" w14:textId="12383F5E" w:rsidR="00636276" w:rsidRDefault="00636276" w:rsidP="00636276">
            <w:hyperlink w:anchor="Deliverable13459" w:history="1">
              <w:r>
                <w:rPr>
                  <w:rStyle w:val="Hyperlink"/>
                </w:rPr>
                <w:t>Joining Process</w:t>
              </w:r>
            </w:hyperlink>
          </w:p>
        </w:tc>
        <w:tc>
          <w:tcPr>
            <w:tcW w:w="2268" w:type="dxa"/>
            <w:shd w:val="clear" w:color="auto" w:fill="FFFFFF"/>
          </w:tcPr>
          <w:p w14:paraId="0AC21A93" w14:textId="0E2E4D93" w:rsidR="00636276" w:rsidRDefault="00636276" w:rsidP="00636276">
            <w:r>
              <w:t>owned by</w:t>
            </w:r>
          </w:p>
        </w:tc>
        <w:tc>
          <w:tcPr>
            <w:tcW w:w="5101" w:type="dxa"/>
            <w:shd w:val="clear" w:color="auto" w:fill="FFFFFF"/>
          </w:tcPr>
          <w:p w14:paraId="53822529" w14:textId="129C6900" w:rsidR="00636276" w:rsidRDefault="00636276" w:rsidP="00636276">
            <w:r>
              <w:t>Role owning this element</w:t>
            </w:r>
          </w:p>
        </w:tc>
      </w:tr>
      <w:tr w:rsidR="00636276" w14:paraId="774CAF80" w14:textId="77777777" w:rsidTr="00636276">
        <w:tblPrEx>
          <w:tblCellMar>
            <w:bottom w:w="0" w:type="dxa"/>
          </w:tblCellMar>
        </w:tblPrEx>
        <w:tc>
          <w:tcPr>
            <w:tcW w:w="2268" w:type="dxa"/>
            <w:shd w:val="clear" w:color="auto" w:fill="FFFFFF"/>
          </w:tcPr>
          <w:p w14:paraId="77B1AA71" w14:textId="31B22887" w:rsidR="00636276" w:rsidRDefault="00636276" w:rsidP="00636276">
            <w:hyperlink w:anchor="Deliverable23095" w:history="1">
              <w:r>
                <w:rPr>
                  <w:rStyle w:val="Hyperlink"/>
                </w:rPr>
                <w:t>Change</w:t>
              </w:r>
            </w:hyperlink>
          </w:p>
        </w:tc>
        <w:tc>
          <w:tcPr>
            <w:tcW w:w="2268" w:type="dxa"/>
            <w:shd w:val="clear" w:color="auto" w:fill="FFFFFF"/>
          </w:tcPr>
          <w:p w14:paraId="75E4A26A" w14:textId="25425AEC" w:rsidR="00636276" w:rsidRDefault="00636276" w:rsidP="00636276">
            <w:r>
              <w:t>owned by</w:t>
            </w:r>
          </w:p>
        </w:tc>
        <w:tc>
          <w:tcPr>
            <w:tcW w:w="5101" w:type="dxa"/>
            <w:shd w:val="clear" w:color="auto" w:fill="FFFFFF"/>
          </w:tcPr>
          <w:p w14:paraId="5F37B5F7" w14:textId="5CDFA91E" w:rsidR="00636276" w:rsidRDefault="00636276" w:rsidP="00636276">
            <w:r>
              <w:t>Role owning this element</w:t>
            </w:r>
          </w:p>
        </w:tc>
      </w:tr>
    </w:tbl>
    <w:p w14:paraId="1AD9226C" w14:textId="3E98A2E3" w:rsidR="00636276" w:rsidRDefault="00636276" w:rsidP="00636276">
      <w:pPr>
        <w:pStyle w:val="berschrift4"/>
        <w:numPr>
          <w:ilvl w:val="3"/>
          <w:numId w:val="13"/>
        </w:numPr>
      </w:pPr>
      <w:bookmarkStart w:id="38" w:name="Deliverable19532"/>
      <w:r>
        <w:t>Actor</w:t>
      </w:r>
      <w:bookmarkEnd w:id="38"/>
    </w:p>
    <w:p w14:paraId="227BC1B8" w14:textId="00C384D1" w:rsidR="00636276" w:rsidRDefault="00636276" w:rsidP="00636276">
      <w:r>
        <w:t>Abstract class for an actor. Derived, specific classes are person and organization unit.</w:t>
      </w:r>
    </w:p>
    <w:p w14:paraId="75019C0D" w14:textId="77777777" w:rsidR="00636276" w:rsidRDefault="00636276" w:rsidP="00636276">
      <w:pPr>
        <w:keepNext/>
      </w:pPr>
      <w:r>
        <w:rPr>
          <w:noProof/>
        </w:rPr>
        <w:drawing>
          <wp:inline distT="0" distB="0" distL="0" distR="0" wp14:anchorId="192E820A" wp14:editId="3DF4FB64">
            <wp:extent cx="857370" cy="857370"/>
            <wp:effectExtent l="0" t="0" r="0" b="0"/>
            <wp:docPr id="43774651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4651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4683ECB" w14:textId="7C25D4DB" w:rsidR="00636276" w:rsidRDefault="00636276" w:rsidP="00636276">
      <w:pPr>
        <w:pStyle w:val="Beschriftung"/>
      </w:pPr>
      <w:r>
        <w:t xml:space="preserve">Figure </w:t>
      </w:r>
      <w:fldSimple w:instr=" SEQ Figure \* ARABIC ">
        <w:r>
          <w:rPr>
            <w:noProof/>
          </w:rPr>
          <w:t>6</w:t>
        </w:r>
      </w:fldSimple>
      <w:r>
        <w:t xml:space="preserve"> Icon</w:t>
      </w:r>
    </w:p>
    <w:p w14:paraId="2714E03D" w14:textId="77777777" w:rsidR="00636276" w:rsidRDefault="00636276" w:rsidP="00636276">
      <w:pPr>
        <w:keepNext/>
      </w:pPr>
      <w:r>
        <w:rPr>
          <w:noProof/>
        </w:rPr>
        <w:drawing>
          <wp:inline distT="0" distB="0" distL="0" distR="0" wp14:anchorId="7CEA7AAB" wp14:editId="10984DFF">
            <wp:extent cx="5841133" cy="678325"/>
            <wp:effectExtent l="0" t="0" r="7620" b="7620"/>
            <wp:docPr id="19382306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3069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1133" cy="678325"/>
                    </a:xfrm>
                    <a:prstGeom prst="rect">
                      <a:avLst/>
                    </a:prstGeom>
                  </pic:spPr>
                </pic:pic>
              </a:graphicData>
            </a:graphic>
          </wp:inline>
        </w:drawing>
      </w:r>
    </w:p>
    <w:p w14:paraId="1C057357" w14:textId="14D12092" w:rsidR="00636276" w:rsidRDefault="00636276" w:rsidP="00636276">
      <w:pPr>
        <w:pStyle w:val="Beschriftung"/>
      </w:pPr>
      <w:r>
        <w:t xml:space="preserve">Figure </w:t>
      </w:r>
      <w:fldSimple w:instr=" SEQ Figure \* ARABIC ">
        <w:r>
          <w:rPr>
            <w:noProof/>
          </w:rPr>
          <w:t>7</w:t>
        </w:r>
      </w:fldSimple>
      <w:r>
        <w:t xml:space="preserve"> Class Context Diagram 'Actor'</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4756980" w14:textId="77777777" w:rsidTr="00636276">
        <w:tblPrEx>
          <w:tblCellMar>
            <w:bottom w:w="0" w:type="dxa"/>
          </w:tblCellMar>
        </w:tblPrEx>
        <w:tc>
          <w:tcPr>
            <w:tcW w:w="2268" w:type="dxa"/>
            <w:shd w:val="clear" w:color="auto" w:fill="FFFFFF"/>
          </w:tcPr>
          <w:p w14:paraId="5A47361E" w14:textId="68F10D4C" w:rsidR="00636276" w:rsidRDefault="00636276" w:rsidP="00636276">
            <w:r w:rsidRPr="00636276">
              <w:rPr>
                <w:rStyle w:val="Fett"/>
              </w:rPr>
              <w:t>Specializations</w:t>
            </w:r>
          </w:p>
        </w:tc>
        <w:tc>
          <w:tcPr>
            <w:tcW w:w="7369" w:type="dxa"/>
            <w:shd w:val="clear" w:color="auto" w:fill="FFFFFF"/>
          </w:tcPr>
          <w:p w14:paraId="63EBA5E2" w14:textId="77777777" w:rsidR="00636276" w:rsidRDefault="00636276" w:rsidP="00636276">
            <w:hyperlink w:anchor="Deliverable13366" w:history="1">
              <w:r>
                <w:rPr>
                  <w:rStyle w:val="Hyperlink"/>
                </w:rPr>
                <w:t>Person</w:t>
              </w:r>
            </w:hyperlink>
          </w:p>
          <w:p w14:paraId="78F4051F" w14:textId="57350077" w:rsidR="00636276" w:rsidRDefault="00636276" w:rsidP="00636276">
            <w:hyperlink w:anchor="Deliverable13371" w:history="1">
              <w:r>
                <w:rPr>
                  <w:rStyle w:val="Hyperlink"/>
                </w:rPr>
                <w:t>Organization Unit</w:t>
              </w:r>
            </w:hyperlink>
          </w:p>
        </w:tc>
      </w:tr>
    </w:tbl>
    <w:p w14:paraId="27521D7D" w14:textId="2E14CCD9"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E72640D" w14:textId="77777777" w:rsidTr="00636276">
        <w:tblPrEx>
          <w:tblCellMar>
            <w:bottom w:w="0" w:type="dxa"/>
          </w:tblCellMar>
        </w:tblPrEx>
        <w:tc>
          <w:tcPr>
            <w:tcW w:w="2268" w:type="dxa"/>
            <w:shd w:val="clear" w:color="auto" w:fill="FFFFFF"/>
          </w:tcPr>
          <w:p w14:paraId="14BF1CE3" w14:textId="424FCDE9" w:rsidR="00636276" w:rsidRDefault="00636276" w:rsidP="00636276">
            <w:r>
              <w:t>Identifier</w:t>
            </w:r>
          </w:p>
        </w:tc>
        <w:tc>
          <w:tcPr>
            <w:tcW w:w="2268" w:type="dxa"/>
            <w:shd w:val="clear" w:color="auto" w:fill="FFFFFF"/>
          </w:tcPr>
          <w:p w14:paraId="02C3FE05" w14:textId="09BF5DE9" w:rsidR="00636276" w:rsidRDefault="00636276" w:rsidP="00636276">
            <w:hyperlink w:anchor="Deliverable16441" w:history="1">
              <w:r>
                <w:rPr>
                  <w:rStyle w:val="Hyperlink"/>
                </w:rPr>
                <w:t>xs:string</w:t>
              </w:r>
            </w:hyperlink>
          </w:p>
        </w:tc>
        <w:tc>
          <w:tcPr>
            <w:tcW w:w="5101" w:type="dxa"/>
            <w:shd w:val="clear" w:color="auto" w:fill="FFFFFF"/>
          </w:tcPr>
          <w:p w14:paraId="33F4B938" w14:textId="34C036C7" w:rsidR="00636276" w:rsidRDefault="00636276" w:rsidP="00636276">
            <w:r>
              <w:t>Unambiguous identifier of the element</w:t>
            </w:r>
          </w:p>
        </w:tc>
      </w:tr>
      <w:tr w:rsidR="00636276" w14:paraId="65DD4C4E" w14:textId="77777777" w:rsidTr="00636276">
        <w:tblPrEx>
          <w:tblCellMar>
            <w:bottom w:w="0" w:type="dxa"/>
          </w:tblCellMar>
        </w:tblPrEx>
        <w:tc>
          <w:tcPr>
            <w:tcW w:w="2268" w:type="dxa"/>
            <w:shd w:val="clear" w:color="auto" w:fill="FFFFFF"/>
          </w:tcPr>
          <w:p w14:paraId="5A6216BA" w14:textId="305F330A" w:rsidR="00636276" w:rsidRDefault="00636276" w:rsidP="00636276">
            <w:r>
              <w:t>Mail</w:t>
            </w:r>
          </w:p>
        </w:tc>
        <w:tc>
          <w:tcPr>
            <w:tcW w:w="2268" w:type="dxa"/>
            <w:shd w:val="clear" w:color="auto" w:fill="FFFFFF"/>
          </w:tcPr>
          <w:p w14:paraId="000EC054" w14:textId="200400C6" w:rsidR="00636276" w:rsidRDefault="00636276" w:rsidP="00636276">
            <w:hyperlink w:anchor="Deliverable16441" w:history="1">
              <w:r>
                <w:rPr>
                  <w:rStyle w:val="Hyperlink"/>
                </w:rPr>
                <w:t>xs:string</w:t>
              </w:r>
            </w:hyperlink>
          </w:p>
        </w:tc>
        <w:tc>
          <w:tcPr>
            <w:tcW w:w="5101" w:type="dxa"/>
            <w:shd w:val="clear" w:color="auto" w:fill="FFFFFF"/>
          </w:tcPr>
          <w:p w14:paraId="50F5196D" w14:textId="1F04D7CF" w:rsidR="00636276" w:rsidRDefault="00636276" w:rsidP="00636276">
            <w:r>
              <w:t>E-mail address of the actor</w:t>
            </w:r>
          </w:p>
        </w:tc>
      </w:tr>
      <w:tr w:rsidR="00636276" w14:paraId="773E7E37" w14:textId="77777777" w:rsidTr="00636276">
        <w:tblPrEx>
          <w:tblCellMar>
            <w:bottom w:w="0" w:type="dxa"/>
          </w:tblCellMar>
        </w:tblPrEx>
        <w:tc>
          <w:tcPr>
            <w:tcW w:w="2268" w:type="dxa"/>
            <w:shd w:val="clear" w:color="auto" w:fill="FFFFFF"/>
          </w:tcPr>
          <w:p w14:paraId="56705238" w14:textId="5158C396" w:rsidR="00636276" w:rsidRDefault="00636276" w:rsidP="00636276">
            <w:r>
              <w:t>Phone</w:t>
            </w:r>
          </w:p>
        </w:tc>
        <w:tc>
          <w:tcPr>
            <w:tcW w:w="2268" w:type="dxa"/>
            <w:shd w:val="clear" w:color="auto" w:fill="FFFFFF"/>
          </w:tcPr>
          <w:p w14:paraId="2E0F0CAE" w14:textId="1888192E" w:rsidR="00636276" w:rsidRDefault="00636276" w:rsidP="00636276">
            <w:hyperlink w:anchor="Deliverable16441" w:history="1">
              <w:r>
                <w:rPr>
                  <w:rStyle w:val="Hyperlink"/>
                </w:rPr>
                <w:t>xs:string</w:t>
              </w:r>
            </w:hyperlink>
          </w:p>
        </w:tc>
        <w:tc>
          <w:tcPr>
            <w:tcW w:w="5101" w:type="dxa"/>
            <w:shd w:val="clear" w:color="auto" w:fill="FFFFFF"/>
          </w:tcPr>
          <w:p w14:paraId="12663CFD" w14:textId="25FF17CC" w:rsidR="00636276" w:rsidRDefault="00636276" w:rsidP="00636276">
            <w:r>
              <w:t>Phone number of the actor</w:t>
            </w:r>
          </w:p>
        </w:tc>
      </w:tr>
      <w:tr w:rsidR="00636276" w14:paraId="233CA26C" w14:textId="77777777" w:rsidTr="00636276">
        <w:tblPrEx>
          <w:tblCellMar>
            <w:bottom w:w="0" w:type="dxa"/>
          </w:tblCellMar>
        </w:tblPrEx>
        <w:tc>
          <w:tcPr>
            <w:tcW w:w="2268" w:type="dxa"/>
            <w:shd w:val="clear" w:color="auto" w:fill="FFFFFF"/>
          </w:tcPr>
          <w:p w14:paraId="1571FD48" w14:textId="435DB3C8" w:rsidR="00636276" w:rsidRDefault="00636276" w:rsidP="00636276">
            <w:r>
              <w:t>Street</w:t>
            </w:r>
          </w:p>
        </w:tc>
        <w:tc>
          <w:tcPr>
            <w:tcW w:w="2268" w:type="dxa"/>
            <w:shd w:val="clear" w:color="auto" w:fill="FFFFFF"/>
          </w:tcPr>
          <w:p w14:paraId="510E7578" w14:textId="26DE6853" w:rsidR="00636276" w:rsidRDefault="00636276" w:rsidP="00636276">
            <w:hyperlink w:anchor="Deliverable16441" w:history="1">
              <w:r>
                <w:rPr>
                  <w:rStyle w:val="Hyperlink"/>
                </w:rPr>
                <w:t>xs:string</w:t>
              </w:r>
            </w:hyperlink>
          </w:p>
        </w:tc>
        <w:tc>
          <w:tcPr>
            <w:tcW w:w="5101" w:type="dxa"/>
            <w:shd w:val="clear" w:color="auto" w:fill="FFFFFF"/>
          </w:tcPr>
          <w:p w14:paraId="32BD4CEB" w14:textId="7B112B51" w:rsidR="00636276" w:rsidRDefault="00636276" w:rsidP="00636276">
            <w:r>
              <w:t>Street of the actor</w:t>
            </w:r>
          </w:p>
        </w:tc>
      </w:tr>
      <w:tr w:rsidR="00636276" w14:paraId="0F66EDA3" w14:textId="77777777" w:rsidTr="00636276">
        <w:tblPrEx>
          <w:tblCellMar>
            <w:bottom w:w="0" w:type="dxa"/>
          </w:tblCellMar>
        </w:tblPrEx>
        <w:tc>
          <w:tcPr>
            <w:tcW w:w="2268" w:type="dxa"/>
            <w:shd w:val="clear" w:color="auto" w:fill="FFFFFF"/>
          </w:tcPr>
          <w:p w14:paraId="7B398BB9" w14:textId="4449471A" w:rsidR="00636276" w:rsidRDefault="00636276" w:rsidP="00636276">
            <w:r>
              <w:t>ZIP Code</w:t>
            </w:r>
          </w:p>
        </w:tc>
        <w:tc>
          <w:tcPr>
            <w:tcW w:w="2268" w:type="dxa"/>
            <w:shd w:val="clear" w:color="auto" w:fill="FFFFFF"/>
          </w:tcPr>
          <w:p w14:paraId="69B238EF" w14:textId="4C19A884" w:rsidR="00636276" w:rsidRDefault="00636276" w:rsidP="00636276">
            <w:hyperlink w:anchor="Deliverable16441" w:history="1">
              <w:r>
                <w:rPr>
                  <w:rStyle w:val="Hyperlink"/>
                </w:rPr>
                <w:t>xs:string</w:t>
              </w:r>
            </w:hyperlink>
          </w:p>
        </w:tc>
        <w:tc>
          <w:tcPr>
            <w:tcW w:w="5101" w:type="dxa"/>
            <w:shd w:val="clear" w:color="auto" w:fill="FFFFFF"/>
          </w:tcPr>
          <w:p w14:paraId="753F1072" w14:textId="22B589B8" w:rsidR="00636276" w:rsidRDefault="00636276" w:rsidP="00636276">
            <w:r>
              <w:t>ZIP code number of the actor</w:t>
            </w:r>
          </w:p>
        </w:tc>
      </w:tr>
      <w:tr w:rsidR="00636276" w14:paraId="1D025CC7" w14:textId="77777777" w:rsidTr="00636276">
        <w:tblPrEx>
          <w:tblCellMar>
            <w:bottom w:w="0" w:type="dxa"/>
          </w:tblCellMar>
        </w:tblPrEx>
        <w:tc>
          <w:tcPr>
            <w:tcW w:w="2268" w:type="dxa"/>
            <w:shd w:val="clear" w:color="auto" w:fill="FFFFFF"/>
          </w:tcPr>
          <w:p w14:paraId="6F4BF0D8" w14:textId="3B9AC052" w:rsidR="00636276" w:rsidRDefault="00636276" w:rsidP="00636276">
            <w:r>
              <w:t>City</w:t>
            </w:r>
          </w:p>
        </w:tc>
        <w:tc>
          <w:tcPr>
            <w:tcW w:w="2268" w:type="dxa"/>
            <w:shd w:val="clear" w:color="auto" w:fill="FFFFFF"/>
          </w:tcPr>
          <w:p w14:paraId="4F639364" w14:textId="51AB6418" w:rsidR="00636276" w:rsidRDefault="00636276" w:rsidP="00636276">
            <w:hyperlink w:anchor="Deliverable16441" w:history="1">
              <w:r>
                <w:rPr>
                  <w:rStyle w:val="Hyperlink"/>
                </w:rPr>
                <w:t>xs:string</w:t>
              </w:r>
            </w:hyperlink>
          </w:p>
        </w:tc>
        <w:tc>
          <w:tcPr>
            <w:tcW w:w="5101" w:type="dxa"/>
            <w:shd w:val="clear" w:color="auto" w:fill="FFFFFF"/>
          </w:tcPr>
          <w:p w14:paraId="3A1A4629" w14:textId="6DC019E5" w:rsidR="00636276" w:rsidRDefault="00636276" w:rsidP="00636276">
            <w:r>
              <w:t>City of the actor</w:t>
            </w:r>
          </w:p>
        </w:tc>
      </w:tr>
      <w:tr w:rsidR="00636276" w14:paraId="726CA2A8" w14:textId="77777777" w:rsidTr="00636276">
        <w:tblPrEx>
          <w:tblCellMar>
            <w:bottom w:w="0" w:type="dxa"/>
          </w:tblCellMar>
        </w:tblPrEx>
        <w:tc>
          <w:tcPr>
            <w:tcW w:w="2268" w:type="dxa"/>
            <w:shd w:val="clear" w:color="auto" w:fill="FFFFFF"/>
          </w:tcPr>
          <w:p w14:paraId="1A18029E" w14:textId="6EFA4D95" w:rsidR="00636276" w:rsidRDefault="00636276" w:rsidP="00636276">
            <w:r>
              <w:t>Country</w:t>
            </w:r>
          </w:p>
        </w:tc>
        <w:tc>
          <w:tcPr>
            <w:tcW w:w="2268" w:type="dxa"/>
            <w:shd w:val="clear" w:color="auto" w:fill="FFFFFF"/>
          </w:tcPr>
          <w:p w14:paraId="2629206C" w14:textId="02D84578" w:rsidR="00636276" w:rsidRDefault="00636276" w:rsidP="00636276">
            <w:hyperlink w:anchor="Deliverable16441" w:history="1">
              <w:r>
                <w:rPr>
                  <w:rStyle w:val="Hyperlink"/>
                </w:rPr>
                <w:t>xs:string</w:t>
              </w:r>
            </w:hyperlink>
          </w:p>
        </w:tc>
        <w:tc>
          <w:tcPr>
            <w:tcW w:w="5101" w:type="dxa"/>
            <w:shd w:val="clear" w:color="auto" w:fill="FFFFFF"/>
          </w:tcPr>
          <w:p w14:paraId="12CD8B7B" w14:textId="243A8C68" w:rsidR="00636276" w:rsidRDefault="00636276" w:rsidP="00636276">
            <w:r>
              <w:t>Country of the actor</w:t>
            </w:r>
          </w:p>
        </w:tc>
      </w:tr>
    </w:tbl>
    <w:p w14:paraId="42015B0F" w14:textId="5EDD13A8"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6EA77D0" w14:textId="77777777" w:rsidTr="00636276">
        <w:tblPrEx>
          <w:tblCellMar>
            <w:bottom w:w="0" w:type="dxa"/>
          </w:tblCellMar>
        </w:tblPrEx>
        <w:tc>
          <w:tcPr>
            <w:tcW w:w="2268" w:type="dxa"/>
            <w:shd w:val="clear" w:color="auto" w:fill="FFFFFF"/>
          </w:tcPr>
          <w:p w14:paraId="661F0D66" w14:textId="52CB9F1D" w:rsidR="00636276" w:rsidRDefault="00636276" w:rsidP="00636276">
            <w:hyperlink w:anchor="Deliverable13376" w:history="1">
              <w:r>
                <w:rPr>
                  <w:rStyle w:val="Hyperlink"/>
                </w:rPr>
                <w:t>Task</w:t>
              </w:r>
            </w:hyperlink>
          </w:p>
        </w:tc>
        <w:tc>
          <w:tcPr>
            <w:tcW w:w="2268" w:type="dxa"/>
            <w:shd w:val="clear" w:color="auto" w:fill="FFFFFF"/>
          </w:tcPr>
          <w:p w14:paraId="5051EFAD" w14:textId="4E23F928" w:rsidR="00636276" w:rsidRDefault="00636276" w:rsidP="00636276">
            <w:r>
              <w:t>owned by</w:t>
            </w:r>
          </w:p>
        </w:tc>
        <w:tc>
          <w:tcPr>
            <w:tcW w:w="5101" w:type="dxa"/>
            <w:shd w:val="clear" w:color="auto" w:fill="FFFFFF"/>
          </w:tcPr>
          <w:p w14:paraId="72648FB8" w14:textId="111B5497" w:rsidR="00636276" w:rsidRDefault="00636276" w:rsidP="00636276">
            <w:r>
              <w:t>Actor owning this element</w:t>
            </w:r>
          </w:p>
        </w:tc>
      </w:tr>
      <w:tr w:rsidR="00636276" w14:paraId="2B3F3743" w14:textId="77777777" w:rsidTr="00636276">
        <w:tblPrEx>
          <w:tblCellMar>
            <w:bottom w:w="0" w:type="dxa"/>
          </w:tblCellMar>
        </w:tblPrEx>
        <w:tc>
          <w:tcPr>
            <w:tcW w:w="2268" w:type="dxa"/>
            <w:shd w:val="clear" w:color="auto" w:fill="FFFFFF"/>
          </w:tcPr>
          <w:p w14:paraId="610F436B" w14:textId="158F36AD" w:rsidR="00636276" w:rsidRDefault="00636276" w:rsidP="00636276">
            <w:hyperlink w:anchor="Deliverable14578" w:history="1">
              <w:r>
                <w:rPr>
                  <w:rStyle w:val="Hyperlink"/>
                </w:rPr>
                <w:t>Project</w:t>
              </w:r>
            </w:hyperlink>
          </w:p>
        </w:tc>
        <w:tc>
          <w:tcPr>
            <w:tcW w:w="2268" w:type="dxa"/>
            <w:shd w:val="clear" w:color="auto" w:fill="FFFFFF"/>
          </w:tcPr>
          <w:p w14:paraId="219A403B" w14:textId="35566CF7" w:rsidR="00636276" w:rsidRDefault="00636276" w:rsidP="00636276">
            <w:r>
              <w:t>owned by</w:t>
            </w:r>
          </w:p>
        </w:tc>
        <w:tc>
          <w:tcPr>
            <w:tcW w:w="5101" w:type="dxa"/>
            <w:shd w:val="clear" w:color="auto" w:fill="FFFFFF"/>
          </w:tcPr>
          <w:p w14:paraId="359EE18A" w14:textId="3868A2E2" w:rsidR="00636276" w:rsidRDefault="00636276" w:rsidP="00636276">
            <w:r>
              <w:t>Actor owning this element</w:t>
            </w:r>
          </w:p>
        </w:tc>
      </w:tr>
      <w:tr w:rsidR="00636276" w14:paraId="5FB23D66" w14:textId="77777777" w:rsidTr="00636276">
        <w:tblPrEx>
          <w:tblCellMar>
            <w:bottom w:w="0" w:type="dxa"/>
          </w:tblCellMar>
        </w:tblPrEx>
        <w:tc>
          <w:tcPr>
            <w:tcW w:w="2268" w:type="dxa"/>
            <w:shd w:val="clear" w:color="auto" w:fill="FFFFFF"/>
          </w:tcPr>
          <w:p w14:paraId="420FC4ED" w14:textId="1759E6FD" w:rsidR="00636276" w:rsidRDefault="00636276" w:rsidP="00636276">
            <w:hyperlink w:anchor="Deliverable14454" w:history="1">
              <w:r>
                <w:rPr>
                  <w:rStyle w:val="Hyperlink"/>
                </w:rPr>
                <w:t>System Component</w:t>
              </w:r>
            </w:hyperlink>
          </w:p>
        </w:tc>
        <w:tc>
          <w:tcPr>
            <w:tcW w:w="2268" w:type="dxa"/>
            <w:shd w:val="clear" w:color="auto" w:fill="FFFFFF"/>
          </w:tcPr>
          <w:p w14:paraId="72028798" w14:textId="171E90F8" w:rsidR="00636276" w:rsidRDefault="00636276" w:rsidP="00636276">
            <w:r>
              <w:t>owned by</w:t>
            </w:r>
          </w:p>
        </w:tc>
        <w:tc>
          <w:tcPr>
            <w:tcW w:w="5101" w:type="dxa"/>
            <w:shd w:val="clear" w:color="auto" w:fill="FFFFFF"/>
          </w:tcPr>
          <w:p w14:paraId="6618C7B4" w14:textId="767513B2" w:rsidR="00636276" w:rsidRDefault="00636276" w:rsidP="00636276">
            <w:r>
              <w:t>Actor owning this element</w:t>
            </w:r>
          </w:p>
        </w:tc>
      </w:tr>
      <w:tr w:rsidR="00636276" w14:paraId="5C817F18" w14:textId="77777777" w:rsidTr="00636276">
        <w:tblPrEx>
          <w:tblCellMar>
            <w:bottom w:w="0" w:type="dxa"/>
          </w:tblCellMar>
        </w:tblPrEx>
        <w:tc>
          <w:tcPr>
            <w:tcW w:w="2268" w:type="dxa"/>
            <w:shd w:val="clear" w:color="auto" w:fill="FFFFFF"/>
          </w:tcPr>
          <w:p w14:paraId="2CB194F0" w14:textId="237223D1" w:rsidR="00636276" w:rsidRDefault="00636276" w:rsidP="00636276">
            <w:hyperlink w:anchor="Deliverable13422" w:history="1">
              <w:r>
                <w:rPr>
                  <w:rStyle w:val="Hyperlink"/>
                </w:rPr>
                <w:t>Mechanical Component</w:t>
              </w:r>
            </w:hyperlink>
          </w:p>
        </w:tc>
        <w:tc>
          <w:tcPr>
            <w:tcW w:w="2268" w:type="dxa"/>
            <w:shd w:val="clear" w:color="auto" w:fill="FFFFFF"/>
          </w:tcPr>
          <w:p w14:paraId="33AB7FF9" w14:textId="35442F0B" w:rsidR="00636276" w:rsidRDefault="00636276" w:rsidP="00636276">
            <w:r>
              <w:t>owned by</w:t>
            </w:r>
          </w:p>
        </w:tc>
        <w:tc>
          <w:tcPr>
            <w:tcW w:w="5101" w:type="dxa"/>
            <w:shd w:val="clear" w:color="auto" w:fill="FFFFFF"/>
          </w:tcPr>
          <w:p w14:paraId="5559438E" w14:textId="10E86D12" w:rsidR="00636276" w:rsidRDefault="00636276" w:rsidP="00636276">
            <w:r>
              <w:t>Actor owning this element</w:t>
            </w:r>
          </w:p>
        </w:tc>
      </w:tr>
      <w:tr w:rsidR="00636276" w14:paraId="7252096A" w14:textId="77777777" w:rsidTr="00636276">
        <w:tblPrEx>
          <w:tblCellMar>
            <w:bottom w:w="0" w:type="dxa"/>
          </w:tblCellMar>
        </w:tblPrEx>
        <w:tc>
          <w:tcPr>
            <w:tcW w:w="2268" w:type="dxa"/>
            <w:shd w:val="clear" w:color="auto" w:fill="FFFFFF"/>
          </w:tcPr>
          <w:p w14:paraId="6890C353" w14:textId="4D9BA23B" w:rsidR="00636276" w:rsidRDefault="00636276" w:rsidP="00636276">
            <w:hyperlink w:anchor="Deliverable13476" w:history="1">
              <w:r>
                <w:rPr>
                  <w:rStyle w:val="Hyperlink"/>
                </w:rPr>
                <w:t>Electric/Electronic Component</w:t>
              </w:r>
            </w:hyperlink>
          </w:p>
        </w:tc>
        <w:tc>
          <w:tcPr>
            <w:tcW w:w="2268" w:type="dxa"/>
            <w:shd w:val="clear" w:color="auto" w:fill="FFFFFF"/>
          </w:tcPr>
          <w:p w14:paraId="14A225B7" w14:textId="60FFD2A4" w:rsidR="00636276" w:rsidRDefault="00636276" w:rsidP="00636276">
            <w:r>
              <w:t>owned by</w:t>
            </w:r>
          </w:p>
        </w:tc>
        <w:tc>
          <w:tcPr>
            <w:tcW w:w="5101" w:type="dxa"/>
            <w:shd w:val="clear" w:color="auto" w:fill="FFFFFF"/>
          </w:tcPr>
          <w:p w14:paraId="2B8D99CD" w14:textId="754DB6C0" w:rsidR="00636276" w:rsidRDefault="00636276" w:rsidP="00636276">
            <w:r>
              <w:t>Actor owning this element</w:t>
            </w:r>
          </w:p>
        </w:tc>
      </w:tr>
      <w:tr w:rsidR="00636276" w14:paraId="2A026035" w14:textId="77777777" w:rsidTr="00636276">
        <w:tblPrEx>
          <w:tblCellMar>
            <w:bottom w:w="0" w:type="dxa"/>
          </w:tblCellMar>
        </w:tblPrEx>
        <w:tc>
          <w:tcPr>
            <w:tcW w:w="2268" w:type="dxa"/>
            <w:shd w:val="clear" w:color="auto" w:fill="FFFFFF"/>
          </w:tcPr>
          <w:p w14:paraId="54DFB12F" w14:textId="2E5E4777" w:rsidR="00636276" w:rsidRDefault="00636276" w:rsidP="00636276">
            <w:hyperlink w:anchor="Deliverable13486" w:history="1">
              <w:r>
                <w:rPr>
                  <w:rStyle w:val="Hyperlink"/>
                </w:rPr>
                <w:t>Software Class</w:t>
              </w:r>
            </w:hyperlink>
          </w:p>
        </w:tc>
        <w:tc>
          <w:tcPr>
            <w:tcW w:w="2268" w:type="dxa"/>
            <w:shd w:val="clear" w:color="auto" w:fill="FFFFFF"/>
          </w:tcPr>
          <w:p w14:paraId="249D2AA6" w14:textId="2B217004" w:rsidR="00636276" w:rsidRDefault="00636276" w:rsidP="00636276">
            <w:r>
              <w:t>owned by</w:t>
            </w:r>
          </w:p>
        </w:tc>
        <w:tc>
          <w:tcPr>
            <w:tcW w:w="5101" w:type="dxa"/>
            <w:shd w:val="clear" w:color="auto" w:fill="FFFFFF"/>
          </w:tcPr>
          <w:p w14:paraId="3C79DC3A" w14:textId="780C0B58" w:rsidR="00636276" w:rsidRDefault="00636276" w:rsidP="00636276">
            <w:r>
              <w:t>Actor owning this element</w:t>
            </w:r>
          </w:p>
        </w:tc>
      </w:tr>
      <w:tr w:rsidR="00636276" w14:paraId="33303C89" w14:textId="77777777" w:rsidTr="00636276">
        <w:tblPrEx>
          <w:tblCellMar>
            <w:bottom w:w="0" w:type="dxa"/>
          </w:tblCellMar>
        </w:tblPrEx>
        <w:tc>
          <w:tcPr>
            <w:tcW w:w="2268" w:type="dxa"/>
            <w:shd w:val="clear" w:color="auto" w:fill="FFFFFF"/>
          </w:tcPr>
          <w:p w14:paraId="3DC955E2" w14:textId="4E65CC73" w:rsidR="00636276" w:rsidRDefault="00636276" w:rsidP="00636276">
            <w:hyperlink w:anchor="Deliverable13487" w:history="1">
              <w:r>
                <w:rPr>
                  <w:rStyle w:val="Hyperlink"/>
                </w:rPr>
                <w:t>Software Component</w:t>
              </w:r>
            </w:hyperlink>
          </w:p>
        </w:tc>
        <w:tc>
          <w:tcPr>
            <w:tcW w:w="2268" w:type="dxa"/>
            <w:shd w:val="clear" w:color="auto" w:fill="FFFFFF"/>
          </w:tcPr>
          <w:p w14:paraId="6FF09EDB" w14:textId="024F65F7" w:rsidR="00636276" w:rsidRDefault="00636276" w:rsidP="00636276">
            <w:r>
              <w:t>owned by</w:t>
            </w:r>
          </w:p>
        </w:tc>
        <w:tc>
          <w:tcPr>
            <w:tcW w:w="5101" w:type="dxa"/>
            <w:shd w:val="clear" w:color="auto" w:fill="FFFFFF"/>
          </w:tcPr>
          <w:p w14:paraId="7D0B3D01" w14:textId="716C9B77" w:rsidR="00636276" w:rsidRDefault="00636276" w:rsidP="00636276">
            <w:r>
              <w:t>Actor owning this element</w:t>
            </w:r>
          </w:p>
        </w:tc>
      </w:tr>
      <w:tr w:rsidR="00636276" w14:paraId="2A80B9EF" w14:textId="77777777" w:rsidTr="00636276">
        <w:tblPrEx>
          <w:tblCellMar>
            <w:bottom w:w="0" w:type="dxa"/>
          </w:tblCellMar>
        </w:tblPrEx>
        <w:tc>
          <w:tcPr>
            <w:tcW w:w="2268" w:type="dxa"/>
            <w:shd w:val="clear" w:color="auto" w:fill="FFFFFF"/>
          </w:tcPr>
          <w:p w14:paraId="2FD06884" w14:textId="1A675779" w:rsidR="00636276" w:rsidRDefault="00636276" w:rsidP="00636276">
            <w:hyperlink w:anchor="Deliverable13501" w:history="1">
              <w:r>
                <w:rPr>
                  <w:rStyle w:val="Hyperlink"/>
                </w:rPr>
                <w:t>Verification Resource</w:t>
              </w:r>
            </w:hyperlink>
          </w:p>
        </w:tc>
        <w:tc>
          <w:tcPr>
            <w:tcW w:w="2268" w:type="dxa"/>
            <w:shd w:val="clear" w:color="auto" w:fill="FFFFFF"/>
          </w:tcPr>
          <w:p w14:paraId="69466A04" w14:textId="38C8D3A6" w:rsidR="00636276" w:rsidRDefault="00636276" w:rsidP="00636276">
            <w:r>
              <w:t>owned by</w:t>
            </w:r>
          </w:p>
        </w:tc>
        <w:tc>
          <w:tcPr>
            <w:tcW w:w="5101" w:type="dxa"/>
            <w:shd w:val="clear" w:color="auto" w:fill="FFFFFF"/>
          </w:tcPr>
          <w:p w14:paraId="4D5E0208" w14:textId="55AE4AAF" w:rsidR="00636276" w:rsidRDefault="00636276" w:rsidP="00636276">
            <w:r>
              <w:t>Actor owning this element</w:t>
            </w:r>
          </w:p>
        </w:tc>
      </w:tr>
      <w:tr w:rsidR="00636276" w14:paraId="5B3599BF" w14:textId="77777777" w:rsidTr="00636276">
        <w:tblPrEx>
          <w:tblCellMar>
            <w:bottom w:w="0" w:type="dxa"/>
          </w:tblCellMar>
        </w:tblPrEx>
        <w:tc>
          <w:tcPr>
            <w:tcW w:w="2268" w:type="dxa"/>
            <w:shd w:val="clear" w:color="auto" w:fill="FFFFFF"/>
          </w:tcPr>
          <w:p w14:paraId="3005A398" w14:textId="6F0A0F0A" w:rsidR="00636276" w:rsidRDefault="00636276" w:rsidP="00636276">
            <w:hyperlink w:anchor="Deliverable13507" w:history="1">
              <w:r>
                <w:rPr>
                  <w:rStyle w:val="Hyperlink"/>
                </w:rPr>
                <w:t>Manufacturing Operation</w:t>
              </w:r>
            </w:hyperlink>
          </w:p>
        </w:tc>
        <w:tc>
          <w:tcPr>
            <w:tcW w:w="2268" w:type="dxa"/>
            <w:shd w:val="clear" w:color="auto" w:fill="FFFFFF"/>
          </w:tcPr>
          <w:p w14:paraId="6361DC1A" w14:textId="798C7CB2" w:rsidR="00636276" w:rsidRDefault="00636276" w:rsidP="00636276">
            <w:r>
              <w:t>owned by</w:t>
            </w:r>
          </w:p>
        </w:tc>
        <w:tc>
          <w:tcPr>
            <w:tcW w:w="5101" w:type="dxa"/>
            <w:shd w:val="clear" w:color="auto" w:fill="FFFFFF"/>
          </w:tcPr>
          <w:p w14:paraId="3C45C223" w14:textId="51A8D571" w:rsidR="00636276" w:rsidRDefault="00636276" w:rsidP="00636276">
            <w:r>
              <w:t>Actor owning this element</w:t>
            </w:r>
          </w:p>
        </w:tc>
      </w:tr>
      <w:tr w:rsidR="00636276" w14:paraId="43DF94CB" w14:textId="77777777" w:rsidTr="00636276">
        <w:tblPrEx>
          <w:tblCellMar>
            <w:bottom w:w="0" w:type="dxa"/>
          </w:tblCellMar>
        </w:tblPrEx>
        <w:tc>
          <w:tcPr>
            <w:tcW w:w="2268" w:type="dxa"/>
            <w:shd w:val="clear" w:color="auto" w:fill="FFFFFF"/>
          </w:tcPr>
          <w:p w14:paraId="0DB4F2CF" w14:textId="493AFB1D" w:rsidR="00636276" w:rsidRDefault="00636276" w:rsidP="00636276">
            <w:hyperlink w:anchor="Deliverable23103" w:history="1">
              <w:r>
                <w:rPr>
                  <w:rStyle w:val="Hyperlink"/>
                </w:rPr>
                <w:t>Assembly Operation</w:t>
              </w:r>
            </w:hyperlink>
          </w:p>
        </w:tc>
        <w:tc>
          <w:tcPr>
            <w:tcW w:w="2268" w:type="dxa"/>
            <w:shd w:val="clear" w:color="auto" w:fill="FFFFFF"/>
          </w:tcPr>
          <w:p w14:paraId="71D3A4C5" w14:textId="043FB17E" w:rsidR="00636276" w:rsidRDefault="00636276" w:rsidP="00636276">
            <w:r>
              <w:t>owned by</w:t>
            </w:r>
          </w:p>
        </w:tc>
        <w:tc>
          <w:tcPr>
            <w:tcW w:w="5101" w:type="dxa"/>
            <w:shd w:val="clear" w:color="auto" w:fill="FFFFFF"/>
          </w:tcPr>
          <w:p w14:paraId="5F6514E6" w14:textId="61315ADD" w:rsidR="00636276" w:rsidRDefault="00636276" w:rsidP="00636276">
            <w:r>
              <w:t>Actor owning this element</w:t>
            </w:r>
          </w:p>
        </w:tc>
      </w:tr>
      <w:tr w:rsidR="00636276" w14:paraId="0167ABF6" w14:textId="77777777" w:rsidTr="00636276">
        <w:tblPrEx>
          <w:tblCellMar>
            <w:bottom w:w="0" w:type="dxa"/>
          </w:tblCellMar>
        </w:tblPrEx>
        <w:tc>
          <w:tcPr>
            <w:tcW w:w="2268" w:type="dxa"/>
            <w:shd w:val="clear" w:color="auto" w:fill="FFFFFF"/>
          </w:tcPr>
          <w:p w14:paraId="2207BAE4" w14:textId="27D80CCF" w:rsidR="00636276" w:rsidRDefault="00636276" w:rsidP="00636276">
            <w:hyperlink w:anchor="Deliverable23102" w:history="1">
              <w:r>
                <w:rPr>
                  <w:rStyle w:val="Hyperlink"/>
                </w:rPr>
                <w:t>Heat Treatment</w:t>
              </w:r>
            </w:hyperlink>
          </w:p>
        </w:tc>
        <w:tc>
          <w:tcPr>
            <w:tcW w:w="2268" w:type="dxa"/>
            <w:shd w:val="clear" w:color="auto" w:fill="FFFFFF"/>
          </w:tcPr>
          <w:p w14:paraId="1D998A75" w14:textId="45141648" w:rsidR="00636276" w:rsidRDefault="00636276" w:rsidP="00636276">
            <w:r>
              <w:t>owned by</w:t>
            </w:r>
          </w:p>
        </w:tc>
        <w:tc>
          <w:tcPr>
            <w:tcW w:w="5101" w:type="dxa"/>
            <w:shd w:val="clear" w:color="auto" w:fill="FFFFFF"/>
          </w:tcPr>
          <w:p w14:paraId="266164E0" w14:textId="544E9171" w:rsidR="00636276" w:rsidRDefault="00636276" w:rsidP="00636276">
            <w:r>
              <w:t>Actor owning this element</w:t>
            </w:r>
          </w:p>
        </w:tc>
      </w:tr>
      <w:tr w:rsidR="00636276" w14:paraId="63D84642" w14:textId="77777777" w:rsidTr="00636276">
        <w:tblPrEx>
          <w:tblCellMar>
            <w:bottom w:w="0" w:type="dxa"/>
          </w:tblCellMar>
        </w:tblPrEx>
        <w:tc>
          <w:tcPr>
            <w:tcW w:w="2268" w:type="dxa"/>
            <w:shd w:val="clear" w:color="auto" w:fill="FFFFFF"/>
          </w:tcPr>
          <w:p w14:paraId="06F9022A" w14:textId="60C408ED" w:rsidR="00636276" w:rsidRDefault="00636276" w:rsidP="00636276">
            <w:hyperlink w:anchor="Deliverable13459" w:history="1">
              <w:r>
                <w:rPr>
                  <w:rStyle w:val="Hyperlink"/>
                </w:rPr>
                <w:t>Joining Process</w:t>
              </w:r>
            </w:hyperlink>
          </w:p>
        </w:tc>
        <w:tc>
          <w:tcPr>
            <w:tcW w:w="2268" w:type="dxa"/>
            <w:shd w:val="clear" w:color="auto" w:fill="FFFFFF"/>
          </w:tcPr>
          <w:p w14:paraId="19D4AF4C" w14:textId="64B575C3" w:rsidR="00636276" w:rsidRDefault="00636276" w:rsidP="00636276">
            <w:r>
              <w:t>owned by</w:t>
            </w:r>
          </w:p>
        </w:tc>
        <w:tc>
          <w:tcPr>
            <w:tcW w:w="5101" w:type="dxa"/>
            <w:shd w:val="clear" w:color="auto" w:fill="FFFFFF"/>
          </w:tcPr>
          <w:p w14:paraId="0F55A644" w14:textId="09B14F37" w:rsidR="00636276" w:rsidRDefault="00636276" w:rsidP="00636276">
            <w:r>
              <w:t>Actor owning this element</w:t>
            </w:r>
          </w:p>
        </w:tc>
      </w:tr>
      <w:tr w:rsidR="00636276" w14:paraId="20F4F8FB" w14:textId="77777777" w:rsidTr="00636276">
        <w:tblPrEx>
          <w:tblCellMar>
            <w:bottom w:w="0" w:type="dxa"/>
          </w:tblCellMar>
        </w:tblPrEx>
        <w:tc>
          <w:tcPr>
            <w:tcW w:w="2268" w:type="dxa"/>
            <w:shd w:val="clear" w:color="auto" w:fill="FFFFFF"/>
          </w:tcPr>
          <w:p w14:paraId="6989A7B6" w14:textId="72586292" w:rsidR="00636276" w:rsidRDefault="00636276" w:rsidP="00636276">
            <w:hyperlink w:anchor="Deliverable14409" w:history="1">
              <w:r>
                <w:rPr>
                  <w:rStyle w:val="Hyperlink"/>
                </w:rPr>
                <w:t>Manufacturing Equipment Component</w:t>
              </w:r>
            </w:hyperlink>
          </w:p>
        </w:tc>
        <w:tc>
          <w:tcPr>
            <w:tcW w:w="2268" w:type="dxa"/>
            <w:shd w:val="clear" w:color="auto" w:fill="FFFFFF"/>
          </w:tcPr>
          <w:p w14:paraId="60F3F391" w14:textId="11EDC79F" w:rsidR="00636276" w:rsidRDefault="00636276" w:rsidP="00636276">
            <w:r>
              <w:t>owned by</w:t>
            </w:r>
          </w:p>
        </w:tc>
        <w:tc>
          <w:tcPr>
            <w:tcW w:w="5101" w:type="dxa"/>
            <w:shd w:val="clear" w:color="auto" w:fill="FFFFFF"/>
          </w:tcPr>
          <w:p w14:paraId="09D3E496" w14:textId="19F592F5" w:rsidR="00636276" w:rsidRDefault="00636276" w:rsidP="00636276">
            <w:r>
              <w:t>Actor owning this element</w:t>
            </w:r>
          </w:p>
        </w:tc>
      </w:tr>
      <w:tr w:rsidR="00636276" w14:paraId="213A7A90" w14:textId="77777777" w:rsidTr="00636276">
        <w:tblPrEx>
          <w:tblCellMar>
            <w:bottom w:w="0" w:type="dxa"/>
          </w:tblCellMar>
        </w:tblPrEx>
        <w:tc>
          <w:tcPr>
            <w:tcW w:w="2268" w:type="dxa"/>
            <w:shd w:val="clear" w:color="auto" w:fill="FFFFFF"/>
          </w:tcPr>
          <w:p w14:paraId="72088506" w14:textId="0B1D03BB" w:rsidR="00636276" w:rsidRDefault="00636276" w:rsidP="00636276">
            <w:hyperlink w:anchor="Deliverable15347" w:history="1">
              <w:r>
                <w:rPr>
                  <w:rStyle w:val="Hyperlink"/>
                </w:rPr>
                <w:t>Product</w:t>
              </w:r>
            </w:hyperlink>
          </w:p>
        </w:tc>
        <w:tc>
          <w:tcPr>
            <w:tcW w:w="2268" w:type="dxa"/>
            <w:shd w:val="clear" w:color="auto" w:fill="FFFFFF"/>
          </w:tcPr>
          <w:p w14:paraId="4BE431FD" w14:textId="385D53A0" w:rsidR="00636276" w:rsidRDefault="00636276" w:rsidP="00636276">
            <w:r>
              <w:t>owned by</w:t>
            </w:r>
          </w:p>
        </w:tc>
        <w:tc>
          <w:tcPr>
            <w:tcW w:w="5101" w:type="dxa"/>
            <w:shd w:val="clear" w:color="auto" w:fill="FFFFFF"/>
          </w:tcPr>
          <w:p w14:paraId="0C5E85AA" w14:textId="3876033C" w:rsidR="00636276" w:rsidRDefault="00636276" w:rsidP="00636276">
            <w:r>
              <w:t>Actor owning this element</w:t>
            </w:r>
          </w:p>
        </w:tc>
      </w:tr>
      <w:tr w:rsidR="00636276" w14:paraId="5BDBFB81" w14:textId="77777777" w:rsidTr="00636276">
        <w:tblPrEx>
          <w:tblCellMar>
            <w:bottom w:w="0" w:type="dxa"/>
          </w:tblCellMar>
        </w:tblPrEx>
        <w:tc>
          <w:tcPr>
            <w:tcW w:w="2268" w:type="dxa"/>
            <w:shd w:val="clear" w:color="auto" w:fill="FFFFFF"/>
          </w:tcPr>
          <w:p w14:paraId="5D669ECB" w14:textId="71782BF3" w:rsidR="00636276" w:rsidRDefault="00636276" w:rsidP="00636276">
            <w:hyperlink w:anchor="Deliverable15509" w:history="1">
              <w:r>
                <w:rPr>
                  <w:rStyle w:val="Hyperlink"/>
                </w:rPr>
                <w:t>Operation Incident</w:t>
              </w:r>
            </w:hyperlink>
          </w:p>
        </w:tc>
        <w:tc>
          <w:tcPr>
            <w:tcW w:w="2268" w:type="dxa"/>
            <w:shd w:val="clear" w:color="auto" w:fill="FFFFFF"/>
          </w:tcPr>
          <w:p w14:paraId="44E6AA50" w14:textId="79BD1DE2" w:rsidR="00636276" w:rsidRDefault="00636276" w:rsidP="00636276">
            <w:r>
              <w:t>owned by</w:t>
            </w:r>
          </w:p>
        </w:tc>
        <w:tc>
          <w:tcPr>
            <w:tcW w:w="5101" w:type="dxa"/>
            <w:shd w:val="clear" w:color="auto" w:fill="FFFFFF"/>
          </w:tcPr>
          <w:p w14:paraId="60208D5C" w14:textId="7B657FE9" w:rsidR="00636276" w:rsidRDefault="00636276" w:rsidP="00636276">
            <w:r>
              <w:t>Actor owning this element</w:t>
            </w:r>
          </w:p>
        </w:tc>
      </w:tr>
    </w:tbl>
    <w:p w14:paraId="2FCAF4C7" w14:textId="6B53487F" w:rsidR="00636276" w:rsidRDefault="00636276" w:rsidP="00636276">
      <w:pPr>
        <w:pStyle w:val="berschrift4"/>
      </w:pPr>
      <w:bookmarkStart w:id="39" w:name="Deliverable13366"/>
      <w:r>
        <w:t>Person</w:t>
      </w:r>
      <w:bookmarkEnd w:id="39"/>
    </w:p>
    <w:p w14:paraId="66B4857C" w14:textId="49A0E22C" w:rsidR="00636276" w:rsidRDefault="00636276" w:rsidP="00636276">
      <w:r>
        <w:t>Represents a real person, but may also be a system user that appears in source data. The FOAF (Friend of a Friend) Ontology has been considered, but is not used as it does not provide a structured representation for firstname, lastname and title of a person.</w:t>
      </w:r>
    </w:p>
    <w:p w14:paraId="61AD0658" w14:textId="77777777" w:rsidR="00636276" w:rsidRDefault="00636276" w:rsidP="00636276">
      <w:pPr>
        <w:keepNext/>
      </w:pPr>
      <w:r>
        <w:rPr>
          <w:noProof/>
        </w:rPr>
        <w:drawing>
          <wp:inline distT="0" distB="0" distL="0" distR="0" wp14:anchorId="41F08248" wp14:editId="73C96799">
            <wp:extent cx="857370" cy="857370"/>
            <wp:effectExtent l="0" t="0" r="0" b="0"/>
            <wp:docPr id="184448907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8907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5A93BF7" w14:textId="6FBC373F" w:rsidR="00636276" w:rsidRDefault="00636276" w:rsidP="00636276">
      <w:pPr>
        <w:pStyle w:val="Beschriftung"/>
      </w:pPr>
      <w:r>
        <w:t xml:space="preserve">Figure </w:t>
      </w:r>
      <w:fldSimple w:instr=" SEQ Figure \* ARABIC ">
        <w:r>
          <w:rPr>
            <w:noProof/>
          </w:rPr>
          <w:t>8</w:t>
        </w:r>
      </w:fldSimple>
      <w:r>
        <w:t xml:space="preserve"> Icon</w:t>
      </w:r>
    </w:p>
    <w:p w14:paraId="4ADE6C46" w14:textId="77777777" w:rsidR="00636276" w:rsidRDefault="00636276" w:rsidP="00636276">
      <w:pPr>
        <w:keepNext/>
      </w:pPr>
      <w:r>
        <w:rPr>
          <w:noProof/>
        </w:rPr>
        <w:lastRenderedPageBreak/>
        <w:drawing>
          <wp:inline distT="0" distB="0" distL="0" distR="0" wp14:anchorId="63EEF239" wp14:editId="6F283014">
            <wp:extent cx="5881034" cy="1427586"/>
            <wp:effectExtent l="0" t="0" r="5715" b="1270"/>
            <wp:docPr id="187846480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6480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81034" cy="1427586"/>
                    </a:xfrm>
                    <a:prstGeom prst="rect">
                      <a:avLst/>
                    </a:prstGeom>
                  </pic:spPr>
                </pic:pic>
              </a:graphicData>
            </a:graphic>
          </wp:inline>
        </w:drawing>
      </w:r>
    </w:p>
    <w:p w14:paraId="6E264BC8" w14:textId="163AD568" w:rsidR="00636276" w:rsidRDefault="00636276" w:rsidP="00636276">
      <w:pPr>
        <w:pStyle w:val="Beschriftung"/>
      </w:pPr>
      <w:r>
        <w:t xml:space="preserve">Figure </w:t>
      </w:r>
      <w:fldSimple w:instr=" SEQ Figure \* ARABIC ">
        <w:r>
          <w:rPr>
            <w:noProof/>
          </w:rPr>
          <w:t>9</w:t>
        </w:r>
      </w:fldSimple>
      <w:r>
        <w:t xml:space="preserve"> Class Context Diagram 'Person'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F759C01" w14:textId="77777777" w:rsidTr="00636276">
        <w:tblPrEx>
          <w:tblCellMar>
            <w:bottom w:w="0" w:type="dxa"/>
          </w:tblCellMar>
        </w:tblPrEx>
        <w:tc>
          <w:tcPr>
            <w:tcW w:w="2268" w:type="dxa"/>
            <w:shd w:val="clear" w:color="auto" w:fill="FFFFFF"/>
          </w:tcPr>
          <w:p w14:paraId="08A30219" w14:textId="22720CC9" w:rsidR="00636276" w:rsidRDefault="00636276" w:rsidP="00636276">
            <w:r w:rsidRPr="00636276">
              <w:rPr>
                <w:rStyle w:val="Fett"/>
              </w:rPr>
              <w:t>Generalizations</w:t>
            </w:r>
          </w:p>
        </w:tc>
        <w:tc>
          <w:tcPr>
            <w:tcW w:w="7369" w:type="dxa"/>
            <w:shd w:val="clear" w:color="auto" w:fill="FFFFFF"/>
          </w:tcPr>
          <w:p w14:paraId="70942C55" w14:textId="15CFA023" w:rsidR="00636276" w:rsidRDefault="00636276" w:rsidP="00636276">
            <w:hyperlink w:anchor="Deliverable19532" w:history="1">
              <w:r>
                <w:rPr>
                  <w:rStyle w:val="Hyperlink"/>
                </w:rPr>
                <w:t>Actor</w:t>
              </w:r>
            </w:hyperlink>
          </w:p>
        </w:tc>
      </w:tr>
    </w:tbl>
    <w:p w14:paraId="3DC8A43D" w14:textId="582175EE"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39782F7" w14:textId="77777777" w:rsidTr="00636276">
        <w:tblPrEx>
          <w:tblCellMar>
            <w:bottom w:w="0" w:type="dxa"/>
          </w:tblCellMar>
        </w:tblPrEx>
        <w:tc>
          <w:tcPr>
            <w:tcW w:w="2268" w:type="dxa"/>
            <w:shd w:val="clear" w:color="auto" w:fill="FFFFFF"/>
          </w:tcPr>
          <w:p w14:paraId="1CF0D2C0" w14:textId="6148FEBD" w:rsidR="00636276" w:rsidRDefault="00636276" w:rsidP="00636276">
            <w:r>
              <w:t>Identifier</w:t>
            </w:r>
          </w:p>
        </w:tc>
        <w:tc>
          <w:tcPr>
            <w:tcW w:w="2268" w:type="dxa"/>
            <w:shd w:val="clear" w:color="auto" w:fill="FFFFFF"/>
          </w:tcPr>
          <w:p w14:paraId="5DD1D2BC" w14:textId="6FA433DA" w:rsidR="00636276" w:rsidRDefault="00636276" w:rsidP="00636276">
            <w:hyperlink w:anchor="Deliverable16441" w:history="1">
              <w:r>
                <w:rPr>
                  <w:rStyle w:val="Hyperlink"/>
                </w:rPr>
                <w:t>xs:string</w:t>
              </w:r>
            </w:hyperlink>
          </w:p>
        </w:tc>
        <w:tc>
          <w:tcPr>
            <w:tcW w:w="5101" w:type="dxa"/>
            <w:shd w:val="clear" w:color="auto" w:fill="FFFFFF"/>
          </w:tcPr>
          <w:p w14:paraId="558E6A79" w14:textId="136AEFBA" w:rsidR="00636276" w:rsidRDefault="00636276" w:rsidP="00636276">
            <w:r>
              <w:t>Unambiguous identifier of the element</w:t>
            </w:r>
          </w:p>
        </w:tc>
      </w:tr>
      <w:tr w:rsidR="00636276" w14:paraId="5C9FD0F8" w14:textId="77777777" w:rsidTr="00636276">
        <w:tblPrEx>
          <w:tblCellMar>
            <w:bottom w:w="0" w:type="dxa"/>
          </w:tblCellMar>
        </w:tblPrEx>
        <w:tc>
          <w:tcPr>
            <w:tcW w:w="2268" w:type="dxa"/>
            <w:shd w:val="clear" w:color="auto" w:fill="FFFFFF"/>
          </w:tcPr>
          <w:p w14:paraId="6A764C38" w14:textId="54C372DD" w:rsidR="00636276" w:rsidRDefault="00636276" w:rsidP="00636276">
            <w:r>
              <w:t>Number</w:t>
            </w:r>
          </w:p>
        </w:tc>
        <w:tc>
          <w:tcPr>
            <w:tcW w:w="2268" w:type="dxa"/>
            <w:shd w:val="clear" w:color="auto" w:fill="FFFFFF"/>
          </w:tcPr>
          <w:p w14:paraId="5757032B" w14:textId="237E59E2" w:rsidR="00636276" w:rsidRDefault="00636276" w:rsidP="00636276">
            <w:hyperlink w:anchor="Deliverable16441" w:history="1">
              <w:r>
                <w:rPr>
                  <w:rStyle w:val="Hyperlink"/>
                </w:rPr>
                <w:t>xs:string</w:t>
              </w:r>
            </w:hyperlink>
          </w:p>
        </w:tc>
        <w:tc>
          <w:tcPr>
            <w:tcW w:w="5101" w:type="dxa"/>
            <w:shd w:val="clear" w:color="auto" w:fill="FFFFFF"/>
          </w:tcPr>
          <w:p w14:paraId="40216801" w14:textId="0BCCA346" w:rsidR="00636276" w:rsidRDefault="00636276" w:rsidP="00636276">
            <w:r>
              <w:t>Legible number or name of the element, i. e. part number</w:t>
            </w:r>
          </w:p>
        </w:tc>
      </w:tr>
      <w:tr w:rsidR="00636276" w14:paraId="6D02EEFB" w14:textId="77777777" w:rsidTr="00636276">
        <w:tblPrEx>
          <w:tblCellMar>
            <w:bottom w:w="0" w:type="dxa"/>
          </w:tblCellMar>
        </w:tblPrEx>
        <w:tc>
          <w:tcPr>
            <w:tcW w:w="2268" w:type="dxa"/>
            <w:shd w:val="clear" w:color="auto" w:fill="FFFFFF"/>
          </w:tcPr>
          <w:p w14:paraId="19CAB48E" w14:textId="17C56676" w:rsidR="00636276" w:rsidRDefault="00636276" w:rsidP="00636276">
            <w:r>
              <w:t>Title</w:t>
            </w:r>
          </w:p>
        </w:tc>
        <w:tc>
          <w:tcPr>
            <w:tcW w:w="2268" w:type="dxa"/>
            <w:shd w:val="clear" w:color="auto" w:fill="FFFFFF"/>
          </w:tcPr>
          <w:p w14:paraId="107D5EB1" w14:textId="5111412C" w:rsidR="00636276" w:rsidRDefault="00636276" w:rsidP="00636276">
            <w:hyperlink w:anchor="Deliverable16441" w:history="1">
              <w:r>
                <w:rPr>
                  <w:rStyle w:val="Hyperlink"/>
                </w:rPr>
                <w:t>xs:string</w:t>
              </w:r>
            </w:hyperlink>
          </w:p>
        </w:tc>
        <w:tc>
          <w:tcPr>
            <w:tcW w:w="5101" w:type="dxa"/>
            <w:shd w:val="clear" w:color="auto" w:fill="FFFFFF"/>
          </w:tcPr>
          <w:p w14:paraId="34A65B22" w14:textId="018DA9B5" w:rsidR="00636276" w:rsidRDefault="00636276" w:rsidP="00636276">
            <w:r>
              <w:t>Title or degree of the person</w:t>
            </w:r>
          </w:p>
        </w:tc>
      </w:tr>
      <w:tr w:rsidR="00636276" w14:paraId="38291A48" w14:textId="77777777" w:rsidTr="00636276">
        <w:tblPrEx>
          <w:tblCellMar>
            <w:bottom w:w="0" w:type="dxa"/>
          </w:tblCellMar>
        </w:tblPrEx>
        <w:tc>
          <w:tcPr>
            <w:tcW w:w="2268" w:type="dxa"/>
            <w:shd w:val="clear" w:color="auto" w:fill="FFFFFF"/>
          </w:tcPr>
          <w:p w14:paraId="2E1D4FD5" w14:textId="7C3690B0" w:rsidR="00636276" w:rsidRDefault="00636276" w:rsidP="00636276">
            <w:r>
              <w:t>Firstname</w:t>
            </w:r>
          </w:p>
        </w:tc>
        <w:tc>
          <w:tcPr>
            <w:tcW w:w="2268" w:type="dxa"/>
            <w:shd w:val="clear" w:color="auto" w:fill="FFFFFF"/>
          </w:tcPr>
          <w:p w14:paraId="358C7CB7" w14:textId="4BAEE699" w:rsidR="00636276" w:rsidRDefault="00636276" w:rsidP="00636276">
            <w:hyperlink w:anchor="Deliverable16441" w:history="1">
              <w:r>
                <w:rPr>
                  <w:rStyle w:val="Hyperlink"/>
                </w:rPr>
                <w:t>xs:string</w:t>
              </w:r>
            </w:hyperlink>
          </w:p>
        </w:tc>
        <w:tc>
          <w:tcPr>
            <w:tcW w:w="5101" w:type="dxa"/>
            <w:shd w:val="clear" w:color="auto" w:fill="FFFFFF"/>
          </w:tcPr>
          <w:p w14:paraId="69994641" w14:textId="7922B779" w:rsidR="00636276" w:rsidRDefault="00636276" w:rsidP="00636276">
            <w:r>
              <w:t>First name of the person</w:t>
            </w:r>
          </w:p>
        </w:tc>
      </w:tr>
      <w:tr w:rsidR="00636276" w14:paraId="31B68797" w14:textId="77777777" w:rsidTr="00636276">
        <w:tblPrEx>
          <w:tblCellMar>
            <w:bottom w:w="0" w:type="dxa"/>
          </w:tblCellMar>
        </w:tblPrEx>
        <w:tc>
          <w:tcPr>
            <w:tcW w:w="2268" w:type="dxa"/>
            <w:shd w:val="clear" w:color="auto" w:fill="FFFFFF"/>
          </w:tcPr>
          <w:p w14:paraId="3EAEAEE1" w14:textId="47AC1367" w:rsidR="00636276" w:rsidRDefault="00636276" w:rsidP="00636276">
            <w:r>
              <w:t>Lastname</w:t>
            </w:r>
          </w:p>
        </w:tc>
        <w:tc>
          <w:tcPr>
            <w:tcW w:w="2268" w:type="dxa"/>
            <w:shd w:val="clear" w:color="auto" w:fill="FFFFFF"/>
          </w:tcPr>
          <w:p w14:paraId="4E77C10F" w14:textId="3898E5D6" w:rsidR="00636276" w:rsidRDefault="00636276" w:rsidP="00636276">
            <w:hyperlink w:anchor="Deliverable16441" w:history="1">
              <w:r>
                <w:rPr>
                  <w:rStyle w:val="Hyperlink"/>
                </w:rPr>
                <w:t>xs:string</w:t>
              </w:r>
            </w:hyperlink>
          </w:p>
        </w:tc>
        <w:tc>
          <w:tcPr>
            <w:tcW w:w="5101" w:type="dxa"/>
            <w:shd w:val="clear" w:color="auto" w:fill="FFFFFF"/>
          </w:tcPr>
          <w:p w14:paraId="633635B0" w14:textId="4063B93F" w:rsidR="00636276" w:rsidRDefault="00636276" w:rsidP="00636276">
            <w:r>
              <w:t>Last name of the person</w:t>
            </w:r>
          </w:p>
        </w:tc>
      </w:tr>
      <w:tr w:rsidR="00636276" w14:paraId="6222E2DC" w14:textId="77777777" w:rsidTr="00636276">
        <w:tblPrEx>
          <w:tblCellMar>
            <w:bottom w:w="0" w:type="dxa"/>
          </w:tblCellMar>
        </w:tblPrEx>
        <w:tc>
          <w:tcPr>
            <w:tcW w:w="2268" w:type="dxa"/>
            <w:shd w:val="clear" w:color="auto" w:fill="FFFFFF"/>
          </w:tcPr>
          <w:p w14:paraId="2B86F6D8" w14:textId="66A6A89F" w:rsidR="00636276" w:rsidRDefault="00636276" w:rsidP="00636276">
            <w:r>
              <w:t>Description</w:t>
            </w:r>
          </w:p>
        </w:tc>
        <w:tc>
          <w:tcPr>
            <w:tcW w:w="2268" w:type="dxa"/>
            <w:shd w:val="clear" w:color="auto" w:fill="FFFFFF"/>
          </w:tcPr>
          <w:p w14:paraId="73B887FE" w14:textId="21DDA30D" w:rsidR="00636276" w:rsidRDefault="00636276" w:rsidP="00636276">
            <w:hyperlink w:anchor="Deliverable16441" w:history="1">
              <w:r>
                <w:rPr>
                  <w:rStyle w:val="Hyperlink"/>
                </w:rPr>
                <w:t>xs:string</w:t>
              </w:r>
            </w:hyperlink>
          </w:p>
        </w:tc>
        <w:tc>
          <w:tcPr>
            <w:tcW w:w="5101" w:type="dxa"/>
            <w:shd w:val="clear" w:color="auto" w:fill="FFFFFF"/>
          </w:tcPr>
          <w:p w14:paraId="09461F13" w14:textId="32B6053B" w:rsidR="00636276" w:rsidRDefault="00636276" w:rsidP="00636276">
            <w:r>
              <w:t>Description of the element</w:t>
            </w:r>
          </w:p>
        </w:tc>
      </w:tr>
      <w:tr w:rsidR="00636276" w14:paraId="35EBAC68" w14:textId="77777777" w:rsidTr="00636276">
        <w:tblPrEx>
          <w:tblCellMar>
            <w:bottom w:w="0" w:type="dxa"/>
          </w:tblCellMar>
        </w:tblPrEx>
        <w:tc>
          <w:tcPr>
            <w:tcW w:w="2268" w:type="dxa"/>
            <w:shd w:val="clear" w:color="auto" w:fill="FFFFFF"/>
          </w:tcPr>
          <w:p w14:paraId="6EC2F62C" w14:textId="468F78D9" w:rsidR="00636276" w:rsidRDefault="00636276" w:rsidP="00636276">
            <w:r>
              <w:t>Mail</w:t>
            </w:r>
          </w:p>
        </w:tc>
        <w:tc>
          <w:tcPr>
            <w:tcW w:w="2268" w:type="dxa"/>
            <w:shd w:val="clear" w:color="auto" w:fill="FFFFFF"/>
          </w:tcPr>
          <w:p w14:paraId="486AEC85" w14:textId="2CF20DD6" w:rsidR="00636276" w:rsidRDefault="00636276" w:rsidP="00636276">
            <w:hyperlink w:anchor="Deliverable16441" w:history="1">
              <w:r>
                <w:rPr>
                  <w:rStyle w:val="Hyperlink"/>
                </w:rPr>
                <w:t>xs:string</w:t>
              </w:r>
            </w:hyperlink>
          </w:p>
        </w:tc>
        <w:tc>
          <w:tcPr>
            <w:tcW w:w="5101" w:type="dxa"/>
            <w:shd w:val="clear" w:color="auto" w:fill="FFFFFF"/>
          </w:tcPr>
          <w:p w14:paraId="490091F1" w14:textId="3FD439F6" w:rsidR="00636276" w:rsidRDefault="00636276" w:rsidP="00636276">
            <w:r>
              <w:t>E-mail address of the actor</w:t>
            </w:r>
          </w:p>
        </w:tc>
      </w:tr>
      <w:tr w:rsidR="00636276" w14:paraId="0A5802FE" w14:textId="77777777" w:rsidTr="00636276">
        <w:tblPrEx>
          <w:tblCellMar>
            <w:bottom w:w="0" w:type="dxa"/>
          </w:tblCellMar>
        </w:tblPrEx>
        <w:tc>
          <w:tcPr>
            <w:tcW w:w="2268" w:type="dxa"/>
            <w:shd w:val="clear" w:color="auto" w:fill="FFFFFF"/>
          </w:tcPr>
          <w:p w14:paraId="21FB9FD4" w14:textId="61952ECF" w:rsidR="00636276" w:rsidRDefault="00636276" w:rsidP="00636276">
            <w:r>
              <w:t>Phone</w:t>
            </w:r>
          </w:p>
        </w:tc>
        <w:tc>
          <w:tcPr>
            <w:tcW w:w="2268" w:type="dxa"/>
            <w:shd w:val="clear" w:color="auto" w:fill="FFFFFF"/>
          </w:tcPr>
          <w:p w14:paraId="4D2F39FE" w14:textId="4AF3A9AA" w:rsidR="00636276" w:rsidRDefault="00636276" w:rsidP="00636276">
            <w:hyperlink w:anchor="Deliverable16441" w:history="1">
              <w:r>
                <w:rPr>
                  <w:rStyle w:val="Hyperlink"/>
                </w:rPr>
                <w:t>xs:string</w:t>
              </w:r>
            </w:hyperlink>
          </w:p>
        </w:tc>
        <w:tc>
          <w:tcPr>
            <w:tcW w:w="5101" w:type="dxa"/>
            <w:shd w:val="clear" w:color="auto" w:fill="FFFFFF"/>
          </w:tcPr>
          <w:p w14:paraId="27D0A509" w14:textId="3FCA1EFC" w:rsidR="00636276" w:rsidRDefault="00636276" w:rsidP="00636276">
            <w:r>
              <w:t>Phone number of the actor</w:t>
            </w:r>
          </w:p>
        </w:tc>
      </w:tr>
      <w:tr w:rsidR="00636276" w14:paraId="1F1E5D43" w14:textId="77777777" w:rsidTr="00636276">
        <w:tblPrEx>
          <w:tblCellMar>
            <w:bottom w:w="0" w:type="dxa"/>
          </w:tblCellMar>
        </w:tblPrEx>
        <w:tc>
          <w:tcPr>
            <w:tcW w:w="2268" w:type="dxa"/>
            <w:shd w:val="clear" w:color="auto" w:fill="FFFFFF"/>
          </w:tcPr>
          <w:p w14:paraId="52420439" w14:textId="6A23EF62" w:rsidR="00636276" w:rsidRDefault="00636276" w:rsidP="00636276">
            <w:r>
              <w:t>Street</w:t>
            </w:r>
          </w:p>
        </w:tc>
        <w:tc>
          <w:tcPr>
            <w:tcW w:w="2268" w:type="dxa"/>
            <w:shd w:val="clear" w:color="auto" w:fill="FFFFFF"/>
          </w:tcPr>
          <w:p w14:paraId="49A8F0E6" w14:textId="2A195AB5" w:rsidR="00636276" w:rsidRDefault="00636276" w:rsidP="00636276">
            <w:hyperlink w:anchor="Deliverable16441" w:history="1">
              <w:r>
                <w:rPr>
                  <w:rStyle w:val="Hyperlink"/>
                </w:rPr>
                <w:t>xs:string</w:t>
              </w:r>
            </w:hyperlink>
          </w:p>
        </w:tc>
        <w:tc>
          <w:tcPr>
            <w:tcW w:w="5101" w:type="dxa"/>
            <w:shd w:val="clear" w:color="auto" w:fill="FFFFFF"/>
          </w:tcPr>
          <w:p w14:paraId="712E7A7F" w14:textId="670FDC85" w:rsidR="00636276" w:rsidRDefault="00636276" w:rsidP="00636276">
            <w:r>
              <w:t>Street of the actor</w:t>
            </w:r>
          </w:p>
        </w:tc>
      </w:tr>
      <w:tr w:rsidR="00636276" w14:paraId="50CBCB30" w14:textId="77777777" w:rsidTr="00636276">
        <w:tblPrEx>
          <w:tblCellMar>
            <w:bottom w:w="0" w:type="dxa"/>
          </w:tblCellMar>
        </w:tblPrEx>
        <w:tc>
          <w:tcPr>
            <w:tcW w:w="2268" w:type="dxa"/>
            <w:shd w:val="clear" w:color="auto" w:fill="FFFFFF"/>
          </w:tcPr>
          <w:p w14:paraId="36A76817" w14:textId="06F994E9" w:rsidR="00636276" w:rsidRDefault="00636276" w:rsidP="00636276">
            <w:r>
              <w:t>ZIP Code</w:t>
            </w:r>
          </w:p>
        </w:tc>
        <w:tc>
          <w:tcPr>
            <w:tcW w:w="2268" w:type="dxa"/>
            <w:shd w:val="clear" w:color="auto" w:fill="FFFFFF"/>
          </w:tcPr>
          <w:p w14:paraId="4F510881" w14:textId="6DA650C0" w:rsidR="00636276" w:rsidRDefault="00636276" w:rsidP="00636276">
            <w:hyperlink w:anchor="Deliverable16441" w:history="1">
              <w:r>
                <w:rPr>
                  <w:rStyle w:val="Hyperlink"/>
                </w:rPr>
                <w:t>xs:string</w:t>
              </w:r>
            </w:hyperlink>
          </w:p>
        </w:tc>
        <w:tc>
          <w:tcPr>
            <w:tcW w:w="5101" w:type="dxa"/>
            <w:shd w:val="clear" w:color="auto" w:fill="FFFFFF"/>
          </w:tcPr>
          <w:p w14:paraId="72C02802" w14:textId="49A4454C" w:rsidR="00636276" w:rsidRDefault="00636276" w:rsidP="00636276">
            <w:r>
              <w:t>ZIP code number of the actor</w:t>
            </w:r>
          </w:p>
        </w:tc>
      </w:tr>
      <w:tr w:rsidR="00636276" w14:paraId="3B9367D3" w14:textId="77777777" w:rsidTr="00636276">
        <w:tblPrEx>
          <w:tblCellMar>
            <w:bottom w:w="0" w:type="dxa"/>
          </w:tblCellMar>
        </w:tblPrEx>
        <w:tc>
          <w:tcPr>
            <w:tcW w:w="2268" w:type="dxa"/>
            <w:shd w:val="clear" w:color="auto" w:fill="FFFFFF"/>
          </w:tcPr>
          <w:p w14:paraId="7A7471BB" w14:textId="3A276E36" w:rsidR="00636276" w:rsidRDefault="00636276" w:rsidP="00636276">
            <w:r>
              <w:t>City</w:t>
            </w:r>
          </w:p>
        </w:tc>
        <w:tc>
          <w:tcPr>
            <w:tcW w:w="2268" w:type="dxa"/>
            <w:shd w:val="clear" w:color="auto" w:fill="FFFFFF"/>
          </w:tcPr>
          <w:p w14:paraId="603C02E0" w14:textId="1693ED0C" w:rsidR="00636276" w:rsidRDefault="00636276" w:rsidP="00636276">
            <w:hyperlink w:anchor="Deliverable16441" w:history="1">
              <w:r>
                <w:rPr>
                  <w:rStyle w:val="Hyperlink"/>
                </w:rPr>
                <w:t>xs:string</w:t>
              </w:r>
            </w:hyperlink>
          </w:p>
        </w:tc>
        <w:tc>
          <w:tcPr>
            <w:tcW w:w="5101" w:type="dxa"/>
            <w:shd w:val="clear" w:color="auto" w:fill="FFFFFF"/>
          </w:tcPr>
          <w:p w14:paraId="79473399" w14:textId="595D018E" w:rsidR="00636276" w:rsidRDefault="00636276" w:rsidP="00636276">
            <w:r>
              <w:t>City of the actor</w:t>
            </w:r>
          </w:p>
        </w:tc>
      </w:tr>
      <w:tr w:rsidR="00636276" w14:paraId="075F2888" w14:textId="77777777" w:rsidTr="00636276">
        <w:tblPrEx>
          <w:tblCellMar>
            <w:bottom w:w="0" w:type="dxa"/>
          </w:tblCellMar>
        </w:tblPrEx>
        <w:tc>
          <w:tcPr>
            <w:tcW w:w="2268" w:type="dxa"/>
            <w:shd w:val="clear" w:color="auto" w:fill="FFFFFF"/>
          </w:tcPr>
          <w:p w14:paraId="56A8BDC6" w14:textId="09B84E2A" w:rsidR="00636276" w:rsidRDefault="00636276" w:rsidP="00636276">
            <w:r>
              <w:t>Country</w:t>
            </w:r>
          </w:p>
        </w:tc>
        <w:tc>
          <w:tcPr>
            <w:tcW w:w="2268" w:type="dxa"/>
            <w:shd w:val="clear" w:color="auto" w:fill="FFFFFF"/>
          </w:tcPr>
          <w:p w14:paraId="2285409B" w14:textId="121A5888" w:rsidR="00636276" w:rsidRDefault="00636276" w:rsidP="00636276">
            <w:hyperlink w:anchor="Deliverable16441" w:history="1">
              <w:r>
                <w:rPr>
                  <w:rStyle w:val="Hyperlink"/>
                </w:rPr>
                <w:t>xs:string</w:t>
              </w:r>
            </w:hyperlink>
          </w:p>
        </w:tc>
        <w:tc>
          <w:tcPr>
            <w:tcW w:w="5101" w:type="dxa"/>
            <w:shd w:val="clear" w:color="auto" w:fill="FFFFFF"/>
          </w:tcPr>
          <w:p w14:paraId="6D0C2E75" w14:textId="4216151C" w:rsidR="00636276" w:rsidRDefault="00636276" w:rsidP="00636276">
            <w:r>
              <w:t>Country of the actor</w:t>
            </w:r>
          </w:p>
        </w:tc>
      </w:tr>
    </w:tbl>
    <w:p w14:paraId="69D59680" w14:textId="13D50B21"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1C2E4ED" w14:textId="77777777" w:rsidTr="00636276">
        <w:tblPrEx>
          <w:tblCellMar>
            <w:bottom w:w="0" w:type="dxa"/>
          </w:tblCellMar>
        </w:tblPrEx>
        <w:tc>
          <w:tcPr>
            <w:tcW w:w="2268" w:type="dxa"/>
            <w:shd w:val="clear" w:color="auto" w:fill="FFFFFF"/>
          </w:tcPr>
          <w:p w14:paraId="163F78C4" w14:textId="7CDA3730" w:rsidR="00636276" w:rsidRDefault="00636276" w:rsidP="00636276">
            <w:r>
              <w:t>member of</w:t>
            </w:r>
          </w:p>
        </w:tc>
        <w:tc>
          <w:tcPr>
            <w:tcW w:w="2268" w:type="dxa"/>
            <w:shd w:val="clear" w:color="auto" w:fill="FFFFFF"/>
          </w:tcPr>
          <w:p w14:paraId="1C08A596" w14:textId="49F0B3D0" w:rsidR="00636276" w:rsidRDefault="00636276" w:rsidP="00636276">
            <w:hyperlink w:anchor="Deliverable13371" w:history="1">
              <w:r>
                <w:rPr>
                  <w:rStyle w:val="Hyperlink"/>
                </w:rPr>
                <w:t>Organization Unit</w:t>
              </w:r>
            </w:hyperlink>
          </w:p>
        </w:tc>
        <w:tc>
          <w:tcPr>
            <w:tcW w:w="5101" w:type="dxa"/>
            <w:shd w:val="clear" w:color="auto" w:fill="FFFFFF"/>
          </w:tcPr>
          <w:p w14:paraId="12C52FAE" w14:textId="42CE736A" w:rsidR="00636276" w:rsidRDefault="00636276" w:rsidP="00636276">
            <w:r>
              <w:t>Parent organization unit</w:t>
            </w:r>
          </w:p>
        </w:tc>
      </w:tr>
    </w:tbl>
    <w:p w14:paraId="7014B471" w14:textId="4333AEFF"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7576E1B" w14:textId="77777777" w:rsidTr="00636276">
        <w:tblPrEx>
          <w:tblCellMar>
            <w:bottom w:w="0" w:type="dxa"/>
          </w:tblCellMar>
        </w:tblPrEx>
        <w:tc>
          <w:tcPr>
            <w:tcW w:w="2268" w:type="dxa"/>
            <w:shd w:val="clear" w:color="auto" w:fill="FFFFFF"/>
          </w:tcPr>
          <w:p w14:paraId="0C04027B" w14:textId="002233B5" w:rsidR="00636276" w:rsidRDefault="00636276" w:rsidP="00636276">
            <w:hyperlink w:anchor="Deliverable13376" w:history="1">
              <w:r>
                <w:rPr>
                  <w:rStyle w:val="Hyperlink"/>
                </w:rPr>
                <w:t>Task</w:t>
              </w:r>
            </w:hyperlink>
          </w:p>
        </w:tc>
        <w:tc>
          <w:tcPr>
            <w:tcW w:w="2268" w:type="dxa"/>
            <w:shd w:val="clear" w:color="auto" w:fill="FFFFFF"/>
          </w:tcPr>
          <w:p w14:paraId="10DFCFCD" w14:textId="36833580" w:rsidR="00636276" w:rsidRDefault="00636276" w:rsidP="00636276">
            <w:r>
              <w:t>created by</w:t>
            </w:r>
          </w:p>
        </w:tc>
        <w:tc>
          <w:tcPr>
            <w:tcW w:w="5101" w:type="dxa"/>
            <w:shd w:val="clear" w:color="auto" w:fill="FFFFFF"/>
          </w:tcPr>
          <w:p w14:paraId="753397E7" w14:textId="107BBDC8" w:rsidR="00636276" w:rsidRDefault="00636276" w:rsidP="00636276">
            <w:r>
              <w:t>The person who created this element</w:t>
            </w:r>
          </w:p>
        </w:tc>
      </w:tr>
      <w:tr w:rsidR="00636276" w14:paraId="2BB77FAC" w14:textId="77777777" w:rsidTr="00636276">
        <w:tblPrEx>
          <w:tblCellMar>
            <w:bottom w:w="0" w:type="dxa"/>
          </w:tblCellMar>
        </w:tblPrEx>
        <w:tc>
          <w:tcPr>
            <w:tcW w:w="2268" w:type="dxa"/>
            <w:shd w:val="clear" w:color="auto" w:fill="FFFFFF"/>
          </w:tcPr>
          <w:p w14:paraId="2249DE98" w14:textId="6411146D" w:rsidR="00636276" w:rsidRDefault="00636276" w:rsidP="00636276">
            <w:hyperlink w:anchor="Deliverable14578" w:history="1">
              <w:r>
                <w:rPr>
                  <w:rStyle w:val="Hyperlink"/>
                </w:rPr>
                <w:t>Project</w:t>
              </w:r>
            </w:hyperlink>
          </w:p>
        </w:tc>
        <w:tc>
          <w:tcPr>
            <w:tcW w:w="2268" w:type="dxa"/>
            <w:shd w:val="clear" w:color="auto" w:fill="FFFFFF"/>
          </w:tcPr>
          <w:p w14:paraId="06ED306F" w14:textId="36ABBCF0" w:rsidR="00636276" w:rsidRDefault="00636276" w:rsidP="00636276">
            <w:r>
              <w:t>created by</w:t>
            </w:r>
          </w:p>
        </w:tc>
        <w:tc>
          <w:tcPr>
            <w:tcW w:w="5101" w:type="dxa"/>
            <w:shd w:val="clear" w:color="auto" w:fill="FFFFFF"/>
          </w:tcPr>
          <w:p w14:paraId="5467C32D" w14:textId="2A7A70C1" w:rsidR="00636276" w:rsidRDefault="00636276" w:rsidP="00636276">
            <w:r>
              <w:t>The person who created this element</w:t>
            </w:r>
          </w:p>
        </w:tc>
      </w:tr>
      <w:tr w:rsidR="00636276" w14:paraId="7AC31C0A" w14:textId="77777777" w:rsidTr="00636276">
        <w:tblPrEx>
          <w:tblCellMar>
            <w:bottom w:w="0" w:type="dxa"/>
          </w:tblCellMar>
        </w:tblPrEx>
        <w:tc>
          <w:tcPr>
            <w:tcW w:w="2268" w:type="dxa"/>
            <w:shd w:val="clear" w:color="auto" w:fill="FFFFFF"/>
          </w:tcPr>
          <w:p w14:paraId="6F63A7D1" w14:textId="2AD506C2" w:rsidR="00636276" w:rsidRDefault="00636276" w:rsidP="00636276">
            <w:hyperlink w:anchor="Deliverable13384" w:history="1">
              <w:r>
                <w:rPr>
                  <w:rStyle w:val="Hyperlink"/>
                </w:rPr>
                <w:t>Use Case</w:t>
              </w:r>
            </w:hyperlink>
          </w:p>
        </w:tc>
        <w:tc>
          <w:tcPr>
            <w:tcW w:w="2268" w:type="dxa"/>
            <w:shd w:val="clear" w:color="auto" w:fill="FFFFFF"/>
          </w:tcPr>
          <w:p w14:paraId="5D29EBD1" w14:textId="53834A96" w:rsidR="00636276" w:rsidRDefault="00636276" w:rsidP="00636276">
            <w:r>
              <w:t>created by</w:t>
            </w:r>
          </w:p>
        </w:tc>
        <w:tc>
          <w:tcPr>
            <w:tcW w:w="5101" w:type="dxa"/>
            <w:shd w:val="clear" w:color="auto" w:fill="FFFFFF"/>
          </w:tcPr>
          <w:p w14:paraId="2C48AA89" w14:textId="08267EBC" w:rsidR="00636276" w:rsidRDefault="00636276" w:rsidP="00636276">
            <w:r>
              <w:t>The person who created this element</w:t>
            </w:r>
          </w:p>
        </w:tc>
      </w:tr>
      <w:tr w:rsidR="00636276" w14:paraId="28CEA856" w14:textId="77777777" w:rsidTr="00636276">
        <w:tblPrEx>
          <w:tblCellMar>
            <w:bottom w:w="0" w:type="dxa"/>
          </w:tblCellMar>
        </w:tblPrEx>
        <w:tc>
          <w:tcPr>
            <w:tcW w:w="2268" w:type="dxa"/>
            <w:shd w:val="clear" w:color="auto" w:fill="FFFFFF"/>
          </w:tcPr>
          <w:p w14:paraId="39851D26" w14:textId="21DD013A" w:rsidR="00636276" w:rsidRDefault="00636276" w:rsidP="00636276">
            <w:hyperlink w:anchor="Deliverable13394" w:history="1">
              <w:r>
                <w:rPr>
                  <w:rStyle w:val="Hyperlink"/>
                </w:rPr>
                <w:t>Requirement</w:t>
              </w:r>
            </w:hyperlink>
          </w:p>
        </w:tc>
        <w:tc>
          <w:tcPr>
            <w:tcW w:w="2268" w:type="dxa"/>
            <w:shd w:val="clear" w:color="auto" w:fill="FFFFFF"/>
          </w:tcPr>
          <w:p w14:paraId="42BC1EFC" w14:textId="1D2257A5" w:rsidR="00636276" w:rsidRDefault="00636276" w:rsidP="00636276">
            <w:r>
              <w:t>created by</w:t>
            </w:r>
          </w:p>
        </w:tc>
        <w:tc>
          <w:tcPr>
            <w:tcW w:w="5101" w:type="dxa"/>
            <w:shd w:val="clear" w:color="auto" w:fill="FFFFFF"/>
          </w:tcPr>
          <w:p w14:paraId="45FD7DC4" w14:textId="0F2A6C09" w:rsidR="00636276" w:rsidRDefault="00636276" w:rsidP="00636276">
            <w:r>
              <w:t>The person who created this element</w:t>
            </w:r>
          </w:p>
        </w:tc>
      </w:tr>
      <w:tr w:rsidR="00636276" w14:paraId="5989CB2C" w14:textId="77777777" w:rsidTr="00636276">
        <w:tblPrEx>
          <w:tblCellMar>
            <w:bottom w:w="0" w:type="dxa"/>
          </w:tblCellMar>
        </w:tblPrEx>
        <w:tc>
          <w:tcPr>
            <w:tcW w:w="2268" w:type="dxa"/>
            <w:shd w:val="clear" w:color="auto" w:fill="FFFFFF"/>
          </w:tcPr>
          <w:p w14:paraId="1B043532" w14:textId="01D21E3A" w:rsidR="00636276" w:rsidRDefault="00636276" w:rsidP="00636276">
            <w:hyperlink w:anchor="Deliverable19610" w:history="1">
              <w:r>
                <w:rPr>
                  <w:rStyle w:val="Hyperlink"/>
                </w:rPr>
                <w:t>Stakeholder Requirement</w:t>
              </w:r>
            </w:hyperlink>
          </w:p>
        </w:tc>
        <w:tc>
          <w:tcPr>
            <w:tcW w:w="2268" w:type="dxa"/>
            <w:shd w:val="clear" w:color="auto" w:fill="FFFFFF"/>
          </w:tcPr>
          <w:p w14:paraId="0B797B2F" w14:textId="59AC3F42" w:rsidR="00636276" w:rsidRDefault="00636276" w:rsidP="00636276">
            <w:r>
              <w:t>created by</w:t>
            </w:r>
          </w:p>
        </w:tc>
        <w:tc>
          <w:tcPr>
            <w:tcW w:w="5101" w:type="dxa"/>
            <w:shd w:val="clear" w:color="auto" w:fill="FFFFFF"/>
          </w:tcPr>
          <w:p w14:paraId="4E778082" w14:textId="3012A0AA" w:rsidR="00636276" w:rsidRDefault="00636276" w:rsidP="00636276">
            <w:r>
              <w:t>The person who created this element</w:t>
            </w:r>
          </w:p>
        </w:tc>
      </w:tr>
      <w:tr w:rsidR="00636276" w14:paraId="6C9DD17A" w14:textId="77777777" w:rsidTr="00636276">
        <w:tblPrEx>
          <w:tblCellMar>
            <w:bottom w:w="0" w:type="dxa"/>
          </w:tblCellMar>
        </w:tblPrEx>
        <w:tc>
          <w:tcPr>
            <w:tcW w:w="2268" w:type="dxa"/>
            <w:shd w:val="clear" w:color="auto" w:fill="FFFFFF"/>
          </w:tcPr>
          <w:p w14:paraId="21C88D0A" w14:textId="686CE191" w:rsidR="00636276" w:rsidRDefault="00636276" w:rsidP="00636276">
            <w:hyperlink w:anchor="Deliverable19611" w:history="1">
              <w:r>
                <w:rPr>
                  <w:rStyle w:val="Hyperlink"/>
                </w:rPr>
                <w:t>System Requirement</w:t>
              </w:r>
            </w:hyperlink>
          </w:p>
        </w:tc>
        <w:tc>
          <w:tcPr>
            <w:tcW w:w="2268" w:type="dxa"/>
            <w:shd w:val="clear" w:color="auto" w:fill="FFFFFF"/>
          </w:tcPr>
          <w:p w14:paraId="25D7819D" w14:textId="343059DA" w:rsidR="00636276" w:rsidRDefault="00636276" w:rsidP="00636276">
            <w:r>
              <w:t>created by</w:t>
            </w:r>
          </w:p>
        </w:tc>
        <w:tc>
          <w:tcPr>
            <w:tcW w:w="5101" w:type="dxa"/>
            <w:shd w:val="clear" w:color="auto" w:fill="FFFFFF"/>
          </w:tcPr>
          <w:p w14:paraId="57943ABA" w14:textId="33148F64" w:rsidR="00636276" w:rsidRDefault="00636276" w:rsidP="00636276">
            <w:r>
              <w:t>The person who created this element</w:t>
            </w:r>
          </w:p>
        </w:tc>
      </w:tr>
      <w:tr w:rsidR="00636276" w14:paraId="095D711D" w14:textId="77777777" w:rsidTr="00636276">
        <w:tblPrEx>
          <w:tblCellMar>
            <w:bottom w:w="0" w:type="dxa"/>
          </w:tblCellMar>
        </w:tblPrEx>
        <w:tc>
          <w:tcPr>
            <w:tcW w:w="2268" w:type="dxa"/>
            <w:shd w:val="clear" w:color="auto" w:fill="FFFFFF"/>
          </w:tcPr>
          <w:p w14:paraId="49F2870B" w14:textId="49FB13BA" w:rsidR="00636276" w:rsidRDefault="00636276" w:rsidP="00636276">
            <w:hyperlink w:anchor="Deliverable13507" w:history="1">
              <w:r>
                <w:rPr>
                  <w:rStyle w:val="Hyperlink"/>
                </w:rPr>
                <w:t>Manufacturing Operation</w:t>
              </w:r>
            </w:hyperlink>
          </w:p>
        </w:tc>
        <w:tc>
          <w:tcPr>
            <w:tcW w:w="2268" w:type="dxa"/>
            <w:shd w:val="clear" w:color="auto" w:fill="FFFFFF"/>
          </w:tcPr>
          <w:p w14:paraId="78338D88" w14:textId="583AB869" w:rsidR="00636276" w:rsidRDefault="00636276" w:rsidP="00636276">
            <w:r>
              <w:t>created by</w:t>
            </w:r>
          </w:p>
        </w:tc>
        <w:tc>
          <w:tcPr>
            <w:tcW w:w="5101" w:type="dxa"/>
            <w:shd w:val="clear" w:color="auto" w:fill="FFFFFF"/>
          </w:tcPr>
          <w:p w14:paraId="6CC980C2" w14:textId="201BB3B6" w:rsidR="00636276" w:rsidRDefault="00636276" w:rsidP="00636276">
            <w:r>
              <w:t>The person who created this element</w:t>
            </w:r>
          </w:p>
        </w:tc>
      </w:tr>
      <w:tr w:rsidR="00636276" w14:paraId="03E3B584" w14:textId="77777777" w:rsidTr="00636276">
        <w:tblPrEx>
          <w:tblCellMar>
            <w:bottom w:w="0" w:type="dxa"/>
          </w:tblCellMar>
        </w:tblPrEx>
        <w:tc>
          <w:tcPr>
            <w:tcW w:w="2268" w:type="dxa"/>
            <w:shd w:val="clear" w:color="auto" w:fill="FFFFFF"/>
          </w:tcPr>
          <w:p w14:paraId="334B6650" w14:textId="7A68592A" w:rsidR="00636276" w:rsidRDefault="00636276" w:rsidP="00636276">
            <w:hyperlink w:anchor="Deliverable23103" w:history="1">
              <w:r>
                <w:rPr>
                  <w:rStyle w:val="Hyperlink"/>
                </w:rPr>
                <w:t>Assembly Operation</w:t>
              </w:r>
            </w:hyperlink>
          </w:p>
        </w:tc>
        <w:tc>
          <w:tcPr>
            <w:tcW w:w="2268" w:type="dxa"/>
            <w:shd w:val="clear" w:color="auto" w:fill="FFFFFF"/>
          </w:tcPr>
          <w:p w14:paraId="6EA0D71D" w14:textId="0AED91BF" w:rsidR="00636276" w:rsidRDefault="00636276" w:rsidP="00636276">
            <w:r>
              <w:t>created by</w:t>
            </w:r>
          </w:p>
        </w:tc>
        <w:tc>
          <w:tcPr>
            <w:tcW w:w="5101" w:type="dxa"/>
            <w:shd w:val="clear" w:color="auto" w:fill="FFFFFF"/>
          </w:tcPr>
          <w:p w14:paraId="2B695B63" w14:textId="43CD9F6A" w:rsidR="00636276" w:rsidRDefault="00636276" w:rsidP="00636276">
            <w:r>
              <w:t>The person who created this element</w:t>
            </w:r>
          </w:p>
        </w:tc>
      </w:tr>
      <w:tr w:rsidR="00636276" w14:paraId="29B610E8" w14:textId="77777777" w:rsidTr="00636276">
        <w:tblPrEx>
          <w:tblCellMar>
            <w:bottom w:w="0" w:type="dxa"/>
          </w:tblCellMar>
        </w:tblPrEx>
        <w:tc>
          <w:tcPr>
            <w:tcW w:w="2268" w:type="dxa"/>
            <w:shd w:val="clear" w:color="auto" w:fill="FFFFFF"/>
          </w:tcPr>
          <w:p w14:paraId="49375225" w14:textId="22867DB7" w:rsidR="00636276" w:rsidRDefault="00636276" w:rsidP="00636276">
            <w:hyperlink w:anchor="Deliverable23102" w:history="1">
              <w:r>
                <w:rPr>
                  <w:rStyle w:val="Hyperlink"/>
                </w:rPr>
                <w:t>Heat Treatment</w:t>
              </w:r>
            </w:hyperlink>
          </w:p>
        </w:tc>
        <w:tc>
          <w:tcPr>
            <w:tcW w:w="2268" w:type="dxa"/>
            <w:shd w:val="clear" w:color="auto" w:fill="FFFFFF"/>
          </w:tcPr>
          <w:p w14:paraId="6A5731AD" w14:textId="3CE86203" w:rsidR="00636276" w:rsidRDefault="00636276" w:rsidP="00636276">
            <w:r>
              <w:t>created by</w:t>
            </w:r>
          </w:p>
        </w:tc>
        <w:tc>
          <w:tcPr>
            <w:tcW w:w="5101" w:type="dxa"/>
            <w:shd w:val="clear" w:color="auto" w:fill="FFFFFF"/>
          </w:tcPr>
          <w:p w14:paraId="2E19AAB1" w14:textId="13CF6404" w:rsidR="00636276" w:rsidRDefault="00636276" w:rsidP="00636276">
            <w:r>
              <w:t>The person who created this element</w:t>
            </w:r>
          </w:p>
        </w:tc>
      </w:tr>
      <w:tr w:rsidR="00636276" w14:paraId="108829FE" w14:textId="77777777" w:rsidTr="00636276">
        <w:tblPrEx>
          <w:tblCellMar>
            <w:bottom w:w="0" w:type="dxa"/>
          </w:tblCellMar>
        </w:tblPrEx>
        <w:tc>
          <w:tcPr>
            <w:tcW w:w="2268" w:type="dxa"/>
            <w:shd w:val="clear" w:color="auto" w:fill="FFFFFF"/>
          </w:tcPr>
          <w:p w14:paraId="7D86C835" w14:textId="0CAE43B0" w:rsidR="00636276" w:rsidRDefault="00636276" w:rsidP="00636276">
            <w:hyperlink w:anchor="Deliverable13459" w:history="1">
              <w:r>
                <w:rPr>
                  <w:rStyle w:val="Hyperlink"/>
                </w:rPr>
                <w:t>Joining Process</w:t>
              </w:r>
            </w:hyperlink>
          </w:p>
        </w:tc>
        <w:tc>
          <w:tcPr>
            <w:tcW w:w="2268" w:type="dxa"/>
            <w:shd w:val="clear" w:color="auto" w:fill="FFFFFF"/>
          </w:tcPr>
          <w:p w14:paraId="36BBA4D9" w14:textId="07E9F937" w:rsidR="00636276" w:rsidRDefault="00636276" w:rsidP="00636276">
            <w:r>
              <w:t>created by</w:t>
            </w:r>
          </w:p>
        </w:tc>
        <w:tc>
          <w:tcPr>
            <w:tcW w:w="5101" w:type="dxa"/>
            <w:shd w:val="clear" w:color="auto" w:fill="FFFFFF"/>
          </w:tcPr>
          <w:p w14:paraId="57AFDB98" w14:textId="2D0138C1" w:rsidR="00636276" w:rsidRDefault="00636276" w:rsidP="00636276">
            <w:r>
              <w:t>The person who created this element</w:t>
            </w:r>
          </w:p>
        </w:tc>
      </w:tr>
      <w:tr w:rsidR="00636276" w14:paraId="176E613A" w14:textId="77777777" w:rsidTr="00636276">
        <w:tblPrEx>
          <w:tblCellMar>
            <w:bottom w:w="0" w:type="dxa"/>
          </w:tblCellMar>
        </w:tblPrEx>
        <w:tc>
          <w:tcPr>
            <w:tcW w:w="2268" w:type="dxa"/>
            <w:shd w:val="clear" w:color="auto" w:fill="FFFFFF"/>
          </w:tcPr>
          <w:p w14:paraId="2AD30736" w14:textId="0C8CF2B6" w:rsidR="00636276" w:rsidRDefault="00636276" w:rsidP="00636276">
            <w:hyperlink w:anchor="Deliverable15347" w:history="1">
              <w:r>
                <w:rPr>
                  <w:rStyle w:val="Hyperlink"/>
                </w:rPr>
                <w:t>Product</w:t>
              </w:r>
            </w:hyperlink>
          </w:p>
        </w:tc>
        <w:tc>
          <w:tcPr>
            <w:tcW w:w="2268" w:type="dxa"/>
            <w:shd w:val="clear" w:color="auto" w:fill="FFFFFF"/>
          </w:tcPr>
          <w:p w14:paraId="7CC8684C" w14:textId="2CE65324" w:rsidR="00636276" w:rsidRDefault="00636276" w:rsidP="00636276">
            <w:r>
              <w:t>created by</w:t>
            </w:r>
          </w:p>
        </w:tc>
        <w:tc>
          <w:tcPr>
            <w:tcW w:w="5101" w:type="dxa"/>
            <w:shd w:val="clear" w:color="auto" w:fill="FFFFFF"/>
          </w:tcPr>
          <w:p w14:paraId="2F5628F7" w14:textId="4C174AA4" w:rsidR="00636276" w:rsidRDefault="00636276" w:rsidP="00636276">
            <w:r>
              <w:t>The person who created this element</w:t>
            </w:r>
          </w:p>
        </w:tc>
      </w:tr>
      <w:tr w:rsidR="00636276" w14:paraId="633E18B6" w14:textId="77777777" w:rsidTr="00636276">
        <w:tblPrEx>
          <w:tblCellMar>
            <w:bottom w:w="0" w:type="dxa"/>
          </w:tblCellMar>
        </w:tblPrEx>
        <w:tc>
          <w:tcPr>
            <w:tcW w:w="2268" w:type="dxa"/>
            <w:shd w:val="clear" w:color="auto" w:fill="FFFFFF"/>
          </w:tcPr>
          <w:p w14:paraId="78947F78" w14:textId="6A08BC33" w:rsidR="00636276" w:rsidRDefault="00636276" w:rsidP="00636276">
            <w:hyperlink w:anchor="Deliverable15509" w:history="1">
              <w:r>
                <w:rPr>
                  <w:rStyle w:val="Hyperlink"/>
                </w:rPr>
                <w:t>Operation Incident</w:t>
              </w:r>
            </w:hyperlink>
          </w:p>
        </w:tc>
        <w:tc>
          <w:tcPr>
            <w:tcW w:w="2268" w:type="dxa"/>
            <w:shd w:val="clear" w:color="auto" w:fill="FFFFFF"/>
          </w:tcPr>
          <w:p w14:paraId="73EB25D6" w14:textId="4D987DBB" w:rsidR="00636276" w:rsidRDefault="00636276" w:rsidP="00636276">
            <w:r>
              <w:t>created by</w:t>
            </w:r>
          </w:p>
        </w:tc>
        <w:tc>
          <w:tcPr>
            <w:tcW w:w="5101" w:type="dxa"/>
            <w:shd w:val="clear" w:color="auto" w:fill="FFFFFF"/>
          </w:tcPr>
          <w:p w14:paraId="1F177DB4" w14:textId="666C7002" w:rsidR="00636276" w:rsidRDefault="00636276" w:rsidP="00636276">
            <w:r>
              <w:t>The person who created this element</w:t>
            </w:r>
          </w:p>
        </w:tc>
      </w:tr>
      <w:tr w:rsidR="00636276" w14:paraId="12D837EF" w14:textId="77777777" w:rsidTr="00636276">
        <w:tblPrEx>
          <w:tblCellMar>
            <w:bottom w:w="0" w:type="dxa"/>
          </w:tblCellMar>
        </w:tblPrEx>
        <w:tc>
          <w:tcPr>
            <w:tcW w:w="2268" w:type="dxa"/>
            <w:shd w:val="clear" w:color="auto" w:fill="FFFFFF"/>
          </w:tcPr>
          <w:p w14:paraId="3ABE36CD" w14:textId="4CB7F032" w:rsidR="00636276" w:rsidRDefault="00636276" w:rsidP="00636276">
            <w:hyperlink w:anchor="Deliverable23095" w:history="1">
              <w:r>
                <w:rPr>
                  <w:rStyle w:val="Hyperlink"/>
                </w:rPr>
                <w:t>Change</w:t>
              </w:r>
            </w:hyperlink>
          </w:p>
        </w:tc>
        <w:tc>
          <w:tcPr>
            <w:tcW w:w="2268" w:type="dxa"/>
            <w:shd w:val="clear" w:color="auto" w:fill="FFFFFF"/>
          </w:tcPr>
          <w:p w14:paraId="2E4927EC" w14:textId="5DA9A63D" w:rsidR="00636276" w:rsidRDefault="00636276" w:rsidP="00636276">
            <w:r>
              <w:t>created by</w:t>
            </w:r>
          </w:p>
        </w:tc>
        <w:tc>
          <w:tcPr>
            <w:tcW w:w="5101" w:type="dxa"/>
            <w:shd w:val="clear" w:color="auto" w:fill="FFFFFF"/>
          </w:tcPr>
          <w:p w14:paraId="478D4D38" w14:textId="010FFC75" w:rsidR="00636276" w:rsidRDefault="00636276" w:rsidP="00636276">
            <w:r>
              <w:t>The person who created this element</w:t>
            </w:r>
          </w:p>
        </w:tc>
      </w:tr>
    </w:tbl>
    <w:p w14:paraId="7E6582DC" w14:textId="2253E6C0" w:rsidR="00636276" w:rsidRDefault="00636276" w:rsidP="00636276">
      <w:pPr>
        <w:pStyle w:val="berschrift4"/>
        <w:numPr>
          <w:ilvl w:val="3"/>
          <w:numId w:val="14"/>
        </w:numPr>
      </w:pPr>
      <w:bookmarkStart w:id="40" w:name="Deliverable13371"/>
      <w:r>
        <w:t>Organization Unit</w:t>
      </w:r>
      <w:bookmarkEnd w:id="40"/>
    </w:p>
    <w:p w14:paraId="0EF97BB2" w14:textId="140B1EBA" w:rsidR="00636276" w:rsidRDefault="00636276" w:rsidP="00636276">
      <w:r>
        <w:t>An organization unit is part of a corporate structure. It comprises persons as well as sub-organization units.</w:t>
      </w:r>
    </w:p>
    <w:p w14:paraId="1760F294" w14:textId="77777777" w:rsidR="00636276" w:rsidRDefault="00636276" w:rsidP="00636276">
      <w:pPr>
        <w:keepNext/>
      </w:pPr>
      <w:r>
        <w:rPr>
          <w:noProof/>
        </w:rPr>
        <w:drawing>
          <wp:inline distT="0" distB="0" distL="0" distR="0" wp14:anchorId="2A898E06" wp14:editId="0AC2D313">
            <wp:extent cx="857370" cy="857370"/>
            <wp:effectExtent l="0" t="0" r="0" b="0"/>
            <wp:docPr id="27926785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6785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642761A" w14:textId="50A2E4B7" w:rsidR="00636276" w:rsidRDefault="00636276" w:rsidP="00636276">
      <w:pPr>
        <w:pStyle w:val="Beschriftung"/>
      </w:pPr>
      <w:r>
        <w:t xml:space="preserve">Figure </w:t>
      </w:r>
      <w:fldSimple w:instr=" SEQ Figure \* ARABIC ">
        <w:r>
          <w:rPr>
            <w:noProof/>
          </w:rPr>
          <w:t>10</w:t>
        </w:r>
      </w:fldSimple>
      <w:r>
        <w:t xml:space="preserve"> Icon</w:t>
      </w:r>
    </w:p>
    <w:p w14:paraId="28A5F12A" w14:textId="77777777" w:rsidR="00636276" w:rsidRDefault="00636276" w:rsidP="00636276">
      <w:pPr>
        <w:keepNext/>
      </w:pPr>
      <w:r>
        <w:rPr>
          <w:noProof/>
        </w:rPr>
        <w:drawing>
          <wp:inline distT="0" distB="0" distL="0" distR="0" wp14:anchorId="3F75E53B" wp14:editId="3E0EDB2F">
            <wp:extent cx="2189180" cy="3568586"/>
            <wp:effectExtent l="0" t="0" r="1905" b="0"/>
            <wp:docPr id="92626476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64768" name=""/>
                    <pic:cNvPicPr/>
                  </pic:nvPicPr>
                  <pic:blipFill>
                    <a:blip r:embed="rId36">
                      <a:extLst>
                        <a:ext uri="{28A0092B-C50C-407E-A947-70E740481C1C}">
                          <a14:useLocalDpi xmlns:a14="http://schemas.microsoft.com/office/drawing/2010/main" val="0"/>
                        </a:ext>
                      </a:extLst>
                    </a:blip>
                    <a:stretch>
                      <a:fillRect/>
                    </a:stretch>
                  </pic:blipFill>
                  <pic:spPr>
                    <a:xfrm>
                      <a:off x="0" y="0"/>
                      <a:ext cx="2189180" cy="3568586"/>
                    </a:xfrm>
                    <a:prstGeom prst="rect">
                      <a:avLst/>
                    </a:prstGeom>
                  </pic:spPr>
                </pic:pic>
              </a:graphicData>
            </a:graphic>
          </wp:inline>
        </w:drawing>
      </w:r>
    </w:p>
    <w:p w14:paraId="25807E5A" w14:textId="1046B7BD" w:rsidR="00636276" w:rsidRDefault="00636276" w:rsidP="00636276">
      <w:pPr>
        <w:pStyle w:val="Beschriftung"/>
      </w:pPr>
      <w:r>
        <w:t xml:space="preserve">Figure </w:t>
      </w:r>
      <w:fldSimple w:instr=" SEQ Figure \* ARABIC ">
        <w:r>
          <w:rPr>
            <w:noProof/>
          </w:rPr>
          <w:t>11</w:t>
        </w:r>
      </w:fldSimple>
      <w:r>
        <w:t xml:space="preserve"> Class Context Diagram 'Organization Unit'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86160FE" w14:textId="77777777" w:rsidTr="00636276">
        <w:tblPrEx>
          <w:tblCellMar>
            <w:bottom w:w="0" w:type="dxa"/>
          </w:tblCellMar>
        </w:tblPrEx>
        <w:tc>
          <w:tcPr>
            <w:tcW w:w="2268" w:type="dxa"/>
            <w:shd w:val="clear" w:color="auto" w:fill="FFFFFF"/>
          </w:tcPr>
          <w:p w14:paraId="600C3E18" w14:textId="1945DA91" w:rsidR="00636276" w:rsidRDefault="00636276" w:rsidP="00636276">
            <w:r w:rsidRPr="00636276">
              <w:rPr>
                <w:rStyle w:val="Fett"/>
              </w:rPr>
              <w:t>Generalizations</w:t>
            </w:r>
          </w:p>
        </w:tc>
        <w:tc>
          <w:tcPr>
            <w:tcW w:w="7369" w:type="dxa"/>
            <w:shd w:val="clear" w:color="auto" w:fill="FFFFFF"/>
          </w:tcPr>
          <w:p w14:paraId="50B705AB" w14:textId="23A085B5" w:rsidR="00636276" w:rsidRDefault="00636276" w:rsidP="00636276">
            <w:hyperlink w:anchor="Deliverable19532" w:history="1">
              <w:r>
                <w:rPr>
                  <w:rStyle w:val="Hyperlink"/>
                </w:rPr>
                <w:t>Actor</w:t>
              </w:r>
            </w:hyperlink>
          </w:p>
        </w:tc>
      </w:tr>
    </w:tbl>
    <w:p w14:paraId="195E3C88" w14:textId="0E4B0B8C"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C711A95" w14:textId="77777777" w:rsidTr="00636276">
        <w:tblPrEx>
          <w:tblCellMar>
            <w:bottom w:w="0" w:type="dxa"/>
          </w:tblCellMar>
        </w:tblPrEx>
        <w:tc>
          <w:tcPr>
            <w:tcW w:w="2268" w:type="dxa"/>
            <w:shd w:val="clear" w:color="auto" w:fill="FFFFFF"/>
          </w:tcPr>
          <w:p w14:paraId="5833ABF1" w14:textId="796D4C72" w:rsidR="00636276" w:rsidRDefault="00636276" w:rsidP="00636276">
            <w:r>
              <w:t>Identifier</w:t>
            </w:r>
          </w:p>
        </w:tc>
        <w:tc>
          <w:tcPr>
            <w:tcW w:w="2268" w:type="dxa"/>
            <w:shd w:val="clear" w:color="auto" w:fill="FFFFFF"/>
          </w:tcPr>
          <w:p w14:paraId="51582347" w14:textId="5A9655F7" w:rsidR="00636276" w:rsidRDefault="00636276" w:rsidP="00636276">
            <w:hyperlink w:anchor="Deliverable16441" w:history="1">
              <w:r>
                <w:rPr>
                  <w:rStyle w:val="Hyperlink"/>
                </w:rPr>
                <w:t>xs:string</w:t>
              </w:r>
            </w:hyperlink>
          </w:p>
        </w:tc>
        <w:tc>
          <w:tcPr>
            <w:tcW w:w="5101" w:type="dxa"/>
            <w:shd w:val="clear" w:color="auto" w:fill="FFFFFF"/>
          </w:tcPr>
          <w:p w14:paraId="3D4E35C2" w14:textId="42B6D481" w:rsidR="00636276" w:rsidRDefault="00636276" w:rsidP="00636276">
            <w:r>
              <w:t>Unambiguous identifier of the element</w:t>
            </w:r>
          </w:p>
        </w:tc>
      </w:tr>
      <w:tr w:rsidR="00636276" w14:paraId="74ADC3A3" w14:textId="77777777" w:rsidTr="00636276">
        <w:tblPrEx>
          <w:tblCellMar>
            <w:bottom w:w="0" w:type="dxa"/>
          </w:tblCellMar>
        </w:tblPrEx>
        <w:tc>
          <w:tcPr>
            <w:tcW w:w="2268" w:type="dxa"/>
            <w:shd w:val="clear" w:color="auto" w:fill="FFFFFF"/>
          </w:tcPr>
          <w:p w14:paraId="381CA5C3" w14:textId="28FCDD09" w:rsidR="00636276" w:rsidRDefault="00636276" w:rsidP="00636276">
            <w:r>
              <w:t>Number</w:t>
            </w:r>
          </w:p>
        </w:tc>
        <w:tc>
          <w:tcPr>
            <w:tcW w:w="2268" w:type="dxa"/>
            <w:shd w:val="clear" w:color="auto" w:fill="FFFFFF"/>
          </w:tcPr>
          <w:p w14:paraId="3E0FF272" w14:textId="25FF3377" w:rsidR="00636276" w:rsidRDefault="00636276" w:rsidP="00636276">
            <w:hyperlink w:anchor="Deliverable16441" w:history="1">
              <w:r>
                <w:rPr>
                  <w:rStyle w:val="Hyperlink"/>
                </w:rPr>
                <w:t>xs:string</w:t>
              </w:r>
            </w:hyperlink>
          </w:p>
        </w:tc>
        <w:tc>
          <w:tcPr>
            <w:tcW w:w="5101" w:type="dxa"/>
            <w:shd w:val="clear" w:color="auto" w:fill="FFFFFF"/>
          </w:tcPr>
          <w:p w14:paraId="04D4D9A2" w14:textId="5BDD0964" w:rsidR="00636276" w:rsidRDefault="00636276" w:rsidP="00636276">
            <w:r>
              <w:t>Legible number or name of the element, i. e. part number</w:t>
            </w:r>
          </w:p>
        </w:tc>
      </w:tr>
      <w:tr w:rsidR="00636276" w14:paraId="7D10D17C" w14:textId="77777777" w:rsidTr="00636276">
        <w:tblPrEx>
          <w:tblCellMar>
            <w:bottom w:w="0" w:type="dxa"/>
          </w:tblCellMar>
        </w:tblPrEx>
        <w:tc>
          <w:tcPr>
            <w:tcW w:w="2268" w:type="dxa"/>
            <w:shd w:val="clear" w:color="auto" w:fill="FFFFFF"/>
          </w:tcPr>
          <w:p w14:paraId="6123DD22" w14:textId="49973700" w:rsidR="00636276" w:rsidRDefault="00636276" w:rsidP="00636276">
            <w:r>
              <w:t>Title</w:t>
            </w:r>
          </w:p>
        </w:tc>
        <w:tc>
          <w:tcPr>
            <w:tcW w:w="2268" w:type="dxa"/>
            <w:shd w:val="clear" w:color="auto" w:fill="FFFFFF"/>
          </w:tcPr>
          <w:p w14:paraId="37E75D5C" w14:textId="49B09D99" w:rsidR="00636276" w:rsidRDefault="00636276" w:rsidP="00636276">
            <w:hyperlink w:anchor="Deliverable16441" w:history="1">
              <w:r>
                <w:rPr>
                  <w:rStyle w:val="Hyperlink"/>
                </w:rPr>
                <w:t>xs:string</w:t>
              </w:r>
            </w:hyperlink>
          </w:p>
        </w:tc>
        <w:tc>
          <w:tcPr>
            <w:tcW w:w="5101" w:type="dxa"/>
            <w:shd w:val="clear" w:color="auto" w:fill="FFFFFF"/>
          </w:tcPr>
          <w:p w14:paraId="41F55D80" w14:textId="55035285" w:rsidR="00636276" w:rsidRDefault="00636276" w:rsidP="00636276">
            <w:r>
              <w:t>Title of the element</w:t>
            </w:r>
          </w:p>
        </w:tc>
      </w:tr>
      <w:tr w:rsidR="00636276" w14:paraId="37588E31" w14:textId="77777777" w:rsidTr="00636276">
        <w:tblPrEx>
          <w:tblCellMar>
            <w:bottom w:w="0" w:type="dxa"/>
          </w:tblCellMar>
        </w:tblPrEx>
        <w:tc>
          <w:tcPr>
            <w:tcW w:w="2268" w:type="dxa"/>
            <w:shd w:val="clear" w:color="auto" w:fill="FFFFFF"/>
          </w:tcPr>
          <w:p w14:paraId="42452CD5" w14:textId="62E2790A" w:rsidR="00636276" w:rsidRDefault="00636276" w:rsidP="00636276">
            <w:r>
              <w:t>Description</w:t>
            </w:r>
          </w:p>
        </w:tc>
        <w:tc>
          <w:tcPr>
            <w:tcW w:w="2268" w:type="dxa"/>
            <w:shd w:val="clear" w:color="auto" w:fill="FFFFFF"/>
          </w:tcPr>
          <w:p w14:paraId="72D5C676" w14:textId="293A4744" w:rsidR="00636276" w:rsidRDefault="00636276" w:rsidP="00636276">
            <w:hyperlink w:anchor="Deliverable16441" w:history="1">
              <w:r>
                <w:rPr>
                  <w:rStyle w:val="Hyperlink"/>
                </w:rPr>
                <w:t>xs:string</w:t>
              </w:r>
            </w:hyperlink>
          </w:p>
        </w:tc>
        <w:tc>
          <w:tcPr>
            <w:tcW w:w="5101" w:type="dxa"/>
            <w:shd w:val="clear" w:color="auto" w:fill="FFFFFF"/>
          </w:tcPr>
          <w:p w14:paraId="0E2B89F7" w14:textId="7292DF63" w:rsidR="00636276" w:rsidRDefault="00636276" w:rsidP="00636276">
            <w:r>
              <w:t>Description of the element</w:t>
            </w:r>
          </w:p>
        </w:tc>
      </w:tr>
      <w:tr w:rsidR="00636276" w14:paraId="6370F3C2" w14:textId="77777777" w:rsidTr="00636276">
        <w:tblPrEx>
          <w:tblCellMar>
            <w:bottom w:w="0" w:type="dxa"/>
          </w:tblCellMar>
        </w:tblPrEx>
        <w:tc>
          <w:tcPr>
            <w:tcW w:w="2268" w:type="dxa"/>
            <w:shd w:val="clear" w:color="auto" w:fill="FFFFFF"/>
          </w:tcPr>
          <w:p w14:paraId="5B4CD70E" w14:textId="6484D822" w:rsidR="00636276" w:rsidRDefault="00636276" w:rsidP="00636276">
            <w:r>
              <w:t>Mail</w:t>
            </w:r>
          </w:p>
        </w:tc>
        <w:tc>
          <w:tcPr>
            <w:tcW w:w="2268" w:type="dxa"/>
            <w:shd w:val="clear" w:color="auto" w:fill="FFFFFF"/>
          </w:tcPr>
          <w:p w14:paraId="2DE31857" w14:textId="17533974" w:rsidR="00636276" w:rsidRDefault="00636276" w:rsidP="00636276">
            <w:hyperlink w:anchor="Deliverable16441" w:history="1">
              <w:r>
                <w:rPr>
                  <w:rStyle w:val="Hyperlink"/>
                </w:rPr>
                <w:t>xs:string</w:t>
              </w:r>
            </w:hyperlink>
          </w:p>
        </w:tc>
        <w:tc>
          <w:tcPr>
            <w:tcW w:w="5101" w:type="dxa"/>
            <w:shd w:val="clear" w:color="auto" w:fill="FFFFFF"/>
          </w:tcPr>
          <w:p w14:paraId="7C299CCA" w14:textId="7C074349" w:rsidR="00636276" w:rsidRDefault="00636276" w:rsidP="00636276">
            <w:r>
              <w:t>E-mail address of the actor</w:t>
            </w:r>
          </w:p>
        </w:tc>
      </w:tr>
      <w:tr w:rsidR="00636276" w14:paraId="2F34B276" w14:textId="77777777" w:rsidTr="00636276">
        <w:tblPrEx>
          <w:tblCellMar>
            <w:bottom w:w="0" w:type="dxa"/>
          </w:tblCellMar>
        </w:tblPrEx>
        <w:tc>
          <w:tcPr>
            <w:tcW w:w="2268" w:type="dxa"/>
            <w:shd w:val="clear" w:color="auto" w:fill="FFFFFF"/>
          </w:tcPr>
          <w:p w14:paraId="7D46B14D" w14:textId="70F1374B" w:rsidR="00636276" w:rsidRDefault="00636276" w:rsidP="00636276">
            <w:r>
              <w:t>Phone</w:t>
            </w:r>
          </w:p>
        </w:tc>
        <w:tc>
          <w:tcPr>
            <w:tcW w:w="2268" w:type="dxa"/>
            <w:shd w:val="clear" w:color="auto" w:fill="FFFFFF"/>
          </w:tcPr>
          <w:p w14:paraId="1C0CC113" w14:textId="3F593CD0" w:rsidR="00636276" w:rsidRDefault="00636276" w:rsidP="00636276">
            <w:hyperlink w:anchor="Deliverable16441" w:history="1">
              <w:r>
                <w:rPr>
                  <w:rStyle w:val="Hyperlink"/>
                </w:rPr>
                <w:t>xs:string</w:t>
              </w:r>
            </w:hyperlink>
          </w:p>
        </w:tc>
        <w:tc>
          <w:tcPr>
            <w:tcW w:w="5101" w:type="dxa"/>
            <w:shd w:val="clear" w:color="auto" w:fill="FFFFFF"/>
          </w:tcPr>
          <w:p w14:paraId="3057B12C" w14:textId="7E5848B4" w:rsidR="00636276" w:rsidRDefault="00636276" w:rsidP="00636276">
            <w:r>
              <w:t>Phone number of the actor</w:t>
            </w:r>
          </w:p>
        </w:tc>
      </w:tr>
      <w:tr w:rsidR="00636276" w14:paraId="02DF8B3F" w14:textId="77777777" w:rsidTr="00636276">
        <w:tblPrEx>
          <w:tblCellMar>
            <w:bottom w:w="0" w:type="dxa"/>
          </w:tblCellMar>
        </w:tblPrEx>
        <w:tc>
          <w:tcPr>
            <w:tcW w:w="2268" w:type="dxa"/>
            <w:shd w:val="clear" w:color="auto" w:fill="FFFFFF"/>
          </w:tcPr>
          <w:p w14:paraId="310B98E4" w14:textId="7BDFE0B8" w:rsidR="00636276" w:rsidRDefault="00636276" w:rsidP="00636276">
            <w:r>
              <w:lastRenderedPageBreak/>
              <w:t>Street</w:t>
            </w:r>
          </w:p>
        </w:tc>
        <w:tc>
          <w:tcPr>
            <w:tcW w:w="2268" w:type="dxa"/>
            <w:shd w:val="clear" w:color="auto" w:fill="FFFFFF"/>
          </w:tcPr>
          <w:p w14:paraId="24F537CC" w14:textId="7043FC5C" w:rsidR="00636276" w:rsidRDefault="00636276" w:rsidP="00636276">
            <w:hyperlink w:anchor="Deliverable16441" w:history="1">
              <w:r>
                <w:rPr>
                  <w:rStyle w:val="Hyperlink"/>
                </w:rPr>
                <w:t>xs:string</w:t>
              </w:r>
            </w:hyperlink>
          </w:p>
        </w:tc>
        <w:tc>
          <w:tcPr>
            <w:tcW w:w="5101" w:type="dxa"/>
            <w:shd w:val="clear" w:color="auto" w:fill="FFFFFF"/>
          </w:tcPr>
          <w:p w14:paraId="6E6A6632" w14:textId="3AC73395" w:rsidR="00636276" w:rsidRDefault="00636276" w:rsidP="00636276">
            <w:r>
              <w:t>Street of the actor</w:t>
            </w:r>
          </w:p>
        </w:tc>
      </w:tr>
      <w:tr w:rsidR="00636276" w14:paraId="645AA82F" w14:textId="77777777" w:rsidTr="00636276">
        <w:tblPrEx>
          <w:tblCellMar>
            <w:bottom w:w="0" w:type="dxa"/>
          </w:tblCellMar>
        </w:tblPrEx>
        <w:tc>
          <w:tcPr>
            <w:tcW w:w="2268" w:type="dxa"/>
            <w:shd w:val="clear" w:color="auto" w:fill="FFFFFF"/>
          </w:tcPr>
          <w:p w14:paraId="4BFAC8DF" w14:textId="42FE9EEC" w:rsidR="00636276" w:rsidRDefault="00636276" w:rsidP="00636276">
            <w:r>
              <w:t>ZIP Code</w:t>
            </w:r>
          </w:p>
        </w:tc>
        <w:tc>
          <w:tcPr>
            <w:tcW w:w="2268" w:type="dxa"/>
            <w:shd w:val="clear" w:color="auto" w:fill="FFFFFF"/>
          </w:tcPr>
          <w:p w14:paraId="6EF8E1D5" w14:textId="54F75F6D" w:rsidR="00636276" w:rsidRDefault="00636276" w:rsidP="00636276">
            <w:hyperlink w:anchor="Deliverable16441" w:history="1">
              <w:r>
                <w:rPr>
                  <w:rStyle w:val="Hyperlink"/>
                </w:rPr>
                <w:t>xs:string</w:t>
              </w:r>
            </w:hyperlink>
          </w:p>
        </w:tc>
        <w:tc>
          <w:tcPr>
            <w:tcW w:w="5101" w:type="dxa"/>
            <w:shd w:val="clear" w:color="auto" w:fill="FFFFFF"/>
          </w:tcPr>
          <w:p w14:paraId="5CFCABE0" w14:textId="516A72DE" w:rsidR="00636276" w:rsidRDefault="00636276" w:rsidP="00636276">
            <w:r>
              <w:t>ZIP code number of the actor</w:t>
            </w:r>
          </w:p>
        </w:tc>
      </w:tr>
      <w:tr w:rsidR="00636276" w14:paraId="0526B5C3" w14:textId="77777777" w:rsidTr="00636276">
        <w:tblPrEx>
          <w:tblCellMar>
            <w:bottom w:w="0" w:type="dxa"/>
          </w:tblCellMar>
        </w:tblPrEx>
        <w:tc>
          <w:tcPr>
            <w:tcW w:w="2268" w:type="dxa"/>
            <w:shd w:val="clear" w:color="auto" w:fill="FFFFFF"/>
          </w:tcPr>
          <w:p w14:paraId="25FD30A9" w14:textId="2B924B6B" w:rsidR="00636276" w:rsidRDefault="00636276" w:rsidP="00636276">
            <w:r>
              <w:t>City</w:t>
            </w:r>
          </w:p>
        </w:tc>
        <w:tc>
          <w:tcPr>
            <w:tcW w:w="2268" w:type="dxa"/>
            <w:shd w:val="clear" w:color="auto" w:fill="FFFFFF"/>
          </w:tcPr>
          <w:p w14:paraId="7D408EFE" w14:textId="59DBE973" w:rsidR="00636276" w:rsidRDefault="00636276" w:rsidP="00636276">
            <w:hyperlink w:anchor="Deliverable16441" w:history="1">
              <w:r>
                <w:rPr>
                  <w:rStyle w:val="Hyperlink"/>
                </w:rPr>
                <w:t>xs:string</w:t>
              </w:r>
            </w:hyperlink>
          </w:p>
        </w:tc>
        <w:tc>
          <w:tcPr>
            <w:tcW w:w="5101" w:type="dxa"/>
            <w:shd w:val="clear" w:color="auto" w:fill="FFFFFF"/>
          </w:tcPr>
          <w:p w14:paraId="30BAB10B" w14:textId="7E8CDD18" w:rsidR="00636276" w:rsidRDefault="00636276" w:rsidP="00636276">
            <w:r>
              <w:t>City of the actor</w:t>
            </w:r>
          </w:p>
        </w:tc>
      </w:tr>
      <w:tr w:rsidR="00636276" w14:paraId="2F19526D" w14:textId="77777777" w:rsidTr="00636276">
        <w:tblPrEx>
          <w:tblCellMar>
            <w:bottom w:w="0" w:type="dxa"/>
          </w:tblCellMar>
        </w:tblPrEx>
        <w:tc>
          <w:tcPr>
            <w:tcW w:w="2268" w:type="dxa"/>
            <w:shd w:val="clear" w:color="auto" w:fill="FFFFFF"/>
          </w:tcPr>
          <w:p w14:paraId="4D5548C0" w14:textId="5D26EB26" w:rsidR="00636276" w:rsidRDefault="00636276" w:rsidP="00636276">
            <w:r>
              <w:t>Country</w:t>
            </w:r>
          </w:p>
        </w:tc>
        <w:tc>
          <w:tcPr>
            <w:tcW w:w="2268" w:type="dxa"/>
            <w:shd w:val="clear" w:color="auto" w:fill="FFFFFF"/>
          </w:tcPr>
          <w:p w14:paraId="5BD4B934" w14:textId="15D4D0A2" w:rsidR="00636276" w:rsidRDefault="00636276" w:rsidP="00636276">
            <w:hyperlink w:anchor="Deliverable16441" w:history="1">
              <w:r>
                <w:rPr>
                  <w:rStyle w:val="Hyperlink"/>
                </w:rPr>
                <w:t>xs:string</w:t>
              </w:r>
            </w:hyperlink>
          </w:p>
        </w:tc>
        <w:tc>
          <w:tcPr>
            <w:tcW w:w="5101" w:type="dxa"/>
            <w:shd w:val="clear" w:color="auto" w:fill="FFFFFF"/>
          </w:tcPr>
          <w:p w14:paraId="0AD1D65D" w14:textId="158B4CBA" w:rsidR="00636276" w:rsidRDefault="00636276" w:rsidP="00636276">
            <w:r>
              <w:t>Country of the actor</w:t>
            </w:r>
          </w:p>
        </w:tc>
      </w:tr>
    </w:tbl>
    <w:p w14:paraId="015F1300" w14:textId="590D63C4"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AA357E2" w14:textId="77777777" w:rsidTr="00636276">
        <w:tblPrEx>
          <w:tblCellMar>
            <w:bottom w:w="0" w:type="dxa"/>
          </w:tblCellMar>
        </w:tblPrEx>
        <w:tc>
          <w:tcPr>
            <w:tcW w:w="2268" w:type="dxa"/>
            <w:shd w:val="clear" w:color="auto" w:fill="FFFFFF"/>
          </w:tcPr>
          <w:p w14:paraId="295782D4" w14:textId="3759391B" w:rsidR="00636276" w:rsidRDefault="00636276" w:rsidP="00636276">
            <w:r>
              <w:t>part of</w:t>
            </w:r>
          </w:p>
        </w:tc>
        <w:tc>
          <w:tcPr>
            <w:tcW w:w="2268" w:type="dxa"/>
            <w:shd w:val="clear" w:color="auto" w:fill="FFFFFF"/>
          </w:tcPr>
          <w:p w14:paraId="1D42D423" w14:textId="0F9CA2F3" w:rsidR="00636276" w:rsidRDefault="00636276" w:rsidP="00636276">
            <w:hyperlink w:anchor="Deliverable13371" w:history="1">
              <w:r>
                <w:rPr>
                  <w:rStyle w:val="Hyperlink"/>
                </w:rPr>
                <w:t>Organization Unit</w:t>
              </w:r>
            </w:hyperlink>
          </w:p>
        </w:tc>
        <w:tc>
          <w:tcPr>
            <w:tcW w:w="5101" w:type="dxa"/>
            <w:shd w:val="clear" w:color="auto" w:fill="FFFFFF"/>
          </w:tcPr>
          <w:p w14:paraId="27D111C4" w14:textId="6EC257F9" w:rsidR="00636276" w:rsidRDefault="00636276" w:rsidP="00636276">
            <w:r>
              <w:t>Parent element</w:t>
            </w:r>
          </w:p>
        </w:tc>
      </w:tr>
    </w:tbl>
    <w:p w14:paraId="441C837D" w14:textId="0A970AD1"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DE15AA4" w14:textId="77777777" w:rsidTr="00636276">
        <w:tblPrEx>
          <w:tblCellMar>
            <w:bottom w:w="0" w:type="dxa"/>
          </w:tblCellMar>
        </w:tblPrEx>
        <w:tc>
          <w:tcPr>
            <w:tcW w:w="2268" w:type="dxa"/>
            <w:shd w:val="clear" w:color="auto" w:fill="FFFFFF"/>
          </w:tcPr>
          <w:p w14:paraId="70C75AA6" w14:textId="0797451C" w:rsidR="00636276" w:rsidRDefault="00636276" w:rsidP="00636276">
            <w:hyperlink w:anchor="Deliverable13366" w:history="1">
              <w:r>
                <w:rPr>
                  <w:rStyle w:val="Hyperlink"/>
                </w:rPr>
                <w:t>Person</w:t>
              </w:r>
            </w:hyperlink>
          </w:p>
        </w:tc>
        <w:tc>
          <w:tcPr>
            <w:tcW w:w="2268" w:type="dxa"/>
            <w:shd w:val="clear" w:color="auto" w:fill="FFFFFF"/>
          </w:tcPr>
          <w:p w14:paraId="2AED80E7" w14:textId="180120F9" w:rsidR="00636276" w:rsidRDefault="00636276" w:rsidP="00636276">
            <w:r>
              <w:t>member of</w:t>
            </w:r>
          </w:p>
        </w:tc>
        <w:tc>
          <w:tcPr>
            <w:tcW w:w="5101" w:type="dxa"/>
            <w:shd w:val="clear" w:color="auto" w:fill="FFFFFF"/>
          </w:tcPr>
          <w:p w14:paraId="7476D549" w14:textId="4939BC0C" w:rsidR="00636276" w:rsidRDefault="00636276" w:rsidP="00636276">
            <w:r>
              <w:t>Parent organization unit</w:t>
            </w:r>
          </w:p>
        </w:tc>
      </w:tr>
      <w:tr w:rsidR="00636276" w14:paraId="53485F4F" w14:textId="77777777" w:rsidTr="00636276">
        <w:tblPrEx>
          <w:tblCellMar>
            <w:bottom w:w="0" w:type="dxa"/>
          </w:tblCellMar>
        </w:tblPrEx>
        <w:tc>
          <w:tcPr>
            <w:tcW w:w="2268" w:type="dxa"/>
            <w:shd w:val="clear" w:color="auto" w:fill="FFFFFF"/>
          </w:tcPr>
          <w:p w14:paraId="3A74633E" w14:textId="77777777" w:rsidR="00636276" w:rsidRDefault="00636276" w:rsidP="00636276"/>
        </w:tc>
        <w:tc>
          <w:tcPr>
            <w:tcW w:w="2268" w:type="dxa"/>
            <w:shd w:val="clear" w:color="auto" w:fill="FFFFFF"/>
          </w:tcPr>
          <w:p w14:paraId="1E1010CD" w14:textId="77777777" w:rsidR="00636276" w:rsidRDefault="00636276" w:rsidP="00636276"/>
        </w:tc>
        <w:tc>
          <w:tcPr>
            <w:tcW w:w="5101" w:type="dxa"/>
            <w:shd w:val="clear" w:color="auto" w:fill="FFFFFF"/>
          </w:tcPr>
          <w:p w14:paraId="696142B1" w14:textId="71D3BAC1" w:rsidR="00636276" w:rsidRDefault="00636276" w:rsidP="00636276">
            <w:r>
              <w:t>Parent element</w:t>
            </w:r>
          </w:p>
        </w:tc>
      </w:tr>
    </w:tbl>
    <w:p w14:paraId="06AA47F3" w14:textId="723C165F" w:rsidR="00636276" w:rsidRDefault="00636276" w:rsidP="00636276">
      <w:pPr>
        <w:pStyle w:val="berschrift4"/>
      </w:pPr>
      <w:bookmarkStart w:id="41" w:name="Deliverable13376"/>
      <w:r>
        <w:t>Task</w:t>
      </w:r>
      <w:bookmarkEnd w:id="41"/>
    </w:p>
    <w:p w14:paraId="7D816F18" w14:textId="698FF369" w:rsidR="00636276" w:rsidRDefault="00636276" w:rsidP="00636276">
      <w:r>
        <w:t>A task is a definite piece of work assigned to a person or organisation</w:t>
      </w:r>
    </w:p>
    <w:p w14:paraId="155FD736" w14:textId="77777777" w:rsidR="00636276" w:rsidRDefault="00636276" w:rsidP="00636276">
      <w:pPr>
        <w:keepNext/>
      </w:pPr>
      <w:r>
        <w:rPr>
          <w:noProof/>
        </w:rPr>
        <w:drawing>
          <wp:inline distT="0" distB="0" distL="0" distR="0" wp14:anchorId="413514EE" wp14:editId="1CD0A125">
            <wp:extent cx="857370" cy="857370"/>
            <wp:effectExtent l="0" t="0" r="0" b="0"/>
            <wp:docPr id="93151390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390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F45A693" w14:textId="322B5FD4" w:rsidR="00636276" w:rsidRDefault="00636276" w:rsidP="00636276">
      <w:pPr>
        <w:pStyle w:val="Beschriftung"/>
      </w:pPr>
      <w:r>
        <w:t xml:space="preserve">Figure </w:t>
      </w:r>
      <w:fldSimple w:instr=" SEQ Figure \* ARABIC ">
        <w:r>
          <w:rPr>
            <w:noProof/>
          </w:rPr>
          <w:t>12</w:t>
        </w:r>
      </w:fldSimple>
      <w:r>
        <w:t xml:space="preserve"> Icon</w:t>
      </w:r>
    </w:p>
    <w:p w14:paraId="0ECC605A" w14:textId="77777777" w:rsidR="00636276" w:rsidRDefault="00636276" w:rsidP="00636276">
      <w:pPr>
        <w:keepNext/>
      </w:pPr>
      <w:r>
        <w:rPr>
          <w:noProof/>
        </w:rPr>
        <w:drawing>
          <wp:inline distT="0" distB="0" distL="0" distR="0" wp14:anchorId="1F84D3C4" wp14:editId="6414459B">
            <wp:extent cx="3596510" cy="3239093"/>
            <wp:effectExtent l="0" t="0" r="4445" b="0"/>
            <wp:docPr id="85918828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88288" name=""/>
                    <pic:cNvPicPr/>
                  </pic:nvPicPr>
                  <pic:blipFill>
                    <a:blip r:embed="rId38">
                      <a:extLst>
                        <a:ext uri="{28A0092B-C50C-407E-A947-70E740481C1C}">
                          <a14:useLocalDpi xmlns:a14="http://schemas.microsoft.com/office/drawing/2010/main" val="0"/>
                        </a:ext>
                      </a:extLst>
                    </a:blip>
                    <a:stretch>
                      <a:fillRect/>
                    </a:stretch>
                  </pic:blipFill>
                  <pic:spPr>
                    <a:xfrm>
                      <a:off x="0" y="0"/>
                      <a:ext cx="3596510" cy="3239093"/>
                    </a:xfrm>
                    <a:prstGeom prst="rect">
                      <a:avLst/>
                    </a:prstGeom>
                  </pic:spPr>
                </pic:pic>
              </a:graphicData>
            </a:graphic>
          </wp:inline>
        </w:drawing>
      </w:r>
    </w:p>
    <w:p w14:paraId="15BEF99F" w14:textId="525896CB" w:rsidR="00636276" w:rsidRDefault="00636276" w:rsidP="00636276">
      <w:pPr>
        <w:pStyle w:val="Beschriftung"/>
      </w:pPr>
      <w:r>
        <w:t xml:space="preserve">Figure </w:t>
      </w:r>
      <w:fldSimple w:instr=" SEQ Figure \* ARABIC ">
        <w:r>
          <w:rPr>
            <w:noProof/>
          </w:rPr>
          <w:t>13</w:t>
        </w:r>
      </w:fldSimple>
      <w:r>
        <w:t xml:space="preserve"> Class Context Diagram 'Task'</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9E2F51E" w14:textId="77777777" w:rsidTr="00636276">
        <w:tblPrEx>
          <w:tblCellMar>
            <w:bottom w:w="0" w:type="dxa"/>
          </w:tblCellMar>
        </w:tblPrEx>
        <w:tc>
          <w:tcPr>
            <w:tcW w:w="2268" w:type="dxa"/>
            <w:shd w:val="clear" w:color="auto" w:fill="FFFFFF"/>
          </w:tcPr>
          <w:p w14:paraId="4BE08E11" w14:textId="2A0C6B7E" w:rsidR="00636276" w:rsidRDefault="00636276" w:rsidP="00636276">
            <w:r w:rsidRPr="00636276">
              <w:rPr>
                <w:rStyle w:val="Fett"/>
              </w:rPr>
              <w:t>Specializations</w:t>
            </w:r>
          </w:p>
        </w:tc>
        <w:tc>
          <w:tcPr>
            <w:tcW w:w="7369" w:type="dxa"/>
            <w:shd w:val="clear" w:color="auto" w:fill="FFFFFF"/>
          </w:tcPr>
          <w:p w14:paraId="00B70FBA" w14:textId="21F3B25E" w:rsidR="00636276" w:rsidRDefault="00636276" w:rsidP="00636276">
            <w:hyperlink w:anchor="Deliverable14578" w:history="1">
              <w:r>
                <w:rPr>
                  <w:rStyle w:val="Hyperlink"/>
                </w:rPr>
                <w:t>Project</w:t>
              </w:r>
            </w:hyperlink>
          </w:p>
        </w:tc>
      </w:tr>
    </w:tbl>
    <w:p w14:paraId="19841311" w14:textId="4D826EA0"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215DC00" w14:textId="77777777" w:rsidTr="00636276">
        <w:tblPrEx>
          <w:tblCellMar>
            <w:bottom w:w="0" w:type="dxa"/>
          </w:tblCellMar>
        </w:tblPrEx>
        <w:tc>
          <w:tcPr>
            <w:tcW w:w="2268" w:type="dxa"/>
            <w:shd w:val="clear" w:color="auto" w:fill="FFFFFF"/>
          </w:tcPr>
          <w:p w14:paraId="1C863032" w14:textId="370CF0C6" w:rsidR="00636276" w:rsidRDefault="00636276" w:rsidP="00636276">
            <w:r>
              <w:t>Identifier</w:t>
            </w:r>
          </w:p>
        </w:tc>
        <w:tc>
          <w:tcPr>
            <w:tcW w:w="2268" w:type="dxa"/>
            <w:shd w:val="clear" w:color="auto" w:fill="FFFFFF"/>
          </w:tcPr>
          <w:p w14:paraId="62F3BEDC" w14:textId="56600E6B" w:rsidR="00636276" w:rsidRDefault="00636276" w:rsidP="00636276">
            <w:hyperlink w:anchor="Deliverable16441" w:history="1">
              <w:r>
                <w:rPr>
                  <w:rStyle w:val="Hyperlink"/>
                </w:rPr>
                <w:t>xs:string</w:t>
              </w:r>
            </w:hyperlink>
          </w:p>
        </w:tc>
        <w:tc>
          <w:tcPr>
            <w:tcW w:w="5101" w:type="dxa"/>
            <w:shd w:val="clear" w:color="auto" w:fill="FFFFFF"/>
          </w:tcPr>
          <w:p w14:paraId="3BEDEFD0" w14:textId="2BAB942F" w:rsidR="00636276" w:rsidRDefault="00636276" w:rsidP="00636276">
            <w:r>
              <w:t>Unambiguous identifier of the element</w:t>
            </w:r>
          </w:p>
        </w:tc>
      </w:tr>
      <w:tr w:rsidR="00636276" w14:paraId="4DC44F0A" w14:textId="77777777" w:rsidTr="00636276">
        <w:tblPrEx>
          <w:tblCellMar>
            <w:bottom w:w="0" w:type="dxa"/>
          </w:tblCellMar>
        </w:tblPrEx>
        <w:tc>
          <w:tcPr>
            <w:tcW w:w="2268" w:type="dxa"/>
            <w:shd w:val="clear" w:color="auto" w:fill="FFFFFF"/>
          </w:tcPr>
          <w:p w14:paraId="2BCD4EFE" w14:textId="0E3FD237" w:rsidR="00636276" w:rsidRDefault="00636276" w:rsidP="00636276">
            <w:r>
              <w:t>Number</w:t>
            </w:r>
          </w:p>
        </w:tc>
        <w:tc>
          <w:tcPr>
            <w:tcW w:w="2268" w:type="dxa"/>
            <w:shd w:val="clear" w:color="auto" w:fill="FFFFFF"/>
          </w:tcPr>
          <w:p w14:paraId="7E5C2B47" w14:textId="79B74846" w:rsidR="00636276" w:rsidRDefault="00636276" w:rsidP="00636276">
            <w:hyperlink w:anchor="Deliverable16441" w:history="1">
              <w:r>
                <w:rPr>
                  <w:rStyle w:val="Hyperlink"/>
                </w:rPr>
                <w:t>xs:string</w:t>
              </w:r>
            </w:hyperlink>
          </w:p>
        </w:tc>
        <w:tc>
          <w:tcPr>
            <w:tcW w:w="5101" w:type="dxa"/>
            <w:shd w:val="clear" w:color="auto" w:fill="FFFFFF"/>
          </w:tcPr>
          <w:p w14:paraId="30F54E29" w14:textId="51FB4C4F" w:rsidR="00636276" w:rsidRDefault="00636276" w:rsidP="00636276">
            <w:r>
              <w:t>Legible number or name of the element, i. e. part number</w:t>
            </w:r>
          </w:p>
        </w:tc>
      </w:tr>
      <w:tr w:rsidR="00636276" w14:paraId="4F69DDD3" w14:textId="77777777" w:rsidTr="00636276">
        <w:tblPrEx>
          <w:tblCellMar>
            <w:bottom w:w="0" w:type="dxa"/>
          </w:tblCellMar>
        </w:tblPrEx>
        <w:tc>
          <w:tcPr>
            <w:tcW w:w="2268" w:type="dxa"/>
            <w:shd w:val="clear" w:color="auto" w:fill="FFFFFF"/>
          </w:tcPr>
          <w:p w14:paraId="4990916B" w14:textId="3F831289" w:rsidR="00636276" w:rsidRDefault="00636276" w:rsidP="00636276">
            <w:r>
              <w:lastRenderedPageBreak/>
              <w:t>Title</w:t>
            </w:r>
          </w:p>
        </w:tc>
        <w:tc>
          <w:tcPr>
            <w:tcW w:w="2268" w:type="dxa"/>
            <w:shd w:val="clear" w:color="auto" w:fill="FFFFFF"/>
          </w:tcPr>
          <w:p w14:paraId="4A279B53" w14:textId="3818B78A" w:rsidR="00636276" w:rsidRDefault="00636276" w:rsidP="00636276">
            <w:hyperlink w:anchor="Deliverable16441" w:history="1">
              <w:r>
                <w:rPr>
                  <w:rStyle w:val="Hyperlink"/>
                </w:rPr>
                <w:t>xs:string</w:t>
              </w:r>
            </w:hyperlink>
          </w:p>
        </w:tc>
        <w:tc>
          <w:tcPr>
            <w:tcW w:w="5101" w:type="dxa"/>
            <w:shd w:val="clear" w:color="auto" w:fill="FFFFFF"/>
          </w:tcPr>
          <w:p w14:paraId="6C7E96BE" w14:textId="7A82E1A9" w:rsidR="00636276" w:rsidRDefault="00636276" w:rsidP="00636276">
            <w:r>
              <w:t>Title of the element</w:t>
            </w:r>
          </w:p>
        </w:tc>
      </w:tr>
      <w:tr w:rsidR="00636276" w14:paraId="1362B9CA" w14:textId="77777777" w:rsidTr="00636276">
        <w:tblPrEx>
          <w:tblCellMar>
            <w:bottom w:w="0" w:type="dxa"/>
          </w:tblCellMar>
        </w:tblPrEx>
        <w:tc>
          <w:tcPr>
            <w:tcW w:w="2268" w:type="dxa"/>
            <w:shd w:val="clear" w:color="auto" w:fill="FFFFFF"/>
          </w:tcPr>
          <w:p w14:paraId="1765E014" w14:textId="4A56B847" w:rsidR="00636276" w:rsidRDefault="00636276" w:rsidP="00636276">
            <w:r>
              <w:t>Description</w:t>
            </w:r>
          </w:p>
        </w:tc>
        <w:tc>
          <w:tcPr>
            <w:tcW w:w="2268" w:type="dxa"/>
            <w:shd w:val="clear" w:color="auto" w:fill="FFFFFF"/>
          </w:tcPr>
          <w:p w14:paraId="3A520C13" w14:textId="5B0BA37C" w:rsidR="00636276" w:rsidRDefault="00636276" w:rsidP="00636276">
            <w:hyperlink w:anchor="Deliverable16441" w:history="1">
              <w:r>
                <w:rPr>
                  <w:rStyle w:val="Hyperlink"/>
                </w:rPr>
                <w:t>xs:string</w:t>
              </w:r>
            </w:hyperlink>
          </w:p>
        </w:tc>
        <w:tc>
          <w:tcPr>
            <w:tcW w:w="5101" w:type="dxa"/>
            <w:shd w:val="clear" w:color="auto" w:fill="FFFFFF"/>
          </w:tcPr>
          <w:p w14:paraId="78A60034" w14:textId="00334923" w:rsidR="00636276" w:rsidRDefault="00636276" w:rsidP="00636276">
            <w:r>
              <w:t>Description of the element</w:t>
            </w:r>
          </w:p>
        </w:tc>
      </w:tr>
      <w:tr w:rsidR="00636276" w14:paraId="39CED05A" w14:textId="77777777" w:rsidTr="00636276">
        <w:tblPrEx>
          <w:tblCellMar>
            <w:bottom w:w="0" w:type="dxa"/>
          </w:tblCellMar>
        </w:tblPrEx>
        <w:tc>
          <w:tcPr>
            <w:tcW w:w="2268" w:type="dxa"/>
            <w:shd w:val="clear" w:color="auto" w:fill="FFFFFF"/>
          </w:tcPr>
          <w:p w14:paraId="4C645DD2" w14:textId="3E1D2E7F" w:rsidR="00636276" w:rsidRDefault="00636276" w:rsidP="00636276">
            <w:r>
              <w:t>StartDateTime</w:t>
            </w:r>
          </w:p>
        </w:tc>
        <w:tc>
          <w:tcPr>
            <w:tcW w:w="2268" w:type="dxa"/>
            <w:shd w:val="clear" w:color="auto" w:fill="FFFFFF"/>
          </w:tcPr>
          <w:p w14:paraId="41702505" w14:textId="3F2FE687" w:rsidR="00636276" w:rsidRDefault="00636276" w:rsidP="00636276">
            <w:hyperlink w:anchor="Deliverable16500" w:history="1">
              <w:r>
                <w:rPr>
                  <w:rStyle w:val="Hyperlink"/>
                </w:rPr>
                <w:t>xs:dateTime</w:t>
              </w:r>
            </w:hyperlink>
          </w:p>
        </w:tc>
        <w:tc>
          <w:tcPr>
            <w:tcW w:w="5101" w:type="dxa"/>
            <w:shd w:val="clear" w:color="auto" w:fill="FFFFFF"/>
          </w:tcPr>
          <w:p w14:paraId="06490198" w14:textId="26901D6D" w:rsidR="00636276" w:rsidRDefault="00636276" w:rsidP="00636276">
            <w:r>
              <w:t>Start date and time of the element</w:t>
            </w:r>
          </w:p>
        </w:tc>
      </w:tr>
      <w:tr w:rsidR="00636276" w14:paraId="30F957EA" w14:textId="77777777" w:rsidTr="00636276">
        <w:tblPrEx>
          <w:tblCellMar>
            <w:bottom w:w="0" w:type="dxa"/>
          </w:tblCellMar>
        </w:tblPrEx>
        <w:tc>
          <w:tcPr>
            <w:tcW w:w="2268" w:type="dxa"/>
            <w:shd w:val="clear" w:color="auto" w:fill="FFFFFF"/>
          </w:tcPr>
          <w:p w14:paraId="7DC29AF6" w14:textId="4FA167D1" w:rsidR="00636276" w:rsidRDefault="00636276" w:rsidP="00636276">
            <w:r>
              <w:t>EndDateTime</w:t>
            </w:r>
          </w:p>
        </w:tc>
        <w:tc>
          <w:tcPr>
            <w:tcW w:w="2268" w:type="dxa"/>
            <w:shd w:val="clear" w:color="auto" w:fill="FFFFFF"/>
          </w:tcPr>
          <w:p w14:paraId="2DBFD81D" w14:textId="3C2C445D" w:rsidR="00636276" w:rsidRDefault="00636276" w:rsidP="00636276">
            <w:hyperlink w:anchor="Deliverable16500" w:history="1">
              <w:r>
                <w:rPr>
                  <w:rStyle w:val="Hyperlink"/>
                </w:rPr>
                <w:t>xs:dateTime</w:t>
              </w:r>
            </w:hyperlink>
          </w:p>
        </w:tc>
        <w:tc>
          <w:tcPr>
            <w:tcW w:w="5101" w:type="dxa"/>
            <w:shd w:val="clear" w:color="auto" w:fill="FFFFFF"/>
          </w:tcPr>
          <w:p w14:paraId="33D2970B" w14:textId="0C9DB47F" w:rsidR="00636276" w:rsidRDefault="00636276" w:rsidP="00636276">
            <w:r>
              <w:t>End date and time of the element</w:t>
            </w:r>
          </w:p>
        </w:tc>
      </w:tr>
    </w:tbl>
    <w:p w14:paraId="2EBCB2FE" w14:textId="499E68A7"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E4AFC66" w14:textId="77777777" w:rsidTr="00636276">
        <w:tblPrEx>
          <w:tblCellMar>
            <w:bottom w:w="0" w:type="dxa"/>
          </w:tblCellMar>
        </w:tblPrEx>
        <w:tc>
          <w:tcPr>
            <w:tcW w:w="2268" w:type="dxa"/>
            <w:shd w:val="clear" w:color="auto" w:fill="FFFFFF"/>
          </w:tcPr>
          <w:p w14:paraId="6FD2E2E4" w14:textId="57364F71" w:rsidR="00636276" w:rsidRDefault="00636276" w:rsidP="00636276">
            <w:r>
              <w:t>part of</w:t>
            </w:r>
          </w:p>
        </w:tc>
        <w:tc>
          <w:tcPr>
            <w:tcW w:w="2268" w:type="dxa"/>
            <w:shd w:val="clear" w:color="auto" w:fill="FFFFFF"/>
          </w:tcPr>
          <w:p w14:paraId="08574209" w14:textId="3316B16C" w:rsidR="00636276" w:rsidRDefault="00636276" w:rsidP="00636276">
            <w:hyperlink w:anchor="Deliverable13376" w:history="1">
              <w:r>
                <w:rPr>
                  <w:rStyle w:val="Hyperlink"/>
                </w:rPr>
                <w:t>Task</w:t>
              </w:r>
            </w:hyperlink>
          </w:p>
        </w:tc>
        <w:tc>
          <w:tcPr>
            <w:tcW w:w="5101" w:type="dxa"/>
            <w:shd w:val="clear" w:color="auto" w:fill="FFFFFF"/>
          </w:tcPr>
          <w:p w14:paraId="168D1AD4" w14:textId="7FE37508" w:rsidR="00636276" w:rsidRDefault="00636276" w:rsidP="00636276">
            <w:r>
              <w:t>Parent element</w:t>
            </w:r>
          </w:p>
        </w:tc>
      </w:tr>
      <w:tr w:rsidR="00636276" w14:paraId="0624386A" w14:textId="77777777" w:rsidTr="00636276">
        <w:tblPrEx>
          <w:tblCellMar>
            <w:bottom w:w="0" w:type="dxa"/>
          </w:tblCellMar>
        </w:tblPrEx>
        <w:tc>
          <w:tcPr>
            <w:tcW w:w="2268" w:type="dxa"/>
            <w:shd w:val="clear" w:color="auto" w:fill="FFFFFF"/>
          </w:tcPr>
          <w:p w14:paraId="71A43DAD" w14:textId="6585A3BE" w:rsidR="00636276" w:rsidRDefault="00636276" w:rsidP="00636276">
            <w:r>
              <w:t>created by</w:t>
            </w:r>
          </w:p>
        </w:tc>
        <w:tc>
          <w:tcPr>
            <w:tcW w:w="2268" w:type="dxa"/>
            <w:shd w:val="clear" w:color="auto" w:fill="FFFFFF"/>
          </w:tcPr>
          <w:p w14:paraId="44DF15D3" w14:textId="4A68A047" w:rsidR="00636276" w:rsidRDefault="00636276" w:rsidP="00636276">
            <w:hyperlink w:anchor="Deliverable13366" w:history="1">
              <w:r>
                <w:rPr>
                  <w:rStyle w:val="Hyperlink"/>
                </w:rPr>
                <w:t>Person</w:t>
              </w:r>
            </w:hyperlink>
          </w:p>
        </w:tc>
        <w:tc>
          <w:tcPr>
            <w:tcW w:w="5101" w:type="dxa"/>
            <w:shd w:val="clear" w:color="auto" w:fill="FFFFFF"/>
          </w:tcPr>
          <w:p w14:paraId="3D5522C8" w14:textId="23ABAEAE" w:rsidR="00636276" w:rsidRDefault="00636276" w:rsidP="00636276">
            <w:r>
              <w:t>The person who created this element</w:t>
            </w:r>
          </w:p>
        </w:tc>
      </w:tr>
      <w:tr w:rsidR="00636276" w14:paraId="61715075" w14:textId="77777777" w:rsidTr="00636276">
        <w:tblPrEx>
          <w:tblCellMar>
            <w:bottom w:w="0" w:type="dxa"/>
          </w:tblCellMar>
        </w:tblPrEx>
        <w:tc>
          <w:tcPr>
            <w:tcW w:w="2268" w:type="dxa"/>
            <w:shd w:val="clear" w:color="auto" w:fill="FFFFFF"/>
          </w:tcPr>
          <w:p w14:paraId="3E7A64CA" w14:textId="623950C4" w:rsidR="00636276" w:rsidRDefault="00636276" w:rsidP="00636276">
            <w:r>
              <w:t>owned by</w:t>
            </w:r>
          </w:p>
        </w:tc>
        <w:tc>
          <w:tcPr>
            <w:tcW w:w="2268" w:type="dxa"/>
            <w:shd w:val="clear" w:color="auto" w:fill="FFFFFF"/>
          </w:tcPr>
          <w:p w14:paraId="78795F83" w14:textId="5C206C39" w:rsidR="00636276" w:rsidRDefault="00636276" w:rsidP="00636276">
            <w:hyperlink w:anchor="Deliverable19532" w:history="1">
              <w:r>
                <w:rPr>
                  <w:rStyle w:val="Hyperlink"/>
                </w:rPr>
                <w:t>Actor</w:t>
              </w:r>
            </w:hyperlink>
          </w:p>
        </w:tc>
        <w:tc>
          <w:tcPr>
            <w:tcW w:w="5101" w:type="dxa"/>
            <w:shd w:val="clear" w:color="auto" w:fill="FFFFFF"/>
          </w:tcPr>
          <w:p w14:paraId="63522564" w14:textId="70ACE80F" w:rsidR="00636276" w:rsidRDefault="00636276" w:rsidP="00636276">
            <w:r>
              <w:t>Actor owning this element</w:t>
            </w:r>
          </w:p>
        </w:tc>
      </w:tr>
    </w:tbl>
    <w:p w14:paraId="69967F24" w14:textId="25C19F72"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F814561" w14:textId="77777777" w:rsidTr="00636276">
        <w:tblPrEx>
          <w:tblCellMar>
            <w:bottom w:w="0" w:type="dxa"/>
          </w:tblCellMar>
        </w:tblPrEx>
        <w:tc>
          <w:tcPr>
            <w:tcW w:w="2268" w:type="dxa"/>
            <w:shd w:val="clear" w:color="auto" w:fill="FFFFFF"/>
          </w:tcPr>
          <w:p w14:paraId="147855B8" w14:textId="77777777" w:rsidR="00636276" w:rsidRDefault="00636276" w:rsidP="00636276"/>
        </w:tc>
        <w:tc>
          <w:tcPr>
            <w:tcW w:w="2268" w:type="dxa"/>
            <w:shd w:val="clear" w:color="auto" w:fill="FFFFFF"/>
          </w:tcPr>
          <w:p w14:paraId="677D27EB" w14:textId="77777777" w:rsidR="00636276" w:rsidRDefault="00636276" w:rsidP="00636276"/>
        </w:tc>
        <w:tc>
          <w:tcPr>
            <w:tcW w:w="5101" w:type="dxa"/>
            <w:shd w:val="clear" w:color="auto" w:fill="FFFFFF"/>
          </w:tcPr>
          <w:p w14:paraId="4771456D" w14:textId="3B8156CA" w:rsidR="00636276" w:rsidRDefault="00636276" w:rsidP="00636276">
            <w:r>
              <w:t>Parent element</w:t>
            </w:r>
          </w:p>
        </w:tc>
      </w:tr>
      <w:tr w:rsidR="00636276" w14:paraId="60CF4D7A" w14:textId="77777777" w:rsidTr="00636276">
        <w:tblPrEx>
          <w:tblCellMar>
            <w:bottom w:w="0" w:type="dxa"/>
          </w:tblCellMar>
        </w:tblPrEx>
        <w:tc>
          <w:tcPr>
            <w:tcW w:w="2268" w:type="dxa"/>
            <w:shd w:val="clear" w:color="auto" w:fill="FFFFFF"/>
          </w:tcPr>
          <w:p w14:paraId="72728012" w14:textId="6B011848" w:rsidR="00636276" w:rsidRDefault="00636276" w:rsidP="00636276">
            <w:hyperlink w:anchor="Deliverable14981" w:history="1">
              <w:r>
                <w:rPr>
                  <w:rStyle w:val="Hyperlink"/>
                </w:rPr>
                <w:t>Function Failure</w:t>
              </w:r>
            </w:hyperlink>
          </w:p>
        </w:tc>
        <w:tc>
          <w:tcPr>
            <w:tcW w:w="2268" w:type="dxa"/>
            <w:shd w:val="clear" w:color="auto" w:fill="FFFFFF"/>
          </w:tcPr>
          <w:p w14:paraId="2DA81FDC" w14:textId="46F7E231" w:rsidR="00636276" w:rsidRDefault="00636276" w:rsidP="00636276">
            <w:r>
              <w:t>detected by</w:t>
            </w:r>
          </w:p>
        </w:tc>
        <w:tc>
          <w:tcPr>
            <w:tcW w:w="5101" w:type="dxa"/>
            <w:shd w:val="clear" w:color="auto" w:fill="FFFFFF"/>
          </w:tcPr>
          <w:p w14:paraId="25DB155D" w14:textId="16D62B36" w:rsidR="00636276" w:rsidRDefault="00636276" w:rsidP="00636276">
            <w:r>
              <w:t>Detection task for the function failure</w:t>
            </w:r>
          </w:p>
        </w:tc>
      </w:tr>
    </w:tbl>
    <w:p w14:paraId="68FD596F" w14:textId="660A8DBB" w:rsidR="00636276" w:rsidRDefault="00636276" w:rsidP="00636276">
      <w:pPr>
        <w:pStyle w:val="berschrift4"/>
        <w:numPr>
          <w:ilvl w:val="3"/>
          <w:numId w:val="15"/>
        </w:numPr>
      </w:pPr>
      <w:bookmarkStart w:id="42" w:name="Deliverable14578"/>
      <w:r>
        <w:t>Project</w:t>
      </w:r>
      <w:bookmarkEnd w:id="42"/>
    </w:p>
    <w:p w14:paraId="3229C5A5" w14:textId="07901307" w:rsidR="00636276" w:rsidRDefault="00636276" w:rsidP="00636276">
      <w:r>
        <w:t>Represents a project or sub-project</w:t>
      </w:r>
    </w:p>
    <w:p w14:paraId="675A47CE" w14:textId="77777777" w:rsidR="00636276" w:rsidRDefault="00636276" w:rsidP="00636276">
      <w:pPr>
        <w:keepNext/>
      </w:pPr>
      <w:r>
        <w:rPr>
          <w:noProof/>
        </w:rPr>
        <w:drawing>
          <wp:inline distT="0" distB="0" distL="0" distR="0" wp14:anchorId="736F9672" wp14:editId="3F939BE6">
            <wp:extent cx="857370" cy="857370"/>
            <wp:effectExtent l="0" t="0" r="0" b="0"/>
            <wp:docPr id="1688865773"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6577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9E3FCA7" w14:textId="3AB745AE" w:rsidR="00636276" w:rsidRDefault="00636276" w:rsidP="00636276">
      <w:pPr>
        <w:pStyle w:val="Beschriftung"/>
      </w:pPr>
      <w:r>
        <w:t xml:space="preserve">Figure </w:t>
      </w:r>
      <w:fldSimple w:instr=" SEQ Figure \* ARABIC ">
        <w:r>
          <w:rPr>
            <w:noProof/>
          </w:rPr>
          <w:t>14</w:t>
        </w:r>
      </w:fldSimple>
      <w:r>
        <w:t xml:space="preserve"> Icon</w:t>
      </w:r>
    </w:p>
    <w:p w14:paraId="747D4639" w14:textId="77777777" w:rsidR="00636276" w:rsidRDefault="00636276" w:rsidP="00636276">
      <w:pPr>
        <w:keepNext/>
      </w:pPr>
      <w:r>
        <w:rPr>
          <w:noProof/>
        </w:rPr>
        <w:drawing>
          <wp:inline distT="0" distB="0" distL="0" distR="0" wp14:anchorId="4A1F3CC6" wp14:editId="3F6B2F70">
            <wp:extent cx="3596510" cy="2501920"/>
            <wp:effectExtent l="0" t="0" r="4445" b="0"/>
            <wp:docPr id="733324764"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24764" name=""/>
                    <pic:cNvPicPr/>
                  </pic:nvPicPr>
                  <pic:blipFill>
                    <a:blip r:embed="rId40">
                      <a:extLst>
                        <a:ext uri="{28A0092B-C50C-407E-A947-70E740481C1C}">
                          <a14:useLocalDpi xmlns:a14="http://schemas.microsoft.com/office/drawing/2010/main" val="0"/>
                        </a:ext>
                      </a:extLst>
                    </a:blip>
                    <a:stretch>
                      <a:fillRect/>
                    </a:stretch>
                  </pic:blipFill>
                  <pic:spPr>
                    <a:xfrm>
                      <a:off x="0" y="0"/>
                      <a:ext cx="3596510" cy="2501920"/>
                    </a:xfrm>
                    <a:prstGeom prst="rect">
                      <a:avLst/>
                    </a:prstGeom>
                  </pic:spPr>
                </pic:pic>
              </a:graphicData>
            </a:graphic>
          </wp:inline>
        </w:drawing>
      </w:r>
    </w:p>
    <w:p w14:paraId="7B148C85" w14:textId="7C5C417B" w:rsidR="00636276" w:rsidRDefault="00636276" w:rsidP="00636276">
      <w:pPr>
        <w:pStyle w:val="Beschriftung"/>
      </w:pPr>
      <w:r>
        <w:t xml:space="preserve">Figure </w:t>
      </w:r>
      <w:fldSimple w:instr=" SEQ Figure \* ARABIC ">
        <w:r>
          <w:rPr>
            <w:noProof/>
          </w:rPr>
          <w:t>15</w:t>
        </w:r>
      </w:fldSimple>
      <w:r>
        <w:t xml:space="preserve"> Class Context Diagram 'Project'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70A8EB2" w14:textId="77777777" w:rsidTr="00636276">
        <w:tblPrEx>
          <w:tblCellMar>
            <w:bottom w:w="0" w:type="dxa"/>
          </w:tblCellMar>
        </w:tblPrEx>
        <w:tc>
          <w:tcPr>
            <w:tcW w:w="2268" w:type="dxa"/>
            <w:shd w:val="clear" w:color="auto" w:fill="FFFFFF"/>
          </w:tcPr>
          <w:p w14:paraId="14889D52" w14:textId="3B5A5681" w:rsidR="00636276" w:rsidRDefault="00636276" w:rsidP="00636276">
            <w:r w:rsidRPr="00636276">
              <w:rPr>
                <w:rStyle w:val="Fett"/>
              </w:rPr>
              <w:t>Generalizations</w:t>
            </w:r>
          </w:p>
        </w:tc>
        <w:tc>
          <w:tcPr>
            <w:tcW w:w="7369" w:type="dxa"/>
            <w:shd w:val="clear" w:color="auto" w:fill="FFFFFF"/>
          </w:tcPr>
          <w:p w14:paraId="5808073D" w14:textId="335FFB86" w:rsidR="00636276" w:rsidRDefault="00636276" w:rsidP="00636276">
            <w:hyperlink w:anchor="Deliverable13376" w:history="1">
              <w:r>
                <w:rPr>
                  <w:rStyle w:val="Hyperlink"/>
                </w:rPr>
                <w:t>Task</w:t>
              </w:r>
            </w:hyperlink>
          </w:p>
        </w:tc>
      </w:tr>
    </w:tbl>
    <w:p w14:paraId="3FD4B003" w14:textId="57C001AA"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301876A" w14:textId="77777777" w:rsidTr="00636276">
        <w:tblPrEx>
          <w:tblCellMar>
            <w:bottom w:w="0" w:type="dxa"/>
          </w:tblCellMar>
        </w:tblPrEx>
        <w:tc>
          <w:tcPr>
            <w:tcW w:w="2268" w:type="dxa"/>
            <w:shd w:val="clear" w:color="auto" w:fill="FFFFFF"/>
          </w:tcPr>
          <w:p w14:paraId="4796B82A" w14:textId="0AC9B806" w:rsidR="00636276" w:rsidRDefault="00636276" w:rsidP="00636276">
            <w:r>
              <w:t>Identifier</w:t>
            </w:r>
          </w:p>
        </w:tc>
        <w:tc>
          <w:tcPr>
            <w:tcW w:w="2268" w:type="dxa"/>
            <w:shd w:val="clear" w:color="auto" w:fill="FFFFFF"/>
          </w:tcPr>
          <w:p w14:paraId="7C240A48" w14:textId="7DDB93C4" w:rsidR="00636276" w:rsidRDefault="00636276" w:rsidP="00636276">
            <w:hyperlink w:anchor="Deliverable16441" w:history="1">
              <w:r>
                <w:rPr>
                  <w:rStyle w:val="Hyperlink"/>
                </w:rPr>
                <w:t>xs:string</w:t>
              </w:r>
            </w:hyperlink>
          </w:p>
        </w:tc>
        <w:tc>
          <w:tcPr>
            <w:tcW w:w="5101" w:type="dxa"/>
            <w:shd w:val="clear" w:color="auto" w:fill="FFFFFF"/>
          </w:tcPr>
          <w:p w14:paraId="0DAB62FF" w14:textId="1D185104" w:rsidR="00636276" w:rsidRDefault="00636276" w:rsidP="00636276">
            <w:r>
              <w:t>Unambiguous identifier of the element</w:t>
            </w:r>
          </w:p>
        </w:tc>
      </w:tr>
      <w:tr w:rsidR="00636276" w14:paraId="1DB19C6F" w14:textId="77777777" w:rsidTr="00636276">
        <w:tblPrEx>
          <w:tblCellMar>
            <w:bottom w:w="0" w:type="dxa"/>
          </w:tblCellMar>
        </w:tblPrEx>
        <w:tc>
          <w:tcPr>
            <w:tcW w:w="2268" w:type="dxa"/>
            <w:shd w:val="clear" w:color="auto" w:fill="FFFFFF"/>
          </w:tcPr>
          <w:p w14:paraId="7FB18D43" w14:textId="664D0751" w:rsidR="00636276" w:rsidRDefault="00636276" w:rsidP="00636276">
            <w:r>
              <w:t>Number</w:t>
            </w:r>
          </w:p>
        </w:tc>
        <w:tc>
          <w:tcPr>
            <w:tcW w:w="2268" w:type="dxa"/>
            <w:shd w:val="clear" w:color="auto" w:fill="FFFFFF"/>
          </w:tcPr>
          <w:p w14:paraId="59855227" w14:textId="2E2E37F1" w:rsidR="00636276" w:rsidRDefault="00636276" w:rsidP="00636276">
            <w:hyperlink w:anchor="Deliverable16441" w:history="1">
              <w:r>
                <w:rPr>
                  <w:rStyle w:val="Hyperlink"/>
                </w:rPr>
                <w:t>xs:string</w:t>
              </w:r>
            </w:hyperlink>
          </w:p>
        </w:tc>
        <w:tc>
          <w:tcPr>
            <w:tcW w:w="5101" w:type="dxa"/>
            <w:shd w:val="clear" w:color="auto" w:fill="FFFFFF"/>
          </w:tcPr>
          <w:p w14:paraId="6AAD8419" w14:textId="40C2D545" w:rsidR="00636276" w:rsidRDefault="00636276" w:rsidP="00636276">
            <w:r>
              <w:t>Legible number or name of the element, i. e. part number</w:t>
            </w:r>
          </w:p>
        </w:tc>
      </w:tr>
      <w:tr w:rsidR="00636276" w14:paraId="043278C8" w14:textId="77777777" w:rsidTr="00636276">
        <w:tblPrEx>
          <w:tblCellMar>
            <w:bottom w:w="0" w:type="dxa"/>
          </w:tblCellMar>
        </w:tblPrEx>
        <w:tc>
          <w:tcPr>
            <w:tcW w:w="2268" w:type="dxa"/>
            <w:shd w:val="clear" w:color="auto" w:fill="FFFFFF"/>
          </w:tcPr>
          <w:p w14:paraId="41D23723" w14:textId="2CCF7810" w:rsidR="00636276" w:rsidRDefault="00636276" w:rsidP="00636276">
            <w:r>
              <w:t>Title</w:t>
            </w:r>
          </w:p>
        </w:tc>
        <w:tc>
          <w:tcPr>
            <w:tcW w:w="2268" w:type="dxa"/>
            <w:shd w:val="clear" w:color="auto" w:fill="FFFFFF"/>
          </w:tcPr>
          <w:p w14:paraId="3899FF66" w14:textId="2EB6705C" w:rsidR="00636276" w:rsidRDefault="00636276" w:rsidP="00636276">
            <w:hyperlink w:anchor="Deliverable16441" w:history="1">
              <w:r>
                <w:rPr>
                  <w:rStyle w:val="Hyperlink"/>
                </w:rPr>
                <w:t>xs:string</w:t>
              </w:r>
            </w:hyperlink>
          </w:p>
        </w:tc>
        <w:tc>
          <w:tcPr>
            <w:tcW w:w="5101" w:type="dxa"/>
            <w:shd w:val="clear" w:color="auto" w:fill="FFFFFF"/>
          </w:tcPr>
          <w:p w14:paraId="06E7C30D" w14:textId="3116DF8F" w:rsidR="00636276" w:rsidRDefault="00636276" w:rsidP="00636276">
            <w:r>
              <w:t>Title of the element</w:t>
            </w:r>
          </w:p>
        </w:tc>
      </w:tr>
      <w:tr w:rsidR="00636276" w14:paraId="353614C9" w14:textId="77777777" w:rsidTr="00636276">
        <w:tblPrEx>
          <w:tblCellMar>
            <w:bottom w:w="0" w:type="dxa"/>
          </w:tblCellMar>
        </w:tblPrEx>
        <w:tc>
          <w:tcPr>
            <w:tcW w:w="2268" w:type="dxa"/>
            <w:shd w:val="clear" w:color="auto" w:fill="FFFFFF"/>
          </w:tcPr>
          <w:p w14:paraId="50A1D017" w14:textId="5191793A" w:rsidR="00636276" w:rsidRDefault="00636276" w:rsidP="00636276">
            <w:r>
              <w:lastRenderedPageBreak/>
              <w:t>Description</w:t>
            </w:r>
          </w:p>
        </w:tc>
        <w:tc>
          <w:tcPr>
            <w:tcW w:w="2268" w:type="dxa"/>
            <w:shd w:val="clear" w:color="auto" w:fill="FFFFFF"/>
          </w:tcPr>
          <w:p w14:paraId="6AB8D3BA" w14:textId="351D85AF" w:rsidR="00636276" w:rsidRDefault="00636276" w:rsidP="00636276">
            <w:hyperlink w:anchor="Deliverable16441" w:history="1">
              <w:r>
                <w:rPr>
                  <w:rStyle w:val="Hyperlink"/>
                </w:rPr>
                <w:t>xs:string</w:t>
              </w:r>
            </w:hyperlink>
          </w:p>
        </w:tc>
        <w:tc>
          <w:tcPr>
            <w:tcW w:w="5101" w:type="dxa"/>
            <w:shd w:val="clear" w:color="auto" w:fill="FFFFFF"/>
          </w:tcPr>
          <w:p w14:paraId="4F9F8174" w14:textId="4B15549E" w:rsidR="00636276" w:rsidRDefault="00636276" w:rsidP="00636276">
            <w:r>
              <w:t>Description of the element</w:t>
            </w:r>
          </w:p>
        </w:tc>
      </w:tr>
      <w:tr w:rsidR="00636276" w14:paraId="53BBD363" w14:textId="77777777" w:rsidTr="00636276">
        <w:tblPrEx>
          <w:tblCellMar>
            <w:bottom w:w="0" w:type="dxa"/>
          </w:tblCellMar>
        </w:tblPrEx>
        <w:tc>
          <w:tcPr>
            <w:tcW w:w="2268" w:type="dxa"/>
            <w:shd w:val="clear" w:color="auto" w:fill="FFFFFF"/>
          </w:tcPr>
          <w:p w14:paraId="7B81F901" w14:textId="2E3E3A84" w:rsidR="00636276" w:rsidRDefault="00636276" w:rsidP="00636276">
            <w:r>
              <w:t>Cost center</w:t>
            </w:r>
          </w:p>
        </w:tc>
        <w:tc>
          <w:tcPr>
            <w:tcW w:w="2268" w:type="dxa"/>
            <w:shd w:val="clear" w:color="auto" w:fill="FFFFFF"/>
          </w:tcPr>
          <w:p w14:paraId="443AA1C9" w14:textId="1F422432" w:rsidR="00636276" w:rsidRDefault="00636276" w:rsidP="00636276">
            <w:hyperlink w:anchor="Deliverable16441" w:history="1">
              <w:r>
                <w:rPr>
                  <w:rStyle w:val="Hyperlink"/>
                </w:rPr>
                <w:t>xs:string</w:t>
              </w:r>
            </w:hyperlink>
          </w:p>
        </w:tc>
        <w:tc>
          <w:tcPr>
            <w:tcW w:w="5101" w:type="dxa"/>
            <w:shd w:val="clear" w:color="auto" w:fill="FFFFFF"/>
          </w:tcPr>
          <w:p w14:paraId="185D70C4" w14:textId="59A645CB" w:rsidR="00636276" w:rsidRDefault="00636276" w:rsidP="00636276">
            <w:r>
              <w:t>Cost center of the project</w:t>
            </w:r>
          </w:p>
        </w:tc>
      </w:tr>
      <w:tr w:rsidR="00636276" w14:paraId="2E638E52" w14:textId="77777777" w:rsidTr="00636276">
        <w:tblPrEx>
          <w:tblCellMar>
            <w:bottom w:w="0" w:type="dxa"/>
          </w:tblCellMar>
        </w:tblPrEx>
        <w:tc>
          <w:tcPr>
            <w:tcW w:w="2268" w:type="dxa"/>
            <w:shd w:val="clear" w:color="auto" w:fill="FFFFFF"/>
          </w:tcPr>
          <w:p w14:paraId="64EA5D6A" w14:textId="28D91B4D" w:rsidR="00636276" w:rsidRDefault="00636276" w:rsidP="00636276">
            <w:r>
              <w:t>StartDateTime</w:t>
            </w:r>
          </w:p>
        </w:tc>
        <w:tc>
          <w:tcPr>
            <w:tcW w:w="2268" w:type="dxa"/>
            <w:shd w:val="clear" w:color="auto" w:fill="FFFFFF"/>
          </w:tcPr>
          <w:p w14:paraId="0E0E8F3E" w14:textId="6B64415A" w:rsidR="00636276" w:rsidRDefault="00636276" w:rsidP="00636276">
            <w:hyperlink w:anchor="Deliverable16500" w:history="1">
              <w:r>
                <w:rPr>
                  <w:rStyle w:val="Hyperlink"/>
                </w:rPr>
                <w:t>xs:dateTime</w:t>
              </w:r>
            </w:hyperlink>
          </w:p>
        </w:tc>
        <w:tc>
          <w:tcPr>
            <w:tcW w:w="5101" w:type="dxa"/>
            <w:shd w:val="clear" w:color="auto" w:fill="FFFFFF"/>
          </w:tcPr>
          <w:p w14:paraId="5F99E7EE" w14:textId="334BFECE" w:rsidR="00636276" w:rsidRDefault="00636276" w:rsidP="00636276">
            <w:r>
              <w:t>Start date and time of the element</w:t>
            </w:r>
          </w:p>
        </w:tc>
      </w:tr>
      <w:tr w:rsidR="00636276" w14:paraId="0084496C" w14:textId="77777777" w:rsidTr="00636276">
        <w:tblPrEx>
          <w:tblCellMar>
            <w:bottom w:w="0" w:type="dxa"/>
          </w:tblCellMar>
        </w:tblPrEx>
        <w:tc>
          <w:tcPr>
            <w:tcW w:w="2268" w:type="dxa"/>
            <w:shd w:val="clear" w:color="auto" w:fill="FFFFFF"/>
          </w:tcPr>
          <w:p w14:paraId="6AE6CB22" w14:textId="6CD25FD5" w:rsidR="00636276" w:rsidRDefault="00636276" w:rsidP="00636276">
            <w:r>
              <w:t>EndDateTime</w:t>
            </w:r>
          </w:p>
        </w:tc>
        <w:tc>
          <w:tcPr>
            <w:tcW w:w="2268" w:type="dxa"/>
            <w:shd w:val="clear" w:color="auto" w:fill="FFFFFF"/>
          </w:tcPr>
          <w:p w14:paraId="330BCC77" w14:textId="56CC2A89" w:rsidR="00636276" w:rsidRDefault="00636276" w:rsidP="00636276">
            <w:hyperlink w:anchor="Deliverable16500" w:history="1">
              <w:r>
                <w:rPr>
                  <w:rStyle w:val="Hyperlink"/>
                </w:rPr>
                <w:t>xs:dateTime</w:t>
              </w:r>
            </w:hyperlink>
          </w:p>
        </w:tc>
        <w:tc>
          <w:tcPr>
            <w:tcW w:w="5101" w:type="dxa"/>
            <w:shd w:val="clear" w:color="auto" w:fill="FFFFFF"/>
          </w:tcPr>
          <w:p w14:paraId="66AFC779" w14:textId="5E64F23D" w:rsidR="00636276" w:rsidRDefault="00636276" w:rsidP="00636276">
            <w:r>
              <w:t>End date and time of the element</w:t>
            </w:r>
          </w:p>
        </w:tc>
      </w:tr>
    </w:tbl>
    <w:p w14:paraId="5FA320C0" w14:textId="42708DB4"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F73CB5E" w14:textId="77777777" w:rsidTr="00636276">
        <w:tblPrEx>
          <w:tblCellMar>
            <w:bottom w:w="0" w:type="dxa"/>
          </w:tblCellMar>
        </w:tblPrEx>
        <w:tc>
          <w:tcPr>
            <w:tcW w:w="2268" w:type="dxa"/>
            <w:shd w:val="clear" w:color="auto" w:fill="FFFFFF"/>
          </w:tcPr>
          <w:p w14:paraId="4A6D6E98" w14:textId="35803E54" w:rsidR="00636276" w:rsidRDefault="00636276" w:rsidP="00636276">
            <w:r>
              <w:t>part of</w:t>
            </w:r>
          </w:p>
        </w:tc>
        <w:tc>
          <w:tcPr>
            <w:tcW w:w="2268" w:type="dxa"/>
            <w:shd w:val="clear" w:color="auto" w:fill="FFFFFF"/>
          </w:tcPr>
          <w:p w14:paraId="63389AE1" w14:textId="6D93A030" w:rsidR="00636276" w:rsidRDefault="00636276" w:rsidP="00636276">
            <w:hyperlink w:anchor="Deliverable14578" w:history="1">
              <w:r>
                <w:rPr>
                  <w:rStyle w:val="Hyperlink"/>
                </w:rPr>
                <w:t>Project</w:t>
              </w:r>
            </w:hyperlink>
          </w:p>
        </w:tc>
        <w:tc>
          <w:tcPr>
            <w:tcW w:w="5101" w:type="dxa"/>
            <w:shd w:val="clear" w:color="auto" w:fill="FFFFFF"/>
          </w:tcPr>
          <w:p w14:paraId="0D9A9C88" w14:textId="0C83E952" w:rsidR="00636276" w:rsidRDefault="00636276" w:rsidP="00636276">
            <w:r>
              <w:t>Parent element</w:t>
            </w:r>
          </w:p>
        </w:tc>
      </w:tr>
      <w:tr w:rsidR="00636276" w14:paraId="69336AB1" w14:textId="77777777" w:rsidTr="00636276">
        <w:tblPrEx>
          <w:tblCellMar>
            <w:bottom w:w="0" w:type="dxa"/>
          </w:tblCellMar>
        </w:tblPrEx>
        <w:tc>
          <w:tcPr>
            <w:tcW w:w="2268" w:type="dxa"/>
            <w:shd w:val="clear" w:color="auto" w:fill="FFFFFF"/>
          </w:tcPr>
          <w:p w14:paraId="0CCB43B5" w14:textId="5BC92894" w:rsidR="00636276" w:rsidRDefault="00636276" w:rsidP="00636276">
            <w:r>
              <w:t>created by</w:t>
            </w:r>
          </w:p>
        </w:tc>
        <w:tc>
          <w:tcPr>
            <w:tcW w:w="2268" w:type="dxa"/>
            <w:shd w:val="clear" w:color="auto" w:fill="FFFFFF"/>
          </w:tcPr>
          <w:p w14:paraId="6CF12475" w14:textId="14765B97" w:rsidR="00636276" w:rsidRDefault="00636276" w:rsidP="00636276">
            <w:hyperlink w:anchor="Deliverable13366" w:history="1">
              <w:r>
                <w:rPr>
                  <w:rStyle w:val="Hyperlink"/>
                </w:rPr>
                <w:t>Person</w:t>
              </w:r>
            </w:hyperlink>
          </w:p>
        </w:tc>
        <w:tc>
          <w:tcPr>
            <w:tcW w:w="5101" w:type="dxa"/>
            <w:shd w:val="clear" w:color="auto" w:fill="FFFFFF"/>
          </w:tcPr>
          <w:p w14:paraId="7A10950F" w14:textId="1AD58FAA" w:rsidR="00636276" w:rsidRDefault="00636276" w:rsidP="00636276">
            <w:r>
              <w:t>The person who created this element</w:t>
            </w:r>
          </w:p>
        </w:tc>
      </w:tr>
      <w:tr w:rsidR="00636276" w14:paraId="1166A83D" w14:textId="77777777" w:rsidTr="00636276">
        <w:tblPrEx>
          <w:tblCellMar>
            <w:bottom w:w="0" w:type="dxa"/>
          </w:tblCellMar>
        </w:tblPrEx>
        <w:tc>
          <w:tcPr>
            <w:tcW w:w="2268" w:type="dxa"/>
            <w:shd w:val="clear" w:color="auto" w:fill="FFFFFF"/>
          </w:tcPr>
          <w:p w14:paraId="4B8A47E4" w14:textId="556859F0" w:rsidR="00636276" w:rsidRDefault="00636276" w:rsidP="00636276">
            <w:r>
              <w:t>owned by</w:t>
            </w:r>
          </w:p>
        </w:tc>
        <w:tc>
          <w:tcPr>
            <w:tcW w:w="2268" w:type="dxa"/>
            <w:shd w:val="clear" w:color="auto" w:fill="FFFFFF"/>
          </w:tcPr>
          <w:p w14:paraId="12F4D883" w14:textId="78770B8B" w:rsidR="00636276" w:rsidRDefault="00636276" w:rsidP="00636276">
            <w:hyperlink w:anchor="Deliverable19532" w:history="1">
              <w:r>
                <w:rPr>
                  <w:rStyle w:val="Hyperlink"/>
                </w:rPr>
                <w:t>Actor</w:t>
              </w:r>
            </w:hyperlink>
          </w:p>
        </w:tc>
        <w:tc>
          <w:tcPr>
            <w:tcW w:w="5101" w:type="dxa"/>
            <w:shd w:val="clear" w:color="auto" w:fill="FFFFFF"/>
          </w:tcPr>
          <w:p w14:paraId="5622D588" w14:textId="75AE85F7" w:rsidR="00636276" w:rsidRDefault="00636276" w:rsidP="00636276">
            <w:r>
              <w:t>Actor owning this element</w:t>
            </w:r>
          </w:p>
        </w:tc>
      </w:tr>
    </w:tbl>
    <w:p w14:paraId="533A7758" w14:textId="1300F05D"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5BE5B0B" w14:textId="77777777" w:rsidTr="00636276">
        <w:tblPrEx>
          <w:tblCellMar>
            <w:bottom w:w="0" w:type="dxa"/>
          </w:tblCellMar>
        </w:tblPrEx>
        <w:tc>
          <w:tcPr>
            <w:tcW w:w="2268" w:type="dxa"/>
            <w:shd w:val="clear" w:color="auto" w:fill="FFFFFF"/>
          </w:tcPr>
          <w:p w14:paraId="5CBFB5AC" w14:textId="77777777" w:rsidR="00636276" w:rsidRDefault="00636276" w:rsidP="00636276"/>
        </w:tc>
        <w:tc>
          <w:tcPr>
            <w:tcW w:w="2268" w:type="dxa"/>
            <w:shd w:val="clear" w:color="auto" w:fill="FFFFFF"/>
          </w:tcPr>
          <w:p w14:paraId="41A97D6C" w14:textId="77777777" w:rsidR="00636276" w:rsidRDefault="00636276" w:rsidP="00636276"/>
        </w:tc>
        <w:tc>
          <w:tcPr>
            <w:tcW w:w="5101" w:type="dxa"/>
            <w:shd w:val="clear" w:color="auto" w:fill="FFFFFF"/>
          </w:tcPr>
          <w:p w14:paraId="1E3D6E54" w14:textId="43D8B251" w:rsidR="00636276" w:rsidRDefault="00636276" w:rsidP="00636276">
            <w:r>
              <w:t>Parent element</w:t>
            </w:r>
          </w:p>
        </w:tc>
      </w:tr>
    </w:tbl>
    <w:p w14:paraId="2FB9C72D" w14:textId="5A8B05AF" w:rsidR="00636276" w:rsidRDefault="00636276" w:rsidP="00636276">
      <w:pPr>
        <w:pStyle w:val="berschrift3"/>
      </w:pPr>
      <w:bookmarkStart w:id="43" w:name="Deliverable13383"/>
      <w:bookmarkStart w:id="44" w:name="_Toc215185715"/>
      <w:r>
        <w:t>Product Architecture</w:t>
      </w:r>
      <w:bookmarkEnd w:id="43"/>
      <w:bookmarkEnd w:id="44"/>
    </w:p>
    <w:p w14:paraId="1AF50738" w14:textId="4522BE78" w:rsidR="00636276" w:rsidRDefault="00636276" w:rsidP="00636276">
      <w:r>
        <w:t>Includes all entities contributing to the product architecture</w:t>
      </w:r>
    </w:p>
    <w:p w14:paraId="1053020D" w14:textId="77777777" w:rsidR="00636276" w:rsidRDefault="00636276" w:rsidP="00636276">
      <w:pPr>
        <w:keepNext/>
      </w:pPr>
      <w:r>
        <w:rPr>
          <w:noProof/>
        </w:rPr>
        <w:drawing>
          <wp:inline distT="0" distB="0" distL="0" distR="0" wp14:anchorId="475F5746" wp14:editId="0F2CAA72">
            <wp:extent cx="857370" cy="857370"/>
            <wp:effectExtent l="0" t="0" r="0" b="0"/>
            <wp:docPr id="204326279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6279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F3D8A3F" w14:textId="311F2905" w:rsidR="00636276" w:rsidRDefault="00636276" w:rsidP="00636276">
      <w:pPr>
        <w:pStyle w:val="Beschriftung"/>
      </w:pPr>
      <w:r>
        <w:t xml:space="preserve">Figure </w:t>
      </w:r>
      <w:fldSimple w:instr=" SEQ Figure \* ARABIC ">
        <w:r>
          <w:rPr>
            <w:noProof/>
          </w:rPr>
          <w:t>16</w:t>
        </w:r>
      </w:fldSimple>
      <w:r>
        <w:t xml:space="preserve"> Icon</w:t>
      </w:r>
    </w:p>
    <w:p w14:paraId="3C1745DE" w14:textId="77777777" w:rsidR="00636276" w:rsidRDefault="00636276" w:rsidP="00636276">
      <w:pPr>
        <w:keepNext/>
      </w:pPr>
      <w:r>
        <w:rPr>
          <w:noProof/>
        </w:rPr>
        <w:drawing>
          <wp:inline distT="0" distB="0" distL="0" distR="0" wp14:anchorId="4AEA2B1D" wp14:editId="072C119F">
            <wp:extent cx="6119495" cy="2140585"/>
            <wp:effectExtent l="0" t="0" r="0" b="0"/>
            <wp:docPr id="35827868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8681" name=""/>
                    <pic:cNvPicPr/>
                  </pic:nvPicPr>
                  <pic:blipFill>
                    <a:blip r:embed="rId41">
                      <a:extLst>
                        <a:ext uri="{28A0092B-C50C-407E-A947-70E740481C1C}">
                          <a14:useLocalDpi xmlns:a14="http://schemas.microsoft.com/office/drawing/2010/main" val="0"/>
                        </a:ext>
                      </a:extLst>
                    </a:blip>
                    <a:stretch>
                      <a:fillRect/>
                    </a:stretch>
                  </pic:blipFill>
                  <pic:spPr>
                    <a:xfrm>
                      <a:off x="0" y="0"/>
                      <a:ext cx="6119495" cy="2140585"/>
                    </a:xfrm>
                    <a:prstGeom prst="rect">
                      <a:avLst/>
                    </a:prstGeom>
                  </pic:spPr>
                </pic:pic>
              </a:graphicData>
            </a:graphic>
          </wp:inline>
        </w:drawing>
      </w:r>
    </w:p>
    <w:p w14:paraId="2150C050" w14:textId="717A40EF" w:rsidR="00636276" w:rsidRDefault="00636276" w:rsidP="00636276">
      <w:pPr>
        <w:pStyle w:val="Beschriftung"/>
      </w:pPr>
      <w:r>
        <w:t xml:space="preserve">Figure </w:t>
      </w:r>
      <w:fldSimple w:instr=" SEQ Figure \* ARABIC ">
        <w:r>
          <w:rPr>
            <w:noProof/>
          </w:rPr>
          <w:t>17</w:t>
        </w:r>
      </w:fldSimple>
      <w:r>
        <w:t xml:space="preserve"> Package Class Diagram 'Product Architecture'</w:t>
      </w:r>
    </w:p>
    <w:p w14:paraId="5666604B" w14:textId="494375DD" w:rsidR="00636276" w:rsidRDefault="00636276" w:rsidP="00636276">
      <w:pPr>
        <w:pStyle w:val="berschrift4"/>
        <w:numPr>
          <w:ilvl w:val="3"/>
          <w:numId w:val="16"/>
        </w:numPr>
      </w:pPr>
      <w:bookmarkStart w:id="45" w:name="Deliverable13384"/>
      <w:r>
        <w:t>Use Case</w:t>
      </w:r>
      <w:bookmarkEnd w:id="45"/>
    </w:p>
    <w:p w14:paraId="6C640175" w14:textId="5398E33C" w:rsidR="00636276" w:rsidRDefault="00636276" w:rsidP="00636276">
      <w:r>
        <w:t>Specifies what the user of a product will do in order to achieve a goal</w:t>
      </w:r>
    </w:p>
    <w:p w14:paraId="5A99C539" w14:textId="77777777" w:rsidR="00636276" w:rsidRDefault="00636276" w:rsidP="00636276">
      <w:pPr>
        <w:keepNext/>
      </w:pPr>
      <w:r>
        <w:rPr>
          <w:noProof/>
        </w:rPr>
        <w:drawing>
          <wp:inline distT="0" distB="0" distL="0" distR="0" wp14:anchorId="666A3E1F" wp14:editId="05EDCF0C">
            <wp:extent cx="857370" cy="857370"/>
            <wp:effectExtent l="0" t="0" r="0" b="0"/>
            <wp:docPr id="869981125"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8112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F94AC8C" w14:textId="7B990CC8" w:rsidR="00636276" w:rsidRDefault="00636276" w:rsidP="00636276">
      <w:pPr>
        <w:pStyle w:val="Beschriftung"/>
      </w:pPr>
      <w:r>
        <w:t xml:space="preserve">Figure </w:t>
      </w:r>
      <w:fldSimple w:instr=" SEQ Figure \* ARABIC ">
        <w:r>
          <w:rPr>
            <w:noProof/>
          </w:rPr>
          <w:t>18</w:t>
        </w:r>
      </w:fldSimple>
      <w:r>
        <w:t xml:space="preserve"> Icon</w:t>
      </w:r>
    </w:p>
    <w:p w14:paraId="227B06FD" w14:textId="77777777" w:rsidR="00636276" w:rsidRDefault="00636276" w:rsidP="00636276">
      <w:pPr>
        <w:keepNext/>
      </w:pPr>
      <w:r>
        <w:rPr>
          <w:noProof/>
        </w:rPr>
        <w:lastRenderedPageBreak/>
        <w:drawing>
          <wp:inline distT="0" distB="0" distL="0" distR="0" wp14:anchorId="730C8E81" wp14:editId="4548C5A6">
            <wp:extent cx="6119495" cy="2915285"/>
            <wp:effectExtent l="0" t="0" r="0" b="0"/>
            <wp:docPr id="20898989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899" name=""/>
                    <pic:cNvPicPr/>
                  </pic:nvPicPr>
                  <pic:blipFill>
                    <a:blip r:embed="rId43">
                      <a:extLst>
                        <a:ext uri="{28A0092B-C50C-407E-A947-70E740481C1C}">
                          <a14:useLocalDpi xmlns:a14="http://schemas.microsoft.com/office/drawing/2010/main" val="0"/>
                        </a:ext>
                      </a:extLst>
                    </a:blip>
                    <a:stretch>
                      <a:fillRect/>
                    </a:stretch>
                  </pic:blipFill>
                  <pic:spPr>
                    <a:xfrm>
                      <a:off x="0" y="0"/>
                      <a:ext cx="6119495" cy="2915285"/>
                    </a:xfrm>
                    <a:prstGeom prst="rect">
                      <a:avLst/>
                    </a:prstGeom>
                  </pic:spPr>
                </pic:pic>
              </a:graphicData>
            </a:graphic>
          </wp:inline>
        </w:drawing>
      </w:r>
    </w:p>
    <w:p w14:paraId="4B38457A" w14:textId="3432853C" w:rsidR="00636276" w:rsidRDefault="00636276" w:rsidP="00636276">
      <w:pPr>
        <w:pStyle w:val="Beschriftung"/>
      </w:pPr>
      <w:r>
        <w:t xml:space="preserve">Figure </w:t>
      </w:r>
      <w:fldSimple w:instr=" SEQ Figure \* ARABIC ">
        <w:r>
          <w:rPr>
            <w:noProof/>
          </w:rPr>
          <w:t>19</w:t>
        </w:r>
      </w:fldSimple>
      <w:r>
        <w:t xml:space="preserve"> Class Context Diagram 'Use Case'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98B6315" w14:textId="77777777" w:rsidTr="00636276">
        <w:tblPrEx>
          <w:tblCellMar>
            <w:bottom w:w="0" w:type="dxa"/>
          </w:tblCellMar>
        </w:tblPrEx>
        <w:tc>
          <w:tcPr>
            <w:tcW w:w="2268" w:type="dxa"/>
            <w:shd w:val="clear" w:color="auto" w:fill="FFFFFF"/>
          </w:tcPr>
          <w:p w14:paraId="780BB6C0" w14:textId="564B2229" w:rsidR="00636276" w:rsidRDefault="00636276" w:rsidP="00636276">
            <w:r w:rsidRPr="00636276">
              <w:rPr>
                <w:rStyle w:val="Fett"/>
              </w:rPr>
              <w:t>Delivered by</w:t>
            </w:r>
          </w:p>
        </w:tc>
        <w:tc>
          <w:tcPr>
            <w:tcW w:w="7369" w:type="dxa"/>
            <w:shd w:val="clear" w:color="auto" w:fill="FFFFFF"/>
          </w:tcPr>
          <w:p w14:paraId="746ECBBF" w14:textId="1E31724A" w:rsidR="00636276" w:rsidRDefault="00636276" w:rsidP="00636276">
            <w:hyperlink w:anchor="Activity2530" w:history="1">
              <w:r>
                <w:rPr>
                  <w:rStyle w:val="Hyperlink"/>
                </w:rPr>
                <w:t>Business or Mission Analysis</w:t>
              </w:r>
            </w:hyperlink>
          </w:p>
        </w:tc>
      </w:tr>
      <w:tr w:rsidR="00636276" w14:paraId="0C4A7773" w14:textId="77777777" w:rsidTr="00636276">
        <w:tblPrEx>
          <w:tblCellMar>
            <w:bottom w:w="0" w:type="dxa"/>
          </w:tblCellMar>
        </w:tblPrEx>
        <w:tc>
          <w:tcPr>
            <w:tcW w:w="2268" w:type="dxa"/>
            <w:shd w:val="clear" w:color="auto" w:fill="FFFFFF"/>
          </w:tcPr>
          <w:p w14:paraId="255C4D0D" w14:textId="631B77A4" w:rsidR="00636276" w:rsidRPr="00636276" w:rsidRDefault="00636276" w:rsidP="00636276">
            <w:pPr>
              <w:rPr>
                <w:rStyle w:val="Fett"/>
              </w:rPr>
            </w:pPr>
            <w:r w:rsidRPr="00636276">
              <w:rPr>
                <w:rStyle w:val="Fett"/>
              </w:rPr>
              <w:t>Delivered to</w:t>
            </w:r>
          </w:p>
        </w:tc>
        <w:tc>
          <w:tcPr>
            <w:tcW w:w="7369" w:type="dxa"/>
            <w:shd w:val="clear" w:color="auto" w:fill="FFFFFF"/>
          </w:tcPr>
          <w:p w14:paraId="5F9CB834" w14:textId="77777777" w:rsidR="00636276" w:rsidRDefault="00636276" w:rsidP="00636276">
            <w:hyperlink w:anchor="Activity2533" w:history="1">
              <w:r>
                <w:rPr>
                  <w:rStyle w:val="Hyperlink"/>
                </w:rPr>
                <w:t>Requirements Engineering</w:t>
              </w:r>
            </w:hyperlink>
          </w:p>
          <w:p w14:paraId="77632B40" w14:textId="77777777" w:rsidR="00636276" w:rsidRDefault="00636276" w:rsidP="00636276">
            <w:hyperlink w:anchor="Activity2534" w:history="1">
              <w:r>
                <w:rPr>
                  <w:rStyle w:val="Hyperlink"/>
                </w:rPr>
                <w:t>Systems Architecture</w:t>
              </w:r>
            </w:hyperlink>
          </w:p>
          <w:p w14:paraId="1D7146A9" w14:textId="77777777" w:rsidR="00636276" w:rsidRDefault="00636276" w:rsidP="00636276">
            <w:hyperlink w:anchor="Activity7292" w:history="1">
              <w:r>
                <w:rPr>
                  <w:rStyle w:val="Hyperlink"/>
                </w:rPr>
                <w:t>Functional Safety</w:t>
              </w:r>
            </w:hyperlink>
          </w:p>
          <w:p w14:paraId="3D17221F" w14:textId="77777777" w:rsidR="00636276" w:rsidRDefault="00636276" w:rsidP="00636276">
            <w:hyperlink w:anchor="Activity2663" w:history="1">
              <w:r>
                <w:rPr>
                  <w:rStyle w:val="Hyperlink"/>
                </w:rPr>
                <w:t>Product Usage</w:t>
              </w:r>
            </w:hyperlink>
          </w:p>
          <w:p w14:paraId="39616EB6" w14:textId="77777777" w:rsidR="00636276" w:rsidRDefault="00636276" w:rsidP="00636276">
            <w:hyperlink w:anchor="Activity2664" w:history="1">
              <w:r>
                <w:rPr>
                  <w:rStyle w:val="Hyperlink"/>
                </w:rPr>
                <w:t>Maintenance &amp; Service</w:t>
              </w:r>
            </w:hyperlink>
          </w:p>
          <w:p w14:paraId="6104B2C1" w14:textId="7AB069A9" w:rsidR="00636276" w:rsidRDefault="00636276" w:rsidP="00636276">
            <w:hyperlink w:anchor="Activity7284" w:history="1">
              <w:r>
                <w:rPr>
                  <w:rStyle w:val="Hyperlink"/>
                </w:rPr>
                <w:t>Collaborative Product Requirements Management</w:t>
              </w:r>
            </w:hyperlink>
          </w:p>
        </w:tc>
      </w:tr>
    </w:tbl>
    <w:p w14:paraId="678A6D3F" w14:textId="6E419C6F"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EF4B53D" w14:textId="77777777" w:rsidTr="00636276">
        <w:tblPrEx>
          <w:tblCellMar>
            <w:bottom w:w="0" w:type="dxa"/>
          </w:tblCellMar>
        </w:tblPrEx>
        <w:tc>
          <w:tcPr>
            <w:tcW w:w="2268" w:type="dxa"/>
            <w:shd w:val="clear" w:color="auto" w:fill="FFFFFF"/>
          </w:tcPr>
          <w:p w14:paraId="3CD67B78" w14:textId="230684E6" w:rsidR="00636276" w:rsidRDefault="00636276" w:rsidP="00636276">
            <w:r>
              <w:t>Identifier</w:t>
            </w:r>
          </w:p>
        </w:tc>
        <w:tc>
          <w:tcPr>
            <w:tcW w:w="2268" w:type="dxa"/>
            <w:shd w:val="clear" w:color="auto" w:fill="FFFFFF"/>
          </w:tcPr>
          <w:p w14:paraId="0B4B7AB2" w14:textId="7301D44F" w:rsidR="00636276" w:rsidRDefault="00636276" w:rsidP="00636276">
            <w:hyperlink w:anchor="Deliverable16441" w:history="1">
              <w:r>
                <w:rPr>
                  <w:rStyle w:val="Hyperlink"/>
                </w:rPr>
                <w:t>xs:string</w:t>
              </w:r>
            </w:hyperlink>
          </w:p>
        </w:tc>
        <w:tc>
          <w:tcPr>
            <w:tcW w:w="5101" w:type="dxa"/>
            <w:shd w:val="clear" w:color="auto" w:fill="FFFFFF"/>
          </w:tcPr>
          <w:p w14:paraId="69AEB8CE" w14:textId="46CB19F9" w:rsidR="00636276" w:rsidRDefault="00636276" w:rsidP="00636276">
            <w:r>
              <w:t>Unambiguous identifier of the element</w:t>
            </w:r>
          </w:p>
        </w:tc>
      </w:tr>
      <w:tr w:rsidR="00636276" w14:paraId="28A59557" w14:textId="77777777" w:rsidTr="00636276">
        <w:tblPrEx>
          <w:tblCellMar>
            <w:bottom w:w="0" w:type="dxa"/>
          </w:tblCellMar>
        </w:tblPrEx>
        <w:tc>
          <w:tcPr>
            <w:tcW w:w="2268" w:type="dxa"/>
            <w:shd w:val="clear" w:color="auto" w:fill="FFFFFF"/>
          </w:tcPr>
          <w:p w14:paraId="75BC2CE9" w14:textId="5DC513C7" w:rsidR="00636276" w:rsidRDefault="00636276" w:rsidP="00636276">
            <w:r>
              <w:t>Number</w:t>
            </w:r>
          </w:p>
        </w:tc>
        <w:tc>
          <w:tcPr>
            <w:tcW w:w="2268" w:type="dxa"/>
            <w:shd w:val="clear" w:color="auto" w:fill="FFFFFF"/>
          </w:tcPr>
          <w:p w14:paraId="4F13E1E7" w14:textId="5020F458" w:rsidR="00636276" w:rsidRDefault="00636276" w:rsidP="00636276">
            <w:hyperlink w:anchor="Deliverable16441" w:history="1">
              <w:r>
                <w:rPr>
                  <w:rStyle w:val="Hyperlink"/>
                </w:rPr>
                <w:t>xs:string</w:t>
              </w:r>
            </w:hyperlink>
          </w:p>
        </w:tc>
        <w:tc>
          <w:tcPr>
            <w:tcW w:w="5101" w:type="dxa"/>
            <w:shd w:val="clear" w:color="auto" w:fill="FFFFFF"/>
          </w:tcPr>
          <w:p w14:paraId="48CE2D1D" w14:textId="6A964D42" w:rsidR="00636276" w:rsidRDefault="00636276" w:rsidP="00636276">
            <w:r>
              <w:t>Legible number or name of the element, i. e. part number</w:t>
            </w:r>
          </w:p>
        </w:tc>
      </w:tr>
      <w:tr w:rsidR="00636276" w14:paraId="19FD59F4" w14:textId="77777777" w:rsidTr="00636276">
        <w:tblPrEx>
          <w:tblCellMar>
            <w:bottom w:w="0" w:type="dxa"/>
          </w:tblCellMar>
        </w:tblPrEx>
        <w:tc>
          <w:tcPr>
            <w:tcW w:w="2268" w:type="dxa"/>
            <w:shd w:val="clear" w:color="auto" w:fill="FFFFFF"/>
          </w:tcPr>
          <w:p w14:paraId="5D8A8CAA" w14:textId="22147F9D" w:rsidR="00636276" w:rsidRDefault="00636276" w:rsidP="00636276">
            <w:r>
              <w:t>Title</w:t>
            </w:r>
          </w:p>
        </w:tc>
        <w:tc>
          <w:tcPr>
            <w:tcW w:w="2268" w:type="dxa"/>
            <w:shd w:val="clear" w:color="auto" w:fill="FFFFFF"/>
          </w:tcPr>
          <w:p w14:paraId="274344E1" w14:textId="5AD93EEA" w:rsidR="00636276" w:rsidRDefault="00636276" w:rsidP="00636276">
            <w:hyperlink w:anchor="Deliverable16441" w:history="1">
              <w:r>
                <w:rPr>
                  <w:rStyle w:val="Hyperlink"/>
                </w:rPr>
                <w:t>xs:string</w:t>
              </w:r>
            </w:hyperlink>
          </w:p>
        </w:tc>
        <w:tc>
          <w:tcPr>
            <w:tcW w:w="5101" w:type="dxa"/>
            <w:shd w:val="clear" w:color="auto" w:fill="FFFFFF"/>
          </w:tcPr>
          <w:p w14:paraId="5AB62D86" w14:textId="64A94833" w:rsidR="00636276" w:rsidRDefault="00636276" w:rsidP="00636276">
            <w:r>
              <w:t>Title of the element</w:t>
            </w:r>
          </w:p>
        </w:tc>
      </w:tr>
      <w:tr w:rsidR="00636276" w14:paraId="7F088270" w14:textId="77777777" w:rsidTr="00636276">
        <w:tblPrEx>
          <w:tblCellMar>
            <w:bottom w:w="0" w:type="dxa"/>
          </w:tblCellMar>
        </w:tblPrEx>
        <w:tc>
          <w:tcPr>
            <w:tcW w:w="2268" w:type="dxa"/>
            <w:shd w:val="clear" w:color="auto" w:fill="FFFFFF"/>
          </w:tcPr>
          <w:p w14:paraId="76BD7772" w14:textId="45BC619E" w:rsidR="00636276" w:rsidRDefault="00636276" w:rsidP="00636276">
            <w:r>
              <w:t>Description</w:t>
            </w:r>
          </w:p>
        </w:tc>
        <w:tc>
          <w:tcPr>
            <w:tcW w:w="2268" w:type="dxa"/>
            <w:shd w:val="clear" w:color="auto" w:fill="FFFFFF"/>
          </w:tcPr>
          <w:p w14:paraId="5D9C4A19" w14:textId="21D01BD0" w:rsidR="00636276" w:rsidRDefault="00636276" w:rsidP="00636276">
            <w:hyperlink w:anchor="Deliverable16441" w:history="1">
              <w:r>
                <w:rPr>
                  <w:rStyle w:val="Hyperlink"/>
                </w:rPr>
                <w:t>xs:string</w:t>
              </w:r>
            </w:hyperlink>
          </w:p>
        </w:tc>
        <w:tc>
          <w:tcPr>
            <w:tcW w:w="5101" w:type="dxa"/>
            <w:shd w:val="clear" w:color="auto" w:fill="FFFFFF"/>
          </w:tcPr>
          <w:p w14:paraId="4FD37A52" w14:textId="1B6CCE86" w:rsidR="00636276" w:rsidRDefault="00636276" w:rsidP="00636276">
            <w:r>
              <w:t>Description of the element</w:t>
            </w:r>
          </w:p>
        </w:tc>
      </w:tr>
      <w:tr w:rsidR="00636276" w14:paraId="4A139E53" w14:textId="77777777" w:rsidTr="00636276">
        <w:tblPrEx>
          <w:tblCellMar>
            <w:bottom w:w="0" w:type="dxa"/>
          </w:tblCellMar>
        </w:tblPrEx>
        <w:tc>
          <w:tcPr>
            <w:tcW w:w="2268" w:type="dxa"/>
            <w:shd w:val="clear" w:color="auto" w:fill="FFFFFF"/>
          </w:tcPr>
          <w:p w14:paraId="71D8250D" w14:textId="6622BD84" w:rsidR="00636276" w:rsidRDefault="00636276" w:rsidP="00636276">
            <w:r>
              <w:t>Type</w:t>
            </w:r>
          </w:p>
        </w:tc>
        <w:tc>
          <w:tcPr>
            <w:tcW w:w="2268" w:type="dxa"/>
            <w:shd w:val="clear" w:color="auto" w:fill="FFFFFF"/>
          </w:tcPr>
          <w:p w14:paraId="0C126188" w14:textId="2D38B9A6" w:rsidR="00636276" w:rsidRDefault="00636276" w:rsidP="00636276">
            <w:hyperlink w:anchor="Deliverable16441" w:history="1">
              <w:r>
                <w:rPr>
                  <w:rStyle w:val="Hyperlink"/>
                </w:rPr>
                <w:t>xs:string</w:t>
              </w:r>
            </w:hyperlink>
          </w:p>
        </w:tc>
        <w:tc>
          <w:tcPr>
            <w:tcW w:w="5101" w:type="dxa"/>
            <w:shd w:val="clear" w:color="auto" w:fill="FFFFFF"/>
          </w:tcPr>
          <w:p w14:paraId="383450FC" w14:textId="0F18D13E" w:rsidR="00636276" w:rsidRDefault="00636276" w:rsidP="00636276">
            <w:r>
              <w:t>Type of an element</w:t>
            </w:r>
          </w:p>
        </w:tc>
      </w:tr>
    </w:tbl>
    <w:p w14:paraId="38FA566D" w14:textId="0609F01D"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9636281" w14:textId="77777777" w:rsidTr="00636276">
        <w:tblPrEx>
          <w:tblCellMar>
            <w:bottom w:w="0" w:type="dxa"/>
          </w:tblCellMar>
        </w:tblPrEx>
        <w:tc>
          <w:tcPr>
            <w:tcW w:w="2268" w:type="dxa"/>
            <w:shd w:val="clear" w:color="auto" w:fill="FFFFFF"/>
          </w:tcPr>
          <w:p w14:paraId="1BA3EB4E" w14:textId="6B63A3B2" w:rsidR="00636276" w:rsidRDefault="00636276" w:rsidP="00636276">
            <w:r>
              <w:t>part of</w:t>
            </w:r>
          </w:p>
        </w:tc>
        <w:tc>
          <w:tcPr>
            <w:tcW w:w="2268" w:type="dxa"/>
            <w:shd w:val="clear" w:color="auto" w:fill="FFFFFF"/>
          </w:tcPr>
          <w:p w14:paraId="7A86D1B8" w14:textId="6E926B13" w:rsidR="00636276" w:rsidRDefault="00636276" w:rsidP="00636276">
            <w:hyperlink w:anchor="Deliverable13384" w:history="1">
              <w:r>
                <w:rPr>
                  <w:rStyle w:val="Hyperlink"/>
                </w:rPr>
                <w:t>Use Case</w:t>
              </w:r>
            </w:hyperlink>
          </w:p>
        </w:tc>
        <w:tc>
          <w:tcPr>
            <w:tcW w:w="5101" w:type="dxa"/>
            <w:shd w:val="clear" w:color="auto" w:fill="FFFFFF"/>
          </w:tcPr>
          <w:p w14:paraId="21287D80" w14:textId="4C11F929" w:rsidR="00636276" w:rsidRDefault="00636276" w:rsidP="00636276">
            <w:r>
              <w:t>Parent element</w:t>
            </w:r>
          </w:p>
        </w:tc>
      </w:tr>
      <w:tr w:rsidR="00636276" w14:paraId="09801EE0" w14:textId="77777777" w:rsidTr="00636276">
        <w:tblPrEx>
          <w:tblCellMar>
            <w:bottom w:w="0" w:type="dxa"/>
          </w:tblCellMar>
        </w:tblPrEx>
        <w:tc>
          <w:tcPr>
            <w:tcW w:w="2268" w:type="dxa"/>
            <w:shd w:val="clear" w:color="auto" w:fill="FFFFFF"/>
          </w:tcPr>
          <w:p w14:paraId="35412A70" w14:textId="0B4BC415" w:rsidR="00636276" w:rsidRDefault="00636276" w:rsidP="00636276">
            <w:r>
              <w:t>specialism of</w:t>
            </w:r>
          </w:p>
        </w:tc>
        <w:tc>
          <w:tcPr>
            <w:tcW w:w="2268" w:type="dxa"/>
            <w:shd w:val="clear" w:color="auto" w:fill="FFFFFF"/>
          </w:tcPr>
          <w:p w14:paraId="2005E953" w14:textId="1B2A317E" w:rsidR="00636276" w:rsidRDefault="00636276" w:rsidP="00636276">
            <w:hyperlink w:anchor="Deliverable13384" w:history="1">
              <w:r>
                <w:rPr>
                  <w:rStyle w:val="Hyperlink"/>
                </w:rPr>
                <w:t>Use Case</w:t>
              </w:r>
            </w:hyperlink>
          </w:p>
        </w:tc>
        <w:tc>
          <w:tcPr>
            <w:tcW w:w="5101" w:type="dxa"/>
            <w:shd w:val="clear" w:color="auto" w:fill="FFFFFF"/>
          </w:tcPr>
          <w:p w14:paraId="1DD4D871" w14:textId="154C0A0E" w:rsidR="00636276" w:rsidRDefault="00636276" w:rsidP="00636276">
            <w:r>
              <w:t>More generic item</w:t>
            </w:r>
          </w:p>
        </w:tc>
      </w:tr>
      <w:tr w:rsidR="00636276" w14:paraId="61812677" w14:textId="77777777" w:rsidTr="00636276">
        <w:tblPrEx>
          <w:tblCellMar>
            <w:bottom w:w="0" w:type="dxa"/>
          </w:tblCellMar>
        </w:tblPrEx>
        <w:tc>
          <w:tcPr>
            <w:tcW w:w="2268" w:type="dxa"/>
            <w:shd w:val="clear" w:color="auto" w:fill="FFFFFF"/>
          </w:tcPr>
          <w:p w14:paraId="2B8009AE" w14:textId="30373AF8" w:rsidR="00636276" w:rsidRDefault="00636276" w:rsidP="00636276">
            <w:r>
              <w:t>configured in</w:t>
            </w:r>
          </w:p>
        </w:tc>
        <w:tc>
          <w:tcPr>
            <w:tcW w:w="2268" w:type="dxa"/>
            <w:shd w:val="clear" w:color="auto" w:fill="FFFFFF"/>
          </w:tcPr>
          <w:p w14:paraId="6A002AEE" w14:textId="75E66AB0" w:rsidR="00636276" w:rsidRDefault="00636276" w:rsidP="00636276">
            <w:hyperlink w:anchor="Deliverable14368" w:history="1">
              <w:r>
                <w:rPr>
                  <w:rStyle w:val="Hyperlink"/>
                </w:rPr>
                <w:t>Configuration</w:t>
              </w:r>
            </w:hyperlink>
          </w:p>
        </w:tc>
        <w:tc>
          <w:tcPr>
            <w:tcW w:w="5101" w:type="dxa"/>
            <w:shd w:val="clear" w:color="auto" w:fill="FFFFFF"/>
          </w:tcPr>
          <w:p w14:paraId="237BDAAF" w14:textId="268A69E9" w:rsidR="00636276" w:rsidRDefault="00636276" w:rsidP="00636276">
            <w:r>
              <w:t>Relation to a configuration</w:t>
            </w:r>
          </w:p>
        </w:tc>
      </w:tr>
      <w:tr w:rsidR="00636276" w14:paraId="1C582B80" w14:textId="77777777" w:rsidTr="00636276">
        <w:tblPrEx>
          <w:tblCellMar>
            <w:bottom w:w="0" w:type="dxa"/>
          </w:tblCellMar>
        </w:tblPrEx>
        <w:tc>
          <w:tcPr>
            <w:tcW w:w="2268" w:type="dxa"/>
            <w:shd w:val="clear" w:color="auto" w:fill="FFFFFF"/>
          </w:tcPr>
          <w:p w14:paraId="3B46C413" w14:textId="4C79F388" w:rsidR="00636276" w:rsidRDefault="00636276" w:rsidP="00636276">
            <w:r>
              <w:t>option in</w:t>
            </w:r>
          </w:p>
        </w:tc>
        <w:tc>
          <w:tcPr>
            <w:tcW w:w="2268" w:type="dxa"/>
            <w:shd w:val="clear" w:color="auto" w:fill="FFFFFF"/>
          </w:tcPr>
          <w:p w14:paraId="24DCD3F0" w14:textId="7899654C" w:rsidR="00636276" w:rsidRDefault="00636276" w:rsidP="00636276">
            <w:hyperlink w:anchor="Deliverable15753" w:history="1">
              <w:r>
                <w:rPr>
                  <w:rStyle w:val="Hyperlink"/>
                </w:rPr>
                <w:t>Variant</w:t>
              </w:r>
            </w:hyperlink>
          </w:p>
        </w:tc>
        <w:tc>
          <w:tcPr>
            <w:tcW w:w="5101" w:type="dxa"/>
            <w:shd w:val="clear" w:color="auto" w:fill="FFFFFF"/>
          </w:tcPr>
          <w:p w14:paraId="46BB5928" w14:textId="787568B1" w:rsidR="00636276" w:rsidRDefault="00636276" w:rsidP="00636276">
            <w:r>
              <w:t>Relation to a variant</w:t>
            </w:r>
          </w:p>
        </w:tc>
      </w:tr>
      <w:tr w:rsidR="00636276" w14:paraId="037609B2" w14:textId="77777777" w:rsidTr="00636276">
        <w:tblPrEx>
          <w:tblCellMar>
            <w:bottom w:w="0" w:type="dxa"/>
          </w:tblCellMar>
        </w:tblPrEx>
        <w:tc>
          <w:tcPr>
            <w:tcW w:w="2268" w:type="dxa"/>
            <w:shd w:val="clear" w:color="auto" w:fill="FFFFFF"/>
          </w:tcPr>
          <w:p w14:paraId="581B8D7F" w14:textId="37EDAEC2" w:rsidR="00636276" w:rsidRDefault="00636276" w:rsidP="00636276">
            <w:r>
              <w:t>derived from</w:t>
            </w:r>
          </w:p>
        </w:tc>
        <w:tc>
          <w:tcPr>
            <w:tcW w:w="2268" w:type="dxa"/>
            <w:shd w:val="clear" w:color="auto" w:fill="FFFFFF"/>
          </w:tcPr>
          <w:p w14:paraId="34101522" w14:textId="77CD6D52" w:rsidR="00636276" w:rsidRDefault="00636276" w:rsidP="00636276">
            <w:hyperlink w:anchor="Deliverable13384" w:history="1">
              <w:r>
                <w:rPr>
                  <w:rStyle w:val="Hyperlink"/>
                </w:rPr>
                <w:t>Use Case</w:t>
              </w:r>
            </w:hyperlink>
          </w:p>
        </w:tc>
        <w:tc>
          <w:tcPr>
            <w:tcW w:w="5101" w:type="dxa"/>
            <w:shd w:val="clear" w:color="auto" w:fill="FFFFFF"/>
          </w:tcPr>
          <w:p w14:paraId="68078494" w14:textId="77777777" w:rsidR="00636276" w:rsidRDefault="00636276" w:rsidP="00636276"/>
        </w:tc>
      </w:tr>
      <w:tr w:rsidR="00636276" w14:paraId="3321DD4E" w14:textId="77777777" w:rsidTr="00636276">
        <w:tblPrEx>
          <w:tblCellMar>
            <w:bottom w:w="0" w:type="dxa"/>
          </w:tblCellMar>
        </w:tblPrEx>
        <w:tc>
          <w:tcPr>
            <w:tcW w:w="2268" w:type="dxa"/>
            <w:shd w:val="clear" w:color="auto" w:fill="FFFFFF"/>
          </w:tcPr>
          <w:p w14:paraId="6238EA16" w14:textId="5D21687A" w:rsidR="00636276" w:rsidRDefault="00636276" w:rsidP="00636276">
            <w:r>
              <w:t>created by</w:t>
            </w:r>
          </w:p>
        </w:tc>
        <w:tc>
          <w:tcPr>
            <w:tcW w:w="2268" w:type="dxa"/>
            <w:shd w:val="clear" w:color="auto" w:fill="FFFFFF"/>
          </w:tcPr>
          <w:p w14:paraId="3C794C06" w14:textId="0AAFFDBD" w:rsidR="00636276" w:rsidRDefault="00636276" w:rsidP="00636276">
            <w:hyperlink w:anchor="Deliverable13366" w:history="1">
              <w:r>
                <w:rPr>
                  <w:rStyle w:val="Hyperlink"/>
                </w:rPr>
                <w:t>Person</w:t>
              </w:r>
            </w:hyperlink>
          </w:p>
        </w:tc>
        <w:tc>
          <w:tcPr>
            <w:tcW w:w="5101" w:type="dxa"/>
            <w:shd w:val="clear" w:color="auto" w:fill="FFFFFF"/>
          </w:tcPr>
          <w:p w14:paraId="14664997" w14:textId="1728E7EA" w:rsidR="00636276" w:rsidRDefault="00636276" w:rsidP="00636276">
            <w:r>
              <w:t>The person who created this element</w:t>
            </w:r>
          </w:p>
        </w:tc>
      </w:tr>
      <w:tr w:rsidR="00636276" w14:paraId="7ACF1C29" w14:textId="77777777" w:rsidTr="00636276">
        <w:tblPrEx>
          <w:tblCellMar>
            <w:bottom w:w="0" w:type="dxa"/>
          </w:tblCellMar>
        </w:tblPrEx>
        <w:tc>
          <w:tcPr>
            <w:tcW w:w="2268" w:type="dxa"/>
            <w:shd w:val="clear" w:color="auto" w:fill="FFFFFF"/>
          </w:tcPr>
          <w:p w14:paraId="41598919" w14:textId="12CE3C28" w:rsidR="00636276" w:rsidRDefault="00636276" w:rsidP="00636276">
            <w:r>
              <w:t>owned by</w:t>
            </w:r>
          </w:p>
        </w:tc>
        <w:tc>
          <w:tcPr>
            <w:tcW w:w="2268" w:type="dxa"/>
            <w:shd w:val="clear" w:color="auto" w:fill="FFFFFF"/>
          </w:tcPr>
          <w:p w14:paraId="22ED4F89" w14:textId="4F357BB5" w:rsidR="00636276" w:rsidRDefault="00636276" w:rsidP="00636276">
            <w:hyperlink w:anchor="Deliverable13359" w:history="1">
              <w:r>
                <w:rPr>
                  <w:rStyle w:val="Hyperlink"/>
                </w:rPr>
                <w:t>Role</w:t>
              </w:r>
            </w:hyperlink>
          </w:p>
        </w:tc>
        <w:tc>
          <w:tcPr>
            <w:tcW w:w="5101" w:type="dxa"/>
            <w:shd w:val="clear" w:color="auto" w:fill="FFFFFF"/>
          </w:tcPr>
          <w:p w14:paraId="0511113E" w14:textId="10A8A41C" w:rsidR="00636276" w:rsidRDefault="00636276" w:rsidP="00636276">
            <w:r>
              <w:t>Role owning this element</w:t>
            </w:r>
          </w:p>
        </w:tc>
      </w:tr>
    </w:tbl>
    <w:p w14:paraId="73CC9196" w14:textId="505CDD42"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8BD147E" w14:textId="77777777" w:rsidTr="00636276">
        <w:tblPrEx>
          <w:tblCellMar>
            <w:bottom w:w="0" w:type="dxa"/>
          </w:tblCellMar>
        </w:tblPrEx>
        <w:tc>
          <w:tcPr>
            <w:tcW w:w="2268" w:type="dxa"/>
            <w:shd w:val="clear" w:color="auto" w:fill="FFFFFF"/>
          </w:tcPr>
          <w:p w14:paraId="3BE9BCBD" w14:textId="77777777" w:rsidR="00636276" w:rsidRDefault="00636276" w:rsidP="00636276"/>
        </w:tc>
        <w:tc>
          <w:tcPr>
            <w:tcW w:w="2268" w:type="dxa"/>
            <w:shd w:val="clear" w:color="auto" w:fill="FFFFFF"/>
          </w:tcPr>
          <w:p w14:paraId="10FA65EC" w14:textId="77777777" w:rsidR="00636276" w:rsidRDefault="00636276" w:rsidP="00636276"/>
        </w:tc>
        <w:tc>
          <w:tcPr>
            <w:tcW w:w="5101" w:type="dxa"/>
            <w:shd w:val="clear" w:color="auto" w:fill="FFFFFF"/>
          </w:tcPr>
          <w:p w14:paraId="7124B83E" w14:textId="1A7B488B" w:rsidR="00636276" w:rsidRDefault="00636276" w:rsidP="00636276">
            <w:r>
              <w:t>Parent element</w:t>
            </w:r>
          </w:p>
        </w:tc>
      </w:tr>
      <w:tr w:rsidR="00636276" w14:paraId="293B0F07" w14:textId="77777777" w:rsidTr="00636276">
        <w:tblPrEx>
          <w:tblCellMar>
            <w:bottom w:w="0" w:type="dxa"/>
          </w:tblCellMar>
        </w:tblPrEx>
        <w:tc>
          <w:tcPr>
            <w:tcW w:w="2268" w:type="dxa"/>
            <w:shd w:val="clear" w:color="auto" w:fill="FFFFFF"/>
          </w:tcPr>
          <w:p w14:paraId="03336091" w14:textId="77777777" w:rsidR="00636276" w:rsidRDefault="00636276" w:rsidP="00636276"/>
        </w:tc>
        <w:tc>
          <w:tcPr>
            <w:tcW w:w="2268" w:type="dxa"/>
            <w:shd w:val="clear" w:color="auto" w:fill="FFFFFF"/>
          </w:tcPr>
          <w:p w14:paraId="650C4383" w14:textId="77777777" w:rsidR="00636276" w:rsidRDefault="00636276" w:rsidP="00636276"/>
        </w:tc>
        <w:tc>
          <w:tcPr>
            <w:tcW w:w="5101" w:type="dxa"/>
            <w:shd w:val="clear" w:color="auto" w:fill="FFFFFF"/>
          </w:tcPr>
          <w:p w14:paraId="2286D235" w14:textId="762B7039" w:rsidR="00636276" w:rsidRDefault="00636276" w:rsidP="00636276">
            <w:r>
              <w:t>More generic item</w:t>
            </w:r>
          </w:p>
        </w:tc>
      </w:tr>
      <w:tr w:rsidR="00636276" w14:paraId="7D893BEC" w14:textId="77777777" w:rsidTr="00636276">
        <w:tblPrEx>
          <w:tblCellMar>
            <w:bottom w:w="0" w:type="dxa"/>
          </w:tblCellMar>
        </w:tblPrEx>
        <w:tc>
          <w:tcPr>
            <w:tcW w:w="2268" w:type="dxa"/>
            <w:shd w:val="clear" w:color="auto" w:fill="FFFFFF"/>
          </w:tcPr>
          <w:p w14:paraId="36AB3F45" w14:textId="77777777" w:rsidR="00636276" w:rsidRDefault="00636276" w:rsidP="00636276"/>
        </w:tc>
        <w:tc>
          <w:tcPr>
            <w:tcW w:w="2268" w:type="dxa"/>
            <w:shd w:val="clear" w:color="auto" w:fill="FFFFFF"/>
          </w:tcPr>
          <w:p w14:paraId="62A6FCAD" w14:textId="77777777" w:rsidR="00636276" w:rsidRDefault="00636276" w:rsidP="00636276"/>
        </w:tc>
        <w:tc>
          <w:tcPr>
            <w:tcW w:w="5101" w:type="dxa"/>
            <w:shd w:val="clear" w:color="auto" w:fill="FFFFFF"/>
          </w:tcPr>
          <w:p w14:paraId="3B38650B" w14:textId="77777777" w:rsidR="00636276" w:rsidRDefault="00636276" w:rsidP="00636276"/>
        </w:tc>
      </w:tr>
      <w:tr w:rsidR="00636276" w14:paraId="049C914E" w14:textId="77777777" w:rsidTr="00636276">
        <w:tblPrEx>
          <w:tblCellMar>
            <w:bottom w:w="0" w:type="dxa"/>
          </w:tblCellMar>
        </w:tblPrEx>
        <w:tc>
          <w:tcPr>
            <w:tcW w:w="2268" w:type="dxa"/>
            <w:shd w:val="clear" w:color="auto" w:fill="FFFFFF"/>
          </w:tcPr>
          <w:p w14:paraId="3F0391A1" w14:textId="7F0FD217" w:rsidR="00636276" w:rsidRDefault="00636276" w:rsidP="00636276">
            <w:hyperlink w:anchor="Deliverable13404" w:history="1">
              <w:r>
                <w:rPr>
                  <w:rStyle w:val="Hyperlink"/>
                </w:rPr>
                <w:t>Function</w:t>
              </w:r>
            </w:hyperlink>
          </w:p>
        </w:tc>
        <w:tc>
          <w:tcPr>
            <w:tcW w:w="2268" w:type="dxa"/>
            <w:shd w:val="clear" w:color="auto" w:fill="FFFFFF"/>
          </w:tcPr>
          <w:p w14:paraId="06F695DF" w14:textId="6B0597B8" w:rsidR="00636276" w:rsidRDefault="00636276" w:rsidP="00636276">
            <w:r>
              <w:t>owned by</w:t>
            </w:r>
          </w:p>
        </w:tc>
        <w:tc>
          <w:tcPr>
            <w:tcW w:w="5101" w:type="dxa"/>
            <w:shd w:val="clear" w:color="auto" w:fill="FFFFFF"/>
          </w:tcPr>
          <w:p w14:paraId="3CE05152" w14:textId="77777777" w:rsidR="00636276" w:rsidRDefault="00636276" w:rsidP="00636276"/>
        </w:tc>
      </w:tr>
      <w:tr w:rsidR="00636276" w14:paraId="12C5569C" w14:textId="77777777" w:rsidTr="00636276">
        <w:tblPrEx>
          <w:tblCellMar>
            <w:bottom w:w="0" w:type="dxa"/>
          </w:tblCellMar>
        </w:tblPrEx>
        <w:tc>
          <w:tcPr>
            <w:tcW w:w="2268" w:type="dxa"/>
            <w:shd w:val="clear" w:color="auto" w:fill="FFFFFF"/>
          </w:tcPr>
          <w:p w14:paraId="6D738104" w14:textId="016220A1" w:rsidR="00636276" w:rsidRDefault="00636276" w:rsidP="00636276">
            <w:hyperlink w:anchor="Deliverable13404" w:history="1">
              <w:r>
                <w:rPr>
                  <w:rStyle w:val="Hyperlink"/>
                </w:rPr>
                <w:t>Function</w:t>
              </w:r>
            </w:hyperlink>
          </w:p>
        </w:tc>
        <w:tc>
          <w:tcPr>
            <w:tcW w:w="2268" w:type="dxa"/>
            <w:shd w:val="clear" w:color="auto" w:fill="FFFFFF"/>
          </w:tcPr>
          <w:p w14:paraId="0329588A" w14:textId="45E78F01" w:rsidR="00636276" w:rsidRDefault="00636276" w:rsidP="00636276">
            <w:r>
              <w:t>realizes</w:t>
            </w:r>
          </w:p>
        </w:tc>
        <w:tc>
          <w:tcPr>
            <w:tcW w:w="5101" w:type="dxa"/>
            <w:shd w:val="clear" w:color="auto" w:fill="FFFFFF"/>
          </w:tcPr>
          <w:p w14:paraId="643650C4" w14:textId="40BC2D45" w:rsidR="00636276" w:rsidRDefault="00636276" w:rsidP="00636276">
            <w:r>
              <w:t>Use cases realized with this function</w:t>
            </w:r>
          </w:p>
        </w:tc>
      </w:tr>
    </w:tbl>
    <w:p w14:paraId="0BE78D5E" w14:textId="6C0022BB" w:rsidR="00636276" w:rsidRDefault="00636276" w:rsidP="00636276">
      <w:pPr>
        <w:pStyle w:val="berschrift4"/>
      </w:pPr>
      <w:bookmarkStart w:id="46" w:name="Deliverable13394"/>
      <w:r>
        <w:t>Requirement</w:t>
      </w:r>
      <w:bookmarkEnd w:id="46"/>
    </w:p>
    <w:p w14:paraId="5E700C02" w14:textId="0B899646" w:rsidR="00636276" w:rsidRDefault="00636276" w:rsidP="00636276">
      <w:r>
        <w:t>Characteristics that identify the accomplishment levels needed to achieve specific objectives for a given set of conditions.</w:t>
      </w:r>
    </w:p>
    <w:p w14:paraId="61F641E7" w14:textId="3F4B3487" w:rsidR="00636276" w:rsidRDefault="00636276" w:rsidP="00636276">
      <w:r>
        <w:t>Requirements can be 'must have', 'can have' and 'nice to have'.</w:t>
      </w:r>
    </w:p>
    <w:p w14:paraId="0906F12E" w14:textId="6A5F299B" w:rsidR="00636276" w:rsidRDefault="00636276" w:rsidP="00636276">
      <w:r>
        <w:t>A. A condition or capability needed by a user to solve a problem or achieve an objective.</w:t>
      </w:r>
    </w:p>
    <w:p w14:paraId="179AE4B2" w14:textId="2C442EF9" w:rsidR="00636276" w:rsidRDefault="00636276" w:rsidP="00636276">
      <w:r>
        <w:t>B. A condition or capability that must be met or possessed by a system or system component to satisfy a contract, standard, specification, or other formally imposed document.</w:t>
      </w:r>
    </w:p>
    <w:p w14:paraId="2BB89C2E" w14:textId="644C68AD" w:rsidR="00636276" w:rsidRDefault="00636276" w:rsidP="00636276">
      <w:r>
        <w:t>C. A documented representation of a condition or capability as in definition (A:) or (B).</w:t>
      </w:r>
    </w:p>
    <w:p w14:paraId="245AE9C2" w14:textId="4EC674D8" w:rsidR="00636276" w:rsidRDefault="00636276" w:rsidP="00636276">
      <w:r>
        <w:t>https://intranet.prostep.org/display/PROJ/Glossary</w:t>
      </w:r>
    </w:p>
    <w:p w14:paraId="51EB53B8" w14:textId="77777777" w:rsidR="00636276" w:rsidRDefault="00636276" w:rsidP="00636276">
      <w:pPr>
        <w:keepNext/>
      </w:pPr>
      <w:r>
        <w:rPr>
          <w:noProof/>
        </w:rPr>
        <w:drawing>
          <wp:inline distT="0" distB="0" distL="0" distR="0" wp14:anchorId="59BB355C" wp14:editId="722EBBF6">
            <wp:extent cx="857370" cy="857370"/>
            <wp:effectExtent l="0" t="0" r="0" b="0"/>
            <wp:docPr id="1249412457"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1245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99C0367" w14:textId="6178AEFC" w:rsidR="00636276" w:rsidRDefault="00636276" w:rsidP="00636276">
      <w:pPr>
        <w:pStyle w:val="Beschriftung"/>
      </w:pPr>
      <w:r>
        <w:t xml:space="preserve">Figure </w:t>
      </w:r>
      <w:fldSimple w:instr=" SEQ Figure \* ARABIC ">
        <w:r>
          <w:rPr>
            <w:noProof/>
          </w:rPr>
          <w:t>20</w:t>
        </w:r>
      </w:fldSimple>
      <w:r>
        <w:t xml:space="preserve"> Icon</w:t>
      </w:r>
    </w:p>
    <w:p w14:paraId="57E7E636" w14:textId="77777777" w:rsidR="00636276" w:rsidRDefault="00636276" w:rsidP="00636276">
      <w:pPr>
        <w:keepNext/>
      </w:pPr>
      <w:r>
        <w:rPr>
          <w:noProof/>
        </w:rPr>
        <w:drawing>
          <wp:inline distT="0" distB="0" distL="0" distR="0" wp14:anchorId="65489429" wp14:editId="4306AD2F">
            <wp:extent cx="6119495" cy="2709545"/>
            <wp:effectExtent l="0" t="0" r="0" b="0"/>
            <wp:docPr id="84694805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4805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9495" cy="2709545"/>
                    </a:xfrm>
                    <a:prstGeom prst="rect">
                      <a:avLst/>
                    </a:prstGeom>
                  </pic:spPr>
                </pic:pic>
              </a:graphicData>
            </a:graphic>
          </wp:inline>
        </w:drawing>
      </w:r>
    </w:p>
    <w:p w14:paraId="1D5596F8" w14:textId="38D65CA5" w:rsidR="00636276" w:rsidRDefault="00636276" w:rsidP="00636276">
      <w:pPr>
        <w:pStyle w:val="Beschriftung"/>
      </w:pPr>
      <w:r>
        <w:t xml:space="preserve">Figure </w:t>
      </w:r>
      <w:fldSimple w:instr=" SEQ Figure \* ARABIC ">
        <w:r>
          <w:rPr>
            <w:noProof/>
          </w:rPr>
          <w:t>21</w:t>
        </w:r>
      </w:fldSimple>
      <w:r>
        <w:t xml:space="preserve"> Class Context Diagram 'Requirement'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3D24714" w14:textId="77777777" w:rsidTr="00636276">
        <w:tblPrEx>
          <w:tblCellMar>
            <w:bottom w:w="0" w:type="dxa"/>
          </w:tblCellMar>
        </w:tblPrEx>
        <w:tc>
          <w:tcPr>
            <w:tcW w:w="2268" w:type="dxa"/>
            <w:shd w:val="clear" w:color="auto" w:fill="FFFFFF"/>
          </w:tcPr>
          <w:p w14:paraId="727B209C" w14:textId="73FA61D2" w:rsidR="00636276" w:rsidRDefault="00636276" w:rsidP="00636276">
            <w:r w:rsidRPr="00636276">
              <w:rPr>
                <w:rStyle w:val="Fett"/>
              </w:rPr>
              <w:t>Specializations</w:t>
            </w:r>
          </w:p>
        </w:tc>
        <w:tc>
          <w:tcPr>
            <w:tcW w:w="7369" w:type="dxa"/>
            <w:shd w:val="clear" w:color="auto" w:fill="FFFFFF"/>
          </w:tcPr>
          <w:p w14:paraId="23A7158A" w14:textId="77777777" w:rsidR="00636276" w:rsidRDefault="00636276" w:rsidP="00636276">
            <w:hyperlink w:anchor="Deliverable19610" w:history="1">
              <w:r>
                <w:rPr>
                  <w:rStyle w:val="Hyperlink"/>
                </w:rPr>
                <w:t>Stakeholder Requirement</w:t>
              </w:r>
            </w:hyperlink>
          </w:p>
          <w:p w14:paraId="789EEC0A" w14:textId="58C6838C" w:rsidR="00636276" w:rsidRDefault="00636276" w:rsidP="00636276">
            <w:hyperlink w:anchor="Deliverable19611" w:history="1">
              <w:r>
                <w:rPr>
                  <w:rStyle w:val="Hyperlink"/>
                </w:rPr>
                <w:t>System Requirement</w:t>
              </w:r>
            </w:hyperlink>
          </w:p>
        </w:tc>
      </w:tr>
      <w:tr w:rsidR="00636276" w14:paraId="39509E5F" w14:textId="77777777" w:rsidTr="00636276">
        <w:tblPrEx>
          <w:tblCellMar>
            <w:bottom w:w="0" w:type="dxa"/>
          </w:tblCellMar>
        </w:tblPrEx>
        <w:tc>
          <w:tcPr>
            <w:tcW w:w="2268" w:type="dxa"/>
            <w:shd w:val="clear" w:color="auto" w:fill="FFFFFF"/>
          </w:tcPr>
          <w:p w14:paraId="39730A81" w14:textId="3B3793CE" w:rsidR="00636276" w:rsidRPr="00636276" w:rsidRDefault="00636276" w:rsidP="00636276">
            <w:pPr>
              <w:rPr>
                <w:rStyle w:val="Fett"/>
              </w:rPr>
            </w:pPr>
            <w:r w:rsidRPr="00636276">
              <w:rPr>
                <w:rStyle w:val="Fett"/>
              </w:rPr>
              <w:t>Delivered by</w:t>
            </w:r>
          </w:p>
        </w:tc>
        <w:tc>
          <w:tcPr>
            <w:tcW w:w="7369" w:type="dxa"/>
            <w:shd w:val="clear" w:color="auto" w:fill="FFFFFF"/>
          </w:tcPr>
          <w:p w14:paraId="6476AC3F" w14:textId="77777777" w:rsidR="00636276" w:rsidRDefault="00636276" w:rsidP="00636276">
            <w:hyperlink w:anchor="Activity2533" w:history="1">
              <w:r>
                <w:rPr>
                  <w:rStyle w:val="Hyperlink"/>
                </w:rPr>
                <w:t>Requirements Engineering</w:t>
              </w:r>
            </w:hyperlink>
          </w:p>
          <w:p w14:paraId="0D66BC40" w14:textId="6F8D0097" w:rsidR="00636276" w:rsidRDefault="00636276" w:rsidP="00636276">
            <w:hyperlink w:anchor="Activity7284" w:history="1">
              <w:r>
                <w:rPr>
                  <w:rStyle w:val="Hyperlink"/>
                </w:rPr>
                <w:t>Collaborative Product Requirements Management</w:t>
              </w:r>
            </w:hyperlink>
          </w:p>
        </w:tc>
      </w:tr>
    </w:tbl>
    <w:p w14:paraId="1D4B898B" w14:textId="7D5FDBA3"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AB33303" w14:textId="77777777" w:rsidTr="00636276">
        <w:tblPrEx>
          <w:tblCellMar>
            <w:bottom w:w="0" w:type="dxa"/>
          </w:tblCellMar>
        </w:tblPrEx>
        <w:tc>
          <w:tcPr>
            <w:tcW w:w="2268" w:type="dxa"/>
            <w:shd w:val="clear" w:color="auto" w:fill="FFFFFF"/>
          </w:tcPr>
          <w:p w14:paraId="614107CF" w14:textId="053965A7" w:rsidR="00636276" w:rsidRDefault="00636276" w:rsidP="00636276">
            <w:r>
              <w:lastRenderedPageBreak/>
              <w:t>Identifier</w:t>
            </w:r>
          </w:p>
        </w:tc>
        <w:tc>
          <w:tcPr>
            <w:tcW w:w="2268" w:type="dxa"/>
            <w:shd w:val="clear" w:color="auto" w:fill="FFFFFF"/>
          </w:tcPr>
          <w:p w14:paraId="16D5762E" w14:textId="6402B955" w:rsidR="00636276" w:rsidRDefault="00636276" w:rsidP="00636276">
            <w:hyperlink w:anchor="Deliverable16441" w:history="1">
              <w:r>
                <w:rPr>
                  <w:rStyle w:val="Hyperlink"/>
                </w:rPr>
                <w:t>xs:string</w:t>
              </w:r>
            </w:hyperlink>
          </w:p>
        </w:tc>
        <w:tc>
          <w:tcPr>
            <w:tcW w:w="5101" w:type="dxa"/>
            <w:shd w:val="clear" w:color="auto" w:fill="FFFFFF"/>
          </w:tcPr>
          <w:p w14:paraId="16237E5B" w14:textId="7A2A0A91" w:rsidR="00636276" w:rsidRDefault="00636276" w:rsidP="00636276">
            <w:r>
              <w:t>Unambiguous identifier of the element</w:t>
            </w:r>
          </w:p>
        </w:tc>
      </w:tr>
      <w:tr w:rsidR="00636276" w14:paraId="31A72028" w14:textId="77777777" w:rsidTr="00636276">
        <w:tblPrEx>
          <w:tblCellMar>
            <w:bottom w:w="0" w:type="dxa"/>
          </w:tblCellMar>
        </w:tblPrEx>
        <w:tc>
          <w:tcPr>
            <w:tcW w:w="2268" w:type="dxa"/>
            <w:shd w:val="clear" w:color="auto" w:fill="FFFFFF"/>
          </w:tcPr>
          <w:p w14:paraId="1E32DACE" w14:textId="5289DA93" w:rsidR="00636276" w:rsidRDefault="00636276" w:rsidP="00636276">
            <w:r>
              <w:t>Number</w:t>
            </w:r>
          </w:p>
        </w:tc>
        <w:tc>
          <w:tcPr>
            <w:tcW w:w="2268" w:type="dxa"/>
            <w:shd w:val="clear" w:color="auto" w:fill="FFFFFF"/>
          </w:tcPr>
          <w:p w14:paraId="2000E642" w14:textId="753F4D73" w:rsidR="00636276" w:rsidRDefault="00636276" w:rsidP="00636276">
            <w:hyperlink w:anchor="Deliverable16441" w:history="1">
              <w:r>
                <w:rPr>
                  <w:rStyle w:val="Hyperlink"/>
                </w:rPr>
                <w:t>xs:string</w:t>
              </w:r>
            </w:hyperlink>
          </w:p>
        </w:tc>
        <w:tc>
          <w:tcPr>
            <w:tcW w:w="5101" w:type="dxa"/>
            <w:shd w:val="clear" w:color="auto" w:fill="FFFFFF"/>
          </w:tcPr>
          <w:p w14:paraId="5D8E2826" w14:textId="4943F629" w:rsidR="00636276" w:rsidRDefault="00636276" w:rsidP="00636276">
            <w:r>
              <w:t>Legible number or name of the element, i. e. part number</w:t>
            </w:r>
          </w:p>
        </w:tc>
      </w:tr>
      <w:tr w:rsidR="00636276" w14:paraId="36D65D0A" w14:textId="77777777" w:rsidTr="00636276">
        <w:tblPrEx>
          <w:tblCellMar>
            <w:bottom w:w="0" w:type="dxa"/>
          </w:tblCellMar>
        </w:tblPrEx>
        <w:tc>
          <w:tcPr>
            <w:tcW w:w="2268" w:type="dxa"/>
            <w:shd w:val="clear" w:color="auto" w:fill="FFFFFF"/>
          </w:tcPr>
          <w:p w14:paraId="18C83D73" w14:textId="5F79F0A2" w:rsidR="00636276" w:rsidRDefault="00636276" w:rsidP="00636276">
            <w:r>
              <w:t>Title</w:t>
            </w:r>
          </w:p>
        </w:tc>
        <w:tc>
          <w:tcPr>
            <w:tcW w:w="2268" w:type="dxa"/>
            <w:shd w:val="clear" w:color="auto" w:fill="FFFFFF"/>
          </w:tcPr>
          <w:p w14:paraId="54EA1DA6" w14:textId="31823CD6" w:rsidR="00636276" w:rsidRDefault="00636276" w:rsidP="00636276">
            <w:hyperlink w:anchor="Deliverable16441" w:history="1">
              <w:r>
                <w:rPr>
                  <w:rStyle w:val="Hyperlink"/>
                </w:rPr>
                <w:t>xs:string</w:t>
              </w:r>
            </w:hyperlink>
          </w:p>
        </w:tc>
        <w:tc>
          <w:tcPr>
            <w:tcW w:w="5101" w:type="dxa"/>
            <w:shd w:val="clear" w:color="auto" w:fill="FFFFFF"/>
          </w:tcPr>
          <w:p w14:paraId="34803DFA" w14:textId="00603F1E" w:rsidR="00636276" w:rsidRDefault="00636276" w:rsidP="00636276">
            <w:r>
              <w:t>Title of the element</w:t>
            </w:r>
          </w:p>
        </w:tc>
      </w:tr>
      <w:tr w:rsidR="00636276" w14:paraId="07A5CED2" w14:textId="77777777" w:rsidTr="00636276">
        <w:tblPrEx>
          <w:tblCellMar>
            <w:bottom w:w="0" w:type="dxa"/>
          </w:tblCellMar>
        </w:tblPrEx>
        <w:tc>
          <w:tcPr>
            <w:tcW w:w="2268" w:type="dxa"/>
            <w:shd w:val="clear" w:color="auto" w:fill="FFFFFF"/>
          </w:tcPr>
          <w:p w14:paraId="42D60AB4" w14:textId="467E9692" w:rsidR="00636276" w:rsidRDefault="00636276" w:rsidP="00636276">
            <w:r>
              <w:t>Description</w:t>
            </w:r>
          </w:p>
        </w:tc>
        <w:tc>
          <w:tcPr>
            <w:tcW w:w="2268" w:type="dxa"/>
            <w:shd w:val="clear" w:color="auto" w:fill="FFFFFF"/>
          </w:tcPr>
          <w:p w14:paraId="2865650C" w14:textId="736FDDBA" w:rsidR="00636276" w:rsidRDefault="00636276" w:rsidP="00636276">
            <w:hyperlink w:anchor="Deliverable16441" w:history="1">
              <w:r>
                <w:rPr>
                  <w:rStyle w:val="Hyperlink"/>
                </w:rPr>
                <w:t>xs:string</w:t>
              </w:r>
            </w:hyperlink>
          </w:p>
        </w:tc>
        <w:tc>
          <w:tcPr>
            <w:tcW w:w="5101" w:type="dxa"/>
            <w:shd w:val="clear" w:color="auto" w:fill="FFFFFF"/>
          </w:tcPr>
          <w:p w14:paraId="54E2460A" w14:textId="717FE9B3" w:rsidR="00636276" w:rsidRDefault="00636276" w:rsidP="00636276">
            <w:r>
              <w:t>Description of the element</w:t>
            </w:r>
          </w:p>
        </w:tc>
      </w:tr>
      <w:tr w:rsidR="00636276" w14:paraId="45F902CD" w14:textId="77777777" w:rsidTr="00636276">
        <w:tblPrEx>
          <w:tblCellMar>
            <w:bottom w:w="0" w:type="dxa"/>
          </w:tblCellMar>
        </w:tblPrEx>
        <w:tc>
          <w:tcPr>
            <w:tcW w:w="2268" w:type="dxa"/>
            <w:shd w:val="clear" w:color="auto" w:fill="FFFFFF"/>
          </w:tcPr>
          <w:p w14:paraId="5A22239E" w14:textId="07EB999D" w:rsidR="00636276" w:rsidRDefault="00636276" w:rsidP="00636276">
            <w:r>
              <w:t>Type</w:t>
            </w:r>
          </w:p>
        </w:tc>
        <w:tc>
          <w:tcPr>
            <w:tcW w:w="2268" w:type="dxa"/>
            <w:shd w:val="clear" w:color="auto" w:fill="FFFFFF"/>
          </w:tcPr>
          <w:p w14:paraId="6ABD5BAF" w14:textId="19CF8FA1" w:rsidR="00636276" w:rsidRDefault="00636276" w:rsidP="00636276">
            <w:hyperlink w:anchor="Deliverable16441" w:history="1">
              <w:r>
                <w:rPr>
                  <w:rStyle w:val="Hyperlink"/>
                </w:rPr>
                <w:t>xs:string</w:t>
              </w:r>
            </w:hyperlink>
          </w:p>
        </w:tc>
        <w:tc>
          <w:tcPr>
            <w:tcW w:w="5101" w:type="dxa"/>
            <w:shd w:val="clear" w:color="auto" w:fill="FFFFFF"/>
          </w:tcPr>
          <w:p w14:paraId="7D732901" w14:textId="02DABA2D" w:rsidR="00636276" w:rsidRDefault="00636276" w:rsidP="00636276">
            <w:r>
              <w:t>Type of an element</w:t>
            </w:r>
          </w:p>
        </w:tc>
      </w:tr>
      <w:tr w:rsidR="00636276" w14:paraId="38DD88D2" w14:textId="77777777" w:rsidTr="00636276">
        <w:tblPrEx>
          <w:tblCellMar>
            <w:bottom w:w="0" w:type="dxa"/>
          </w:tblCellMar>
        </w:tblPrEx>
        <w:tc>
          <w:tcPr>
            <w:tcW w:w="2268" w:type="dxa"/>
            <w:shd w:val="clear" w:color="auto" w:fill="FFFFFF"/>
          </w:tcPr>
          <w:p w14:paraId="151B630A" w14:textId="3DA95544" w:rsidR="00636276" w:rsidRDefault="00636276" w:rsidP="00636276">
            <w:r>
              <w:t>Revision</w:t>
            </w:r>
          </w:p>
        </w:tc>
        <w:tc>
          <w:tcPr>
            <w:tcW w:w="2268" w:type="dxa"/>
            <w:shd w:val="clear" w:color="auto" w:fill="FFFFFF"/>
          </w:tcPr>
          <w:p w14:paraId="56B33678" w14:textId="3FCD8F23" w:rsidR="00636276" w:rsidRDefault="00636276" w:rsidP="00636276">
            <w:hyperlink w:anchor="Deliverable16441" w:history="1">
              <w:r>
                <w:rPr>
                  <w:rStyle w:val="Hyperlink"/>
                </w:rPr>
                <w:t>xs:string</w:t>
              </w:r>
            </w:hyperlink>
          </w:p>
        </w:tc>
        <w:tc>
          <w:tcPr>
            <w:tcW w:w="5101" w:type="dxa"/>
            <w:shd w:val="clear" w:color="auto" w:fill="FFFFFF"/>
          </w:tcPr>
          <w:p w14:paraId="343D9082" w14:textId="7C69458D" w:rsidR="00636276" w:rsidRDefault="00636276" w:rsidP="00636276">
            <w:r>
              <w:t>Revisionskennung des Elements</w:t>
            </w:r>
          </w:p>
        </w:tc>
      </w:tr>
    </w:tbl>
    <w:p w14:paraId="755411B4" w14:textId="52285AB6"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29B8B98" w14:textId="77777777" w:rsidTr="00636276">
        <w:tblPrEx>
          <w:tblCellMar>
            <w:bottom w:w="0" w:type="dxa"/>
          </w:tblCellMar>
        </w:tblPrEx>
        <w:tc>
          <w:tcPr>
            <w:tcW w:w="2268" w:type="dxa"/>
            <w:shd w:val="clear" w:color="auto" w:fill="FFFFFF"/>
          </w:tcPr>
          <w:p w14:paraId="1CED4C60" w14:textId="1FC81CDF" w:rsidR="00636276" w:rsidRDefault="00636276" w:rsidP="00636276">
            <w:r>
              <w:t>part of</w:t>
            </w:r>
          </w:p>
        </w:tc>
        <w:tc>
          <w:tcPr>
            <w:tcW w:w="2268" w:type="dxa"/>
            <w:shd w:val="clear" w:color="auto" w:fill="FFFFFF"/>
          </w:tcPr>
          <w:p w14:paraId="5697C379" w14:textId="07B4DE3C" w:rsidR="00636276" w:rsidRDefault="00636276" w:rsidP="00636276">
            <w:hyperlink w:anchor="Deliverable13394" w:history="1">
              <w:r>
                <w:rPr>
                  <w:rStyle w:val="Hyperlink"/>
                </w:rPr>
                <w:t>Requirement</w:t>
              </w:r>
            </w:hyperlink>
          </w:p>
        </w:tc>
        <w:tc>
          <w:tcPr>
            <w:tcW w:w="5101" w:type="dxa"/>
            <w:shd w:val="clear" w:color="auto" w:fill="FFFFFF"/>
          </w:tcPr>
          <w:p w14:paraId="1732CAD2" w14:textId="01790189" w:rsidR="00636276" w:rsidRDefault="00636276" w:rsidP="00636276">
            <w:r>
              <w:t>Parent element</w:t>
            </w:r>
          </w:p>
        </w:tc>
      </w:tr>
      <w:tr w:rsidR="00636276" w14:paraId="0F90893A" w14:textId="77777777" w:rsidTr="00636276">
        <w:tblPrEx>
          <w:tblCellMar>
            <w:bottom w:w="0" w:type="dxa"/>
          </w:tblCellMar>
        </w:tblPrEx>
        <w:tc>
          <w:tcPr>
            <w:tcW w:w="2268" w:type="dxa"/>
            <w:shd w:val="clear" w:color="auto" w:fill="FFFFFF"/>
          </w:tcPr>
          <w:p w14:paraId="039CCB50" w14:textId="3205F9FA" w:rsidR="00636276" w:rsidRDefault="00636276" w:rsidP="00636276">
            <w:r>
              <w:t>specialism of</w:t>
            </w:r>
          </w:p>
        </w:tc>
        <w:tc>
          <w:tcPr>
            <w:tcW w:w="2268" w:type="dxa"/>
            <w:shd w:val="clear" w:color="auto" w:fill="FFFFFF"/>
          </w:tcPr>
          <w:p w14:paraId="31306ABE" w14:textId="52D8D58A" w:rsidR="00636276" w:rsidRDefault="00636276" w:rsidP="00636276">
            <w:hyperlink w:anchor="Deliverable13394" w:history="1">
              <w:r>
                <w:rPr>
                  <w:rStyle w:val="Hyperlink"/>
                </w:rPr>
                <w:t>Requirement</w:t>
              </w:r>
            </w:hyperlink>
          </w:p>
        </w:tc>
        <w:tc>
          <w:tcPr>
            <w:tcW w:w="5101" w:type="dxa"/>
            <w:shd w:val="clear" w:color="auto" w:fill="FFFFFF"/>
          </w:tcPr>
          <w:p w14:paraId="297BDB15" w14:textId="6FFCB1F0" w:rsidR="00636276" w:rsidRDefault="00636276" w:rsidP="00636276">
            <w:r>
              <w:t>More generic item</w:t>
            </w:r>
          </w:p>
        </w:tc>
      </w:tr>
      <w:tr w:rsidR="00636276" w14:paraId="63B833F9" w14:textId="77777777" w:rsidTr="00636276">
        <w:tblPrEx>
          <w:tblCellMar>
            <w:bottom w:w="0" w:type="dxa"/>
          </w:tblCellMar>
        </w:tblPrEx>
        <w:tc>
          <w:tcPr>
            <w:tcW w:w="2268" w:type="dxa"/>
            <w:shd w:val="clear" w:color="auto" w:fill="FFFFFF"/>
          </w:tcPr>
          <w:p w14:paraId="741414F4" w14:textId="2289B604" w:rsidR="00636276" w:rsidRDefault="00636276" w:rsidP="00636276">
            <w:r>
              <w:t>configured in</w:t>
            </w:r>
          </w:p>
        </w:tc>
        <w:tc>
          <w:tcPr>
            <w:tcW w:w="2268" w:type="dxa"/>
            <w:shd w:val="clear" w:color="auto" w:fill="FFFFFF"/>
          </w:tcPr>
          <w:p w14:paraId="4174C4BC" w14:textId="64F94966" w:rsidR="00636276" w:rsidRDefault="00636276" w:rsidP="00636276">
            <w:hyperlink w:anchor="Deliverable14368" w:history="1">
              <w:r>
                <w:rPr>
                  <w:rStyle w:val="Hyperlink"/>
                </w:rPr>
                <w:t>Configuration</w:t>
              </w:r>
            </w:hyperlink>
          </w:p>
        </w:tc>
        <w:tc>
          <w:tcPr>
            <w:tcW w:w="5101" w:type="dxa"/>
            <w:shd w:val="clear" w:color="auto" w:fill="FFFFFF"/>
          </w:tcPr>
          <w:p w14:paraId="37AC2FF2" w14:textId="5524DBF7" w:rsidR="00636276" w:rsidRDefault="00636276" w:rsidP="00636276">
            <w:r>
              <w:t>Relation to a configuration</w:t>
            </w:r>
          </w:p>
        </w:tc>
      </w:tr>
      <w:tr w:rsidR="00636276" w14:paraId="4EBD5F12" w14:textId="77777777" w:rsidTr="00636276">
        <w:tblPrEx>
          <w:tblCellMar>
            <w:bottom w:w="0" w:type="dxa"/>
          </w:tblCellMar>
        </w:tblPrEx>
        <w:tc>
          <w:tcPr>
            <w:tcW w:w="2268" w:type="dxa"/>
            <w:shd w:val="clear" w:color="auto" w:fill="FFFFFF"/>
          </w:tcPr>
          <w:p w14:paraId="053C09FD" w14:textId="5468CC57" w:rsidR="00636276" w:rsidRDefault="00636276" w:rsidP="00636276">
            <w:r>
              <w:t>option in</w:t>
            </w:r>
          </w:p>
        </w:tc>
        <w:tc>
          <w:tcPr>
            <w:tcW w:w="2268" w:type="dxa"/>
            <w:shd w:val="clear" w:color="auto" w:fill="FFFFFF"/>
          </w:tcPr>
          <w:p w14:paraId="6B57EB13" w14:textId="7D558A00" w:rsidR="00636276" w:rsidRDefault="00636276" w:rsidP="00636276">
            <w:hyperlink w:anchor="Deliverable15753" w:history="1">
              <w:r>
                <w:rPr>
                  <w:rStyle w:val="Hyperlink"/>
                </w:rPr>
                <w:t>Variant</w:t>
              </w:r>
            </w:hyperlink>
          </w:p>
        </w:tc>
        <w:tc>
          <w:tcPr>
            <w:tcW w:w="5101" w:type="dxa"/>
            <w:shd w:val="clear" w:color="auto" w:fill="FFFFFF"/>
          </w:tcPr>
          <w:p w14:paraId="26E232A3" w14:textId="6F718A18" w:rsidR="00636276" w:rsidRDefault="00636276" w:rsidP="00636276">
            <w:r>
              <w:t>Relation to a variant</w:t>
            </w:r>
          </w:p>
        </w:tc>
      </w:tr>
      <w:tr w:rsidR="00636276" w14:paraId="2822DF41" w14:textId="77777777" w:rsidTr="00636276">
        <w:tblPrEx>
          <w:tblCellMar>
            <w:bottom w:w="0" w:type="dxa"/>
          </w:tblCellMar>
        </w:tblPrEx>
        <w:tc>
          <w:tcPr>
            <w:tcW w:w="2268" w:type="dxa"/>
            <w:shd w:val="clear" w:color="auto" w:fill="FFFFFF"/>
          </w:tcPr>
          <w:p w14:paraId="457CAC57" w14:textId="594496A4" w:rsidR="00636276" w:rsidRDefault="00636276" w:rsidP="00636276">
            <w:r>
              <w:t>changed in</w:t>
            </w:r>
          </w:p>
        </w:tc>
        <w:tc>
          <w:tcPr>
            <w:tcW w:w="2268" w:type="dxa"/>
            <w:shd w:val="clear" w:color="auto" w:fill="FFFFFF"/>
          </w:tcPr>
          <w:p w14:paraId="5AEC5A0C" w14:textId="599B9641" w:rsidR="00636276" w:rsidRDefault="00636276" w:rsidP="00636276">
            <w:hyperlink w:anchor="Deliverable23095" w:history="1">
              <w:r>
                <w:rPr>
                  <w:rStyle w:val="Hyperlink"/>
                </w:rPr>
                <w:t>Change</w:t>
              </w:r>
            </w:hyperlink>
          </w:p>
        </w:tc>
        <w:tc>
          <w:tcPr>
            <w:tcW w:w="5101" w:type="dxa"/>
            <w:shd w:val="clear" w:color="auto" w:fill="FFFFFF"/>
          </w:tcPr>
          <w:p w14:paraId="38477366" w14:textId="307C53BE" w:rsidR="00636276" w:rsidRDefault="00636276" w:rsidP="00636276">
            <w:r>
              <w:t>Relation to a change</w:t>
            </w:r>
          </w:p>
        </w:tc>
      </w:tr>
      <w:tr w:rsidR="00636276" w14:paraId="5C8ECEF1" w14:textId="77777777" w:rsidTr="00636276">
        <w:tblPrEx>
          <w:tblCellMar>
            <w:bottom w:w="0" w:type="dxa"/>
          </w:tblCellMar>
        </w:tblPrEx>
        <w:tc>
          <w:tcPr>
            <w:tcW w:w="2268" w:type="dxa"/>
            <w:shd w:val="clear" w:color="auto" w:fill="FFFFFF"/>
          </w:tcPr>
          <w:p w14:paraId="795C503B" w14:textId="159E648A" w:rsidR="00636276" w:rsidRDefault="00636276" w:rsidP="00636276">
            <w:r>
              <w:t>derived from</w:t>
            </w:r>
          </w:p>
        </w:tc>
        <w:tc>
          <w:tcPr>
            <w:tcW w:w="2268" w:type="dxa"/>
            <w:shd w:val="clear" w:color="auto" w:fill="FFFFFF"/>
          </w:tcPr>
          <w:p w14:paraId="657EE77C" w14:textId="4E64550B" w:rsidR="00636276" w:rsidRDefault="00636276" w:rsidP="00636276">
            <w:hyperlink w:anchor="Deliverable13394" w:history="1">
              <w:r>
                <w:rPr>
                  <w:rStyle w:val="Hyperlink"/>
                </w:rPr>
                <w:t>Requirement</w:t>
              </w:r>
            </w:hyperlink>
          </w:p>
        </w:tc>
        <w:tc>
          <w:tcPr>
            <w:tcW w:w="5101" w:type="dxa"/>
            <w:shd w:val="clear" w:color="auto" w:fill="FFFFFF"/>
          </w:tcPr>
          <w:p w14:paraId="50836A38" w14:textId="77777777" w:rsidR="00636276" w:rsidRDefault="00636276" w:rsidP="00636276"/>
        </w:tc>
      </w:tr>
      <w:tr w:rsidR="00636276" w14:paraId="3C2166EE" w14:textId="77777777" w:rsidTr="00636276">
        <w:tblPrEx>
          <w:tblCellMar>
            <w:bottom w:w="0" w:type="dxa"/>
          </w:tblCellMar>
        </w:tblPrEx>
        <w:tc>
          <w:tcPr>
            <w:tcW w:w="2268" w:type="dxa"/>
            <w:shd w:val="clear" w:color="auto" w:fill="FFFFFF"/>
          </w:tcPr>
          <w:p w14:paraId="3735DF4A" w14:textId="7F2E2338" w:rsidR="00636276" w:rsidRDefault="00636276" w:rsidP="00636276">
            <w:r>
              <w:t>created by</w:t>
            </w:r>
          </w:p>
        </w:tc>
        <w:tc>
          <w:tcPr>
            <w:tcW w:w="2268" w:type="dxa"/>
            <w:shd w:val="clear" w:color="auto" w:fill="FFFFFF"/>
          </w:tcPr>
          <w:p w14:paraId="28C3DD3F" w14:textId="08DFB17A" w:rsidR="00636276" w:rsidRDefault="00636276" w:rsidP="00636276">
            <w:hyperlink w:anchor="Deliverable13366" w:history="1">
              <w:r>
                <w:rPr>
                  <w:rStyle w:val="Hyperlink"/>
                </w:rPr>
                <w:t>Person</w:t>
              </w:r>
            </w:hyperlink>
          </w:p>
        </w:tc>
        <w:tc>
          <w:tcPr>
            <w:tcW w:w="5101" w:type="dxa"/>
            <w:shd w:val="clear" w:color="auto" w:fill="FFFFFF"/>
          </w:tcPr>
          <w:p w14:paraId="7D0B78AC" w14:textId="077BBC2C" w:rsidR="00636276" w:rsidRDefault="00636276" w:rsidP="00636276">
            <w:r>
              <w:t>The person who created this element</w:t>
            </w:r>
          </w:p>
        </w:tc>
      </w:tr>
      <w:tr w:rsidR="00636276" w14:paraId="26D7B84B" w14:textId="77777777" w:rsidTr="00636276">
        <w:tblPrEx>
          <w:tblCellMar>
            <w:bottom w:w="0" w:type="dxa"/>
          </w:tblCellMar>
        </w:tblPrEx>
        <w:tc>
          <w:tcPr>
            <w:tcW w:w="2268" w:type="dxa"/>
            <w:shd w:val="clear" w:color="auto" w:fill="FFFFFF"/>
          </w:tcPr>
          <w:p w14:paraId="3D65A421" w14:textId="6454C1D1" w:rsidR="00636276" w:rsidRDefault="00636276" w:rsidP="00636276">
            <w:r>
              <w:t>owned by</w:t>
            </w:r>
          </w:p>
        </w:tc>
        <w:tc>
          <w:tcPr>
            <w:tcW w:w="2268" w:type="dxa"/>
            <w:shd w:val="clear" w:color="auto" w:fill="FFFFFF"/>
          </w:tcPr>
          <w:p w14:paraId="7F565FE6" w14:textId="3F101C3E" w:rsidR="00636276" w:rsidRDefault="00636276" w:rsidP="00636276">
            <w:hyperlink w:anchor="Deliverable13359" w:history="1">
              <w:r>
                <w:rPr>
                  <w:rStyle w:val="Hyperlink"/>
                </w:rPr>
                <w:t>Role</w:t>
              </w:r>
            </w:hyperlink>
          </w:p>
        </w:tc>
        <w:tc>
          <w:tcPr>
            <w:tcW w:w="5101" w:type="dxa"/>
            <w:shd w:val="clear" w:color="auto" w:fill="FFFFFF"/>
          </w:tcPr>
          <w:p w14:paraId="2FA9F98F" w14:textId="0B7BEA4B" w:rsidR="00636276" w:rsidRDefault="00636276" w:rsidP="00636276">
            <w:r>
              <w:t>Role owning this element</w:t>
            </w:r>
          </w:p>
        </w:tc>
      </w:tr>
      <w:tr w:rsidR="00636276" w14:paraId="2E6EAE32" w14:textId="77777777" w:rsidTr="00636276">
        <w:tblPrEx>
          <w:tblCellMar>
            <w:bottom w:w="0" w:type="dxa"/>
          </w:tblCellMar>
        </w:tblPrEx>
        <w:tc>
          <w:tcPr>
            <w:tcW w:w="2268" w:type="dxa"/>
            <w:shd w:val="clear" w:color="auto" w:fill="FFFFFF"/>
          </w:tcPr>
          <w:p w14:paraId="1E5F69AD" w14:textId="0154E9BE" w:rsidR="00636276" w:rsidRDefault="00636276" w:rsidP="00636276">
            <w:r>
              <w:t>satisfies</w:t>
            </w:r>
          </w:p>
        </w:tc>
        <w:tc>
          <w:tcPr>
            <w:tcW w:w="2268" w:type="dxa"/>
            <w:shd w:val="clear" w:color="auto" w:fill="FFFFFF"/>
          </w:tcPr>
          <w:p w14:paraId="4D65D9C7" w14:textId="059FB380" w:rsidR="00636276" w:rsidRDefault="00636276" w:rsidP="00636276">
            <w:hyperlink w:anchor="Deliverable13394" w:history="1">
              <w:r>
                <w:rPr>
                  <w:rStyle w:val="Hyperlink"/>
                </w:rPr>
                <w:t>Requirement</w:t>
              </w:r>
            </w:hyperlink>
          </w:p>
        </w:tc>
        <w:tc>
          <w:tcPr>
            <w:tcW w:w="5101" w:type="dxa"/>
            <w:shd w:val="clear" w:color="auto" w:fill="FFFFFF"/>
          </w:tcPr>
          <w:p w14:paraId="57608F84" w14:textId="6F249CA6" w:rsidR="00636276" w:rsidRDefault="00636276" w:rsidP="00636276">
            <w:r>
              <w:t>Requirement satisfied by this requirement. This is typically used for a stakeholder requirement satisfied by a system requirement</w:t>
            </w:r>
          </w:p>
        </w:tc>
      </w:tr>
      <w:tr w:rsidR="00636276" w14:paraId="543319D8" w14:textId="77777777" w:rsidTr="00636276">
        <w:tblPrEx>
          <w:tblCellMar>
            <w:bottom w:w="0" w:type="dxa"/>
          </w:tblCellMar>
        </w:tblPrEx>
        <w:tc>
          <w:tcPr>
            <w:tcW w:w="2268" w:type="dxa"/>
            <w:shd w:val="clear" w:color="auto" w:fill="FFFFFF"/>
          </w:tcPr>
          <w:p w14:paraId="119ECAB9" w14:textId="45FF7E0D" w:rsidR="00636276" w:rsidRDefault="00636276" w:rsidP="00636276">
            <w:r>
              <w:t>related to</w:t>
            </w:r>
          </w:p>
        </w:tc>
        <w:tc>
          <w:tcPr>
            <w:tcW w:w="2268" w:type="dxa"/>
            <w:shd w:val="clear" w:color="auto" w:fill="FFFFFF"/>
          </w:tcPr>
          <w:p w14:paraId="13D3DD5F" w14:textId="4088B29D" w:rsidR="00636276" w:rsidRDefault="00636276" w:rsidP="00636276">
            <w:hyperlink w:anchor="Deliverable14454" w:history="1">
              <w:r>
                <w:rPr>
                  <w:rStyle w:val="Hyperlink"/>
                </w:rPr>
                <w:t>System Component</w:t>
              </w:r>
            </w:hyperlink>
          </w:p>
        </w:tc>
        <w:tc>
          <w:tcPr>
            <w:tcW w:w="5101" w:type="dxa"/>
            <w:shd w:val="clear" w:color="auto" w:fill="FFFFFF"/>
          </w:tcPr>
          <w:p w14:paraId="41E047E6" w14:textId="164ACEBE" w:rsidR="00636276" w:rsidRDefault="00636276" w:rsidP="00636276">
            <w:r>
              <w:t>System Component this requirement relates to.</w:t>
            </w:r>
          </w:p>
        </w:tc>
      </w:tr>
    </w:tbl>
    <w:p w14:paraId="441631EF" w14:textId="06BA68C9"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A6CBF8E" w14:textId="77777777" w:rsidTr="00636276">
        <w:tblPrEx>
          <w:tblCellMar>
            <w:bottom w:w="0" w:type="dxa"/>
          </w:tblCellMar>
        </w:tblPrEx>
        <w:tc>
          <w:tcPr>
            <w:tcW w:w="2268" w:type="dxa"/>
            <w:shd w:val="clear" w:color="auto" w:fill="FFFFFF"/>
          </w:tcPr>
          <w:p w14:paraId="0D79D512" w14:textId="77777777" w:rsidR="00636276" w:rsidRDefault="00636276" w:rsidP="00636276"/>
        </w:tc>
        <w:tc>
          <w:tcPr>
            <w:tcW w:w="2268" w:type="dxa"/>
            <w:shd w:val="clear" w:color="auto" w:fill="FFFFFF"/>
          </w:tcPr>
          <w:p w14:paraId="15EFBD0D" w14:textId="77777777" w:rsidR="00636276" w:rsidRDefault="00636276" w:rsidP="00636276"/>
        </w:tc>
        <w:tc>
          <w:tcPr>
            <w:tcW w:w="5101" w:type="dxa"/>
            <w:shd w:val="clear" w:color="auto" w:fill="FFFFFF"/>
          </w:tcPr>
          <w:p w14:paraId="29346754" w14:textId="3A546D62" w:rsidR="00636276" w:rsidRDefault="00636276" w:rsidP="00636276">
            <w:r>
              <w:t>Parent element</w:t>
            </w:r>
          </w:p>
        </w:tc>
      </w:tr>
      <w:tr w:rsidR="00636276" w14:paraId="300C87F5" w14:textId="77777777" w:rsidTr="00636276">
        <w:tblPrEx>
          <w:tblCellMar>
            <w:bottom w:w="0" w:type="dxa"/>
          </w:tblCellMar>
        </w:tblPrEx>
        <w:tc>
          <w:tcPr>
            <w:tcW w:w="2268" w:type="dxa"/>
            <w:shd w:val="clear" w:color="auto" w:fill="FFFFFF"/>
          </w:tcPr>
          <w:p w14:paraId="60C73320" w14:textId="77777777" w:rsidR="00636276" w:rsidRDefault="00636276" w:rsidP="00636276"/>
        </w:tc>
        <w:tc>
          <w:tcPr>
            <w:tcW w:w="2268" w:type="dxa"/>
            <w:shd w:val="clear" w:color="auto" w:fill="FFFFFF"/>
          </w:tcPr>
          <w:p w14:paraId="550139BA" w14:textId="77777777" w:rsidR="00636276" w:rsidRDefault="00636276" w:rsidP="00636276"/>
        </w:tc>
        <w:tc>
          <w:tcPr>
            <w:tcW w:w="5101" w:type="dxa"/>
            <w:shd w:val="clear" w:color="auto" w:fill="FFFFFF"/>
          </w:tcPr>
          <w:p w14:paraId="2B106C03" w14:textId="4CF33630" w:rsidR="00636276" w:rsidRDefault="00636276" w:rsidP="00636276">
            <w:r>
              <w:t>More generic item</w:t>
            </w:r>
          </w:p>
        </w:tc>
      </w:tr>
      <w:tr w:rsidR="00636276" w14:paraId="0F0346FB" w14:textId="77777777" w:rsidTr="00636276">
        <w:tblPrEx>
          <w:tblCellMar>
            <w:bottom w:w="0" w:type="dxa"/>
          </w:tblCellMar>
        </w:tblPrEx>
        <w:tc>
          <w:tcPr>
            <w:tcW w:w="2268" w:type="dxa"/>
            <w:shd w:val="clear" w:color="auto" w:fill="FFFFFF"/>
          </w:tcPr>
          <w:p w14:paraId="244CCAE9" w14:textId="77777777" w:rsidR="00636276" w:rsidRDefault="00636276" w:rsidP="00636276"/>
        </w:tc>
        <w:tc>
          <w:tcPr>
            <w:tcW w:w="2268" w:type="dxa"/>
            <w:shd w:val="clear" w:color="auto" w:fill="FFFFFF"/>
          </w:tcPr>
          <w:p w14:paraId="311116E6" w14:textId="77777777" w:rsidR="00636276" w:rsidRDefault="00636276" w:rsidP="00636276"/>
        </w:tc>
        <w:tc>
          <w:tcPr>
            <w:tcW w:w="5101" w:type="dxa"/>
            <w:shd w:val="clear" w:color="auto" w:fill="FFFFFF"/>
          </w:tcPr>
          <w:p w14:paraId="77A84F9E" w14:textId="77777777" w:rsidR="00636276" w:rsidRDefault="00636276" w:rsidP="00636276"/>
        </w:tc>
      </w:tr>
      <w:tr w:rsidR="00636276" w14:paraId="72346C4B" w14:textId="77777777" w:rsidTr="00636276">
        <w:tblPrEx>
          <w:tblCellMar>
            <w:bottom w:w="0" w:type="dxa"/>
          </w:tblCellMar>
        </w:tblPrEx>
        <w:tc>
          <w:tcPr>
            <w:tcW w:w="2268" w:type="dxa"/>
            <w:shd w:val="clear" w:color="auto" w:fill="FFFFFF"/>
          </w:tcPr>
          <w:p w14:paraId="705D503D" w14:textId="77777777" w:rsidR="00636276" w:rsidRDefault="00636276" w:rsidP="00636276"/>
        </w:tc>
        <w:tc>
          <w:tcPr>
            <w:tcW w:w="2268" w:type="dxa"/>
            <w:shd w:val="clear" w:color="auto" w:fill="FFFFFF"/>
          </w:tcPr>
          <w:p w14:paraId="46DC2168" w14:textId="77777777" w:rsidR="00636276" w:rsidRDefault="00636276" w:rsidP="00636276"/>
        </w:tc>
        <w:tc>
          <w:tcPr>
            <w:tcW w:w="5101" w:type="dxa"/>
            <w:shd w:val="clear" w:color="auto" w:fill="FFFFFF"/>
          </w:tcPr>
          <w:p w14:paraId="05FA6655" w14:textId="42CD60C8" w:rsidR="00636276" w:rsidRDefault="00636276" w:rsidP="00636276">
            <w:r>
              <w:t>Requirement satisfied by this requirement. This is typically used for a stakeholder requirement satisfied by a system requirement</w:t>
            </w:r>
          </w:p>
        </w:tc>
      </w:tr>
      <w:tr w:rsidR="00636276" w14:paraId="4ABABDEA" w14:textId="77777777" w:rsidTr="00636276">
        <w:tblPrEx>
          <w:tblCellMar>
            <w:bottom w:w="0" w:type="dxa"/>
          </w:tblCellMar>
        </w:tblPrEx>
        <w:tc>
          <w:tcPr>
            <w:tcW w:w="2268" w:type="dxa"/>
            <w:shd w:val="clear" w:color="auto" w:fill="FFFFFF"/>
          </w:tcPr>
          <w:p w14:paraId="72F72945" w14:textId="557C42E4" w:rsidR="00636276" w:rsidRDefault="00636276" w:rsidP="00636276">
            <w:hyperlink w:anchor="Deliverable19610" w:history="1">
              <w:r>
                <w:rPr>
                  <w:rStyle w:val="Hyperlink"/>
                </w:rPr>
                <w:t>Stakeholder Requirement</w:t>
              </w:r>
            </w:hyperlink>
          </w:p>
        </w:tc>
        <w:tc>
          <w:tcPr>
            <w:tcW w:w="2268" w:type="dxa"/>
            <w:shd w:val="clear" w:color="auto" w:fill="FFFFFF"/>
          </w:tcPr>
          <w:p w14:paraId="0EF732AE" w14:textId="60422298" w:rsidR="00636276" w:rsidRDefault="00636276" w:rsidP="00636276">
            <w:r>
              <w:t>satisfies</w:t>
            </w:r>
          </w:p>
        </w:tc>
        <w:tc>
          <w:tcPr>
            <w:tcW w:w="5101" w:type="dxa"/>
            <w:shd w:val="clear" w:color="auto" w:fill="FFFFFF"/>
          </w:tcPr>
          <w:p w14:paraId="3C60055E" w14:textId="24278FE1" w:rsidR="00636276" w:rsidRDefault="00636276" w:rsidP="00636276">
            <w:r>
              <w:t>Requirement satisfied by this requirement. This is typically used for a stakeholder requirement satisfied by a system requirement</w:t>
            </w:r>
          </w:p>
        </w:tc>
      </w:tr>
      <w:tr w:rsidR="00636276" w14:paraId="13772C08" w14:textId="77777777" w:rsidTr="00636276">
        <w:tblPrEx>
          <w:tblCellMar>
            <w:bottom w:w="0" w:type="dxa"/>
          </w:tblCellMar>
        </w:tblPrEx>
        <w:tc>
          <w:tcPr>
            <w:tcW w:w="2268" w:type="dxa"/>
            <w:shd w:val="clear" w:color="auto" w:fill="FFFFFF"/>
          </w:tcPr>
          <w:p w14:paraId="5B36B76C" w14:textId="46D84F0A" w:rsidR="00636276" w:rsidRDefault="00636276" w:rsidP="00636276">
            <w:hyperlink w:anchor="Deliverable19611" w:history="1">
              <w:r>
                <w:rPr>
                  <w:rStyle w:val="Hyperlink"/>
                </w:rPr>
                <w:t>System Requirement</w:t>
              </w:r>
            </w:hyperlink>
          </w:p>
        </w:tc>
        <w:tc>
          <w:tcPr>
            <w:tcW w:w="2268" w:type="dxa"/>
            <w:shd w:val="clear" w:color="auto" w:fill="FFFFFF"/>
          </w:tcPr>
          <w:p w14:paraId="5D278499" w14:textId="20E2C802" w:rsidR="00636276" w:rsidRDefault="00636276" w:rsidP="00636276">
            <w:r>
              <w:t>satisfies</w:t>
            </w:r>
          </w:p>
        </w:tc>
        <w:tc>
          <w:tcPr>
            <w:tcW w:w="5101" w:type="dxa"/>
            <w:shd w:val="clear" w:color="auto" w:fill="FFFFFF"/>
          </w:tcPr>
          <w:p w14:paraId="5016BDAB" w14:textId="4541CCC7" w:rsidR="00636276" w:rsidRDefault="00636276" w:rsidP="00636276">
            <w:r>
              <w:t>Requirement satisfied by this requirement. This is typically used for a stakeholder requirement satisfied by a system requirement</w:t>
            </w:r>
          </w:p>
        </w:tc>
      </w:tr>
      <w:tr w:rsidR="00636276" w14:paraId="3575863E" w14:textId="77777777" w:rsidTr="00636276">
        <w:tblPrEx>
          <w:tblCellMar>
            <w:bottom w:w="0" w:type="dxa"/>
          </w:tblCellMar>
        </w:tblPrEx>
        <w:tc>
          <w:tcPr>
            <w:tcW w:w="2268" w:type="dxa"/>
            <w:shd w:val="clear" w:color="auto" w:fill="FFFFFF"/>
          </w:tcPr>
          <w:p w14:paraId="6513B795" w14:textId="661892B5" w:rsidR="00636276" w:rsidRDefault="00636276" w:rsidP="00636276">
            <w:hyperlink w:anchor="Deliverable13404" w:history="1">
              <w:r>
                <w:rPr>
                  <w:rStyle w:val="Hyperlink"/>
                </w:rPr>
                <w:t>Function</w:t>
              </w:r>
            </w:hyperlink>
          </w:p>
        </w:tc>
        <w:tc>
          <w:tcPr>
            <w:tcW w:w="2268" w:type="dxa"/>
            <w:shd w:val="clear" w:color="auto" w:fill="FFFFFF"/>
          </w:tcPr>
          <w:p w14:paraId="4076B63B" w14:textId="706E6ED0" w:rsidR="00636276" w:rsidRDefault="00636276" w:rsidP="00636276">
            <w:r>
              <w:t>satisfies</w:t>
            </w:r>
          </w:p>
        </w:tc>
        <w:tc>
          <w:tcPr>
            <w:tcW w:w="5101" w:type="dxa"/>
            <w:shd w:val="clear" w:color="auto" w:fill="FFFFFF"/>
          </w:tcPr>
          <w:p w14:paraId="2539CCE0" w14:textId="15C8A0C5" w:rsidR="00636276" w:rsidRDefault="00636276" w:rsidP="00636276">
            <w:r>
              <w:t>Requirement satisfied by this function</w:t>
            </w:r>
          </w:p>
        </w:tc>
      </w:tr>
      <w:tr w:rsidR="00636276" w14:paraId="4973FC8E" w14:textId="77777777" w:rsidTr="00636276">
        <w:tblPrEx>
          <w:tblCellMar>
            <w:bottom w:w="0" w:type="dxa"/>
          </w:tblCellMar>
        </w:tblPrEx>
        <w:tc>
          <w:tcPr>
            <w:tcW w:w="2268" w:type="dxa"/>
            <w:shd w:val="clear" w:color="auto" w:fill="FFFFFF"/>
          </w:tcPr>
          <w:p w14:paraId="70D298F6" w14:textId="26B72BDE" w:rsidR="00636276" w:rsidRDefault="00636276" w:rsidP="00636276">
            <w:hyperlink w:anchor="Deliverable14454" w:history="1">
              <w:r>
                <w:rPr>
                  <w:rStyle w:val="Hyperlink"/>
                </w:rPr>
                <w:t>System Component</w:t>
              </w:r>
            </w:hyperlink>
          </w:p>
        </w:tc>
        <w:tc>
          <w:tcPr>
            <w:tcW w:w="2268" w:type="dxa"/>
            <w:shd w:val="clear" w:color="auto" w:fill="FFFFFF"/>
          </w:tcPr>
          <w:p w14:paraId="5A4300E3" w14:textId="2DE945FE" w:rsidR="00636276" w:rsidRDefault="00636276" w:rsidP="00636276">
            <w:r>
              <w:t>satisfies</w:t>
            </w:r>
          </w:p>
        </w:tc>
        <w:tc>
          <w:tcPr>
            <w:tcW w:w="5101" w:type="dxa"/>
            <w:shd w:val="clear" w:color="auto" w:fill="FFFFFF"/>
          </w:tcPr>
          <w:p w14:paraId="5785F77B" w14:textId="53DD3704" w:rsidR="00636276" w:rsidRDefault="00636276" w:rsidP="00636276">
            <w:r>
              <w:t>Requirement satisfied by this system component</w:t>
            </w:r>
          </w:p>
        </w:tc>
      </w:tr>
      <w:tr w:rsidR="00636276" w14:paraId="3EA0E48A" w14:textId="77777777" w:rsidTr="00636276">
        <w:tblPrEx>
          <w:tblCellMar>
            <w:bottom w:w="0" w:type="dxa"/>
          </w:tblCellMar>
        </w:tblPrEx>
        <w:tc>
          <w:tcPr>
            <w:tcW w:w="2268" w:type="dxa"/>
            <w:shd w:val="clear" w:color="auto" w:fill="FFFFFF"/>
          </w:tcPr>
          <w:p w14:paraId="07EAE0A1" w14:textId="49AB79E6" w:rsidR="00636276" w:rsidRDefault="00636276" w:rsidP="00636276">
            <w:hyperlink w:anchor="Deliverable14454" w:history="1">
              <w:r>
                <w:rPr>
                  <w:rStyle w:val="Hyperlink"/>
                </w:rPr>
                <w:t>System Component</w:t>
              </w:r>
            </w:hyperlink>
          </w:p>
        </w:tc>
        <w:tc>
          <w:tcPr>
            <w:tcW w:w="2268" w:type="dxa"/>
            <w:shd w:val="clear" w:color="auto" w:fill="FFFFFF"/>
          </w:tcPr>
          <w:p w14:paraId="58B82D4B" w14:textId="4CA119DE" w:rsidR="00636276" w:rsidRDefault="00636276" w:rsidP="00636276">
            <w:r>
              <w:t>fulfils</w:t>
            </w:r>
          </w:p>
        </w:tc>
        <w:tc>
          <w:tcPr>
            <w:tcW w:w="5101" w:type="dxa"/>
            <w:shd w:val="clear" w:color="auto" w:fill="FFFFFF"/>
          </w:tcPr>
          <w:p w14:paraId="2CAE87EA" w14:textId="0A169B64"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66330C32" w14:textId="77777777" w:rsidTr="00636276">
        <w:tblPrEx>
          <w:tblCellMar>
            <w:bottom w:w="0" w:type="dxa"/>
          </w:tblCellMar>
        </w:tblPrEx>
        <w:tc>
          <w:tcPr>
            <w:tcW w:w="2268" w:type="dxa"/>
            <w:shd w:val="clear" w:color="auto" w:fill="FFFFFF"/>
          </w:tcPr>
          <w:p w14:paraId="406FB05C" w14:textId="306D76CD" w:rsidR="00636276" w:rsidRDefault="00636276" w:rsidP="00636276">
            <w:hyperlink w:anchor="Deliverable13422" w:history="1">
              <w:r>
                <w:rPr>
                  <w:rStyle w:val="Hyperlink"/>
                </w:rPr>
                <w:t>Mechanical Component</w:t>
              </w:r>
            </w:hyperlink>
          </w:p>
        </w:tc>
        <w:tc>
          <w:tcPr>
            <w:tcW w:w="2268" w:type="dxa"/>
            <w:shd w:val="clear" w:color="auto" w:fill="FFFFFF"/>
          </w:tcPr>
          <w:p w14:paraId="17CD9583" w14:textId="5C7E27BD" w:rsidR="00636276" w:rsidRDefault="00636276" w:rsidP="00636276">
            <w:r>
              <w:t>satisfies</w:t>
            </w:r>
          </w:p>
        </w:tc>
        <w:tc>
          <w:tcPr>
            <w:tcW w:w="5101" w:type="dxa"/>
            <w:shd w:val="clear" w:color="auto" w:fill="FFFFFF"/>
          </w:tcPr>
          <w:p w14:paraId="44ED7F22" w14:textId="276F2E7F" w:rsidR="00636276" w:rsidRDefault="00636276" w:rsidP="00636276">
            <w:r>
              <w:t>Requirement satisfied by this system component</w:t>
            </w:r>
          </w:p>
        </w:tc>
      </w:tr>
      <w:tr w:rsidR="00636276" w14:paraId="012351FE" w14:textId="77777777" w:rsidTr="00636276">
        <w:tblPrEx>
          <w:tblCellMar>
            <w:bottom w:w="0" w:type="dxa"/>
          </w:tblCellMar>
        </w:tblPrEx>
        <w:tc>
          <w:tcPr>
            <w:tcW w:w="2268" w:type="dxa"/>
            <w:shd w:val="clear" w:color="auto" w:fill="FFFFFF"/>
          </w:tcPr>
          <w:p w14:paraId="2A6F58B8" w14:textId="2A7C244B" w:rsidR="00636276" w:rsidRDefault="00636276" w:rsidP="00636276">
            <w:hyperlink w:anchor="Deliverable13422" w:history="1">
              <w:r>
                <w:rPr>
                  <w:rStyle w:val="Hyperlink"/>
                </w:rPr>
                <w:t>Mechanical Component</w:t>
              </w:r>
            </w:hyperlink>
          </w:p>
        </w:tc>
        <w:tc>
          <w:tcPr>
            <w:tcW w:w="2268" w:type="dxa"/>
            <w:shd w:val="clear" w:color="auto" w:fill="FFFFFF"/>
          </w:tcPr>
          <w:p w14:paraId="0CAB53C1" w14:textId="39B2A16E" w:rsidR="00636276" w:rsidRDefault="00636276" w:rsidP="00636276">
            <w:r>
              <w:t>fulfils</w:t>
            </w:r>
          </w:p>
        </w:tc>
        <w:tc>
          <w:tcPr>
            <w:tcW w:w="5101" w:type="dxa"/>
            <w:shd w:val="clear" w:color="auto" w:fill="FFFFFF"/>
          </w:tcPr>
          <w:p w14:paraId="23B8BC7A" w14:textId="3811A831"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7A573B4D" w14:textId="77777777" w:rsidTr="00636276">
        <w:tblPrEx>
          <w:tblCellMar>
            <w:bottom w:w="0" w:type="dxa"/>
          </w:tblCellMar>
        </w:tblPrEx>
        <w:tc>
          <w:tcPr>
            <w:tcW w:w="2268" w:type="dxa"/>
            <w:shd w:val="clear" w:color="auto" w:fill="FFFFFF"/>
          </w:tcPr>
          <w:p w14:paraId="76B4498D" w14:textId="52F9DA9A" w:rsidR="00636276" w:rsidRDefault="00636276" w:rsidP="00636276">
            <w:hyperlink w:anchor="Deliverable13476" w:history="1">
              <w:r>
                <w:rPr>
                  <w:rStyle w:val="Hyperlink"/>
                </w:rPr>
                <w:t>Electric/Electronic Component</w:t>
              </w:r>
            </w:hyperlink>
          </w:p>
        </w:tc>
        <w:tc>
          <w:tcPr>
            <w:tcW w:w="2268" w:type="dxa"/>
            <w:shd w:val="clear" w:color="auto" w:fill="FFFFFF"/>
          </w:tcPr>
          <w:p w14:paraId="7D76A260" w14:textId="14B7908F" w:rsidR="00636276" w:rsidRDefault="00636276" w:rsidP="00636276">
            <w:r>
              <w:t>satisfies</w:t>
            </w:r>
          </w:p>
        </w:tc>
        <w:tc>
          <w:tcPr>
            <w:tcW w:w="5101" w:type="dxa"/>
            <w:shd w:val="clear" w:color="auto" w:fill="FFFFFF"/>
          </w:tcPr>
          <w:p w14:paraId="4B403C54" w14:textId="45209744" w:rsidR="00636276" w:rsidRDefault="00636276" w:rsidP="00636276">
            <w:r>
              <w:t>Requirement satisfied by this system component</w:t>
            </w:r>
          </w:p>
        </w:tc>
      </w:tr>
      <w:tr w:rsidR="00636276" w14:paraId="25E361B8" w14:textId="77777777" w:rsidTr="00636276">
        <w:tblPrEx>
          <w:tblCellMar>
            <w:bottom w:w="0" w:type="dxa"/>
          </w:tblCellMar>
        </w:tblPrEx>
        <w:tc>
          <w:tcPr>
            <w:tcW w:w="2268" w:type="dxa"/>
            <w:shd w:val="clear" w:color="auto" w:fill="FFFFFF"/>
          </w:tcPr>
          <w:p w14:paraId="3D29EDA3" w14:textId="57333A43" w:rsidR="00636276" w:rsidRDefault="00636276" w:rsidP="00636276">
            <w:hyperlink w:anchor="Deliverable13476" w:history="1">
              <w:r>
                <w:rPr>
                  <w:rStyle w:val="Hyperlink"/>
                </w:rPr>
                <w:t>Electric/Electronic Component</w:t>
              </w:r>
            </w:hyperlink>
          </w:p>
        </w:tc>
        <w:tc>
          <w:tcPr>
            <w:tcW w:w="2268" w:type="dxa"/>
            <w:shd w:val="clear" w:color="auto" w:fill="FFFFFF"/>
          </w:tcPr>
          <w:p w14:paraId="0C8E4B9A" w14:textId="47ABA986" w:rsidR="00636276" w:rsidRDefault="00636276" w:rsidP="00636276">
            <w:r>
              <w:t>fulfils</w:t>
            </w:r>
          </w:p>
        </w:tc>
        <w:tc>
          <w:tcPr>
            <w:tcW w:w="5101" w:type="dxa"/>
            <w:shd w:val="clear" w:color="auto" w:fill="FFFFFF"/>
          </w:tcPr>
          <w:p w14:paraId="49F70E10" w14:textId="6C1EFB12"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5A0548E1" w14:textId="77777777" w:rsidTr="00636276">
        <w:tblPrEx>
          <w:tblCellMar>
            <w:bottom w:w="0" w:type="dxa"/>
          </w:tblCellMar>
        </w:tblPrEx>
        <w:tc>
          <w:tcPr>
            <w:tcW w:w="2268" w:type="dxa"/>
            <w:shd w:val="clear" w:color="auto" w:fill="FFFFFF"/>
          </w:tcPr>
          <w:p w14:paraId="3BB7ECB6" w14:textId="3C85DBE3" w:rsidR="00636276" w:rsidRDefault="00636276" w:rsidP="00636276">
            <w:hyperlink w:anchor="Deliverable13486" w:history="1">
              <w:r>
                <w:rPr>
                  <w:rStyle w:val="Hyperlink"/>
                </w:rPr>
                <w:t>Software Class</w:t>
              </w:r>
            </w:hyperlink>
          </w:p>
        </w:tc>
        <w:tc>
          <w:tcPr>
            <w:tcW w:w="2268" w:type="dxa"/>
            <w:shd w:val="clear" w:color="auto" w:fill="FFFFFF"/>
          </w:tcPr>
          <w:p w14:paraId="1A00C388" w14:textId="5DDBF22C" w:rsidR="00636276" w:rsidRDefault="00636276" w:rsidP="00636276">
            <w:r>
              <w:t>satisfies</w:t>
            </w:r>
          </w:p>
        </w:tc>
        <w:tc>
          <w:tcPr>
            <w:tcW w:w="5101" w:type="dxa"/>
            <w:shd w:val="clear" w:color="auto" w:fill="FFFFFF"/>
          </w:tcPr>
          <w:p w14:paraId="2A5A01D6" w14:textId="25606384" w:rsidR="00636276" w:rsidRDefault="00636276" w:rsidP="00636276">
            <w:r>
              <w:t>Requirement satisfied by this system component</w:t>
            </w:r>
          </w:p>
        </w:tc>
      </w:tr>
      <w:tr w:rsidR="00636276" w14:paraId="0C05DEDE" w14:textId="77777777" w:rsidTr="00636276">
        <w:tblPrEx>
          <w:tblCellMar>
            <w:bottom w:w="0" w:type="dxa"/>
          </w:tblCellMar>
        </w:tblPrEx>
        <w:tc>
          <w:tcPr>
            <w:tcW w:w="2268" w:type="dxa"/>
            <w:shd w:val="clear" w:color="auto" w:fill="FFFFFF"/>
          </w:tcPr>
          <w:p w14:paraId="03EAB9EE" w14:textId="0F400CC0" w:rsidR="00636276" w:rsidRDefault="00636276" w:rsidP="00636276">
            <w:hyperlink w:anchor="Deliverable13486" w:history="1">
              <w:r>
                <w:rPr>
                  <w:rStyle w:val="Hyperlink"/>
                </w:rPr>
                <w:t>Software Class</w:t>
              </w:r>
            </w:hyperlink>
          </w:p>
        </w:tc>
        <w:tc>
          <w:tcPr>
            <w:tcW w:w="2268" w:type="dxa"/>
            <w:shd w:val="clear" w:color="auto" w:fill="FFFFFF"/>
          </w:tcPr>
          <w:p w14:paraId="5EEB800E" w14:textId="3264D7F4" w:rsidR="00636276" w:rsidRDefault="00636276" w:rsidP="00636276">
            <w:r>
              <w:t>fulfils</w:t>
            </w:r>
          </w:p>
        </w:tc>
        <w:tc>
          <w:tcPr>
            <w:tcW w:w="5101" w:type="dxa"/>
            <w:shd w:val="clear" w:color="auto" w:fill="FFFFFF"/>
          </w:tcPr>
          <w:p w14:paraId="0B9C7374" w14:textId="577B7E81"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61694689" w14:textId="77777777" w:rsidTr="00636276">
        <w:tblPrEx>
          <w:tblCellMar>
            <w:bottom w:w="0" w:type="dxa"/>
          </w:tblCellMar>
        </w:tblPrEx>
        <w:tc>
          <w:tcPr>
            <w:tcW w:w="2268" w:type="dxa"/>
            <w:shd w:val="clear" w:color="auto" w:fill="FFFFFF"/>
          </w:tcPr>
          <w:p w14:paraId="5BDCC38F" w14:textId="668714BC" w:rsidR="00636276" w:rsidRDefault="00636276" w:rsidP="00636276">
            <w:hyperlink w:anchor="Deliverable13487" w:history="1">
              <w:r>
                <w:rPr>
                  <w:rStyle w:val="Hyperlink"/>
                </w:rPr>
                <w:t>Software Component</w:t>
              </w:r>
            </w:hyperlink>
          </w:p>
        </w:tc>
        <w:tc>
          <w:tcPr>
            <w:tcW w:w="2268" w:type="dxa"/>
            <w:shd w:val="clear" w:color="auto" w:fill="FFFFFF"/>
          </w:tcPr>
          <w:p w14:paraId="3F471CB1" w14:textId="3AC3461A" w:rsidR="00636276" w:rsidRDefault="00636276" w:rsidP="00636276">
            <w:r>
              <w:t>satisfies</w:t>
            </w:r>
          </w:p>
        </w:tc>
        <w:tc>
          <w:tcPr>
            <w:tcW w:w="5101" w:type="dxa"/>
            <w:shd w:val="clear" w:color="auto" w:fill="FFFFFF"/>
          </w:tcPr>
          <w:p w14:paraId="262480AD" w14:textId="50C90C56" w:rsidR="00636276" w:rsidRDefault="00636276" w:rsidP="00636276">
            <w:r>
              <w:t>Requirement satisfied by this system component</w:t>
            </w:r>
          </w:p>
        </w:tc>
      </w:tr>
      <w:tr w:rsidR="00636276" w14:paraId="233402D0" w14:textId="77777777" w:rsidTr="00636276">
        <w:tblPrEx>
          <w:tblCellMar>
            <w:bottom w:w="0" w:type="dxa"/>
          </w:tblCellMar>
        </w:tblPrEx>
        <w:tc>
          <w:tcPr>
            <w:tcW w:w="2268" w:type="dxa"/>
            <w:shd w:val="clear" w:color="auto" w:fill="FFFFFF"/>
          </w:tcPr>
          <w:p w14:paraId="03C35E89" w14:textId="5AEA3290" w:rsidR="00636276" w:rsidRDefault="00636276" w:rsidP="00636276">
            <w:hyperlink w:anchor="Deliverable13487" w:history="1">
              <w:r>
                <w:rPr>
                  <w:rStyle w:val="Hyperlink"/>
                </w:rPr>
                <w:t>Software Component</w:t>
              </w:r>
            </w:hyperlink>
          </w:p>
        </w:tc>
        <w:tc>
          <w:tcPr>
            <w:tcW w:w="2268" w:type="dxa"/>
            <w:shd w:val="clear" w:color="auto" w:fill="FFFFFF"/>
          </w:tcPr>
          <w:p w14:paraId="790E6D4E" w14:textId="03F13DB7" w:rsidR="00636276" w:rsidRDefault="00636276" w:rsidP="00636276">
            <w:r>
              <w:t>fulfils</w:t>
            </w:r>
          </w:p>
        </w:tc>
        <w:tc>
          <w:tcPr>
            <w:tcW w:w="5101" w:type="dxa"/>
            <w:shd w:val="clear" w:color="auto" w:fill="FFFFFF"/>
          </w:tcPr>
          <w:p w14:paraId="39844ABD" w14:textId="414D3A80"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5CE5E620" w14:textId="77777777" w:rsidTr="00636276">
        <w:tblPrEx>
          <w:tblCellMar>
            <w:bottom w:w="0" w:type="dxa"/>
          </w:tblCellMar>
        </w:tblPrEx>
        <w:tc>
          <w:tcPr>
            <w:tcW w:w="2268" w:type="dxa"/>
            <w:shd w:val="clear" w:color="auto" w:fill="FFFFFF"/>
          </w:tcPr>
          <w:p w14:paraId="0075A401" w14:textId="3B97C5B0" w:rsidR="00636276" w:rsidRDefault="00636276" w:rsidP="00636276">
            <w:hyperlink w:anchor="Deliverable13501" w:history="1">
              <w:r>
                <w:rPr>
                  <w:rStyle w:val="Hyperlink"/>
                </w:rPr>
                <w:t>Verification Resource</w:t>
              </w:r>
            </w:hyperlink>
          </w:p>
        </w:tc>
        <w:tc>
          <w:tcPr>
            <w:tcW w:w="2268" w:type="dxa"/>
            <w:shd w:val="clear" w:color="auto" w:fill="FFFFFF"/>
          </w:tcPr>
          <w:p w14:paraId="3C216393" w14:textId="224A61E9" w:rsidR="00636276" w:rsidRDefault="00636276" w:rsidP="00636276">
            <w:r>
              <w:t>satisfies</w:t>
            </w:r>
          </w:p>
        </w:tc>
        <w:tc>
          <w:tcPr>
            <w:tcW w:w="5101" w:type="dxa"/>
            <w:shd w:val="clear" w:color="auto" w:fill="FFFFFF"/>
          </w:tcPr>
          <w:p w14:paraId="67F5D47E" w14:textId="68B30B14" w:rsidR="00636276" w:rsidRDefault="00636276" w:rsidP="00636276">
            <w:r>
              <w:t>Requirement satisfied by this system component</w:t>
            </w:r>
          </w:p>
        </w:tc>
      </w:tr>
      <w:tr w:rsidR="00636276" w14:paraId="05BBFF36" w14:textId="77777777" w:rsidTr="00636276">
        <w:tblPrEx>
          <w:tblCellMar>
            <w:bottom w:w="0" w:type="dxa"/>
          </w:tblCellMar>
        </w:tblPrEx>
        <w:tc>
          <w:tcPr>
            <w:tcW w:w="2268" w:type="dxa"/>
            <w:shd w:val="clear" w:color="auto" w:fill="FFFFFF"/>
          </w:tcPr>
          <w:p w14:paraId="2C1585A1" w14:textId="73BA9B43" w:rsidR="00636276" w:rsidRDefault="00636276" w:rsidP="00636276">
            <w:hyperlink w:anchor="Deliverable13501" w:history="1">
              <w:r>
                <w:rPr>
                  <w:rStyle w:val="Hyperlink"/>
                </w:rPr>
                <w:t>Verification Resource</w:t>
              </w:r>
            </w:hyperlink>
          </w:p>
        </w:tc>
        <w:tc>
          <w:tcPr>
            <w:tcW w:w="2268" w:type="dxa"/>
            <w:shd w:val="clear" w:color="auto" w:fill="FFFFFF"/>
          </w:tcPr>
          <w:p w14:paraId="50B435D2" w14:textId="46FB8C49" w:rsidR="00636276" w:rsidRDefault="00636276" w:rsidP="00636276">
            <w:r>
              <w:t>fulfils</w:t>
            </w:r>
          </w:p>
        </w:tc>
        <w:tc>
          <w:tcPr>
            <w:tcW w:w="5101" w:type="dxa"/>
            <w:shd w:val="clear" w:color="auto" w:fill="FFFFFF"/>
          </w:tcPr>
          <w:p w14:paraId="2C81AC4E" w14:textId="355A410B"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526E5085" w14:textId="77777777" w:rsidTr="00636276">
        <w:tblPrEx>
          <w:tblCellMar>
            <w:bottom w:w="0" w:type="dxa"/>
          </w:tblCellMar>
        </w:tblPrEx>
        <w:tc>
          <w:tcPr>
            <w:tcW w:w="2268" w:type="dxa"/>
            <w:shd w:val="clear" w:color="auto" w:fill="FFFFFF"/>
          </w:tcPr>
          <w:p w14:paraId="32269674" w14:textId="62418775" w:rsidR="00636276" w:rsidRDefault="00636276" w:rsidP="00636276">
            <w:hyperlink w:anchor="Deliverable15507" w:history="1">
              <w:r>
                <w:rPr>
                  <w:rStyle w:val="Hyperlink"/>
                </w:rPr>
                <w:t>Validation Criterium</w:t>
              </w:r>
            </w:hyperlink>
          </w:p>
        </w:tc>
        <w:tc>
          <w:tcPr>
            <w:tcW w:w="2268" w:type="dxa"/>
            <w:shd w:val="clear" w:color="auto" w:fill="FFFFFF"/>
          </w:tcPr>
          <w:p w14:paraId="0D66B15E" w14:textId="21236BE0" w:rsidR="00636276" w:rsidRDefault="00636276" w:rsidP="00636276">
            <w:r>
              <w:t>validates</w:t>
            </w:r>
          </w:p>
        </w:tc>
        <w:tc>
          <w:tcPr>
            <w:tcW w:w="5101" w:type="dxa"/>
            <w:shd w:val="clear" w:color="auto" w:fill="FFFFFF"/>
          </w:tcPr>
          <w:p w14:paraId="37AF12BB" w14:textId="0CF218FA" w:rsidR="00636276" w:rsidRDefault="00636276" w:rsidP="00636276">
            <w:r>
              <w:t>Requirement validated by this validation criterium</w:t>
            </w:r>
          </w:p>
        </w:tc>
      </w:tr>
      <w:tr w:rsidR="00636276" w14:paraId="7A66829C" w14:textId="77777777" w:rsidTr="00636276">
        <w:tblPrEx>
          <w:tblCellMar>
            <w:bottom w:w="0" w:type="dxa"/>
          </w:tblCellMar>
        </w:tblPrEx>
        <w:tc>
          <w:tcPr>
            <w:tcW w:w="2268" w:type="dxa"/>
            <w:shd w:val="clear" w:color="auto" w:fill="FFFFFF"/>
          </w:tcPr>
          <w:p w14:paraId="001FED5A" w14:textId="4E4F0E11" w:rsidR="00636276" w:rsidRDefault="00636276" w:rsidP="00636276">
            <w:hyperlink w:anchor="Deliverable14409" w:history="1">
              <w:r>
                <w:rPr>
                  <w:rStyle w:val="Hyperlink"/>
                </w:rPr>
                <w:t>Manufacturing Equipment Component</w:t>
              </w:r>
            </w:hyperlink>
          </w:p>
        </w:tc>
        <w:tc>
          <w:tcPr>
            <w:tcW w:w="2268" w:type="dxa"/>
            <w:shd w:val="clear" w:color="auto" w:fill="FFFFFF"/>
          </w:tcPr>
          <w:p w14:paraId="63E15861" w14:textId="04A73691" w:rsidR="00636276" w:rsidRDefault="00636276" w:rsidP="00636276">
            <w:r>
              <w:t>satisfies</w:t>
            </w:r>
          </w:p>
        </w:tc>
        <w:tc>
          <w:tcPr>
            <w:tcW w:w="5101" w:type="dxa"/>
            <w:shd w:val="clear" w:color="auto" w:fill="FFFFFF"/>
          </w:tcPr>
          <w:p w14:paraId="57087467" w14:textId="3079054F" w:rsidR="00636276" w:rsidRDefault="00636276" w:rsidP="00636276">
            <w:r>
              <w:t>Requirement satisfied by this system component</w:t>
            </w:r>
          </w:p>
        </w:tc>
      </w:tr>
      <w:tr w:rsidR="00636276" w14:paraId="3ABC33D9" w14:textId="77777777" w:rsidTr="00636276">
        <w:tblPrEx>
          <w:tblCellMar>
            <w:bottom w:w="0" w:type="dxa"/>
          </w:tblCellMar>
        </w:tblPrEx>
        <w:tc>
          <w:tcPr>
            <w:tcW w:w="2268" w:type="dxa"/>
            <w:shd w:val="clear" w:color="auto" w:fill="FFFFFF"/>
          </w:tcPr>
          <w:p w14:paraId="47441004" w14:textId="2D3D4ADD" w:rsidR="00636276" w:rsidRDefault="00636276" w:rsidP="00636276">
            <w:hyperlink w:anchor="Deliverable14409" w:history="1">
              <w:r>
                <w:rPr>
                  <w:rStyle w:val="Hyperlink"/>
                </w:rPr>
                <w:t>Manufacturing Equipment Component</w:t>
              </w:r>
            </w:hyperlink>
          </w:p>
        </w:tc>
        <w:tc>
          <w:tcPr>
            <w:tcW w:w="2268" w:type="dxa"/>
            <w:shd w:val="clear" w:color="auto" w:fill="FFFFFF"/>
          </w:tcPr>
          <w:p w14:paraId="19273429" w14:textId="66502E4B" w:rsidR="00636276" w:rsidRDefault="00636276" w:rsidP="00636276">
            <w:r>
              <w:t>fulfils</w:t>
            </w:r>
          </w:p>
        </w:tc>
        <w:tc>
          <w:tcPr>
            <w:tcW w:w="5101" w:type="dxa"/>
            <w:shd w:val="clear" w:color="auto" w:fill="FFFFFF"/>
          </w:tcPr>
          <w:p w14:paraId="1008C00C" w14:textId="47EEBA45"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bl>
    <w:p w14:paraId="7D38E00B" w14:textId="6163A2ED" w:rsidR="00636276" w:rsidRDefault="00636276" w:rsidP="00636276">
      <w:pPr>
        <w:pStyle w:val="berschrift4"/>
        <w:numPr>
          <w:ilvl w:val="3"/>
          <w:numId w:val="17"/>
        </w:numPr>
      </w:pPr>
      <w:bookmarkStart w:id="47" w:name="Deliverable19610"/>
      <w:r>
        <w:lastRenderedPageBreak/>
        <w:t>Stakeholder Requirement</w:t>
      </w:r>
      <w:bookmarkEnd w:id="47"/>
    </w:p>
    <w:p w14:paraId="2BA859EE" w14:textId="77777777" w:rsidR="00636276" w:rsidRDefault="00636276" w:rsidP="00636276">
      <w:pPr>
        <w:keepNext/>
      </w:pPr>
      <w:r>
        <w:rPr>
          <w:noProof/>
        </w:rPr>
        <w:drawing>
          <wp:inline distT="0" distB="0" distL="0" distR="0" wp14:anchorId="01EE8B65" wp14:editId="1C7B58B4">
            <wp:extent cx="857370" cy="857370"/>
            <wp:effectExtent l="0" t="0" r="0" b="0"/>
            <wp:docPr id="129524997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4997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21F5E93" w14:textId="64DB4780" w:rsidR="00636276" w:rsidRDefault="00636276" w:rsidP="00636276">
      <w:pPr>
        <w:pStyle w:val="Beschriftung"/>
      </w:pPr>
      <w:r>
        <w:t xml:space="preserve">Figure </w:t>
      </w:r>
      <w:fldSimple w:instr=" SEQ Figure \* ARABIC ">
        <w:r>
          <w:rPr>
            <w:noProof/>
          </w:rPr>
          <w:t>22</w:t>
        </w:r>
      </w:fldSimple>
      <w:r>
        <w:t xml:space="preserve"> Icon</w:t>
      </w:r>
    </w:p>
    <w:p w14:paraId="2A5BCA14" w14:textId="77777777" w:rsidR="00636276" w:rsidRDefault="00636276" w:rsidP="00636276">
      <w:pPr>
        <w:keepNext/>
      </w:pPr>
      <w:r>
        <w:rPr>
          <w:noProof/>
        </w:rPr>
        <w:drawing>
          <wp:inline distT="0" distB="0" distL="0" distR="0" wp14:anchorId="2B37FA65" wp14:editId="4DAA61EB">
            <wp:extent cx="6119495" cy="1518285"/>
            <wp:effectExtent l="0" t="0" r="0" b="5715"/>
            <wp:docPr id="1529154501"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450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9495" cy="1518285"/>
                    </a:xfrm>
                    <a:prstGeom prst="rect">
                      <a:avLst/>
                    </a:prstGeom>
                  </pic:spPr>
                </pic:pic>
              </a:graphicData>
            </a:graphic>
          </wp:inline>
        </w:drawing>
      </w:r>
    </w:p>
    <w:p w14:paraId="0D76BDCF" w14:textId="1ED178D1" w:rsidR="00636276" w:rsidRDefault="00636276" w:rsidP="00636276">
      <w:pPr>
        <w:pStyle w:val="Beschriftung"/>
      </w:pPr>
      <w:r>
        <w:t xml:space="preserve">Figure </w:t>
      </w:r>
      <w:fldSimple w:instr=" SEQ Figure \* ARABIC ">
        <w:r>
          <w:rPr>
            <w:noProof/>
          </w:rPr>
          <w:t>23</w:t>
        </w:r>
      </w:fldSimple>
      <w:r>
        <w:t xml:space="preserve"> Class Context Diagram 'Stakeholder Requirement'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D5EE46D" w14:textId="77777777" w:rsidTr="00636276">
        <w:tblPrEx>
          <w:tblCellMar>
            <w:bottom w:w="0" w:type="dxa"/>
          </w:tblCellMar>
        </w:tblPrEx>
        <w:tc>
          <w:tcPr>
            <w:tcW w:w="2268" w:type="dxa"/>
            <w:shd w:val="clear" w:color="auto" w:fill="FFFFFF"/>
          </w:tcPr>
          <w:p w14:paraId="21EB3B6E" w14:textId="2A4A624D" w:rsidR="00636276" w:rsidRDefault="00636276" w:rsidP="00636276">
            <w:r w:rsidRPr="00636276">
              <w:rPr>
                <w:rStyle w:val="Fett"/>
              </w:rPr>
              <w:t>Generalizations</w:t>
            </w:r>
          </w:p>
        </w:tc>
        <w:tc>
          <w:tcPr>
            <w:tcW w:w="7369" w:type="dxa"/>
            <w:shd w:val="clear" w:color="auto" w:fill="FFFFFF"/>
          </w:tcPr>
          <w:p w14:paraId="5853AE9F" w14:textId="79226839" w:rsidR="00636276" w:rsidRDefault="00636276" w:rsidP="00636276">
            <w:hyperlink w:anchor="Deliverable13394" w:history="1">
              <w:r>
                <w:rPr>
                  <w:rStyle w:val="Hyperlink"/>
                </w:rPr>
                <w:t>Requirement</w:t>
              </w:r>
            </w:hyperlink>
          </w:p>
        </w:tc>
      </w:tr>
      <w:tr w:rsidR="00636276" w14:paraId="2E759383" w14:textId="77777777" w:rsidTr="00636276">
        <w:tblPrEx>
          <w:tblCellMar>
            <w:bottom w:w="0" w:type="dxa"/>
          </w:tblCellMar>
        </w:tblPrEx>
        <w:tc>
          <w:tcPr>
            <w:tcW w:w="2268" w:type="dxa"/>
            <w:shd w:val="clear" w:color="auto" w:fill="FFFFFF"/>
          </w:tcPr>
          <w:p w14:paraId="00733F56" w14:textId="58DB9515" w:rsidR="00636276" w:rsidRPr="00636276" w:rsidRDefault="00636276" w:rsidP="00636276">
            <w:pPr>
              <w:rPr>
                <w:rStyle w:val="Fett"/>
              </w:rPr>
            </w:pPr>
            <w:r w:rsidRPr="00636276">
              <w:rPr>
                <w:rStyle w:val="Fett"/>
              </w:rPr>
              <w:t>Delivered by</w:t>
            </w:r>
          </w:p>
        </w:tc>
        <w:tc>
          <w:tcPr>
            <w:tcW w:w="7369" w:type="dxa"/>
            <w:shd w:val="clear" w:color="auto" w:fill="FFFFFF"/>
          </w:tcPr>
          <w:p w14:paraId="60516AA8" w14:textId="5D4D51BE" w:rsidR="00636276" w:rsidRDefault="00636276" w:rsidP="00636276">
            <w:hyperlink w:anchor="Activity7284" w:history="1">
              <w:r>
                <w:rPr>
                  <w:rStyle w:val="Hyperlink"/>
                </w:rPr>
                <w:t>Collaborative Product Requirements Management</w:t>
              </w:r>
            </w:hyperlink>
          </w:p>
        </w:tc>
      </w:tr>
      <w:tr w:rsidR="00636276" w14:paraId="1BD6C394" w14:textId="77777777" w:rsidTr="00636276">
        <w:tblPrEx>
          <w:tblCellMar>
            <w:bottom w:w="0" w:type="dxa"/>
          </w:tblCellMar>
        </w:tblPrEx>
        <w:tc>
          <w:tcPr>
            <w:tcW w:w="2268" w:type="dxa"/>
            <w:shd w:val="clear" w:color="auto" w:fill="FFFFFF"/>
          </w:tcPr>
          <w:p w14:paraId="089774D1" w14:textId="0FFD32AF" w:rsidR="00636276" w:rsidRPr="00636276" w:rsidRDefault="00636276" w:rsidP="00636276">
            <w:pPr>
              <w:rPr>
                <w:rStyle w:val="Fett"/>
              </w:rPr>
            </w:pPr>
            <w:r w:rsidRPr="00636276">
              <w:rPr>
                <w:rStyle w:val="Fett"/>
              </w:rPr>
              <w:t>Delivered to</w:t>
            </w:r>
          </w:p>
        </w:tc>
        <w:tc>
          <w:tcPr>
            <w:tcW w:w="7369" w:type="dxa"/>
            <w:shd w:val="clear" w:color="auto" w:fill="FFFFFF"/>
          </w:tcPr>
          <w:p w14:paraId="3AD35F3C" w14:textId="77777777" w:rsidR="00636276" w:rsidRDefault="00636276" w:rsidP="00636276">
            <w:hyperlink w:anchor="Activity2534" w:history="1">
              <w:r>
                <w:rPr>
                  <w:rStyle w:val="Hyperlink"/>
                </w:rPr>
                <w:t>Systems Architecture</w:t>
              </w:r>
            </w:hyperlink>
          </w:p>
          <w:p w14:paraId="35691852" w14:textId="531D5651" w:rsidR="00636276" w:rsidRDefault="00636276" w:rsidP="00636276">
            <w:hyperlink w:anchor="Activity6744" w:history="1">
              <w:r>
                <w:rPr>
                  <w:rStyle w:val="Hyperlink"/>
                </w:rPr>
                <w:t>Long-Term Archiving</w:t>
              </w:r>
            </w:hyperlink>
          </w:p>
        </w:tc>
      </w:tr>
    </w:tbl>
    <w:p w14:paraId="796C6145" w14:textId="4B0CD76D"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C2BE05E" w14:textId="77777777" w:rsidTr="00636276">
        <w:tblPrEx>
          <w:tblCellMar>
            <w:bottom w:w="0" w:type="dxa"/>
          </w:tblCellMar>
        </w:tblPrEx>
        <w:tc>
          <w:tcPr>
            <w:tcW w:w="2268" w:type="dxa"/>
            <w:shd w:val="clear" w:color="auto" w:fill="FFFFFF"/>
          </w:tcPr>
          <w:p w14:paraId="5F448E0E" w14:textId="3BB26A62" w:rsidR="00636276" w:rsidRDefault="00636276" w:rsidP="00636276">
            <w:r>
              <w:t>Identifier</w:t>
            </w:r>
          </w:p>
        </w:tc>
        <w:tc>
          <w:tcPr>
            <w:tcW w:w="2268" w:type="dxa"/>
            <w:shd w:val="clear" w:color="auto" w:fill="FFFFFF"/>
          </w:tcPr>
          <w:p w14:paraId="640A90DE" w14:textId="4112A447" w:rsidR="00636276" w:rsidRDefault="00636276" w:rsidP="00636276">
            <w:hyperlink w:anchor="Deliverable16441" w:history="1">
              <w:r>
                <w:rPr>
                  <w:rStyle w:val="Hyperlink"/>
                </w:rPr>
                <w:t>xs:string</w:t>
              </w:r>
            </w:hyperlink>
          </w:p>
        </w:tc>
        <w:tc>
          <w:tcPr>
            <w:tcW w:w="5101" w:type="dxa"/>
            <w:shd w:val="clear" w:color="auto" w:fill="FFFFFF"/>
          </w:tcPr>
          <w:p w14:paraId="04647011" w14:textId="64054998" w:rsidR="00636276" w:rsidRDefault="00636276" w:rsidP="00636276">
            <w:r>
              <w:t>Unambiguous identifier of the element</w:t>
            </w:r>
          </w:p>
        </w:tc>
      </w:tr>
      <w:tr w:rsidR="00636276" w14:paraId="78209A07" w14:textId="77777777" w:rsidTr="00636276">
        <w:tblPrEx>
          <w:tblCellMar>
            <w:bottom w:w="0" w:type="dxa"/>
          </w:tblCellMar>
        </w:tblPrEx>
        <w:tc>
          <w:tcPr>
            <w:tcW w:w="2268" w:type="dxa"/>
            <w:shd w:val="clear" w:color="auto" w:fill="FFFFFF"/>
          </w:tcPr>
          <w:p w14:paraId="176D8974" w14:textId="61964F3D" w:rsidR="00636276" w:rsidRDefault="00636276" w:rsidP="00636276">
            <w:r>
              <w:t>Number</w:t>
            </w:r>
          </w:p>
        </w:tc>
        <w:tc>
          <w:tcPr>
            <w:tcW w:w="2268" w:type="dxa"/>
            <w:shd w:val="clear" w:color="auto" w:fill="FFFFFF"/>
          </w:tcPr>
          <w:p w14:paraId="603EED0C" w14:textId="5CE6A6E9" w:rsidR="00636276" w:rsidRDefault="00636276" w:rsidP="00636276">
            <w:hyperlink w:anchor="Deliverable16441" w:history="1">
              <w:r>
                <w:rPr>
                  <w:rStyle w:val="Hyperlink"/>
                </w:rPr>
                <w:t>xs:string</w:t>
              </w:r>
            </w:hyperlink>
          </w:p>
        </w:tc>
        <w:tc>
          <w:tcPr>
            <w:tcW w:w="5101" w:type="dxa"/>
            <w:shd w:val="clear" w:color="auto" w:fill="FFFFFF"/>
          </w:tcPr>
          <w:p w14:paraId="6918D141" w14:textId="41017574" w:rsidR="00636276" w:rsidRDefault="00636276" w:rsidP="00636276">
            <w:r>
              <w:t>Legible number or name of the element, i. e. part number</w:t>
            </w:r>
          </w:p>
        </w:tc>
      </w:tr>
      <w:tr w:rsidR="00636276" w14:paraId="4491F164" w14:textId="77777777" w:rsidTr="00636276">
        <w:tblPrEx>
          <w:tblCellMar>
            <w:bottom w:w="0" w:type="dxa"/>
          </w:tblCellMar>
        </w:tblPrEx>
        <w:tc>
          <w:tcPr>
            <w:tcW w:w="2268" w:type="dxa"/>
            <w:shd w:val="clear" w:color="auto" w:fill="FFFFFF"/>
          </w:tcPr>
          <w:p w14:paraId="5BB66A96" w14:textId="053EAB18" w:rsidR="00636276" w:rsidRDefault="00636276" w:rsidP="00636276">
            <w:r>
              <w:t>Title</w:t>
            </w:r>
          </w:p>
        </w:tc>
        <w:tc>
          <w:tcPr>
            <w:tcW w:w="2268" w:type="dxa"/>
            <w:shd w:val="clear" w:color="auto" w:fill="FFFFFF"/>
          </w:tcPr>
          <w:p w14:paraId="0023D1B1" w14:textId="7F80563F" w:rsidR="00636276" w:rsidRDefault="00636276" w:rsidP="00636276">
            <w:hyperlink w:anchor="Deliverable16441" w:history="1">
              <w:r>
                <w:rPr>
                  <w:rStyle w:val="Hyperlink"/>
                </w:rPr>
                <w:t>xs:string</w:t>
              </w:r>
            </w:hyperlink>
          </w:p>
        </w:tc>
        <w:tc>
          <w:tcPr>
            <w:tcW w:w="5101" w:type="dxa"/>
            <w:shd w:val="clear" w:color="auto" w:fill="FFFFFF"/>
          </w:tcPr>
          <w:p w14:paraId="79301491" w14:textId="14E5B112" w:rsidR="00636276" w:rsidRDefault="00636276" w:rsidP="00636276">
            <w:r>
              <w:t>Title of the element</w:t>
            </w:r>
          </w:p>
        </w:tc>
      </w:tr>
      <w:tr w:rsidR="00636276" w14:paraId="6AC84D36" w14:textId="77777777" w:rsidTr="00636276">
        <w:tblPrEx>
          <w:tblCellMar>
            <w:bottom w:w="0" w:type="dxa"/>
          </w:tblCellMar>
        </w:tblPrEx>
        <w:tc>
          <w:tcPr>
            <w:tcW w:w="2268" w:type="dxa"/>
            <w:shd w:val="clear" w:color="auto" w:fill="FFFFFF"/>
          </w:tcPr>
          <w:p w14:paraId="10B14741" w14:textId="685CE311" w:rsidR="00636276" w:rsidRDefault="00636276" w:rsidP="00636276">
            <w:r>
              <w:t>Description</w:t>
            </w:r>
          </w:p>
        </w:tc>
        <w:tc>
          <w:tcPr>
            <w:tcW w:w="2268" w:type="dxa"/>
            <w:shd w:val="clear" w:color="auto" w:fill="FFFFFF"/>
          </w:tcPr>
          <w:p w14:paraId="7C0739D6" w14:textId="70F97932" w:rsidR="00636276" w:rsidRDefault="00636276" w:rsidP="00636276">
            <w:hyperlink w:anchor="Deliverable16441" w:history="1">
              <w:r>
                <w:rPr>
                  <w:rStyle w:val="Hyperlink"/>
                </w:rPr>
                <w:t>xs:string</w:t>
              </w:r>
            </w:hyperlink>
          </w:p>
        </w:tc>
        <w:tc>
          <w:tcPr>
            <w:tcW w:w="5101" w:type="dxa"/>
            <w:shd w:val="clear" w:color="auto" w:fill="FFFFFF"/>
          </w:tcPr>
          <w:p w14:paraId="3C42D3E8" w14:textId="35776C30" w:rsidR="00636276" w:rsidRDefault="00636276" w:rsidP="00636276">
            <w:r>
              <w:t>Description of the element</w:t>
            </w:r>
          </w:p>
        </w:tc>
      </w:tr>
      <w:tr w:rsidR="00636276" w14:paraId="6E4EACF1" w14:textId="77777777" w:rsidTr="00636276">
        <w:tblPrEx>
          <w:tblCellMar>
            <w:bottom w:w="0" w:type="dxa"/>
          </w:tblCellMar>
        </w:tblPrEx>
        <w:tc>
          <w:tcPr>
            <w:tcW w:w="2268" w:type="dxa"/>
            <w:shd w:val="clear" w:color="auto" w:fill="FFFFFF"/>
          </w:tcPr>
          <w:p w14:paraId="3E76965D" w14:textId="7BA3A1A3" w:rsidR="00636276" w:rsidRDefault="00636276" w:rsidP="00636276">
            <w:r>
              <w:t>Type</w:t>
            </w:r>
          </w:p>
        </w:tc>
        <w:tc>
          <w:tcPr>
            <w:tcW w:w="2268" w:type="dxa"/>
            <w:shd w:val="clear" w:color="auto" w:fill="FFFFFF"/>
          </w:tcPr>
          <w:p w14:paraId="667355B5" w14:textId="121E6A57" w:rsidR="00636276" w:rsidRDefault="00636276" w:rsidP="00636276">
            <w:hyperlink w:anchor="Deliverable16441" w:history="1">
              <w:r>
                <w:rPr>
                  <w:rStyle w:val="Hyperlink"/>
                </w:rPr>
                <w:t>xs:string</w:t>
              </w:r>
            </w:hyperlink>
          </w:p>
        </w:tc>
        <w:tc>
          <w:tcPr>
            <w:tcW w:w="5101" w:type="dxa"/>
            <w:shd w:val="clear" w:color="auto" w:fill="FFFFFF"/>
          </w:tcPr>
          <w:p w14:paraId="71ABFE7B" w14:textId="4A617A8A" w:rsidR="00636276" w:rsidRDefault="00636276" w:rsidP="00636276">
            <w:r>
              <w:t>Type of an element</w:t>
            </w:r>
          </w:p>
        </w:tc>
      </w:tr>
      <w:tr w:rsidR="00636276" w14:paraId="48CD3CED" w14:textId="77777777" w:rsidTr="00636276">
        <w:tblPrEx>
          <w:tblCellMar>
            <w:bottom w:w="0" w:type="dxa"/>
          </w:tblCellMar>
        </w:tblPrEx>
        <w:tc>
          <w:tcPr>
            <w:tcW w:w="2268" w:type="dxa"/>
            <w:shd w:val="clear" w:color="auto" w:fill="FFFFFF"/>
          </w:tcPr>
          <w:p w14:paraId="18136344" w14:textId="291758C4" w:rsidR="00636276" w:rsidRDefault="00636276" w:rsidP="00636276">
            <w:r>
              <w:t>Revision</w:t>
            </w:r>
          </w:p>
        </w:tc>
        <w:tc>
          <w:tcPr>
            <w:tcW w:w="2268" w:type="dxa"/>
            <w:shd w:val="clear" w:color="auto" w:fill="FFFFFF"/>
          </w:tcPr>
          <w:p w14:paraId="3AD3D3B0" w14:textId="78F48629" w:rsidR="00636276" w:rsidRDefault="00636276" w:rsidP="00636276">
            <w:hyperlink w:anchor="Deliverable16441" w:history="1">
              <w:r>
                <w:rPr>
                  <w:rStyle w:val="Hyperlink"/>
                </w:rPr>
                <w:t>xs:string</w:t>
              </w:r>
            </w:hyperlink>
          </w:p>
        </w:tc>
        <w:tc>
          <w:tcPr>
            <w:tcW w:w="5101" w:type="dxa"/>
            <w:shd w:val="clear" w:color="auto" w:fill="FFFFFF"/>
          </w:tcPr>
          <w:p w14:paraId="6B6CD250" w14:textId="788C4628" w:rsidR="00636276" w:rsidRDefault="00636276" w:rsidP="00636276">
            <w:r>
              <w:t>Revisionskennung des Elements</w:t>
            </w:r>
          </w:p>
        </w:tc>
      </w:tr>
    </w:tbl>
    <w:p w14:paraId="08D93FB5" w14:textId="2E1BA619"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0089283" w14:textId="77777777" w:rsidTr="00636276">
        <w:tblPrEx>
          <w:tblCellMar>
            <w:bottom w:w="0" w:type="dxa"/>
          </w:tblCellMar>
        </w:tblPrEx>
        <w:tc>
          <w:tcPr>
            <w:tcW w:w="2268" w:type="dxa"/>
            <w:shd w:val="clear" w:color="auto" w:fill="FFFFFF"/>
          </w:tcPr>
          <w:p w14:paraId="79994657" w14:textId="37D418F5" w:rsidR="00636276" w:rsidRDefault="00636276" w:rsidP="00636276">
            <w:r>
              <w:t>part of</w:t>
            </w:r>
          </w:p>
        </w:tc>
        <w:tc>
          <w:tcPr>
            <w:tcW w:w="2268" w:type="dxa"/>
            <w:shd w:val="clear" w:color="auto" w:fill="FFFFFF"/>
          </w:tcPr>
          <w:p w14:paraId="082C6109" w14:textId="1A267A05" w:rsidR="00636276" w:rsidRDefault="00636276" w:rsidP="00636276">
            <w:hyperlink w:anchor="Deliverable19610" w:history="1">
              <w:r>
                <w:rPr>
                  <w:rStyle w:val="Hyperlink"/>
                </w:rPr>
                <w:t>Stakeholder Requirement</w:t>
              </w:r>
            </w:hyperlink>
          </w:p>
        </w:tc>
        <w:tc>
          <w:tcPr>
            <w:tcW w:w="5101" w:type="dxa"/>
            <w:shd w:val="clear" w:color="auto" w:fill="FFFFFF"/>
          </w:tcPr>
          <w:p w14:paraId="29933943" w14:textId="30763EA3" w:rsidR="00636276" w:rsidRDefault="00636276" w:rsidP="00636276">
            <w:r>
              <w:t>Parent element</w:t>
            </w:r>
          </w:p>
        </w:tc>
      </w:tr>
      <w:tr w:rsidR="00636276" w14:paraId="3642638F" w14:textId="77777777" w:rsidTr="00636276">
        <w:tblPrEx>
          <w:tblCellMar>
            <w:bottom w:w="0" w:type="dxa"/>
          </w:tblCellMar>
        </w:tblPrEx>
        <w:tc>
          <w:tcPr>
            <w:tcW w:w="2268" w:type="dxa"/>
            <w:shd w:val="clear" w:color="auto" w:fill="FFFFFF"/>
          </w:tcPr>
          <w:p w14:paraId="65A09548" w14:textId="670CEE8F" w:rsidR="00636276" w:rsidRDefault="00636276" w:rsidP="00636276">
            <w:r>
              <w:t>specialism of</w:t>
            </w:r>
          </w:p>
        </w:tc>
        <w:tc>
          <w:tcPr>
            <w:tcW w:w="2268" w:type="dxa"/>
            <w:shd w:val="clear" w:color="auto" w:fill="FFFFFF"/>
          </w:tcPr>
          <w:p w14:paraId="5C8BE224" w14:textId="4C6F59B2" w:rsidR="00636276" w:rsidRDefault="00636276" w:rsidP="00636276">
            <w:hyperlink w:anchor="Deliverable19610" w:history="1">
              <w:r>
                <w:rPr>
                  <w:rStyle w:val="Hyperlink"/>
                </w:rPr>
                <w:t>Stakeholder Requirement</w:t>
              </w:r>
            </w:hyperlink>
          </w:p>
        </w:tc>
        <w:tc>
          <w:tcPr>
            <w:tcW w:w="5101" w:type="dxa"/>
            <w:shd w:val="clear" w:color="auto" w:fill="FFFFFF"/>
          </w:tcPr>
          <w:p w14:paraId="7D6F69FF" w14:textId="5B9E9A23" w:rsidR="00636276" w:rsidRDefault="00636276" w:rsidP="00636276">
            <w:r>
              <w:t>More generic item</w:t>
            </w:r>
          </w:p>
        </w:tc>
      </w:tr>
      <w:tr w:rsidR="00636276" w14:paraId="68792F3E" w14:textId="77777777" w:rsidTr="00636276">
        <w:tblPrEx>
          <w:tblCellMar>
            <w:bottom w:w="0" w:type="dxa"/>
          </w:tblCellMar>
        </w:tblPrEx>
        <w:tc>
          <w:tcPr>
            <w:tcW w:w="2268" w:type="dxa"/>
            <w:shd w:val="clear" w:color="auto" w:fill="FFFFFF"/>
          </w:tcPr>
          <w:p w14:paraId="7BDA10D2" w14:textId="09D31D8E" w:rsidR="00636276" w:rsidRDefault="00636276" w:rsidP="00636276">
            <w:r>
              <w:t>configured in</w:t>
            </w:r>
          </w:p>
        </w:tc>
        <w:tc>
          <w:tcPr>
            <w:tcW w:w="2268" w:type="dxa"/>
            <w:shd w:val="clear" w:color="auto" w:fill="FFFFFF"/>
          </w:tcPr>
          <w:p w14:paraId="77C43C80" w14:textId="493593D8" w:rsidR="00636276" w:rsidRDefault="00636276" w:rsidP="00636276">
            <w:hyperlink w:anchor="Deliverable14368" w:history="1">
              <w:r>
                <w:rPr>
                  <w:rStyle w:val="Hyperlink"/>
                </w:rPr>
                <w:t>Configuration</w:t>
              </w:r>
            </w:hyperlink>
          </w:p>
        </w:tc>
        <w:tc>
          <w:tcPr>
            <w:tcW w:w="5101" w:type="dxa"/>
            <w:shd w:val="clear" w:color="auto" w:fill="FFFFFF"/>
          </w:tcPr>
          <w:p w14:paraId="3E51F036" w14:textId="5CDA9D6B" w:rsidR="00636276" w:rsidRDefault="00636276" w:rsidP="00636276">
            <w:r>
              <w:t>Relation to a configuration</w:t>
            </w:r>
          </w:p>
        </w:tc>
      </w:tr>
      <w:tr w:rsidR="00636276" w14:paraId="19BEAA1B" w14:textId="77777777" w:rsidTr="00636276">
        <w:tblPrEx>
          <w:tblCellMar>
            <w:bottom w:w="0" w:type="dxa"/>
          </w:tblCellMar>
        </w:tblPrEx>
        <w:tc>
          <w:tcPr>
            <w:tcW w:w="2268" w:type="dxa"/>
            <w:shd w:val="clear" w:color="auto" w:fill="FFFFFF"/>
          </w:tcPr>
          <w:p w14:paraId="1CC0BC71" w14:textId="0D3CC65F" w:rsidR="00636276" w:rsidRDefault="00636276" w:rsidP="00636276">
            <w:r>
              <w:t>option in</w:t>
            </w:r>
          </w:p>
        </w:tc>
        <w:tc>
          <w:tcPr>
            <w:tcW w:w="2268" w:type="dxa"/>
            <w:shd w:val="clear" w:color="auto" w:fill="FFFFFF"/>
          </w:tcPr>
          <w:p w14:paraId="290A0CBA" w14:textId="1FCD0DB1" w:rsidR="00636276" w:rsidRDefault="00636276" w:rsidP="00636276">
            <w:hyperlink w:anchor="Deliverable15753" w:history="1">
              <w:r>
                <w:rPr>
                  <w:rStyle w:val="Hyperlink"/>
                </w:rPr>
                <w:t>Variant</w:t>
              </w:r>
            </w:hyperlink>
          </w:p>
        </w:tc>
        <w:tc>
          <w:tcPr>
            <w:tcW w:w="5101" w:type="dxa"/>
            <w:shd w:val="clear" w:color="auto" w:fill="FFFFFF"/>
          </w:tcPr>
          <w:p w14:paraId="0197059B" w14:textId="689DC945" w:rsidR="00636276" w:rsidRDefault="00636276" w:rsidP="00636276">
            <w:r>
              <w:t>Relation to a variant</w:t>
            </w:r>
          </w:p>
        </w:tc>
      </w:tr>
      <w:tr w:rsidR="00636276" w14:paraId="736A194C" w14:textId="77777777" w:rsidTr="00636276">
        <w:tblPrEx>
          <w:tblCellMar>
            <w:bottom w:w="0" w:type="dxa"/>
          </w:tblCellMar>
        </w:tblPrEx>
        <w:tc>
          <w:tcPr>
            <w:tcW w:w="2268" w:type="dxa"/>
            <w:shd w:val="clear" w:color="auto" w:fill="FFFFFF"/>
          </w:tcPr>
          <w:p w14:paraId="64D18A60" w14:textId="15C3579B" w:rsidR="00636276" w:rsidRDefault="00636276" w:rsidP="00636276">
            <w:r>
              <w:t>changed in</w:t>
            </w:r>
          </w:p>
        </w:tc>
        <w:tc>
          <w:tcPr>
            <w:tcW w:w="2268" w:type="dxa"/>
            <w:shd w:val="clear" w:color="auto" w:fill="FFFFFF"/>
          </w:tcPr>
          <w:p w14:paraId="55B66B3A" w14:textId="4834BAE0" w:rsidR="00636276" w:rsidRDefault="00636276" w:rsidP="00636276">
            <w:hyperlink w:anchor="Deliverable23095" w:history="1">
              <w:r>
                <w:rPr>
                  <w:rStyle w:val="Hyperlink"/>
                </w:rPr>
                <w:t>Change</w:t>
              </w:r>
            </w:hyperlink>
          </w:p>
        </w:tc>
        <w:tc>
          <w:tcPr>
            <w:tcW w:w="5101" w:type="dxa"/>
            <w:shd w:val="clear" w:color="auto" w:fill="FFFFFF"/>
          </w:tcPr>
          <w:p w14:paraId="523C6E8E" w14:textId="4EBB18D5" w:rsidR="00636276" w:rsidRDefault="00636276" w:rsidP="00636276">
            <w:r>
              <w:t>Relation to a change</w:t>
            </w:r>
          </w:p>
        </w:tc>
      </w:tr>
      <w:tr w:rsidR="00636276" w14:paraId="71038AE8" w14:textId="77777777" w:rsidTr="00636276">
        <w:tblPrEx>
          <w:tblCellMar>
            <w:bottom w:w="0" w:type="dxa"/>
          </w:tblCellMar>
        </w:tblPrEx>
        <w:tc>
          <w:tcPr>
            <w:tcW w:w="2268" w:type="dxa"/>
            <w:shd w:val="clear" w:color="auto" w:fill="FFFFFF"/>
          </w:tcPr>
          <w:p w14:paraId="2836213E" w14:textId="12137CDB" w:rsidR="00636276" w:rsidRDefault="00636276" w:rsidP="00636276">
            <w:r>
              <w:t>derived from</w:t>
            </w:r>
          </w:p>
        </w:tc>
        <w:tc>
          <w:tcPr>
            <w:tcW w:w="2268" w:type="dxa"/>
            <w:shd w:val="clear" w:color="auto" w:fill="FFFFFF"/>
          </w:tcPr>
          <w:p w14:paraId="3FA60125" w14:textId="21C320BC" w:rsidR="00636276" w:rsidRDefault="00636276" w:rsidP="00636276">
            <w:hyperlink w:anchor="Deliverable19610" w:history="1">
              <w:r>
                <w:rPr>
                  <w:rStyle w:val="Hyperlink"/>
                </w:rPr>
                <w:t>Stakeholder Requirement</w:t>
              </w:r>
            </w:hyperlink>
          </w:p>
        </w:tc>
        <w:tc>
          <w:tcPr>
            <w:tcW w:w="5101" w:type="dxa"/>
            <w:shd w:val="clear" w:color="auto" w:fill="FFFFFF"/>
          </w:tcPr>
          <w:p w14:paraId="5E86B611" w14:textId="77777777" w:rsidR="00636276" w:rsidRDefault="00636276" w:rsidP="00636276"/>
        </w:tc>
      </w:tr>
      <w:tr w:rsidR="00636276" w14:paraId="1839CC6E" w14:textId="77777777" w:rsidTr="00636276">
        <w:tblPrEx>
          <w:tblCellMar>
            <w:bottom w:w="0" w:type="dxa"/>
          </w:tblCellMar>
        </w:tblPrEx>
        <w:tc>
          <w:tcPr>
            <w:tcW w:w="2268" w:type="dxa"/>
            <w:shd w:val="clear" w:color="auto" w:fill="FFFFFF"/>
          </w:tcPr>
          <w:p w14:paraId="2A598C70" w14:textId="2E9CC79A" w:rsidR="00636276" w:rsidRDefault="00636276" w:rsidP="00636276">
            <w:r>
              <w:t>created by</w:t>
            </w:r>
          </w:p>
        </w:tc>
        <w:tc>
          <w:tcPr>
            <w:tcW w:w="2268" w:type="dxa"/>
            <w:shd w:val="clear" w:color="auto" w:fill="FFFFFF"/>
          </w:tcPr>
          <w:p w14:paraId="486D7071" w14:textId="440A82FB" w:rsidR="00636276" w:rsidRDefault="00636276" w:rsidP="00636276">
            <w:hyperlink w:anchor="Deliverable13366" w:history="1">
              <w:r>
                <w:rPr>
                  <w:rStyle w:val="Hyperlink"/>
                </w:rPr>
                <w:t>Person</w:t>
              </w:r>
            </w:hyperlink>
          </w:p>
        </w:tc>
        <w:tc>
          <w:tcPr>
            <w:tcW w:w="5101" w:type="dxa"/>
            <w:shd w:val="clear" w:color="auto" w:fill="FFFFFF"/>
          </w:tcPr>
          <w:p w14:paraId="297F6B08" w14:textId="2EB424E1" w:rsidR="00636276" w:rsidRDefault="00636276" w:rsidP="00636276">
            <w:r>
              <w:t>The person who created this element</w:t>
            </w:r>
          </w:p>
        </w:tc>
      </w:tr>
      <w:tr w:rsidR="00636276" w14:paraId="2755CF8E" w14:textId="77777777" w:rsidTr="00636276">
        <w:tblPrEx>
          <w:tblCellMar>
            <w:bottom w:w="0" w:type="dxa"/>
          </w:tblCellMar>
        </w:tblPrEx>
        <w:tc>
          <w:tcPr>
            <w:tcW w:w="2268" w:type="dxa"/>
            <w:shd w:val="clear" w:color="auto" w:fill="FFFFFF"/>
          </w:tcPr>
          <w:p w14:paraId="729AF237" w14:textId="4382632E" w:rsidR="00636276" w:rsidRDefault="00636276" w:rsidP="00636276">
            <w:r>
              <w:t>owned by</w:t>
            </w:r>
          </w:p>
        </w:tc>
        <w:tc>
          <w:tcPr>
            <w:tcW w:w="2268" w:type="dxa"/>
            <w:shd w:val="clear" w:color="auto" w:fill="FFFFFF"/>
          </w:tcPr>
          <w:p w14:paraId="3D4B28EF" w14:textId="71901FAB" w:rsidR="00636276" w:rsidRDefault="00636276" w:rsidP="00636276">
            <w:hyperlink w:anchor="Deliverable13359" w:history="1">
              <w:r>
                <w:rPr>
                  <w:rStyle w:val="Hyperlink"/>
                </w:rPr>
                <w:t>Role</w:t>
              </w:r>
            </w:hyperlink>
          </w:p>
        </w:tc>
        <w:tc>
          <w:tcPr>
            <w:tcW w:w="5101" w:type="dxa"/>
            <w:shd w:val="clear" w:color="auto" w:fill="FFFFFF"/>
          </w:tcPr>
          <w:p w14:paraId="076E2388" w14:textId="75DF9093" w:rsidR="00636276" w:rsidRDefault="00636276" w:rsidP="00636276">
            <w:r>
              <w:t>Role owning this element</w:t>
            </w:r>
          </w:p>
        </w:tc>
      </w:tr>
      <w:tr w:rsidR="00636276" w14:paraId="326F1A78" w14:textId="77777777" w:rsidTr="00636276">
        <w:tblPrEx>
          <w:tblCellMar>
            <w:bottom w:w="0" w:type="dxa"/>
          </w:tblCellMar>
        </w:tblPrEx>
        <w:tc>
          <w:tcPr>
            <w:tcW w:w="2268" w:type="dxa"/>
            <w:shd w:val="clear" w:color="auto" w:fill="FFFFFF"/>
          </w:tcPr>
          <w:p w14:paraId="51975313" w14:textId="04E588AE" w:rsidR="00636276" w:rsidRDefault="00636276" w:rsidP="00636276">
            <w:r>
              <w:lastRenderedPageBreak/>
              <w:t>satisfies</w:t>
            </w:r>
          </w:p>
        </w:tc>
        <w:tc>
          <w:tcPr>
            <w:tcW w:w="2268" w:type="dxa"/>
            <w:shd w:val="clear" w:color="auto" w:fill="FFFFFF"/>
          </w:tcPr>
          <w:p w14:paraId="355AE67B" w14:textId="3385EB04" w:rsidR="00636276" w:rsidRDefault="00636276" w:rsidP="00636276">
            <w:hyperlink w:anchor="Deliverable13394" w:history="1">
              <w:r>
                <w:rPr>
                  <w:rStyle w:val="Hyperlink"/>
                </w:rPr>
                <w:t>Requirement</w:t>
              </w:r>
            </w:hyperlink>
          </w:p>
        </w:tc>
        <w:tc>
          <w:tcPr>
            <w:tcW w:w="5101" w:type="dxa"/>
            <w:shd w:val="clear" w:color="auto" w:fill="FFFFFF"/>
          </w:tcPr>
          <w:p w14:paraId="7B48C9B5" w14:textId="0AEA05E6" w:rsidR="00636276" w:rsidRDefault="00636276" w:rsidP="00636276">
            <w:r>
              <w:t>Requirement satisfied by this requirement. This is typically used for a stakeholder requirement satisfied by a system requirement</w:t>
            </w:r>
          </w:p>
        </w:tc>
      </w:tr>
      <w:tr w:rsidR="00636276" w14:paraId="490D02F2" w14:textId="77777777" w:rsidTr="00636276">
        <w:tblPrEx>
          <w:tblCellMar>
            <w:bottom w:w="0" w:type="dxa"/>
          </w:tblCellMar>
        </w:tblPrEx>
        <w:tc>
          <w:tcPr>
            <w:tcW w:w="2268" w:type="dxa"/>
            <w:shd w:val="clear" w:color="auto" w:fill="FFFFFF"/>
          </w:tcPr>
          <w:p w14:paraId="18333860" w14:textId="3182CDDF" w:rsidR="00636276" w:rsidRDefault="00636276" w:rsidP="00636276">
            <w:r>
              <w:t>related to</w:t>
            </w:r>
          </w:p>
        </w:tc>
        <w:tc>
          <w:tcPr>
            <w:tcW w:w="2268" w:type="dxa"/>
            <w:shd w:val="clear" w:color="auto" w:fill="FFFFFF"/>
          </w:tcPr>
          <w:p w14:paraId="00067181" w14:textId="6DEE9108" w:rsidR="00636276" w:rsidRDefault="00636276" w:rsidP="00636276">
            <w:hyperlink w:anchor="Deliverable14454" w:history="1">
              <w:r>
                <w:rPr>
                  <w:rStyle w:val="Hyperlink"/>
                </w:rPr>
                <w:t>System Component</w:t>
              </w:r>
            </w:hyperlink>
          </w:p>
        </w:tc>
        <w:tc>
          <w:tcPr>
            <w:tcW w:w="5101" w:type="dxa"/>
            <w:shd w:val="clear" w:color="auto" w:fill="FFFFFF"/>
          </w:tcPr>
          <w:p w14:paraId="123CFEF0" w14:textId="54D937B3" w:rsidR="00636276" w:rsidRDefault="00636276" w:rsidP="00636276">
            <w:r>
              <w:t>System Component this requirement relates to.</w:t>
            </w:r>
          </w:p>
        </w:tc>
      </w:tr>
    </w:tbl>
    <w:p w14:paraId="6715245C" w14:textId="0BCFA821"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E4DE54E" w14:textId="77777777" w:rsidTr="00636276">
        <w:tblPrEx>
          <w:tblCellMar>
            <w:bottom w:w="0" w:type="dxa"/>
          </w:tblCellMar>
        </w:tblPrEx>
        <w:tc>
          <w:tcPr>
            <w:tcW w:w="2268" w:type="dxa"/>
            <w:shd w:val="clear" w:color="auto" w:fill="FFFFFF"/>
          </w:tcPr>
          <w:p w14:paraId="455E0079" w14:textId="77777777" w:rsidR="00636276" w:rsidRDefault="00636276" w:rsidP="00636276"/>
        </w:tc>
        <w:tc>
          <w:tcPr>
            <w:tcW w:w="2268" w:type="dxa"/>
            <w:shd w:val="clear" w:color="auto" w:fill="FFFFFF"/>
          </w:tcPr>
          <w:p w14:paraId="42450B62" w14:textId="77777777" w:rsidR="00636276" w:rsidRDefault="00636276" w:rsidP="00636276"/>
        </w:tc>
        <w:tc>
          <w:tcPr>
            <w:tcW w:w="5101" w:type="dxa"/>
            <w:shd w:val="clear" w:color="auto" w:fill="FFFFFF"/>
          </w:tcPr>
          <w:p w14:paraId="6DD277E1" w14:textId="7BC24320" w:rsidR="00636276" w:rsidRDefault="00636276" w:rsidP="00636276">
            <w:r>
              <w:t>Parent element</w:t>
            </w:r>
          </w:p>
        </w:tc>
      </w:tr>
      <w:tr w:rsidR="00636276" w14:paraId="72189A2D" w14:textId="77777777" w:rsidTr="00636276">
        <w:tblPrEx>
          <w:tblCellMar>
            <w:bottom w:w="0" w:type="dxa"/>
          </w:tblCellMar>
        </w:tblPrEx>
        <w:tc>
          <w:tcPr>
            <w:tcW w:w="2268" w:type="dxa"/>
            <w:shd w:val="clear" w:color="auto" w:fill="FFFFFF"/>
          </w:tcPr>
          <w:p w14:paraId="459CAB09" w14:textId="77777777" w:rsidR="00636276" w:rsidRDefault="00636276" w:rsidP="00636276"/>
        </w:tc>
        <w:tc>
          <w:tcPr>
            <w:tcW w:w="2268" w:type="dxa"/>
            <w:shd w:val="clear" w:color="auto" w:fill="FFFFFF"/>
          </w:tcPr>
          <w:p w14:paraId="265A4D3E" w14:textId="77777777" w:rsidR="00636276" w:rsidRDefault="00636276" w:rsidP="00636276"/>
        </w:tc>
        <w:tc>
          <w:tcPr>
            <w:tcW w:w="5101" w:type="dxa"/>
            <w:shd w:val="clear" w:color="auto" w:fill="FFFFFF"/>
          </w:tcPr>
          <w:p w14:paraId="715201B6" w14:textId="5936BB06" w:rsidR="00636276" w:rsidRDefault="00636276" w:rsidP="00636276">
            <w:r>
              <w:t>More generic item</w:t>
            </w:r>
          </w:p>
        </w:tc>
      </w:tr>
      <w:tr w:rsidR="00636276" w14:paraId="3BDD966B" w14:textId="77777777" w:rsidTr="00636276">
        <w:tblPrEx>
          <w:tblCellMar>
            <w:bottom w:w="0" w:type="dxa"/>
          </w:tblCellMar>
        </w:tblPrEx>
        <w:tc>
          <w:tcPr>
            <w:tcW w:w="2268" w:type="dxa"/>
            <w:shd w:val="clear" w:color="auto" w:fill="FFFFFF"/>
          </w:tcPr>
          <w:p w14:paraId="25AF6D0C" w14:textId="77777777" w:rsidR="00636276" w:rsidRDefault="00636276" w:rsidP="00636276"/>
        </w:tc>
        <w:tc>
          <w:tcPr>
            <w:tcW w:w="2268" w:type="dxa"/>
            <w:shd w:val="clear" w:color="auto" w:fill="FFFFFF"/>
          </w:tcPr>
          <w:p w14:paraId="55F73CCD" w14:textId="77777777" w:rsidR="00636276" w:rsidRDefault="00636276" w:rsidP="00636276"/>
        </w:tc>
        <w:tc>
          <w:tcPr>
            <w:tcW w:w="5101" w:type="dxa"/>
            <w:shd w:val="clear" w:color="auto" w:fill="FFFFFF"/>
          </w:tcPr>
          <w:p w14:paraId="08E45D57" w14:textId="77777777" w:rsidR="00636276" w:rsidRDefault="00636276" w:rsidP="00636276"/>
        </w:tc>
      </w:tr>
    </w:tbl>
    <w:p w14:paraId="6E3FA10B" w14:textId="3A4DF89B" w:rsidR="00636276" w:rsidRDefault="00636276" w:rsidP="00636276">
      <w:pPr>
        <w:pStyle w:val="berschrift4"/>
      </w:pPr>
      <w:bookmarkStart w:id="48" w:name="Deliverable19611"/>
      <w:r>
        <w:t>System Requirement</w:t>
      </w:r>
      <w:bookmarkEnd w:id="48"/>
    </w:p>
    <w:p w14:paraId="632862EE" w14:textId="77777777" w:rsidR="00636276" w:rsidRDefault="00636276" w:rsidP="00636276">
      <w:pPr>
        <w:keepNext/>
      </w:pPr>
      <w:r>
        <w:rPr>
          <w:noProof/>
        </w:rPr>
        <w:drawing>
          <wp:inline distT="0" distB="0" distL="0" distR="0" wp14:anchorId="6F0D8AAE" wp14:editId="7247F5B7">
            <wp:extent cx="857370" cy="857370"/>
            <wp:effectExtent l="0" t="0" r="0" b="0"/>
            <wp:docPr id="149400041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0041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C056ECB" w14:textId="224F4FA1" w:rsidR="00636276" w:rsidRDefault="00636276" w:rsidP="00636276">
      <w:pPr>
        <w:pStyle w:val="Beschriftung"/>
      </w:pPr>
      <w:r>
        <w:t xml:space="preserve">Figure </w:t>
      </w:r>
      <w:fldSimple w:instr=" SEQ Figure \* ARABIC ">
        <w:r>
          <w:rPr>
            <w:noProof/>
          </w:rPr>
          <w:t>24</w:t>
        </w:r>
      </w:fldSimple>
      <w:r>
        <w:t xml:space="preserve"> Icon</w:t>
      </w:r>
    </w:p>
    <w:p w14:paraId="4D9B0BE5" w14:textId="77777777" w:rsidR="00636276" w:rsidRDefault="00636276" w:rsidP="00636276">
      <w:pPr>
        <w:keepNext/>
      </w:pPr>
      <w:r>
        <w:rPr>
          <w:noProof/>
        </w:rPr>
        <w:drawing>
          <wp:inline distT="0" distB="0" distL="0" distR="0" wp14:anchorId="64C8A26B" wp14:editId="5E86BE86">
            <wp:extent cx="6119495" cy="1518285"/>
            <wp:effectExtent l="0" t="0" r="0" b="5715"/>
            <wp:docPr id="598525533"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53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9495" cy="1518285"/>
                    </a:xfrm>
                    <a:prstGeom prst="rect">
                      <a:avLst/>
                    </a:prstGeom>
                  </pic:spPr>
                </pic:pic>
              </a:graphicData>
            </a:graphic>
          </wp:inline>
        </w:drawing>
      </w:r>
    </w:p>
    <w:p w14:paraId="241C4287" w14:textId="6EE1B94C" w:rsidR="00636276" w:rsidRDefault="00636276" w:rsidP="00636276">
      <w:pPr>
        <w:pStyle w:val="Beschriftung"/>
      </w:pPr>
      <w:r>
        <w:t xml:space="preserve">Figure </w:t>
      </w:r>
      <w:fldSimple w:instr=" SEQ Figure \* ARABIC ">
        <w:r>
          <w:rPr>
            <w:noProof/>
          </w:rPr>
          <w:t>25</w:t>
        </w:r>
      </w:fldSimple>
      <w:r>
        <w:t xml:space="preserve"> Class Context Diagram 'System Requirement'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33A6DA5" w14:textId="77777777" w:rsidTr="00636276">
        <w:tblPrEx>
          <w:tblCellMar>
            <w:bottom w:w="0" w:type="dxa"/>
          </w:tblCellMar>
        </w:tblPrEx>
        <w:tc>
          <w:tcPr>
            <w:tcW w:w="2268" w:type="dxa"/>
            <w:shd w:val="clear" w:color="auto" w:fill="FFFFFF"/>
          </w:tcPr>
          <w:p w14:paraId="14FAC2CA" w14:textId="43FC12DF" w:rsidR="00636276" w:rsidRDefault="00636276" w:rsidP="00636276">
            <w:r w:rsidRPr="00636276">
              <w:rPr>
                <w:rStyle w:val="Fett"/>
              </w:rPr>
              <w:t>Generalizations</w:t>
            </w:r>
          </w:p>
        </w:tc>
        <w:tc>
          <w:tcPr>
            <w:tcW w:w="7369" w:type="dxa"/>
            <w:shd w:val="clear" w:color="auto" w:fill="FFFFFF"/>
          </w:tcPr>
          <w:p w14:paraId="730F764D" w14:textId="6F073F28" w:rsidR="00636276" w:rsidRDefault="00636276" w:rsidP="00636276">
            <w:hyperlink w:anchor="Deliverable13394" w:history="1">
              <w:r>
                <w:rPr>
                  <w:rStyle w:val="Hyperlink"/>
                </w:rPr>
                <w:t>Requirement</w:t>
              </w:r>
            </w:hyperlink>
          </w:p>
        </w:tc>
      </w:tr>
      <w:tr w:rsidR="00636276" w14:paraId="749C7335" w14:textId="77777777" w:rsidTr="00636276">
        <w:tblPrEx>
          <w:tblCellMar>
            <w:bottom w:w="0" w:type="dxa"/>
          </w:tblCellMar>
        </w:tblPrEx>
        <w:tc>
          <w:tcPr>
            <w:tcW w:w="2268" w:type="dxa"/>
            <w:shd w:val="clear" w:color="auto" w:fill="FFFFFF"/>
          </w:tcPr>
          <w:p w14:paraId="26644785" w14:textId="1B32C2CC" w:rsidR="00636276" w:rsidRPr="00636276" w:rsidRDefault="00636276" w:rsidP="00636276">
            <w:pPr>
              <w:rPr>
                <w:rStyle w:val="Fett"/>
              </w:rPr>
            </w:pPr>
            <w:r w:rsidRPr="00636276">
              <w:rPr>
                <w:rStyle w:val="Fett"/>
              </w:rPr>
              <w:t>Delivered by</w:t>
            </w:r>
          </w:p>
        </w:tc>
        <w:tc>
          <w:tcPr>
            <w:tcW w:w="7369" w:type="dxa"/>
            <w:shd w:val="clear" w:color="auto" w:fill="FFFFFF"/>
          </w:tcPr>
          <w:p w14:paraId="70187063" w14:textId="58E776A0" w:rsidR="00636276" w:rsidRDefault="00636276" w:rsidP="00636276">
            <w:hyperlink w:anchor="Activity7285" w:history="1">
              <w:r>
                <w:rPr>
                  <w:rStyle w:val="Hyperlink"/>
                </w:rPr>
                <w:t xml:space="preserve">Collaborative Architecture Design Co-Development </w:t>
              </w:r>
            </w:hyperlink>
          </w:p>
        </w:tc>
      </w:tr>
      <w:tr w:rsidR="00636276" w14:paraId="4C39CCFA" w14:textId="77777777" w:rsidTr="00636276">
        <w:tblPrEx>
          <w:tblCellMar>
            <w:bottom w:w="0" w:type="dxa"/>
          </w:tblCellMar>
        </w:tblPrEx>
        <w:tc>
          <w:tcPr>
            <w:tcW w:w="2268" w:type="dxa"/>
            <w:shd w:val="clear" w:color="auto" w:fill="FFFFFF"/>
          </w:tcPr>
          <w:p w14:paraId="18172FC3" w14:textId="075848B9" w:rsidR="00636276" w:rsidRPr="00636276" w:rsidRDefault="00636276" w:rsidP="00636276">
            <w:pPr>
              <w:rPr>
                <w:rStyle w:val="Fett"/>
              </w:rPr>
            </w:pPr>
            <w:r w:rsidRPr="00636276">
              <w:rPr>
                <w:rStyle w:val="Fett"/>
              </w:rPr>
              <w:t>Delivered to</w:t>
            </w:r>
          </w:p>
        </w:tc>
        <w:tc>
          <w:tcPr>
            <w:tcW w:w="7369" w:type="dxa"/>
            <w:shd w:val="clear" w:color="auto" w:fill="FFFFFF"/>
          </w:tcPr>
          <w:p w14:paraId="3C2B3C9D" w14:textId="77777777" w:rsidR="00636276" w:rsidRDefault="00636276" w:rsidP="00636276">
            <w:hyperlink w:anchor="Activity7292" w:history="1">
              <w:r>
                <w:rPr>
                  <w:rStyle w:val="Hyperlink"/>
                </w:rPr>
                <w:t>Functional Safety</w:t>
              </w:r>
            </w:hyperlink>
          </w:p>
          <w:p w14:paraId="52B8C044" w14:textId="77777777" w:rsidR="00636276" w:rsidRDefault="00636276" w:rsidP="00636276">
            <w:hyperlink w:anchor="Activity2536" w:history="1">
              <w:r>
                <w:rPr>
                  <w:rStyle w:val="Hyperlink"/>
                </w:rPr>
                <w:t>Mechanical Design</w:t>
              </w:r>
            </w:hyperlink>
          </w:p>
          <w:p w14:paraId="0448324F" w14:textId="77777777" w:rsidR="00636276" w:rsidRDefault="00636276" w:rsidP="00636276">
            <w:hyperlink w:anchor="Activity6948" w:history="1">
              <w:r>
                <w:rPr>
                  <w:rStyle w:val="Hyperlink"/>
                </w:rPr>
                <w:t>Define Joining Elements</w:t>
              </w:r>
            </w:hyperlink>
          </w:p>
          <w:p w14:paraId="6B17AD4A" w14:textId="77777777" w:rsidR="00636276" w:rsidRDefault="00636276" w:rsidP="00636276">
            <w:hyperlink w:anchor="Activity2537" w:history="1">
              <w:r>
                <w:rPr>
                  <w:rStyle w:val="Hyperlink"/>
                </w:rPr>
                <w:t>Electrical/Electronical Design</w:t>
              </w:r>
            </w:hyperlink>
          </w:p>
          <w:p w14:paraId="426CB276" w14:textId="77777777" w:rsidR="00636276" w:rsidRDefault="00636276" w:rsidP="00636276">
            <w:hyperlink w:anchor="Activity2538" w:history="1">
              <w:r>
                <w:rPr>
                  <w:rStyle w:val="Hyperlink"/>
                </w:rPr>
                <w:t>Software Engineering</w:t>
              </w:r>
            </w:hyperlink>
          </w:p>
          <w:p w14:paraId="341EA649" w14:textId="77777777" w:rsidR="00636276" w:rsidRDefault="00636276" w:rsidP="00636276">
            <w:hyperlink w:anchor="Activity2541" w:history="1">
              <w:r>
                <w:rPr>
                  <w:rStyle w:val="Hyperlink"/>
                </w:rPr>
                <w:t>Plan and prepare Simulation</w:t>
              </w:r>
            </w:hyperlink>
          </w:p>
          <w:p w14:paraId="25871A3A" w14:textId="77777777" w:rsidR="00636276" w:rsidRDefault="00636276" w:rsidP="00636276">
            <w:hyperlink w:anchor="Activity2542" w:history="1">
              <w:r>
                <w:rPr>
                  <w:rStyle w:val="Hyperlink"/>
                </w:rPr>
                <w:t>Prepare Testing</w:t>
              </w:r>
            </w:hyperlink>
          </w:p>
          <w:p w14:paraId="1CC82E25" w14:textId="77777777" w:rsidR="00636276" w:rsidRDefault="00636276" w:rsidP="00636276">
            <w:hyperlink w:anchor="Activity7294" w:history="1">
              <w:r>
                <w:rPr>
                  <w:rStyle w:val="Hyperlink"/>
                </w:rPr>
                <w:t>Design product line</w:t>
              </w:r>
            </w:hyperlink>
          </w:p>
          <w:p w14:paraId="4C9005C2" w14:textId="317571B4" w:rsidR="00636276" w:rsidRDefault="00636276" w:rsidP="00636276">
            <w:hyperlink w:anchor="Activity6744" w:history="1">
              <w:r>
                <w:rPr>
                  <w:rStyle w:val="Hyperlink"/>
                </w:rPr>
                <w:t>Long-Term Archiving</w:t>
              </w:r>
            </w:hyperlink>
          </w:p>
        </w:tc>
      </w:tr>
    </w:tbl>
    <w:p w14:paraId="7C89355D" w14:textId="4F963773"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80A2E1E" w14:textId="77777777" w:rsidTr="00636276">
        <w:tblPrEx>
          <w:tblCellMar>
            <w:bottom w:w="0" w:type="dxa"/>
          </w:tblCellMar>
        </w:tblPrEx>
        <w:tc>
          <w:tcPr>
            <w:tcW w:w="2268" w:type="dxa"/>
            <w:shd w:val="clear" w:color="auto" w:fill="FFFFFF"/>
          </w:tcPr>
          <w:p w14:paraId="772B6A16" w14:textId="0D3F9DBA" w:rsidR="00636276" w:rsidRDefault="00636276" w:rsidP="00636276">
            <w:r>
              <w:t>Identifier</w:t>
            </w:r>
          </w:p>
        </w:tc>
        <w:tc>
          <w:tcPr>
            <w:tcW w:w="2268" w:type="dxa"/>
            <w:shd w:val="clear" w:color="auto" w:fill="FFFFFF"/>
          </w:tcPr>
          <w:p w14:paraId="5791B6D1" w14:textId="42A7AEDE" w:rsidR="00636276" w:rsidRDefault="00636276" w:rsidP="00636276">
            <w:hyperlink w:anchor="Deliverable16441" w:history="1">
              <w:r>
                <w:rPr>
                  <w:rStyle w:val="Hyperlink"/>
                </w:rPr>
                <w:t>xs:string</w:t>
              </w:r>
            </w:hyperlink>
          </w:p>
        </w:tc>
        <w:tc>
          <w:tcPr>
            <w:tcW w:w="5101" w:type="dxa"/>
            <w:shd w:val="clear" w:color="auto" w:fill="FFFFFF"/>
          </w:tcPr>
          <w:p w14:paraId="0C1F4E44" w14:textId="4E1A8CBE" w:rsidR="00636276" w:rsidRDefault="00636276" w:rsidP="00636276">
            <w:r>
              <w:t>Unambiguous identifier of the element</w:t>
            </w:r>
          </w:p>
        </w:tc>
      </w:tr>
      <w:tr w:rsidR="00636276" w14:paraId="4417BB5F" w14:textId="77777777" w:rsidTr="00636276">
        <w:tblPrEx>
          <w:tblCellMar>
            <w:bottom w:w="0" w:type="dxa"/>
          </w:tblCellMar>
        </w:tblPrEx>
        <w:tc>
          <w:tcPr>
            <w:tcW w:w="2268" w:type="dxa"/>
            <w:shd w:val="clear" w:color="auto" w:fill="FFFFFF"/>
          </w:tcPr>
          <w:p w14:paraId="034DF12B" w14:textId="0E12504E" w:rsidR="00636276" w:rsidRDefault="00636276" w:rsidP="00636276">
            <w:r>
              <w:t>Number</w:t>
            </w:r>
          </w:p>
        </w:tc>
        <w:tc>
          <w:tcPr>
            <w:tcW w:w="2268" w:type="dxa"/>
            <w:shd w:val="clear" w:color="auto" w:fill="FFFFFF"/>
          </w:tcPr>
          <w:p w14:paraId="60299E50" w14:textId="23BCEFDB" w:rsidR="00636276" w:rsidRDefault="00636276" w:rsidP="00636276">
            <w:hyperlink w:anchor="Deliverable16441" w:history="1">
              <w:r>
                <w:rPr>
                  <w:rStyle w:val="Hyperlink"/>
                </w:rPr>
                <w:t>xs:string</w:t>
              </w:r>
            </w:hyperlink>
          </w:p>
        </w:tc>
        <w:tc>
          <w:tcPr>
            <w:tcW w:w="5101" w:type="dxa"/>
            <w:shd w:val="clear" w:color="auto" w:fill="FFFFFF"/>
          </w:tcPr>
          <w:p w14:paraId="37AB5CE6" w14:textId="0C1D3ADB" w:rsidR="00636276" w:rsidRDefault="00636276" w:rsidP="00636276">
            <w:r>
              <w:t>Legible number or name of the element, i. e. part number</w:t>
            </w:r>
          </w:p>
        </w:tc>
      </w:tr>
      <w:tr w:rsidR="00636276" w14:paraId="2192E405" w14:textId="77777777" w:rsidTr="00636276">
        <w:tblPrEx>
          <w:tblCellMar>
            <w:bottom w:w="0" w:type="dxa"/>
          </w:tblCellMar>
        </w:tblPrEx>
        <w:tc>
          <w:tcPr>
            <w:tcW w:w="2268" w:type="dxa"/>
            <w:shd w:val="clear" w:color="auto" w:fill="FFFFFF"/>
          </w:tcPr>
          <w:p w14:paraId="64915663" w14:textId="3BD1556F" w:rsidR="00636276" w:rsidRDefault="00636276" w:rsidP="00636276">
            <w:r>
              <w:t>Title</w:t>
            </w:r>
          </w:p>
        </w:tc>
        <w:tc>
          <w:tcPr>
            <w:tcW w:w="2268" w:type="dxa"/>
            <w:shd w:val="clear" w:color="auto" w:fill="FFFFFF"/>
          </w:tcPr>
          <w:p w14:paraId="36AC0376" w14:textId="043796D6" w:rsidR="00636276" w:rsidRDefault="00636276" w:rsidP="00636276">
            <w:hyperlink w:anchor="Deliverable16441" w:history="1">
              <w:r>
                <w:rPr>
                  <w:rStyle w:val="Hyperlink"/>
                </w:rPr>
                <w:t>xs:string</w:t>
              </w:r>
            </w:hyperlink>
          </w:p>
        </w:tc>
        <w:tc>
          <w:tcPr>
            <w:tcW w:w="5101" w:type="dxa"/>
            <w:shd w:val="clear" w:color="auto" w:fill="FFFFFF"/>
          </w:tcPr>
          <w:p w14:paraId="000D8423" w14:textId="698AC5C3" w:rsidR="00636276" w:rsidRDefault="00636276" w:rsidP="00636276">
            <w:r>
              <w:t>Title of the element</w:t>
            </w:r>
          </w:p>
        </w:tc>
      </w:tr>
      <w:tr w:rsidR="00636276" w14:paraId="77856F5B" w14:textId="77777777" w:rsidTr="00636276">
        <w:tblPrEx>
          <w:tblCellMar>
            <w:bottom w:w="0" w:type="dxa"/>
          </w:tblCellMar>
        </w:tblPrEx>
        <w:tc>
          <w:tcPr>
            <w:tcW w:w="2268" w:type="dxa"/>
            <w:shd w:val="clear" w:color="auto" w:fill="FFFFFF"/>
          </w:tcPr>
          <w:p w14:paraId="5705EC99" w14:textId="1DA6C808" w:rsidR="00636276" w:rsidRDefault="00636276" w:rsidP="00636276">
            <w:r>
              <w:lastRenderedPageBreak/>
              <w:t>Description</w:t>
            </w:r>
          </w:p>
        </w:tc>
        <w:tc>
          <w:tcPr>
            <w:tcW w:w="2268" w:type="dxa"/>
            <w:shd w:val="clear" w:color="auto" w:fill="FFFFFF"/>
          </w:tcPr>
          <w:p w14:paraId="19528453" w14:textId="12D0BD86" w:rsidR="00636276" w:rsidRDefault="00636276" w:rsidP="00636276">
            <w:hyperlink w:anchor="Deliverable16441" w:history="1">
              <w:r>
                <w:rPr>
                  <w:rStyle w:val="Hyperlink"/>
                </w:rPr>
                <w:t>xs:string</w:t>
              </w:r>
            </w:hyperlink>
          </w:p>
        </w:tc>
        <w:tc>
          <w:tcPr>
            <w:tcW w:w="5101" w:type="dxa"/>
            <w:shd w:val="clear" w:color="auto" w:fill="FFFFFF"/>
          </w:tcPr>
          <w:p w14:paraId="0DAB165C" w14:textId="5BD20879" w:rsidR="00636276" w:rsidRDefault="00636276" w:rsidP="00636276">
            <w:r>
              <w:t>Description of the element</w:t>
            </w:r>
          </w:p>
        </w:tc>
      </w:tr>
      <w:tr w:rsidR="00636276" w14:paraId="00AB4F86" w14:textId="77777777" w:rsidTr="00636276">
        <w:tblPrEx>
          <w:tblCellMar>
            <w:bottom w:w="0" w:type="dxa"/>
          </w:tblCellMar>
        </w:tblPrEx>
        <w:tc>
          <w:tcPr>
            <w:tcW w:w="2268" w:type="dxa"/>
            <w:shd w:val="clear" w:color="auto" w:fill="FFFFFF"/>
          </w:tcPr>
          <w:p w14:paraId="2F44DF95" w14:textId="4A01A224" w:rsidR="00636276" w:rsidRDefault="00636276" w:rsidP="00636276">
            <w:r>
              <w:t>Type</w:t>
            </w:r>
          </w:p>
        </w:tc>
        <w:tc>
          <w:tcPr>
            <w:tcW w:w="2268" w:type="dxa"/>
            <w:shd w:val="clear" w:color="auto" w:fill="FFFFFF"/>
          </w:tcPr>
          <w:p w14:paraId="00421B18" w14:textId="4B3E4540" w:rsidR="00636276" w:rsidRDefault="00636276" w:rsidP="00636276">
            <w:hyperlink w:anchor="Deliverable16441" w:history="1">
              <w:r>
                <w:rPr>
                  <w:rStyle w:val="Hyperlink"/>
                </w:rPr>
                <w:t>xs:string</w:t>
              </w:r>
            </w:hyperlink>
          </w:p>
        </w:tc>
        <w:tc>
          <w:tcPr>
            <w:tcW w:w="5101" w:type="dxa"/>
            <w:shd w:val="clear" w:color="auto" w:fill="FFFFFF"/>
          </w:tcPr>
          <w:p w14:paraId="03161188" w14:textId="07BE8C7E" w:rsidR="00636276" w:rsidRDefault="00636276" w:rsidP="00636276">
            <w:r>
              <w:t>Type of an element</w:t>
            </w:r>
          </w:p>
        </w:tc>
      </w:tr>
      <w:tr w:rsidR="00636276" w14:paraId="5F81DBB8" w14:textId="77777777" w:rsidTr="00636276">
        <w:tblPrEx>
          <w:tblCellMar>
            <w:bottom w:w="0" w:type="dxa"/>
          </w:tblCellMar>
        </w:tblPrEx>
        <w:tc>
          <w:tcPr>
            <w:tcW w:w="2268" w:type="dxa"/>
            <w:shd w:val="clear" w:color="auto" w:fill="FFFFFF"/>
          </w:tcPr>
          <w:p w14:paraId="08B14E50" w14:textId="677BEA01" w:rsidR="00636276" w:rsidRDefault="00636276" w:rsidP="00636276">
            <w:r>
              <w:t>Revision</w:t>
            </w:r>
          </w:p>
        </w:tc>
        <w:tc>
          <w:tcPr>
            <w:tcW w:w="2268" w:type="dxa"/>
            <w:shd w:val="clear" w:color="auto" w:fill="FFFFFF"/>
          </w:tcPr>
          <w:p w14:paraId="1515FF59" w14:textId="37E027E1" w:rsidR="00636276" w:rsidRDefault="00636276" w:rsidP="00636276">
            <w:hyperlink w:anchor="Deliverable16441" w:history="1">
              <w:r>
                <w:rPr>
                  <w:rStyle w:val="Hyperlink"/>
                </w:rPr>
                <w:t>xs:string</w:t>
              </w:r>
            </w:hyperlink>
          </w:p>
        </w:tc>
        <w:tc>
          <w:tcPr>
            <w:tcW w:w="5101" w:type="dxa"/>
            <w:shd w:val="clear" w:color="auto" w:fill="FFFFFF"/>
          </w:tcPr>
          <w:p w14:paraId="07F1BA39" w14:textId="4C2B9685" w:rsidR="00636276" w:rsidRDefault="00636276" w:rsidP="00636276">
            <w:r>
              <w:t>Revisionskennung des Elements</w:t>
            </w:r>
          </w:p>
        </w:tc>
      </w:tr>
    </w:tbl>
    <w:p w14:paraId="4C8D2A63" w14:textId="0B866D8A"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2A61D3F" w14:textId="77777777" w:rsidTr="00636276">
        <w:tblPrEx>
          <w:tblCellMar>
            <w:bottom w:w="0" w:type="dxa"/>
          </w:tblCellMar>
        </w:tblPrEx>
        <w:tc>
          <w:tcPr>
            <w:tcW w:w="2268" w:type="dxa"/>
            <w:shd w:val="clear" w:color="auto" w:fill="FFFFFF"/>
          </w:tcPr>
          <w:p w14:paraId="597D3C08" w14:textId="5532A553" w:rsidR="00636276" w:rsidRDefault="00636276" w:rsidP="00636276">
            <w:r>
              <w:t>part of</w:t>
            </w:r>
          </w:p>
        </w:tc>
        <w:tc>
          <w:tcPr>
            <w:tcW w:w="2268" w:type="dxa"/>
            <w:shd w:val="clear" w:color="auto" w:fill="FFFFFF"/>
          </w:tcPr>
          <w:p w14:paraId="3474DBE5" w14:textId="448A5959" w:rsidR="00636276" w:rsidRDefault="00636276" w:rsidP="00636276">
            <w:hyperlink w:anchor="Deliverable19611" w:history="1">
              <w:r>
                <w:rPr>
                  <w:rStyle w:val="Hyperlink"/>
                </w:rPr>
                <w:t>System Requirement</w:t>
              </w:r>
            </w:hyperlink>
          </w:p>
        </w:tc>
        <w:tc>
          <w:tcPr>
            <w:tcW w:w="5101" w:type="dxa"/>
            <w:shd w:val="clear" w:color="auto" w:fill="FFFFFF"/>
          </w:tcPr>
          <w:p w14:paraId="0224A3A2" w14:textId="7FC505CC" w:rsidR="00636276" w:rsidRDefault="00636276" w:rsidP="00636276">
            <w:r>
              <w:t>Parent element</w:t>
            </w:r>
          </w:p>
        </w:tc>
      </w:tr>
      <w:tr w:rsidR="00636276" w14:paraId="4DDD21BD" w14:textId="77777777" w:rsidTr="00636276">
        <w:tblPrEx>
          <w:tblCellMar>
            <w:bottom w:w="0" w:type="dxa"/>
          </w:tblCellMar>
        </w:tblPrEx>
        <w:tc>
          <w:tcPr>
            <w:tcW w:w="2268" w:type="dxa"/>
            <w:shd w:val="clear" w:color="auto" w:fill="FFFFFF"/>
          </w:tcPr>
          <w:p w14:paraId="5B9370B3" w14:textId="1FCD6F3D" w:rsidR="00636276" w:rsidRDefault="00636276" w:rsidP="00636276">
            <w:r>
              <w:t>specialism of</w:t>
            </w:r>
          </w:p>
        </w:tc>
        <w:tc>
          <w:tcPr>
            <w:tcW w:w="2268" w:type="dxa"/>
            <w:shd w:val="clear" w:color="auto" w:fill="FFFFFF"/>
          </w:tcPr>
          <w:p w14:paraId="42577944" w14:textId="3F164C77" w:rsidR="00636276" w:rsidRDefault="00636276" w:rsidP="00636276">
            <w:hyperlink w:anchor="Deliverable19611" w:history="1">
              <w:r>
                <w:rPr>
                  <w:rStyle w:val="Hyperlink"/>
                </w:rPr>
                <w:t>System Requirement</w:t>
              </w:r>
            </w:hyperlink>
          </w:p>
        </w:tc>
        <w:tc>
          <w:tcPr>
            <w:tcW w:w="5101" w:type="dxa"/>
            <w:shd w:val="clear" w:color="auto" w:fill="FFFFFF"/>
          </w:tcPr>
          <w:p w14:paraId="30D3F14F" w14:textId="0ADFCA4A" w:rsidR="00636276" w:rsidRDefault="00636276" w:rsidP="00636276">
            <w:r>
              <w:t>More generic item</w:t>
            </w:r>
          </w:p>
        </w:tc>
      </w:tr>
      <w:tr w:rsidR="00636276" w14:paraId="69813E2D" w14:textId="77777777" w:rsidTr="00636276">
        <w:tblPrEx>
          <w:tblCellMar>
            <w:bottom w:w="0" w:type="dxa"/>
          </w:tblCellMar>
        </w:tblPrEx>
        <w:tc>
          <w:tcPr>
            <w:tcW w:w="2268" w:type="dxa"/>
            <w:shd w:val="clear" w:color="auto" w:fill="FFFFFF"/>
          </w:tcPr>
          <w:p w14:paraId="7DA154FD" w14:textId="05E74997" w:rsidR="00636276" w:rsidRDefault="00636276" w:rsidP="00636276">
            <w:r>
              <w:t>configured in</w:t>
            </w:r>
          </w:p>
        </w:tc>
        <w:tc>
          <w:tcPr>
            <w:tcW w:w="2268" w:type="dxa"/>
            <w:shd w:val="clear" w:color="auto" w:fill="FFFFFF"/>
          </w:tcPr>
          <w:p w14:paraId="31466A24" w14:textId="3D85BEC0" w:rsidR="00636276" w:rsidRDefault="00636276" w:rsidP="00636276">
            <w:hyperlink w:anchor="Deliverable14368" w:history="1">
              <w:r>
                <w:rPr>
                  <w:rStyle w:val="Hyperlink"/>
                </w:rPr>
                <w:t>Configuration</w:t>
              </w:r>
            </w:hyperlink>
          </w:p>
        </w:tc>
        <w:tc>
          <w:tcPr>
            <w:tcW w:w="5101" w:type="dxa"/>
            <w:shd w:val="clear" w:color="auto" w:fill="FFFFFF"/>
          </w:tcPr>
          <w:p w14:paraId="7562C735" w14:textId="1C9ACBD5" w:rsidR="00636276" w:rsidRDefault="00636276" w:rsidP="00636276">
            <w:r>
              <w:t>Relation to a configuration</w:t>
            </w:r>
          </w:p>
        </w:tc>
      </w:tr>
      <w:tr w:rsidR="00636276" w14:paraId="6579BD81" w14:textId="77777777" w:rsidTr="00636276">
        <w:tblPrEx>
          <w:tblCellMar>
            <w:bottom w:w="0" w:type="dxa"/>
          </w:tblCellMar>
        </w:tblPrEx>
        <w:tc>
          <w:tcPr>
            <w:tcW w:w="2268" w:type="dxa"/>
            <w:shd w:val="clear" w:color="auto" w:fill="FFFFFF"/>
          </w:tcPr>
          <w:p w14:paraId="2C93AC29" w14:textId="3F89AF5D" w:rsidR="00636276" w:rsidRDefault="00636276" w:rsidP="00636276">
            <w:r>
              <w:t>option in</w:t>
            </w:r>
          </w:p>
        </w:tc>
        <w:tc>
          <w:tcPr>
            <w:tcW w:w="2268" w:type="dxa"/>
            <w:shd w:val="clear" w:color="auto" w:fill="FFFFFF"/>
          </w:tcPr>
          <w:p w14:paraId="38406DB2" w14:textId="4EFEA66C" w:rsidR="00636276" w:rsidRDefault="00636276" w:rsidP="00636276">
            <w:hyperlink w:anchor="Deliverable15753" w:history="1">
              <w:r>
                <w:rPr>
                  <w:rStyle w:val="Hyperlink"/>
                </w:rPr>
                <w:t>Variant</w:t>
              </w:r>
            </w:hyperlink>
          </w:p>
        </w:tc>
        <w:tc>
          <w:tcPr>
            <w:tcW w:w="5101" w:type="dxa"/>
            <w:shd w:val="clear" w:color="auto" w:fill="FFFFFF"/>
          </w:tcPr>
          <w:p w14:paraId="1ABD2679" w14:textId="4C79FF11" w:rsidR="00636276" w:rsidRDefault="00636276" w:rsidP="00636276">
            <w:r>
              <w:t>Relation to a variant</w:t>
            </w:r>
          </w:p>
        </w:tc>
      </w:tr>
      <w:tr w:rsidR="00636276" w14:paraId="510C9A80" w14:textId="77777777" w:rsidTr="00636276">
        <w:tblPrEx>
          <w:tblCellMar>
            <w:bottom w:w="0" w:type="dxa"/>
          </w:tblCellMar>
        </w:tblPrEx>
        <w:tc>
          <w:tcPr>
            <w:tcW w:w="2268" w:type="dxa"/>
            <w:shd w:val="clear" w:color="auto" w:fill="FFFFFF"/>
          </w:tcPr>
          <w:p w14:paraId="4C74D4CF" w14:textId="25C67A1A" w:rsidR="00636276" w:rsidRDefault="00636276" w:rsidP="00636276">
            <w:r>
              <w:t>changed in</w:t>
            </w:r>
          </w:p>
        </w:tc>
        <w:tc>
          <w:tcPr>
            <w:tcW w:w="2268" w:type="dxa"/>
            <w:shd w:val="clear" w:color="auto" w:fill="FFFFFF"/>
          </w:tcPr>
          <w:p w14:paraId="3914D4CD" w14:textId="544202F6" w:rsidR="00636276" w:rsidRDefault="00636276" w:rsidP="00636276">
            <w:hyperlink w:anchor="Deliverable23095" w:history="1">
              <w:r>
                <w:rPr>
                  <w:rStyle w:val="Hyperlink"/>
                </w:rPr>
                <w:t>Change</w:t>
              </w:r>
            </w:hyperlink>
          </w:p>
        </w:tc>
        <w:tc>
          <w:tcPr>
            <w:tcW w:w="5101" w:type="dxa"/>
            <w:shd w:val="clear" w:color="auto" w:fill="FFFFFF"/>
          </w:tcPr>
          <w:p w14:paraId="6F34A0E0" w14:textId="54B895D9" w:rsidR="00636276" w:rsidRDefault="00636276" w:rsidP="00636276">
            <w:r>
              <w:t>Relation to a change</w:t>
            </w:r>
          </w:p>
        </w:tc>
      </w:tr>
      <w:tr w:rsidR="00636276" w14:paraId="76B55331" w14:textId="77777777" w:rsidTr="00636276">
        <w:tblPrEx>
          <w:tblCellMar>
            <w:bottom w:w="0" w:type="dxa"/>
          </w:tblCellMar>
        </w:tblPrEx>
        <w:tc>
          <w:tcPr>
            <w:tcW w:w="2268" w:type="dxa"/>
            <w:shd w:val="clear" w:color="auto" w:fill="FFFFFF"/>
          </w:tcPr>
          <w:p w14:paraId="0F65F31B" w14:textId="3C75FA4D" w:rsidR="00636276" w:rsidRDefault="00636276" w:rsidP="00636276">
            <w:r>
              <w:t>derived from</w:t>
            </w:r>
          </w:p>
        </w:tc>
        <w:tc>
          <w:tcPr>
            <w:tcW w:w="2268" w:type="dxa"/>
            <w:shd w:val="clear" w:color="auto" w:fill="FFFFFF"/>
          </w:tcPr>
          <w:p w14:paraId="552C0FE0" w14:textId="5D54ABD2" w:rsidR="00636276" w:rsidRDefault="00636276" w:rsidP="00636276">
            <w:hyperlink w:anchor="Deliverable19611" w:history="1">
              <w:r>
                <w:rPr>
                  <w:rStyle w:val="Hyperlink"/>
                </w:rPr>
                <w:t>System Requirement</w:t>
              </w:r>
            </w:hyperlink>
          </w:p>
        </w:tc>
        <w:tc>
          <w:tcPr>
            <w:tcW w:w="5101" w:type="dxa"/>
            <w:shd w:val="clear" w:color="auto" w:fill="FFFFFF"/>
          </w:tcPr>
          <w:p w14:paraId="1669DFA4" w14:textId="77777777" w:rsidR="00636276" w:rsidRDefault="00636276" w:rsidP="00636276"/>
        </w:tc>
      </w:tr>
      <w:tr w:rsidR="00636276" w14:paraId="2FE37343" w14:textId="77777777" w:rsidTr="00636276">
        <w:tblPrEx>
          <w:tblCellMar>
            <w:bottom w:w="0" w:type="dxa"/>
          </w:tblCellMar>
        </w:tblPrEx>
        <w:tc>
          <w:tcPr>
            <w:tcW w:w="2268" w:type="dxa"/>
            <w:shd w:val="clear" w:color="auto" w:fill="FFFFFF"/>
          </w:tcPr>
          <w:p w14:paraId="4E006231" w14:textId="0A33FCB4" w:rsidR="00636276" w:rsidRDefault="00636276" w:rsidP="00636276">
            <w:r>
              <w:t>created by</w:t>
            </w:r>
          </w:p>
        </w:tc>
        <w:tc>
          <w:tcPr>
            <w:tcW w:w="2268" w:type="dxa"/>
            <w:shd w:val="clear" w:color="auto" w:fill="FFFFFF"/>
          </w:tcPr>
          <w:p w14:paraId="7FC3CB43" w14:textId="57608149" w:rsidR="00636276" w:rsidRDefault="00636276" w:rsidP="00636276">
            <w:hyperlink w:anchor="Deliverable13366" w:history="1">
              <w:r>
                <w:rPr>
                  <w:rStyle w:val="Hyperlink"/>
                </w:rPr>
                <w:t>Person</w:t>
              </w:r>
            </w:hyperlink>
          </w:p>
        </w:tc>
        <w:tc>
          <w:tcPr>
            <w:tcW w:w="5101" w:type="dxa"/>
            <w:shd w:val="clear" w:color="auto" w:fill="FFFFFF"/>
          </w:tcPr>
          <w:p w14:paraId="1559C4E6" w14:textId="6F6FE526" w:rsidR="00636276" w:rsidRDefault="00636276" w:rsidP="00636276">
            <w:r>
              <w:t>The person who created this element</w:t>
            </w:r>
          </w:p>
        </w:tc>
      </w:tr>
      <w:tr w:rsidR="00636276" w14:paraId="7E4C8697" w14:textId="77777777" w:rsidTr="00636276">
        <w:tblPrEx>
          <w:tblCellMar>
            <w:bottom w:w="0" w:type="dxa"/>
          </w:tblCellMar>
        </w:tblPrEx>
        <w:tc>
          <w:tcPr>
            <w:tcW w:w="2268" w:type="dxa"/>
            <w:shd w:val="clear" w:color="auto" w:fill="FFFFFF"/>
          </w:tcPr>
          <w:p w14:paraId="059DAFDA" w14:textId="48058FF9" w:rsidR="00636276" w:rsidRDefault="00636276" w:rsidP="00636276">
            <w:r>
              <w:t>owned by</w:t>
            </w:r>
          </w:p>
        </w:tc>
        <w:tc>
          <w:tcPr>
            <w:tcW w:w="2268" w:type="dxa"/>
            <w:shd w:val="clear" w:color="auto" w:fill="FFFFFF"/>
          </w:tcPr>
          <w:p w14:paraId="0D6FF1E6" w14:textId="44344209" w:rsidR="00636276" w:rsidRDefault="00636276" w:rsidP="00636276">
            <w:hyperlink w:anchor="Deliverable13359" w:history="1">
              <w:r>
                <w:rPr>
                  <w:rStyle w:val="Hyperlink"/>
                </w:rPr>
                <w:t>Role</w:t>
              </w:r>
            </w:hyperlink>
          </w:p>
        </w:tc>
        <w:tc>
          <w:tcPr>
            <w:tcW w:w="5101" w:type="dxa"/>
            <w:shd w:val="clear" w:color="auto" w:fill="FFFFFF"/>
          </w:tcPr>
          <w:p w14:paraId="1A9FC4C5" w14:textId="66ECA04C" w:rsidR="00636276" w:rsidRDefault="00636276" w:rsidP="00636276">
            <w:r>
              <w:t>Role owning this element</w:t>
            </w:r>
          </w:p>
        </w:tc>
      </w:tr>
      <w:tr w:rsidR="00636276" w14:paraId="17E4EC63" w14:textId="77777777" w:rsidTr="00636276">
        <w:tblPrEx>
          <w:tblCellMar>
            <w:bottom w:w="0" w:type="dxa"/>
          </w:tblCellMar>
        </w:tblPrEx>
        <w:tc>
          <w:tcPr>
            <w:tcW w:w="2268" w:type="dxa"/>
            <w:shd w:val="clear" w:color="auto" w:fill="FFFFFF"/>
          </w:tcPr>
          <w:p w14:paraId="62276BC9" w14:textId="0330F29B" w:rsidR="00636276" w:rsidRDefault="00636276" w:rsidP="00636276">
            <w:r>
              <w:t>satisfies</w:t>
            </w:r>
          </w:p>
        </w:tc>
        <w:tc>
          <w:tcPr>
            <w:tcW w:w="2268" w:type="dxa"/>
            <w:shd w:val="clear" w:color="auto" w:fill="FFFFFF"/>
          </w:tcPr>
          <w:p w14:paraId="1D5EEF50" w14:textId="5DAA84BE" w:rsidR="00636276" w:rsidRDefault="00636276" w:rsidP="00636276">
            <w:hyperlink w:anchor="Deliverable13394" w:history="1">
              <w:r>
                <w:rPr>
                  <w:rStyle w:val="Hyperlink"/>
                </w:rPr>
                <w:t>Requirement</w:t>
              </w:r>
            </w:hyperlink>
          </w:p>
        </w:tc>
        <w:tc>
          <w:tcPr>
            <w:tcW w:w="5101" w:type="dxa"/>
            <w:shd w:val="clear" w:color="auto" w:fill="FFFFFF"/>
          </w:tcPr>
          <w:p w14:paraId="5E0F9C1D" w14:textId="623F3A7C" w:rsidR="00636276" w:rsidRDefault="00636276" w:rsidP="00636276">
            <w:r>
              <w:t>Requirement satisfied by this requirement. This is typically used for a stakeholder requirement satisfied by a system requirement</w:t>
            </w:r>
          </w:p>
        </w:tc>
      </w:tr>
      <w:tr w:rsidR="00636276" w14:paraId="1FD7A4F7" w14:textId="77777777" w:rsidTr="00636276">
        <w:tblPrEx>
          <w:tblCellMar>
            <w:bottom w:w="0" w:type="dxa"/>
          </w:tblCellMar>
        </w:tblPrEx>
        <w:tc>
          <w:tcPr>
            <w:tcW w:w="2268" w:type="dxa"/>
            <w:shd w:val="clear" w:color="auto" w:fill="FFFFFF"/>
          </w:tcPr>
          <w:p w14:paraId="3CFED5A3" w14:textId="1D4AE154" w:rsidR="00636276" w:rsidRDefault="00636276" w:rsidP="00636276">
            <w:r>
              <w:t>related to</w:t>
            </w:r>
          </w:p>
        </w:tc>
        <w:tc>
          <w:tcPr>
            <w:tcW w:w="2268" w:type="dxa"/>
            <w:shd w:val="clear" w:color="auto" w:fill="FFFFFF"/>
          </w:tcPr>
          <w:p w14:paraId="1756B0E6" w14:textId="14E5052D" w:rsidR="00636276" w:rsidRDefault="00636276" w:rsidP="00636276">
            <w:hyperlink w:anchor="Deliverable14454" w:history="1">
              <w:r>
                <w:rPr>
                  <w:rStyle w:val="Hyperlink"/>
                </w:rPr>
                <w:t>System Component</w:t>
              </w:r>
            </w:hyperlink>
          </w:p>
        </w:tc>
        <w:tc>
          <w:tcPr>
            <w:tcW w:w="5101" w:type="dxa"/>
            <w:shd w:val="clear" w:color="auto" w:fill="FFFFFF"/>
          </w:tcPr>
          <w:p w14:paraId="73CD237F" w14:textId="628C600A" w:rsidR="00636276" w:rsidRDefault="00636276" w:rsidP="00636276">
            <w:r>
              <w:t>System Component this requirement relates to.</w:t>
            </w:r>
          </w:p>
        </w:tc>
      </w:tr>
    </w:tbl>
    <w:p w14:paraId="5CFF41FB" w14:textId="0950721C"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86C8DEC" w14:textId="77777777" w:rsidTr="00636276">
        <w:tblPrEx>
          <w:tblCellMar>
            <w:bottom w:w="0" w:type="dxa"/>
          </w:tblCellMar>
        </w:tblPrEx>
        <w:tc>
          <w:tcPr>
            <w:tcW w:w="2268" w:type="dxa"/>
            <w:shd w:val="clear" w:color="auto" w:fill="FFFFFF"/>
          </w:tcPr>
          <w:p w14:paraId="37FFAEAF" w14:textId="77777777" w:rsidR="00636276" w:rsidRDefault="00636276" w:rsidP="00636276"/>
        </w:tc>
        <w:tc>
          <w:tcPr>
            <w:tcW w:w="2268" w:type="dxa"/>
            <w:shd w:val="clear" w:color="auto" w:fill="FFFFFF"/>
          </w:tcPr>
          <w:p w14:paraId="66DD3867" w14:textId="77777777" w:rsidR="00636276" w:rsidRDefault="00636276" w:rsidP="00636276"/>
        </w:tc>
        <w:tc>
          <w:tcPr>
            <w:tcW w:w="5101" w:type="dxa"/>
            <w:shd w:val="clear" w:color="auto" w:fill="FFFFFF"/>
          </w:tcPr>
          <w:p w14:paraId="4FC9B689" w14:textId="3BEC7A74" w:rsidR="00636276" w:rsidRDefault="00636276" w:rsidP="00636276">
            <w:r>
              <w:t>Parent element</w:t>
            </w:r>
          </w:p>
        </w:tc>
      </w:tr>
      <w:tr w:rsidR="00636276" w14:paraId="023A1359" w14:textId="77777777" w:rsidTr="00636276">
        <w:tblPrEx>
          <w:tblCellMar>
            <w:bottom w:w="0" w:type="dxa"/>
          </w:tblCellMar>
        </w:tblPrEx>
        <w:tc>
          <w:tcPr>
            <w:tcW w:w="2268" w:type="dxa"/>
            <w:shd w:val="clear" w:color="auto" w:fill="FFFFFF"/>
          </w:tcPr>
          <w:p w14:paraId="34B98D8F" w14:textId="77777777" w:rsidR="00636276" w:rsidRDefault="00636276" w:rsidP="00636276"/>
        </w:tc>
        <w:tc>
          <w:tcPr>
            <w:tcW w:w="2268" w:type="dxa"/>
            <w:shd w:val="clear" w:color="auto" w:fill="FFFFFF"/>
          </w:tcPr>
          <w:p w14:paraId="4D7871CD" w14:textId="77777777" w:rsidR="00636276" w:rsidRDefault="00636276" w:rsidP="00636276"/>
        </w:tc>
        <w:tc>
          <w:tcPr>
            <w:tcW w:w="5101" w:type="dxa"/>
            <w:shd w:val="clear" w:color="auto" w:fill="FFFFFF"/>
          </w:tcPr>
          <w:p w14:paraId="20B2B0EC" w14:textId="4E2483F0" w:rsidR="00636276" w:rsidRDefault="00636276" w:rsidP="00636276">
            <w:r>
              <w:t>More generic item</w:t>
            </w:r>
          </w:p>
        </w:tc>
      </w:tr>
      <w:tr w:rsidR="00636276" w14:paraId="588F0916" w14:textId="77777777" w:rsidTr="00636276">
        <w:tblPrEx>
          <w:tblCellMar>
            <w:bottom w:w="0" w:type="dxa"/>
          </w:tblCellMar>
        </w:tblPrEx>
        <w:tc>
          <w:tcPr>
            <w:tcW w:w="2268" w:type="dxa"/>
            <w:shd w:val="clear" w:color="auto" w:fill="FFFFFF"/>
          </w:tcPr>
          <w:p w14:paraId="54393075" w14:textId="77777777" w:rsidR="00636276" w:rsidRDefault="00636276" w:rsidP="00636276"/>
        </w:tc>
        <w:tc>
          <w:tcPr>
            <w:tcW w:w="2268" w:type="dxa"/>
            <w:shd w:val="clear" w:color="auto" w:fill="FFFFFF"/>
          </w:tcPr>
          <w:p w14:paraId="3104C95A" w14:textId="77777777" w:rsidR="00636276" w:rsidRDefault="00636276" w:rsidP="00636276"/>
        </w:tc>
        <w:tc>
          <w:tcPr>
            <w:tcW w:w="5101" w:type="dxa"/>
            <w:shd w:val="clear" w:color="auto" w:fill="FFFFFF"/>
          </w:tcPr>
          <w:p w14:paraId="1FAD5B29" w14:textId="77777777" w:rsidR="00636276" w:rsidRDefault="00636276" w:rsidP="00636276"/>
        </w:tc>
      </w:tr>
    </w:tbl>
    <w:p w14:paraId="133B3B95" w14:textId="0B987934" w:rsidR="00636276" w:rsidRDefault="00636276" w:rsidP="00636276">
      <w:pPr>
        <w:pStyle w:val="berschrift4"/>
        <w:numPr>
          <w:ilvl w:val="3"/>
          <w:numId w:val="18"/>
        </w:numPr>
      </w:pPr>
      <w:bookmarkStart w:id="49" w:name="Deliverable13404"/>
      <w:r>
        <w:t>Function</w:t>
      </w:r>
      <w:bookmarkEnd w:id="49"/>
    </w:p>
    <w:p w14:paraId="051F5140" w14:textId="1D7CAA9E" w:rsidR="00636276" w:rsidRDefault="00636276" w:rsidP="00636276">
      <w:r>
        <w:t>A system, product or component function describes the way a system works or performs a specific task.</w:t>
      </w:r>
    </w:p>
    <w:p w14:paraId="2A5C8E9A" w14:textId="77777777" w:rsidR="00636276" w:rsidRDefault="00636276" w:rsidP="00636276">
      <w:pPr>
        <w:keepNext/>
      </w:pPr>
      <w:r>
        <w:rPr>
          <w:noProof/>
        </w:rPr>
        <w:drawing>
          <wp:inline distT="0" distB="0" distL="0" distR="0" wp14:anchorId="6FCF1D2E" wp14:editId="345C932C">
            <wp:extent cx="857370" cy="857370"/>
            <wp:effectExtent l="0" t="0" r="0" b="0"/>
            <wp:docPr id="389836832"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3683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64E4739" w14:textId="4E361155" w:rsidR="00636276" w:rsidRDefault="00636276" w:rsidP="00636276">
      <w:pPr>
        <w:pStyle w:val="Beschriftung"/>
      </w:pPr>
      <w:r>
        <w:t xml:space="preserve">Figure </w:t>
      </w:r>
      <w:fldSimple w:instr=" SEQ Figure \* ARABIC ">
        <w:r>
          <w:rPr>
            <w:noProof/>
          </w:rPr>
          <w:t>26</w:t>
        </w:r>
      </w:fldSimple>
      <w:r>
        <w:t xml:space="preserve"> Icon</w:t>
      </w:r>
    </w:p>
    <w:p w14:paraId="5ACFB19C" w14:textId="77777777" w:rsidR="00636276" w:rsidRDefault="00636276" w:rsidP="00636276">
      <w:pPr>
        <w:keepNext/>
      </w:pPr>
      <w:r>
        <w:rPr>
          <w:noProof/>
        </w:rPr>
        <w:drawing>
          <wp:inline distT="0" distB="0" distL="0" distR="0" wp14:anchorId="5EBC68F4" wp14:editId="4159FD70">
            <wp:extent cx="5827833" cy="975370"/>
            <wp:effectExtent l="0" t="0" r="1905" b="0"/>
            <wp:docPr id="963824028"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402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7833" cy="975370"/>
                    </a:xfrm>
                    <a:prstGeom prst="rect">
                      <a:avLst/>
                    </a:prstGeom>
                  </pic:spPr>
                </pic:pic>
              </a:graphicData>
            </a:graphic>
          </wp:inline>
        </w:drawing>
      </w:r>
    </w:p>
    <w:p w14:paraId="13CB2295" w14:textId="58F99CC6" w:rsidR="00636276" w:rsidRDefault="00636276" w:rsidP="00636276">
      <w:pPr>
        <w:pStyle w:val="Beschriftung"/>
      </w:pPr>
      <w:r>
        <w:t xml:space="preserve">Figure </w:t>
      </w:r>
      <w:fldSimple w:instr=" SEQ Figure \* ARABIC ">
        <w:r>
          <w:rPr>
            <w:noProof/>
          </w:rPr>
          <w:t>27</w:t>
        </w:r>
      </w:fldSimple>
      <w:r>
        <w:t xml:space="preserve"> Class Context Diagram 'Function'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E9465E0" w14:textId="77777777" w:rsidTr="00636276">
        <w:tblPrEx>
          <w:tblCellMar>
            <w:bottom w:w="0" w:type="dxa"/>
          </w:tblCellMar>
        </w:tblPrEx>
        <w:tc>
          <w:tcPr>
            <w:tcW w:w="2268" w:type="dxa"/>
            <w:shd w:val="clear" w:color="auto" w:fill="FFFFFF"/>
          </w:tcPr>
          <w:p w14:paraId="1C0E81F8" w14:textId="6D6189AD" w:rsidR="00636276" w:rsidRDefault="00636276" w:rsidP="00636276">
            <w:r w:rsidRPr="00636276">
              <w:rPr>
                <w:rStyle w:val="Fett"/>
              </w:rPr>
              <w:t>Delivered by</w:t>
            </w:r>
          </w:p>
        </w:tc>
        <w:tc>
          <w:tcPr>
            <w:tcW w:w="7369" w:type="dxa"/>
            <w:shd w:val="clear" w:color="auto" w:fill="FFFFFF"/>
          </w:tcPr>
          <w:p w14:paraId="58D2C8A2" w14:textId="77777777" w:rsidR="00636276" w:rsidRDefault="00636276" w:rsidP="00636276">
            <w:hyperlink w:anchor="Activity2534" w:history="1">
              <w:r>
                <w:rPr>
                  <w:rStyle w:val="Hyperlink"/>
                </w:rPr>
                <w:t>Systems Architecture</w:t>
              </w:r>
            </w:hyperlink>
          </w:p>
          <w:p w14:paraId="27A21B8A" w14:textId="77777777" w:rsidR="00636276" w:rsidRDefault="00636276" w:rsidP="00636276">
            <w:hyperlink w:anchor="Activity7292" w:history="1">
              <w:r>
                <w:rPr>
                  <w:rStyle w:val="Hyperlink"/>
                </w:rPr>
                <w:t>Functional Safety</w:t>
              </w:r>
            </w:hyperlink>
          </w:p>
          <w:p w14:paraId="739CB9E4" w14:textId="073DA91C" w:rsidR="00636276" w:rsidRDefault="00636276" w:rsidP="00636276">
            <w:hyperlink w:anchor="Activity7285" w:history="1">
              <w:r>
                <w:rPr>
                  <w:rStyle w:val="Hyperlink"/>
                </w:rPr>
                <w:t xml:space="preserve">Collaborative Architecture Design Co-Development </w:t>
              </w:r>
            </w:hyperlink>
          </w:p>
        </w:tc>
      </w:tr>
      <w:tr w:rsidR="00636276" w14:paraId="5C436D2F" w14:textId="77777777" w:rsidTr="00636276">
        <w:tblPrEx>
          <w:tblCellMar>
            <w:bottom w:w="0" w:type="dxa"/>
          </w:tblCellMar>
        </w:tblPrEx>
        <w:tc>
          <w:tcPr>
            <w:tcW w:w="2268" w:type="dxa"/>
            <w:shd w:val="clear" w:color="auto" w:fill="FFFFFF"/>
          </w:tcPr>
          <w:p w14:paraId="2751AA71" w14:textId="51D83518" w:rsidR="00636276" w:rsidRPr="00636276" w:rsidRDefault="00636276" w:rsidP="00636276">
            <w:pPr>
              <w:rPr>
                <w:rStyle w:val="Fett"/>
              </w:rPr>
            </w:pPr>
            <w:r w:rsidRPr="00636276">
              <w:rPr>
                <w:rStyle w:val="Fett"/>
              </w:rPr>
              <w:t>Delivered to</w:t>
            </w:r>
          </w:p>
        </w:tc>
        <w:tc>
          <w:tcPr>
            <w:tcW w:w="7369" w:type="dxa"/>
            <w:shd w:val="clear" w:color="auto" w:fill="FFFFFF"/>
          </w:tcPr>
          <w:p w14:paraId="5329E94B" w14:textId="77777777" w:rsidR="00636276" w:rsidRDefault="00636276" w:rsidP="00636276">
            <w:hyperlink w:anchor="Activity7292" w:history="1">
              <w:r>
                <w:rPr>
                  <w:rStyle w:val="Hyperlink"/>
                </w:rPr>
                <w:t>Functional Safety</w:t>
              </w:r>
            </w:hyperlink>
          </w:p>
          <w:p w14:paraId="25500F74" w14:textId="77777777" w:rsidR="00636276" w:rsidRDefault="00636276" w:rsidP="00636276">
            <w:hyperlink w:anchor="Activity2536" w:history="1">
              <w:r>
                <w:rPr>
                  <w:rStyle w:val="Hyperlink"/>
                </w:rPr>
                <w:t>Mechanical Design</w:t>
              </w:r>
            </w:hyperlink>
          </w:p>
          <w:p w14:paraId="7451FB17" w14:textId="77777777" w:rsidR="00636276" w:rsidRDefault="00636276" w:rsidP="00636276">
            <w:hyperlink w:anchor="Activity2537" w:history="1">
              <w:r>
                <w:rPr>
                  <w:rStyle w:val="Hyperlink"/>
                </w:rPr>
                <w:t>Electrical/Electronical Design</w:t>
              </w:r>
            </w:hyperlink>
          </w:p>
          <w:p w14:paraId="607EC50A" w14:textId="77777777" w:rsidR="00636276" w:rsidRDefault="00636276" w:rsidP="00636276">
            <w:hyperlink w:anchor="Activity2538" w:history="1">
              <w:r>
                <w:rPr>
                  <w:rStyle w:val="Hyperlink"/>
                </w:rPr>
                <w:t>Software Engineering</w:t>
              </w:r>
            </w:hyperlink>
          </w:p>
          <w:p w14:paraId="0C9D2D5A" w14:textId="77777777" w:rsidR="00636276" w:rsidRDefault="00636276" w:rsidP="00636276">
            <w:hyperlink w:anchor="Activity2541" w:history="1">
              <w:r>
                <w:rPr>
                  <w:rStyle w:val="Hyperlink"/>
                </w:rPr>
                <w:t>Plan and prepare Simulation</w:t>
              </w:r>
            </w:hyperlink>
          </w:p>
          <w:p w14:paraId="6C122387" w14:textId="77777777" w:rsidR="00636276" w:rsidRDefault="00636276" w:rsidP="00636276">
            <w:hyperlink w:anchor="Activity2542" w:history="1">
              <w:r>
                <w:rPr>
                  <w:rStyle w:val="Hyperlink"/>
                </w:rPr>
                <w:t>Prepare Testing</w:t>
              </w:r>
            </w:hyperlink>
          </w:p>
          <w:p w14:paraId="03B4A08B" w14:textId="77777777" w:rsidR="00636276" w:rsidRDefault="00636276" w:rsidP="00636276">
            <w:hyperlink w:anchor="Activity2663" w:history="1">
              <w:r>
                <w:rPr>
                  <w:rStyle w:val="Hyperlink"/>
                </w:rPr>
                <w:t>Product Usage</w:t>
              </w:r>
            </w:hyperlink>
          </w:p>
          <w:p w14:paraId="1D13D498" w14:textId="77777777" w:rsidR="00636276" w:rsidRDefault="00636276" w:rsidP="00636276">
            <w:hyperlink w:anchor="Activity2664" w:history="1">
              <w:r>
                <w:rPr>
                  <w:rStyle w:val="Hyperlink"/>
                </w:rPr>
                <w:t>Maintenance &amp; Service</w:t>
              </w:r>
            </w:hyperlink>
          </w:p>
          <w:p w14:paraId="33C66EFB" w14:textId="77777777" w:rsidR="00636276" w:rsidRDefault="00636276" w:rsidP="00636276">
            <w:hyperlink w:anchor="Activity3043" w:history="1">
              <w:r>
                <w:rPr>
                  <w:rStyle w:val="Hyperlink"/>
                </w:rPr>
                <w:t>Disassembly &amp; Recycling</w:t>
              </w:r>
            </w:hyperlink>
          </w:p>
          <w:p w14:paraId="7C3151B7" w14:textId="77777777" w:rsidR="00636276" w:rsidRDefault="00636276" w:rsidP="00636276">
            <w:hyperlink w:anchor="Activity7294" w:history="1">
              <w:r>
                <w:rPr>
                  <w:rStyle w:val="Hyperlink"/>
                </w:rPr>
                <w:t>Design product line</w:t>
              </w:r>
            </w:hyperlink>
          </w:p>
          <w:p w14:paraId="03046FD8" w14:textId="6043D2F3" w:rsidR="00636276" w:rsidRDefault="00636276" w:rsidP="00636276">
            <w:hyperlink w:anchor="Activity6744" w:history="1">
              <w:r>
                <w:rPr>
                  <w:rStyle w:val="Hyperlink"/>
                </w:rPr>
                <w:t>Long-Term Archiving</w:t>
              </w:r>
            </w:hyperlink>
          </w:p>
        </w:tc>
      </w:tr>
    </w:tbl>
    <w:p w14:paraId="247FB40B" w14:textId="593DE934"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575BF32" w14:textId="77777777" w:rsidTr="00636276">
        <w:tblPrEx>
          <w:tblCellMar>
            <w:bottom w:w="0" w:type="dxa"/>
          </w:tblCellMar>
        </w:tblPrEx>
        <w:tc>
          <w:tcPr>
            <w:tcW w:w="2268" w:type="dxa"/>
            <w:shd w:val="clear" w:color="auto" w:fill="FFFFFF"/>
          </w:tcPr>
          <w:p w14:paraId="3684480C" w14:textId="4B85A908" w:rsidR="00636276" w:rsidRDefault="00636276" w:rsidP="00636276">
            <w:r>
              <w:t>Identifier</w:t>
            </w:r>
          </w:p>
        </w:tc>
        <w:tc>
          <w:tcPr>
            <w:tcW w:w="2268" w:type="dxa"/>
            <w:shd w:val="clear" w:color="auto" w:fill="FFFFFF"/>
          </w:tcPr>
          <w:p w14:paraId="0BCCC25D" w14:textId="375F764D" w:rsidR="00636276" w:rsidRDefault="00636276" w:rsidP="00636276">
            <w:hyperlink w:anchor="Deliverable16441" w:history="1">
              <w:r>
                <w:rPr>
                  <w:rStyle w:val="Hyperlink"/>
                </w:rPr>
                <w:t>xs:string</w:t>
              </w:r>
            </w:hyperlink>
          </w:p>
        </w:tc>
        <w:tc>
          <w:tcPr>
            <w:tcW w:w="5101" w:type="dxa"/>
            <w:shd w:val="clear" w:color="auto" w:fill="FFFFFF"/>
          </w:tcPr>
          <w:p w14:paraId="494920A2" w14:textId="400614B0" w:rsidR="00636276" w:rsidRDefault="00636276" w:rsidP="00636276">
            <w:r>
              <w:t>Unambiguous identifier of the element</w:t>
            </w:r>
          </w:p>
        </w:tc>
      </w:tr>
      <w:tr w:rsidR="00636276" w14:paraId="50AD9995" w14:textId="77777777" w:rsidTr="00636276">
        <w:tblPrEx>
          <w:tblCellMar>
            <w:bottom w:w="0" w:type="dxa"/>
          </w:tblCellMar>
        </w:tblPrEx>
        <w:tc>
          <w:tcPr>
            <w:tcW w:w="2268" w:type="dxa"/>
            <w:shd w:val="clear" w:color="auto" w:fill="FFFFFF"/>
          </w:tcPr>
          <w:p w14:paraId="6C665452" w14:textId="4D72AB5C" w:rsidR="00636276" w:rsidRDefault="00636276" w:rsidP="00636276">
            <w:r>
              <w:t>Number</w:t>
            </w:r>
          </w:p>
        </w:tc>
        <w:tc>
          <w:tcPr>
            <w:tcW w:w="2268" w:type="dxa"/>
            <w:shd w:val="clear" w:color="auto" w:fill="FFFFFF"/>
          </w:tcPr>
          <w:p w14:paraId="2CBDBA70" w14:textId="2730EEB2" w:rsidR="00636276" w:rsidRDefault="00636276" w:rsidP="00636276">
            <w:hyperlink w:anchor="Deliverable16441" w:history="1">
              <w:r>
                <w:rPr>
                  <w:rStyle w:val="Hyperlink"/>
                </w:rPr>
                <w:t>xs:string</w:t>
              </w:r>
            </w:hyperlink>
          </w:p>
        </w:tc>
        <w:tc>
          <w:tcPr>
            <w:tcW w:w="5101" w:type="dxa"/>
            <w:shd w:val="clear" w:color="auto" w:fill="FFFFFF"/>
          </w:tcPr>
          <w:p w14:paraId="05A61CDA" w14:textId="5BCBC819" w:rsidR="00636276" w:rsidRDefault="00636276" w:rsidP="00636276">
            <w:r>
              <w:t>Legible number or name of the element, i. e. part number</w:t>
            </w:r>
          </w:p>
        </w:tc>
      </w:tr>
      <w:tr w:rsidR="00636276" w14:paraId="6B0921C3" w14:textId="77777777" w:rsidTr="00636276">
        <w:tblPrEx>
          <w:tblCellMar>
            <w:bottom w:w="0" w:type="dxa"/>
          </w:tblCellMar>
        </w:tblPrEx>
        <w:tc>
          <w:tcPr>
            <w:tcW w:w="2268" w:type="dxa"/>
            <w:shd w:val="clear" w:color="auto" w:fill="FFFFFF"/>
          </w:tcPr>
          <w:p w14:paraId="1317E375" w14:textId="4637788D" w:rsidR="00636276" w:rsidRDefault="00636276" w:rsidP="00636276">
            <w:r>
              <w:t>Title</w:t>
            </w:r>
          </w:p>
        </w:tc>
        <w:tc>
          <w:tcPr>
            <w:tcW w:w="2268" w:type="dxa"/>
            <w:shd w:val="clear" w:color="auto" w:fill="FFFFFF"/>
          </w:tcPr>
          <w:p w14:paraId="167DB947" w14:textId="64EBDAF0" w:rsidR="00636276" w:rsidRDefault="00636276" w:rsidP="00636276">
            <w:hyperlink w:anchor="Deliverable16441" w:history="1">
              <w:r>
                <w:rPr>
                  <w:rStyle w:val="Hyperlink"/>
                </w:rPr>
                <w:t>xs:string</w:t>
              </w:r>
            </w:hyperlink>
          </w:p>
        </w:tc>
        <w:tc>
          <w:tcPr>
            <w:tcW w:w="5101" w:type="dxa"/>
            <w:shd w:val="clear" w:color="auto" w:fill="FFFFFF"/>
          </w:tcPr>
          <w:p w14:paraId="70398DFD" w14:textId="60EBC677" w:rsidR="00636276" w:rsidRDefault="00636276" w:rsidP="00636276">
            <w:r>
              <w:t>Title of the element</w:t>
            </w:r>
          </w:p>
        </w:tc>
      </w:tr>
      <w:tr w:rsidR="00636276" w14:paraId="305D11D9" w14:textId="77777777" w:rsidTr="00636276">
        <w:tblPrEx>
          <w:tblCellMar>
            <w:bottom w:w="0" w:type="dxa"/>
          </w:tblCellMar>
        </w:tblPrEx>
        <w:tc>
          <w:tcPr>
            <w:tcW w:w="2268" w:type="dxa"/>
            <w:shd w:val="clear" w:color="auto" w:fill="FFFFFF"/>
          </w:tcPr>
          <w:p w14:paraId="0A6B1617" w14:textId="03C3A8D3" w:rsidR="00636276" w:rsidRDefault="00636276" w:rsidP="00636276">
            <w:r>
              <w:t>Description</w:t>
            </w:r>
          </w:p>
        </w:tc>
        <w:tc>
          <w:tcPr>
            <w:tcW w:w="2268" w:type="dxa"/>
            <w:shd w:val="clear" w:color="auto" w:fill="FFFFFF"/>
          </w:tcPr>
          <w:p w14:paraId="493B26C1" w14:textId="56283D2C" w:rsidR="00636276" w:rsidRDefault="00636276" w:rsidP="00636276">
            <w:hyperlink w:anchor="Deliverable16441" w:history="1">
              <w:r>
                <w:rPr>
                  <w:rStyle w:val="Hyperlink"/>
                </w:rPr>
                <w:t>xs:string</w:t>
              </w:r>
            </w:hyperlink>
          </w:p>
        </w:tc>
        <w:tc>
          <w:tcPr>
            <w:tcW w:w="5101" w:type="dxa"/>
            <w:shd w:val="clear" w:color="auto" w:fill="FFFFFF"/>
          </w:tcPr>
          <w:p w14:paraId="7D4A8F01" w14:textId="2AB5D49C" w:rsidR="00636276" w:rsidRDefault="00636276" w:rsidP="00636276">
            <w:r>
              <w:t>Description of the element</w:t>
            </w:r>
          </w:p>
        </w:tc>
      </w:tr>
      <w:tr w:rsidR="00636276" w14:paraId="76D1E464" w14:textId="77777777" w:rsidTr="00636276">
        <w:tblPrEx>
          <w:tblCellMar>
            <w:bottom w:w="0" w:type="dxa"/>
          </w:tblCellMar>
        </w:tblPrEx>
        <w:tc>
          <w:tcPr>
            <w:tcW w:w="2268" w:type="dxa"/>
            <w:shd w:val="clear" w:color="auto" w:fill="FFFFFF"/>
          </w:tcPr>
          <w:p w14:paraId="2C492EED" w14:textId="1EA0A124" w:rsidR="00636276" w:rsidRDefault="00636276" w:rsidP="00636276">
            <w:r>
              <w:t>Type</w:t>
            </w:r>
          </w:p>
        </w:tc>
        <w:tc>
          <w:tcPr>
            <w:tcW w:w="2268" w:type="dxa"/>
            <w:shd w:val="clear" w:color="auto" w:fill="FFFFFF"/>
          </w:tcPr>
          <w:p w14:paraId="0E99FB37" w14:textId="58A581A4" w:rsidR="00636276" w:rsidRDefault="00636276" w:rsidP="00636276">
            <w:hyperlink w:anchor="Deliverable16441" w:history="1">
              <w:r>
                <w:rPr>
                  <w:rStyle w:val="Hyperlink"/>
                </w:rPr>
                <w:t>xs:string</w:t>
              </w:r>
            </w:hyperlink>
          </w:p>
        </w:tc>
        <w:tc>
          <w:tcPr>
            <w:tcW w:w="5101" w:type="dxa"/>
            <w:shd w:val="clear" w:color="auto" w:fill="FFFFFF"/>
          </w:tcPr>
          <w:p w14:paraId="44471A89" w14:textId="6AAE67FC" w:rsidR="00636276" w:rsidRDefault="00636276" w:rsidP="00636276">
            <w:r>
              <w:t>Type of an element</w:t>
            </w:r>
          </w:p>
        </w:tc>
      </w:tr>
      <w:tr w:rsidR="00636276" w14:paraId="1FBC166D" w14:textId="77777777" w:rsidTr="00636276">
        <w:tblPrEx>
          <w:tblCellMar>
            <w:bottom w:w="0" w:type="dxa"/>
          </w:tblCellMar>
        </w:tblPrEx>
        <w:tc>
          <w:tcPr>
            <w:tcW w:w="2268" w:type="dxa"/>
            <w:shd w:val="clear" w:color="auto" w:fill="FFFFFF"/>
          </w:tcPr>
          <w:p w14:paraId="74B11DF4" w14:textId="2BC9541A" w:rsidR="00636276" w:rsidRDefault="00636276" w:rsidP="00636276">
            <w:r>
              <w:t>Revision</w:t>
            </w:r>
          </w:p>
        </w:tc>
        <w:tc>
          <w:tcPr>
            <w:tcW w:w="2268" w:type="dxa"/>
            <w:shd w:val="clear" w:color="auto" w:fill="FFFFFF"/>
          </w:tcPr>
          <w:p w14:paraId="49D72169" w14:textId="256F60A9" w:rsidR="00636276" w:rsidRDefault="00636276" w:rsidP="00636276">
            <w:hyperlink w:anchor="Deliverable16441" w:history="1">
              <w:r>
                <w:rPr>
                  <w:rStyle w:val="Hyperlink"/>
                </w:rPr>
                <w:t>xs:string</w:t>
              </w:r>
            </w:hyperlink>
          </w:p>
        </w:tc>
        <w:tc>
          <w:tcPr>
            <w:tcW w:w="5101" w:type="dxa"/>
            <w:shd w:val="clear" w:color="auto" w:fill="FFFFFF"/>
          </w:tcPr>
          <w:p w14:paraId="5D299814" w14:textId="56F13876" w:rsidR="00636276" w:rsidRDefault="00636276" w:rsidP="00636276">
            <w:r>
              <w:t>Revisionskennung des Elements</w:t>
            </w:r>
          </w:p>
        </w:tc>
      </w:tr>
    </w:tbl>
    <w:p w14:paraId="40CB558D" w14:textId="736E9737"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6EF37EF" w14:textId="77777777" w:rsidTr="00636276">
        <w:tblPrEx>
          <w:tblCellMar>
            <w:bottom w:w="0" w:type="dxa"/>
          </w:tblCellMar>
        </w:tblPrEx>
        <w:tc>
          <w:tcPr>
            <w:tcW w:w="2268" w:type="dxa"/>
            <w:shd w:val="clear" w:color="auto" w:fill="FFFFFF"/>
          </w:tcPr>
          <w:p w14:paraId="59C6A451" w14:textId="31F910CF" w:rsidR="00636276" w:rsidRDefault="00636276" w:rsidP="00636276">
            <w:r>
              <w:t>part of</w:t>
            </w:r>
          </w:p>
        </w:tc>
        <w:tc>
          <w:tcPr>
            <w:tcW w:w="2268" w:type="dxa"/>
            <w:shd w:val="clear" w:color="auto" w:fill="FFFFFF"/>
          </w:tcPr>
          <w:p w14:paraId="349AA3FF" w14:textId="3BAF984B" w:rsidR="00636276" w:rsidRDefault="00636276" w:rsidP="00636276">
            <w:hyperlink w:anchor="Deliverable13404" w:history="1">
              <w:r>
                <w:rPr>
                  <w:rStyle w:val="Hyperlink"/>
                </w:rPr>
                <w:t>Function</w:t>
              </w:r>
            </w:hyperlink>
          </w:p>
        </w:tc>
        <w:tc>
          <w:tcPr>
            <w:tcW w:w="5101" w:type="dxa"/>
            <w:shd w:val="clear" w:color="auto" w:fill="FFFFFF"/>
          </w:tcPr>
          <w:p w14:paraId="2B924F0C" w14:textId="6363B023" w:rsidR="00636276" w:rsidRDefault="00636276" w:rsidP="00636276">
            <w:r>
              <w:t>Parent element</w:t>
            </w:r>
          </w:p>
        </w:tc>
      </w:tr>
      <w:tr w:rsidR="00636276" w14:paraId="279529D6" w14:textId="77777777" w:rsidTr="00636276">
        <w:tblPrEx>
          <w:tblCellMar>
            <w:bottom w:w="0" w:type="dxa"/>
          </w:tblCellMar>
        </w:tblPrEx>
        <w:tc>
          <w:tcPr>
            <w:tcW w:w="2268" w:type="dxa"/>
            <w:shd w:val="clear" w:color="auto" w:fill="FFFFFF"/>
          </w:tcPr>
          <w:p w14:paraId="46981E14" w14:textId="2352E66B" w:rsidR="00636276" w:rsidRDefault="00636276" w:rsidP="00636276">
            <w:r>
              <w:t>used in</w:t>
            </w:r>
          </w:p>
        </w:tc>
        <w:tc>
          <w:tcPr>
            <w:tcW w:w="2268" w:type="dxa"/>
            <w:shd w:val="clear" w:color="auto" w:fill="FFFFFF"/>
          </w:tcPr>
          <w:p w14:paraId="54C6B9C9" w14:textId="57848EB4" w:rsidR="00636276" w:rsidRDefault="00636276" w:rsidP="00636276">
            <w:hyperlink w:anchor="Deliverable13404" w:history="1">
              <w:r>
                <w:rPr>
                  <w:rStyle w:val="Hyperlink"/>
                </w:rPr>
                <w:t>Function</w:t>
              </w:r>
            </w:hyperlink>
          </w:p>
        </w:tc>
        <w:tc>
          <w:tcPr>
            <w:tcW w:w="5101" w:type="dxa"/>
            <w:shd w:val="clear" w:color="auto" w:fill="FFFFFF"/>
          </w:tcPr>
          <w:p w14:paraId="66D229A9" w14:textId="1DC90660" w:rsidR="00636276" w:rsidRDefault="00636276" w:rsidP="00636276">
            <w:r>
              <w:t>Context element of the usage</w:t>
            </w:r>
          </w:p>
        </w:tc>
      </w:tr>
      <w:tr w:rsidR="00636276" w14:paraId="40C7E830" w14:textId="77777777" w:rsidTr="00636276">
        <w:tblPrEx>
          <w:tblCellMar>
            <w:bottom w:w="0" w:type="dxa"/>
          </w:tblCellMar>
        </w:tblPrEx>
        <w:tc>
          <w:tcPr>
            <w:tcW w:w="2268" w:type="dxa"/>
            <w:shd w:val="clear" w:color="auto" w:fill="FFFFFF"/>
          </w:tcPr>
          <w:p w14:paraId="36D7BA80" w14:textId="795A5ECC" w:rsidR="00636276" w:rsidRDefault="00636276" w:rsidP="00636276">
            <w:r>
              <w:t>specialism of</w:t>
            </w:r>
          </w:p>
        </w:tc>
        <w:tc>
          <w:tcPr>
            <w:tcW w:w="2268" w:type="dxa"/>
            <w:shd w:val="clear" w:color="auto" w:fill="FFFFFF"/>
          </w:tcPr>
          <w:p w14:paraId="0D1AA3EF" w14:textId="61F7FAE2" w:rsidR="00636276" w:rsidRDefault="00636276" w:rsidP="00636276">
            <w:hyperlink w:anchor="Deliverable13404" w:history="1">
              <w:r>
                <w:rPr>
                  <w:rStyle w:val="Hyperlink"/>
                </w:rPr>
                <w:t>Function</w:t>
              </w:r>
            </w:hyperlink>
          </w:p>
        </w:tc>
        <w:tc>
          <w:tcPr>
            <w:tcW w:w="5101" w:type="dxa"/>
            <w:shd w:val="clear" w:color="auto" w:fill="FFFFFF"/>
          </w:tcPr>
          <w:p w14:paraId="520FBCB9" w14:textId="206610C7" w:rsidR="00636276" w:rsidRDefault="00636276" w:rsidP="00636276">
            <w:r>
              <w:t>More generic item</w:t>
            </w:r>
          </w:p>
        </w:tc>
      </w:tr>
      <w:tr w:rsidR="00636276" w14:paraId="665031A2" w14:textId="77777777" w:rsidTr="00636276">
        <w:tblPrEx>
          <w:tblCellMar>
            <w:bottom w:w="0" w:type="dxa"/>
          </w:tblCellMar>
        </w:tblPrEx>
        <w:tc>
          <w:tcPr>
            <w:tcW w:w="2268" w:type="dxa"/>
            <w:shd w:val="clear" w:color="auto" w:fill="FFFFFF"/>
          </w:tcPr>
          <w:p w14:paraId="5BF1BB78" w14:textId="310FF247" w:rsidR="00636276" w:rsidRDefault="00636276" w:rsidP="00636276">
            <w:r>
              <w:t>configured in</w:t>
            </w:r>
          </w:p>
        </w:tc>
        <w:tc>
          <w:tcPr>
            <w:tcW w:w="2268" w:type="dxa"/>
            <w:shd w:val="clear" w:color="auto" w:fill="FFFFFF"/>
          </w:tcPr>
          <w:p w14:paraId="63B1DE0E" w14:textId="39986315" w:rsidR="00636276" w:rsidRDefault="00636276" w:rsidP="00636276">
            <w:hyperlink w:anchor="Deliverable14368" w:history="1">
              <w:r>
                <w:rPr>
                  <w:rStyle w:val="Hyperlink"/>
                </w:rPr>
                <w:t>Configuration</w:t>
              </w:r>
            </w:hyperlink>
          </w:p>
        </w:tc>
        <w:tc>
          <w:tcPr>
            <w:tcW w:w="5101" w:type="dxa"/>
            <w:shd w:val="clear" w:color="auto" w:fill="FFFFFF"/>
          </w:tcPr>
          <w:p w14:paraId="39A0BBC4" w14:textId="004C8002" w:rsidR="00636276" w:rsidRDefault="00636276" w:rsidP="00636276">
            <w:r>
              <w:t>Relation to a configuration</w:t>
            </w:r>
          </w:p>
        </w:tc>
      </w:tr>
      <w:tr w:rsidR="00636276" w14:paraId="7A3E189C" w14:textId="77777777" w:rsidTr="00636276">
        <w:tblPrEx>
          <w:tblCellMar>
            <w:bottom w:w="0" w:type="dxa"/>
          </w:tblCellMar>
        </w:tblPrEx>
        <w:tc>
          <w:tcPr>
            <w:tcW w:w="2268" w:type="dxa"/>
            <w:shd w:val="clear" w:color="auto" w:fill="FFFFFF"/>
          </w:tcPr>
          <w:p w14:paraId="5A073EDC" w14:textId="27D08B66" w:rsidR="00636276" w:rsidRDefault="00636276" w:rsidP="00636276">
            <w:r>
              <w:t>option in</w:t>
            </w:r>
          </w:p>
        </w:tc>
        <w:tc>
          <w:tcPr>
            <w:tcW w:w="2268" w:type="dxa"/>
            <w:shd w:val="clear" w:color="auto" w:fill="FFFFFF"/>
          </w:tcPr>
          <w:p w14:paraId="63035438" w14:textId="654CF24F" w:rsidR="00636276" w:rsidRDefault="00636276" w:rsidP="00636276">
            <w:hyperlink w:anchor="Deliverable15753" w:history="1">
              <w:r>
                <w:rPr>
                  <w:rStyle w:val="Hyperlink"/>
                </w:rPr>
                <w:t>Variant</w:t>
              </w:r>
            </w:hyperlink>
          </w:p>
        </w:tc>
        <w:tc>
          <w:tcPr>
            <w:tcW w:w="5101" w:type="dxa"/>
            <w:shd w:val="clear" w:color="auto" w:fill="FFFFFF"/>
          </w:tcPr>
          <w:p w14:paraId="11C2D3A5" w14:textId="7CFDD70E" w:rsidR="00636276" w:rsidRDefault="00636276" w:rsidP="00636276">
            <w:r>
              <w:t>Relation to a variant</w:t>
            </w:r>
          </w:p>
        </w:tc>
      </w:tr>
      <w:tr w:rsidR="00636276" w14:paraId="226E01BF" w14:textId="77777777" w:rsidTr="00636276">
        <w:tblPrEx>
          <w:tblCellMar>
            <w:bottom w:w="0" w:type="dxa"/>
          </w:tblCellMar>
        </w:tblPrEx>
        <w:tc>
          <w:tcPr>
            <w:tcW w:w="2268" w:type="dxa"/>
            <w:shd w:val="clear" w:color="auto" w:fill="FFFFFF"/>
          </w:tcPr>
          <w:p w14:paraId="114B14DB" w14:textId="2510F9A6" w:rsidR="00636276" w:rsidRDefault="00636276" w:rsidP="00636276">
            <w:r>
              <w:t>owned by</w:t>
            </w:r>
          </w:p>
        </w:tc>
        <w:tc>
          <w:tcPr>
            <w:tcW w:w="2268" w:type="dxa"/>
            <w:shd w:val="clear" w:color="auto" w:fill="FFFFFF"/>
          </w:tcPr>
          <w:p w14:paraId="086BD840" w14:textId="220EE9DE" w:rsidR="00636276" w:rsidRDefault="00636276" w:rsidP="00636276">
            <w:hyperlink w:anchor="Deliverable13359" w:history="1">
              <w:r>
                <w:rPr>
                  <w:rStyle w:val="Hyperlink"/>
                </w:rPr>
                <w:t>Role</w:t>
              </w:r>
            </w:hyperlink>
          </w:p>
        </w:tc>
        <w:tc>
          <w:tcPr>
            <w:tcW w:w="5101" w:type="dxa"/>
            <w:shd w:val="clear" w:color="auto" w:fill="FFFFFF"/>
          </w:tcPr>
          <w:p w14:paraId="2C53B5B1" w14:textId="167D03C3" w:rsidR="00636276" w:rsidRDefault="00636276" w:rsidP="00636276">
            <w:r>
              <w:t>Role owning this element</w:t>
            </w:r>
          </w:p>
        </w:tc>
      </w:tr>
      <w:tr w:rsidR="00636276" w14:paraId="2227CF4D" w14:textId="77777777" w:rsidTr="00636276">
        <w:tblPrEx>
          <w:tblCellMar>
            <w:bottom w:w="0" w:type="dxa"/>
          </w:tblCellMar>
        </w:tblPrEx>
        <w:tc>
          <w:tcPr>
            <w:tcW w:w="2268" w:type="dxa"/>
            <w:shd w:val="clear" w:color="auto" w:fill="FFFFFF"/>
          </w:tcPr>
          <w:p w14:paraId="3D66E3A1" w14:textId="0FFFB445" w:rsidR="00636276" w:rsidRDefault="00636276" w:rsidP="00636276">
            <w:r>
              <w:t>owned by</w:t>
            </w:r>
          </w:p>
        </w:tc>
        <w:tc>
          <w:tcPr>
            <w:tcW w:w="2268" w:type="dxa"/>
            <w:shd w:val="clear" w:color="auto" w:fill="FFFFFF"/>
          </w:tcPr>
          <w:p w14:paraId="2F37772C" w14:textId="7E077248" w:rsidR="00636276" w:rsidRDefault="00636276" w:rsidP="00636276">
            <w:hyperlink w:anchor="Deliverable13384" w:history="1">
              <w:r>
                <w:rPr>
                  <w:rStyle w:val="Hyperlink"/>
                </w:rPr>
                <w:t>Use Case</w:t>
              </w:r>
            </w:hyperlink>
          </w:p>
        </w:tc>
        <w:tc>
          <w:tcPr>
            <w:tcW w:w="5101" w:type="dxa"/>
            <w:shd w:val="clear" w:color="auto" w:fill="FFFFFF"/>
          </w:tcPr>
          <w:p w14:paraId="7DE3AB19" w14:textId="77777777" w:rsidR="00636276" w:rsidRDefault="00636276" w:rsidP="00636276"/>
        </w:tc>
      </w:tr>
      <w:tr w:rsidR="00636276" w14:paraId="435102FB" w14:textId="77777777" w:rsidTr="00636276">
        <w:tblPrEx>
          <w:tblCellMar>
            <w:bottom w:w="0" w:type="dxa"/>
          </w:tblCellMar>
        </w:tblPrEx>
        <w:tc>
          <w:tcPr>
            <w:tcW w:w="2268" w:type="dxa"/>
            <w:shd w:val="clear" w:color="auto" w:fill="FFFFFF"/>
          </w:tcPr>
          <w:p w14:paraId="1C347532" w14:textId="0244682A" w:rsidR="00636276" w:rsidRDefault="00636276" w:rsidP="00636276">
            <w:r>
              <w:t>satisfies</w:t>
            </w:r>
          </w:p>
        </w:tc>
        <w:tc>
          <w:tcPr>
            <w:tcW w:w="2268" w:type="dxa"/>
            <w:shd w:val="clear" w:color="auto" w:fill="FFFFFF"/>
          </w:tcPr>
          <w:p w14:paraId="2380CA65" w14:textId="1EA45000" w:rsidR="00636276" w:rsidRDefault="00636276" w:rsidP="00636276">
            <w:hyperlink w:anchor="Deliverable13394" w:history="1">
              <w:r>
                <w:rPr>
                  <w:rStyle w:val="Hyperlink"/>
                </w:rPr>
                <w:t>Requirement</w:t>
              </w:r>
            </w:hyperlink>
          </w:p>
        </w:tc>
        <w:tc>
          <w:tcPr>
            <w:tcW w:w="5101" w:type="dxa"/>
            <w:shd w:val="clear" w:color="auto" w:fill="FFFFFF"/>
          </w:tcPr>
          <w:p w14:paraId="1EE14642" w14:textId="285394EC" w:rsidR="00636276" w:rsidRDefault="00636276" w:rsidP="00636276">
            <w:r>
              <w:t>Requirement satisfied by this function</w:t>
            </w:r>
          </w:p>
        </w:tc>
      </w:tr>
      <w:tr w:rsidR="00636276" w14:paraId="1895057C" w14:textId="77777777" w:rsidTr="00636276">
        <w:tblPrEx>
          <w:tblCellMar>
            <w:bottom w:w="0" w:type="dxa"/>
          </w:tblCellMar>
        </w:tblPrEx>
        <w:tc>
          <w:tcPr>
            <w:tcW w:w="2268" w:type="dxa"/>
            <w:shd w:val="clear" w:color="auto" w:fill="FFFFFF"/>
          </w:tcPr>
          <w:p w14:paraId="76062866" w14:textId="50040031" w:rsidR="00636276" w:rsidRDefault="00636276" w:rsidP="00636276">
            <w:r>
              <w:t>follows</w:t>
            </w:r>
          </w:p>
        </w:tc>
        <w:tc>
          <w:tcPr>
            <w:tcW w:w="2268" w:type="dxa"/>
            <w:shd w:val="clear" w:color="auto" w:fill="FFFFFF"/>
          </w:tcPr>
          <w:p w14:paraId="6548CE7C" w14:textId="6370444E" w:rsidR="00636276" w:rsidRDefault="00636276" w:rsidP="00636276">
            <w:hyperlink w:anchor="Deliverable13404" w:history="1">
              <w:r>
                <w:rPr>
                  <w:rStyle w:val="Hyperlink"/>
                </w:rPr>
                <w:t>Function</w:t>
              </w:r>
            </w:hyperlink>
          </w:p>
        </w:tc>
        <w:tc>
          <w:tcPr>
            <w:tcW w:w="5101" w:type="dxa"/>
            <w:shd w:val="clear" w:color="auto" w:fill="FFFFFF"/>
          </w:tcPr>
          <w:p w14:paraId="35264796" w14:textId="79EF842B" w:rsidR="00636276" w:rsidRDefault="00636276" w:rsidP="00636276">
            <w:r>
              <w:t>In a sequence of product functions, specifies the previous product function.</w:t>
            </w:r>
          </w:p>
        </w:tc>
      </w:tr>
      <w:tr w:rsidR="00636276" w14:paraId="7F13ECF4" w14:textId="77777777" w:rsidTr="00636276">
        <w:tblPrEx>
          <w:tblCellMar>
            <w:bottom w:w="0" w:type="dxa"/>
          </w:tblCellMar>
        </w:tblPrEx>
        <w:tc>
          <w:tcPr>
            <w:tcW w:w="2268" w:type="dxa"/>
            <w:shd w:val="clear" w:color="auto" w:fill="FFFFFF"/>
          </w:tcPr>
          <w:p w14:paraId="2D9D5C12" w14:textId="0686C1DE" w:rsidR="00636276" w:rsidRDefault="00636276" w:rsidP="00636276">
            <w:r>
              <w:t>uses</w:t>
            </w:r>
          </w:p>
        </w:tc>
        <w:tc>
          <w:tcPr>
            <w:tcW w:w="2268" w:type="dxa"/>
            <w:shd w:val="clear" w:color="auto" w:fill="FFFFFF"/>
          </w:tcPr>
          <w:p w14:paraId="08E1DDB5" w14:textId="36C76EC0" w:rsidR="00636276" w:rsidRDefault="00636276" w:rsidP="00636276">
            <w:hyperlink w:anchor="Deliverable13404" w:history="1">
              <w:r>
                <w:rPr>
                  <w:rStyle w:val="Hyperlink"/>
                </w:rPr>
                <w:t>Function</w:t>
              </w:r>
            </w:hyperlink>
          </w:p>
        </w:tc>
        <w:tc>
          <w:tcPr>
            <w:tcW w:w="5101" w:type="dxa"/>
            <w:shd w:val="clear" w:color="auto" w:fill="FFFFFF"/>
          </w:tcPr>
          <w:p w14:paraId="5C0320F3" w14:textId="33E6F146" w:rsidR="00636276" w:rsidRDefault="00636276" w:rsidP="00636276">
            <w:r>
              <w:t>Function used by this Function</w:t>
            </w:r>
          </w:p>
        </w:tc>
      </w:tr>
      <w:tr w:rsidR="00636276" w14:paraId="19E19776" w14:textId="77777777" w:rsidTr="00636276">
        <w:tblPrEx>
          <w:tblCellMar>
            <w:bottom w:w="0" w:type="dxa"/>
          </w:tblCellMar>
        </w:tblPrEx>
        <w:tc>
          <w:tcPr>
            <w:tcW w:w="2268" w:type="dxa"/>
            <w:shd w:val="clear" w:color="auto" w:fill="FFFFFF"/>
          </w:tcPr>
          <w:p w14:paraId="5C883486" w14:textId="23568BBB" w:rsidR="00636276" w:rsidRDefault="00636276" w:rsidP="00636276">
            <w:r>
              <w:t>realizes</w:t>
            </w:r>
          </w:p>
        </w:tc>
        <w:tc>
          <w:tcPr>
            <w:tcW w:w="2268" w:type="dxa"/>
            <w:shd w:val="clear" w:color="auto" w:fill="FFFFFF"/>
          </w:tcPr>
          <w:p w14:paraId="7053DF7B" w14:textId="6DBE76CC" w:rsidR="00636276" w:rsidRDefault="00636276" w:rsidP="00636276">
            <w:hyperlink w:anchor="Deliverable13384" w:history="1">
              <w:r>
                <w:rPr>
                  <w:rStyle w:val="Hyperlink"/>
                </w:rPr>
                <w:t>Use Case</w:t>
              </w:r>
            </w:hyperlink>
          </w:p>
        </w:tc>
        <w:tc>
          <w:tcPr>
            <w:tcW w:w="5101" w:type="dxa"/>
            <w:shd w:val="clear" w:color="auto" w:fill="FFFFFF"/>
          </w:tcPr>
          <w:p w14:paraId="5CB1539D" w14:textId="603FFA79" w:rsidR="00636276" w:rsidRDefault="00636276" w:rsidP="00636276">
            <w:r>
              <w:t>Use cases realized with this function</w:t>
            </w:r>
          </w:p>
        </w:tc>
      </w:tr>
    </w:tbl>
    <w:p w14:paraId="077C3B8C" w14:textId="0C3EACD3"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DF70CCA" w14:textId="77777777" w:rsidTr="00636276">
        <w:tblPrEx>
          <w:tblCellMar>
            <w:bottom w:w="0" w:type="dxa"/>
          </w:tblCellMar>
        </w:tblPrEx>
        <w:tc>
          <w:tcPr>
            <w:tcW w:w="2268" w:type="dxa"/>
            <w:shd w:val="clear" w:color="auto" w:fill="FFFFFF"/>
          </w:tcPr>
          <w:p w14:paraId="6B03F40D" w14:textId="77777777" w:rsidR="00636276" w:rsidRDefault="00636276" w:rsidP="00636276"/>
        </w:tc>
        <w:tc>
          <w:tcPr>
            <w:tcW w:w="2268" w:type="dxa"/>
            <w:shd w:val="clear" w:color="auto" w:fill="FFFFFF"/>
          </w:tcPr>
          <w:p w14:paraId="11B67549" w14:textId="77777777" w:rsidR="00636276" w:rsidRDefault="00636276" w:rsidP="00636276"/>
        </w:tc>
        <w:tc>
          <w:tcPr>
            <w:tcW w:w="5101" w:type="dxa"/>
            <w:shd w:val="clear" w:color="auto" w:fill="FFFFFF"/>
          </w:tcPr>
          <w:p w14:paraId="1FBE2DFD" w14:textId="7F8AE35B" w:rsidR="00636276" w:rsidRDefault="00636276" w:rsidP="00636276">
            <w:r>
              <w:t>Parent element</w:t>
            </w:r>
          </w:p>
        </w:tc>
      </w:tr>
      <w:tr w:rsidR="00636276" w14:paraId="61BD652A" w14:textId="77777777" w:rsidTr="00636276">
        <w:tblPrEx>
          <w:tblCellMar>
            <w:bottom w:w="0" w:type="dxa"/>
          </w:tblCellMar>
        </w:tblPrEx>
        <w:tc>
          <w:tcPr>
            <w:tcW w:w="2268" w:type="dxa"/>
            <w:shd w:val="clear" w:color="auto" w:fill="FFFFFF"/>
          </w:tcPr>
          <w:p w14:paraId="02054394" w14:textId="77777777" w:rsidR="00636276" w:rsidRDefault="00636276" w:rsidP="00636276"/>
        </w:tc>
        <w:tc>
          <w:tcPr>
            <w:tcW w:w="2268" w:type="dxa"/>
            <w:shd w:val="clear" w:color="auto" w:fill="FFFFFF"/>
          </w:tcPr>
          <w:p w14:paraId="1EFE3A91" w14:textId="77777777" w:rsidR="00636276" w:rsidRDefault="00636276" w:rsidP="00636276"/>
        </w:tc>
        <w:tc>
          <w:tcPr>
            <w:tcW w:w="5101" w:type="dxa"/>
            <w:shd w:val="clear" w:color="auto" w:fill="FFFFFF"/>
          </w:tcPr>
          <w:p w14:paraId="1A199031" w14:textId="1033A769" w:rsidR="00636276" w:rsidRDefault="00636276" w:rsidP="00636276">
            <w:r>
              <w:t>Context element of the usage</w:t>
            </w:r>
          </w:p>
        </w:tc>
      </w:tr>
      <w:tr w:rsidR="00636276" w14:paraId="01427902" w14:textId="77777777" w:rsidTr="00636276">
        <w:tblPrEx>
          <w:tblCellMar>
            <w:bottom w:w="0" w:type="dxa"/>
          </w:tblCellMar>
        </w:tblPrEx>
        <w:tc>
          <w:tcPr>
            <w:tcW w:w="2268" w:type="dxa"/>
            <w:shd w:val="clear" w:color="auto" w:fill="FFFFFF"/>
          </w:tcPr>
          <w:p w14:paraId="31108C36" w14:textId="77777777" w:rsidR="00636276" w:rsidRDefault="00636276" w:rsidP="00636276"/>
        </w:tc>
        <w:tc>
          <w:tcPr>
            <w:tcW w:w="2268" w:type="dxa"/>
            <w:shd w:val="clear" w:color="auto" w:fill="FFFFFF"/>
          </w:tcPr>
          <w:p w14:paraId="62DFB33B" w14:textId="77777777" w:rsidR="00636276" w:rsidRDefault="00636276" w:rsidP="00636276"/>
        </w:tc>
        <w:tc>
          <w:tcPr>
            <w:tcW w:w="5101" w:type="dxa"/>
            <w:shd w:val="clear" w:color="auto" w:fill="FFFFFF"/>
          </w:tcPr>
          <w:p w14:paraId="3AEBC071" w14:textId="4B4CDC60" w:rsidR="00636276" w:rsidRDefault="00636276" w:rsidP="00636276">
            <w:r>
              <w:t>More generic item</w:t>
            </w:r>
          </w:p>
        </w:tc>
      </w:tr>
      <w:tr w:rsidR="00636276" w14:paraId="7E9B901A" w14:textId="77777777" w:rsidTr="00636276">
        <w:tblPrEx>
          <w:tblCellMar>
            <w:bottom w:w="0" w:type="dxa"/>
          </w:tblCellMar>
        </w:tblPrEx>
        <w:tc>
          <w:tcPr>
            <w:tcW w:w="2268" w:type="dxa"/>
            <w:shd w:val="clear" w:color="auto" w:fill="FFFFFF"/>
          </w:tcPr>
          <w:p w14:paraId="76148570" w14:textId="77777777" w:rsidR="00636276" w:rsidRDefault="00636276" w:rsidP="00636276"/>
        </w:tc>
        <w:tc>
          <w:tcPr>
            <w:tcW w:w="2268" w:type="dxa"/>
            <w:shd w:val="clear" w:color="auto" w:fill="FFFFFF"/>
          </w:tcPr>
          <w:p w14:paraId="0C501A58" w14:textId="77777777" w:rsidR="00636276" w:rsidRDefault="00636276" w:rsidP="00636276"/>
        </w:tc>
        <w:tc>
          <w:tcPr>
            <w:tcW w:w="5101" w:type="dxa"/>
            <w:shd w:val="clear" w:color="auto" w:fill="FFFFFF"/>
          </w:tcPr>
          <w:p w14:paraId="780F50CC" w14:textId="0BFADE60" w:rsidR="00636276" w:rsidRDefault="00636276" w:rsidP="00636276">
            <w:r>
              <w:t>In a sequence of product functions, specifies the previous product function.</w:t>
            </w:r>
          </w:p>
        </w:tc>
      </w:tr>
      <w:tr w:rsidR="00636276" w14:paraId="532002D7" w14:textId="77777777" w:rsidTr="00636276">
        <w:tblPrEx>
          <w:tblCellMar>
            <w:bottom w:w="0" w:type="dxa"/>
          </w:tblCellMar>
        </w:tblPrEx>
        <w:tc>
          <w:tcPr>
            <w:tcW w:w="2268" w:type="dxa"/>
            <w:shd w:val="clear" w:color="auto" w:fill="FFFFFF"/>
          </w:tcPr>
          <w:p w14:paraId="48CD8BFA" w14:textId="77777777" w:rsidR="00636276" w:rsidRDefault="00636276" w:rsidP="00636276"/>
        </w:tc>
        <w:tc>
          <w:tcPr>
            <w:tcW w:w="2268" w:type="dxa"/>
            <w:shd w:val="clear" w:color="auto" w:fill="FFFFFF"/>
          </w:tcPr>
          <w:p w14:paraId="107FC3D3" w14:textId="77777777" w:rsidR="00636276" w:rsidRDefault="00636276" w:rsidP="00636276"/>
        </w:tc>
        <w:tc>
          <w:tcPr>
            <w:tcW w:w="5101" w:type="dxa"/>
            <w:shd w:val="clear" w:color="auto" w:fill="FFFFFF"/>
          </w:tcPr>
          <w:p w14:paraId="10882C81" w14:textId="4EC0D633" w:rsidR="00636276" w:rsidRDefault="00636276" w:rsidP="00636276">
            <w:r>
              <w:t>Function used by this Function</w:t>
            </w:r>
          </w:p>
        </w:tc>
      </w:tr>
      <w:tr w:rsidR="00636276" w14:paraId="42E8587E" w14:textId="77777777" w:rsidTr="00636276">
        <w:tblPrEx>
          <w:tblCellMar>
            <w:bottom w:w="0" w:type="dxa"/>
          </w:tblCellMar>
        </w:tblPrEx>
        <w:tc>
          <w:tcPr>
            <w:tcW w:w="2268" w:type="dxa"/>
            <w:shd w:val="clear" w:color="auto" w:fill="FFFFFF"/>
          </w:tcPr>
          <w:p w14:paraId="5536E698" w14:textId="2841C05F" w:rsidR="00636276" w:rsidRDefault="00636276" w:rsidP="00636276">
            <w:hyperlink w:anchor="Deliverable14981" w:history="1">
              <w:r>
                <w:rPr>
                  <w:rStyle w:val="Hyperlink"/>
                </w:rPr>
                <w:t>Function Failure</w:t>
              </w:r>
            </w:hyperlink>
          </w:p>
        </w:tc>
        <w:tc>
          <w:tcPr>
            <w:tcW w:w="2268" w:type="dxa"/>
            <w:shd w:val="clear" w:color="auto" w:fill="FFFFFF"/>
          </w:tcPr>
          <w:p w14:paraId="36392851" w14:textId="77855F81" w:rsidR="00636276" w:rsidRDefault="00636276" w:rsidP="00636276">
            <w:r>
              <w:t>affects</w:t>
            </w:r>
          </w:p>
        </w:tc>
        <w:tc>
          <w:tcPr>
            <w:tcW w:w="5101" w:type="dxa"/>
            <w:shd w:val="clear" w:color="auto" w:fill="FFFFFF"/>
          </w:tcPr>
          <w:p w14:paraId="49CC6FC3" w14:textId="35BE8991" w:rsidR="00636276" w:rsidRDefault="00636276" w:rsidP="00636276">
            <w:r>
              <w:t>Product function affected by this product function failure</w:t>
            </w:r>
          </w:p>
        </w:tc>
      </w:tr>
      <w:tr w:rsidR="00636276" w14:paraId="4ACB9756" w14:textId="77777777" w:rsidTr="00636276">
        <w:tblPrEx>
          <w:tblCellMar>
            <w:bottom w:w="0" w:type="dxa"/>
          </w:tblCellMar>
        </w:tblPrEx>
        <w:tc>
          <w:tcPr>
            <w:tcW w:w="2268" w:type="dxa"/>
            <w:shd w:val="clear" w:color="auto" w:fill="FFFFFF"/>
          </w:tcPr>
          <w:p w14:paraId="3D072DBE" w14:textId="503FC557" w:rsidR="00636276" w:rsidRDefault="00636276" w:rsidP="00636276">
            <w:hyperlink w:anchor="Deliverable14454" w:history="1">
              <w:r>
                <w:rPr>
                  <w:rStyle w:val="Hyperlink"/>
                </w:rPr>
                <w:t>System Component</w:t>
              </w:r>
            </w:hyperlink>
          </w:p>
        </w:tc>
        <w:tc>
          <w:tcPr>
            <w:tcW w:w="2268" w:type="dxa"/>
            <w:shd w:val="clear" w:color="auto" w:fill="FFFFFF"/>
          </w:tcPr>
          <w:p w14:paraId="577296A8" w14:textId="03092E5F" w:rsidR="00636276" w:rsidRDefault="00636276" w:rsidP="00636276">
            <w:r>
              <w:t>implements</w:t>
            </w:r>
          </w:p>
        </w:tc>
        <w:tc>
          <w:tcPr>
            <w:tcW w:w="5101" w:type="dxa"/>
            <w:shd w:val="clear" w:color="auto" w:fill="FFFFFF"/>
          </w:tcPr>
          <w:p w14:paraId="620A938E" w14:textId="0A68E237" w:rsidR="00636276" w:rsidRDefault="00636276" w:rsidP="00636276">
            <w:r>
              <w:t>Product function implemented by the component</w:t>
            </w:r>
          </w:p>
        </w:tc>
      </w:tr>
      <w:tr w:rsidR="00636276" w14:paraId="73E8BEC0" w14:textId="77777777" w:rsidTr="00636276">
        <w:tblPrEx>
          <w:tblCellMar>
            <w:bottom w:w="0" w:type="dxa"/>
          </w:tblCellMar>
        </w:tblPrEx>
        <w:tc>
          <w:tcPr>
            <w:tcW w:w="2268" w:type="dxa"/>
            <w:shd w:val="clear" w:color="auto" w:fill="FFFFFF"/>
          </w:tcPr>
          <w:p w14:paraId="22F7E3EE" w14:textId="38D4F0DF" w:rsidR="00636276" w:rsidRDefault="00636276" w:rsidP="00636276">
            <w:hyperlink w:anchor="Deliverable13422" w:history="1">
              <w:r>
                <w:rPr>
                  <w:rStyle w:val="Hyperlink"/>
                </w:rPr>
                <w:t>Mechanical Component</w:t>
              </w:r>
            </w:hyperlink>
          </w:p>
        </w:tc>
        <w:tc>
          <w:tcPr>
            <w:tcW w:w="2268" w:type="dxa"/>
            <w:shd w:val="clear" w:color="auto" w:fill="FFFFFF"/>
          </w:tcPr>
          <w:p w14:paraId="1AEFD96F" w14:textId="51903104" w:rsidR="00636276" w:rsidRDefault="00636276" w:rsidP="00636276">
            <w:r>
              <w:t>implements</w:t>
            </w:r>
          </w:p>
        </w:tc>
        <w:tc>
          <w:tcPr>
            <w:tcW w:w="5101" w:type="dxa"/>
            <w:shd w:val="clear" w:color="auto" w:fill="FFFFFF"/>
          </w:tcPr>
          <w:p w14:paraId="7E754519" w14:textId="7925962F" w:rsidR="00636276" w:rsidRDefault="00636276" w:rsidP="00636276">
            <w:r>
              <w:t>Product function implemented by the component</w:t>
            </w:r>
          </w:p>
        </w:tc>
      </w:tr>
      <w:tr w:rsidR="00636276" w14:paraId="58B6B016" w14:textId="77777777" w:rsidTr="00636276">
        <w:tblPrEx>
          <w:tblCellMar>
            <w:bottom w:w="0" w:type="dxa"/>
          </w:tblCellMar>
        </w:tblPrEx>
        <w:tc>
          <w:tcPr>
            <w:tcW w:w="2268" w:type="dxa"/>
            <w:shd w:val="clear" w:color="auto" w:fill="FFFFFF"/>
          </w:tcPr>
          <w:p w14:paraId="4A72DF01" w14:textId="5C6BD74A" w:rsidR="00636276" w:rsidRDefault="00636276" w:rsidP="00636276">
            <w:hyperlink w:anchor="Deliverable13437" w:history="1">
              <w:r>
                <w:rPr>
                  <w:rStyle w:val="Hyperlink"/>
                </w:rPr>
                <w:t>Model Annotation</w:t>
              </w:r>
            </w:hyperlink>
          </w:p>
        </w:tc>
        <w:tc>
          <w:tcPr>
            <w:tcW w:w="2268" w:type="dxa"/>
            <w:shd w:val="clear" w:color="auto" w:fill="FFFFFF"/>
          </w:tcPr>
          <w:p w14:paraId="33E1F74A" w14:textId="27E3EABA" w:rsidR="00636276" w:rsidRDefault="00636276" w:rsidP="00636276">
            <w:r>
              <w:t>implements</w:t>
            </w:r>
          </w:p>
        </w:tc>
        <w:tc>
          <w:tcPr>
            <w:tcW w:w="5101" w:type="dxa"/>
            <w:shd w:val="clear" w:color="auto" w:fill="FFFFFF"/>
          </w:tcPr>
          <w:p w14:paraId="7ED8A81F" w14:textId="2089752A" w:rsidR="00636276" w:rsidRDefault="00636276" w:rsidP="00636276">
            <w:r>
              <w:t>Product function implemented by the model annotation</w:t>
            </w:r>
          </w:p>
        </w:tc>
      </w:tr>
      <w:tr w:rsidR="00636276" w14:paraId="25CEDC7B" w14:textId="77777777" w:rsidTr="00636276">
        <w:tblPrEx>
          <w:tblCellMar>
            <w:bottom w:w="0" w:type="dxa"/>
          </w:tblCellMar>
        </w:tblPrEx>
        <w:tc>
          <w:tcPr>
            <w:tcW w:w="2268" w:type="dxa"/>
            <w:shd w:val="clear" w:color="auto" w:fill="FFFFFF"/>
          </w:tcPr>
          <w:p w14:paraId="35AD1D8E" w14:textId="13AE03CB" w:rsidR="00636276" w:rsidRDefault="00636276" w:rsidP="00636276">
            <w:hyperlink w:anchor="Deliverable19977" w:history="1">
              <w:r>
                <w:rPr>
                  <w:rStyle w:val="Hyperlink"/>
                </w:rPr>
                <w:t>Datum</w:t>
              </w:r>
            </w:hyperlink>
          </w:p>
        </w:tc>
        <w:tc>
          <w:tcPr>
            <w:tcW w:w="2268" w:type="dxa"/>
            <w:shd w:val="clear" w:color="auto" w:fill="FFFFFF"/>
          </w:tcPr>
          <w:p w14:paraId="4D539D63" w14:textId="41FB9FB4" w:rsidR="00636276" w:rsidRDefault="00636276" w:rsidP="00636276">
            <w:r>
              <w:t>implements</w:t>
            </w:r>
          </w:p>
        </w:tc>
        <w:tc>
          <w:tcPr>
            <w:tcW w:w="5101" w:type="dxa"/>
            <w:shd w:val="clear" w:color="auto" w:fill="FFFFFF"/>
          </w:tcPr>
          <w:p w14:paraId="1BC9BFC6" w14:textId="0F29D919" w:rsidR="00636276" w:rsidRDefault="00636276" w:rsidP="00636276">
            <w:r>
              <w:t>Product function implemented by the model annotation</w:t>
            </w:r>
          </w:p>
        </w:tc>
      </w:tr>
      <w:tr w:rsidR="00636276" w14:paraId="195D442E" w14:textId="77777777" w:rsidTr="00636276">
        <w:tblPrEx>
          <w:tblCellMar>
            <w:bottom w:w="0" w:type="dxa"/>
          </w:tblCellMar>
        </w:tblPrEx>
        <w:tc>
          <w:tcPr>
            <w:tcW w:w="2268" w:type="dxa"/>
            <w:shd w:val="clear" w:color="auto" w:fill="FFFFFF"/>
          </w:tcPr>
          <w:p w14:paraId="5E399C08" w14:textId="305E6CBB" w:rsidR="00636276" w:rsidRDefault="00636276" w:rsidP="00636276">
            <w:hyperlink w:anchor="Deliverable19978" w:history="1">
              <w:r>
                <w:rPr>
                  <w:rStyle w:val="Hyperlink"/>
                </w:rPr>
                <w:t>Geometric Tolerance</w:t>
              </w:r>
            </w:hyperlink>
          </w:p>
        </w:tc>
        <w:tc>
          <w:tcPr>
            <w:tcW w:w="2268" w:type="dxa"/>
            <w:shd w:val="clear" w:color="auto" w:fill="FFFFFF"/>
          </w:tcPr>
          <w:p w14:paraId="6323CBB3" w14:textId="48173F40" w:rsidR="00636276" w:rsidRDefault="00636276" w:rsidP="00636276">
            <w:r>
              <w:t>implements</w:t>
            </w:r>
          </w:p>
        </w:tc>
        <w:tc>
          <w:tcPr>
            <w:tcW w:w="5101" w:type="dxa"/>
            <w:shd w:val="clear" w:color="auto" w:fill="FFFFFF"/>
          </w:tcPr>
          <w:p w14:paraId="6F4A8856" w14:textId="17C0199C" w:rsidR="00636276" w:rsidRDefault="00636276" w:rsidP="00636276">
            <w:r>
              <w:t>Product function implemented by the model annotation</w:t>
            </w:r>
          </w:p>
        </w:tc>
      </w:tr>
      <w:tr w:rsidR="00636276" w14:paraId="0B94663C" w14:textId="77777777" w:rsidTr="00636276">
        <w:tblPrEx>
          <w:tblCellMar>
            <w:bottom w:w="0" w:type="dxa"/>
          </w:tblCellMar>
        </w:tblPrEx>
        <w:tc>
          <w:tcPr>
            <w:tcW w:w="2268" w:type="dxa"/>
            <w:shd w:val="clear" w:color="auto" w:fill="FFFFFF"/>
          </w:tcPr>
          <w:p w14:paraId="51D32A23" w14:textId="584FF565" w:rsidR="00636276" w:rsidRDefault="00636276" w:rsidP="00636276">
            <w:hyperlink w:anchor="Deliverable19979" w:history="1">
              <w:r>
                <w:rPr>
                  <w:rStyle w:val="Hyperlink"/>
                </w:rPr>
                <w:t>Dimensional Size</w:t>
              </w:r>
            </w:hyperlink>
          </w:p>
        </w:tc>
        <w:tc>
          <w:tcPr>
            <w:tcW w:w="2268" w:type="dxa"/>
            <w:shd w:val="clear" w:color="auto" w:fill="FFFFFF"/>
          </w:tcPr>
          <w:p w14:paraId="2D0462DF" w14:textId="7EEB3A03" w:rsidR="00636276" w:rsidRDefault="00636276" w:rsidP="00636276">
            <w:r>
              <w:t>implements</w:t>
            </w:r>
          </w:p>
        </w:tc>
        <w:tc>
          <w:tcPr>
            <w:tcW w:w="5101" w:type="dxa"/>
            <w:shd w:val="clear" w:color="auto" w:fill="FFFFFF"/>
          </w:tcPr>
          <w:p w14:paraId="1C51DCE8" w14:textId="0D9770A6" w:rsidR="00636276" w:rsidRDefault="00636276" w:rsidP="00636276">
            <w:r>
              <w:t>Product function implemented by the model annotation</w:t>
            </w:r>
          </w:p>
        </w:tc>
      </w:tr>
      <w:tr w:rsidR="00636276" w14:paraId="023D35C2" w14:textId="77777777" w:rsidTr="00636276">
        <w:tblPrEx>
          <w:tblCellMar>
            <w:bottom w:w="0" w:type="dxa"/>
          </w:tblCellMar>
        </w:tblPrEx>
        <w:tc>
          <w:tcPr>
            <w:tcW w:w="2268" w:type="dxa"/>
            <w:shd w:val="clear" w:color="auto" w:fill="FFFFFF"/>
          </w:tcPr>
          <w:p w14:paraId="2A85E1F9" w14:textId="65601374" w:rsidR="00636276" w:rsidRDefault="00636276" w:rsidP="00636276">
            <w:hyperlink w:anchor="Deliverable19980" w:history="1">
              <w:r>
                <w:rPr>
                  <w:rStyle w:val="Hyperlink"/>
                </w:rPr>
                <w:t>Surface Texture</w:t>
              </w:r>
            </w:hyperlink>
          </w:p>
        </w:tc>
        <w:tc>
          <w:tcPr>
            <w:tcW w:w="2268" w:type="dxa"/>
            <w:shd w:val="clear" w:color="auto" w:fill="FFFFFF"/>
          </w:tcPr>
          <w:p w14:paraId="6D3AE066" w14:textId="2594BA0C" w:rsidR="00636276" w:rsidRDefault="00636276" w:rsidP="00636276">
            <w:r>
              <w:t>implements</w:t>
            </w:r>
          </w:p>
        </w:tc>
        <w:tc>
          <w:tcPr>
            <w:tcW w:w="5101" w:type="dxa"/>
            <w:shd w:val="clear" w:color="auto" w:fill="FFFFFF"/>
          </w:tcPr>
          <w:p w14:paraId="06BFAC2F" w14:textId="11B45FEF" w:rsidR="00636276" w:rsidRDefault="00636276" w:rsidP="00636276">
            <w:r>
              <w:t>Product function implemented by the model annotation</w:t>
            </w:r>
          </w:p>
        </w:tc>
      </w:tr>
      <w:tr w:rsidR="00636276" w14:paraId="1C0FE19D" w14:textId="77777777" w:rsidTr="00636276">
        <w:tblPrEx>
          <w:tblCellMar>
            <w:bottom w:w="0" w:type="dxa"/>
          </w:tblCellMar>
        </w:tblPrEx>
        <w:tc>
          <w:tcPr>
            <w:tcW w:w="2268" w:type="dxa"/>
            <w:shd w:val="clear" w:color="auto" w:fill="FFFFFF"/>
          </w:tcPr>
          <w:p w14:paraId="65CBC0D7" w14:textId="0C59BBB2" w:rsidR="00636276" w:rsidRDefault="00636276" w:rsidP="00636276">
            <w:hyperlink w:anchor="Deliverable13476" w:history="1">
              <w:r>
                <w:rPr>
                  <w:rStyle w:val="Hyperlink"/>
                </w:rPr>
                <w:t>Electric/Electronic Component</w:t>
              </w:r>
            </w:hyperlink>
          </w:p>
        </w:tc>
        <w:tc>
          <w:tcPr>
            <w:tcW w:w="2268" w:type="dxa"/>
            <w:shd w:val="clear" w:color="auto" w:fill="FFFFFF"/>
          </w:tcPr>
          <w:p w14:paraId="54B1E294" w14:textId="6E5C3C29" w:rsidR="00636276" w:rsidRDefault="00636276" w:rsidP="00636276">
            <w:r>
              <w:t>implements</w:t>
            </w:r>
          </w:p>
        </w:tc>
        <w:tc>
          <w:tcPr>
            <w:tcW w:w="5101" w:type="dxa"/>
            <w:shd w:val="clear" w:color="auto" w:fill="FFFFFF"/>
          </w:tcPr>
          <w:p w14:paraId="474E25E0" w14:textId="5F2D2C43" w:rsidR="00636276" w:rsidRDefault="00636276" w:rsidP="00636276">
            <w:r>
              <w:t>Product function implemented by the component</w:t>
            </w:r>
          </w:p>
        </w:tc>
      </w:tr>
      <w:tr w:rsidR="00636276" w14:paraId="64B092EC" w14:textId="77777777" w:rsidTr="00636276">
        <w:tblPrEx>
          <w:tblCellMar>
            <w:bottom w:w="0" w:type="dxa"/>
          </w:tblCellMar>
        </w:tblPrEx>
        <w:tc>
          <w:tcPr>
            <w:tcW w:w="2268" w:type="dxa"/>
            <w:shd w:val="clear" w:color="auto" w:fill="FFFFFF"/>
          </w:tcPr>
          <w:p w14:paraId="4C11C897" w14:textId="5C13DA56" w:rsidR="00636276" w:rsidRDefault="00636276" w:rsidP="00636276">
            <w:hyperlink w:anchor="Deliverable13486" w:history="1">
              <w:r>
                <w:rPr>
                  <w:rStyle w:val="Hyperlink"/>
                </w:rPr>
                <w:t>Software Class</w:t>
              </w:r>
            </w:hyperlink>
          </w:p>
        </w:tc>
        <w:tc>
          <w:tcPr>
            <w:tcW w:w="2268" w:type="dxa"/>
            <w:shd w:val="clear" w:color="auto" w:fill="FFFFFF"/>
          </w:tcPr>
          <w:p w14:paraId="61491787" w14:textId="714DB4FD" w:rsidR="00636276" w:rsidRDefault="00636276" w:rsidP="00636276">
            <w:r>
              <w:t>implements</w:t>
            </w:r>
          </w:p>
        </w:tc>
        <w:tc>
          <w:tcPr>
            <w:tcW w:w="5101" w:type="dxa"/>
            <w:shd w:val="clear" w:color="auto" w:fill="FFFFFF"/>
          </w:tcPr>
          <w:p w14:paraId="4C188B9B" w14:textId="29CFB403" w:rsidR="00636276" w:rsidRDefault="00636276" w:rsidP="00636276">
            <w:r>
              <w:t>Product function implemented by the component</w:t>
            </w:r>
          </w:p>
        </w:tc>
      </w:tr>
      <w:tr w:rsidR="00636276" w14:paraId="7ACDFCEF" w14:textId="77777777" w:rsidTr="00636276">
        <w:tblPrEx>
          <w:tblCellMar>
            <w:bottom w:w="0" w:type="dxa"/>
          </w:tblCellMar>
        </w:tblPrEx>
        <w:tc>
          <w:tcPr>
            <w:tcW w:w="2268" w:type="dxa"/>
            <w:shd w:val="clear" w:color="auto" w:fill="FFFFFF"/>
          </w:tcPr>
          <w:p w14:paraId="332FCDA4" w14:textId="360F1675" w:rsidR="00636276" w:rsidRDefault="00636276" w:rsidP="00636276">
            <w:hyperlink w:anchor="Deliverable13487" w:history="1">
              <w:r>
                <w:rPr>
                  <w:rStyle w:val="Hyperlink"/>
                </w:rPr>
                <w:t>Software Component</w:t>
              </w:r>
            </w:hyperlink>
          </w:p>
        </w:tc>
        <w:tc>
          <w:tcPr>
            <w:tcW w:w="2268" w:type="dxa"/>
            <w:shd w:val="clear" w:color="auto" w:fill="FFFFFF"/>
          </w:tcPr>
          <w:p w14:paraId="4BF0D123" w14:textId="1E19EA66" w:rsidR="00636276" w:rsidRDefault="00636276" w:rsidP="00636276">
            <w:r>
              <w:t>implements</w:t>
            </w:r>
          </w:p>
        </w:tc>
        <w:tc>
          <w:tcPr>
            <w:tcW w:w="5101" w:type="dxa"/>
            <w:shd w:val="clear" w:color="auto" w:fill="FFFFFF"/>
          </w:tcPr>
          <w:p w14:paraId="70940D45" w14:textId="7B227485" w:rsidR="00636276" w:rsidRDefault="00636276" w:rsidP="00636276">
            <w:r>
              <w:t>Product function implemented by the component</w:t>
            </w:r>
          </w:p>
        </w:tc>
      </w:tr>
      <w:tr w:rsidR="00636276" w14:paraId="12FDB6AD" w14:textId="77777777" w:rsidTr="00636276">
        <w:tblPrEx>
          <w:tblCellMar>
            <w:bottom w:w="0" w:type="dxa"/>
          </w:tblCellMar>
        </w:tblPrEx>
        <w:tc>
          <w:tcPr>
            <w:tcW w:w="2268" w:type="dxa"/>
            <w:shd w:val="clear" w:color="auto" w:fill="FFFFFF"/>
          </w:tcPr>
          <w:p w14:paraId="40BA85A4" w14:textId="45246062" w:rsidR="00636276" w:rsidRDefault="00636276" w:rsidP="00636276">
            <w:hyperlink w:anchor="Deliverable13496" w:history="1">
              <w:r>
                <w:rPr>
                  <w:rStyle w:val="Hyperlink"/>
                </w:rPr>
                <w:t>Verification Characteristic</w:t>
              </w:r>
            </w:hyperlink>
          </w:p>
        </w:tc>
        <w:tc>
          <w:tcPr>
            <w:tcW w:w="2268" w:type="dxa"/>
            <w:shd w:val="clear" w:color="auto" w:fill="FFFFFF"/>
          </w:tcPr>
          <w:p w14:paraId="4EA5AC0F" w14:textId="4506BF16" w:rsidR="00636276" w:rsidRDefault="00636276" w:rsidP="00636276">
            <w:r>
              <w:t>verifies</w:t>
            </w:r>
          </w:p>
        </w:tc>
        <w:tc>
          <w:tcPr>
            <w:tcW w:w="5101" w:type="dxa"/>
            <w:shd w:val="clear" w:color="auto" w:fill="FFFFFF"/>
          </w:tcPr>
          <w:p w14:paraId="44C6A03A" w14:textId="2C2F500D" w:rsidR="00636276" w:rsidRDefault="00636276" w:rsidP="00636276">
            <w:r>
              <w:t>Function verified by this verification characteristic</w:t>
            </w:r>
          </w:p>
        </w:tc>
      </w:tr>
      <w:tr w:rsidR="00636276" w14:paraId="68C05C19" w14:textId="77777777" w:rsidTr="00636276">
        <w:tblPrEx>
          <w:tblCellMar>
            <w:bottom w:w="0" w:type="dxa"/>
          </w:tblCellMar>
        </w:tblPrEx>
        <w:tc>
          <w:tcPr>
            <w:tcW w:w="2268" w:type="dxa"/>
            <w:shd w:val="clear" w:color="auto" w:fill="FFFFFF"/>
          </w:tcPr>
          <w:p w14:paraId="5942E1F8" w14:textId="78A7D6C5" w:rsidR="00636276" w:rsidRDefault="00636276" w:rsidP="00636276">
            <w:hyperlink w:anchor="Deliverable13501" w:history="1">
              <w:r>
                <w:rPr>
                  <w:rStyle w:val="Hyperlink"/>
                </w:rPr>
                <w:t>Verification Resource</w:t>
              </w:r>
            </w:hyperlink>
          </w:p>
        </w:tc>
        <w:tc>
          <w:tcPr>
            <w:tcW w:w="2268" w:type="dxa"/>
            <w:shd w:val="clear" w:color="auto" w:fill="FFFFFF"/>
          </w:tcPr>
          <w:p w14:paraId="75E3DAA1" w14:textId="50FE160A" w:rsidR="00636276" w:rsidRDefault="00636276" w:rsidP="00636276">
            <w:r>
              <w:t>implements</w:t>
            </w:r>
          </w:p>
        </w:tc>
        <w:tc>
          <w:tcPr>
            <w:tcW w:w="5101" w:type="dxa"/>
            <w:shd w:val="clear" w:color="auto" w:fill="FFFFFF"/>
          </w:tcPr>
          <w:p w14:paraId="41475623" w14:textId="54CD4C83" w:rsidR="00636276" w:rsidRDefault="00636276" w:rsidP="00636276">
            <w:r>
              <w:t>Product function implemented by the component</w:t>
            </w:r>
          </w:p>
        </w:tc>
      </w:tr>
      <w:tr w:rsidR="00636276" w14:paraId="5B0BD408" w14:textId="77777777" w:rsidTr="00636276">
        <w:tblPrEx>
          <w:tblCellMar>
            <w:bottom w:w="0" w:type="dxa"/>
          </w:tblCellMar>
        </w:tblPrEx>
        <w:tc>
          <w:tcPr>
            <w:tcW w:w="2268" w:type="dxa"/>
            <w:shd w:val="clear" w:color="auto" w:fill="FFFFFF"/>
          </w:tcPr>
          <w:p w14:paraId="7F1AE9A1" w14:textId="4C559728" w:rsidR="00636276" w:rsidRDefault="00636276" w:rsidP="00636276">
            <w:hyperlink w:anchor="Deliverable14409" w:history="1">
              <w:r>
                <w:rPr>
                  <w:rStyle w:val="Hyperlink"/>
                </w:rPr>
                <w:t>Manufacturing Equipment Component</w:t>
              </w:r>
            </w:hyperlink>
          </w:p>
        </w:tc>
        <w:tc>
          <w:tcPr>
            <w:tcW w:w="2268" w:type="dxa"/>
            <w:shd w:val="clear" w:color="auto" w:fill="FFFFFF"/>
          </w:tcPr>
          <w:p w14:paraId="4681C996" w14:textId="50FC80DB" w:rsidR="00636276" w:rsidRDefault="00636276" w:rsidP="00636276">
            <w:r>
              <w:t>implements</w:t>
            </w:r>
          </w:p>
        </w:tc>
        <w:tc>
          <w:tcPr>
            <w:tcW w:w="5101" w:type="dxa"/>
            <w:shd w:val="clear" w:color="auto" w:fill="FFFFFF"/>
          </w:tcPr>
          <w:p w14:paraId="7C1F6252" w14:textId="25A32B7F" w:rsidR="00636276" w:rsidRDefault="00636276" w:rsidP="00636276">
            <w:r>
              <w:t>Product function implemented by the component</w:t>
            </w:r>
          </w:p>
        </w:tc>
      </w:tr>
    </w:tbl>
    <w:p w14:paraId="70638731" w14:textId="53C5F5F9" w:rsidR="00636276" w:rsidRDefault="00636276" w:rsidP="00636276">
      <w:pPr>
        <w:pStyle w:val="berschrift4"/>
      </w:pPr>
      <w:bookmarkStart w:id="50" w:name="Deliverable14981"/>
      <w:r>
        <w:t>Function Failure</w:t>
      </w:r>
      <w:bookmarkEnd w:id="50"/>
    </w:p>
    <w:p w14:paraId="36652277" w14:textId="60E7F30A" w:rsidR="00636276" w:rsidRDefault="00636276" w:rsidP="00636276">
      <w:r>
        <w:t>Represents a system, product or component failure. A failure negates a corresponding function. Malfunctions are typically managed in an FMEA.</w:t>
      </w:r>
    </w:p>
    <w:p w14:paraId="26442C35" w14:textId="77777777" w:rsidR="00636276" w:rsidRDefault="00636276" w:rsidP="00636276">
      <w:pPr>
        <w:keepNext/>
      </w:pPr>
      <w:r>
        <w:rPr>
          <w:noProof/>
        </w:rPr>
        <w:drawing>
          <wp:inline distT="0" distB="0" distL="0" distR="0" wp14:anchorId="2284F270" wp14:editId="7C6ECA76">
            <wp:extent cx="857370" cy="857370"/>
            <wp:effectExtent l="0" t="0" r="0" b="0"/>
            <wp:docPr id="2064656156"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5615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07A0C41" w14:textId="767A28E8" w:rsidR="00636276" w:rsidRDefault="00636276" w:rsidP="00636276">
      <w:pPr>
        <w:pStyle w:val="Beschriftung"/>
      </w:pPr>
      <w:r>
        <w:t xml:space="preserve">Figure </w:t>
      </w:r>
      <w:fldSimple w:instr=" SEQ Figure \* ARABIC ">
        <w:r>
          <w:rPr>
            <w:noProof/>
          </w:rPr>
          <w:t>28</w:t>
        </w:r>
      </w:fldSimple>
      <w:r>
        <w:t xml:space="preserve"> Icon</w:t>
      </w:r>
    </w:p>
    <w:p w14:paraId="46D0C1B2" w14:textId="77777777" w:rsidR="00636276" w:rsidRDefault="00636276" w:rsidP="00636276">
      <w:pPr>
        <w:keepNext/>
      </w:pPr>
      <w:r>
        <w:rPr>
          <w:noProof/>
        </w:rPr>
        <w:lastRenderedPageBreak/>
        <w:drawing>
          <wp:inline distT="0" distB="0" distL="0" distR="0" wp14:anchorId="73E949AD" wp14:editId="70665C2C">
            <wp:extent cx="6119495" cy="2919730"/>
            <wp:effectExtent l="0" t="0" r="0" b="0"/>
            <wp:docPr id="558166684"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66684" name=""/>
                    <pic:cNvPicPr/>
                  </pic:nvPicPr>
                  <pic:blipFill>
                    <a:blip r:embed="rId53">
                      <a:extLst>
                        <a:ext uri="{28A0092B-C50C-407E-A947-70E740481C1C}">
                          <a14:useLocalDpi xmlns:a14="http://schemas.microsoft.com/office/drawing/2010/main" val="0"/>
                        </a:ext>
                      </a:extLst>
                    </a:blip>
                    <a:stretch>
                      <a:fillRect/>
                    </a:stretch>
                  </pic:blipFill>
                  <pic:spPr>
                    <a:xfrm>
                      <a:off x="0" y="0"/>
                      <a:ext cx="6119495" cy="2919730"/>
                    </a:xfrm>
                    <a:prstGeom prst="rect">
                      <a:avLst/>
                    </a:prstGeom>
                  </pic:spPr>
                </pic:pic>
              </a:graphicData>
            </a:graphic>
          </wp:inline>
        </w:drawing>
      </w:r>
    </w:p>
    <w:p w14:paraId="0250D6EA" w14:textId="7E1EF884" w:rsidR="00636276" w:rsidRDefault="00636276" w:rsidP="00636276">
      <w:pPr>
        <w:pStyle w:val="Beschriftung"/>
      </w:pPr>
      <w:r>
        <w:t xml:space="preserve">Figure </w:t>
      </w:r>
      <w:fldSimple w:instr=" SEQ Figure \* ARABIC ">
        <w:r>
          <w:rPr>
            <w:noProof/>
          </w:rPr>
          <w:t>29</w:t>
        </w:r>
      </w:fldSimple>
      <w:r>
        <w:t xml:space="preserve"> Class Context Diagram 'Function Failure'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AFE5F0E" w14:textId="77777777" w:rsidTr="00636276">
        <w:tblPrEx>
          <w:tblCellMar>
            <w:bottom w:w="0" w:type="dxa"/>
          </w:tblCellMar>
        </w:tblPrEx>
        <w:tc>
          <w:tcPr>
            <w:tcW w:w="2268" w:type="dxa"/>
            <w:shd w:val="clear" w:color="auto" w:fill="FFFFFF"/>
          </w:tcPr>
          <w:p w14:paraId="0F884743" w14:textId="6FB33AAD" w:rsidR="00636276" w:rsidRDefault="00636276" w:rsidP="00636276">
            <w:r w:rsidRPr="00636276">
              <w:rPr>
                <w:rStyle w:val="Fett"/>
              </w:rPr>
              <w:t>Delivered by</w:t>
            </w:r>
          </w:p>
        </w:tc>
        <w:tc>
          <w:tcPr>
            <w:tcW w:w="7369" w:type="dxa"/>
            <w:shd w:val="clear" w:color="auto" w:fill="FFFFFF"/>
          </w:tcPr>
          <w:p w14:paraId="3AFAD042" w14:textId="77777777" w:rsidR="00636276" w:rsidRDefault="00636276" w:rsidP="00636276">
            <w:hyperlink w:anchor="Activity2534" w:history="1">
              <w:r>
                <w:rPr>
                  <w:rStyle w:val="Hyperlink"/>
                </w:rPr>
                <w:t>Systems Architecture</w:t>
              </w:r>
            </w:hyperlink>
          </w:p>
          <w:p w14:paraId="7A107364" w14:textId="77777777" w:rsidR="00636276" w:rsidRDefault="00636276" w:rsidP="00636276">
            <w:hyperlink w:anchor="Activity7292" w:history="1">
              <w:r>
                <w:rPr>
                  <w:rStyle w:val="Hyperlink"/>
                </w:rPr>
                <w:t>Functional Safety</w:t>
              </w:r>
            </w:hyperlink>
          </w:p>
          <w:p w14:paraId="7A229015" w14:textId="0E189176" w:rsidR="00636276" w:rsidRDefault="00636276" w:rsidP="00636276">
            <w:hyperlink w:anchor="Activity7285" w:history="1">
              <w:r>
                <w:rPr>
                  <w:rStyle w:val="Hyperlink"/>
                </w:rPr>
                <w:t xml:space="preserve">Collaborative Architecture Design Co-Development </w:t>
              </w:r>
            </w:hyperlink>
          </w:p>
        </w:tc>
      </w:tr>
      <w:tr w:rsidR="00636276" w14:paraId="03117109" w14:textId="77777777" w:rsidTr="00636276">
        <w:tblPrEx>
          <w:tblCellMar>
            <w:bottom w:w="0" w:type="dxa"/>
          </w:tblCellMar>
        </w:tblPrEx>
        <w:tc>
          <w:tcPr>
            <w:tcW w:w="2268" w:type="dxa"/>
            <w:shd w:val="clear" w:color="auto" w:fill="FFFFFF"/>
          </w:tcPr>
          <w:p w14:paraId="73E675A6" w14:textId="61FB6B5F" w:rsidR="00636276" w:rsidRPr="00636276" w:rsidRDefault="00636276" w:rsidP="00636276">
            <w:pPr>
              <w:rPr>
                <w:rStyle w:val="Fett"/>
              </w:rPr>
            </w:pPr>
            <w:r w:rsidRPr="00636276">
              <w:rPr>
                <w:rStyle w:val="Fett"/>
              </w:rPr>
              <w:t>Delivered to</w:t>
            </w:r>
          </w:p>
        </w:tc>
        <w:tc>
          <w:tcPr>
            <w:tcW w:w="7369" w:type="dxa"/>
            <w:shd w:val="clear" w:color="auto" w:fill="FFFFFF"/>
          </w:tcPr>
          <w:p w14:paraId="6140EB99" w14:textId="77777777" w:rsidR="00636276" w:rsidRDefault="00636276" w:rsidP="00636276">
            <w:hyperlink w:anchor="Activity2665" w:history="1">
              <w:r>
                <w:rPr>
                  <w:rStyle w:val="Hyperlink"/>
                </w:rPr>
                <w:t>Inspection Planning</w:t>
              </w:r>
            </w:hyperlink>
          </w:p>
          <w:p w14:paraId="6B3C4AE0" w14:textId="3A146F8C" w:rsidR="00636276" w:rsidRDefault="00636276" w:rsidP="00636276">
            <w:hyperlink w:anchor="Activity6744" w:history="1">
              <w:r>
                <w:rPr>
                  <w:rStyle w:val="Hyperlink"/>
                </w:rPr>
                <w:t>Long-Term Archiving</w:t>
              </w:r>
            </w:hyperlink>
          </w:p>
        </w:tc>
      </w:tr>
    </w:tbl>
    <w:p w14:paraId="6BEA9FD4" w14:textId="2709504F"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2BE2B16" w14:textId="77777777" w:rsidTr="00636276">
        <w:tblPrEx>
          <w:tblCellMar>
            <w:bottom w:w="0" w:type="dxa"/>
          </w:tblCellMar>
        </w:tblPrEx>
        <w:tc>
          <w:tcPr>
            <w:tcW w:w="2268" w:type="dxa"/>
            <w:shd w:val="clear" w:color="auto" w:fill="FFFFFF"/>
          </w:tcPr>
          <w:p w14:paraId="1EF8AA22" w14:textId="7250AC76" w:rsidR="00636276" w:rsidRDefault="00636276" w:rsidP="00636276">
            <w:r>
              <w:t>Identifier</w:t>
            </w:r>
          </w:p>
        </w:tc>
        <w:tc>
          <w:tcPr>
            <w:tcW w:w="2268" w:type="dxa"/>
            <w:shd w:val="clear" w:color="auto" w:fill="FFFFFF"/>
          </w:tcPr>
          <w:p w14:paraId="44A3A49B" w14:textId="4F214363" w:rsidR="00636276" w:rsidRDefault="00636276" w:rsidP="00636276">
            <w:hyperlink w:anchor="Deliverable16441" w:history="1">
              <w:r>
                <w:rPr>
                  <w:rStyle w:val="Hyperlink"/>
                </w:rPr>
                <w:t>xs:string</w:t>
              </w:r>
            </w:hyperlink>
          </w:p>
        </w:tc>
        <w:tc>
          <w:tcPr>
            <w:tcW w:w="5101" w:type="dxa"/>
            <w:shd w:val="clear" w:color="auto" w:fill="FFFFFF"/>
          </w:tcPr>
          <w:p w14:paraId="54EEA85F" w14:textId="18310E00" w:rsidR="00636276" w:rsidRDefault="00636276" w:rsidP="00636276">
            <w:r>
              <w:t>Unambiguous identifier of the element</w:t>
            </w:r>
          </w:p>
        </w:tc>
      </w:tr>
      <w:tr w:rsidR="00636276" w14:paraId="3297114D" w14:textId="77777777" w:rsidTr="00636276">
        <w:tblPrEx>
          <w:tblCellMar>
            <w:bottom w:w="0" w:type="dxa"/>
          </w:tblCellMar>
        </w:tblPrEx>
        <w:tc>
          <w:tcPr>
            <w:tcW w:w="2268" w:type="dxa"/>
            <w:shd w:val="clear" w:color="auto" w:fill="FFFFFF"/>
          </w:tcPr>
          <w:p w14:paraId="596CA5EA" w14:textId="7D84B189" w:rsidR="00636276" w:rsidRDefault="00636276" w:rsidP="00636276">
            <w:r>
              <w:t>Number</w:t>
            </w:r>
          </w:p>
        </w:tc>
        <w:tc>
          <w:tcPr>
            <w:tcW w:w="2268" w:type="dxa"/>
            <w:shd w:val="clear" w:color="auto" w:fill="FFFFFF"/>
          </w:tcPr>
          <w:p w14:paraId="3825D913" w14:textId="41874E32" w:rsidR="00636276" w:rsidRDefault="00636276" w:rsidP="00636276">
            <w:hyperlink w:anchor="Deliverable16441" w:history="1">
              <w:r>
                <w:rPr>
                  <w:rStyle w:val="Hyperlink"/>
                </w:rPr>
                <w:t>xs:string</w:t>
              </w:r>
            </w:hyperlink>
          </w:p>
        </w:tc>
        <w:tc>
          <w:tcPr>
            <w:tcW w:w="5101" w:type="dxa"/>
            <w:shd w:val="clear" w:color="auto" w:fill="FFFFFF"/>
          </w:tcPr>
          <w:p w14:paraId="1F058A4B" w14:textId="7CD21DA2" w:rsidR="00636276" w:rsidRDefault="00636276" w:rsidP="00636276">
            <w:r>
              <w:t>Legible number or name of the element, i. e. part number</w:t>
            </w:r>
          </w:p>
        </w:tc>
      </w:tr>
      <w:tr w:rsidR="00636276" w14:paraId="4DFF6B80" w14:textId="77777777" w:rsidTr="00636276">
        <w:tblPrEx>
          <w:tblCellMar>
            <w:bottom w:w="0" w:type="dxa"/>
          </w:tblCellMar>
        </w:tblPrEx>
        <w:tc>
          <w:tcPr>
            <w:tcW w:w="2268" w:type="dxa"/>
            <w:shd w:val="clear" w:color="auto" w:fill="FFFFFF"/>
          </w:tcPr>
          <w:p w14:paraId="7A41A57F" w14:textId="28EF7BE8" w:rsidR="00636276" w:rsidRDefault="00636276" w:rsidP="00636276">
            <w:r>
              <w:t>Title</w:t>
            </w:r>
          </w:p>
        </w:tc>
        <w:tc>
          <w:tcPr>
            <w:tcW w:w="2268" w:type="dxa"/>
            <w:shd w:val="clear" w:color="auto" w:fill="FFFFFF"/>
          </w:tcPr>
          <w:p w14:paraId="4376E5EF" w14:textId="388F8FF0" w:rsidR="00636276" w:rsidRDefault="00636276" w:rsidP="00636276">
            <w:hyperlink w:anchor="Deliverable16441" w:history="1">
              <w:r>
                <w:rPr>
                  <w:rStyle w:val="Hyperlink"/>
                </w:rPr>
                <w:t>xs:string</w:t>
              </w:r>
            </w:hyperlink>
          </w:p>
        </w:tc>
        <w:tc>
          <w:tcPr>
            <w:tcW w:w="5101" w:type="dxa"/>
            <w:shd w:val="clear" w:color="auto" w:fill="FFFFFF"/>
          </w:tcPr>
          <w:p w14:paraId="435FD1C6" w14:textId="2136D6D0" w:rsidR="00636276" w:rsidRDefault="00636276" w:rsidP="00636276">
            <w:r>
              <w:t>Title of the element</w:t>
            </w:r>
          </w:p>
        </w:tc>
      </w:tr>
      <w:tr w:rsidR="00636276" w14:paraId="58A7832A" w14:textId="77777777" w:rsidTr="00636276">
        <w:tblPrEx>
          <w:tblCellMar>
            <w:bottom w:w="0" w:type="dxa"/>
          </w:tblCellMar>
        </w:tblPrEx>
        <w:tc>
          <w:tcPr>
            <w:tcW w:w="2268" w:type="dxa"/>
            <w:shd w:val="clear" w:color="auto" w:fill="FFFFFF"/>
          </w:tcPr>
          <w:p w14:paraId="48EF2349" w14:textId="155552A9" w:rsidR="00636276" w:rsidRDefault="00636276" w:rsidP="00636276">
            <w:r>
              <w:t>Description</w:t>
            </w:r>
          </w:p>
        </w:tc>
        <w:tc>
          <w:tcPr>
            <w:tcW w:w="2268" w:type="dxa"/>
            <w:shd w:val="clear" w:color="auto" w:fill="FFFFFF"/>
          </w:tcPr>
          <w:p w14:paraId="192975AC" w14:textId="24963C89" w:rsidR="00636276" w:rsidRDefault="00636276" w:rsidP="00636276">
            <w:hyperlink w:anchor="Deliverable16441" w:history="1">
              <w:r>
                <w:rPr>
                  <w:rStyle w:val="Hyperlink"/>
                </w:rPr>
                <w:t>xs:string</w:t>
              </w:r>
            </w:hyperlink>
          </w:p>
        </w:tc>
        <w:tc>
          <w:tcPr>
            <w:tcW w:w="5101" w:type="dxa"/>
            <w:shd w:val="clear" w:color="auto" w:fill="FFFFFF"/>
          </w:tcPr>
          <w:p w14:paraId="66940C44" w14:textId="274AD61C" w:rsidR="00636276" w:rsidRDefault="00636276" w:rsidP="00636276">
            <w:r>
              <w:t>Description of the element</w:t>
            </w:r>
          </w:p>
        </w:tc>
      </w:tr>
      <w:tr w:rsidR="00636276" w14:paraId="0C67D629" w14:textId="77777777" w:rsidTr="00636276">
        <w:tblPrEx>
          <w:tblCellMar>
            <w:bottom w:w="0" w:type="dxa"/>
          </w:tblCellMar>
        </w:tblPrEx>
        <w:tc>
          <w:tcPr>
            <w:tcW w:w="2268" w:type="dxa"/>
            <w:shd w:val="clear" w:color="auto" w:fill="FFFFFF"/>
          </w:tcPr>
          <w:p w14:paraId="3C1FB6CD" w14:textId="435069A9" w:rsidR="00636276" w:rsidRDefault="00636276" w:rsidP="00636276">
            <w:r>
              <w:t>Type</w:t>
            </w:r>
          </w:p>
        </w:tc>
        <w:tc>
          <w:tcPr>
            <w:tcW w:w="2268" w:type="dxa"/>
            <w:shd w:val="clear" w:color="auto" w:fill="FFFFFF"/>
          </w:tcPr>
          <w:p w14:paraId="27B4B15D" w14:textId="596C2DC8" w:rsidR="00636276" w:rsidRDefault="00636276" w:rsidP="00636276">
            <w:hyperlink w:anchor="Deliverable16441" w:history="1">
              <w:r>
                <w:rPr>
                  <w:rStyle w:val="Hyperlink"/>
                </w:rPr>
                <w:t>xs:string</w:t>
              </w:r>
            </w:hyperlink>
          </w:p>
        </w:tc>
        <w:tc>
          <w:tcPr>
            <w:tcW w:w="5101" w:type="dxa"/>
            <w:shd w:val="clear" w:color="auto" w:fill="FFFFFF"/>
          </w:tcPr>
          <w:p w14:paraId="5A04FCEC" w14:textId="593C1721" w:rsidR="00636276" w:rsidRDefault="00636276" w:rsidP="00636276">
            <w:r>
              <w:t>Type of an element</w:t>
            </w:r>
          </w:p>
        </w:tc>
      </w:tr>
      <w:tr w:rsidR="00636276" w14:paraId="2E05E89C" w14:textId="77777777" w:rsidTr="00636276">
        <w:tblPrEx>
          <w:tblCellMar>
            <w:bottom w:w="0" w:type="dxa"/>
          </w:tblCellMar>
        </w:tblPrEx>
        <w:tc>
          <w:tcPr>
            <w:tcW w:w="2268" w:type="dxa"/>
            <w:shd w:val="clear" w:color="auto" w:fill="FFFFFF"/>
          </w:tcPr>
          <w:p w14:paraId="5AF45094" w14:textId="6F88BF8A" w:rsidR="00636276" w:rsidRDefault="00636276" w:rsidP="00636276">
            <w:r>
              <w:t>Risk</w:t>
            </w:r>
          </w:p>
        </w:tc>
        <w:tc>
          <w:tcPr>
            <w:tcW w:w="2268" w:type="dxa"/>
            <w:shd w:val="clear" w:color="auto" w:fill="FFFFFF"/>
          </w:tcPr>
          <w:p w14:paraId="69C4228B" w14:textId="1A39A86C" w:rsidR="00636276" w:rsidRDefault="00636276" w:rsidP="00636276">
            <w:hyperlink w:anchor="Deliverable14601" w:history="1">
              <w:r>
                <w:rPr>
                  <w:rStyle w:val="Hyperlink"/>
                </w:rPr>
                <w:t>xs:double</w:t>
              </w:r>
            </w:hyperlink>
          </w:p>
        </w:tc>
        <w:tc>
          <w:tcPr>
            <w:tcW w:w="5101" w:type="dxa"/>
            <w:shd w:val="clear" w:color="auto" w:fill="FFFFFF"/>
          </w:tcPr>
          <w:p w14:paraId="246E141A" w14:textId="50821F27" w:rsidR="00636276" w:rsidRDefault="00636276" w:rsidP="00636276">
            <w:r>
              <w:t>Risk of a function failure to occur.</w:t>
            </w:r>
          </w:p>
        </w:tc>
      </w:tr>
      <w:tr w:rsidR="00636276" w14:paraId="38B00553" w14:textId="77777777" w:rsidTr="00636276">
        <w:tblPrEx>
          <w:tblCellMar>
            <w:bottom w:w="0" w:type="dxa"/>
          </w:tblCellMar>
        </w:tblPrEx>
        <w:tc>
          <w:tcPr>
            <w:tcW w:w="2268" w:type="dxa"/>
            <w:shd w:val="clear" w:color="auto" w:fill="FFFFFF"/>
          </w:tcPr>
          <w:p w14:paraId="37BC605E" w14:textId="1D35EF0F" w:rsidR="00636276" w:rsidRDefault="00636276" w:rsidP="00636276">
            <w:r>
              <w:t>Severity</w:t>
            </w:r>
          </w:p>
        </w:tc>
        <w:tc>
          <w:tcPr>
            <w:tcW w:w="2268" w:type="dxa"/>
            <w:shd w:val="clear" w:color="auto" w:fill="FFFFFF"/>
          </w:tcPr>
          <w:p w14:paraId="50C9BE4E" w14:textId="156B776A" w:rsidR="00636276" w:rsidRDefault="00636276" w:rsidP="00636276">
            <w:hyperlink w:anchor="Deliverable14601" w:history="1">
              <w:r>
                <w:rPr>
                  <w:rStyle w:val="Hyperlink"/>
                </w:rPr>
                <w:t>xs:double</w:t>
              </w:r>
            </w:hyperlink>
          </w:p>
        </w:tc>
        <w:tc>
          <w:tcPr>
            <w:tcW w:w="5101" w:type="dxa"/>
            <w:shd w:val="clear" w:color="auto" w:fill="FFFFFF"/>
          </w:tcPr>
          <w:p w14:paraId="66968D1A" w14:textId="444C0DBC" w:rsidR="00636276" w:rsidRDefault="00636276" w:rsidP="00636276">
            <w:r>
              <w:t>Severity of a function failure when it occurs.</w:t>
            </w:r>
          </w:p>
        </w:tc>
      </w:tr>
      <w:tr w:rsidR="00636276" w14:paraId="0DA8CC94" w14:textId="77777777" w:rsidTr="00636276">
        <w:tblPrEx>
          <w:tblCellMar>
            <w:bottom w:w="0" w:type="dxa"/>
          </w:tblCellMar>
        </w:tblPrEx>
        <w:tc>
          <w:tcPr>
            <w:tcW w:w="2268" w:type="dxa"/>
            <w:shd w:val="clear" w:color="auto" w:fill="FFFFFF"/>
          </w:tcPr>
          <w:p w14:paraId="414F824A" w14:textId="5767A6F7" w:rsidR="00636276" w:rsidRDefault="00636276" w:rsidP="00636276">
            <w:r>
              <w:t>Revision</w:t>
            </w:r>
          </w:p>
        </w:tc>
        <w:tc>
          <w:tcPr>
            <w:tcW w:w="2268" w:type="dxa"/>
            <w:shd w:val="clear" w:color="auto" w:fill="FFFFFF"/>
          </w:tcPr>
          <w:p w14:paraId="22462182" w14:textId="78A3ABF2" w:rsidR="00636276" w:rsidRDefault="00636276" w:rsidP="00636276">
            <w:hyperlink w:anchor="Deliverable16441" w:history="1">
              <w:r>
                <w:rPr>
                  <w:rStyle w:val="Hyperlink"/>
                </w:rPr>
                <w:t>xs:string</w:t>
              </w:r>
            </w:hyperlink>
          </w:p>
        </w:tc>
        <w:tc>
          <w:tcPr>
            <w:tcW w:w="5101" w:type="dxa"/>
            <w:shd w:val="clear" w:color="auto" w:fill="FFFFFF"/>
          </w:tcPr>
          <w:p w14:paraId="77803CC8" w14:textId="5EAF1938" w:rsidR="00636276" w:rsidRDefault="00636276" w:rsidP="00636276">
            <w:r>
              <w:t>Revisionskennung des Elements</w:t>
            </w:r>
          </w:p>
        </w:tc>
      </w:tr>
    </w:tbl>
    <w:p w14:paraId="189BC0F4" w14:textId="02CFFE00"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F4CAF00" w14:textId="77777777" w:rsidTr="00636276">
        <w:tblPrEx>
          <w:tblCellMar>
            <w:bottom w:w="0" w:type="dxa"/>
          </w:tblCellMar>
        </w:tblPrEx>
        <w:tc>
          <w:tcPr>
            <w:tcW w:w="2268" w:type="dxa"/>
            <w:shd w:val="clear" w:color="auto" w:fill="FFFFFF"/>
          </w:tcPr>
          <w:p w14:paraId="0170F352" w14:textId="74062024" w:rsidR="00636276" w:rsidRDefault="00636276" w:rsidP="00636276">
            <w:r>
              <w:t>part of</w:t>
            </w:r>
          </w:p>
        </w:tc>
        <w:tc>
          <w:tcPr>
            <w:tcW w:w="2268" w:type="dxa"/>
            <w:shd w:val="clear" w:color="auto" w:fill="FFFFFF"/>
          </w:tcPr>
          <w:p w14:paraId="65334FBA" w14:textId="062293C1" w:rsidR="00636276" w:rsidRDefault="00636276" w:rsidP="00636276">
            <w:hyperlink w:anchor="Deliverable14981" w:history="1">
              <w:r>
                <w:rPr>
                  <w:rStyle w:val="Hyperlink"/>
                </w:rPr>
                <w:t>Function Failure</w:t>
              </w:r>
            </w:hyperlink>
          </w:p>
        </w:tc>
        <w:tc>
          <w:tcPr>
            <w:tcW w:w="5101" w:type="dxa"/>
            <w:shd w:val="clear" w:color="auto" w:fill="FFFFFF"/>
          </w:tcPr>
          <w:p w14:paraId="7C868296" w14:textId="1EF4A9D0" w:rsidR="00636276" w:rsidRDefault="00636276" w:rsidP="00636276">
            <w:r>
              <w:t>Parent element</w:t>
            </w:r>
          </w:p>
        </w:tc>
      </w:tr>
      <w:tr w:rsidR="00636276" w14:paraId="024FD406" w14:textId="77777777" w:rsidTr="00636276">
        <w:tblPrEx>
          <w:tblCellMar>
            <w:bottom w:w="0" w:type="dxa"/>
          </w:tblCellMar>
        </w:tblPrEx>
        <w:tc>
          <w:tcPr>
            <w:tcW w:w="2268" w:type="dxa"/>
            <w:shd w:val="clear" w:color="auto" w:fill="FFFFFF"/>
          </w:tcPr>
          <w:p w14:paraId="586128B7" w14:textId="2F92B97B" w:rsidR="00636276" w:rsidRDefault="00636276" w:rsidP="00636276">
            <w:r>
              <w:t>used in</w:t>
            </w:r>
          </w:p>
        </w:tc>
        <w:tc>
          <w:tcPr>
            <w:tcW w:w="2268" w:type="dxa"/>
            <w:shd w:val="clear" w:color="auto" w:fill="FFFFFF"/>
          </w:tcPr>
          <w:p w14:paraId="2263E51A" w14:textId="7F2877D9" w:rsidR="00636276" w:rsidRDefault="00636276" w:rsidP="00636276">
            <w:hyperlink w:anchor="Deliverable14981" w:history="1">
              <w:r>
                <w:rPr>
                  <w:rStyle w:val="Hyperlink"/>
                </w:rPr>
                <w:t>Function Failure</w:t>
              </w:r>
            </w:hyperlink>
          </w:p>
        </w:tc>
        <w:tc>
          <w:tcPr>
            <w:tcW w:w="5101" w:type="dxa"/>
            <w:shd w:val="clear" w:color="auto" w:fill="FFFFFF"/>
          </w:tcPr>
          <w:p w14:paraId="6D58CA25" w14:textId="4567FD6B" w:rsidR="00636276" w:rsidRDefault="00636276" w:rsidP="00636276">
            <w:r>
              <w:t>Context element of the usage</w:t>
            </w:r>
          </w:p>
        </w:tc>
      </w:tr>
      <w:tr w:rsidR="00636276" w14:paraId="4FA770B0" w14:textId="77777777" w:rsidTr="00636276">
        <w:tblPrEx>
          <w:tblCellMar>
            <w:bottom w:w="0" w:type="dxa"/>
          </w:tblCellMar>
        </w:tblPrEx>
        <w:tc>
          <w:tcPr>
            <w:tcW w:w="2268" w:type="dxa"/>
            <w:shd w:val="clear" w:color="auto" w:fill="FFFFFF"/>
          </w:tcPr>
          <w:p w14:paraId="020016C9" w14:textId="2D552E84" w:rsidR="00636276" w:rsidRDefault="00636276" w:rsidP="00636276">
            <w:r>
              <w:t>specialism of</w:t>
            </w:r>
          </w:p>
        </w:tc>
        <w:tc>
          <w:tcPr>
            <w:tcW w:w="2268" w:type="dxa"/>
            <w:shd w:val="clear" w:color="auto" w:fill="FFFFFF"/>
          </w:tcPr>
          <w:p w14:paraId="5876D48A" w14:textId="4DFF673A" w:rsidR="00636276" w:rsidRDefault="00636276" w:rsidP="00636276">
            <w:hyperlink w:anchor="Deliverable14981" w:history="1">
              <w:r>
                <w:rPr>
                  <w:rStyle w:val="Hyperlink"/>
                </w:rPr>
                <w:t>Function Failure</w:t>
              </w:r>
            </w:hyperlink>
          </w:p>
        </w:tc>
        <w:tc>
          <w:tcPr>
            <w:tcW w:w="5101" w:type="dxa"/>
            <w:shd w:val="clear" w:color="auto" w:fill="FFFFFF"/>
          </w:tcPr>
          <w:p w14:paraId="61C4A2D3" w14:textId="1966ABFB" w:rsidR="00636276" w:rsidRDefault="00636276" w:rsidP="00636276">
            <w:r>
              <w:t>More generic item</w:t>
            </w:r>
          </w:p>
        </w:tc>
      </w:tr>
      <w:tr w:rsidR="00636276" w14:paraId="65D4B916" w14:textId="77777777" w:rsidTr="00636276">
        <w:tblPrEx>
          <w:tblCellMar>
            <w:bottom w:w="0" w:type="dxa"/>
          </w:tblCellMar>
        </w:tblPrEx>
        <w:tc>
          <w:tcPr>
            <w:tcW w:w="2268" w:type="dxa"/>
            <w:shd w:val="clear" w:color="auto" w:fill="FFFFFF"/>
          </w:tcPr>
          <w:p w14:paraId="784D1E7F" w14:textId="3BECFCA9" w:rsidR="00636276" w:rsidRDefault="00636276" w:rsidP="00636276">
            <w:r>
              <w:t>configured in</w:t>
            </w:r>
          </w:p>
        </w:tc>
        <w:tc>
          <w:tcPr>
            <w:tcW w:w="2268" w:type="dxa"/>
            <w:shd w:val="clear" w:color="auto" w:fill="FFFFFF"/>
          </w:tcPr>
          <w:p w14:paraId="4197E293" w14:textId="6B782EAF" w:rsidR="00636276" w:rsidRDefault="00636276" w:rsidP="00636276">
            <w:hyperlink w:anchor="Deliverable14368" w:history="1">
              <w:r>
                <w:rPr>
                  <w:rStyle w:val="Hyperlink"/>
                </w:rPr>
                <w:t>Configuration</w:t>
              </w:r>
            </w:hyperlink>
          </w:p>
        </w:tc>
        <w:tc>
          <w:tcPr>
            <w:tcW w:w="5101" w:type="dxa"/>
            <w:shd w:val="clear" w:color="auto" w:fill="FFFFFF"/>
          </w:tcPr>
          <w:p w14:paraId="7ADC05BA" w14:textId="0DA1E1DC" w:rsidR="00636276" w:rsidRDefault="00636276" w:rsidP="00636276">
            <w:r>
              <w:t>Relation to a configuration</w:t>
            </w:r>
          </w:p>
        </w:tc>
      </w:tr>
      <w:tr w:rsidR="00636276" w14:paraId="148D402E" w14:textId="77777777" w:rsidTr="00636276">
        <w:tblPrEx>
          <w:tblCellMar>
            <w:bottom w:w="0" w:type="dxa"/>
          </w:tblCellMar>
        </w:tblPrEx>
        <w:tc>
          <w:tcPr>
            <w:tcW w:w="2268" w:type="dxa"/>
            <w:shd w:val="clear" w:color="auto" w:fill="FFFFFF"/>
          </w:tcPr>
          <w:p w14:paraId="4E5A0353" w14:textId="72EE3256" w:rsidR="00636276" w:rsidRDefault="00636276" w:rsidP="00636276">
            <w:r>
              <w:t>option in</w:t>
            </w:r>
          </w:p>
        </w:tc>
        <w:tc>
          <w:tcPr>
            <w:tcW w:w="2268" w:type="dxa"/>
            <w:shd w:val="clear" w:color="auto" w:fill="FFFFFF"/>
          </w:tcPr>
          <w:p w14:paraId="6E3E669C" w14:textId="42DD9383" w:rsidR="00636276" w:rsidRDefault="00636276" w:rsidP="00636276">
            <w:hyperlink w:anchor="Deliverable15753" w:history="1">
              <w:r>
                <w:rPr>
                  <w:rStyle w:val="Hyperlink"/>
                </w:rPr>
                <w:t>Variant</w:t>
              </w:r>
            </w:hyperlink>
          </w:p>
        </w:tc>
        <w:tc>
          <w:tcPr>
            <w:tcW w:w="5101" w:type="dxa"/>
            <w:shd w:val="clear" w:color="auto" w:fill="FFFFFF"/>
          </w:tcPr>
          <w:p w14:paraId="6AF3583E" w14:textId="1F670584" w:rsidR="00636276" w:rsidRDefault="00636276" w:rsidP="00636276">
            <w:r>
              <w:t>Relation to a variant</w:t>
            </w:r>
          </w:p>
        </w:tc>
      </w:tr>
      <w:tr w:rsidR="00636276" w14:paraId="39E29C21" w14:textId="77777777" w:rsidTr="00636276">
        <w:tblPrEx>
          <w:tblCellMar>
            <w:bottom w:w="0" w:type="dxa"/>
          </w:tblCellMar>
        </w:tblPrEx>
        <w:tc>
          <w:tcPr>
            <w:tcW w:w="2268" w:type="dxa"/>
            <w:shd w:val="clear" w:color="auto" w:fill="FFFFFF"/>
          </w:tcPr>
          <w:p w14:paraId="195BB5E6" w14:textId="161AD4BB" w:rsidR="00636276" w:rsidRDefault="00636276" w:rsidP="00636276">
            <w:r>
              <w:t>changed in</w:t>
            </w:r>
          </w:p>
        </w:tc>
        <w:tc>
          <w:tcPr>
            <w:tcW w:w="2268" w:type="dxa"/>
            <w:shd w:val="clear" w:color="auto" w:fill="FFFFFF"/>
          </w:tcPr>
          <w:p w14:paraId="6E5DFA7D" w14:textId="05146B99" w:rsidR="00636276" w:rsidRDefault="00636276" w:rsidP="00636276">
            <w:hyperlink w:anchor="Deliverable23095" w:history="1">
              <w:r>
                <w:rPr>
                  <w:rStyle w:val="Hyperlink"/>
                </w:rPr>
                <w:t>Change</w:t>
              </w:r>
            </w:hyperlink>
          </w:p>
        </w:tc>
        <w:tc>
          <w:tcPr>
            <w:tcW w:w="5101" w:type="dxa"/>
            <w:shd w:val="clear" w:color="auto" w:fill="FFFFFF"/>
          </w:tcPr>
          <w:p w14:paraId="265F879F" w14:textId="6797CFBF" w:rsidR="00636276" w:rsidRDefault="00636276" w:rsidP="00636276">
            <w:r>
              <w:t>Relation to a change</w:t>
            </w:r>
          </w:p>
        </w:tc>
      </w:tr>
      <w:tr w:rsidR="00636276" w14:paraId="6C92766C" w14:textId="77777777" w:rsidTr="00636276">
        <w:tblPrEx>
          <w:tblCellMar>
            <w:bottom w:w="0" w:type="dxa"/>
          </w:tblCellMar>
        </w:tblPrEx>
        <w:tc>
          <w:tcPr>
            <w:tcW w:w="2268" w:type="dxa"/>
            <w:shd w:val="clear" w:color="auto" w:fill="FFFFFF"/>
          </w:tcPr>
          <w:p w14:paraId="70B4E8DA" w14:textId="53B447B6" w:rsidR="00636276" w:rsidRDefault="00636276" w:rsidP="00636276">
            <w:r>
              <w:t>affects</w:t>
            </w:r>
          </w:p>
        </w:tc>
        <w:tc>
          <w:tcPr>
            <w:tcW w:w="2268" w:type="dxa"/>
            <w:shd w:val="clear" w:color="auto" w:fill="FFFFFF"/>
          </w:tcPr>
          <w:p w14:paraId="6755F040" w14:textId="48F767FC" w:rsidR="00636276" w:rsidRDefault="00636276" w:rsidP="00636276">
            <w:hyperlink w:anchor="Deliverable13404" w:history="1">
              <w:r>
                <w:rPr>
                  <w:rStyle w:val="Hyperlink"/>
                </w:rPr>
                <w:t>Function</w:t>
              </w:r>
            </w:hyperlink>
          </w:p>
        </w:tc>
        <w:tc>
          <w:tcPr>
            <w:tcW w:w="5101" w:type="dxa"/>
            <w:shd w:val="clear" w:color="auto" w:fill="FFFFFF"/>
          </w:tcPr>
          <w:p w14:paraId="66EEA73B" w14:textId="35F8FCC7" w:rsidR="00636276" w:rsidRDefault="00636276" w:rsidP="00636276">
            <w:r>
              <w:t>Product function affected by this product function failure</w:t>
            </w:r>
          </w:p>
        </w:tc>
      </w:tr>
      <w:tr w:rsidR="00636276" w14:paraId="3D6F93D0" w14:textId="77777777" w:rsidTr="00636276">
        <w:tblPrEx>
          <w:tblCellMar>
            <w:bottom w:w="0" w:type="dxa"/>
          </w:tblCellMar>
        </w:tblPrEx>
        <w:tc>
          <w:tcPr>
            <w:tcW w:w="2268" w:type="dxa"/>
            <w:shd w:val="clear" w:color="auto" w:fill="FFFFFF"/>
          </w:tcPr>
          <w:p w14:paraId="19C4EF96" w14:textId="00E48804" w:rsidR="00636276" w:rsidRDefault="00636276" w:rsidP="00636276">
            <w:r>
              <w:lastRenderedPageBreak/>
              <w:t>causes</w:t>
            </w:r>
          </w:p>
        </w:tc>
        <w:tc>
          <w:tcPr>
            <w:tcW w:w="2268" w:type="dxa"/>
            <w:shd w:val="clear" w:color="auto" w:fill="FFFFFF"/>
          </w:tcPr>
          <w:p w14:paraId="332800D2" w14:textId="6102B90D" w:rsidR="00636276" w:rsidRDefault="00636276" w:rsidP="00636276">
            <w:hyperlink w:anchor="Deliverable14981" w:history="1">
              <w:r>
                <w:rPr>
                  <w:rStyle w:val="Hyperlink"/>
                </w:rPr>
                <w:t>Function Failure</w:t>
              </w:r>
            </w:hyperlink>
          </w:p>
        </w:tc>
        <w:tc>
          <w:tcPr>
            <w:tcW w:w="5101" w:type="dxa"/>
            <w:shd w:val="clear" w:color="auto" w:fill="FFFFFF"/>
          </w:tcPr>
          <w:p w14:paraId="20B43C07" w14:textId="6F8ECE27" w:rsidR="00636276" w:rsidRDefault="00636276" w:rsidP="00636276">
            <w:r>
              <w:t>Product function failure caused by this product function failure</w:t>
            </w:r>
          </w:p>
        </w:tc>
      </w:tr>
      <w:tr w:rsidR="00636276" w14:paraId="5B5FF505" w14:textId="77777777" w:rsidTr="00636276">
        <w:tblPrEx>
          <w:tblCellMar>
            <w:bottom w:w="0" w:type="dxa"/>
          </w:tblCellMar>
        </w:tblPrEx>
        <w:tc>
          <w:tcPr>
            <w:tcW w:w="2268" w:type="dxa"/>
            <w:shd w:val="clear" w:color="auto" w:fill="FFFFFF"/>
          </w:tcPr>
          <w:p w14:paraId="01568481" w14:textId="4A217ACB" w:rsidR="00636276" w:rsidRDefault="00636276" w:rsidP="00636276">
            <w:r>
              <w:t>detected by</w:t>
            </w:r>
          </w:p>
        </w:tc>
        <w:tc>
          <w:tcPr>
            <w:tcW w:w="2268" w:type="dxa"/>
            <w:shd w:val="clear" w:color="auto" w:fill="FFFFFF"/>
          </w:tcPr>
          <w:p w14:paraId="6F25E9AE" w14:textId="2010F7FF" w:rsidR="00636276" w:rsidRDefault="00636276" w:rsidP="00636276">
            <w:hyperlink w:anchor="Deliverable13376" w:history="1">
              <w:r>
                <w:rPr>
                  <w:rStyle w:val="Hyperlink"/>
                </w:rPr>
                <w:t>Task</w:t>
              </w:r>
            </w:hyperlink>
          </w:p>
        </w:tc>
        <w:tc>
          <w:tcPr>
            <w:tcW w:w="5101" w:type="dxa"/>
            <w:shd w:val="clear" w:color="auto" w:fill="FFFFFF"/>
          </w:tcPr>
          <w:p w14:paraId="1C82A77C" w14:textId="4CF67874" w:rsidR="00636276" w:rsidRDefault="00636276" w:rsidP="00636276">
            <w:r>
              <w:t>Detection task for the function failure</w:t>
            </w:r>
          </w:p>
        </w:tc>
      </w:tr>
    </w:tbl>
    <w:p w14:paraId="50677BE6" w14:textId="56044AEC"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E9BF7AB" w14:textId="77777777" w:rsidTr="00636276">
        <w:tblPrEx>
          <w:tblCellMar>
            <w:bottom w:w="0" w:type="dxa"/>
          </w:tblCellMar>
        </w:tblPrEx>
        <w:tc>
          <w:tcPr>
            <w:tcW w:w="2268" w:type="dxa"/>
            <w:shd w:val="clear" w:color="auto" w:fill="FFFFFF"/>
          </w:tcPr>
          <w:p w14:paraId="3DB88848" w14:textId="77777777" w:rsidR="00636276" w:rsidRDefault="00636276" w:rsidP="00636276"/>
        </w:tc>
        <w:tc>
          <w:tcPr>
            <w:tcW w:w="2268" w:type="dxa"/>
            <w:shd w:val="clear" w:color="auto" w:fill="FFFFFF"/>
          </w:tcPr>
          <w:p w14:paraId="6B50F5AA" w14:textId="77777777" w:rsidR="00636276" w:rsidRDefault="00636276" w:rsidP="00636276"/>
        </w:tc>
        <w:tc>
          <w:tcPr>
            <w:tcW w:w="5101" w:type="dxa"/>
            <w:shd w:val="clear" w:color="auto" w:fill="FFFFFF"/>
          </w:tcPr>
          <w:p w14:paraId="1BED6DDA" w14:textId="667227D1" w:rsidR="00636276" w:rsidRDefault="00636276" w:rsidP="00636276">
            <w:r>
              <w:t>Parent element</w:t>
            </w:r>
          </w:p>
        </w:tc>
      </w:tr>
      <w:tr w:rsidR="00636276" w14:paraId="4591D97B" w14:textId="77777777" w:rsidTr="00636276">
        <w:tblPrEx>
          <w:tblCellMar>
            <w:bottom w:w="0" w:type="dxa"/>
          </w:tblCellMar>
        </w:tblPrEx>
        <w:tc>
          <w:tcPr>
            <w:tcW w:w="2268" w:type="dxa"/>
            <w:shd w:val="clear" w:color="auto" w:fill="FFFFFF"/>
          </w:tcPr>
          <w:p w14:paraId="162AED10" w14:textId="77777777" w:rsidR="00636276" w:rsidRDefault="00636276" w:rsidP="00636276"/>
        </w:tc>
        <w:tc>
          <w:tcPr>
            <w:tcW w:w="2268" w:type="dxa"/>
            <w:shd w:val="clear" w:color="auto" w:fill="FFFFFF"/>
          </w:tcPr>
          <w:p w14:paraId="07D53E48" w14:textId="77777777" w:rsidR="00636276" w:rsidRDefault="00636276" w:rsidP="00636276"/>
        </w:tc>
        <w:tc>
          <w:tcPr>
            <w:tcW w:w="5101" w:type="dxa"/>
            <w:shd w:val="clear" w:color="auto" w:fill="FFFFFF"/>
          </w:tcPr>
          <w:p w14:paraId="1AC2FDDD" w14:textId="3D10EBA5" w:rsidR="00636276" w:rsidRDefault="00636276" w:rsidP="00636276">
            <w:r>
              <w:t>Context element of the usage</w:t>
            </w:r>
          </w:p>
        </w:tc>
      </w:tr>
      <w:tr w:rsidR="00636276" w14:paraId="23C80903" w14:textId="77777777" w:rsidTr="00636276">
        <w:tblPrEx>
          <w:tblCellMar>
            <w:bottom w:w="0" w:type="dxa"/>
          </w:tblCellMar>
        </w:tblPrEx>
        <w:tc>
          <w:tcPr>
            <w:tcW w:w="2268" w:type="dxa"/>
            <w:shd w:val="clear" w:color="auto" w:fill="FFFFFF"/>
          </w:tcPr>
          <w:p w14:paraId="57BF2EE8" w14:textId="77777777" w:rsidR="00636276" w:rsidRDefault="00636276" w:rsidP="00636276"/>
        </w:tc>
        <w:tc>
          <w:tcPr>
            <w:tcW w:w="2268" w:type="dxa"/>
            <w:shd w:val="clear" w:color="auto" w:fill="FFFFFF"/>
          </w:tcPr>
          <w:p w14:paraId="5C7754F1" w14:textId="77777777" w:rsidR="00636276" w:rsidRDefault="00636276" w:rsidP="00636276"/>
        </w:tc>
        <w:tc>
          <w:tcPr>
            <w:tcW w:w="5101" w:type="dxa"/>
            <w:shd w:val="clear" w:color="auto" w:fill="FFFFFF"/>
          </w:tcPr>
          <w:p w14:paraId="69029982" w14:textId="53FDCCAC" w:rsidR="00636276" w:rsidRDefault="00636276" w:rsidP="00636276">
            <w:r>
              <w:t>More generic item</w:t>
            </w:r>
          </w:p>
        </w:tc>
      </w:tr>
      <w:tr w:rsidR="00636276" w14:paraId="596E504D" w14:textId="77777777" w:rsidTr="00636276">
        <w:tblPrEx>
          <w:tblCellMar>
            <w:bottom w:w="0" w:type="dxa"/>
          </w:tblCellMar>
        </w:tblPrEx>
        <w:tc>
          <w:tcPr>
            <w:tcW w:w="2268" w:type="dxa"/>
            <w:shd w:val="clear" w:color="auto" w:fill="FFFFFF"/>
          </w:tcPr>
          <w:p w14:paraId="419F5168" w14:textId="77777777" w:rsidR="00636276" w:rsidRDefault="00636276" w:rsidP="00636276"/>
        </w:tc>
        <w:tc>
          <w:tcPr>
            <w:tcW w:w="2268" w:type="dxa"/>
            <w:shd w:val="clear" w:color="auto" w:fill="FFFFFF"/>
          </w:tcPr>
          <w:p w14:paraId="1802D4AE" w14:textId="77777777" w:rsidR="00636276" w:rsidRDefault="00636276" w:rsidP="00636276"/>
        </w:tc>
        <w:tc>
          <w:tcPr>
            <w:tcW w:w="5101" w:type="dxa"/>
            <w:shd w:val="clear" w:color="auto" w:fill="FFFFFF"/>
          </w:tcPr>
          <w:p w14:paraId="3FA5DF24" w14:textId="02B0CBC3" w:rsidR="00636276" w:rsidRDefault="00636276" w:rsidP="00636276">
            <w:r>
              <w:t>Product function failure caused by this product function failure</w:t>
            </w:r>
          </w:p>
        </w:tc>
      </w:tr>
    </w:tbl>
    <w:p w14:paraId="48A99191" w14:textId="0E8AA153" w:rsidR="00636276" w:rsidRDefault="00636276" w:rsidP="00636276">
      <w:pPr>
        <w:pStyle w:val="berschrift3"/>
        <w:numPr>
          <w:ilvl w:val="2"/>
          <w:numId w:val="19"/>
        </w:numPr>
      </w:pPr>
      <w:bookmarkStart w:id="51" w:name="Deliverable14353"/>
      <w:bookmarkStart w:id="52" w:name="_Toc215185716"/>
      <w:r>
        <w:t>Product Design</w:t>
      </w:r>
      <w:bookmarkEnd w:id="51"/>
      <w:bookmarkEnd w:id="52"/>
    </w:p>
    <w:p w14:paraId="18D4F5DC" w14:textId="3CE8A5F4" w:rsidR="00636276" w:rsidRDefault="00636276" w:rsidP="00636276">
      <w:r>
        <w:t>Comprises all entities for domain-specific product design, including mechanical, electric/electronic and software design.</w:t>
      </w:r>
    </w:p>
    <w:p w14:paraId="12B1E8BF" w14:textId="77777777" w:rsidR="00636276" w:rsidRDefault="00636276" w:rsidP="00636276">
      <w:pPr>
        <w:keepNext/>
      </w:pPr>
      <w:r>
        <w:rPr>
          <w:noProof/>
        </w:rPr>
        <w:drawing>
          <wp:inline distT="0" distB="0" distL="0" distR="0" wp14:anchorId="4968B247" wp14:editId="18046A4D">
            <wp:extent cx="857370" cy="857370"/>
            <wp:effectExtent l="0" t="0" r="0" b="0"/>
            <wp:docPr id="396559817"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598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A4A9944" w14:textId="169DA449" w:rsidR="00636276" w:rsidRDefault="00636276" w:rsidP="00636276">
      <w:pPr>
        <w:pStyle w:val="Beschriftung"/>
      </w:pPr>
      <w:r>
        <w:t xml:space="preserve">Figure </w:t>
      </w:r>
      <w:fldSimple w:instr=" SEQ Figure \* ARABIC ">
        <w:r>
          <w:rPr>
            <w:noProof/>
          </w:rPr>
          <w:t>30</w:t>
        </w:r>
      </w:fldSimple>
      <w:r>
        <w:t xml:space="preserve"> Icon</w:t>
      </w:r>
    </w:p>
    <w:p w14:paraId="5A16BCD7" w14:textId="77777777" w:rsidR="00636276" w:rsidRDefault="00636276" w:rsidP="00636276">
      <w:pPr>
        <w:keepNext/>
      </w:pPr>
      <w:r>
        <w:rPr>
          <w:noProof/>
        </w:rPr>
        <w:drawing>
          <wp:inline distT="0" distB="0" distL="0" distR="0" wp14:anchorId="2ED82577" wp14:editId="60682FF3">
            <wp:extent cx="5821182" cy="713793"/>
            <wp:effectExtent l="0" t="0" r="8255" b="0"/>
            <wp:docPr id="58042944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2944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1182" cy="713793"/>
                    </a:xfrm>
                    <a:prstGeom prst="rect">
                      <a:avLst/>
                    </a:prstGeom>
                  </pic:spPr>
                </pic:pic>
              </a:graphicData>
            </a:graphic>
          </wp:inline>
        </w:drawing>
      </w:r>
    </w:p>
    <w:p w14:paraId="441E44C1" w14:textId="3843A19D" w:rsidR="00636276" w:rsidRDefault="00636276" w:rsidP="00636276">
      <w:pPr>
        <w:pStyle w:val="Beschriftung"/>
      </w:pPr>
      <w:r>
        <w:t xml:space="preserve">Figure </w:t>
      </w:r>
      <w:fldSimple w:instr=" SEQ Figure \* ARABIC ">
        <w:r>
          <w:rPr>
            <w:noProof/>
          </w:rPr>
          <w:t>31</w:t>
        </w:r>
      </w:fldSimple>
      <w:r>
        <w:t xml:space="preserve"> Package Class Diagram 'Product Design'</w:t>
      </w:r>
    </w:p>
    <w:p w14:paraId="71DA076D" w14:textId="74C1FCB1" w:rsidR="00636276" w:rsidRDefault="00636276" w:rsidP="00636276">
      <w:pPr>
        <w:pStyle w:val="berschrift4"/>
      </w:pPr>
      <w:bookmarkStart w:id="53" w:name="Deliverable14455"/>
      <w:r>
        <w:t>Systems Design</w:t>
      </w:r>
      <w:bookmarkEnd w:id="53"/>
    </w:p>
    <w:p w14:paraId="267A7ED0" w14:textId="445FB2D3" w:rsidR="00636276" w:rsidRDefault="00636276" w:rsidP="00636276">
      <w:r>
        <w:t>Includes all entities relevant to the design of a system. The system level is intended to be generic and will find its specific implementation in mechanical design, electric/electronic design or software design.</w:t>
      </w:r>
    </w:p>
    <w:p w14:paraId="20DED27F" w14:textId="77777777" w:rsidR="00636276" w:rsidRDefault="00636276" w:rsidP="00636276">
      <w:pPr>
        <w:keepNext/>
      </w:pPr>
      <w:r>
        <w:rPr>
          <w:noProof/>
        </w:rPr>
        <w:drawing>
          <wp:inline distT="0" distB="0" distL="0" distR="0" wp14:anchorId="056403FA" wp14:editId="1F281988">
            <wp:extent cx="857370" cy="857370"/>
            <wp:effectExtent l="0" t="0" r="0" b="0"/>
            <wp:docPr id="177537159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159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7F845A4" w14:textId="0288BBD6" w:rsidR="00636276" w:rsidRDefault="00636276" w:rsidP="00636276">
      <w:pPr>
        <w:pStyle w:val="Beschriftung"/>
      </w:pPr>
      <w:r>
        <w:t xml:space="preserve">Figure </w:t>
      </w:r>
      <w:fldSimple w:instr=" SEQ Figure \* ARABIC ">
        <w:r>
          <w:rPr>
            <w:noProof/>
          </w:rPr>
          <w:t>32</w:t>
        </w:r>
      </w:fldSimple>
      <w:r>
        <w:t xml:space="preserve"> Icon</w:t>
      </w:r>
    </w:p>
    <w:p w14:paraId="4DCB1A8A" w14:textId="77777777" w:rsidR="00636276" w:rsidRDefault="00636276" w:rsidP="00636276">
      <w:pPr>
        <w:keepNext/>
      </w:pPr>
      <w:r>
        <w:rPr>
          <w:noProof/>
        </w:rPr>
        <w:lastRenderedPageBreak/>
        <w:drawing>
          <wp:inline distT="0" distB="0" distL="0" distR="0" wp14:anchorId="3AB07662" wp14:editId="01F3EFFD">
            <wp:extent cx="5126702" cy="2931938"/>
            <wp:effectExtent l="0" t="0" r="0" b="1905"/>
            <wp:docPr id="2072774944"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4944" name=""/>
                    <pic:cNvPicPr/>
                  </pic:nvPicPr>
                  <pic:blipFill>
                    <a:blip r:embed="rId55">
                      <a:extLst>
                        <a:ext uri="{28A0092B-C50C-407E-A947-70E740481C1C}">
                          <a14:useLocalDpi xmlns:a14="http://schemas.microsoft.com/office/drawing/2010/main" val="0"/>
                        </a:ext>
                      </a:extLst>
                    </a:blip>
                    <a:stretch>
                      <a:fillRect/>
                    </a:stretch>
                  </pic:blipFill>
                  <pic:spPr>
                    <a:xfrm>
                      <a:off x="0" y="0"/>
                      <a:ext cx="5126702" cy="2931938"/>
                    </a:xfrm>
                    <a:prstGeom prst="rect">
                      <a:avLst/>
                    </a:prstGeom>
                  </pic:spPr>
                </pic:pic>
              </a:graphicData>
            </a:graphic>
          </wp:inline>
        </w:drawing>
      </w:r>
    </w:p>
    <w:p w14:paraId="35EF2F4F" w14:textId="10C2A24E" w:rsidR="00636276" w:rsidRDefault="00636276" w:rsidP="00636276">
      <w:pPr>
        <w:pStyle w:val="Beschriftung"/>
      </w:pPr>
      <w:r>
        <w:t xml:space="preserve">Figure </w:t>
      </w:r>
      <w:fldSimple w:instr=" SEQ Figure \* ARABIC ">
        <w:r>
          <w:rPr>
            <w:noProof/>
          </w:rPr>
          <w:t>33</w:t>
        </w:r>
      </w:fldSimple>
      <w:r>
        <w:t xml:space="preserve"> Package Class Diagram 'Systems Design'</w:t>
      </w:r>
    </w:p>
    <w:p w14:paraId="6F77C7BF" w14:textId="24CC01D5" w:rsidR="00636276" w:rsidRDefault="00636276" w:rsidP="00636276">
      <w:pPr>
        <w:pStyle w:val="berschrift5"/>
        <w:numPr>
          <w:ilvl w:val="4"/>
          <w:numId w:val="20"/>
        </w:numPr>
      </w:pPr>
      <w:bookmarkStart w:id="54" w:name="Deliverable14454"/>
      <w:r>
        <w:t>System Component</w:t>
      </w:r>
      <w:bookmarkEnd w:id="54"/>
    </w:p>
    <w:p w14:paraId="7FDF8992" w14:textId="3DAD9921" w:rsidR="00636276" w:rsidRDefault="00636276" w:rsidP="00636276">
      <w:r>
        <w:t>Represents a generic component of a system</w:t>
      </w:r>
    </w:p>
    <w:p w14:paraId="060C32FD" w14:textId="77777777" w:rsidR="00636276" w:rsidRDefault="00636276" w:rsidP="00636276">
      <w:pPr>
        <w:keepNext/>
      </w:pPr>
      <w:r>
        <w:rPr>
          <w:noProof/>
        </w:rPr>
        <w:drawing>
          <wp:inline distT="0" distB="0" distL="0" distR="0" wp14:anchorId="5EFD6F3A" wp14:editId="16DFB4CF">
            <wp:extent cx="857370" cy="857370"/>
            <wp:effectExtent l="0" t="0" r="0" b="0"/>
            <wp:docPr id="40186125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6125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D05F938" w14:textId="17DB2FD1" w:rsidR="00636276" w:rsidRDefault="00636276" w:rsidP="00636276">
      <w:pPr>
        <w:pStyle w:val="Beschriftung"/>
      </w:pPr>
      <w:r>
        <w:t xml:space="preserve">Figure </w:t>
      </w:r>
      <w:fldSimple w:instr=" SEQ Figure \* ARABIC ">
        <w:r>
          <w:rPr>
            <w:noProof/>
          </w:rPr>
          <w:t>34</w:t>
        </w:r>
      </w:fldSimple>
      <w:r>
        <w:t xml:space="preserve"> Icon</w:t>
      </w:r>
    </w:p>
    <w:p w14:paraId="1ADECEFE" w14:textId="77777777" w:rsidR="00636276" w:rsidRDefault="00636276" w:rsidP="00636276">
      <w:pPr>
        <w:keepNext/>
      </w:pPr>
      <w:r>
        <w:rPr>
          <w:noProof/>
        </w:rPr>
        <w:drawing>
          <wp:inline distT="0" distB="0" distL="0" distR="0" wp14:anchorId="75283BDE" wp14:editId="43E3D7EF">
            <wp:extent cx="6119495" cy="1356360"/>
            <wp:effectExtent l="0" t="0" r="0" b="0"/>
            <wp:docPr id="1838094414"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4414"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9495" cy="1356360"/>
                    </a:xfrm>
                    <a:prstGeom prst="rect">
                      <a:avLst/>
                    </a:prstGeom>
                  </pic:spPr>
                </pic:pic>
              </a:graphicData>
            </a:graphic>
          </wp:inline>
        </w:drawing>
      </w:r>
    </w:p>
    <w:p w14:paraId="77DE00D2" w14:textId="66EA01EC" w:rsidR="00636276" w:rsidRDefault="00636276" w:rsidP="00636276">
      <w:pPr>
        <w:pStyle w:val="Beschriftung"/>
      </w:pPr>
      <w:r>
        <w:t xml:space="preserve">Figure </w:t>
      </w:r>
      <w:fldSimple w:instr=" SEQ Figure \* ARABIC ">
        <w:r>
          <w:rPr>
            <w:noProof/>
          </w:rPr>
          <w:t>35</w:t>
        </w:r>
      </w:fldSimple>
      <w:r>
        <w:t xml:space="preserve"> Class Context Diagram 'System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3A95766" w14:textId="77777777" w:rsidTr="00636276">
        <w:tblPrEx>
          <w:tblCellMar>
            <w:bottom w:w="0" w:type="dxa"/>
          </w:tblCellMar>
        </w:tblPrEx>
        <w:tc>
          <w:tcPr>
            <w:tcW w:w="2268" w:type="dxa"/>
            <w:shd w:val="clear" w:color="auto" w:fill="FFFFFF"/>
          </w:tcPr>
          <w:p w14:paraId="66C68385" w14:textId="1EB1DA46" w:rsidR="00636276" w:rsidRDefault="00636276" w:rsidP="00636276">
            <w:r w:rsidRPr="00636276">
              <w:rPr>
                <w:rStyle w:val="Fett"/>
              </w:rPr>
              <w:t>Specializations</w:t>
            </w:r>
          </w:p>
        </w:tc>
        <w:tc>
          <w:tcPr>
            <w:tcW w:w="7369" w:type="dxa"/>
            <w:shd w:val="clear" w:color="auto" w:fill="FFFFFF"/>
          </w:tcPr>
          <w:p w14:paraId="78BECF44" w14:textId="77777777" w:rsidR="00636276" w:rsidRDefault="00636276" w:rsidP="00636276">
            <w:hyperlink w:anchor="Deliverable13422" w:history="1">
              <w:r>
                <w:rPr>
                  <w:rStyle w:val="Hyperlink"/>
                </w:rPr>
                <w:t>Mechanical Component</w:t>
              </w:r>
            </w:hyperlink>
          </w:p>
          <w:p w14:paraId="0518944A" w14:textId="77777777" w:rsidR="00636276" w:rsidRDefault="00636276" w:rsidP="00636276">
            <w:hyperlink w:anchor="Deliverable13476" w:history="1">
              <w:r>
                <w:rPr>
                  <w:rStyle w:val="Hyperlink"/>
                </w:rPr>
                <w:t>Electric/Electronic Component</w:t>
              </w:r>
            </w:hyperlink>
          </w:p>
          <w:p w14:paraId="40EEDEF5" w14:textId="77777777" w:rsidR="00636276" w:rsidRDefault="00636276" w:rsidP="00636276">
            <w:hyperlink w:anchor="Deliverable13486" w:history="1">
              <w:r>
                <w:rPr>
                  <w:rStyle w:val="Hyperlink"/>
                </w:rPr>
                <w:t>Software Class</w:t>
              </w:r>
            </w:hyperlink>
          </w:p>
          <w:p w14:paraId="585EF0FC" w14:textId="77777777" w:rsidR="00636276" w:rsidRDefault="00636276" w:rsidP="00636276">
            <w:hyperlink w:anchor="Deliverable13487" w:history="1">
              <w:r>
                <w:rPr>
                  <w:rStyle w:val="Hyperlink"/>
                </w:rPr>
                <w:t>Software Component</w:t>
              </w:r>
            </w:hyperlink>
          </w:p>
          <w:p w14:paraId="549E26C1" w14:textId="77777777" w:rsidR="00636276" w:rsidRDefault="00636276" w:rsidP="00636276">
            <w:hyperlink w:anchor="Deliverable13501" w:history="1">
              <w:r>
                <w:rPr>
                  <w:rStyle w:val="Hyperlink"/>
                </w:rPr>
                <w:t>Verification Resource</w:t>
              </w:r>
            </w:hyperlink>
          </w:p>
          <w:p w14:paraId="68B06F43" w14:textId="3CB8C693" w:rsidR="00636276" w:rsidRDefault="00636276" w:rsidP="00636276">
            <w:hyperlink w:anchor="Deliverable14409" w:history="1">
              <w:r>
                <w:rPr>
                  <w:rStyle w:val="Hyperlink"/>
                </w:rPr>
                <w:t>Manufacturing Equipment Component</w:t>
              </w:r>
            </w:hyperlink>
          </w:p>
        </w:tc>
      </w:tr>
      <w:tr w:rsidR="00636276" w14:paraId="68D79A39" w14:textId="77777777" w:rsidTr="00636276">
        <w:tblPrEx>
          <w:tblCellMar>
            <w:bottom w:w="0" w:type="dxa"/>
          </w:tblCellMar>
        </w:tblPrEx>
        <w:tc>
          <w:tcPr>
            <w:tcW w:w="2268" w:type="dxa"/>
            <w:shd w:val="clear" w:color="auto" w:fill="FFFFFF"/>
          </w:tcPr>
          <w:p w14:paraId="02AC7432" w14:textId="62C6DD42" w:rsidR="00636276" w:rsidRPr="00636276" w:rsidRDefault="00636276" w:rsidP="00636276">
            <w:pPr>
              <w:rPr>
                <w:rStyle w:val="Fett"/>
              </w:rPr>
            </w:pPr>
            <w:r w:rsidRPr="00636276">
              <w:rPr>
                <w:rStyle w:val="Fett"/>
              </w:rPr>
              <w:t>Delivered by</w:t>
            </w:r>
          </w:p>
        </w:tc>
        <w:tc>
          <w:tcPr>
            <w:tcW w:w="7369" w:type="dxa"/>
            <w:shd w:val="clear" w:color="auto" w:fill="FFFFFF"/>
          </w:tcPr>
          <w:p w14:paraId="155A7C0B" w14:textId="77777777" w:rsidR="00636276" w:rsidRDefault="00636276" w:rsidP="00636276">
            <w:hyperlink w:anchor="Activity2534" w:history="1">
              <w:r>
                <w:rPr>
                  <w:rStyle w:val="Hyperlink"/>
                </w:rPr>
                <w:t>Systems Architecture</w:t>
              </w:r>
            </w:hyperlink>
          </w:p>
          <w:p w14:paraId="47B8C0C4" w14:textId="77777777" w:rsidR="00636276" w:rsidRDefault="00636276" w:rsidP="00636276">
            <w:hyperlink w:anchor="Activity7292" w:history="1">
              <w:r>
                <w:rPr>
                  <w:rStyle w:val="Hyperlink"/>
                </w:rPr>
                <w:t>Functional Safety</w:t>
              </w:r>
            </w:hyperlink>
          </w:p>
          <w:p w14:paraId="2CF25C9C" w14:textId="62F22F20" w:rsidR="00636276" w:rsidRDefault="00636276" w:rsidP="00636276">
            <w:hyperlink w:anchor="Activity7285" w:history="1">
              <w:r>
                <w:rPr>
                  <w:rStyle w:val="Hyperlink"/>
                </w:rPr>
                <w:t xml:space="preserve">Collaborative Architecture Design Co-Development </w:t>
              </w:r>
            </w:hyperlink>
          </w:p>
        </w:tc>
      </w:tr>
      <w:tr w:rsidR="00636276" w14:paraId="74626F7A" w14:textId="77777777" w:rsidTr="00636276">
        <w:tblPrEx>
          <w:tblCellMar>
            <w:bottom w:w="0" w:type="dxa"/>
          </w:tblCellMar>
        </w:tblPrEx>
        <w:tc>
          <w:tcPr>
            <w:tcW w:w="2268" w:type="dxa"/>
            <w:shd w:val="clear" w:color="auto" w:fill="FFFFFF"/>
          </w:tcPr>
          <w:p w14:paraId="2CB4E3E4" w14:textId="18DE6BE3" w:rsidR="00636276" w:rsidRPr="00636276" w:rsidRDefault="00636276" w:rsidP="00636276">
            <w:pPr>
              <w:rPr>
                <w:rStyle w:val="Fett"/>
              </w:rPr>
            </w:pPr>
            <w:r w:rsidRPr="00636276">
              <w:rPr>
                <w:rStyle w:val="Fett"/>
              </w:rPr>
              <w:lastRenderedPageBreak/>
              <w:t>Delivered to</w:t>
            </w:r>
          </w:p>
        </w:tc>
        <w:tc>
          <w:tcPr>
            <w:tcW w:w="7369" w:type="dxa"/>
            <w:shd w:val="clear" w:color="auto" w:fill="FFFFFF"/>
          </w:tcPr>
          <w:p w14:paraId="078E3831" w14:textId="77777777" w:rsidR="00636276" w:rsidRDefault="00636276" w:rsidP="00636276">
            <w:hyperlink w:anchor="Activity7292" w:history="1">
              <w:r>
                <w:rPr>
                  <w:rStyle w:val="Hyperlink"/>
                </w:rPr>
                <w:t>Functional Safety</w:t>
              </w:r>
            </w:hyperlink>
          </w:p>
          <w:p w14:paraId="32A8EAEB" w14:textId="77777777" w:rsidR="00636276" w:rsidRDefault="00636276" w:rsidP="00636276">
            <w:hyperlink w:anchor="Activity2536" w:history="1">
              <w:r>
                <w:rPr>
                  <w:rStyle w:val="Hyperlink"/>
                </w:rPr>
                <w:t>Mechanical Design</w:t>
              </w:r>
            </w:hyperlink>
          </w:p>
          <w:p w14:paraId="3E90851B" w14:textId="77777777" w:rsidR="00636276" w:rsidRDefault="00636276" w:rsidP="00636276">
            <w:hyperlink w:anchor="Activity2537" w:history="1">
              <w:r>
                <w:rPr>
                  <w:rStyle w:val="Hyperlink"/>
                </w:rPr>
                <w:t>Electrical/Electronical Design</w:t>
              </w:r>
            </w:hyperlink>
          </w:p>
          <w:p w14:paraId="5CF5DE9A" w14:textId="77777777" w:rsidR="00636276" w:rsidRDefault="00636276" w:rsidP="00636276">
            <w:hyperlink w:anchor="Activity2538" w:history="1">
              <w:r>
                <w:rPr>
                  <w:rStyle w:val="Hyperlink"/>
                </w:rPr>
                <w:t>Software Engineering</w:t>
              </w:r>
            </w:hyperlink>
          </w:p>
          <w:p w14:paraId="66C18645" w14:textId="77777777" w:rsidR="00636276" w:rsidRDefault="00636276" w:rsidP="00636276">
            <w:hyperlink w:anchor="Activity7294" w:history="1">
              <w:r>
                <w:rPr>
                  <w:rStyle w:val="Hyperlink"/>
                </w:rPr>
                <w:t>Design product line</w:t>
              </w:r>
            </w:hyperlink>
          </w:p>
          <w:p w14:paraId="6B0D98ED" w14:textId="77777777" w:rsidR="00636276" w:rsidRDefault="00636276" w:rsidP="00636276">
            <w:hyperlink w:anchor="Activity7295" w:history="1">
              <w:r>
                <w:rPr>
                  <w:rStyle w:val="Hyperlink"/>
                </w:rPr>
                <w:t>Design product asset instance</w:t>
              </w:r>
            </w:hyperlink>
          </w:p>
          <w:p w14:paraId="0A478CC4" w14:textId="77777777" w:rsidR="00636276" w:rsidRDefault="00636276" w:rsidP="00636276">
            <w:hyperlink w:anchor="Activity7296" w:history="1">
              <w:r>
                <w:rPr>
                  <w:rStyle w:val="Hyperlink"/>
                </w:rPr>
                <w:t>Definition product asset instance configurability space</w:t>
              </w:r>
            </w:hyperlink>
          </w:p>
          <w:p w14:paraId="3297609F" w14:textId="60B62683" w:rsidR="00636276" w:rsidRDefault="00636276" w:rsidP="00636276">
            <w:hyperlink w:anchor="Activity6744" w:history="1">
              <w:r>
                <w:rPr>
                  <w:rStyle w:val="Hyperlink"/>
                </w:rPr>
                <w:t>Long-Term Archiving</w:t>
              </w:r>
            </w:hyperlink>
          </w:p>
        </w:tc>
      </w:tr>
    </w:tbl>
    <w:p w14:paraId="6177331A" w14:textId="038FAEDA"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2400E73" w14:textId="77777777" w:rsidTr="00636276">
        <w:tblPrEx>
          <w:tblCellMar>
            <w:bottom w:w="0" w:type="dxa"/>
          </w:tblCellMar>
        </w:tblPrEx>
        <w:tc>
          <w:tcPr>
            <w:tcW w:w="2268" w:type="dxa"/>
            <w:shd w:val="clear" w:color="auto" w:fill="FFFFFF"/>
          </w:tcPr>
          <w:p w14:paraId="4ED2EEEB" w14:textId="2A1EB2DA" w:rsidR="00636276" w:rsidRDefault="00636276" w:rsidP="00636276">
            <w:r>
              <w:t>Identifier</w:t>
            </w:r>
          </w:p>
        </w:tc>
        <w:tc>
          <w:tcPr>
            <w:tcW w:w="2268" w:type="dxa"/>
            <w:shd w:val="clear" w:color="auto" w:fill="FFFFFF"/>
          </w:tcPr>
          <w:p w14:paraId="0D2489D6" w14:textId="47D3ADEA" w:rsidR="00636276" w:rsidRDefault="00636276" w:rsidP="00636276">
            <w:hyperlink w:anchor="Deliverable16441" w:history="1">
              <w:r>
                <w:rPr>
                  <w:rStyle w:val="Hyperlink"/>
                </w:rPr>
                <w:t>xs:string</w:t>
              </w:r>
            </w:hyperlink>
          </w:p>
        </w:tc>
        <w:tc>
          <w:tcPr>
            <w:tcW w:w="5101" w:type="dxa"/>
            <w:shd w:val="clear" w:color="auto" w:fill="FFFFFF"/>
          </w:tcPr>
          <w:p w14:paraId="4DC88FC3" w14:textId="5D814AB4" w:rsidR="00636276" w:rsidRDefault="00636276" w:rsidP="00636276">
            <w:r>
              <w:t>Unambiguous identifier of the element</w:t>
            </w:r>
          </w:p>
        </w:tc>
      </w:tr>
      <w:tr w:rsidR="00636276" w14:paraId="1CB6932B" w14:textId="77777777" w:rsidTr="00636276">
        <w:tblPrEx>
          <w:tblCellMar>
            <w:bottom w:w="0" w:type="dxa"/>
          </w:tblCellMar>
        </w:tblPrEx>
        <w:tc>
          <w:tcPr>
            <w:tcW w:w="2268" w:type="dxa"/>
            <w:shd w:val="clear" w:color="auto" w:fill="FFFFFF"/>
          </w:tcPr>
          <w:p w14:paraId="14BEC732" w14:textId="3B8FC0FE" w:rsidR="00636276" w:rsidRDefault="00636276" w:rsidP="00636276">
            <w:r>
              <w:t>Number</w:t>
            </w:r>
          </w:p>
        </w:tc>
        <w:tc>
          <w:tcPr>
            <w:tcW w:w="2268" w:type="dxa"/>
            <w:shd w:val="clear" w:color="auto" w:fill="FFFFFF"/>
          </w:tcPr>
          <w:p w14:paraId="75EC8003" w14:textId="77B1587C" w:rsidR="00636276" w:rsidRDefault="00636276" w:rsidP="00636276">
            <w:hyperlink w:anchor="Deliverable16441" w:history="1">
              <w:r>
                <w:rPr>
                  <w:rStyle w:val="Hyperlink"/>
                </w:rPr>
                <w:t>xs:string</w:t>
              </w:r>
            </w:hyperlink>
          </w:p>
        </w:tc>
        <w:tc>
          <w:tcPr>
            <w:tcW w:w="5101" w:type="dxa"/>
            <w:shd w:val="clear" w:color="auto" w:fill="FFFFFF"/>
          </w:tcPr>
          <w:p w14:paraId="0CF7E270" w14:textId="7B365DA1" w:rsidR="00636276" w:rsidRDefault="00636276" w:rsidP="00636276">
            <w:r>
              <w:t>Legible number or name of the element, i. e. part number</w:t>
            </w:r>
          </w:p>
        </w:tc>
      </w:tr>
      <w:tr w:rsidR="00636276" w14:paraId="2D6BBE27" w14:textId="77777777" w:rsidTr="00636276">
        <w:tblPrEx>
          <w:tblCellMar>
            <w:bottom w:w="0" w:type="dxa"/>
          </w:tblCellMar>
        </w:tblPrEx>
        <w:tc>
          <w:tcPr>
            <w:tcW w:w="2268" w:type="dxa"/>
            <w:shd w:val="clear" w:color="auto" w:fill="FFFFFF"/>
          </w:tcPr>
          <w:p w14:paraId="265FE5C0" w14:textId="17535B33" w:rsidR="00636276" w:rsidRDefault="00636276" w:rsidP="00636276">
            <w:r>
              <w:t>Title</w:t>
            </w:r>
          </w:p>
        </w:tc>
        <w:tc>
          <w:tcPr>
            <w:tcW w:w="2268" w:type="dxa"/>
            <w:shd w:val="clear" w:color="auto" w:fill="FFFFFF"/>
          </w:tcPr>
          <w:p w14:paraId="47FDCE0B" w14:textId="060BE3CB" w:rsidR="00636276" w:rsidRDefault="00636276" w:rsidP="00636276">
            <w:hyperlink w:anchor="Deliverable16441" w:history="1">
              <w:r>
                <w:rPr>
                  <w:rStyle w:val="Hyperlink"/>
                </w:rPr>
                <w:t>xs:string</w:t>
              </w:r>
            </w:hyperlink>
          </w:p>
        </w:tc>
        <w:tc>
          <w:tcPr>
            <w:tcW w:w="5101" w:type="dxa"/>
            <w:shd w:val="clear" w:color="auto" w:fill="FFFFFF"/>
          </w:tcPr>
          <w:p w14:paraId="6ED646EC" w14:textId="5DF6D584" w:rsidR="00636276" w:rsidRDefault="00636276" w:rsidP="00636276">
            <w:r>
              <w:t>Title of the element</w:t>
            </w:r>
          </w:p>
        </w:tc>
      </w:tr>
      <w:tr w:rsidR="00636276" w14:paraId="2219CC3D" w14:textId="77777777" w:rsidTr="00636276">
        <w:tblPrEx>
          <w:tblCellMar>
            <w:bottom w:w="0" w:type="dxa"/>
          </w:tblCellMar>
        </w:tblPrEx>
        <w:tc>
          <w:tcPr>
            <w:tcW w:w="2268" w:type="dxa"/>
            <w:shd w:val="clear" w:color="auto" w:fill="FFFFFF"/>
          </w:tcPr>
          <w:p w14:paraId="3F6D4E36" w14:textId="7E835AB3" w:rsidR="00636276" w:rsidRDefault="00636276" w:rsidP="00636276">
            <w:r>
              <w:t>Description</w:t>
            </w:r>
          </w:p>
        </w:tc>
        <w:tc>
          <w:tcPr>
            <w:tcW w:w="2268" w:type="dxa"/>
            <w:shd w:val="clear" w:color="auto" w:fill="FFFFFF"/>
          </w:tcPr>
          <w:p w14:paraId="5F5E450F" w14:textId="4EED75D5" w:rsidR="00636276" w:rsidRDefault="00636276" w:rsidP="00636276">
            <w:hyperlink w:anchor="Deliverable16441" w:history="1">
              <w:r>
                <w:rPr>
                  <w:rStyle w:val="Hyperlink"/>
                </w:rPr>
                <w:t>xs:string</w:t>
              </w:r>
            </w:hyperlink>
          </w:p>
        </w:tc>
        <w:tc>
          <w:tcPr>
            <w:tcW w:w="5101" w:type="dxa"/>
            <w:shd w:val="clear" w:color="auto" w:fill="FFFFFF"/>
          </w:tcPr>
          <w:p w14:paraId="3E8C2951" w14:textId="24DC626B" w:rsidR="00636276" w:rsidRDefault="00636276" w:rsidP="00636276">
            <w:r>
              <w:t>Description of the element</w:t>
            </w:r>
          </w:p>
        </w:tc>
      </w:tr>
      <w:tr w:rsidR="00636276" w14:paraId="1297612B" w14:textId="77777777" w:rsidTr="00636276">
        <w:tblPrEx>
          <w:tblCellMar>
            <w:bottom w:w="0" w:type="dxa"/>
          </w:tblCellMar>
        </w:tblPrEx>
        <w:tc>
          <w:tcPr>
            <w:tcW w:w="2268" w:type="dxa"/>
            <w:shd w:val="clear" w:color="auto" w:fill="FFFFFF"/>
          </w:tcPr>
          <w:p w14:paraId="00284600" w14:textId="621C2080" w:rsidR="00636276" w:rsidRDefault="00636276" w:rsidP="00636276">
            <w:r>
              <w:t>Type</w:t>
            </w:r>
          </w:p>
        </w:tc>
        <w:tc>
          <w:tcPr>
            <w:tcW w:w="2268" w:type="dxa"/>
            <w:shd w:val="clear" w:color="auto" w:fill="FFFFFF"/>
          </w:tcPr>
          <w:p w14:paraId="24120EE5" w14:textId="41AFDD3C" w:rsidR="00636276" w:rsidRDefault="00636276" w:rsidP="00636276">
            <w:hyperlink w:anchor="Deliverable16441" w:history="1">
              <w:r>
                <w:rPr>
                  <w:rStyle w:val="Hyperlink"/>
                </w:rPr>
                <w:t>xs:string</w:t>
              </w:r>
            </w:hyperlink>
          </w:p>
        </w:tc>
        <w:tc>
          <w:tcPr>
            <w:tcW w:w="5101" w:type="dxa"/>
            <w:shd w:val="clear" w:color="auto" w:fill="FFFFFF"/>
          </w:tcPr>
          <w:p w14:paraId="63D23711" w14:textId="0AF2EC14" w:rsidR="00636276" w:rsidRDefault="00636276" w:rsidP="00636276">
            <w:r>
              <w:t>Type of an element</w:t>
            </w:r>
          </w:p>
        </w:tc>
      </w:tr>
      <w:tr w:rsidR="00636276" w14:paraId="723EDAC1" w14:textId="77777777" w:rsidTr="00636276">
        <w:tblPrEx>
          <w:tblCellMar>
            <w:bottom w:w="0" w:type="dxa"/>
          </w:tblCellMar>
        </w:tblPrEx>
        <w:tc>
          <w:tcPr>
            <w:tcW w:w="2268" w:type="dxa"/>
            <w:shd w:val="clear" w:color="auto" w:fill="FFFFFF"/>
          </w:tcPr>
          <w:p w14:paraId="05DFBDC7" w14:textId="78BE15E4" w:rsidR="00636276" w:rsidRDefault="00636276" w:rsidP="00636276">
            <w:r>
              <w:t>DateTime</w:t>
            </w:r>
          </w:p>
        </w:tc>
        <w:tc>
          <w:tcPr>
            <w:tcW w:w="2268" w:type="dxa"/>
            <w:shd w:val="clear" w:color="auto" w:fill="FFFFFF"/>
          </w:tcPr>
          <w:p w14:paraId="73801CDC" w14:textId="085729D9" w:rsidR="00636276" w:rsidRDefault="00636276" w:rsidP="00636276">
            <w:hyperlink w:anchor="Deliverable16500" w:history="1">
              <w:r>
                <w:rPr>
                  <w:rStyle w:val="Hyperlink"/>
                </w:rPr>
                <w:t>xs:dateTime</w:t>
              </w:r>
            </w:hyperlink>
          </w:p>
        </w:tc>
        <w:tc>
          <w:tcPr>
            <w:tcW w:w="5101" w:type="dxa"/>
            <w:shd w:val="clear" w:color="auto" w:fill="FFFFFF"/>
          </w:tcPr>
          <w:p w14:paraId="14E00C26" w14:textId="776A8798" w:rsidR="00636276" w:rsidRDefault="00636276" w:rsidP="00636276">
            <w:r>
              <w:t>Date and time of the element</w:t>
            </w:r>
          </w:p>
        </w:tc>
      </w:tr>
      <w:tr w:rsidR="00636276" w14:paraId="31D99732" w14:textId="77777777" w:rsidTr="00636276">
        <w:tblPrEx>
          <w:tblCellMar>
            <w:bottom w:w="0" w:type="dxa"/>
          </w:tblCellMar>
        </w:tblPrEx>
        <w:tc>
          <w:tcPr>
            <w:tcW w:w="2268" w:type="dxa"/>
            <w:shd w:val="clear" w:color="auto" w:fill="FFFFFF"/>
          </w:tcPr>
          <w:p w14:paraId="33AFA257" w14:textId="21DE5CDE" w:rsidR="00636276" w:rsidRDefault="00636276" w:rsidP="00636276">
            <w:r>
              <w:t>Revision</w:t>
            </w:r>
          </w:p>
        </w:tc>
        <w:tc>
          <w:tcPr>
            <w:tcW w:w="2268" w:type="dxa"/>
            <w:shd w:val="clear" w:color="auto" w:fill="FFFFFF"/>
          </w:tcPr>
          <w:p w14:paraId="73F3C05D" w14:textId="13930336" w:rsidR="00636276" w:rsidRDefault="00636276" w:rsidP="00636276">
            <w:hyperlink w:anchor="Deliverable16441" w:history="1">
              <w:r>
                <w:rPr>
                  <w:rStyle w:val="Hyperlink"/>
                </w:rPr>
                <w:t>xs:string</w:t>
              </w:r>
            </w:hyperlink>
          </w:p>
        </w:tc>
        <w:tc>
          <w:tcPr>
            <w:tcW w:w="5101" w:type="dxa"/>
            <w:shd w:val="clear" w:color="auto" w:fill="FFFFFF"/>
          </w:tcPr>
          <w:p w14:paraId="6927AB0A" w14:textId="65A130C0" w:rsidR="00636276" w:rsidRDefault="00636276" w:rsidP="00636276">
            <w:r>
              <w:t>Revisionskennung des Elements</w:t>
            </w:r>
          </w:p>
        </w:tc>
      </w:tr>
    </w:tbl>
    <w:p w14:paraId="0D8AEB6E" w14:textId="361B7FE6"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DE36210" w14:textId="77777777" w:rsidTr="00636276">
        <w:tblPrEx>
          <w:tblCellMar>
            <w:bottom w:w="0" w:type="dxa"/>
          </w:tblCellMar>
        </w:tblPrEx>
        <w:tc>
          <w:tcPr>
            <w:tcW w:w="2268" w:type="dxa"/>
            <w:shd w:val="clear" w:color="auto" w:fill="FFFFFF"/>
          </w:tcPr>
          <w:p w14:paraId="0426B8AC" w14:textId="779CA6A3" w:rsidR="00636276" w:rsidRDefault="00636276" w:rsidP="00636276">
            <w:r>
              <w:t>part of</w:t>
            </w:r>
          </w:p>
        </w:tc>
        <w:tc>
          <w:tcPr>
            <w:tcW w:w="2268" w:type="dxa"/>
            <w:shd w:val="clear" w:color="auto" w:fill="FFFFFF"/>
          </w:tcPr>
          <w:p w14:paraId="5C8761B2" w14:textId="7FC2A073" w:rsidR="00636276" w:rsidRDefault="00636276" w:rsidP="00636276">
            <w:hyperlink w:anchor="Deliverable14454" w:history="1">
              <w:r>
                <w:rPr>
                  <w:rStyle w:val="Hyperlink"/>
                </w:rPr>
                <w:t>System Component</w:t>
              </w:r>
            </w:hyperlink>
          </w:p>
        </w:tc>
        <w:tc>
          <w:tcPr>
            <w:tcW w:w="5101" w:type="dxa"/>
            <w:shd w:val="clear" w:color="auto" w:fill="FFFFFF"/>
          </w:tcPr>
          <w:p w14:paraId="50BBC0E1" w14:textId="747BC176" w:rsidR="00636276" w:rsidRDefault="00636276" w:rsidP="00636276">
            <w:r>
              <w:t>Parent element</w:t>
            </w:r>
          </w:p>
        </w:tc>
      </w:tr>
      <w:tr w:rsidR="00636276" w14:paraId="7F6BC976" w14:textId="77777777" w:rsidTr="00636276">
        <w:tblPrEx>
          <w:tblCellMar>
            <w:bottom w:w="0" w:type="dxa"/>
          </w:tblCellMar>
        </w:tblPrEx>
        <w:tc>
          <w:tcPr>
            <w:tcW w:w="2268" w:type="dxa"/>
            <w:shd w:val="clear" w:color="auto" w:fill="FFFFFF"/>
          </w:tcPr>
          <w:p w14:paraId="22895D91" w14:textId="24176230" w:rsidR="00636276" w:rsidRDefault="00636276" w:rsidP="00636276">
            <w:r>
              <w:t>used in</w:t>
            </w:r>
          </w:p>
        </w:tc>
        <w:tc>
          <w:tcPr>
            <w:tcW w:w="2268" w:type="dxa"/>
            <w:shd w:val="clear" w:color="auto" w:fill="FFFFFF"/>
          </w:tcPr>
          <w:p w14:paraId="0AD756B3" w14:textId="5E0E7F10" w:rsidR="00636276" w:rsidRDefault="00636276" w:rsidP="00636276">
            <w:hyperlink w:anchor="Deliverable14454" w:history="1">
              <w:r>
                <w:rPr>
                  <w:rStyle w:val="Hyperlink"/>
                </w:rPr>
                <w:t>System Component</w:t>
              </w:r>
            </w:hyperlink>
          </w:p>
        </w:tc>
        <w:tc>
          <w:tcPr>
            <w:tcW w:w="5101" w:type="dxa"/>
            <w:shd w:val="clear" w:color="auto" w:fill="FFFFFF"/>
          </w:tcPr>
          <w:p w14:paraId="0225CE66" w14:textId="45952D17" w:rsidR="00636276" w:rsidRDefault="00636276" w:rsidP="00636276">
            <w:r>
              <w:t>Context element of the usage</w:t>
            </w:r>
          </w:p>
        </w:tc>
      </w:tr>
      <w:tr w:rsidR="00636276" w14:paraId="49D3A1C3" w14:textId="77777777" w:rsidTr="00636276">
        <w:tblPrEx>
          <w:tblCellMar>
            <w:bottom w:w="0" w:type="dxa"/>
          </w:tblCellMar>
        </w:tblPrEx>
        <w:tc>
          <w:tcPr>
            <w:tcW w:w="2268" w:type="dxa"/>
            <w:shd w:val="clear" w:color="auto" w:fill="FFFFFF"/>
          </w:tcPr>
          <w:p w14:paraId="2ABC749A" w14:textId="1C696587" w:rsidR="00636276" w:rsidRDefault="00636276" w:rsidP="00636276">
            <w:r>
              <w:t>specialism of</w:t>
            </w:r>
          </w:p>
        </w:tc>
        <w:tc>
          <w:tcPr>
            <w:tcW w:w="2268" w:type="dxa"/>
            <w:shd w:val="clear" w:color="auto" w:fill="FFFFFF"/>
          </w:tcPr>
          <w:p w14:paraId="1AD201FA" w14:textId="67039526" w:rsidR="00636276" w:rsidRDefault="00636276" w:rsidP="00636276">
            <w:hyperlink w:anchor="Deliverable14454" w:history="1">
              <w:r>
                <w:rPr>
                  <w:rStyle w:val="Hyperlink"/>
                </w:rPr>
                <w:t>System Component</w:t>
              </w:r>
            </w:hyperlink>
          </w:p>
        </w:tc>
        <w:tc>
          <w:tcPr>
            <w:tcW w:w="5101" w:type="dxa"/>
            <w:shd w:val="clear" w:color="auto" w:fill="FFFFFF"/>
          </w:tcPr>
          <w:p w14:paraId="05A298FC" w14:textId="680B5CE6" w:rsidR="00636276" w:rsidRDefault="00636276" w:rsidP="00636276">
            <w:r>
              <w:t>More generic item</w:t>
            </w:r>
          </w:p>
        </w:tc>
      </w:tr>
      <w:tr w:rsidR="00636276" w14:paraId="036AD7FC" w14:textId="77777777" w:rsidTr="00636276">
        <w:tblPrEx>
          <w:tblCellMar>
            <w:bottom w:w="0" w:type="dxa"/>
          </w:tblCellMar>
        </w:tblPrEx>
        <w:tc>
          <w:tcPr>
            <w:tcW w:w="2268" w:type="dxa"/>
            <w:shd w:val="clear" w:color="auto" w:fill="FFFFFF"/>
          </w:tcPr>
          <w:p w14:paraId="146D6BBD" w14:textId="7519E06A" w:rsidR="00636276" w:rsidRDefault="00636276" w:rsidP="00636276">
            <w:r>
              <w:t>configured in</w:t>
            </w:r>
          </w:p>
        </w:tc>
        <w:tc>
          <w:tcPr>
            <w:tcW w:w="2268" w:type="dxa"/>
            <w:shd w:val="clear" w:color="auto" w:fill="FFFFFF"/>
          </w:tcPr>
          <w:p w14:paraId="44CAE822" w14:textId="6FDB9D89" w:rsidR="00636276" w:rsidRDefault="00636276" w:rsidP="00636276">
            <w:hyperlink w:anchor="Deliverable14368" w:history="1">
              <w:r>
                <w:rPr>
                  <w:rStyle w:val="Hyperlink"/>
                </w:rPr>
                <w:t>Configuration</w:t>
              </w:r>
            </w:hyperlink>
          </w:p>
        </w:tc>
        <w:tc>
          <w:tcPr>
            <w:tcW w:w="5101" w:type="dxa"/>
            <w:shd w:val="clear" w:color="auto" w:fill="FFFFFF"/>
          </w:tcPr>
          <w:p w14:paraId="37383C37" w14:textId="0D8B908A" w:rsidR="00636276" w:rsidRDefault="00636276" w:rsidP="00636276">
            <w:r>
              <w:t>Relation to a configuration</w:t>
            </w:r>
          </w:p>
        </w:tc>
      </w:tr>
      <w:tr w:rsidR="00636276" w14:paraId="29ABE9E3" w14:textId="77777777" w:rsidTr="00636276">
        <w:tblPrEx>
          <w:tblCellMar>
            <w:bottom w:w="0" w:type="dxa"/>
          </w:tblCellMar>
        </w:tblPrEx>
        <w:tc>
          <w:tcPr>
            <w:tcW w:w="2268" w:type="dxa"/>
            <w:shd w:val="clear" w:color="auto" w:fill="FFFFFF"/>
          </w:tcPr>
          <w:p w14:paraId="21E9F020" w14:textId="38766E07" w:rsidR="00636276" w:rsidRDefault="00636276" w:rsidP="00636276">
            <w:r>
              <w:t>option in</w:t>
            </w:r>
          </w:p>
        </w:tc>
        <w:tc>
          <w:tcPr>
            <w:tcW w:w="2268" w:type="dxa"/>
            <w:shd w:val="clear" w:color="auto" w:fill="FFFFFF"/>
          </w:tcPr>
          <w:p w14:paraId="26ADD1A5" w14:textId="606502B2" w:rsidR="00636276" w:rsidRDefault="00636276" w:rsidP="00636276">
            <w:hyperlink w:anchor="Deliverable15753" w:history="1">
              <w:r>
                <w:rPr>
                  <w:rStyle w:val="Hyperlink"/>
                </w:rPr>
                <w:t>Variant</w:t>
              </w:r>
            </w:hyperlink>
          </w:p>
        </w:tc>
        <w:tc>
          <w:tcPr>
            <w:tcW w:w="5101" w:type="dxa"/>
            <w:shd w:val="clear" w:color="auto" w:fill="FFFFFF"/>
          </w:tcPr>
          <w:p w14:paraId="75506E7F" w14:textId="6D7EDB17" w:rsidR="00636276" w:rsidRDefault="00636276" w:rsidP="00636276">
            <w:r>
              <w:t>Relation to a variant</w:t>
            </w:r>
          </w:p>
        </w:tc>
      </w:tr>
      <w:tr w:rsidR="00636276" w14:paraId="5D921399" w14:textId="77777777" w:rsidTr="00636276">
        <w:tblPrEx>
          <w:tblCellMar>
            <w:bottom w:w="0" w:type="dxa"/>
          </w:tblCellMar>
        </w:tblPrEx>
        <w:tc>
          <w:tcPr>
            <w:tcW w:w="2268" w:type="dxa"/>
            <w:shd w:val="clear" w:color="auto" w:fill="FFFFFF"/>
          </w:tcPr>
          <w:p w14:paraId="5DCAF239" w14:textId="0D44A19F" w:rsidR="00636276" w:rsidRDefault="00636276" w:rsidP="00636276">
            <w:r>
              <w:t>changed in</w:t>
            </w:r>
          </w:p>
        </w:tc>
        <w:tc>
          <w:tcPr>
            <w:tcW w:w="2268" w:type="dxa"/>
            <w:shd w:val="clear" w:color="auto" w:fill="FFFFFF"/>
          </w:tcPr>
          <w:p w14:paraId="4DBB58F6" w14:textId="6F7904FB" w:rsidR="00636276" w:rsidRDefault="00636276" w:rsidP="00636276">
            <w:hyperlink w:anchor="Deliverable23095" w:history="1">
              <w:r>
                <w:rPr>
                  <w:rStyle w:val="Hyperlink"/>
                </w:rPr>
                <w:t>Change</w:t>
              </w:r>
            </w:hyperlink>
          </w:p>
        </w:tc>
        <w:tc>
          <w:tcPr>
            <w:tcW w:w="5101" w:type="dxa"/>
            <w:shd w:val="clear" w:color="auto" w:fill="FFFFFF"/>
          </w:tcPr>
          <w:p w14:paraId="2750B08F" w14:textId="24185D56" w:rsidR="00636276" w:rsidRDefault="00636276" w:rsidP="00636276">
            <w:r>
              <w:t>Relation to a change</w:t>
            </w:r>
          </w:p>
        </w:tc>
      </w:tr>
      <w:tr w:rsidR="00636276" w14:paraId="7DBFB9C1" w14:textId="77777777" w:rsidTr="00636276">
        <w:tblPrEx>
          <w:tblCellMar>
            <w:bottom w:w="0" w:type="dxa"/>
          </w:tblCellMar>
        </w:tblPrEx>
        <w:tc>
          <w:tcPr>
            <w:tcW w:w="2268" w:type="dxa"/>
            <w:shd w:val="clear" w:color="auto" w:fill="FFFFFF"/>
          </w:tcPr>
          <w:p w14:paraId="4C7CC538" w14:textId="6336E423" w:rsidR="00636276" w:rsidRDefault="00636276" w:rsidP="00636276">
            <w:r>
              <w:t>owned by</w:t>
            </w:r>
          </w:p>
        </w:tc>
        <w:tc>
          <w:tcPr>
            <w:tcW w:w="2268" w:type="dxa"/>
            <w:shd w:val="clear" w:color="auto" w:fill="FFFFFF"/>
          </w:tcPr>
          <w:p w14:paraId="69A6C9B6" w14:textId="4BB72435" w:rsidR="00636276" w:rsidRDefault="00636276" w:rsidP="00636276">
            <w:hyperlink w:anchor="Deliverable19532" w:history="1">
              <w:r>
                <w:rPr>
                  <w:rStyle w:val="Hyperlink"/>
                </w:rPr>
                <w:t>Actor</w:t>
              </w:r>
            </w:hyperlink>
          </w:p>
        </w:tc>
        <w:tc>
          <w:tcPr>
            <w:tcW w:w="5101" w:type="dxa"/>
            <w:shd w:val="clear" w:color="auto" w:fill="FFFFFF"/>
          </w:tcPr>
          <w:p w14:paraId="3E953930" w14:textId="2B32EDFF" w:rsidR="00636276" w:rsidRDefault="00636276" w:rsidP="00636276">
            <w:r>
              <w:t>Actor owning this element</w:t>
            </w:r>
          </w:p>
        </w:tc>
      </w:tr>
      <w:tr w:rsidR="00636276" w14:paraId="638D08AD" w14:textId="77777777" w:rsidTr="00636276">
        <w:tblPrEx>
          <w:tblCellMar>
            <w:bottom w:w="0" w:type="dxa"/>
          </w:tblCellMar>
        </w:tblPrEx>
        <w:tc>
          <w:tcPr>
            <w:tcW w:w="2268" w:type="dxa"/>
            <w:shd w:val="clear" w:color="auto" w:fill="FFFFFF"/>
          </w:tcPr>
          <w:p w14:paraId="3BAE2096" w14:textId="56BDF781" w:rsidR="00636276" w:rsidRDefault="00636276" w:rsidP="00636276">
            <w:r>
              <w:t>implements</w:t>
            </w:r>
          </w:p>
        </w:tc>
        <w:tc>
          <w:tcPr>
            <w:tcW w:w="2268" w:type="dxa"/>
            <w:shd w:val="clear" w:color="auto" w:fill="FFFFFF"/>
          </w:tcPr>
          <w:p w14:paraId="2224F708" w14:textId="3BE28A71" w:rsidR="00636276" w:rsidRDefault="00636276" w:rsidP="00636276">
            <w:hyperlink w:anchor="Deliverable13404" w:history="1">
              <w:r>
                <w:rPr>
                  <w:rStyle w:val="Hyperlink"/>
                </w:rPr>
                <w:t>Function</w:t>
              </w:r>
            </w:hyperlink>
          </w:p>
        </w:tc>
        <w:tc>
          <w:tcPr>
            <w:tcW w:w="5101" w:type="dxa"/>
            <w:shd w:val="clear" w:color="auto" w:fill="FFFFFF"/>
          </w:tcPr>
          <w:p w14:paraId="7F25ADE4" w14:textId="69942416" w:rsidR="00636276" w:rsidRDefault="00636276" w:rsidP="00636276">
            <w:r>
              <w:t>Product function implemented by the component</w:t>
            </w:r>
          </w:p>
        </w:tc>
      </w:tr>
      <w:tr w:rsidR="00636276" w14:paraId="5FA2ACA4" w14:textId="77777777" w:rsidTr="00636276">
        <w:tblPrEx>
          <w:tblCellMar>
            <w:bottom w:w="0" w:type="dxa"/>
          </w:tblCellMar>
        </w:tblPrEx>
        <w:tc>
          <w:tcPr>
            <w:tcW w:w="2268" w:type="dxa"/>
            <w:shd w:val="clear" w:color="auto" w:fill="FFFFFF"/>
          </w:tcPr>
          <w:p w14:paraId="0675BDD6" w14:textId="0289B6F5" w:rsidR="00636276" w:rsidRDefault="00636276" w:rsidP="00636276">
            <w:r>
              <w:t>satisfies</w:t>
            </w:r>
          </w:p>
        </w:tc>
        <w:tc>
          <w:tcPr>
            <w:tcW w:w="2268" w:type="dxa"/>
            <w:shd w:val="clear" w:color="auto" w:fill="FFFFFF"/>
          </w:tcPr>
          <w:p w14:paraId="6E005DF5" w14:textId="231F60DE" w:rsidR="00636276" w:rsidRDefault="00636276" w:rsidP="00636276">
            <w:hyperlink w:anchor="Deliverable13394" w:history="1">
              <w:r>
                <w:rPr>
                  <w:rStyle w:val="Hyperlink"/>
                </w:rPr>
                <w:t>Requirement</w:t>
              </w:r>
            </w:hyperlink>
          </w:p>
        </w:tc>
        <w:tc>
          <w:tcPr>
            <w:tcW w:w="5101" w:type="dxa"/>
            <w:shd w:val="clear" w:color="auto" w:fill="FFFFFF"/>
          </w:tcPr>
          <w:p w14:paraId="1F216815" w14:textId="430BC9AA" w:rsidR="00636276" w:rsidRDefault="00636276" w:rsidP="00636276">
            <w:r>
              <w:t>Requirement satisfied by this system component</w:t>
            </w:r>
          </w:p>
        </w:tc>
      </w:tr>
      <w:tr w:rsidR="00636276" w14:paraId="63B3D419" w14:textId="77777777" w:rsidTr="00636276">
        <w:tblPrEx>
          <w:tblCellMar>
            <w:bottom w:w="0" w:type="dxa"/>
          </w:tblCellMar>
        </w:tblPrEx>
        <w:tc>
          <w:tcPr>
            <w:tcW w:w="2268" w:type="dxa"/>
            <w:shd w:val="clear" w:color="auto" w:fill="FFFFFF"/>
          </w:tcPr>
          <w:p w14:paraId="5FC6E4BF" w14:textId="52301E71" w:rsidR="00636276" w:rsidRDefault="00636276" w:rsidP="00636276">
            <w:r>
              <w:t>fulfils</w:t>
            </w:r>
          </w:p>
        </w:tc>
        <w:tc>
          <w:tcPr>
            <w:tcW w:w="2268" w:type="dxa"/>
            <w:shd w:val="clear" w:color="auto" w:fill="FFFFFF"/>
          </w:tcPr>
          <w:p w14:paraId="6C424F8C" w14:textId="5E181913" w:rsidR="00636276" w:rsidRDefault="00636276" w:rsidP="00636276">
            <w:hyperlink w:anchor="Deliverable13394" w:history="1">
              <w:r>
                <w:rPr>
                  <w:rStyle w:val="Hyperlink"/>
                </w:rPr>
                <w:t>Requirement</w:t>
              </w:r>
            </w:hyperlink>
          </w:p>
        </w:tc>
        <w:tc>
          <w:tcPr>
            <w:tcW w:w="5101" w:type="dxa"/>
            <w:shd w:val="clear" w:color="auto" w:fill="FFFFFF"/>
          </w:tcPr>
          <w:p w14:paraId="46F297BC" w14:textId="4EFB478F"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1A837D89" w14:textId="77777777" w:rsidTr="00636276">
        <w:tblPrEx>
          <w:tblCellMar>
            <w:bottom w:w="0" w:type="dxa"/>
          </w:tblCellMar>
        </w:tblPrEx>
        <w:tc>
          <w:tcPr>
            <w:tcW w:w="2268" w:type="dxa"/>
            <w:shd w:val="clear" w:color="auto" w:fill="FFFFFF"/>
          </w:tcPr>
          <w:p w14:paraId="5CB2F97D" w14:textId="07C43A28" w:rsidR="00636276" w:rsidRDefault="00636276" w:rsidP="00636276">
            <w:r>
              <w:t>provides</w:t>
            </w:r>
          </w:p>
        </w:tc>
        <w:tc>
          <w:tcPr>
            <w:tcW w:w="2268" w:type="dxa"/>
            <w:shd w:val="clear" w:color="auto" w:fill="FFFFFF"/>
          </w:tcPr>
          <w:p w14:paraId="591A2B12" w14:textId="39ABAF63" w:rsidR="00636276" w:rsidRDefault="00636276" w:rsidP="00636276">
            <w:hyperlink w:anchor="Deliverable14456" w:history="1">
              <w:r>
                <w:rPr>
                  <w:rStyle w:val="Hyperlink"/>
                </w:rPr>
                <w:t>Component Interface</w:t>
              </w:r>
            </w:hyperlink>
          </w:p>
        </w:tc>
        <w:tc>
          <w:tcPr>
            <w:tcW w:w="5101" w:type="dxa"/>
            <w:shd w:val="clear" w:color="auto" w:fill="FFFFFF"/>
          </w:tcPr>
          <w:p w14:paraId="5BF32947" w14:textId="77777777" w:rsidR="00636276" w:rsidRDefault="00636276" w:rsidP="00636276"/>
        </w:tc>
      </w:tr>
    </w:tbl>
    <w:p w14:paraId="078D7FCF" w14:textId="3D1351F9"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D65AD3B" w14:textId="77777777" w:rsidTr="00636276">
        <w:tblPrEx>
          <w:tblCellMar>
            <w:bottom w:w="0" w:type="dxa"/>
          </w:tblCellMar>
        </w:tblPrEx>
        <w:tc>
          <w:tcPr>
            <w:tcW w:w="2268" w:type="dxa"/>
            <w:shd w:val="clear" w:color="auto" w:fill="FFFFFF"/>
          </w:tcPr>
          <w:p w14:paraId="637F708F" w14:textId="14DC6E2F" w:rsidR="00636276" w:rsidRDefault="00636276" w:rsidP="00636276">
            <w:hyperlink w:anchor="Deliverable13394" w:history="1">
              <w:r>
                <w:rPr>
                  <w:rStyle w:val="Hyperlink"/>
                </w:rPr>
                <w:t>Requirement</w:t>
              </w:r>
            </w:hyperlink>
          </w:p>
        </w:tc>
        <w:tc>
          <w:tcPr>
            <w:tcW w:w="2268" w:type="dxa"/>
            <w:shd w:val="clear" w:color="auto" w:fill="FFFFFF"/>
          </w:tcPr>
          <w:p w14:paraId="2B0E1C48" w14:textId="410E0348" w:rsidR="00636276" w:rsidRDefault="00636276" w:rsidP="00636276">
            <w:r>
              <w:t>related to</w:t>
            </w:r>
          </w:p>
        </w:tc>
        <w:tc>
          <w:tcPr>
            <w:tcW w:w="5101" w:type="dxa"/>
            <w:shd w:val="clear" w:color="auto" w:fill="FFFFFF"/>
          </w:tcPr>
          <w:p w14:paraId="575FB312" w14:textId="187B9B82" w:rsidR="00636276" w:rsidRDefault="00636276" w:rsidP="00636276">
            <w:r>
              <w:t>System Component this requirement relates to.</w:t>
            </w:r>
          </w:p>
        </w:tc>
      </w:tr>
      <w:tr w:rsidR="00636276" w14:paraId="6726B65D" w14:textId="77777777" w:rsidTr="00636276">
        <w:tblPrEx>
          <w:tblCellMar>
            <w:bottom w:w="0" w:type="dxa"/>
          </w:tblCellMar>
        </w:tblPrEx>
        <w:tc>
          <w:tcPr>
            <w:tcW w:w="2268" w:type="dxa"/>
            <w:shd w:val="clear" w:color="auto" w:fill="FFFFFF"/>
          </w:tcPr>
          <w:p w14:paraId="553D8406" w14:textId="6D9B4963" w:rsidR="00636276" w:rsidRDefault="00636276" w:rsidP="00636276">
            <w:hyperlink w:anchor="Deliverable19610" w:history="1">
              <w:r>
                <w:rPr>
                  <w:rStyle w:val="Hyperlink"/>
                </w:rPr>
                <w:t>Stakeholder Requirement</w:t>
              </w:r>
            </w:hyperlink>
          </w:p>
        </w:tc>
        <w:tc>
          <w:tcPr>
            <w:tcW w:w="2268" w:type="dxa"/>
            <w:shd w:val="clear" w:color="auto" w:fill="FFFFFF"/>
          </w:tcPr>
          <w:p w14:paraId="33FEB91D" w14:textId="3EE14DFE" w:rsidR="00636276" w:rsidRDefault="00636276" w:rsidP="00636276">
            <w:r>
              <w:t>related to</w:t>
            </w:r>
          </w:p>
        </w:tc>
        <w:tc>
          <w:tcPr>
            <w:tcW w:w="5101" w:type="dxa"/>
            <w:shd w:val="clear" w:color="auto" w:fill="FFFFFF"/>
          </w:tcPr>
          <w:p w14:paraId="4E106CB2" w14:textId="7174AC9E" w:rsidR="00636276" w:rsidRDefault="00636276" w:rsidP="00636276">
            <w:r>
              <w:t>System Component this requirement relates to.</w:t>
            </w:r>
          </w:p>
        </w:tc>
      </w:tr>
      <w:tr w:rsidR="00636276" w14:paraId="0BA789D1" w14:textId="77777777" w:rsidTr="00636276">
        <w:tblPrEx>
          <w:tblCellMar>
            <w:bottom w:w="0" w:type="dxa"/>
          </w:tblCellMar>
        </w:tblPrEx>
        <w:tc>
          <w:tcPr>
            <w:tcW w:w="2268" w:type="dxa"/>
            <w:shd w:val="clear" w:color="auto" w:fill="FFFFFF"/>
          </w:tcPr>
          <w:p w14:paraId="2F868B54" w14:textId="5D869818" w:rsidR="00636276" w:rsidRDefault="00636276" w:rsidP="00636276">
            <w:hyperlink w:anchor="Deliverable19611" w:history="1">
              <w:r>
                <w:rPr>
                  <w:rStyle w:val="Hyperlink"/>
                </w:rPr>
                <w:t>System Requirement</w:t>
              </w:r>
            </w:hyperlink>
          </w:p>
        </w:tc>
        <w:tc>
          <w:tcPr>
            <w:tcW w:w="2268" w:type="dxa"/>
            <w:shd w:val="clear" w:color="auto" w:fill="FFFFFF"/>
          </w:tcPr>
          <w:p w14:paraId="579BD9C6" w14:textId="54F630D4" w:rsidR="00636276" w:rsidRDefault="00636276" w:rsidP="00636276">
            <w:r>
              <w:t>related to</w:t>
            </w:r>
          </w:p>
        </w:tc>
        <w:tc>
          <w:tcPr>
            <w:tcW w:w="5101" w:type="dxa"/>
            <w:shd w:val="clear" w:color="auto" w:fill="FFFFFF"/>
          </w:tcPr>
          <w:p w14:paraId="10FE6CFB" w14:textId="2BCE5359" w:rsidR="00636276" w:rsidRDefault="00636276" w:rsidP="00636276">
            <w:r>
              <w:t>System Component this requirement relates to.</w:t>
            </w:r>
          </w:p>
        </w:tc>
      </w:tr>
      <w:tr w:rsidR="00636276" w14:paraId="7D097795" w14:textId="77777777" w:rsidTr="00636276">
        <w:tblPrEx>
          <w:tblCellMar>
            <w:bottom w:w="0" w:type="dxa"/>
          </w:tblCellMar>
        </w:tblPrEx>
        <w:tc>
          <w:tcPr>
            <w:tcW w:w="2268" w:type="dxa"/>
            <w:shd w:val="clear" w:color="auto" w:fill="FFFFFF"/>
          </w:tcPr>
          <w:p w14:paraId="605F1ADF" w14:textId="77777777" w:rsidR="00636276" w:rsidRDefault="00636276" w:rsidP="00636276"/>
        </w:tc>
        <w:tc>
          <w:tcPr>
            <w:tcW w:w="2268" w:type="dxa"/>
            <w:shd w:val="clear" w:color="auto" w:fill="FFFFFF"/>
          </w:tcPr>
          <w:p w14:paraId="3B96BB46" w14:textId="77777777" w:rsidR="00636276" w:rsidRDefault="00636276" w:rsidP="00636276"/>
        </w:tc>
        <w:tc>
          <w:tcPr>
            <w:tcW w:w="5101" w:type="dxa"/>
            <w:shd w:val="clear" w:color="auto" w:fill="FFFFFF"/>
          </w:tcPr>
          <w:p w14:paraId="209B333D" w14:textId="77CA66C5" w:rsidR="00636276" w:rsidRDefault="00636276" w:rsidP="00636276">
            <w:r>
              <w:t>Parent element</w:t>
            </w:r>
          </w:p>
        </w:tc>
      </w:tr>
      <w:tr w:rsidR="00636276" w14:paraId="43533FC9" w14:textId="77777777" w:rsidTr="00636276">
        <w:tblPrEx>
          <w:tblCellMar>
            <w:bottom w:w="0" w:type="dxa"/>
          </w:tblCellMar>
        </w:tblPrEx>
        <w:tc>
          <w:tcPr>
            <w:tcW w:w="2268" w:type="dxa"/>
            <w:shd w:val="clear" w:color="auto" w:fill="FFFFFF"/>
          </w:tcPr>
          <w:p w14:paraId="609179CE" w14:textId="77777777" w:rsidR="00636276" w:rsidRDefault="00636276" w:rsidP="00636276"/>
        </w:tc>
        <w:tc>
          <w:tcPr>
            <w:tcW w:w="2268" w:type="dxa"/>
            <w:shd w:val="clear" w:color="auto" w:fill="FFFFFF"/>
          </w:tcPr>
          <w:p w14:paraId="47FAB10C" w14:textId="77777777" w:rsidR="00636276" w:rsidRDefault="00636276" w:rsidP="00636276"/>
        </w:tc>
        <w:tc>
          <w:tcPr>
            <w:tcW w:w="5101" w:type="dxa"/>
            <w:shd w:val="clear" w:color="auto" w:fill="FFFFFF"/>
          </w:tcPr>
          <w:p w14:paraId="7766F1B2" w14:textId="043AA141" w:rsidR="00636276" w:rsidRDefault="00636276" w:rsidP="00636276">
            <w:r>
              <w:t>Context element of the usage</w:t>
            </w:r>
          </w:p>
        </w:tc>
      </w:tr>
      <w:tr w:rsidR="00636276" w14:paraId="08C2ED38" w14:textId="77777777" w:rsidTr="00636276">
        <w:tblPrEx>
          <w:tblCellMar>
            <w:bottom w:w="0" w:type="dxa"/>
          </w:tblCellMar>
        </w:tblPrEx>
        <w:tc>
          <w:tcPr>
            <w:tcW w:w="2268" w:type="dxa"/>
            <w:shd w:val="clear" w:color="auto" w:fill="FFFFFF"/>
          </w:tcPr>
          <w:p w14:paraId="660A1608" w14:textId="77777777" w:rsidR="00636276" w:rsidRDefault="00636276" w:rsidP="00636276"/>
        </w:tc>
        <w:tc>
          <w:tcPr>
            <w:tcW w:w="2268" w:type="dxa"/>
            <w:shd w:val="clear" w:color="auto" w:fill="FFFFFF"/>
          </w:tcPr>
          <w:p w14:paraId="2BFC0C8C" w14:textId="77777777" w:rsidR="00636276" w:rsidRDefault="00636276" w:rsidP="00636276"/>
        </w:tc>
        <w:tc>
          <w:tcPr>
            <w:tcW w:w="5101" w:type="dxa"/>
            <w:shd w:val="clear" w:color="auto" w:fill="FFFFFF"/>
          </w:tcPr>
          <w:p w14:paraId="7F7A0FF4" w14:textId="46E1DBCF" w:rsidR="00636276" w:rsidRDefault="00636276" w:rsidP="00636276">
            <w:r>
              <w:t>More generic item</w:t>
            </w:r>
          </w:p>
        </w:tc>
      </w:tr>
      <w:tr w:rsidR="00636276" w14:paraId="6B8EC66E" w14:textId="77777777" w:rsidTr="00636276">
        <w:tblPrEx>
          <w:tblCellMar>
            <w:bottom w:w="0" w:type="dxa"/>
          </w:tblCellMar>
        </w:tblPrEx>
        <w:tc>
          <w:tcPr>
            <w:tcW w:w="2268" w:type="dxa"/>
            <w:shd w:val="clear" w:color="auto" w:fill="FFFFFF"/>
          </w:tcPr>
          <w:p w14:paraId="26E396C4" w14:textId="1202D742" w:rsidR="00636276" w:rsidRDefault="00636276" w:rsidP="00636276">
            <w:hyperlink w:anchor="Deliverable14456" w:history="1">
              <w:r>
                <w:rPr>
                  <w:rStyle w:val="Hyperlink"/>
                </w:rPr>
                <w:t>Component Interface</w:t>
              </w:r>
            </w:hyperlink>
          </w:p>
        </w:tc>
        <w:tc>
          <w:tcPr>
            <w:tcW w:w="2268" w:type="dxa"/>
            <w:shd w:val="clear" w:color="auto" w:fill="FFFFFF"/>
          </w:tcPr>
          <w:p w14:paraId="041BB3AD" w14:textId="2DBDCC2D" w:rsidR="00636276" w:rsidRDefault="00636276" w:rsidP="00636276">
            <w:r>
              <w:t>part of</w:t>
            </w:r>
          </w:p>
        </w:tc>
        <w:tc>
          <w:tcPr>
            <w:tcW w:w="5101" w:type="dxa"/>
            <w:shd w:val="clear" w:color="auto" w:fill="FFFFFF"/>
          </w:tcPr>
          <w:p w14:paraId="35C8987D" w14:textId="386B2FC6" w:rsidR="00636276" w:rsidRDefault="00636276" w:rsidP="00636276">
            <w:r>
              <w:t>Parent system component</w:t>
            </w:r>
          </w:p>
        </w:tc>
      </w:tr>
      <w:tr w:rsidR="00636276" w14:paraId="6B1F6E7D" w14:textId="77777777" w:rsidTr="00636276">
        <w:tblPrEx>
          <w:tblCellMar>
            <w:bottom w:w="0" w:type="dxa"/>
          </w:tblCellMar>
        </w:tblPrEx>
        <w:tc>
          <w:tcPr>
            <w:tcW w:w="2268" w:type="dxa"/>
            <w:shd w:val="clear" w:color="auto" w:fill="FFFFFF"/>
          </w:tcPr>
          <w:p w14:paraId="5E0AA231" w14:textId="2769CA9C" w:rsidR="00636276" w:rsidRDefault="00636276" w:rsidP="00636276">
            <w:hyperlink w:anchor="Deliverable14456" w:history="1">
              <w:r>
                <w:rPr>
                  <w:rStyle w:val="Hyperlink"/>
                </w:rPr>
                <w:t>Component Interface</w:t>
              </w:r>
            </w:hyperlink>
          </w:p>
        </w:tc>
        <w:tc>
          <w:tcPr>
            <w:tcW w:w="2268" w:type="dxa"/>
            <w:shd w:val="clear" w:color="auto" w:fill="FFFFFF"/>
          </w:tcPr>
          <w:p w14:paraId="58FD1814" w14:textId="4C81A733" w:rsidR="00636276" w:rsidRDefault="00636276" w:rsidP="00636276">
            <w:r>
              <w:t>used in</w:t>
            </w:r>
          </w:p>
        </w:tc>
        <w:tc>
          <w:tcPr>
            <w:tcW w:w="5101" w:type="dxa"/>
            <w:shd w:val="clear" w:color="auto" w:fill="FFFFFF"/>
          </w:tcPr>
          <w:p w14:paraId="00918EC9" w14:textId="539193E0" w:rsidR="00636276" w:rsidRDefault="00636276" w:rsidP="00636276">
            <w:r>
              <w:t>Context system component of the usage</w:t>
            </w:r>
          </w:p>
        </w:tc>
      </w:tr>
      <w:tr w:rsidR="00636276" w14:paraId="6ACF1000" w14:textId="77777777" w:rsidTr="00636276">
        <w:tblPrEx>
          <w:tblCellMar>
            <w:bottom w:w="0" w:type="dxa"/>
          </w:tblCellMar>
        </w:tblPrEx>
        <w:tc>
          <w:tcPr>
            <w:tcW w:w="2268" w:type="dxa"/>
            <w:shd w:val="clear" w:color="auto" w:fill="FFFFFF"/>
          </w:tcPr>
          <w:p w14:paraId="0156222A" w14:textId="7724FA0C" w:rsidR="00636276" w:rsidRDefault="00636276" w:rsidP="00636276">
            <w:hyperlink w:anchor="Deliverable14457" w:history="1">
              <w:r>
                <w:rPr>
                  <w:rStyle w:val="Hyperlink"/>
                </w:rPr>
                <w:t>Component Connection</w:t>
              </w:r>
            </w:hyperlink>
          </w:p>
        </w:tc>
        <w:tc>
          <w:tcPr>
            <w:tcW w:w="2268" w:type="dxa"/>
            <w:shd w:val="clear" w:color="auto" w:fill="FFFFFF"/>
          </w:tcPr>
          <w:p w14:paraId="6069483F" w14:textId="18A11572" w:rsidR="00636276" w:rsidRDefault="00636276" w:rsidP="00636276">
            <w:r>
              <w:t>part of</w:t>
            </w:r>
          </w:p>
        </w:tc>
        <w:tc>
          <w:tcPr>
            <w:tcW w:w="5101" w:type="dxa"/>
            <w:shd w:val="clear" w:color="auto" w:fill="FFFFFF"/>
          </w:tcPr>
          <w:p w14:paraId="4205926C" w14:textId="1D7B280A" w:rsidR="00636276" w:rsidRDefault="00636276" w:rsidP="00636276">
            <w:r>
              <w:t>Parent system component</w:t>
            </w:r>
          </w:p>
        </w:tc>
      </w:tr>
      <w:tr w:rsidR="00636276" w14:paraId="0097C0E5" w14:textId="77777777" w:rsidTr="00636276">
        <w:tblPrEx>
          <w:tblCellMar>
            <w:bottom w:w="0" w:type="dxa"/>
          </w:tblCellMar>
        </w:tblPrEx>
        <w:tc>
          <w:tcPr>
            <w:tcW w:w="2268" w:type="dxa"/>
            <w:shd w:val="clear" w:color="auto" w:fill="FFFFFF"/>
          </w:tcPr>
          <w:p w14:paraId="7C1FF2B2" w14:textId="46902423" w:rsidR="00636276" w:rsidRDefault="00636276" w:rsidP="00636276">
            <w:hyperlink w:anchor="Deliverable14457" w:history="1">
              <w:r>
                <w:rPr>
                  <w:rStyle w:val="Hyperlink"/>
                </w:rPr>
                <w:t>Component Connection</w:t>
              </w:r>
            </w:hyperlink>
          </w:p>
        </w:tc>
        <w:tc>
          <w:tcPr>
            <w:tcW w:w="2268" w:type="dxa"/>
            <w:shd w:val="clear" w:color="auto" w:fill="FFFFFF"/>
          </w:tcPr>
          <w:p w14:paraId="70AE8C26" w14:textId="74DAD8D8" w:rsidR="00636276" w:rsidRDefault="00636276" w:rsidP="00636276">
            <w:r>
              <w:t>used in</w:t>
            </w:r>
          </w:p>
        </w:tc>
        <w:tc>
          <w:tcPr>
            <w:tcW w:w="5101" w:type="dxa"/>
            <w:shd w:val="clear" w:color="auto" w:fill="FFFFFF"/>
          </w:tcPr>
          <w:p w14:paraId="734386D0" w14:textId="02E21EBC" w:rsidR="00636276" w:rsidRDefault="00636276" w:rsidP="00636276">
            <w:r>
              <w:t>Context system component of the usage</w:t>
            </w:r>
          </w:p>
        </w:tc>
      </w:tr>
      <w:tr w:rsidR="00636276" w14:paraId="1DD9B363" w14:textId="77777777" w:rsidTr="00636276">
        <w:tblPrEx>
          <w:tblCellMar>
            <w:bottom w:w="0" w:type="dxa"/>
          </w:tblCellMar>
        </w:tblPrEx>
        <w:tc>
          <w:tcPr>
            <w:tcW w:w="2268" w:type="dxa"/>
            <w:shd w:val="clear" w:color="auto" w:fill="FFFFFF"/>
          </w:tcPr>
          <w:p w14:paraId="71020441" w14:textId="3DE0A667" w:rsidR="00636276" w:rsidRDefault="00636276" w:rsidP="00636276">
            <w:hyperlink w:anchor="Deliverable14457" w:history="1">
              <w:r>
                <w:rPr>
                  <w:rStyle w:val="Hyperlink"/>
                </w:rPr>
                <w:t>Component Connection</w:t>
              </w:r>
            </w:hyperlink>
          </w:p>
        </w:tc>
        <w:tc>
          <w:tcPr>
            <w:tcW w:w="2268" w:type="dxa"/>
            <w:shd w:val="clear" w:color="auto" w:fill="FFFFFF"/>
          </w:tcPr>
          <w:p w14:paraId="756A175D" w14:textId="69784412" w:rsidR="00636276" w:rsidRDefault="00636276" w:rsidP="00636276">
            <w:r>
              <w:t>joins</w:t>
            </w:r>
          </w:p>
        </w:tc>
        <w:tc>
          <w:tcPr>
            <w:tcW w:w="5101" w:type="dxa"/>
            <w:shd w:val="clear" w:color="auto" w:fill="FFFFFF"/>
          </w:tcPr>
          <w:p w14:paraId="020F3E67" w14:textId="47419CE8" w:rsidR="00636276" w:rsidRDefault="00636276" w:rsidP="00636276">
            <w:r>
              <w:t>Represents the system components joined by this component connection.</w:t>
            </w:r>
          </w:p>
        </w:tc>
      </w:tr>
      <w:tr w:rsidR="00636276" w14:paraId="514B9521" w14:textId="77777777" w:rsidTr="00636276">
        <w:tblPrEx>
          <w:tblCellMar>
            <w:bottom w:w="0" w:type="dxa"/>
          </w:tblCellMar>
        </w:tblPrEx>
        <w:tc>
          <w:tcPr>
            <w:tcW w:w="2268" w:type="dxa"/>
            <w:shd w:val="clear" w:color="auto" w:fill="FFFFFF"/>
          </w:tcPr>
          <w:p w14:paraId="4B1C3D54" w14:textId="3F74664B" w:rsidR="00636276" w:rsidRDefault="00636276" w:rsidP="00636276">
            <w:hyperlink w:anchor="Deliverable14755" w:history="1">
              <w:r>
                <w:rPr>
                  <w:rStyle w:val="Hyperlink"/>
                </w:rPr>
                <w:t>Component State</w:t>
              </w:r>
            </w:hyperlink>
          </w:p>
        </w:tc>
        <w:tc>
          <w:tcPr>
            <w:tcW w:w="2268" w:type="dxa"/>
            <w:shd w:val="clear" w:color="auto" w:fill="FFFFFF"/>
          </w:tcPr>
          <w:p w14:paraId="1569AD5D" w14:textId="4234010D" w:rsidR="00636276" w:rsidRDefault="00636276" w:rsidP="00636276">
            <w:r>
              <w:t>part of</w:t>
            </w:r>
          </w:p>
        </w:tc>
        <w:tc>
          <w:tcPr>
            <w:tcW w:w="5101" w:type="dxa"/>
            <w:shd w:val="clear" w:color="auto" w:fill="FFFFFF"/>
          </w:tcPr>
          <w:p w14:paraId="122C8734" w14:textId="5BEEE99B" w:rsidR="00636276" w:rsidRDefault="00636276" w:rsidP="00636276">
            <w:r>
              <w:t>Parent system component</w:t>
            </w:r>
          </w:p>
        </w:tc>
      </w:tr>
      <w:tr w:rsidR="00636276" w14:paraId="5DDE697F" w14:textId="77777777" w:rsidTr="00636276">
        <w:tblPrEx>
          <w:tblCellMar>
            <w:bottom w:w="0" w:type="dxa"/>
          </w:tblCellMar>
        </w:tblPrEx>
        <w:tc>
          <w:tcPr>
            <w:tcW w:w="2268" w:type="dxa"/>
            <w:shd w:val="clear" w:color="auto" w:fill="FFFFFF"/>
          </w:tcPr>
          <w:p w14:paraId="5C6E3B09" w14:textId="1AA517F0" w:rsidR="00636276" w:rsidRDefault="00636276" w:rsidP="00636276">
            <w:hyperlink w:anchor="Deliverable14755" w:history="1">
              <w:r>
                <w:rPr>
                  <w:rStyle w:val="Hyperlink"/>
                </w:rPr>
                <w:t>Component State</w:t>
              </w:r>
            </w:hyperlink>
          </w:p>
        </w:tc>
        <w:tc>
          <w:tcPr>
            <w:tcW w:w="2268" w:type="dxa"/>
            <w:shd w:val="clear" w:color="auto" w:fill="FFFFFF"/>
          </w:tcPr>
          <w:p w14:paraId="0BDBBD16" w14:textId="50464A01" w:rsidR="00636276" w:rsidRDefault="00636276" w:rsidP="00636276">
            <w:r>
              <w:t>used in</w:t>
            </w:r>
          </w:p>
        </w:tc>
        <w:tc>
          <w:tcPr>
            <w:tcW w:w="5101" w:type="dxa"/>
            <w:shd w:val="clear" w:color="auto" w:fill="FFFFFF"/>
          </w:tcPr>
          <w:p w14:paraId="07F1AF4A" w14:textId="2373DE77" w:rsidR="00636276" w:rsidRDefault="00636276" w:rsidP="00636276">
            <w:r>
              <w:t>Context system component of the usage</w:t>
            </w:r>
          </w:p>
        </w:tc>
      </w:tr>
      <w:tr w:rsidR="00636276" w14:paraId="3060948E" w14:textId="77777777" w:rsidTr="00636276">
        <w:tblPrEx>
          <w:tblCellMar>
            <w:bottom w:w="0" w:type="dxa"/>
          </w:tblCellMar>
        </w:tblPrEx>
        <w:tc>
          <w:tcPr>
            <w:tcW w:w="2268" w:type="dxa"/>
            <w:shd w:val="clear" w:color="auto" w:fill="FFFFFF"/>
          </w:tcPr>
          <w:p w14:paraId="5C2E794E" w14:textId="48BB8235" w:rsidR="00636276" w:rsidRDefault="00636276" w:rsidP="00636276">
            <w:hyperlink w:anchor="Deliverable13442" w:history="1">
              <w:r>
                <w:rPr>
                  <w:rStyle w:val="Hyperlink"/>
                </w:rPr>
                <w:t>Kinematic Joint</w:t>
              </w:r>
            </w:hyperlink>
          </w:p>
        </w:tc>
        <w:tc>
          <w:tcPr>
            <w:tcW w:w="2268" w:type="dxa"/>
            <w:shd w:val="clear" w:color="auto" w:fill="FFFFFF"/>
          </w:tcPr>
          <w:p w14:paraId="7DF0846B" w14:textId="604DA5BF" w:rsidR="00636276" w:rsidRDefault="00636276" w:rsidP="00636276">
            <w:r>
              <w:t>part of</w:t>
            </w:r>
          </w:p>
        </w:tc>
        <w:tc>
          <w:tcPr>
            <w:tcW w:w="5101" w:type="dxa"/>
            <w:shd w:val="clear" w:color="auto" w:fill="FFFFFF"/>
          </w:tcPr>
          <w:p w14:paraId="0F14E9F8" w14:textId="690F414E" w:rsidR="00636276" w:rsidRDefault="00636276" w:rsidP="00636276">
            <w:r>
              <w:t>Parent system component</w:t>
            </w:r>
          </w:p>
        </w:tc>
      </w:tr>
      <w:tr w:rsidR="00636276" w14:paraId="5984AEFB" w14:textId="77777777" w:rsidTr="00636276">
        <w:tblPrEx>
          <w:tblCellMar>
            <w:bottom w:w="0" w:type="dxa"/>
          </w:tblCellMar>
        </w:tblPrEx>
        <w:tc>
          <w:tcPr>
            <w:tcW w:w="2268" w:type="dxa"/>
            <w:shd w:val="clear" w:color="auto" w:fill="FFFFFF"/>
          </w:tcPr>
          <w:p w14:paraId="2F45BFE3" w14:textId="5E31703A" w:rsidR="00636276" w:rsidRDefault="00636276" w:rsidP="00636276">
            <w:hyperlink w:anchor="Deliverable13442" w:history="1">
              <w:r>
                <w:rPr>
                  <w:rStyle w:val="Hyperlink"/>
                </w:rPr>
                <w:t>Kinematic Joint</w:t>
              </w:r>
            </w:hyperlink>
          </w:p>
        </w:tc>
        <w:tc>
          <w:tcPr>
            <w:tcW w:w="2268" w:type="dxa"/>
            <w:shd w:val="clear" w:color="auto" w:fill="FFFFFF"/>
          </w:tcPr>
          <w:p w14:paraId="21DF3252" w14:textId="1C4E7261" w:rsidR="00636276" w:rsidRDefault="00636276" w:rsidP="00636276">
            <w:r>
              <w:t>used in</w:t>
            </w:r>
          </w:p>
        </w:tc>
        <w:tc>
          <w:tcPr>
            <w:tcW w:w="5101" w:type="dxa"/>
            <w:shd w:val="clear" w:color="auto" w:fill="FFFFFF"/>
          </w:tcPr>
          <w:p w14:paraId="0A9A38E0" w14:textId="4E894E83" w:rsidR="00636276" w:rsidRDefault="00636276" w:rsidP="00636276">
            <w:r>
              <w:t>Context system component of the usage</w:t>
            </w:r>
          </w:p>
        </w:tc>
      </w:tr>
      <w:tr w:rsidR="00636276" w14:paraId="638403AD" w14:textId="77777777" w:rsidTr="00636276">
        <w:tblPrEx>
          <w:tblCellMar>
            <w:bottom w:w="0" w:type="dxa"/>
          </w:tblCellMar>
        </w:tblPrEx>
        <w:tc>
          <w:tcPr>
            <w:tcW w:w="2268" w:type="dxa"/>
            <w:shd w:val="clear" w:color="auto" w:fill="FFFFFF"/>
          </w:tcPr>
          <w:p w14:paraId="0AB276A9" w14:textId="2E474789" w:rsidR="00636276" w:rsidRDefault="00636276" w:rsidP="00636276">
            <w:hyperlink w:anchor="Deliverable13442" w:history="1">
              <w:r>
                <w:rPr>
                  <w:rStyle w:val="Hyperlink"/>
                </w:rPr>
                <w:t>Kinematic Joint</w:t>
              </w:r>
            </w:hyperlink>
          </w:p>
        </w:tc>
        <w:tc>
          <w:tcPr>
            <w:tcW w:w="2268" w:type="dxa"/>
            <w:shd w:val="clear" w:color="auto" w:fill="FFFFFF"/>
          </w:tcPr>
          <w:p w14:paraId="7B7EE9F6" w14:textId="64BD1288" w:rsidR="00636276" w:rsidRDefault="00636276" w:rsidP="00636276">
            <w:r>
              <w:t>joins</w:t>
            </w:r>
          </w:p>
        </w:tc>
        <w:tc>
          <w:tcPr>
            <w:tcW w:w="5101" w:type="dxa"/>
            <w:shd w:val="clear" w:color="auto" w:fill="FFFFFF"/>
          </w:tcPr>
          <w:p w14:paraId="4EE287E4" w14:textId="2915E447" w:rsidR="00636276" w:rsidRDefault="00636276" w:rsidP="00636276">
            <w:r>
              <w:t>Represents the system components joined by this component connection.</w:t>
            </w:r>
          </w:p>
        </w:tc>
      </w:tr>
      <w:tr w:rsidR="00636276" w14:paraId="48E6BDFD" w14:textId="77777777" w:rsidTr="00636276">
        <w:tblPrEx>
          <w:tblCellMar>
            <w:bottom w:w="0" w:type="dxa"/>
          </w:tblCellMar>
        </w:tblPrEx>
        <w:tc>
          <w:tcPr>
            <w:tcW w:w="2268" w:type="dxa"/>
            <w:shd w:val="clear" w:color="auto" w:fill="FFFFFF"/>
          </w:tcPr>
          <w:p w14:paraId="6EF26085" w14:textId="319DA440" w:rsidR="00636276" w:rsidRDefault="00636276" w:rsidP="00636276">
            <w:hyperlink w:anchor="Deliverable13462" w:history="1">
              <w:r>
                <w:rPr>
                  <w:rStyle w:val="Hyperlink"/>
                </w:rPr>
                <w:t>Joining Element</w:t>
              </w:r>
            </w:hyperlink>
          </w:p>
        </w:tc>
        <w:tc>
          <w:tcPr>
            <w:tcW w:w="2268" w:type="dxa"/>
            <w:shd w:val="clear" w:color="auto" w:fill="FFFFFF"/>
          </w:tcPr>
          <w:p w14:paraId="636DB351" w14:textId="67FB7A7E" w:rsidR="00636276" w:rsidRDefault="00636276" w:rsidP="00636276">
            <w:r>
              <w:t>part of</w:t>
            </w:r>
          </w:p>
        </w:tc>
        <w:tc>
          <w:tcPr>
            <w:tcW w:w="5101" w:type="dxa"/>
            <w:shd w:val="clear" w:color="auto" w:fill="FFFFFF"/>
          </w:tcPr>
          <w:p w14:paraId="028524F0" w14:textId="21EF8D5D" w:rsidR="00636276" w:rsidRDefault="00636276" w:rsidP="00636276">
            <w:r>
              <w:t>Parent system component</w:t>
            </w:r>
          </w:p>
        </w:tc>
      </w:tr>
      <w:tr w:rsidR="00636276" w14:paraId="6A26A5FF" w14:textId="77777777" w:rsidTr="00636276">
        <w:tblPrEx>
          <w:tblCellMar>
            <w:bottom w:w="0" w:type="dxa"/>
          </w:tblCellMar>
        </w:tblPrEx>
        <w:tc>
          <w:tcPr>
            <w:tcW w:w="2268" w:type="dxa"/>
            <w:shd w:val="clear" w:color="auto" w:fill="FFFFFF"/>
          </w:tcPr>
          <w:p w14:paraId="5D18AD89" w14:textId="6CE66AD3" w:rsidR="00636276" w:rsidRDefault="00636276" w:rsidP="00636276">
            <w:hyperlink w:anchor="Deliverable13462" w:history="1">
              <w:r>
                <w:rPr>
                  <w:rStyle w:val="Hyperlink"/>
                </w:rPr>
                <w:t>Joining Element</w:t>
              </w:r>
            </w:hyperlink>
          </w:p>
        </w:tc>
        <w:tc>
          <w:tcPr>
            <w:tcW w:w="2268" w:type="dxa"/>
            <w:shd w:val="clear" w:color="auto" w:fill="FFFFFF"/>
          </w:tcPr>
          <w:p w14:paraId="16C65596" w14:textId="156DF04C" w:rsidR="00636276" w:rsidRDefault="00636276" w:rsidP="00636276">
            <w:r>
              <w:t>used in</w:t>
            </w:r>
          </w:p>
        </w:tc>
        <w:tc>
          <w:tcPr>
            <w:tcW w:w="5101" w:type="dxa"/>
            <w:shd w:val="clear" w:color="auto" w:fill="FFFFFF"/>
          </w:tcPr>
          <w:p w14:paraId="51CE15C9" w14:textId="3788399F" w:rsidR="00636276" w:rsidRDefault="00636276" w:rsidP="00636276">
            <w:r>
              <w:t>Context system component of the usage</w:t>
            </w:r>
          </w:p>
        </w:tc>
      </w:tr>
      <w:tr w:rsidR="00636276" w14:paraId="56168616" w14:textId="77777777" w:rsidTr="00636276">
        <w:tblPrEx>
          <w:tblCellMar>
            <w:bottom w:w="0" w:type="dxa"/>
          </w:tblCellMar>
        </w:tblPrEx>
        <w:tc>
          <w:tcPr>
            <w:tcW w:w="2268" w:type="dxa"/>
            <w:shd w:val="clear" w:color="auto" w:fill="FFFFFF"/>
          </w:tcPr>
          <w:p w14:paraId="1A70193C" w14:textId="1625C455" w:rsidR="00636276" w:rsidRDefault="00636276" w:rsidP="00636276">
            <w:hyperlink w:anchor="Deliverable13462" w:history="1">
              <w:r>
                <w:rPr>
                  <w:rStyle w:val="Hyperlink"/>
                </w:rPr>
                <w:t>Joining Element</w:t>
              </w:r>
            </w:hyperlink>
          </w:p>
        </w:tc>
        <w:tc>
          <w:tcPr>
            <w:tcW w:w="2268" w:type="dxa"/>
            <w:shd w:val="clear" w:color="auto" w:fill="FFFFFF"/>
          </w:tcPr>
          <w:p w14:paraId="5984C778" w14:textId="263E3BCF" w:rsidR="00636276" w:rsidRDefault="00636276" w:rsidP="00636276">
            <w:r>
              <w:t>joins</w:t>
            </w:r>
          </w:p>
        </w:tc>
        <w:tc>
          <w:tcPr>
            <w:tcW w:w="5101" w:type="dxa"/>
            <w:shd w:val="clear" w:color="auto" w:fill="FFFFFF"/>
          </w:tcPr>
          <w:p w14:paraId="55E53B08" w14:textId="47F4C720" w:rsidR="00636276" w:rsidRDefault="00636276" w:rsidP="00636276">
            <w:r>
              <w:t>Represents the system components joined by this component connection.</w:t>
            </w:r>
          </w:p>
        </w:tc>
      </w:tr>
      <w:tr w:rsidR="00636276" w14:paraId="58E8FE12" w14:textId="77777777" w:rsidTr="00636276">
        <w:tblPrEx>
          <w:tblCellMar>
            <w:bottom w:w="0" w:type="dxa"/>
          </w:tblCellMar>
        </w:tblPrEx>
        <w:tc>
          <w:tcPr>
            <w:tcW w:w="2268" w:type="dxa"/>
            <w:shd w:val="clear" w:color="auto" w:fill="FFFFFF"/>
          </w:tcPr>
          <w:p w14:paraId="09544F91" w14:textId="5A95864C" w:rsidR="00636276" w:rsidRDefault="00636276" w:rsidP="00636276">
            <w:hyperlink w:anchor="Deliverable13484" w:history="1">
              <w:r>
                <w:rPr>
                  <w:rStyle w:val="Hyperlink"/>
                </w:rPr>
                <w:t>Electric/Electronic Port</w:t>
              </w:r>
            </w:hyperlink>
          </w:p>
        </w:tc>
        <w:tc>
          <w:tcPr>
            <w:tcW w:w="2268" w:type="dxa"/>
            <w:shd w:val="clear" w:color="auto" w:fill="FFFFFF"/>
          </w:tcPr>
          <w:p w14:paraId="027D358A" w14:textId="3318A6A6" w:rsidR="00636276" w:rsidRDefault="00636276" w:rsidP="00636276">
            <w:r>
              <w:t>part of</w:t>
            </w:r>
          </w:p>
        </w:tc>
        <w:tc>
          <w:tcPr>
            <w:tcW w:w="5101" w:type="dxa"/>
            <w:shd w:val="clear" w:color="auto" w:fill="FFFFFF"/>
          </w:tcPr>
          <w:p w14:paraId="187B9AA9" w14:textId="4238F967" w:rsidR="00636276" w:rsidRDefault="00636276" w:rsidP="00636276">
            <w:r>
              <w:t>Parent system component</w:t>
            </w:r>
          </w:p>
        </w:tc>
      </w:tr>
      <w:tr w:rsidR="00636276" w14:paraId="29ABF7E7" w14:textId="77777777" w:rsidTr="00636276">
        <w:tblPrEx>
          <w:tblCellMar>
            <w:bottom w:w="0" w:type="dxa"/>
          </w:tblCellMar>
        </w:tblPrEx>
        <w:tc>
          <w:tcPr>
            <w:tcW w:w="2268" w:type="dxa"/>
            <w:shd w:val="clear" w:color="auto" w:fill="FFFFFF"/>
          </w:tcPr>
          <w:p w14:paraId="75AF0F49" w14:textId="6F11244B" w:rsidR="00636276" w:rsidRDefault="00636276" w:rsidP="00636276">
            <w:hyperlink w:anchor="Deliverable13484" w:history="1">
              <w:r>
                <w:rPr>
                  <w:rStyle w:val="Hyperlink"/>
                </w:rPr>
                <w:t>Electric/Electronic Port</w:t>
              </w:r>
            </w:hyperlink>
          </w:p>
        </w:tc>
        <w:tc>
          <w:tcPr>
            <w:tcW w:w="2268" w:type="dxa"/>
            <w:shd w:val="clear" w:color="auto" w:fill="FFFFFF"/>
          </w:tcPr>
          <w:p w14:paraId="57EA5FAD" w14:textId="4B34FF41" w:rsidR="00636276" w:rsidRDefault="00636276" w:rsidP="00636276">
            <w:r>
              <w:t>used in</w:t>
            </w:r>
          </w:p>
        </w:tc>
        <w:tc>
          <w:tcPr>
            <w:tcW w:w="5101" w:type="dxa"/>
            <w:shd w:val="clear" w:color="auto" w:fill="FFFFFF"/>
          </w:tcPr>
          <w:p w14:paraId="556548F0" w14:textId="5CBFB579" w:rsidR="00636276" w:rsidRDefault="00636276" w:rsidP="00636276">
            <w:r>
              <w:t>Context system component of the usage</w:t>
            </w:r>
          </w:p>
        </w:tc>
      </w:tr>
      <w:tr w:rsidR="00636276" w14:paraId="0A6E2165" w14:textId="77777777" w:rsidTr="00636276">
        <w:tblPrEx>
          <w:tblCellMar>
            <w:bottom w:w="0" w:type="dxa"/>
          </w:tblCellMar>
        </w:tblPrEx>
        <w:tc>
          <w:tcPr>
            <w:tcW w:w="2268" w:type="dxa"/>
            <w:shd w:val="clear" w:color="auto" w:fill="FFFFFF"/>
          </w:tcPr>
          <w:p w14:paraId="3C440C82" w14:textId="283C589C" w:rsidR="00636276" w:rsidRDefault="00636276" w:rsidP="00636276">
            <w:hyperlink w:anchor="Deliverable13480" w:history="1">
              <w:r>
                <w:rPr>
                  <w:rStyle w:val="Hyperlink"/>
                </w:rPr>
                <w:t>Electric/Electronic Connection</w:t>
              </w:r>
            </w:hyperlink>
          </w:p>
        </w:tc>
        <w:tc>
          <w:tcPr>
            <w:tcW w:w="2268" w:type="dxa"/>
            <w:shd w:val="clear" w:color="auto" w:fill="FFFFFF"/>
          </w:tcPr>
          <w:p w14:paraId="19A0AEE5" w14:textId="5E971A36" w:rsidR="00636276" w:rsidRDefault="00636276" w:rsidP="00636276">
            <w:r>
              <w:t>part of</w:t>
            </w:r>
          </w:p>
        </w:tc>
        <w:tc>
          <w:tcPr>
            <w:tcW w:w="5101" w:type="dxa"/>
            <w:shd w:val="clear" w:color="auto" w:fill="FFFFFF"/>
          </w:tcPr>
          <w:p w14:paraId="44624E99" w14:textId="4ACF2A58" w:rsidR="00636276" w:rsidRDefault="00636276" w:rsidP="00636276">
            <w:r>
              <w:t>Parent system component</w:t>
            </w:r>
          </w:p>
        </w:tc>
      </w:tr>
      <w:tr w:rsidR="00636276" w14:paraId="72151A18" w14:textId="77777777" w:rsidTr="00636276">
        <w:tblPrEx>
          <w:tblCellMar>
            <w:bottom w:w="0" w:type="dxa"/>
          </w:tblCellMar>
        </w:tblPrEx>
        <w:tc>
          <w:tcPr>
            <w:tcW w:w="2268" w:type="dxa"/>
            <w:shd w:val="clear" w:color="auto" w:fill="FFFFFF"/>
          </w:tcPr>
          <w:p w14:paraId="201C5006" w14:textId="56AE73EE" w:rsidR="00636276" w:rsidRDefault="00636276" w:rsidP="00636276">
            <w:hyperlink w:anchor="Deliverable13480" w:history="1">
              <w:r>
                <w:rPr>
                  <w:rStyle w:val="Hyperlink"/>
                </w:rPr>
                <w:t>Electric/Electronic Connection</w:t>
              </w:r>
            </w:hyperlink>
          </w:p>
        </w:tc>
        <w:tc>
          <w:tcPr>
            <w:tcW w:w="2268" w:type="dxa"/>
            <w:shd w:val="clear" w:color="auto" w:fill="FFFFFF"/>
          </w:tcPr>
          <w:p w14:paraId="7936B890" w14:textId="34B156A5" w:rsidR="00636276" w:rsidRDefault="00636276" w:rsidP="00636276">
            <w:r>
              <w:t>used in</w:t>
            </w:r>
          </w:p>
        </w:tc>
        <w:tc>
          <w:tcPr>
            <w:tcW w:w="5101" w:type="dxa"/>
            <w:shd w:val="clear" w:color="auto" w:fill="FFFFFF"/>
          </w:tcPr>
          <w:p w14:paraId="435369F8" w14:textId="1F93B195" w:rsidR="00636276" w:rsidRDefault="00636276" w:rsidP="00636276">
            <w:r>
              <w:t>Context system component of the usage</w:t>
            </w:r>
          </w:p>
        </w:tc>
      </w:tr>
      <w:tr w:rsidR="00636276" w14:paraId="42348BD1" w14:textId="77777777" w:rsidTr="00636276">
        <w:tblPrEx>
          <w:tblCellMar>
            <w:bottom w:w="0" w:type="dxa"/>
          </w:tblCellMar>
        </w:tblPrEx>
        <w:tc>
          <w:tcPr>
            <w:tcW w:w="2268" w:type="dxa"/>
            <w:shd w:val="clear" w:color="auto" w:fill="FFFFFF"/>
          </w:tcPr>
          <w:p w14:paraId="084C483D" w14:textId="49731F1B" w:rsidR="00636276" w:rsidRDefault="00636276" w:rsidP="00636276">
            <w:hyperlink w:anchor="Deliverable13480" w:history="1">
              <w:r>
                <w:rPr>
                  <w:rStyle w:val="Hyperlink"/>
                </w:rPr>
                <w:t>Electric/Electronic Connection</w:t>
              </w:r>
            </w:hyperlink>
          </w:p>
        </w:tc>
        <w:tc>
          <w:tcPr>
            <w:tcW w:w="2268" w:type="dxa"/>
            <w:shd w:val="clear" w:color="auto" w:fill="FFFFFF"/>
          </w:tcPr>
          <w:p w14:paraId="717BFAEA" w14:textId="11CC58B9" w:rsidR="00636276" w:rsidRDefault="00636276" w:rsidP="00636276">
            <w:r>
              <w:t>joins</w:t>
            </w:r>
          </w:p>
        </w:tc>
        <w:tc>
          <w:tcPr>
            <w:tcW w:w="5101" w:type="dxa"/>
            <w:shd w:val="clear" w:color="auto" w:fill="FFFFFF"/>
          </w:tcPr>
          <w:p w14:paraId="3C55CA09" w14:textId="31A51601" w:rsidR="00636276" w:rsidRDefault="00636276" w:rsidP="00636276">
            <w:r>
              <w:t>Represents the system components joined by this component connection.</w:t>
            </w:r>
          </w:p>
        </w:tc>
      </w:tr>
      <w:tr w:rsidR="00636276" w14:paraId="298EF150" w14:textId="77777777" w:rsidTr="00636276">
        <w:tblPrEx>
          <w:tblCellMar>
            <w:bottom w:w="0" w:type="dxa"/>
          </w:tblCellMar>
        </w:tblPrEx>
        <w:tc>
          <w:tcPr>
            <w:tcW w:w="2268" w:type="dxa"/>
            <w:shd w:val="clear" w:color="auto" w:fill="FFFFFF"/>
          </w:tcPr>
          <w:p w14:paraId="52FE9B76" w14:textId="2AB98C80" w:rsidR="00636276" w:rsidRDefault="00636276" w:rsidP="00636276">
            <w:hyperlink w:anchor="Deliverable14469" w:history="1">
              <w:r>
                <w:rPr>
                  <w:rStyle w:val="Hyperlink"/>
                </w:rPr>
                <w:t>Software Interface</w:t>
              </w:r>
            </w:hyperlink>
          </w:p>
        </w:tc>
        <w:tc>
          <w:tcPr>
            <w:tcW w:w="2268" w:type="dxa"/>
            <w:shd w:val="clear" w:color="auto" w:fill="FFFFFF"/>
          </w:tcPr>
          <w:p w14:paraId="0C9EEECA" w14:textId="7ABF8702" w:rsidR="00636276" w:rsidRDefault="00636276" w:rsidP="00636276">
            <w:r>
              <w:t>part of</w:t>
            </w:r>
          </w:p>
        </w:tc>
        <w:tc>
          <w:tcPr>
            <w:tcW w:w="5101" w:type="dxa"/>
            <w:shd w:val="clear" w:color="auto" w:fill="FFFFFF"/>
          </w:tcPr>
          <w:p w14:paraId="483B6498" w14:textId="678FDE7A" w:rsidR="00636276" w:rsidRDefault="00636276" w:rsidP="00636276">
            <w:r>
              <w:t>Parent system component</w:t>
            </w:r>
          </w:p>
        </w:tc>
      </w:tr>
      <w:tr w:rsidR="00636276" w14:paraId="1FA945A5" w14:textId="77777777" w:rsidTr="00636276">
        <w:tblPrEx>
          <w:tblCellMar>
            <w:bottom w:w="0" w:type="dxa"/>
          </w:tblCellMar>
        </w:tblPrEx>
        <w:tc>
          <w:tcPr>
            <w:tcW w:w="2268" w:type="dxa"/>
            <w:shd w:val="clear" w:color="auto" w:fill="FFFFFF"/>
          </w:tcPr>
          <w:p w14:paraId="2A96E1E0" w14:textId="6556BCAC" w:rsidR="00636276" w:rsidRDefault="00636276" w:rsidP="00636276">
            <w:hyperlink w:anchor="Deliverable14469" w:history="1">
              <w:r>
                <w:rPr>
                  <w:rStyle w:val="Hyperlink"/>
                </w:rPr>
                <w:t>Software Interface</w:t>
              </w:r>
            </w:hyperlink>
          </w:p>
        </w:tc>
        <w:tc>
          <w:tcPr>
            <w:tcW w:w="2268" w:type="dxa"/>
            <w:shd w:val="clear" w:color="auto" w:fill="FFFFFF"/>
          </w:tcPr>
          <w:p w14:paraId="79641CE6" w14:textId="0390F046" w:rsidR="00636276" w:rsidRDefault="00636276" w:rsidP="00636276">
            <w:r>
              <w:t>used in</w:t>
            </w:r>
          </w:p>
        </w:tc>
        <w:tc>
          <w:tcPr>
            <w:tcW w:w="5101" w:type="dxa"/>
            <w:shd w:val="clear" w:color="auto" w:fill="FFFFFF"/>
          </w:tcPr>
          <w:p w14:paraId="10B58B2F" w14:textId="62798CBC" w:rsidR="00636276" w:rsidRDefault="00636276" w:rsidP="00636276">
            <w:r>
              <w:t>Context system component of the usage</w:t>
            </w:r>
          </w:p>
        </w:tc>
      </w:tr>
      <w:tr w:rsidR="00636276" w14:paraId="359362CF" w14:textId="77777777" w:rsidTr="00636276">
        <w:tblPrEx>
          <w:tblCellMar>
            <w:bottom w:w="0" w:type="dxa"/>
          </w:tblCellMar>
        </w:tblPrEx>
        <w:tc>
          <w:tcPr>
            <w:tcW w:w="2268" w:type="dxa"/>
            <w:shd w:val="clear" w:color="auto" w:fill="FFFFFF"/>
          </w:tcPr>
          <w:p w14:paraId="3FE0972F" w14:textId="27D14805" w:rsidR="00636276" w:rsidRDefault="00636276" w:rsidP="00636276">
            <w:hyperlink w:anchor="Deliverable13453" w:history="1">
              <w:r>
                <w:rPr>
                  <w:rStyle w:val="Hyperlink"/>
                </w:rPr>
                <w:t>Hydraulic/Pneumatic Connection</w:t>
              </w:r>
            </w:hyperlink>
          </w:p>
        </w:tc>
        <w:tc>
          <w:tcPr>
            <w:tcW w:w="2268" w:type="dxa"/>
            <w:shd w:val="clear" w:color="auto" w:fill="FFFFFF"/>
          </w:tcPr>
          <w:p w14:paraId="2614C8AF" w14:textId="184B1F19" w:rsidR="00636276" w:rsidRDefault="00636276" w:rsidP="00636276">
            <w:r>
              <w:t>part of</w:t>
            </w:r>
          </w:p>
        </w:tc>
        <w:tc>
          <w:tcPr>
            <w:tcW w:w="5101" w:type="dxa"/>
            <w:shd w:val="clear" w:color="auto" w:fill="FFFFFF"/>
          </w:tcPr>
          <w:p w14:paraId="0663968D" w14:textId="5B4E05BE" w:rsidR="00636276" w:rsidRDefault="00636276" w:rsidP="00636276">
            <w:r>
              <w:t>Parent system component</w:t>
            </w:r>
          </w:p>
        </w:tc>
      </w:tr>
      <w:tr w:rsidR="00636276" w14:paraId="69F1DE8A" w14:textId="77777777" w:rsidTr="00636276">
        <w:tblPrEx>
          <w:tblCellMar>
            <w:bottom w:w="0" w:type="dxa"/>
          </w:tblCellMar>
        </w:tblPrEx>
        <w:tc>
          <w:tcPr>
            <w:tcW w:w="2268" w:type="dxa"/>
            <w:shd w:val="clear" w:color="auto" w:fill="FFFFFF"/>
          </w:tcPr>
          <w:p w14:paraId="579C2E6B" w14:textId="54E94D6C" w:rsidR="00636276" w:rsidRDefault="00636276" w:rsidP="00636276">
            <w:hyperlink w:anchor="Deliverable13453" w:history="1">
              <w:r>
                <w:rPr>
                  <w:rStyle w:val="Hyperlink"/>
                </w:rPr>
                <w:t>Hydraulic/Pneumatic Connection</w:t>
              </w:r>
            </w:hyperlink>
          </w:p>
        </w:tc>
        <w:tc>
          <w:tcPr>
            <w:tcW w:w="2268" w:type="dxa"/>
            <w:shd w:val="clear" w:color="auto" w:fill="FFFFFF"/>
          </w:tcPr>
          <w:p w14:paraId="1DADA1C7" w14:textId="33AF330B" w:rsidR="00636276" w:rsidRDefault="00636276" w:rsidP="00636276">
            <w:r>
              <w:t>used in</w:t>
            </w:r>
          </w:p>
        </w:tc>
        <w:tc>
          <w:tcPr>
            <w:tcW w:w="5101" w:type="dxa"/>
            <w:shd w:val="clear" w:color="auto" w:fill="FFFFFF"/>
          </w:tcPr>
          <w:p w14:paraId="29242024" w14:textId="392F3AAA" w:rsidR="00636276" w:rsidRDefault="00636276" w:rsidP="00636276">
            <w:r>
              <w:t>Context system component of the usage</w:t>
            </w:r>
          </w:p>
        </w:tc>
      </w:tr>
      <w:tr w:rsidR="00636276" w14:paraId="53F1E611" w14:textId="77777777" w:rsidTr="00636276">
        <w:tblPrEx>
          <w:tblCellMar>
            <w:bottom w:w="0" w:type="dxa"/>
          </w:tblCellMar>
        </w:tblPrEx>
        <w:tc>
          <w:tcPr>
            <w:tcW w:w="2268" w:type="dxa"/>
            <w:shd w:val="clear" w:color="auto" w:fill="FFFFFF"/>
          </w:tcPr>
          <w:p w14:paraId="4F1AA80C" w14:textId="04E57312" w:rsidR="00636276" w:rsidRDefault="00636276" w:rsidP="00636276">
            <w:hyperlink w:anchor="Deliverable13453" w:history="1">
              <w:r>
                <w:rPr>
                  <w:rStyle w:val="Hyperlink"/>
                </w:rPr>
                <w:t>Hydraulic/Pneumatic Connection</w:t>
              </w:r>
            </w:hyperlink>
          </w:p>
        </w:tc>
        <w:tc>
          <w:tcPr>
            <w:tcW w:w="2268" w:type="dxa"/>
            <w:shd w:val="clear" w:color="auto" w:fill="FFFFFF"/>
          </w:tcPr>
          <w:p w14:paraId="4CADC2A7" w14:textId="5A8CFBDB" w:rsidR="00636276" w:rsidRDefault="00636276" w:rsidP="00636276">
            <w:r>
              <w:t>joins</w:t>
            </w:r>
          </w:p>
        </w:tc>
        <w:tc>
          <w:tcPr>
            <w:tcW w:w="5101" w:type="dxa"/>
            <w:shd w:val="clear" w:color="auto" w:fill="FFFFFF"/>
          </w:tcPr>
          <w:p w14:paraId="411168E5" w14:textId="6CFF9B98" w:rsidR="00636276" w:rsidRDefault="00636276" w:rsidP="00636276">
            <w:r>
              <w:t>Represents the system components joined by this component connection.</w:t>
            </w:r>
          </w:p>
        </w:tc>
      </w:tr>
      <w:tr w:rsidR="00636276" w14:paraId="3CFF759B" w14:textId="77777777" w:rsidTr="00636276">
        <w:tblPrEx>
          <w:tblCellMar>
            <w:bottom w:w="0" w:type="dxa"/>
          </w:tblCellMar>
        </w:tblPrEx>
        <w:tc>
          <w:tcPr>
            <w:tcW w:w="2268" w:type="dxa"/>
            <w:shd w:val="clear" w:color="auto" w:fill="FFFFFF"/>
          </w:tcPr>
          <w:p w14:paraId="590EC381" w14:textId="4D5045A6" w:rsidR="00636276" w:rsidRDefault="00636276" w:rsidP="00636276">
            <w:hyperlink w:anchor="Deliverable13456" w:history="1">
              <w:r>
                <w:rPr>
                  <w:rStyle w:val="Hyperlink"/>
                </w:rPr>
                <w:t>Hydraulic/Pneumatic Port</w:t>
              </w:r>
            </w:hyperlink>
          </w:p>
        </w:tc>
        <w:tc>
          <w:tcPr>
            <w:tcW w:w="2268" w:type="dxa"/>
            <w:shd w:val="clear" w:color="auto" w:fill="FFFFFF"/>
          </w:tcPr>
          <w:p w14:paraId="266F1B5C" w14:textId="2F89C17E" w:rsidR="00636276" w:rsidRDefault="00636276" w:rsidP="00636276">
            <w:r>
              <w:t>part of</w:t>
            </w:r>
          </w:p>
        </w:tc>
        <w:tc>
          <w:tcPr>
            <w:tcW w:w="5101" w:type="dxa"/>
            <w:shd w:val="clear" w:color="auto" w:fill="FFFFFF"/>
          </w:tcPr>
          <w:p w14:paraId="0F7956B1" w14:textId="28894B19" w:rsidR="00636276" w:rsidRDefault="00636276" w:rsidP="00636276">
            <w:r>
              <w:t>Parent system component</w:t>
            </w:r>
          </w:p>
        </w:tc>
      </w:tr>
      <w:tr w:rsidR="00636276" w14:paraId="44361899" w14:textId="77777777" w:rsidTr="00636276">
        <w:tblPrEx>
          <w:tblCellMar>
            <w:bottom w:w="0" w:type="dxa"/>
          </w:tblCellMar>
        </w:tblPrEx>
        <w:tc>
          <w:tcPr>
            <w:tcW w:w="2268" w:type="dxa"/>
            <w:shd w:val="clear" w:color="auto" w:fill="FFFFFF"/>
          </w:tcPr>
          <w:p w14:paraId="4F9FE5D8" w14:textId="48CE4BB5" w:rsidR="00636276" w:rsidRDefault="00636276" w:rsidP="00636276">
            <w:hyperlink w:anchor="Deliverable13456" w:history="1">
              <w:r>
                <w:rPr>
                  <w:rStyle w:val="Hyperlink"/>
                </w:rPr>
                <w:t>Hydraulic/Pneumatic Port</w:t>
              </w:r>
            </w:hyperlink>
          </w:p>
        </w:tc>
        <w:tc>
          <w:tcPr>
            <w:tcW w:w="2268" w:type="dxa"/>
            <w:shd w:val="clear" w:color="auto" w:fill="FFFFFF"/>
          </w:tcPr>
          <w:p w14:paraId="44417A2B" w14:textId="43948546" w:rsidR="00636276" w:rsidRDefault="00636276" w:rsidP="00636276">
            <w:r>
              <w:t>used in</w:t>
            </w:r>
          </w:p>
        </w:tc>
        <w:tc>
          <w:tcPr>
            <w:tcW w:w="5101" w:type="dxa"/>
            <w:shd w:val="clear" w:color="auto" w:fill="FFFFFF"/>
          </w:tcPr>
          <w:p w14:paraId="1EF8A747" w14:textId="7325E81A" w:rsidR="00636276" w:rsidRDefault="00636276" w:rsidP="00636276">
            <w:r>
              <w:t>Context system component of the usage</w:t>
            </w:r>
          </w:p>
        </w:tc>
      </w:tr>
    </w:tbl>
    <w:p w14:paraId="736E58FC" w14:textId="1CBA486F" w:rsidR="00636276" w:rsidRDefault="00636276" w:rsidP="00636276">
      <w:pPr>
        <w:pStyle w:val="berschrift5"/>
      </w:pPr>
      <w:bookmarkStart w:id="55" w:name="Deliverable14456"/>
      <w:r>
        <w:lastRenderedPageBreak/>
        <w:t>Component Interface</w:t>
      </w:r>
      <w:bookmarkEnd w:id="55"/>
    </w:p>
    <w:p w14:paraId="4FA13C7F" w14:textId="779AC0EE" w:rsidR="00636276" w:rsidRDefault="00636276" w:rsidP="00636276">
      <w:r>
        <w:t>Represents a generic interface of a system component</w:t>
      </w:r>
    </w:p>
    <w:p w14:paraId="4292F342" w14:textId="77777777" w:rsidR="00636276" w:rsidRDefault="00636276" w:rsidP="00636276">
      <w:pPr>
        <w:keepNext/>
      </w:pPr>
      <w:r>
        <w:rPr>
          <w:noProof/>
        </w:rPr>
        <w:drawing>
          <wp:inline distT="0" distB="0" distL="0" distR="0" wp14:anchorId="3D23D876" wp14:editId="5B32B8AE">
            <wp:extent cx="857370" cy="857370"/>
            <wp:effectExtent l="0" t="0" r="0" b="0"/>
            <wp:docPr id="370598753"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9875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43BCBA1" w14:textId="4A043D17" w:rsidR="00636276" w:rsidRDefault="00636276" w:rsidP="00636276">
      <w:pPr>
        <w:pStyle w:val="Beschriftung"/>
      </w:pPr>
      <w:r>
        <w:t xml:space="preserve">Figure </w:t>
      </w:r>
      <w:fldSimple w:instr=" SEQ Figure \* ARABIC ">
        <w:r>
          <w:rPr>
            <w:noProof/>
          </w:rPr>
          <w:t>36</w:t>
        </w:r>
      </w:fldSimple>
      <w:r>
        <w:t xml:space="preserve"> Icon</w:t>
      </w:r>
    </w:p>
    <w:p w14:paraId="0038D22B" w14:textId="77777777" w:rsidR="00636276" w:rsidRDefault="00636276" w:rsidP="00636276">
      <w:pPr>
        <w:keepNext/>
      </w:pPr>
      <w:r>
        <w:rPr>
          <w:noProof/>
        </w:rPr>
        <w:drawing>
          <wp:inline distT="0" distB="0" distL="0" distR="0" wp14:anchorId="5099EEA8" wp14:editId="7565BDE4">
            <wp:extent cx="6119495" cy="1106170"/>
            <wp:effectExtent l="0" t="0" r="0" b="0"/>
            <wp:docPr id="275131284"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128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9495" cy="1106170"/>
                    </a:xfrm>
                    <a:prstGeom prst="rect">
                      <a:avLst/>
                    </a:prstGeom>
                  </pic:spPr>
                </pic:pic>
              </a:graphicData>
            </a:graphic>
          </wp:inline>
        </w:drawing>
      </w:r>
    </w:p>
    <w:p w14:paraId="48B7CE8D" w14:textId="53F0DA76" w:rsidR="00636276" w:rsidRDefault="00636276" w:rsidP="00636276">
      <w:pPr>
        <w:pStyle w:val="Beschriftung"/>
      </w:pPr>
      <w:r>
        <w:t xml:space="preserve">Figure </w:t>
      </w:r>
      <w:fldSimple w:instr=" SEQ Figure \* ARABIC ">
        <w:r>
          <w:rPr>
            <w:noProof/>
          </w:rPr>
          <w:t>37</w:t>
        </w:r>
      </w:fldSimple>
      <w:r>
        <w:t xml:space="preserve"> Class Context Diagram 'Component Interface'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443C7E1" w14:textId="77777777" w:rsidTr="00636276">
        <w:tblPrEx>
          <w:tblCellMar>
            <w:bottom w:w="0" w:type="dxa"/>
          </w:tblCellMar>
        </w:tblPrEx>
        <w:tc>
          <w:tcPr>
            <w:tcW w:w="2268" w:type="dxa"/>
            <w:shd w:val="clear" w:color="auto" w:fill="FFFFFF"/>
          </w:tcPr>
          <w:p w14:paraId="5D91C8A1" w14:textId="2442374F" w:rsidR="00636276" w:rsidRDefault="00636276" w:rsidP="00636276">
            <w:r w:rsidRPr="00636276">
              <w:rPr>
                <w:rStyle w:val="Fett"/>
              </w:rPr>
              <w:t>Specializations</w:t>
            </w:r>
          </w:p>
        </w:tc>
        <w:tc>
          <w:tcPr>
            <w:tcW w:w="7369" w:type="dxa"/>
            <w:shd w:val="clear" w:color="auto" w:fill="FFFFFF"/>
          </w:tcPr>
          <w:p w14:paraId="3B93C524" w14:textId="77777777" w:rsidR="00636276" w:rsidRDefault="00636276" w:rsidP="00636276">
            <w:hyperlink w:anchor="Deliverable13484" w:history="1">
              <w:r>
                <w:rPr>
                  <w:rStyle w:val="Hyperlink"/>
                </w:rPr>
                <w:t>Electric/Electronic Port</w:t>
              </w:r>
            </w:hyperlink>
          </w:p>
          <w:p w14:paraId="1245CF34" w14:textId="77777777" w:rsidR="00636276" w:rsidRDefault="00636276" w:rsidP="00636276">
            <w:hyperlink w:anchor="Deliverable14469" w:history="1">
              <w:r>
                <w:rPr>
                  <w:rStyle w:val="Hyperlink"/>
                </w:rPr>
                <w:t>Software Interface</w:t>
              </w:r>
            </w:hyperlink>
          </w:p>
          <w:p w14:paraId="3CCA9F08" w14:textId="076ED05E" w:rsidR="00636276" w:rsidRDefault="00636276" w:rsidP="00636276">
            <w:hyperlink w:anchor="Deliverable13456" w:history="1">
              <w:r>
                <w:rPr>
                  <w:rStyle w:val="Hyperlink"/>
                </w:rPr>
                <w:t>Hydraulic/Pneumatic Port</w:t>
              </w:r>
            </w:hyperlink>
          </w:p>
        </w:tc>
      </w:tr>
      <w:tr w:rsidR="00636276" w14:paraId="2C5D09EF" w14:textId="77777777" w:rsidTr="00636276">
        <w:tblPrEx>
          <w:tblCellMar>
            <w:bottom w:w="0" w:type="dxa"/>
          </w:tblCellMar>
        </w:tblPrEx>
        <w:tc>
          <w:tcPr>
            <w:tcW w:w="2268" w:type="dxa"/>
            <w:shd w:val="clear" w:color="auto" w:fill="FFFFFF"/>
          </w:tcPr>
          <w:p w14:paraId="0EEFDDCF" w14:textId="6DEA5921" w:rsidR="00636276" w:rsidRPr="00636276" w:rsidRDefault="00636276" w:rsidP="00636276">
            <w:pPr>
              <w:rPr>
                <w:rStyle w:val="Fett"/>
              </w:rPr>
            </w:pPr>
            <w:r w:rsidRPr="00636276">
              <w:rPr>
                <w:rStyle w:val="Fett"/>
              </w:rPr>
              <w:t>Delivered by</w:t>
            </w:r>
          </w:p>
        </w:tc>
        <w:tc>
          <w:tcPr>
            <w:tcW w:w="7369" w:type="dxa"/>
            <w:shd w:val="clear" w:color="auto" w:fill="FFFFFF"/>
          </w:tcPr>
          <w:p w14:paraId="5A018B22" w14:textId="77777777" w:rsidR="00636276" w:rsidRDefault="00636276" w:rsidP="00636276">
            <w:hyperlink w:anchor="Activity2534" w:history="1">
              <w:r>
                <w:rPr>
                  <w:rStyle w:val="Hyperlink"/>
                </w:rPr>
                <w:t>Systems Architecture</w:t>
              </w:r>
            </w:hyperlink>
          </w:p>
          <w:p w14:paraId="34979320" w14:textId="77777777" w:rsidR="00636276" w:rsidRDefault="00636276" w:rsidP="00636276">
            <w:hyperlink w:anchor="Activity7292" w:history="1">
              <w:r>
                <w:rPr>
                  <w:rStyle w:val="Hyperlink"/>
                </w:rPr>
                <w:t>Functional Safety</w:t>
              </w:r>
            </w:hyperlink>
          </w:p>
          <w:p w14:paraId="231D0BDE" w14:textId="64AB31EB" w:rsidR="00636276" w:rsidRDefault="00636276" w:rsidP="00636276">
            <w:hyperlink w:anchor="Activity7285" w:history="1">
              <w:r>
                <w:rPr>
                  <w:rStyle w:val="Hyperlink"/>
                </w:rPr>
                <w:t xml:space="preserve">Collaborative Architecture Design Co-Development </w:t>
              </w:r>
            </w:hyperlink>
          </w:p>
        </w:tc>
      </w:tr>
      <w:tr w:rsidR="00636276" w14:paraId="3683893D" w14:textId="77777777" w:rsidTr="00636276">
        <w:tblPrEx>
          <w:tblCellMar>
            <w:bottom w:w="0" w:type="dxa"/>
          </w:tblCellMar>
        </w:tblPrEx>
        <w:tc>
          <w:tcPr>
            <w:tcW w:w="2268" w:type="dxa"/>
            <w:shd w:val="clear" w:color="auto" w:fill="FFFFFF"/>
          </w:tcPr>
          <w:p w14:paraId="5185D481" w14:textId="736B8731" w:rsidR="00636276" w:rsidRPr="00636276" w:rsidRDefault="00636276" w:rsidP="00636276">
            <w:pPr>
              <w:rPr>
                <w:rStyle w:val="Fett"/>
              </w:rPr>
            </w:pPr>
            <w:r w:rsidRPr="00636276">
              <w:rPr>
                <w:rStyle w:val="Fett"/>
              </w:rPr>
              <w:t>Delivered to</w:t>
            </w:r>
          </w:p>
        </w:tc>
        <w:tc>
          <w:tcPr>
            <w:tcW w:w="7369" w:type="dxa"/>
            <w:shd w:val="clear" w:color="auto" w:fill="FFFFFF"/>
          </w:tcPr>
          <w:p w14:paraId="00DA8F31" w14:textId="77777777" w:rsidR="00636276" w:rsidRDefault="00636276" w:rsidP="00636276">
            <w:hyperlink w:anchor="Activity7292" w:history="1">
              <w:r>
                <w:rPr>
                  <w:rStyle w:val="Hyperlink"/>
                </w:rPr>
                <w:t>Functional Safety</w:t>
              </w:r>
            </w:hyperlink>
          </w:p>
          <w:p w14:paraId="61BC9E5C" w14:textId="77777777" w:rsidR="00636276" w:rsidRDefault="00636276" w:rsidP="00636276">
            <w:hyperlink w:anchor="Activity2536" w:history="1">
              <w:r>
                <w:rPr>
                  <w:rStyle w:val="Hyperlink"/>
                </w:rPr>
                <w:t>Mechanical Design</w:t>
              </w:r>
            </w:hyperlink>
          </w:p>
          <w:p w14:paraId="4025C370" w14:textId="77777777" w:rsidR="00636276" w:rsidRDefault="00636276" w:rsidP="00636276">
            <w:hyperlink w:anchor="Activity2537" w:history="1">
              <w:r>
                <w:rPr>
                  <w:rStyle w:val="Hyperlink"/>
                </w:rPr>
                <w:t>Electrical/Electronical Design</w:t>
              </w:r>
            </w:hyperlink>
          </w:p>
          <w:p w14:paraId="34300B37" w14:textId="77777777" w:rsidR="00636276" w:rsidRDefault="00636276" w:rsidP="00636276">
            <w:hyperlink w:anchor="Activity2538" w:history="1">
              <w:r>
                <w:rPr>
                  <w:rStyle w:val="Hyperlink"/>
                </w:rPr>
                <w:t>Software Engineering</w:t>
              </w:r>
            </w:hyperlink>
          </w:p>
          <w:p w14:paraId="0AE58A4E" w14:textId="77777777" w:rsidR="00636276" w:rsidRDefault="00636276" w:rsidP="00636276">
            <w:hyperlink w:anchor="Activity7294" w:history="1">
              <w:r>
                <w:rPr>
                  <w:rStyle w:val="Hyperlink"/>
                </w:rPr>
                <w:t>Design product line</w:t>
              </w:r>
            </w:hyperlink>
          </w:p>
          <w:p w14:paraId="22780881" w14:textId="77777777" w:rsidR="00636276" w:rsidRDefault="00636276" w:rsidP="00636276">
            <w:hyperlink w:anchor="Activity7295" w:history="1">
              <w:r>
                <w:rPr>
                  <w:rStyle w:val="Hyperlink"/>
                </w:rPr>
                <w:t>Design product asset instance</w:t>
              </w:r>
            </w:hyperlink>
          </w:p>
          <w:p w14:paraId="35B84490" w14:textId="77777777" w:rsidR="00636276" w:rsidRDefault="00636276" w:rsidP="00636276">
            <w:hyperlink w:anchor="Activity7296" w:history="1">
              <w:r>
                <w:rPr>
                  <w:rStyle w:val="Hyperlink"/>
                </w:rPr>
                <w:t>Definition product asset instance configurability space</w:t>
              </w:r>
            </w:hyperlink>
          </w:p>
          <w:p w14:paraId="16362704" w14:textId="764758E0" w:rsidR="00636276" w:rsidRDefault="00636276" w:rsidP="00636276">
            <w:hyperlink w:anchor="Activity6744" w:history="1">
              <w:r>
                <w:rPr>
                  <w:rStyle w:val="Hyperlink"/>
                </w:rPr>
                <w:t>Long-Term Archiving</w:t>
              </w:r>
            </w:hyperlink>
          </w:p>
        </w:tc>
      </w:tr>
    </w:tbl>
    <w:p w14:paraId="7AD67FF0" w14:textId="4CAEC600"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30D2A52" w14:textId="77777777" w:rsidTr="00636276">
        <w:tblPrEx>
          <w:tblCellMar>
            <w:bottom w:w="0" w:type="dxa"/>
          </w:tblCellMar>
        </w:tblPrEx>
        <w:tc>
          <w:tcPr>
            <w:tcW w:w="2268" w:type="dxa"/>
            <w:shd w:val="clear" w:color="auto" w:fill="FFFFFF"/>
          </w:tcPr>
          <w:p w14:paraId="480B01C3" w14:textId="62CAC7FA" w:rsidR="00636276" w:rsidRDefault="00636276" w:rsidP="00636276">
            <w:r>
              <w:t>Identifier</w:t>
            </w:r>
          </w:p>
        </w:tc>
        <w:tc>
          <w:tcPr>
            <w:tcW w:w="2268" w:type="dxa"/>
            <w:shd w:val="clear" w:color="auto" w:fill="FFFFFF"/>
          </w:tcPr>
          <w:p w14:paraId="694F76A5" w14:textId="72E2560C" w:rsidR="00636276" w:rsidRDefault="00636276" w:rsidP="00636276">
            <w:hyperlink w:anchor="Deliverable16441" w:history="1">
              <w:r>
                <w:rPr>
                  <w:rStyle w:val="Hyperlink"/>
                </w:rPr>
                <w:t>xs:string</w:t>
              </w:r>
            </w:hyperlink>
          </w:p>
        </w:tc>
        <w:tc>
          <w:tcPr>
            <w:tcW w:w="5101" w:type="dxa"/>
            <w:shd w:val="clear" w:color="auto" w:fill="FFFFFF"/>
          </w:tcPr>
          <w:p w14:paraId="28878BDB" w14:textId="0C8B9DC1" w:rsidR="00636276" w:rsidRDefault="00636276" w:rsidP="00636276">
            <w:r>
              <w:t>Unambiguous identifier of the element</w:t>
            </w:r>
          </w:p>
        </w:tc>
      </w:tr>
      <w:tr w:rsidR="00636276" w14:paraId="210A219B" w14:textId="77777777" w:rsidTr="00636276">
        <w:tblPrEx>
          <w:tblCellMar>
            <w:bottom w:w="0" w:type="dxa"/>
          </w:tblCellMar>
        </w:tblPrEx>
        <w:tc>
          <w:tcPr>
            <w:tcW w:w="2268" w:type="dxa"/>
            <w:shd w:val="clear" w:color="auto" w:fill="FFFFFF"/>
          </w:tcPr>
          <w:p w14:paraId="71EFDD50" w14:textId="178D0622" w:rsidR="00636276" w:rsidRDefault="00636276" w:rsidP="00636276">
            <w:r>
              <w:t>Number</w:t>
            </w:r>
          </w:p>
        </w:tc>
        <w:tc>
          <w:tcPr>
            <w:tcW w:w="2268" w:type="dxa"/>
            <w:shd w:val="clear" w:color="auto" w:fill="FFFFFF"/>
          </w:tcPr>
          <w:p w14:paraId="1A0A309D" w14:textId="28284F4D" w:rsidR="00636276" w:rsidRDefault="00636276" w:rsidP="00636276">
            <w:hyperlink w:anchor="Deliverable16441" w:history="1">
              <w:r>
                <w:rPr>
                  <w:rStyle w:val="Hyperlink"/>
                </w:rPr>
                <w:t>xs:string</w:t>
              </w:r>
            </w:hyperlink>
          </w:p>
        </w:tc>
        <w:tc>
          <w:tcPr>
            <w:tcW w:w="5101" w:type="dxa"/>
            <w:shd w:val="clear" w:color="auto" w:fill="FFFFFF"/>
          </w:tcPr>
          <w:p w14:paraId="13F7B5E7" w14:textId="741A11CF" w:rsidR="00636276" w:rsidRDefault="00636276" w:rsidP="00636276">
            <w:r>
              <w:t>Legible number or name of the element, i. e. part number</w:t>
            </w:r>
          </w:p>
        </w:tc>
      </w:tr>
      <w:tr w:rsidR="00636276" w14:paraId="2341F0FE" w14:textId="77777777" w:rsidTr="00636276">
        <w:tblPrEx>
          <w:tblCellMar>
            <w:bottom w:w="0" w:type="dxa"/>
          </w:tblCellMar>
        </w:tblPrEx>
        <w:tc>
          <w:tcPr>
            <w:tcW w:w="2268" w:type="dxa"/>
            <w:shd w:val="clear" w:color="auto" w:fill="FFFFFF"/>
          </w:tcPr>
          <w:p w14:paraId="371F65A7" w14:textId="3EA4E87B" w:rsidR="00636276" w:rsidRDefault="00636276" w:rsidP="00636276">
            <w:r>
              <w:t>Title</w:t>
            </w:r>
          </w:p>
        </w:tc>
        <w:tc>
          <w:tcPr>
            <w:tcW w:w="2268" w:type="dxa"/>
            <w:shd w:val="clear" w:color="auto" w:fill="FFFFFF"/>
          </w:tcPr>
          <w:p w14:paraId="4A8B9388" w14:textId="1E38668A" w:rsidR="00636276" w:rsidRDefault="00636276" w:rsidP="00636276">
            <w:hyperlink w:anchor="Deliverable16441" w:history="1">
              <w:r>
                <w:rPr>
                  <w:rStyle w:val="Hyperlink"/>
                </w:rPr>
                <w:t>xs:string</w:t>
              </w:r>
            </w:hyperlink>
          </w:p>
        </w:tc>
        <w:tc>
          <w:tcPr>
            <w:tcW w:w="5101" w:type="dxa"/>
            <w:shd w:val="clear" w:color="auto" w:fill="FFFFFF"/>
          </w:tcPr>
          <w:p w14:paraId="67A79668" w14:textId="1457000F" w:rsidR="00636276" w:rsidRDefault="00636276" w:rsidP="00636276">
            <w:r>
              <w:t>Title of the element</w:t>
            </w:r>
          </w:p>
        </w:tc>
      </w:tr>
      <w:tr w:rsidR="00636276" w14:paraId="6A52AF82" w14:textId="77777777" w:rsidTr="00636276">
        <w:tblPrEx>
          <w:tblCellMar>
            <w:bottom w:w="0" w:type="dxa"/>
          </w:tblCellMar>
        </w:tblPrEx>
        <w:tc>
          <w:tcPr>
            <w:tcW w:w="2268" w:type="dxa"/>
            <w:shd w:val="clear" w:color="auto" w:fill="FFFFFF"/>
          </w:tcPr>
          <w:p w14:paraId="18ED63D3" w14:textId="22A2BB35" w:rsidR="00636276" w:rsidRDefault="00636276" w:rsidP="00636276">
            <w:r>
              <w:t>Description</w:t>
            </w:r>
          </w:p>
        </w:tc>
        <w:tc>
          <w:tcPr>
            <w:tcW w:w="2268" w:type="dxa"/>
            <w:shd w:val="clear" w:color="auto" w:fill="FFFFFF"/>
          </w:tcPr>
          <w:p w14:paraId="661B54F7" w14:textId="3EE29198" w:rsidR="00636276" w:rsidRDefault="00636276" w:rsidP="00636276">
            <w:hyperlink w:anchor="Deliverable16441" w:history="1">
              <w:r>
                <w:rPr>
                  <w:rStyle w:val="Hyperlink"/>
                </w:rPr>
                <w:t>xs:string</w:t>
              </w:r>
            </w:hyperlink>
          </w:p>
        </w:tc>
        <w:tc>
          <w:tcPr>
            <w:tcW w:w="5101" w:type="dxa"/>
            <w:shd w:val="clear" w:color="auto" w:fill="FFFFFF"/>
          </w:tcPr>
          <w:p w14:paraId="4197743A" w14:textId="257118C5" w:rsidR="00636276" w:rsidRDefault="00636276" w:rsidP="00636276">
            <w:r>
              <w:t>Description of the element</w:t>
            </w:r>
          </w:p>
        </w:tc>
      </w:tr>
      <w:tr w:rsidR="00636276" w14:paraId="216BD124" w14:textId="77777777" w:rsidTr="00636276">
        <w:tblPrEx>
          <w:tblCellMar>
            <w:bottom w:w="0" w:type="dxa"/>
          </w:tblCellMar>
        </w:tblPrEx>
        <w:tc>
          <w:tcPr>
            <w:tcW w:w="2268" w:type="dxa"/>
            <w:shd w:val="clear" w:color="auto" w:fill="FFFFFF"/>
          </w:tcPr>
          <w:p w14:paraId="14A5E17B" w14:textId="2D1BB6A6" w:rsidR="00636276" w:rsidRDefault="00636276" w:rsidP="00636276">
            <w:r>
              <w:t>Type</w:t>
            </w:r>
          </w:p>
        </w:tc>
        <w:tc>
          <w:tcPr>
            <w:tcW w:w="2268" w:type="dxa"/>
            <w:shd w:val="clear" w:color="auto" w:fill="FFFFFF"/>
          </w:tcPr>
          <w:p w14:paraId="3AC7F50A" w14:textId="360EC5BC" w:rsidR="00636276" w:rsidRDefault="00636276" w:rsidP="00636276">
            <w:hyperlink w:anchor="Deliverable16441" w:history="1">
              <w:r>
                <w:rPr>
                  <w:rStyle w:val="Hyperlink"/>
                </w:rPr>
                <w:t>xs:string</w:t>
              </w:r>
            </w:hyperlink>
          </w:p>
        </w:tc>
        <w:tc>
          <w:tcPr>
            <w:tcW w:w="5101" w:type="dxa"/>
            <w:shd w:val="clear" w:color="auto" w:fill="FFFFFF"/>
          </w:tcPr>
          <w:p w14:paraId="241053CE" w14:textId="60D44B25" w:rsidR="00636276" w:rsidRDefault="00636276" w:rsidP="00636276">
            <w:r>
              <w:t>Type of an element</w:t>
            </w:r>
          </w:p>
        </w:tc>
      </w:tr>
      <w:tr w:rsidR="00636276" w14:paraId="5DBE9FE0" w14:textId="77777777" w:rsidTr="00636276">
        <w:tblPrEx>
          <w:tblCellMar>
            <w:bottom w:w="0" w:type="dxa"/>
          </w:tblCellMar>
        </w:tblPrEx>
        <w:tc>
          <w:tcPr>
            <w:tcW w:w="2268" w:type="dxa"/>
            <w:shd w:val="clear" w:color="auto" w:fill="FFFFFF"/>
          </w:tcPr>
          <w:p w14:paraId="314D591F" w14:textId="4A31E11C" w:rsidR="00636276" w:rsidRDefault="00636276" w:rsidP="00636276">
            <w:r>
              <w:t>DateTime</w:t>
            </w:r>
          </w:p>
        </w:tc>
        <w:tc>
          <w:tcPr>
            <w:tcW w:w="2268" w:type="dxa"/>
            <w:shd w:val="clear" w:color="auto" w:fill="FFFFFF"/>
          </w:tcPr>
          <w:p w14:paraId="7F60D3CC" w14:textId="6E615830" w:rsidR="00636276" w:rsidRDefault="00636276" w:rsidP="00636276">
            <w:hyperlink w:anchor="Deliverable16500" w:history="1">
              <w:r>
                <w:rPr>
                  <w:rStyle w:val="Hyperlink"/>
                </w:rPr>
                <w:t>xs:dateTime</w:t>
              </w:r>
            </w:hyperlink>
          </w:p>
        </w:tc>
        <w:tc>
          <w:tcPr>
            <w:tcW w:w="5101" w:type="dxa"/>
            <w:shd w:val="clear" w:color="auto" w:fill="FFFFFF"/>
          </w:tcPr>
          <w:p w14:paraId="40AA3BA2" w14:textId="3111850C" w:rsidR="00636276" w:rsidRDefault="00636276" w:rsidP="00636276">
            <w:r>
              <w:t>Date and time of the element</w:t>
            </w:r>
          </w:p>
        </w:tc>
      </w:tr>
    </w:tbl>
    <w:p w14:paraId="7C0ECC63" w14:textId="1D0D6E43"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808C203" w14:textId="77777777" w:rsidTr="00636276">
        <w:tblPrEx>
          <w:tblCellMar>
            <w:bottom w:w="0" w:type="dxa"/>
          </w:tblCellMar>
        </w:tblPrEx>
        <w:tc>
          <w:tcPr>
            <w:tcW w:w="2268" w:type="dxa"/>
            <w:shd w:val="clear" w:color="auto" w:fill="FFFFFF"/>
          </w:tcPr>
          <w:p w14:paraId="69FE4C09" w14:textId="7D480B81" w:rsidR="00636276" w:rsidRDefault="00636276" w:rsidP="00636276">
            <w:r>
              <w:t>part of</w:t>
            </w:r>
          </w:p>
        </w:tc>
        <w:tc>
          <w:tcPr>
            <w:tcW w:w="2268" w:type="dxa"/>
            <w:shd w:val="clear" w:color="auto" w:fill="FFFFFF"/>
          </w:tcPr>
          <w:p w14:paraId="5BB7E390" w14:textId="2CDAEDE5" w:rsidR="00636276" w:rsidRDefault="00636276" w:rsidP="00636276">
            <w:hyperlink w:anchor="Deliverable14456" w:history="1">
              <w:r>
                <w:rPr>
                  <w:rStyle w:val="Hyperlink"/>
                </w:rPr>
                <w:t>Component Interface</w:t>
              </w:r>
            </w:hyperlink>
          </w:p>
        </w:tc>
        <w:tc>
          <w:tcPr>
            <w:tcW w:w="5101" w:type="dxa"/>
            <w:shd w:val="clear" w:color="auto" w:fill="FFFFFF"/>
          </w:tcPr>
          <w:p w14:paraId="38A1F38A" w14:textId="60396629" w:rsidR="00636276" w:rsidRDefault="00636276" w:rsidP="00636276">
            <w:r>
              <w:t>Parent element</w:t>
            </w:r>
          </w:p>
        </w:tc>
      </w:tr>
      <w:tr w:rsidR="00636276" w14:paraId="69697E27" w14:textId="77777777" w:rsidTr="00636276">
        <w:tblPrEx>
          <w:tblCellMar>
            <w:bottom w:w="0" w:type="dxa"/>
          </w:tblCellMar>
        </w:tblPrEx>
        <w:tc>
          <w:tcPr>
            <w:tcW w:w="2268" w:type="dxa"/>
            <w:shd w:val="clear" w:color="auto" w:fill="FFFFFF"/>
          </w:tcPr>
          <w:p w14:paraId="57CE2432" w14:textId="13D0E20D" w:rsidR="00636276" w:rsidRDefault="00636276" w:rsidP="00636276">
            <w:r>
              <w:t>part of</w:t>
            </w:r>
          </w:p>
        </w:tc>
        <w:tc>
          <w:tcPr>
            <w:tcW w:w="2268" w:type="dxa"/>
            <w:shd w:val="clear" w:color="auto" w:fill="FFFFFF"/>
          </w:tcPr>
          <w:p w14:paraId="1A4F80E9" w14:textId="621B7B09" w:rsidR="00636276" w:rsidRDefault="00636276" w:rsidP="00636276">
            <w:hyperlink w:anchor="Deliverable14454" w:history="1">
              <w:r>
                <w:rPr>
                  <w:rStyle w:val="Hyperlink"/>
                </w:rPr>
                <w:t>System Component</w:t>
              </w:r>
            </w:hyperlink>
          </w:p>
        </w:tc>
        <w:tc>
          <w:tcPr>
            <w:tcW w:w="5101" w:type="dxa"/>
            <w:shd w:val="clear" w:color="auto" w:fill="FFFFFF"/>
          </w:tcPr>
          <w:p w14:paraId="77112FF3" w14:textId="47A9B822" w:rsidR="00636276" w:rsidRDefault="00636276" w:rsidP="00636276">
            <w:r>
              <w:t>Parent system component</w:t>
            </w:r>
          </w:p>
        </w:tc>
      </w:tr>
      <w:tr w:rsidR="00636276" w14:paraId="37A1D9F0" w14:textId="77777777" w:rsidTr="00636276">
        <w:tblPrEx>
          <w:tblCellMar>
            <w:bottom w:w="0" w:type="dxa"/>
          </w:tblCellMar>
        </w:tblPrEx>
        <w:tc>
          <w:tcPr>
            <w:tcW w:w="2268" w:type="dxa"/>
            <w:shd w:val="clear" w:color="auto" w:fill="FFFFFF"/>
          </w:tcPr>
          <w:p w14:paraId="21C79FFB" w14:textId="52995125" w:rsidR="00636276" w:rsidRDefault="00636276" w:rsidP="00636276">
            <w:r>
              <w:lastRenderedPageBreak/>
              <w:t>used in</w:t>
            </w:r>
          </w:p>
        </w:tc>
        <w:tc>
          <w:tcPr>
            <w:tcW w:w="2268" w:type="dxa"/>
            <w:shd w:val="clear" w:color="auto" w:fill="FFFFFF"/>
          </w:tcPr>
          <w:p w14:paraId="025127F8" w14:textId="20F67325" w:rsidR="00636276" w:rsidRDefault="00636276" w:rsidP="00636276">
            <w:hyperlink w:anchor="Deliverable14454" w:history="1">
              <w:r>
                <w:rPr>
                  <w:rStyle w:val="Hyperlink"/>
                </w:rPr>
                <w:t>System Component</w:t>
              </w:r>
            </w:hyperlink>
          </w:p>
        </w:tc>
        <w:tc>
          <w:tcPr>
            <w:tcW w:w="5101" w:type="dxa"/>
            <w:shd w:val="clear" w:color="auto" w:fill="FFFFFF"/>
          </w:tcPr>
          <w:p w14:paraId="7E770904" w14:textId="139A3453" w:rsidR="00636276" w:rsidRDefault="00636276" w:rsidP="00636276">
            <w:r>
              <w:t>Context system component of the usage</w:t>
            </w:r>
          </w:p>
        </w:tc>
      </w:tr>
      <w:tr w:rsidR="00636276" w14:paraId="721EF9BB" w14:textId="77777777" w:rsidTr="00636276">
        <w:tblPrEx>
          <w:tblCellMar>
            <w:bottom w:w="0" w:type="dxa"/>
          </w:tblCellMar>
        </w:tblPrEx>
        <w:tc>
          <w:tcPr>
            <w:tcW w:w="2268" w:type="dxa"/>
            <w:shd w:val="clear" w:color="auto" w:fill="FFFFFF"/>
          </w:tcPr>
          <w:p w14:paraId="5889E759" w14:textId="3C8FD221" w:rsidR="00636276" w:rsidRDefault="00636276" w:rsidP="00636276">
            <w:r>
              <w:t>specialism of</w:t>
            </w:r>
          </w:p>
        </w:tc>
        <w:tc>
          <w:tcPr>
            <w:tcW w:w="2268" w:type="dxa"/>
            <w:shd w:val="clear" w:color="auto" w:fill="FFFFFF"/>
          </w:tcPr>
          <w:p w14:paraId="3D7D2404" w14:textId="75ECC5C9" w:rsidR="00636276" w:rsidRDefault="00636276" w:rsidP="00636276">
            <w:hyperlink w:anchor="Deliverable14456" w:history="1">
              <w:r>
                <w:rPr>
                  <w:rStyle w:val="Hyperlink"/>
                </w:rPr>
                <w:t>Component Interface</w:t>
              </w:r>
            </w:hyperlink>
          </w:p>
        </w:tc>
        <w:tc>
          <w:tcPr>
            <w:tcW w:w="5101" w:type="dxa"/>
            <w:shd w:val="clear" w:color="auto" w:fill="FFFFFF"/>
          </w:tcPr>
          <w:p w14:paraId="04DB74DD" w14:textId="63ECADE6" w:rsidR="00636276" w:rsidRDefault="00636276" w:rsidP="00636276">
            <w:r>
              <w:t>More generic item</w:t>
            </w:r>
          </w:p>
        </w:tc>
      </w:tr>
      <w:tr w:rsidR="00636276" w14:paraId="057854D7" w14:textId="77777777" w:rsidTr="00636276">
        <w:tblPrEx>
          <w:tblCellMar>
            <w:bottom w:w="0" w:type="dxa"/>
          </w:tblCellMar>
        </w:tblPrEx>
        <w:tc>
          <w:tcPr>
            <w:tcW w:w="2268" w:type="dxa"/>
            <w:shd w:val="clear" w:color="auto" w:fill="FFFFFF"/>
          </w:tcPr>
          <w:p w14:paraId="6855E194" w14:textId="223399A0" w:rsidR="00636276" w:rsidRDefault="00636276" w:rsidP="00636276">
            <w:r>
              <w:t>operated by</w:t>
            </w:r>
          </w:p>
        </w:tc>
        <w:tc>
          <w:tcPr>
            <w:tcW w:w="2268" w:type="dxa"/>
            <w:shd w:val="clear" w:color="auto" w:fill="FFFFFF"/>
          </w:tcPr>
          <w:p w14:paraId="41BBDDC8" w14:textId="7F64473E" w:rsidR="00636276" w:rsidRDefault="00636276" w:rsidP="00636276">
            <w:hyperlink w:anchor="Deliverable13359" w:history="1">
              <w:r>
                <w:rPr>
                  <w:rStyle w:val="Hyperlink"/>
                </w:rPr>
                <w:t>Role</w:t>
              </w:r>
            </w:hyperlink>
          </w:p>
        </w:tc>
        <w:tc>
          <w:tcPr>
            <w:tcW w:w="5101" w:type="dxa"/>
            <w:shd w:val="clear" w:color="auto" w:fill="FFFFFF"/>
          </w:tcPr>
          <w:p w14:paraId="5F381486" w14:textId="28D38E0B" w:rsidR="00636276" w:rsidRDefault="00636276" w:rsidP="00636276">
            <w:r>
              <w:t>Interacting role</w:t>
            </w:r>
          </w:p>
        </w:tc>
      </w:tr>
      <w:tr w:rsidR="00636276" w14:paraId="3B8E76B7" w14:textId="77777777" w:rsidTr="00636276">
        <w:tblPrEx>
          <w:tblCellMar>
            <w:bottom w:w="0" w:type="dxa"/>
          </w:tblCellMar>
        </w:tblPrEx>
        <w:tc>
          <w:tcPr>
            <w:tcW w:w="2268" w:type="dxa"/>
            <w:shd w:val="clear" w:color="auto" w:fill="FFFFFF"/>
          </w:tcPr>
          <w:p w14:paraId="2C377848" w14:textId="369D2B93" w:rsidR="00636276" w:rsidRDefault="00636276" w:rsidP="00636276">
            <w:r>
              <w:t>type of</w:t>
            </w:r>
          </w:p>
        </w:tc>
        <w:tc>
          <w:tcPr>
            <w:tcW w:w="2268" w:type="dxa"/>
            <w:shd w:val="clear" w:color="auto" w:fill="FFFFFF"/>
          </w:tcPr>
          <w:p w14:paraId="670E3EFE" w14:textId="1C3C24FD" w:rsidR="00636276" w:rsidRDefault="00636276" w:rsidP="00636276">
            <w:hyperlink w:anchor="Deliverable14457" w:history="1">
              <w:r>
                <w:rPr>
                  <w:rStyle w:val="Hyperlink"/>
                </w:rPr>
                <w:t>Component Connection</w:t>
              </w:r>
            </w:hyperlink>
          </w:p>
        </w:tc>
        <w:tc>
          <w:tcPr>
            <w:tcW w:w="5101" w:type="dxa"/>
            <w:shd w:val="clear" w:color="auto" w:fill="FFFFFF"/>
          </w:tcPr>
          <w:p w14:paraId="28937223" w14:textId="77777777" w:rsidR="00636276" w:rsidRDefault="00636276" w:rsidP="00636276"/>
        </w:tc>
      </w:tr>
    </w:tbl>
    <w:p w14:paraId="3D4D0993" w14:textId="10AB5C52"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E1F56BD" w14:textId="77777777" w:rsidTr="00636276">
        <w:tblPrEx>
          <w:tblCellMar>
            <w:bottom w:w="0" w:type="dxa"/>
          </w:tblCellMar>
        </w:tblPrEx>
        <w:tc>
          <w:tcPr>
            <w:tcW w:w="2268" w:type="dxa"/>
            <w:shd w:val="clear" w:color="auto" w:fill="FFFFFF"/>
          </w:tcPr>
          <w:p w14:paraId="39150E65" w14:textId="0A7BD610" w:rsidR="00636276" w:rsidRDefault="00636276" w:rsidP="00636276">
            <w:hyperlink w:anchor="Deliverable14454" w:history="1">
              <w:r>
                <w:rPr>
                  <w:rStyle w:val="Hyperlink"/>
                </w:rPr>
                <w:t>System Component</w:t>
              </w:r>
            </w:hyperlink>
          </w:p>
        </w:tc>
        <w:tc>
          <w:tcPr>
            <w:tcW w:w="2268" w:type="dxa"/>
            <w:shd w:val="clear" w:color="auto" w:fill="FFFFFF"/>
          </w:tcPr>
          <w:p w14:paraId="77D60005" w14:textId="5705D46C" w:rsidR="00636276" w:rsidRDefault="00636276" w:rsidP="00636276">
            <w:r>
              <w:t>provides</w:t>
            </w:r>
          </w:p>
        </w:tc>
        <w:tc>
          <w:tcPr>
            <w:tcW w:w="5101" w:type="dxa"/>
            <w:shd w:val="clear" w:color="auto" w:fill="FFFFFF"/>
          </w:tcPr>
          <w:p w14:paraId="67CBBD05" w14:textId="77777777" w:rsidR="00636276" w:rsidRDefault="00636276" w:rsidP="00636276"/>
        </w:tc>
      </w:tr>
      <w:tr w:rsidR="00636276" w14:paraId="02410667" w14:textId="77777777" w:rsidTr="00636276">
        <w:tblPrEx>
          <w:tblCellMar>
            <w:bottom w:w="0" w:type="dxa"/>
          </w:tblCellMar>
        </w:tblPrEx>
        <w:tc>
          <w:tcPr>
            <w:tcW w:w="2268" w:type="dxa"/>
            <w:shd w:val="clear" w:color="auto" w:fill="FFFFFF"/>
          </w:tcPr>
          <w:p w14:paraId="1A03B770" w14:textId="77777777" w:rsidR="00636276" w:rsidRDefault="00636276" w:rsidP="00636276"/>
        </w:tc>
        <w:tc>
          <w:tcPr>
            <w:tcW w:w="2268" w:type="dxa"/>
            <w:shd w:val="clear" w:color="auto" w:fill="FFFFFF"/>
          </w:tcPr>
          <w:p w14:paraId="1BA0FB96" w14:textId="77777777" w:rsidR="00636276" w:rsidRDefault="00636276" w:rsidP="00636276"/>
        </w:tc>
        <w:tc>
          <w:tcPr>
            <w:tcW w:w="5101" w:type="dxa"/>
            <w:shd w:val="clear" w:color="auto" w:fill="FFFFFF"/>
          </w:tcPr>
          <w:p w14:paraId="09E0704E" w14:textId="5B7AC6B4" w:rsidR="00636276" w:rsidRDefault="00636276" w:rsidP="00636276">
            <w:r>
              <w:t>Parent element</w:t>
            </w:r>
          </w:p>
        </w:tc>
      </w:tr>
      <w:tr w:rsidR="00636276" w14:paraId="5068886D" w14:textId="77777777" w:rsidTr="00636276">
        <w:tblPrEx>
          <w:tblCellMar>
            <w:bottom w:w="0" w:type="dxa"/>
          </w:tblCellMar>
        </w:tblPrEx>
        <w:tc>
          <w:tcPr>
            <w:tcW w:w="2268" w:type="dxa"/>
            <w:shd w:val="clear" w:color="auto" w:fill="FFFFFF"/>
          </w:tcPr>
          <w:p w14:paraId="469E6CF0" w14:textId="77777777" w:rsidR="00636276" w:rsidRDefault="00636276" w:rsidP="00636276"/>
        </w:tc>
        <w:tc>
          <w:tcPr>
            <w:tcW w:w="2268" w:type="dxa"/>
            <w:shd w:val="clear" w:color="auto" w:fill="FFFFFF"/>
          </w:tcPr>
          <w:p w14:paraId="46C61D70" w14:textId="77777777" w:rsidR="00636276" w:rsidRDefault="00636276" w:rsidP="00636276"/>
        </w:tc>
        <w:tc>
          <w:tcPr>
            <w:tcW w:w="5101" w:type="dxa"/>
            <w:shd w:val="clear" w:color="auto" w:fill="FFFFFF"/>
          </w:tcPr>
          <w:p w14:paraId="39641AE5" w14:textId="5F6EB1D1" w:rsidR="00636276" w:rsidRDefault="00636276" w:rsidP="00636276">
            <w:r>
              <w:t>More generic item</w:t>
            </w:r>
          </w:p>
        </w:tc>
      </w:tr>
      <w:tr w:rsidR="00636276" w14:paraId="522E0DD3" w14:textId="77777777" w:rsidTr="00636276">
        <w:tblPrEx>
          <w:tblCellMar>
            <w:bottom w:w="0" w:type="dxa"/>
          </w:tblCellMar>
        </w:tblPrEx>
        <w:tc>
          <w:tcPr>
            <w:tcW w:w="2268" w:type="dxa"/>
            <w:shd w:val="clear" w:color="auto" w:fill="FFFFFF"/>
          </w:tcPr>
          <w:p w14:paraId="6CA29A4D" w14:textId="4CC58CF8" w:rsidR="00636276" w:rsidRDefault="00636276" w:rsidP="00636276">
            <w:hyperlink w:anchor="Deliverable14457" w:history="1">
              <w:r>
                <w:rPr>
                  <w:rStyle w:val="Hyperlink"/>
                </w:rPr>
                <w:t>Component Connection</w:t>
              </w:r>
            </w:hyperlink>
          </w:p>
        </w:tc>
        <w:tc>
          <w:tcPr>
            <w:tcW w:w="2268" w:type="dxa"/>
            <w:shd w:val="clear" w:color="auto" w:fill="FFFFFF"/>
          </w:tcPr>
          <w:p w14:paraId="3506762F" w14:textId="297D4435" w:rsidR="00636276" w:rsidRDefault="00636276" w:rsidP="00636276">
            <w:r>
              <w:t>provides</w:t>
            </w:r>
          </w:p>
        </w:tc>
        <w:tc>
          <w:tcPr>
            <w:tcW w:w="5101" w:type="dxa"/>
            <w:shd w:val="clear" w:color="auto" w:fill="FFFFFF"/>
          </w:tcPr>
          <w:p w14:paraId="53F0A671" w14:textId="77777777" w:rsidR="00636276" w:rsidRDefault="00636276" w:rsidP="00636276"/>
        </w:tc>
      </w:tr>
      <w:tr w:rsidR="00636276" w14:paraId="37E49B9F" w14:textId="77777777" w:rsidTr="00636276">
        <w:tblPrEx>
          <w:tblCellMar>
            <w:bottom w:w="0" w:type="dxa"/>
          </w:tblCellMar>
        </w:tblPrEx>
        <w:tc>
          <w:tcPr>
            <w:tcW w:w="2268" w:type="dxa"/>
            <w:shd w:val="clear" w:color="auto" w:fill="FFFFFF"/>
          </w:tcPr>
          <w:p w14:paraId="34FE720C" w14:textId="3830272F" w:rsidR="00636276" w:rsidRDefault="00636276" w:rsidP="00636276">
            <w:hyperlink w:anchor="Deliverable13422" w:history="1">
              <w:r>
                <w:rPr>
                  <w:rStyle w:val="Hyperlink"/>
                </w:rPr>
                <w:t>Mechanical Component</w:t>
              </w:r>
            </w:hyperlink>
          </w:p>
        </w:tc>
        <w:tc>
          <w:tcPr>
            <w:tcW w:w="2268" w:type="dxa"/>
            <w:shd w:val="clear" w:color="auto" w:fill="FFFFFF"/>
          </w:tcPr>
          <w:p w14:paraId="206A11C6" w14:textId="7E5B8DDB" w:rsidR="00636276" w:rsidRDefault="00636276" w:rsidP="00636276">
            <w:r>
              <w:t>provides</w:t>
            </w:r>
          </w:p>
        </w:tc>
        <w:tc>
          <w:tcPr>
            <w:tcW w:w="5101" w:type="dxa"/>
            <w:shd w:val="clear" w:color="auto" w:fill="FFFFFF"/>
          </w:tcPr>
          <w:p w14:paraId="2038A37C" w14:textId="77777777" w:rsidR="00636276" w:rsidRDefault="00636276" w:rsidP="00636276"/>
        </w:tc>
      </w:tr>
      <w:tr w:rsidR="00636276" w14:paraId="09DE6004" w14:textId="77777777" w:rsidTr="00636276">
        <w:tblPrEx>
          <w:tblCellMar>
            <w:bottom w:w="0" w:type="dxa"/>
          </w:tblCellMar>
        </w:tblPrEx>
        <w:tc>
          <w:tcPr>
            <w:tcW w:w="2268" w:type="dxa"/>
            <w:shd w:val="clear" w:color="auto" w:fill="FFFFFF"/>
          </w:tcPr>
          <w:p w14:paraId="385BD7D0" w14:textId="202C40DB" w:rsidR="00636276" w:rsidRDefault="00636276" w:rsidP="00636276">
            <w:hyperlink w:anchor="Deliverable13442" w:history="1">
              <w:r>
                <w:rPr>
                  <w:rStyle w:val="Hyperlink"/>
                </w:rPr>
                <w:t>Kinematic Joint</w:t>
              </w:r>
            </w:hyperlink>
          </w:p>
        </w:tc>
        <w:tc>
          <w:tcPr>
            <w:tcW w:w="2268" w:type="dxa"/>
            <w:shd w:val="clear" w:color="auto" w:fill="FFFFFF"/>
          </w:tcPr>
          <w:p w14:paraId="36732247" w14:textId="7A5A3008" w:rsidR="00636276" w:rsidRDefault="00636276" w:rsidP="00636276">
            <w:r>
              <w:t>provides</w:t>
            </w:r>
          </w:p>
        </w:tc>
        <w:tc>
          <w:tcPr>
            <w:tcW w:w="5101" w:type="dxa"/>
            <w:shd w:val="clear" w:color="auto" w:fill="FFFFFF"/>
          </w:tcPr>
          <w:p w14:paraId="79F6BDDA" w14:textId="77777777" w:rsidR="00636276" w:rsidRDefault="00636276" w:rsidP="00636276"/>
        </w:tc>
      </w:tr>
      <w:tr w:rsidR="00636276" w14:paraId="1E5B937C" w14:textId="77777777" w:rsidTr="00636276">
        <w:tblPrEx>
          <w:tblCellMar>
            <w:bottom w:w="0" w:type="dxa"/>
          </w:tblCellMar>
        </w:tblPrEx>
        <w:tc>
          <w:tcPr>
            <w:tcW w:w="2268" w:type="dxa"/>
            <w:shd w:val="clear" w:color="auto" w:fill="FFFFFF"/>
          </w:tcPr>
          <w:p w14:paraId="48FF5386" w14:textId="4293BA91" w:rsidR="00636276" w:rsidRDefault="00636276" w:rsidP="00636276">
            <w:hyperlink w:anchor="Deliverable13462" w:history="1">
              <w:r>
                <w:rPr>
                  <w:rStyle w:val="Hyperlink"/>
                </w:rPr>
                <w:t>Joining Element</w:t>
              </w:r>
            </w:hyperlink>
          </w:p>
        </w:tc>
        <w:tc>
          <w:tcPr>
            <w:tcW w:w="2268" w:type="dxa"/>
            <w:shd w:val="clear" w:color="auto" w:fill="FFFFFF"/>
          </w:tcPr>
          <w:p w14:paraId="06340C02" w14:textId="13E5A3B1" w:rsidR="00636276" w:rsidRDefault="00636276" w:rsidP="00636276">
            <w:r>
              <w:t>provides</w:t>
            </w:r>
          </w:p>
        </w:tc>
        <w:tc>
          <w:tcPr>
            <w:tcW w:w="5101" w:type="dxa"/>
            <w:shd w:val="clear" w:color="auto" w:fill="FFFFFF"/>
          </w:tcPr>
          <w:p w14:paraId="15BD686B" w14:textId="77777777" w:rsidR="00636276" w:rsidRDefault="00636276" w:rsidP="00636276"/>
        </w:tc>
      </w:tr>
      <w:tr w:rsidR="00636276" w14:paraId="1EE26F86" w14:textId="77777777" w:rsidTr="00636276">
        <w:tblPrEx>
          <w:tblCellMar>
            <w:bottom w:w="0" w:type="dxa"/>
          </w:tblCellMar>
        </w:tblPrEx>
        <w:tc>
          <w:tcPr>
            <w:tcW w:w="2268" w:type="dxa"/>
            <w:shd w:val="clear" w:color="auto" w:fill="FFFFFF"/>
          </w:tcPr>
          <w:p w14:paraId="54672814" w14:textId="5A13B724" w:rsidR="00636276" w:rsidRDefault="00636276" w:rsidP="00636276">
            <w:hyperlink w:anchor="Deliverable13476" w:history="1">
              <w:r>
                <w:rPr>
                  <w:rStyle w:val="Hyperlink"/>
                </w:rPr>
                <w:t>Electric/Electronic Component</w:t>
              </w:r>
            </w:hyperlink>
          </w:p>
        </w:tc>
        <w:tc>
          <w:tcPr>
            <w:tcW w:w="2268" w:type="dxa"/>
            <w:shd w:val="clear" w:color="auto" w:fill="FFFFFF"/>
          </w:tcPr>
          <w:p w14:paraId="147978C9" w14:textId="7998FAD3" w:rsidR="00636276" w:rsidRDefault="00636276" w:rsidP="00636276">
            <w:r>
              <w:t>provides</w:t>
            </w:r>
          </w:p>
        </w:tc>
        <w:tc>
          <w:tcPr>
            <w:tcW w:w="5101" w:type="dxa"/>
            <w:shd w:val="clear" w:color="auto" w:fill="FFFFFF"/>
          </w:tcPr>
          <w:p w14:paraId="131B719E" w14:textId="77777777" w:rsidR="00636276" w:rsidRDefault="00636276" w:rsidP="00636276"/>
        </w:tc>
      </w:tr>
      <w:tr w:rsidR="00636276" w14:paraId="3329C053" w14:textId="77777777" w:rsidTr="00636276">
        <w:tblPrEx>
          <w:tblCellMar>
            <w:bottom w:w="0" w:type="dxa"/>
          </w:tblCellMar>
        </w:tblPrEx>
        <w:tc>
          <w:tcPr>
            <w:tcW w:w="2268" w:type="dxa"/>
            <w:shd w:val="clear" w:color="auto" w:fill="FFFFFF"/>
          </w:tcPr>
          <w:p w14:paraId="16CB0442" w14:textId="44AC51A2" w:rsidR="00636276" w:rsidRDefault="00636276" w:rsidP="00636276">
            <w:hyperlink w:anchor="Deliverable13480" w:history="1">
              <w:r>
                <w:rPr>
                  <w:rStyle w:val="Hyperlink"/>
                </w:rPr>
                <w:t>Electric/Electronic Connection</w:t>
              </w:r>
            </w:hyperlink>
          </w:p>
        </w:tc>
        <w:tc>
          <w:tcPr>
            <w:tcW w:w="2268" w:type="dxa"/>
            <w:shd w:val="clear" w:color="auto" w:fill="FFFFFF"/>
          </w:tcPr>
          <w:p w14:paraId="056F248F" w14:textId="234F518A" w:rsidR="00636276" w:rsidRDefault="00636276" w:rsidP="00636276">
            <w:r>
              <w:t>provides</w:t>
            </w:r>
          </w:p>
        </w:tc>
        <w:tc>
          <w:tcPr>
            <w:tcW w:w="5101" w:type="dxa"/>
            <w:shd w:val="clear" w:color="auto" w:fill="FFFFFF"/>
          </w:tcPr>
          <w:p w14:paraId="13DA277E" w14:textId="77777777" w:rsidR="00636276" w:rsidRDefault="00636276" w:rsidP="00636276"/>
        </w:tc>
      </w:tr>
      <w:tr w:rsidR="00636276" w14:paraId="3B320064" w14:textId="77777777" w:rsidTr="00636276">
        <w:tblPrEx>
          <w:tblCellMar>
            <w:bottom w:w="0" w:type="dxa"/>
          </w:tblCellMar>
        </w:tblPrEx>
        <w:tc>
          <w:tcPr>
            <w:tcW w:w="2268" w:type="dxa"/>
            <w:shd w:val="clear" w:color="auto" w:fill="FFFFFF"/>
          </w:tcPr>
          <w:p w14:paraId="5254BCB6" w14:textId="439B1D13" w:rsidR="00636276" w:rsidRDefault="00636276" w:rsidP="00636276">
            <w:hyperlink w:anchor="Deliverable13486" w:history="1">
              <w:r>
                <w:rPr>
                  <w:rStyle w:val="Hyperlink"/>
                </w:rPr>
                <w:t>Software Class</w:t>
              </w:r>
            </w:hyperlink>
          </w:p>
        </w:tc>
        <w:tc>
          <w:tcPr>
            <w:tcW w:w="2268" w:type="dxa"/>
            <w:shd w:val="clear" w:color="auto" w:fill="FFFFFF"/>
          </w:tcPr>
          <w:p w14:paraId="17D86451" w14:textId="507FBF00" w:rsidR="00636276" w:rsidRDefault="00636276" w:rsidP="00636276">
            <w:r>
              <w:t>provides</w:t>
            </w:r>
          </w:p>
        </w:tc>
        <w:tc>
          <w:tcPr>
            <w:tcW w:w="5101" w:type="dxa"/>
            <w:shd w:val="clear" w:color="auto" w:fill="FFFFFF"/>
          </w:tcPr>
          <w:p w14:paraId="638D34DD" w14:textId="77777777" w:rsidR="00636276" w:rsidRDefault="00636276" w:rsidP="00636276"/>
        </w:tc>
      </w:tr>
      <w:tr w:rsidR="00636276" w14:paraId="42DE580E" w14:textId="77777777" w:rsidTr="00636276">
        <w:tblPrEx>
          <w:tblCellMar>
            <w:bottom w:w="0" w:type="dxa"/>
          </w:tblCellMar>
        </w:tblPrEx>
        <w:tc>
          <w:tcPr>
            <w:tcW w:w="2268" w:type="dxa"/>
            <w:shd w:val="clear" w:color="auto" w:fill="FFFFFF"/>
          </w:tcPr>
          <w:p w14:paraId="0F902948" w14:textId="5F1B0164" w:rsidR="00636276" w:rsidRDefault="00636276" w:rsidP="00636276">
            <w:hyperlink w:anchor="Deliverable13487" w:history="1">
              <w:r>
                <w:rPr>
                  <w:rStyle w:val="Hyperlink"/>
                </w:rPr>
                <w:t>Software Component</w:t>
              </w:r>
            </w:hyperlink>
          </w:p>
        </w:tc>
        <w:tc>
          <w:tcPr>
            <w:tcW w:w="2268" w:type="dxa"/>
            <w:shd w:val="clear" w:color="auto" w:fill="FFFFFF"/>
          </w:tcPr>
          <w:p w14:paraId="288C66C1" w14:textId="621E85BA" w:rsidR="00636276" w:rsidRDefault="00636276" w:rsidP="00636276">
            <w:r>
              <w:t>provides</w:t>
            </w:r>
          </w:p>
        </w:tc>
        <w:tc>
          <w:tcPr>
            <w:tcW w:w="5101" w:type="dxa"/>
            <w:shd w:val="clear" w:color="auto" w:fill="FFFFFF"/>
          </w:tcPr>
          <w:p w14:paraId="2D4ECB69" w14:textId="77777777" w:rsidR="00636276" w:rsidRDefault="00636276" w:rsidP="00636276"/>
        </w:tc>
      </w:tr>
      <w:tr w:rsidR="00636276" w14:paraId="04901702" w14:textId="77777777" w:rsidTr="00636276">
        <w:tblPrEx>
          <w:tblCellMar>
            <w:bottom w:w="0" w:type="dxa"/>
          </w:tblCellMar>
        </w:tblPrEx>
        <w:tc>
          <w:tcPr>
            <w:tcW w:w="2268" w:type="dxa"/>
            <w:shd w:val="clear" w:color="auto" w:fill="FFFFFF"/>
          </w:tcPr>
          <w:p w14:paraId="22C3E393" w14:textId="165977D3" w:rsidR="00636276" w:rsidRDefault="00636276" w:rsidP="00636276">
            <w:hyperlink w:anchor="Deliverable13453" w:history="1">
              <w:r>
                <w:rPr>
                  <w:rStyle w:val="Hyperlink"/>
                </w:rPr>
                <w:t>Hydraulic/Pneumatic Connection</w:t>
              </w:r>
            </w:hyperlink>
          </w:p>
        </w:tc>
        <w:tc>
          <w:tcPr>
            <w:tcW w:w="2268" w:type="dxa"/>
            <w:shd w:val="clear" w:color="auto" w:fill="FFFFFF"/>
          </w:tcPr>
          <w:p w14:paraId="4FFE37B9" w14:textId="405F41B4" w:rsidR="00636276" w:rsidRDefault="00636276" w:rsidP="00636276">
            <w:r>
              <w:t>provides</w:t>
            </w:r>
          </w:p>
        </w:tc>
        <w:tc>
          <w:tcPr>
            <w:tcW w:w="5101" w:type="dxa"/>
            <w:shd w:val="clear" w:color="auto" w:fill="FFFFFF"/>
          </w:tcPr>
          <w:p w14:paraId="66AC8C52" w14:textId="77777777" w:rsidR="00636276" w:rsidRDefault="00636276" w:rsidP="00636276"/>
        </w:tc>
      </w:tr>
      <w:tr w:rsidR="00636276" w14:paraId="66D81FD7" w14:textId="77777777" w:rsidTr="00636276">
        <w:tblPrEx>
          <w:tblCellMar>
            <w:bottom w:w="0" w:type="dxa"/>
          </w:tblCellMar>
        </w:tblPrEx>
        <w:tc>
          <w:tcPr>
            <w:tcW w:w="2268" w:type="dxa"/>
            <w:shd w:val="clear" w:color="auto" w:fill="FFFFFF"/>
          </w:tcPr>
          <w:p w14:paraId="750D66EB" w14:textId="5F90C3FF" w:rsidR="00636276" w:rsidRDefault="00636276" w:rsidP="00636276">
            <w:hyperlink w:anchor="Deliverable13501" w:history="1">
              <w:r>
                <w:rPr>
                  <w:rStyle w:val="Hyperlink"/>
                </w:rPr>
                <w:t>Verification Resource</w:t>
              </w:r>
            </w:hyperlink>
          </w:p>
        </w:tc>
        <w:tc>
          <w:tcPr>
            <w:tcW w:w="2268" w:type="dxa"/>
            <w:shd w:val="clear" w:color="auto" w:fill="FFFFFF"/>
          </w:tcPr>
          <w:p w14:paraId="1E323817" w14:textId="2FA9F311" w:rsidR="00636276" w:rsidRDefault="00636276" w:rsidP="00636276">
            <w:r>
              <w:t>provides</w:t>
            </w:r>
          </w:p>
        </w:tc>
        <w:tc>
          <w:tcPr>
            <w:tcW w:w="5101" w:type="dxa"/>
            <w:shd w:val="clear" w:color="auto" w:fill="FFFFFF"/>
          </w:tcPr>
          <w:p w14:paraId="079E816E" w14:textId="77777777" w:rsidR="00636276" w:rsidRDefault="00636276" w:rsidP="00636276"/>
        </w:tc>
      </w:tr>
      <w:tr w:rsidR="00636276" w14:paraId="20AFC9AA" w14:textId="77777777" w:rsidTr="00636276">
        <w:tblPrEx>
          <w:tblCellMar>
            <w:bottom w:w="0" w:type="dxa"/>
          </w:tblCellMar>
        </w:tblPrEx>
        <w:tc>
          <w:tcPr>
            <w:tcW w:w="2268" w:type="dxa"/>
            <w:shd w:val="clear" w:color="auto" w:fill="FFFFFF"/>
          </w:tcPr>
          <w:p w14:paraId="22B8E46C" w14:textId="57C72BCD" w:rsidR="00636276" w:rsidRDefault="00636276" w:rsidP="00636276">
            <w:hyperlink w:anchor="Deliverable14409" w:history="1">
              <w:r>
                <w:rPr>
                  <w:rStyle w:val="Hyperlink"/>
                </w:rPr>
                <w:t>Manufacturing Equipment Component</w:t>
              </w:r>
            </w:hyperlink>
          </w:p>
        </w:tc>
        <w:tc>
          <w:tcPr>
            <w:tcW w:w="2268" w:type="dxa"/>
            <w:shd w:val="clear" w:color="auto" w:fill="FFFFFF"/>
          </w:tcPr>
          <w:p w14:paraId="2A1FB6C9" w14:textId="162042A8" w:rsidR="00636276" w:rsidRDefault="00636276" w:rsidP="00636276">
            <w:r>
              <w:t>provides</w:t>
            </w:r>
          </w:p>
        </w:tc>
        <w:tc>
          <w:tcPr>
            <w:tcW w:w="5101" w:type="dxa"/>
            <w:shd w:val="clear" w:color="auto" w:fill="FFFFFF"/>
          </w:tcPr>
          <w:p w14:paraId="1DB415AA" w14:textId="77777777" w:rsidR="00636276" w:rsidRDefault="00636276" w:rsidP="00636276"/>
        </w:tc>
      </w:tr>
    </w:tbl>
    <w:p w14:paraId="6F755CB8" w14:textId="5F58AA29" w:rsidR="00636276" w:rsidRDefault="00636276" w:rsidP="00636276">
      <w:pPr>
        <w:pStyle w:val="berschrift5"/>
        <w:numPr>
          <w:ilvl w:val="4"/>
          <w:numId w:val="21"/>
        </w:numPr>
      </w:pPr>
      <w:bookmarkStart w:id="56" w:name="Deliverable14457"/>
      <w:r>
        <w:t>Component Connection</w:t>
      </w:r>
      <w:bookmarkEnd w:id="56"/>
    </w:p>
    <w:p w14:paraId="7D105BA0" w14:textId="7797F9AA" w:rsidR="00636276" w:rsidRDefault="00636276" w:rsidP="00636276">
      <w:r>
        <w:t>Represents a connection between two components through interfaces</w:t>
      </w:r>
    </w:p>
    <w:p w14:paraId="042F7EB4" w14:textId="77777777" w:rsidR="00636276" w:rsidRDefault="00636276" w:rsidP="00636276">
      <w:pPr>
        <w:keepNext/>
      </w:pPr>
      <w:r>
        <w:rPr>
          <w:noProof/>
        </w:rPr>
        <w:drawing>
          <wp:inline distT="0" distB="0" distL="0" distR="0" wp14:anchorId="4C40E663" wp14:editId="044F686D">
            <wp:extent cx="857370" cy="857370"/>
            <wp:effectExtent l="0" t="0" r="0" b="0"/>
            <wp:docPr id="1912553499"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3499"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522E2D5" w14:textId="3D3ACB96" w:rsidR="00636276" w:rsidRDefault="00636276" w:rsidP="00636276">
      <w:pPr>
        <w:pStyle w:val="Beschriftung"/>
      </w:pPr>
      <w:r>
        <w:t xml:space="preserve">Figure </w:t>
      </w:r>
      <w:fldSimple w:instr=" SEQ Figure \* ARABIC ">
        <w:r>
          <w:rPr>
            <w:noProof/>
          </w:rPr>
          <w:t>38</w:t>
        </w:r>
      </w:fldSimple>
      <w:r>
        <w:t xml:space="preserve"> Icon</w:t>
      </w:r>
    </w:p>
    <w:p w14:paraId="191B8D15" w14:textId="77777777" w:rsidR="00636276" w:rsidRDefault="00636276" w:rsidP="00636276">
      <w:pPr>
        <w:keepNext/>
      </w:pPr>
      <w:r>
        <w:rPr>
          <w:noProof/>
        </w:rPr>
        <w:lastRenderedPageBreak/>
        <w:drawing>
          <wp:inline distT="0" distB="0" distL="0" distR="0" wp14:anchorId="5BDC036D" wp14:editId="7D7ECB6F">
            <wp:extent cx="6119495" cy="2618740"/>
            <wp:effectExtent l="0" t="0" r="0" b="0"/>
            <wp:docPr id="8318534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534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9495" cy="2618740"/>
                    </a:xfrm>
                    <a:prstGeom prst="rect">
                      <a:avLst/>
                    </a:prstGeom>
                  </pic:spPr>
                </pic:pic>
              </a:graphicData>
            </a:graphic>
          </wp:inline>
        </w:drawing>
      </w:r>
    </w:p>
    <w:p w14:paraId="0BFD4E82" w14:textId="521CD141" w:rsidR="00636276" w:rsidRDefault="00636276" w:rsidP="00636276">
      <w:pPr>
        <w:pStyle w:val="Beschriftung"/>
      </w:pPr>
      <w:r>
        <w:t xml:space="preserve">Figure </w:t>
      </w:r>
      <w:fldSimple w:instr=" SEQ Figure \* ARABIC ">
        <w:r>
          <w:rPr>
            <w:noProof/>
          </w:rPr>
          <w:t>39</w:t>
        </w:r>
      </w:fldSimple>
      <w:r>
        <w:t xml:space="preserve"> Class Context Diagram 'Component Connection'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8C2B53D" w14:textId="77777777" w:rsidTr="00636276">
        <w:tblPrEx>
          <w:tblCellMar>
            <w:bottom w:w="0" w:type="dxa"/>
          </w:tblCellMar>
        </w:tblPrEx>
        <w:tc>
          <w:tcPr>
            <w:tcW w:w="2268" w:type="dxa"/>
            <w:shd w:val="clear" w:color="auto" w:fill="FFFFFF"/>
          </w:tcPr>
          <w:p w14:paraId="479BAB7E" w14:textId="2E3AB02A" w:rsidR="00636276" w:rsidRDefault="00636276" w:rsidP="00636276">
            <w:r w:rsidRPr="00636276">
              <w:rPr>
                <w:rStyle w:val="Fett"/>
              </w:rPr>
              <w:t>Specializations</w:t>
            </w:r>
          </w:p>
        </w:tc>
        <w:tc>
          <w:tcPr>
            <w:tcW w:w="7369" w:type="dxa"/>
            <w:shd w:val="clear" w:color="auto" w:fill="FFFFFF"/>
          </w:tcPr>
          <w:p w14:paraId="5F3D4350" w14:textId="77777777" w:rsidR="00636276" w:rsidRDefault="00636276" w:rsidP="00636276">
            <w:hyperlink w:anchor="Deliverable13442" w:history="1">
              <w:r>
                <w:rPr>
                  <w:rStyle w:val="Hyperlink"/>
                </w:rPr>
                <w:t>Kinematic Joint</w:t>
              </w:r>
            </w:hyperlink>
          </w:p>
          <w:p w14:paraId="5EFE343F" w14:textId="77777777" w:rsidR="00636276" w:rsidRDefault="00636276" w:rsidP="00636276">
            <w:hyperlink w:anchor="Deliverable13462" w:history="1">
              <w:r>
                <w:rPr>
                  <w:rStyle w:val="Hyperlink"/>
                </w:rPr>
                <w:t>Joining Element</w:t>
              </w:r>
            </w:hyperlink>
          </w:p>
          <w:p w14:paraId="24C0BD75" w14:textId="77777777" w:rsidR="00636276" w:rsidRDefault="00636276" w:rsidP="00636276">
            <w:hyperlink w:anchor="Deliverable13480" w:history="1">
              <w:r>
                <w:rPr>
                  <w:rStyle w:val="Hyperlink"/>
                </w:rPr>
                <w:t>Electric/Electronic Connection</w:t>
              </w:r>
            </w:hyperlink>
          </w:p>
          <w:p w14:paraId="3A0EE70D" w14:textId="52878AB3" w:rsidR="00636276" w:rsidRDefault="00636276" w:rsidP="00636276">
            <w:hyperlink w:anchor="Deliverable13453" w:history="1">
              <w:r>
                <w:rPr>
                  <w:rStyle w:val="Hyperlink"/>
                </w:rPr>
                <w:t>Hydraulic/Pneumatic Connection</w:t>
              </w:r>
            </w:hyperlink>
          </w:p>
        </w:tc>
      </w:tr>
      <w:tr w:rsidR="00636276" w14:paraId="2E91C6FE" w14:textId="77777777" w:rsidTr="00636276">
        <w:tblPrEx>
          <w:tblCellMar>
            <w:bottom w:w="0" w:type="dxa"/>
          </w:tblCellMar>
        </w:tblPrEx>
        <w:tc>
          <w:tcPr>
            <w:tcW w:w="2268" w:type="dxa"/>
            <w:shd w:val="clear" w:color="auto" w:fill="FFFFFF"/>
          </w:tcPr>
          <w:p w14:paraId="27025EAB" w14:textId="21338CCD" w:rsidR="00636276" w:rsidRPr="00636276" w:rsidRDefault="00636276" w:rsidP="00636276">
            <w:pPr>
              <w:rPr>
                <w:rStyle w:val="Fett"/>
              </w:rPr>
            </w:pPr>
            <w:r w:rsidRPr="00636276">
              <w:rPr>
                <w:rStyle w:val="Fett"/>
              </w:rPr>
              <w:t>Delivered by</w:t>
            </w:r>
          </w:p>
        </w:tc>
        <w:tc>
          <w:tcPr>
            <w:tcW w:w="7369" w:type="dxa"/>
            <w:shd w:val="clear" w:color="auto" w:fill="FFFFFF"/>
          </w:tcPr>
          <w:p w14:paraId="2604E3C4" w14:textId="77777777" w:rsidR="00636276" w:rsidRDefault="00636276" w:rsidP="00636276">
            <w:hyperlink w:anchor="Activity2534" w:history="1">
              <w:r>
                <w:rPr>
                  <w:rStyle w:val="Hyperlink"/>
                </w:rPr>
                <w:t>Systems Architecture</w:t>
              </w:r>
            </w:hyperlink>
          </w:p>
          <w:p w14:paraId="5DBD416B" w14:textId="77777777" w:rsidR="00636276" w:rsidRDefault="00636276" w:rsidP="00636276">
            <w:hyperlink w:anchor="Activity7292" w:history="1">
              <w:r>
                <w:rPr>
                  <w:rStyle w:val="Hyperlink"/>
                </w:rPr>
                <w:t>Functional Safety</w:t>
              </w:r>
            </w:hyperlink>
          </w:p>
          <w:p w14:paraId="20F693D3" w14:textId="4412DFC6" w:rsidR="00636276" w:rsidRDefault="00636276" w:rsidP="00636276">
            <w:hyperlink w:anchor="Activity7285" w:history="1">
              <w:r>
                <w:rPr>
                  <w:rStyle w:val="Hyperlink"/>
                </w:rPr>
                <w:t xml:space="preserve">Collaborative Architecture Design Co-Development </w:t>
              </w:r>
            </w:hyperlink>
          </w:p>
        </w:tc>
      </w:tr>
      <w:tr w:rsidR="00636276" w14:paraId="5068F18E" w14:textId="77777777" w:rsidTr="00636276">
        <w:tblPrEx>
          <w:tblCellMar>
            <w:bottom w:w="0" w:type="dxa"/>
          </w:tblCellMar>
        </w:tblPrEx>
        <w:tc>
          <w:tcPr>
            <w:tcW w:w="2268" w:type="dxa"/>
            <w:shd w:val="clear" w:color="auto" w:fill="FFFFFF"/>
          </w:tcPr>
          <w:p w14:paraId="483B284E" w14:textId="59DE5B6E" w:rsidR="00636276" w:rsidRPr="00636276" w:rsidRDefault="00636276" w:rsidP="00636276">
            <w:pPr>
              <w:rPr>
                <w:rStyle w:val="Fett"/>
              </w:rPr>
            </w:pPr>
            <w:r w:rsidRPr="00636276">
              <w:rPr>
                <w:rStyle w:val="Fett"/>
              </w:rPr>
              <w:t>Delivered to</w:t>
            </w:r>
          </w:p>
        </w:tc>
        <w:tc>
          <w:tcPr>
            <w:tcW w:w="7369" w:type="dxa"/>
            <w:shd w:val="clear" w:color="auto" w:fill="FFFFFF"/>
          </w:tcPr>
          <w:p w14:paraId="462C732A" w14:textId="77777777" w:rsidR="00636276" w:rsidRDefault="00636276" w:rsidP="00636276">
            <w:hyperlink w:anchor="Activity7292" w:history="1">
              <w:r>
                <w:rPr>
                  <w:rStyle w:val="Hyperlink"/>
                </w:rPr>
                <w:t>Functional Safety</w:t>
              </w:r>
            </w:hyperlink>
          </w:p>
          <w:p w14:paraId="5155E4C6" w14:textId="77777777" w:rsidR="00636276" w:rsidRDefault="00636276" w:rsidP="00636276">
            <w:hyperlink w:anchor="Activity2536" w:history="1">
              <w:r>
                <w:rPr>
                  <w:rStyle w:val="Hyperlink"/>
                </w:rPr>
                <w:t>Mechanical Design</w:t>
              </w:r>
            </w:hyperlink>
          </w:p>
          <w:p w14:paraId="59730259" w14:textId="77777777" w:rsidR="00636276" w:rsidRDefault="00636276" w:rsidP="00636276">
            <w:hyperlink w:anchor="Activity2537" w:history="1">
              <w:r>
                <w:rPr>
                  <w:rStyle w:val="Hyperlink"/>
                </w:rPr>
                <w:t>Electrical/Electronical Design</w:t>
              </w:r>
            </w:hyperlink>
          </w:p>
          <w:p w14:paraId="267E085A" w14:textId="77777777" w:rsidR="00636276" w:rsidRDefault="00636276" w:rsidP="00636276">
            <w:hyperlink w:anchor="Activity2538" w:history="1">
              <w:r>
                <w:rPr>
                  <w:rStyle w:val="Hyperlink"/>
                </w:rPr>
                <w:t>Software Engineering</w:t>
              </w:r>
            </w:hyperlink>
          </w:p>
          <w:p w14:paraId="2FD9B456" w14:textId="77777777" w:rsidR="00636276" w:rsidRDefault="00636276" w:rsidP="00636276">
            <w:hyperlink w:anchor="Activity7294" w:history="1">
              <w:r>
                <w:rPr>
                  <w:rStyle w:val="Hyperlink"/>
                </w:rPr>
                <w:t>Design product line</w:t>
              </w:r>
            </w:hyperlink>
          </w:p>
          <w:p w14:paraId="11B088EF" w14:textId="77777777" w:rsidR="00636276" w:rsidRDefault="00636276" w:rsidP="00636276">
            <w:hyperlink w:anchor="Activity7295" w:history="1">
              <w:r>
                <w:rPr>
                  <w:rStyle w:val="Hyperlink"/>
                </w:rPr>
                <w:t>Design product asset instance</w:t>
              </w:r>
            </w:hyperlink>
          </w:p>
          <w:p w14:paraId="38ED6363" w14:textId="77777777" w:rsidR="00636276" w:rsidRDefault="00636276" w:rsidP="00636276">
            <w:hyperlink w:anchor="Activity7296" w:history="1">
              <w:r>
                <w:rPr>
                  <w:rStyle w:val="Hyperlink"/>
                </w:rPr>
                <w:t>Definition product asset instance configurability space</w:t>
              </w:r>
            </w:hyperlink>
          </w:p>
          <w:p w14:paraId="2086048A" w14:textId="241AA653" w:rsidR="00636276" w:rsidRDefault="00636276" w:rsidP="00636276">
            <w:hyperlink w:anchor="Activity6744" w:history="1">
              <w:r>
                <w:rPr>
                  <w:rStyle w:val="Hyperlink"/>
                </w:rPr>
                <w:t>Long-Term Archiving</w:t>
              </w:r>
            </w:hyperlink>
          </w:p>
        </w:tc>
      </w:tr>
    </w:tbl>
    <w:p w14:paraId="194A98F1" w14:textId="779ABE93"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0F7BAEA" w14:textId="77777777" w:rsidTr="00636276">
        <w:tblPrEx>
          <w:tblCellMar>
            <w:bottom w:w="0" w:type="dxa"/>
          </w:tblCellMar>
        </w:tblPrEx>
        <w:tc>
          <w:tcPr>
            <w:tcW w:w="2268" w:type="dxa"/>
            <w:shd w:val="clear" w:color="auto" w:fill="FFFFFF"/>
          </w:tcPr>
          <w:p w14:paraId="101FAAD6" w14:textId="7CF62BAF" w:rsidR="00636276" w:rsidRDefault="00636276" w:rsidP="00636276">
            <w:r>
              <w:t>Identifier</w:t>
            </w:r>
          </w:p>
        </w:tc>
        <w:tc>
          <w:tcPr>
            <w:tcW w:w="2268" w:type="dxa"/>
            <w:shd w:val="clear" w:color="auto" w:fill="FFFFFF"/>
          </w:tcPr>
          <w:p w14:paraId="29E98100" w14:textId="0E184748" w:rsidR="00636276" w:rsidRDefault="00636276" w:rsidP="00636276">
            <w:hyperlink w:anchor="Deliverable16441" w:history="1">
              <w:r>
                <w:rPr>
                  <w:rStyle w:val="Hyperlink"/>
                </w:rPr>
                <w:t>xs:string</w:t>
              </w:r>
            </w:hyperlink>
          </w:p>
        </w:tc>
        <w:tc>
          <w:tcPr>
            <w:tcW w:w="5101" w:type="dxa"/>
            <w:shd w:val="clear" w:color="auto" w:fill="FFFFFF"/>
          </w:tcPr>
          <w:p w14:paraId="7E06ABBF" w14:textId="37146DF4" w:rsidR="00636276" w:rsidRDefault="00636276" w:rsidP="00636276">
            <w:r>
              <w:t>Unambiguous identifier of the element</w:t>
            </w:r>
          </w:p>
        </w:tc>
      </w:tr>
      <w:tr w:rsidR="00636276" w14:paraId="0060A068" w14:textId="77777777" w:rsidTr="00636276">
        <w:tblPrEx>
          <w:tblCellMar>
            <w:bottom w:w="0" w:type="dxa"/>
          </w:tblCellMar>
        </w:tblPrEx>
        <w:tc>
          <w:tcPr>
            <w:tcW w:w="2268" w:type="dxa"/>
            <w:shd w:val="clear" w:color="auto" w:fill="FFFFFF"/>
          </w:tcPr>
          <w:p w14:paraId="3E542B83" w14:textId="03AFED13" w:rsidR="00636276" w:rsidRDefault="00636276" w:rsidP="00636276">
            <w:r>
              <w:t>Number</w:t>
            </w:r>
          </w:p>
        </w:tc>
        <w:tc>
          <w:tcPr>
            <w:tcW w:w="2268" w:type="dxa"/>
            <w:shd w:val="clear" w:color="auto" w:fill="FFFFFF"/>
          </w:tcPr>
          <w:p w14:paraId="3E160513" w14:textId="3CF72583" w:rsidR="00636276" w:rsidRDefault="00636276" w:rsidP="00636276">
            <w:hyperlink w:anchor="Deliverable16441" w:history="1">
              <w:r>
                <w:rPr>
                  <w:rStyle w:val="Hyperlink"/>
                </w:rPr>
                <w:t>xs:string</w:t>
              </w:r>
            </w:hyperlink>
          </w:p>
        </w:tc>
        <w:tc>
          <w:tcPr>
            <w:tcW w:w="5101" w:type="dxa"/>
            <w:shd w:val="clear" w:color="auto" w:fill="FFFFFF"/>
          </w:tcPr>
          <w:p w14:paraId="6DCD847D" w14:textId="1B3EC86A" w:rsidR="00636276" w:rsidRDefault="00636276" w:rsidP="00636276">
            <w:r>
              <w:t>Legible number or name of the element, i. e. part number</w:t>
            </w:r>
          </w:p>
        </w:tc>
      </w:tr>
      <w:tr w:rsidR="00636276" w14:paraId="07C28211" w14:textId="77777777" w:rsidTr="00636276">
        <w:tblPrEx>
          <w:tblCellMar>
            <w:bottom w:w="0" w:type="dxa"/>
          </w:tblCellMar>
        </w:tblPrEx>
        <w:tc>
          <w:tcPr>
            <w:tcW w:w="2268" w:type="dxa"/>
            <w:shd w:val="clear" w:color="auto" w:fill="FFFFFF"/>
          </w:tcPr>
          <w:p w14:paraId="53CF0490" w14:textId="0ABF0B57" w:rsidR="00636276" w:rsidRDefault="00636276" w:rsidP="00636276">
            <w:r>
              <w:t>Title</w:t>
            </w:r>
          </w:p>
        </w:tc>
        <w:tc>
          <w:tcPr>
            <w:tcW w:w="2268" w:type="dxa"/>
            <w:shd w:val="clear" w:color="auto" w:fill="FFFFFF"/>
          </w:tcPr>
          <w:p w14:paraId="47EEEC0B" w14:textId="67602EA8" w:rsidR="00636276" w:rsidRDefault="00636276" w:rsidP="00636276">
            <w:hyperlink w:anchor="Deliverable16441" w:history="1">
              <w:r>
                <w:rPr>
                  <w:rStyle w:val="Hyperlink"/>
                </w:rPr>
                <w:t>xs:string</w:t>
              </w:r>
            </w:hyperlink>
          </w:p>
        </w:tc>
        <w:tc>
          <w:tcPr>
            <w:tcW w:w="5101" w:type="dxa"/>
            <w:shd w:val="clear" w:color="auto" w:fill="FFFFFF"/>
          </w:tcPr>
          <w:p w14:paraId="33E232C5" w14:textId="12CC3958" w:rsidR="00636276" w:rsidRDefault="00636276" w:rsidP="00636276">
            <w:r>
              <w:t>Title of the element</w:t>
            </w:r>
          </w:p>
        </w:tc>
      </w:tr>
      <w:tr w:rsidR="00636276" w14:paraId="4020C0B9" w14:textId="77777777" w:rsidTr="00636276">
        <w:tblPrEx>
          <w:tblCellMar>
            <w:bottom w:w="0" w:type="dxa"/>
          </w:tblCellMar>
        </w:tblPrEx>
        <w:tc>
          <w:tcPr>
            <w:tcW w:w="2268" w:type="dxa"/>
            <w:shd w:val="clear" w:color="auto" w:fill="FFFFFF"/>
          </w:tcPr>
          <w:p w14:paraId="266DA7D6" w14:textId="788DEA64" w:rsidR="00636276" w:rsidRDefault="00636276" w:rsidP="00636276">
            <w:r>
              <w:t>Description</w:t>
            </w:r>
          </w:p>
        </w:tc>
        <w:tc>
          <w:tcPr>
            <w:tcW w:w="2268" w:type="dxa"/>
            <w:shd w:val="clear" w:color="auto" w:fill="FFFFFF"/>
          </w:tcPr>
          <w:p w14:paraId="57CC954E" w14:textId="12317C35" w:rsidR="00636276" w:rsidRDefault="00636276" w:rsidP="00636276">
            <w:hyperlink w:anchor="Deliverable16441" w:history="1">
              <w:r>
                <w:rPr>
                  <w:rStyle w:val="Hyperlink"/>
                </w:rPr>
                <w:t>xs:string</w:t>
              </w:r>
            </w:hyperlink>
          </w:p>
        </w:tc>
        <w:tc>
          <w:tcPr>
            <w:tcW w:w="5101" w:type="dxa"/>
            <w:shd w:val="clear" w:color="auto" w:fill="FFFFFF"/>
          </w:tcPr>
          <w:p w14:paraId="5E88C5FF" w14:textId="5CC7C6F9" w:rsidR="00636276" w:rsidRDefault="00636276" w:rsidP="00636276">
            <w:r>
              <w:t>Description of the element</w:t>
            </w:r>
          </w:p>
        </w:tc>
      </w:tr>
      <w:tr w:rsidR="00636276" w14:paraId="486B086E" w14:textId="77777777" w:rsidTr="00636276">
        <w:tblPrEx>
          <w:tblCellMar>
            <w:bottom w:w="0" w:type="dxa"/>
          </w:tblCellMar>
        </w:tblPrEx>
        <w:tc>
          <w:tcPr>
            <w:tcW w:w="2268" w:type="dxa"/>
            <w:shd w:val="clear" w:color="auto" w:fill="FFFFFF"/>
          </w:tcPr>
          <w:p w14:paraId="2040BF92" w14:textId="15E2ADA4" w:rsidR="00636276" w:rsidRDefault="00636276" w:rsidP="00636276">
            <w:r>
              <w:t>Type</w:t>
            </w:r>
          </w:p>
        </w:tc>
        <w:tc>
          <w:tcPr>
            <w:tcW w:w="2268" w:type="dxa"/>
            <w:shd w:val="clear" w:color="auto" w:fill="FFFFFF"/>
          </w:tcPr>
          <w:p w14:paraId="6F0217E2" w14:textId="1E46460B" w:rsidR="00636276" w:rsidRDefault="00636276" w:rsidP="00636276">
            <w:hyperlink w:anchor="Deliverable16441" w:history="1">
              <w:r>
                <w:rPr>
                  <w:rStyle w:val="Hyperlink"/>
                </w:rPr>
                <w:t>xs:string</w:t>
              </w:r>
            </w:hyperlink>
          </w:p>
        </w:tc>
        <w:tc>
          <w:tcPr>
            <w:tcW w:w="5101" w:type="dxa"/>
            <w:shd w:val="clear" w:color="auto" w:fill="FFFFFF"/>
          </w:tcPr>
          <w:p w14:paraId="3E5B1CC2" w14:textId="6B3B8D9F" w:rsidR="00636276" w:rsidRDefault="00636276" w:rsidP="00636276">
            <w:r>
              <w:t>Type of an element</w:t>
            </w:r>
          </w:p>
        </w:tc>
      </w:tr>
      <w:tr w:rsidR="00636276" w14:paraId="11B3C51E" w14:textId="77777777" w:rsidTr="00636276">
        <w:tblPrEx>
          <w:tblCellMar>
            <w:bottom w:w="0" w:type="dxa"/>
          </w:tblCellMar>
        </w:tblPrEx>
        <w:tc>
          <w:tcPr>
            <w:tcW w:w="2268" w:type="dxa"/>
            <w:shd w:val="clear" w:color="auto" w:fill="FFFFFF"/>
          </w:tcPr>
          <w:p w14:paraId="28A33C0F" w14:textId="51B76863" w:rsidR="00636276" w:rsidRDefault="00636276" w:rsidP="00636276">
            <w:r>
              <w:t>DateTime</w:t>
            </w:r>
          </w:p>
        </w:tc>
        <w:tc>
          <w:tcPr>
            <w:tcW w:w="2268" w:type="dxa"/>
            <w:shd w:val="clear" w:color="auto" w:fill="FFFFFF"/>
          </w:tcPr>
          <w:p w14:paraId="1943E1C5" w14:textId="30F619AB" w:rsidR="00636276" w:rsidRDefault="00636276" w:rsidP="00636276">
            <w:hyperlink w:anchor="Deliverable16500" w:history="1">
              <w:r>
                <w:rPr>
                  <w:rStyle w:val="Hyperlink"/>
                </w:rPr>
                <w:t>xs:dateTime</w:t>
              </w:r>
            </w:hyperlink>
          </w:p>
        </w:tc>
        <w:tc>
          <w:tcPr>
            <w:tcW w:w="5101" w:type="dxa"/>
            <w:shd w:val="clear" w:color="auto" w:fill="FFFFFF"/>
          </w:tcPr>
          <w:p w14:paraId="5C38FFA2" w14:textId="6EB9E1CB" w:rsidR="00636276" w:rsidRDefault="00636276" w:rsidP="00636276">
            <w:r>
              <w:t>Date and time of the element</w:t>
            </w:r>
          </w:p>
        </w:tc>
      </w:tr>
    </w:tbl>
    <w:p w14:paraId="706F18B5" w14:textId="765F0BD3"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CD1D5AB" w14:textId="77777777" w:rsidTr="00636276">
        <w:tblPrEx>
          <w:tblCellMar>
            <w:bottom w:w="0" w:type="dxa"/>
          </w:tblCellMar>
        </w:tblPrEx>
        <w:tc>
          <w:tcPr>
            <w:tcW w:w="2268" w:type="dxa"/>
            <w:shd w:val="clear" w:color="auto" w:fill="FFFFFF"/>
          </w:tcPr>
          <w:p w14:paraId="33737BE0" w14:textId="3361F83C" w:rsidR="00636276" w:rsidRDefault="00636276" w:rsidP="00636276">
            <w:r>
              <w:t>part of</w:t>
            </w:r>
          </w:p>
        </w:tc>
        <w:tc>
          <w:tcPr>
            <w:tcW w:w="2268" w:type="dxa"/>
            <w:shd w:val="clear" w:color="auto" w:fill="FFFFFF"/>
          </w:tcPr>
          <w:p w14:paraId="7063FD10" w14:textId="10A923E3" w:rsidR="00636276" w:rsidRDefault="00636276" w:rsidP="00636276">
            <w:hyperlink w:anchor="Deliverable14454" w:history="1">
              <w:r>
                <w:rPr>
                  <w:rStyle w:val="Hyperlink"/>
                </w:rPr>
                <w:t>System Component</w:t>
              </w:r>
            </w:hyperlink>
          </w:p>
        </w:tc>
        <w:tc>
          <w:tcPr>
            <w:tcW w:w="5101" w:type="dxa"/>
            <w:shd w:val="clear" w:color="auto" w:fill="FFFFFF"/>
          </w:tcPr>
          <w:p w14:paraId="46F053F6" w14:textId="26DDE285" w:rsidR="00636276" w:rsidRDefault="00636276" w:rsidP="00636276">
            <w:r>
              <w:t>Parent system component</w:t>
            </w:r>
          </w:p>
        </w:tc>
      </w:tr>
      <w:tr w:rsidR="00636276" w14:paraId="4D09C8AB" w14:textId="77777777" w:rsidTr="00636276">
        <w:tblPrEx>
          <w:tblCellMar>
            <w:bottom w:w="0" w:type="dxa"/>
          </w:tblCellMar>
        </w:tblPrEx>
        <w:tc>
          <w:tcPr>
            <w:tcW w:w="2268" w:type="dxa"/>
            <w:shd w:val="clear" w:color="auto" w:fill="FFFFFF"/>
          </w:tcPr>
          <w:p w14:paraId="15FEF1D8" w14:textId="1891CF80" w:rsidR="00636276" w:rsidRDefault="00636276" w:rsidP="00636276">
            <w:r>
              <w:lastRenderedPageBreak/>
              <w:t>used in</w:t>
            </w:r>
          </w:p>
        </w:tc>
        <w:tc>
          <w:tcPr>
            <w:tcW w:w="2268" w:type="dxa"/>
            <w:shd w:val="clear" w:color="auto" w:fill="FFFFFF"/>
          </w:tcPr>
          <w:p w14:paraId="7090A8AF" w14:textId="05B2A876" w:rsidR="00636276" w:rsidRDefault="00636276" w:rsidP="00636276">
            <w:hyperlink w:anchor="Deliverable14454" w:history="1">
              <w:r>
                <w:rPr>
                  <w:rStyle w:val="Hyperlink"/>
                </w:rPr>
                <w:t>System Component</w:t>
              </w:r>
            </w:hyperlink>
          </w:p>
        </w:tc>
        <w:tc>
          <w:tcPr>
            <w:tcW w:w="5101" w:type="dxa"/>
            <w:shd w:val="clear" w:color="auto" w:fill="FFFFFF"/>
          </w:tcPr>
          <w:p w14:paraId="78A42AC5" w14:textId="186A3AD2" w:rsidR="00636276" w:rsidRDefault="00636276" w:rsidP="00636276">
            <w:r>
              <w:t>Context system component of the usage</w:t>
            </w:r>
          </w:p>
        </w:tc>
      </w:tr>
      <w:tr w:rsidR="00636276" w14:paraId="36079216" w14:textId="77777777" w:rsidTr="00636276">
        <w:tblPrEx>
          <w:tblCellMar>
            <w:bottom w:w="0" w:type="dxa"/>
          </w:tblCellMar>
        </w:tblPrEx>
        <w:tc>
          <w:tcPr>
            <w:tcW w:w="2268" w:type="dxa"/>
            <w:shd w:val="clear" w:color="auto" w:fill="FFFFFF"/>
          </w:tcPr>
          <w:p w14:paraId="331E02A9" w14:textId="6D089AD9" w:rsidR="00636276" w:rsidRDefault="00636276" w:rsidP="00636276">
            <w:r>
              <w:t>specialism of</w:t>
            </w:r>
          </w:p>
        </w:tc>
        <w:tc>
          <w:tcPr>
            <w:tcW w:w="2268" w:type="dxa"/>
            <w:shd w:val="clear" w:color="auto" w:fill="FFFFFF"/>
          </w:tcPr>
          <w:p w14:paraId="2158D8C6" w14:textId="774DAA11" w:rsidR="00636276" w:rsidRDefault="00636276" w:rsidP="00636276">
            <w:hyperlink w:anchor="Deliverable14457" w:history="1">
              <w:r>
                <w:rPr>
                  <w:rStyle w:val="Hyperlink"/>
                </w:rPr>
                <w:t>Component Connection</w:t>
              </w:r>
            </w:hyperlink>
          </w:p>
        </w:tc>
        <w:tc>
          <w:tcPr>
            <w:tcW w:w="5101" w:type="dxa"/>
            <w:shd w:val="clear" w:color="auto" w:fill="FFFFFF"/>
          </w:tcPr>
          <w:p w14:paraId="6880F36D" w14:textId="4937FCB5" w:rsidR="00636276" w:rsidRDefault="00636276" w:rsidP="00636276">
            <w:r>
              <w:t>More generic item</w:t>
            </w:r>
          </w:p>
        </w:tc>
      </w:tr>
      <w:tr w:rsidR="00636276" w14:paraId="6FD3713D" w14:textId="77777777" w:rsidTr="00636276">
        <w:tblPrEx>
          <w:tblCellMar>
            <w:bottom w:w="0" w:type="dxa"/>
          </w:tblCellMar>
        </w:tblPrEx>
        <w:tc>
          <w:tcPr>
            <w:tcW w:w="2268" w:type="dxa"/>
            <w:shd w:val="clear" w:color="auto" w:fill="FFFFFF"/>
          </w:tcPr>
          <w:p w14:paraId="47AD144C" w14:textId="22C5F470" w:rsidR="00636276" w:rsidRDefault="00636276" w:rsidP="00636276">
            <w:r>
              <w:t>configured in</w:t>
            </w:r>
          </w:p>
        </w:tc>
        <w:tc>
          <w:tcPr>
            <w:tcW w:w="2268" w:type="dxa"/>
            <w:shd w:val="clear" w:color="auto" w:fill="FFFFFF"/>
          </w:tcPr>
          <w:p w14:paraId="55F07802" w14:textId="2CF549C5" w:rsidR="00636276" w:rsidRDefault="00636276" w:rsidP="00636276">
            <w:hyperlink w:anchor="Deliverable14368" w:history="1">
              <w:r>
                <w:rPr>
                  <w:rStyle w:val="Hyperlink"/>
                </w:rPr>
                <w:t>Configuration</w:t>
              </w:r>
            </w:hyperlink>
          </w:p>
        </w:tc>
        <w:tc>
          <w:tcPr>
            <w:tcW w:w="5101" w:type="dxa"/>
            <w:shd w:val="clear" w:color="auto" w:fill="FFFFFF"/>
          </w:tcPr>
          <w:p w14:paraId="0538D1C0" w14:textId="20F08042" w:rsidR="00636276" w:rsidRDefault="00636276" w:rsidP="00636276">
            <w:r>
              <w:t>Relation to a configuration</w:t>
            </w:r>
          </w:p>
        </w:tc>
      </w:tr>
      <w:tr w:rsidR="00636276" w14:paraId="785A94D5" w14:textId="77777777" w:rsidTr="00636276">
        <w:tblPrEx>
          <w:tblCellMar>
            <w:bottom w:w="0" w:type="dxa"/>
          </w:tblCellMar>
        </w:tblPrEx>
        <w:tc>
          <w:tcPr>
            <w:tcW w:w="2268" w:type="dxa"/>
            <w:shd w:val="clear" w:color="auto" w:fill="FFFFFF"/>
          </w:tcPr>
          <w:p w14:paraId="7747B7D9" w14:textId="7447660E" w:rsidR="00636276" w:rsidRDefault="00636276" w:rsidP="00636276">
            <w:r>
              <w:t>option in</w:t>
            </w:r>
          </w:p>
        </w:tc>
        <w:tc>
          <w:tcPr>
            <w:tcW w:w="2268" w:type="dxa"/>
            <w:shd w:val="clear" w:color="auto" w:fill="FFFFFF"/>
          </w:tcPr>
          <w:p w14:paraId="156509B4" w14:textId="1F0B6FE8" w:rsidR="00636276" w:rsidRDefault="00636276" w:rsidP="00636276">
            <w:hyperlink w:anchor="Deliverable15753" w:history="1">
              <w:r>
                <w:rPr>
                  <w:rStyle w:val="Hyperlink"/>
                </w:rPr>
                <w:t>Variant</w:t>
              </w:r>
            </w:hyperlink>
          </w:p>
        </w:tc>
        <w:tc>
          <w:tcPr>
            <w:tcW w:w="5101" w:type="dxa"/>
            <w:shd w:val="clear" w:color="auto" w:fill="FFFFFF"/>
          </w:tcPr>
          <w:p w14:paraId="6031FA42" w14:textId="65952209" w:rsidR="00636276" w:rsidRDefault="00636276" w:rsidP="00636276">
            <w:r>
              <w:t>Relation to a variant</w:t>
            </w:r>
          </w:p>
        </w:tc>
      </w:tr>
      <w:tr w:rsidR="00636276" w14:paraId="628A51C7" w14:textId="77777777" w:rsidTr="00636276">
        <w:tblPrEx>
          <w:tblCellMar>
            <w:bottom w:w="0" w:type="dxa"/>
          </w:tblCellMar>
        </w:tblPrEx>
        <w:tc>
          <w:tcPr>
            <w:tcW w:w="2268" w:type="dxa"/>
            <w:shd w:val="clear" w:color="auto" w:fill="FFFFFF"/>
          </w:tcPr>
          <w:p w14:paraId="11E25387" w14:textId="75F27D97" w:rsidR="00636276" w:rsidRDefault="00636276" w:rsidP="00636276">
            <w:r>
              <w:t>joins</w:t>
            </w:r>
          </w:p>
        </w:tc>
        <w:tc>
          <w:tcPr>
            <w:tcW w:w="2268" w:type="dxa"/>
            <w:shd w:val="clear" w:color="auto" w:fill="FFFFFF"/>
          </w:tcPr>
          <w:p w14:paraId="32AB29C0" w14:textId="2F1449A5" w:rsidR="00636276" w:rsidRDefault="00636276" w:rsidP="00636276">
            <w:hyperlink w:anchor="Deliverable14454" w:history="1">
              <w:r>
                <w:rPr>
                  <w:rStyle w:val="Hyperlink"/>
                </w:rPr>
                <w:t>System Component</w:t>
              </w:r>
            </w:hyperlink>
          </w:p>
        </w:tc>
        <w:tc>
          <w:tcPr>
            <w:tcW w:w="5101" w:type="dxa"/>
            <w:shd w:val="clear" w:color="auto" w:fill="FFFFFF"/>
          </w:tcPr>
          <w:p w14:paraId="6B6D7E11" w14:textId="7AFC0E91" w:rsidR="00636276" w:rsidRDefault="00636276" w:rsidP="00636276">
            <w:r>
              <w:t>Represents the system components joined by this component connection.</w:t>
            </w:r>
          </w:p>
        </w:tc>
      </w:tr>
      <w:tr w:rsidR="00636276" w14:paraId="3C57980F" w14:textId="77777777" w:rsidTr="00636276">
        <w:tblPrEx>
          <w:tblCellMar>
            <w:bottom w:w="0" w:type="dxa"/>
          </w:tblCellMar>
        </w:tblPrEx>
        <w:tc>
          <w:tcPr>
            <w:tcW w:w="2268" w:type="dxa"/>
            <w:shd w:val="clear" w:color="auto" w:fill="FFFFFF"/>
          </w:tcPr>
          <w:p w14:paraId="7B1BDFE4" w14:textId="31F563E8" w:rsidR="00636276" w:rsidRDefault="00636276" w:rsidP="00636276">
            <w:r>
              <w:t>provides</w:t>
            </w:r>
          </w:p>
        </w:tc>
        <w:tc>
          <w:tcPr>
            <w:tcW w:w="2268" w:type="dxa"/>
            <w:shd w:val="clear" w:color="auto" w:fill="FFFFFF"/>
          </w:tcPr>
          <w:p w14:paraId="77693033" w14:textId="6518C96C" w:rsidR="00636276" w:rsidRDefault="00636276" w:rsidP="00636276">
            <w:hyperlink w:anchor="Deliverable14456" w:history="1">
              <w:r>
                <w:rPr>
                  <w:rStyle w:val="Hyperlink"/>
                </w:rPr>
                <w:t>Component Interface</w:t>
              </w:r>
            </w:hyperlink>
          </w:p>
        </w:tc>
        <w:tc>
          <w:tcPr>
            <w:tcW w:w="5101" w:type="dxa"/>
            <w:shd w:val="clear" w:color="auto" w:fill="FFFFFF"/>
          </w:tcPr>
          <w:p w14:paraId="196B16D5" w14:textId="77777777" w:rsidR="00636276" w:rsidRDefault="00636276" w:rsidP="00636276"/>
        </w:tc>
      </w:tr>
    </w:tbl>
    <w:p w14:paraId="2F564112" w14:textId="3243A61C"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5CE6290" w14:textId="77777777" w:rsidTr="00636276">
        <w:tblPrEx>
          <w:tblCellMar>
            <w:bottom w:w="0" w:type="dxa"/>
          </w:tblCellMar>
        </w:tblPrEx>
        <w:tc>
          <w:tcPr>
            <w:tcW w:w="2268" w:type="dxa"/>
            <w:shd w:val="clear" w:color="auto" w:fill="FFFFFF"/>
          </w:tcPr>
          <w:p w14:paraId="637D39C5" w14:textId="1F4123FD" w:rsidR="00636276" w:rsidRDefault="00636276" w:rsidP="00636276">
            <w:hyperlink w:anchor="Deliverable14456" w:history="1">
              <w:r>
                <w:rPr>
                  <w:rStyle w:val="Hyperlink"/>
                </w:rPr>
                <w:t>Component Interface</w:t>
              </w:r>
            </w:hyperlink>
          </w:p>
        </w:tc>
        <w:tc>
          <w:tcPr>
            <w:tcW w:w="2268" w:type="dxa"/>
            <w:shd w:val="clear" w:color="auto" w:fill="FFFFFF"/>
          </w:tcPr>
          <w:p w14:paraId="561E36A6" w14:textId="6A2E1F19" w:rsidR="00636276" w:rsidRDefault="00636276" w:rsidP="00636276">
            <w:r>
              <w:t>type of</w:t>
            </w:r>
          </w:p>
        </w:tc>
        <w:tc>
          <w:tcPr>
            <w:tcW w:w="5101" w:type="dxa"/>
            <w:shd w:val="clear" w:color="auto" w:fill="FFFFFF"/>
          </w:tcPr>
          <w:p w14:paraId="60235059" w14:textId="77777777" w:rsidR="00636276" w:rsidRDefault="00636276" w:rsidP="00636276"/>
        </w:tc>
      </w:tr>
      <w:tr w:rsidR="00636276" w14:paraId="73658694" w14:textId="77777777" w:rsidTr="00636276">
        <w:tblPrEx>
          <w:tblCellMar>
            <w:bottom w:w="0" w:type="dxa"/>
          </w:tblCellMar>
        </w:tblPrEx>
        <w:tc>
          <w:tcPr>
            <w:tcW w:w="2268" w:type="dxa"/>
            <w:shd w:val="clear" w:color="auto" w:fill="FFFFFF"/>
          </w:tcPr>
          <w:p w14:paraId="1281A403" w14:textId="77777777" w:rsidR="00636276" w:rsidRDefault="00636276" w:rsidP="00636276"/>
        </w:tc>
        <w:tc>
          <w:tcPr>
            <w:tcW w:w="2268" w:type="dxa"/>
            <w:shd w:val="clear" w:color="auto" w:fill="FFFFFF"/>
          </w:tcPr>
          <w:p w14:paraId="127DBE17" w14:textId="77777777" w:rsidR="00636276" w:rsidRDefault="00636276" w:rsidP="00636276"/>
        </w:tc>
        <w:tc>
          <w:tcPr>
            <w:tcW w:w="5101" w:type="dxa"/>
            <w:shd w:val="clear" w:color="auto" w:fill="FFFFFF"/>
          </w:tcPr>
          <w:p w14:paraId="7CF23844" w14:textId="5B09B8B7" w:rsidR="00636276" w:rsidRDefault="00636276" w:rsidP="00636276">
            <w:r>
              <w:t>More generic item</w:t>
            </w:r>
          </w:p>
        </w:tc>
      </w:tr>
      <w:tr w:rsidR="00636276" w14:paraId="10FCF509" w14:textId="77777777" w:rsidTr="00636276">
        <w:tblPrEx>
          <w:tblCellMar>
            <w:bottom w:w="0" w:type="dxa"/>
          </w:tblCellMar>
        </w:tblPrEx>
        <w:tc>
          <w:tcPr>
            <w:tcW w:w="2268" w:type="dxa"/>
            <w:shd w:val="clear" w:color="auto" w:fill="FFFFFF"/>
          </w:tcPr>
          <w:p w14:paraId="4345F102" w14:textId="1976ACA8" w:rsidR="00636276" w:rsidRDefault="00636276" w:rsidP="00636276">
            <w:hyperlink w:anchor="Deliverable13484" w:history="1">
              <w:r>
                <w:rPr>
                  <w:rStyle w:val="Hyperlink"/>
                </w:rPr>
                <w:t>Electric/Electronic Port</w:t>
              </w:r>
            </w:hyperlink>
          </w:p>
        </w:tc>
        <w:tc>
          <w:tcPr>
            <w:tcW w:w="2268" w:type="dxa"/>
            <w:shd w:val="clear" w:color="auto" w:fill="FFFFFF"/>
          </w:tcPr>
          <w:p w14:paraId="6D3BB8E2" w14:textId="054C4495" w:rsidR="00636276" w:rsidRDefault="00636276" w:rsidP="00636276">
            <w:r>
              <w:t>type of</w:t>
            </w:r>
          </w:p>
        </w:tc>
        <w:tc>
          <w:tcPr>
            <w:tcW w:w="5101" w:type="dxa"/>
            <w:shd w:val="clear" w:color="auto" w:fill="FFFFFF"/>
          </w:tcPr>
          <w:p w14:paraId="2730AA2B" w14:textId="77777777" w:rsidR="00636276" w:rsidRDefault="00636276" w:rsidP="00636276"/>
        </w:tc>
      </w:tr>
      <w:tr w:rsidR="00636276" w14:paraId="53B8862F" w14:textId="77777777" w:rsidTr="00636276">
        <w:tblPrEx>
          <w:tblCellMar>
            <w:bottom w:w="0" w:type="dxa"/>
          </w:tblCellMar>
        </w:tblPrEx>
        <w:tc>
          <w:tcPr>
            <w:tcW w:w="2268" w:type="dxa"/>
            <w:shd w:val="clear" w:color="auto" w:fill="FFFFFF"/>
          </w:tcPr>
          <w:p w14:paraId="2405EA69" w14:textId="7A932BD5" w:rsidR="00636276" w:rsidRDefault="00636276" w:rsidP="00636276">
            <w:hyperlink w:anchor="Deliverable14469" w:history="1">
              <w:r>
                <w:rPr>
                  <w:rStyle w:val="Hyperlink"/>
                </w:rPr>
                <w:t>Software Interface</w:t>
              </w:r>
            </w:hyperlink>
          </w:p>
        </w:tc>
        <w:tc>
          <w:tcPr>
            <w:tcW w:w="2268" w:type="dxa"/>
            <w:shd w:val="clear" w:color="auto" w:fill="FFFFFF"/>
          </w:tcPr>
          <w:p w14:paraId="11FE9391" w14:textId="4D8FA760" w:rsidR="00636276" w:rsidRDefault="00636276" w:rsidP="00636276">
            <w:r>
              <w:t>type of</w:t>
            </w:r>
          </w:p>
        </w:tc>
        <w:tc>
          <w:tcPr>
            <w:tcW w:w="5101" w:type="dxa"/>
            <w:shd w:val="clear" w:color="auto" w:fill="FFFFFF"/>
          </w:tcPr>
          <w:p w14:paraId="6E6FD7D9" w14:textId="77777777" w:rsidR="00636276" w:rsidRDefault="00636276" w:rsidP="00636276"/>
        </w:tc>
      </w:tr>
      <w:tr w:rsidR="00636276" w14:paraId="265538D0" w14:textId="77777777" w:rsidTr="00636276">
        <w:tblPrEx>
          <w:tblCellMar>
            <w:bottom w:w="0" w:type="dxa"/>
          </w:tblCellMar>
        </w:tblPrEx>
        <w:tc>
          <w:tcPr>
            <w:tcW w:w="2268" w:type="dxa"/>
            <w:shd w:val="clear" w:color="auto" w:fill="FFFFFF"/>
          </w:tcPr>
          <w:p w14:paraId="3B3595D1" w14:textId="7FF33270" w:rsidR="00636276" w:rsidRDefault="00636276" w:rsidP="00636276">
            <w:hyperlink w:anchor="Deliverable13456" w:history="1">
              <w:r>
                <w:rPr>
                  <w:rStyle w:val="Hyperlink"/>
                </w:rPr>
                <w:t>Hydraulic/Pneumatic Port</w:t>
              </w:r>
            </w:hyperlink>
          </w:p>
        </w:tc>
        <w:tc>
          <w:tcPr>
            <w:tcW w:w="2268" w:type="dxa"/>
            <w:shd w:val="clear" w:color="auto" w:fill="FFFFFF"/>
          </w:tcPr>
          <w:p w14:paraId="11C149FF" w14:textId="094D8655" w:rsidR="00636276" w:rsidRDefault="00636276" w:rsidP="00636276">
            <w:r>
              <w:t>type of</w:t>
            </w:r>
          </w:p>
        </w:tc>
        <w:tc>
          <w:tcPr>
            <w:tcW w:w="5101" w:type="dxa"/>
            <w:shd w:val="clear" w:color="auto" w:fill="FFFFFF"/>
          </w:tcPr>
          <w:p w14:paraId="3F4071A9" w14:textId="77777777" w:rsidR="00636276" w:rsidRDefault="00636276" w:rsidP="00636276"/>
        </w:tc>
      </w:tr>
    </w:tbl>
    <w:p w14:paraId="253E7AE2" w14:textId="1418E575" w:rsidR="00636276" w:rsidRDefault="00636276" w:rsidP="00636276">
      <w:pPr>
        <w:pStyle w:val="berschrift5"/>
      </w:pPr>
      <w:bookmarkStart w:id="57" w:name="Deliverable14755"/>
      <w:r>
        <w:t>Component State</w:t>
      </w:r>
      <w:bookmarkEnd w:id="57"/>
    </w:p>
    <w:p w14:paraId="4C968212" w14:textId="4508BF09" w:rsidR="00636276" w:rsidRDefault="00636276" w:rsidP="00636276">
      <w:r>
        <w:t>Represents the condition of a system component. Can be it a value, a condition, an information storage or a physical shape.</w:t>
      </w:r>
    </w:p>
    <w:p w14:paraId="49D63339" w14:textId="77777777" w:rsidR="00636276" w:rsidRDefault="00636276" w:rsidP="00636276">
      <w:pPr>
        <w:keepNext/>
      </w:pPr>
      <w:r>
        <w:rPr>
          <w:noProof/>
        </w:rPr>
        <w:drawing>
          <wp:inline distT="0" distB="0" distL="0" distR="0" wp14:anchorId="2E0A91EA" wp14:editId="23047810">
            <wp:extent cx="857370" cy="857370"/>
            <wp:effectExtent l="0" t="0" r="0" b="0"/>
            <wp:docPr id="1295626064"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606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804DAFD" w14:textId="605F9661" w:rsidR="00636276" w:rsidRDefault="00636276" w:rsidP="00636276">
      <w:pPr>
        <w:pStyle w:val="Beschriftung"/>
      </w:pPr>
      <w:r>
        <w:t xml:space="preserve">Figure </w:t>
      </w:r>
      <w:fldSimple w:instr=" SEQ Figure \* ARABIC ">
        <w:r>
          <w:rPr>
            <w:noProof/>
          </w:rPr>
          <w:t>40</w:t>
        </w:r>
      </w:fldSimple>
      <w:r>
        <w:t xml:space="preserve"> Icon</w:t>
      </w:r>
    </w:p>
    <w:p w14:paraId="36085057" w14:textId="77777777" w:rsidR="00636276" w:rsidRDefault="00636276" w:rsidP="00636276">
      <w:pPr>
        <w:keepNext/>
      </w:pPr>
      <w:r>
        <w:rPr>
          <w:noProof/>
        </w:rPr>
        <w:drawing>
          <wp:inline distT="0" distB="0" distL="0" distR="0" wp14:anchorId="6B9BD19D" wp14:editId="0E45211C">
            <wp:extent cx="2189180" cy="3177662"/>
            <wp:effectExtent l="0" t="0" r="1905" b="3810"/>
            <wp:docPr id="501192340"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92340" name=""/>
                    <pic:cNvPicPr/>
                  </pic:nvPicPr>
                  <pic:blipFill>
                    <a:blip r:embed="rId63">
                      <a:extLst>
                        <a:ext uri="{28A0092B-C50C-407E-A947-70E740481C1C}">
                          <a14:useLocalDpi xmlns:a14="http://schemas.microsoft.com/office/drawing/2010/main" val="0"/>
                        </a:ext>
                      </a:extLst>
                    </a:blip>
                    <a:stretch>
                      <a:fillRect/>
                    </a:stretch>
                  </pic:blipFill>
                  <pic:spPr>
                    <a:xfrm>
                      <a:off x="0" y="0"/>
                      <a:ext cx="2189180" cy="3177662"/>
                    </a:xfrm>
                    <a:prstGeom prst="rect">
                      <a:avLst/>
                    </a:prstGeom>
                  </pic:spPr>
                </pic:pic>
              </a:graphicData>
            </a:graphic>
          </wp:inline>
        </w:drawing>
      </w:r>
    </w:p>
    <w:p w14:paraId="67A87519" w14:textId="6B271A35" w:rsidR="00636276" w:rsidRDefault="00636276" w:rsidP="00636276">
      <w:pPr>
        <w:pStyle w:val="Beschriftung"/>
      </w:pPr>
      <w:r>
        <w:t xml:space="preserve">Figure </w:t>
      </w:r>
      <w:fldSimple w:instr=" SEQ Figure \* ARABIC ">
        <w:r>
          <w:rPr>
            <w:noProof/>
          </w:rPr>
          <w:t>41</w:t>
        </w:r>
      </w:fldSimple>
      <w:r>
        <w:t xml:space="preserve"> Class Context Diagram 'Component State'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23D6BDE" w14:textId="77777777" w:rsidTr="00636276">
        <w:tblPrEx>
          <w:tblCellMar>
            <w:bottom w:w="0" w:type="dxa"/>
          </w:tblCellMar>
        </w:tblPrEx>
        <w:tc>
          <w:tcPr>
            <w:tcW w:w="2268" w:type="dxa"/>
            <w:shd w:val="clear" w:color="auto" w:fill="FFFFFF"/>
          </w:tcPr>
          <w:p w14:paraId="7C4E4101" w14:textId="342EDF35" w:rsidR="00636276" w:rsidRDefault="00636276" w:rsidP="00636276">
            <w:r w:rsidRPr="00636276">
              <w:rPr>
                <w:rStyle w:val="Fett"/>
              </w:rPr>
              <w:lastRenderedPageBreak/>
              <w:t>Delivered by</w:t>
            </w:r>
          </w:p>
        </w:tc>
        <w:tc>
          <w:tcPr>
            <w:tcW w:w="7369" w:type="dxa"/>
            <w:shd w:val="clear" w:color="auto" w:fill="FFFFFF"/>
          </w:tcPr>
          <w:p w14:paraId="239ADFC1" w14:textId="77777777" w:rsidR="00636276" w:rsidRDefault="00636276" w:rsidP="00636276">
            <w:hyperlink w:anchor="Activity2534" w:history="1">
              <w:r>
                <w:rPr>
                  <w:rStyle w:val="Hyperlink"/>
                </w:rPr>
                <w:t>Systems Architecture</w:t>
              </w:r>
            </w:hyperlink>
          </w:p>
          <w:p w14:paraId="7CD0BE7F" w14:textId="77777777" w:rsidR="00636276" w:rsidRDefault="00636276" w:rsidP="00636276">
            <w:hyperlink w:anchor="Activity7292" w:history="1">
              <w:r>
                <w:rPr>
                  <w:rStyle w:val="Hyperlink"/>
                </w:rPr>
                <w:t>Functional Safety</w:t>
              </w:r>
            </w:hyperlink>
          </w:p>
          <w:p w14:paraId="6120CBF5" w14:textId="7C6B4FF7" w:rsidR="00636276" w:rsidRDefault="00636276" w:rsidP="00636276">
            <w:hyperlink w:anchor="Activity7285" w:history="1">
              <w:r>
                <w:rPr>
                  <w:rStyle w:val="Hyperlink"/>
                </w:rPr>
                <w:t xml:space="preserve">Collaborative Architecture Design Co-Development </w:t>
              </w:r>
            </w:hyperlink>
          </w:p>
        </w:tc>
      </w:tr>
      <w:tr w:rsidR="00636276" w14:paraId="54E7672A" w14:textId="77777777" w:rsidTr="00636276">
        <w:tblPrEx>
          <w:tblCellMar>
            <w:bottom w:w="0" w:type="dxa"/>
          </w:tblCellMar>
        </w:tblPrEx>
        <w:tc>
          <w:tcPr>
            <w:tcW w:w="2268" w:type="dxa"/>
            <w:shd w:val="clear" w:color="auto" w:fill="FFFFFF"/>
          </w:tcPr>
          <w:p w14:paraId="12A889FF" w14:textId="3076960A" w:rsidR="00636276" w:rsidRPr="00636276" w:rsidRDefault="00636276" w:rsidP="00636276">
            <w:pPr>
              <w:rPr>
                <w:rStyle w:val="Fett"/>
              </w:rPr>
            </w:pPr>
            <w:r w:rsidRPr="00636276">
              <w:rPr>
                <w:rStyle w:val="Fett"/>
              </w:rPr>
              <w:t>Delivered to</w:t>
            </w:r>
          </w:p>
        </w:tc>
        <w:tc>
          <w:tcPr>
            <w:tcW w:w="7369" w:type="dxa"/>
            <w:shd w:val="clear" w:color="auto" w:fill="FFFFFF"/>
          </w:tcPr>
          <w:p w14:paraId="4A1A1E5F" w14:textId="77777777" w:rsidR="00636276" w:rsidRDefault="00636276" w:rsidP="00636276">
            <w:hyperlink w:anchor="Activity7292" w:history="1">
              <w:r>
                <w:rPr>
                  <w:rStyle w:val="Hyperlink"/>
                </w:rPr>
                <w:t>Functional Safety</w:t>
              </w:r>
            </w:hyperlink>
          </w:p>
          <w:p w14:paraId="3BA2F66C" w14:textId="77777777" w:rsidR="00636276" w:rsidRDefault="00636276" w:rsidP="00636276">
            <w:hyperlink w:anchor="Activity2536" w:history="1">
              <w:r>
                <w:rPr>
                  <w:rStyle w:val="Hyperlink"/>
                </w:rPr>
                <w:t>Mechanical Design</w:t>
              </w:r>
            </w:hyperlink>
          </w:p>
          <w:p w14:paraId="4C66EDDA" w14:textId="77777777" w:rsidR="00636276" w:rsidRDefault="00636276" w:rsidP="00636276">
            <w:hyperlink w:anchor="Activity2537" w:history="1">
              <w:r>
                <w:rPr>
                  <w:rStyle w:val="Hyperlink"/>
                </w:rPr>
                <w:t>Electrical/Electronical Design</w:t>
              </w:r>
            </w:hyperlink>
          </w:p>
          <w:p w14:paraId="71528063" w14:textId="77777777" w:rsidR="00636276" w:rsidRDefault="00636276" w:rsidP="00636276">
            <w:hyperlink w:anchor="Activity2538" w:history="1">
              <w:r>
                <w:rPr>
                  <w:rStyle w:val="Hyperlink"/>
                </w:rPr>
                <w:t>Software Engineering</w:t>
              </w:r>
            </w:hyperlink>
          </w:p>
          <w:p w14:paraId="483544A0" w14:textId="77777777" w:rsidR="00636276" w:rsidRDefault="00636276" w:rsidP="00636276">
            <w:hyperlink w:anchor="Activity7294" w:history="1">
              <w:r>
                <w:rPr>
                  <w:rStyle w:val="Hyperlink"/>
                </w:rPr>
                <w:t>Design product line</w:t>
              </w:r>
            </w:hyperlink>
          </w:p>
          <w:p w14:paraId="5890A2AA" w14:textId="77777777" w:rsidR="00636276" w:rsidRDefault="00636276" w:rsidP="00636276">
            <w:hyperlink w:anchor="Activity7295" w:history="1">
              <w:r>
                <w:rPr>
                  <w:rStyle w:val="Hyperlink"/>
                </w:rPr>
                <w:t>Design product asset instance</w:t>
              </w:r>
            </w:hyperlink>
          </w:p>
          <w:p w14:paraId="624EE68D" w14:textId="77777777" w:rsidR="00636276" w:rsidRDefault="00636276" w:rsidP="00636276">
            <w:hyperlink w:anchor="Activity7296" w:history="1">
              <w:r>
                <w:rPr>
                  <w:rStyle w:val="Hyperlink"/>
                </w:rPr>
                <w:t>Definition product asset instance configurability space</w:t>
              </w:r>
            </w:hyperlink>
          </w:p>
          <w:p w14:paraId="66C2A957" w14:textId="44FCBB31" w:rsidR="00636276" w:rsidRDefault="00636276" w:rsidP="00636276">
            <w:hyperlink w:anchor="Activity6744" w:history="1">
              <w:r>
                <w:rPr>
                  <w:rStyle w:val="Hyperlink"/>
                </w:rPr>
                <w:t>Long-Term Archiving</w:t>
              </w:r>
            </w:hyperlink>
          </w:p>
        </w:tc>
      </w:tr>
    </w:tbl>
    <w:p w14:paraId="2DAF9710" w14:textId="304BDE41"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720031B" w14:textId="77777777" w:rsidTr="00636276">
        <w:tblPrEx>
          <w:tblCellMar>
            <w:bottom w:w="0" w:type="dxa"/>
          </w:tblCellMar>
        </w:tblPrEx>
        <w:tc>
          <w:tcPr>
            <w:tcW w:w="2268" w:type="dxa"/>
            <w:shd w:val="clear" w:color="auto" w:fill="FFFFFF"/>
          </w:tcPr>
          <w:p w14:paraId="57464C66" w14:textId="148E02C9" w:rsidR="00636276" w:rsidRDefault="00636276" w:rsidP="00636276">
            <w:r>
              <w:t>Identifier</w:t>
            </w:r>
          </w:p>
        </w:tc>
        <w:tc>
          <w:tcPr>
            <w:tcW w:w="2268" w:type="dxa"/>
            <w:shd w:val="clear" w:color="auto" w:fill="FFFFFF"/>
          </w:tcPr>
          <w:p w14:paraId="3EEDD11A" w14:textId="01E627A6" w:rsidR="00636276" w:rsidRDefault="00636276" w:rsidP="00636276">
            <w:hyperlink w:anchor="Deliverable16441" w:history="1">
              <w:r>
                <w:rPr>
                  <w:rStyle w:val="Hyperlink"/>
                </w:rPr>
                <w:t>xs:string</w:t>
              </w:r>
            </w:hyperlink>
          </w:p>
        </w:tc>
        <w:tc>
          <w:tcPr>
            <w:tcW w:w="5101" w:type="dxa"/>
            <w:shd w:val="clear" w:color="auto" w:fill="FFFFFF"/>
          </w:tcPr>
          <w:p w14:paraId="447BA970" w14:textId="08EC0E01" w:rsidR="00636276" w:rsidRDefault="00636276" w:rsidP="00636276">
            <w:r>
              <w:t>Unambiguous identifier of the element</w:t>
            </w:r>
          </w:p>
        </w:tc>
      </w:tr>
      <w:tr w:rsidR="00636276" w14:paraId="0C35FAA4" w14:textId="77777777" w:rsidTr="00636276">
        <w:tblPrEx>
          <w:tblCellMar>
            <w:bottom w:w="0" w:type="dxa"/>
          </w:tblCellMar>
        </w:tblPrEx>
        <w:tc>
          <w:tcPr>
            <w:tcW w:w="2268" w:type="dxa"/>
            <w:shd w:val="clear" w:color="auto" w:fill="FFFFFF"/>
          </w:tcPr>
          <w:p w14:paraId="68655033" w14:textId="538CB74D" w:rsidR="00636276" w:rsidRDefault="00636276" w:rsidP="00636276">
            <w:r>
              <w:t>Number</w:t>
            </w:r>
          </w:p>
        </w:tc>
        <w:tc>
          <w:tcPr>
            <w:tcW w:w="2268" w:type="dxa"/>
            <w:shd w:val="clear" w:color="auto" w:fill="FFFFFF"/>
          </w:tcPr>
          <w:p w14:paraId="11C29ABC" w14:textId="55E25F8D" w:rsidR="00636276" w:rsidRDefault="00636276" w:rsidP="00636276">
            <w:hyperlink w:anchor="Deliverable16441" w:history="1">
              <w:r>
                <w:rPr>
                  <w:rStyle w:val="Hyperlink"/>
                </w:rPr>
                <w:t>xs:string</w:t>
              </w:r>
            </w:hyperlink>
          </w:p>
        </w:tc>
        <w:tc>
          <w:tcPr>
            <w:tcW w:w="5101" w:type="dxa"/>
            <w:shd w:val="clear" w:color="auto" w:fill="FFFFFF"/>
          </w:tcPr>
          <w:p w14:paraId="71B6C87B" w14:textId="26731433" w:rsidR="00636276" w:rsidRDefault="00636276" w:rsidP="00636276">
            <w:r>
              <w:t>Legible number or name of the element, i. e. part number</w:t>
            </w:r>
          </w:p>
        </w:tc>
      </w:tr>
      <w:tr w:rsidR="00636276" w14:paraId="526485AC" w14:textId="77777777" w:rsidTr="00636276">
        <w:tblPrEx>
          <w:tblCellMar>
            <w:bottom w:w="0" w:type="dxa"/>
          </w:tblCellMar>
        </w:tblPrEx>
        <w:tc>
          <w:tcPr>
            <w:tcW w:w="2268" w:type="dxa"/>
            <w:shd w:val="clear" w:color="auto" w:fill="FFFFFF"/>
          </w:tcPr>
          <w:p w14:paraId="16B5BB24" w14:textId="6A7F6AD2" w:rsidR="00636276" w:rsidRDefault="00636276" w:rsidP="00636276">
            <w:r>
              <w:t>Title</w:t>
            </w:r>
          </w:p>
        </w:tc>
        <w:tc>
          <w:tcPr>
            <w:tcW w:w="2268" w:type="dxa"/>
            <w:shd w:val="clear" w:color="auto" w:fill="FFFFFF"/>
          </w:tcPr>
          <w:p w14:paraId="54D91929" w14:textId="7631F29B" w:rsidR="00636276" w:rsidRDefault="00636276" w:rsidP="00636276">
            <w:hyperlink w:anchor="Deliverable16441" w:history="1">
              <w:r>
                <w:rPr>
                  <w:rStyle w:val="Hyperlink"/>
                </w:rPr>
                <w:t>xs:string</w:t>
              </w:r>
            </w:hyperlink>
          </w:p>
        </w:tc>
        <w:tc>
          <w:tcPr>
            <w:tcW w:w="5101" w:type="dxa"/>
            <w:shd w:val="clear" w:color="auto" w:fill="FFFFFF"/>
          </w:tcPr>
          <w:p w14:paraId="27A725DE" w14:textId="20A11CAA" w:rsidR="00636276" w:rsidRDefault="00636276" w:rsidP="00636276">
            <w:r>
              <w:t>Title of the element</w:t>
            </w:r>
          </w:p>
        </w:tc>
      </w:tr>
      <w:tr w:rsidR="00636276" w14:paraId="3E0F91A4" w14:textId="77777777" w:rsidTr="00636276">
        <w:tblPrEx>
          <w:tblCellMar>
            <w:bottom w:w="0" w:type="dxa"/>
          </w:tblCellMar>
        </w:tblPrEx>
        <w:tc>
          <w:tcPr>
            <w:tcW w:w="2268" w:type="dxa"/>
            <w:shd w:val="clear" w:color="auto" w:fill="FFFFFF"/>
          </w:tcPr>
          <w:p w14:paraId="4B48721B" w14:textId="0C4D2787" w:rsidR="00636276" w:rsidRDefault="00636276" w:rsidP="00636276">
            <w:r>
              <w:t>Description</w:t>
            </w:r>
          </w:p>
        </w:tc>
        <w:tc>
          <w:tcPr>
            <w:tcW w:w="2268" w:type="dxa"/>
            <w:shd w:val="clear" w:color="auto" w:fill="FFFFFF"/>
          </w:tcPr>
          <w:p w14:paraId="354E40F6" w14:textId="1DD1BB30" w:rsidR="00636276" w:rsidRDefault="00636276" w:rsidP="00636276">
            <w:hyperlink w:anchor="Deliverable16441" w:history="1">
              <w:r>
                <w:rPr>
                  <w:rStyle w:val="Hyperlink"/>
                </w:rPr>
                <w:t>xs:string</w:t>
              </w:r>
            </w:hyperlink>
          </w:p>
        </w:tc>
        <w:tc>
          <w:tcPr>
            <w:tcW w:w="5101" w:type="dxa"/>
            <w:shd w:val="clear" w:color="auto" w:fill="FFFFFF"/>
          </w:tcPr>
          <w:p w14:paraId="161EFE54" w14:textId="3B39082E" w:rsidR="00636276" w:rsidRDefault="00636276" w:rsidP="00636276">
            <w:r>
              <w:t>Description of the element</w:t>
            </w:r>
          </w:p>
        </w:tc>
      </w:tr>
      <w:tr w:rsidR="00636276" w14:paraId="41E78F63" w14:textId="77777777" w:rsidTr="00636276">
        <w:tblPrEx>
          <w:tblCellMar>
            <w:bottom w:w="0" w:type="dxa"/>
          </w:tblCellMar>
        </w:tblPrEx>
        <w:tc>
          <w:tcPr>
            <w:tcW w:w="2268" w:type="dxa"/>
            <w:shd w:val="clear" w:color="auto" w:fill="FFFFFF"/>
          </w:tcPr>
          <w:p w14:paraId="39FD1FBB" w14:textId="06DCF8B6" w:rsidR="00636276" w:rsidRDefault="00636276" w:rsidP="00636276">
            <w:r>
              <w:t>Type</w:t>
            </w:r>
          </w:p>
        </w:tc>
        <w:tc>
          <w:tcPr>
            <w:tcW w:w="2268" w:type="dxa"/>
            <w:shd w:val="clear" w:color="auto" w:fill="FFFFFF"/>
          </w:tcPr>
          <w:p w14:paraId="3EB70D7E" w14:textId="6E41FC0D" w:rsidR="00636276" w:rsidRDefault="00636276" w:rsidP="00636276">
            <w:hyperlink w:anchor="Deliverable16441" w:history="1">
              <w:r>
                <w:rPr>
                  <w:rStyle w:val="Hyperlink"/>
                </w:rPr>
                <w:t>xs:string</w:t>
              </w:r>
            </w:hyperlink>
          </w:p>
        </w:tc>
        <w:tc>
          <w:tcPr>
            <w:tcW w:w="5101" w:type="dxa"/>
            <w:shd w:val="clear" w:color="auto" w:fill="FFFFFF"/>
          </w:tcPr>
          <w:p w14:paraId="0F8D7C55" w14:textId="5956C23E" w:rsidR="00636276" w:rsidRDefault="00636276" w:rsidP="00636276">
            <w:r>
              <w:t>Type of an element</w:t>
            </w:r>
          </w:p>
        </w:tc>
      </w:tr>
      <w:tr w:rsidR="00636276" w14:paraId="40247D04" w14:textId="77777777" w:rsidTr="00636276">
        <w:tblPrEx>
          <w:tblCellMar>
            <w:bottom w:w="0" w:type="dxa"/>
          </w:tblCellMar>
        </w:tblPrEx>
        <w:tc>
          <w:tcPr>
            <w:tcW w:w="2268" w:type="dxa"/>
            <w:shd w:val="clear" w:color="auto" w:fill="FFFFFF"/>
          </w:tcPr>
          <w:p w14:paraId="0CB33DA6" w14:textId="2C5976DA" w:rsidR="00636276" w:rsidRDefault="00636276" w:rsidP="00636276">
            <w:r>
              <w:t>DateTime</w:t>
            </w:r>
          </w:p>
        </w:tc>
        <w:tc>
          <w:tcPr>
            <w:tcW w:w="2268" w:type="dxa"/>
            <w:shd w:val="clear" w:color="auto" w:fill="FFFFFF"/>
          </w:tcPr>
          <w:p w14:paraId="5350C180" w14:textId="6BADAF99" w:rsidR="00636276" w:rsidRDefault="00636276" w:rsidP="00636276">
            <w:hyperlink w:anchor="Deliverable16500" w:history="1">
              <w:r>
                <w:rPr>
                  <w:rStyle w:val="Hyperlink"/>
                </w:rPr>
                <w:t>xs:dateTime</w:t>
              </w:r>
            </w:hyperlink>
          </w:p>
        </w:tc>
        <w:tc>
          <w:tcPr>
            <w:tcW w:w="5101" w:type="dxa"/>
            <w:shd w:val="clear" w:color="auto" w:fill="FFFFFF"/>
          </w:tcPr>
          <w:p w14:paraId="5C1C2E2E" w14:textId="0086090F" w:rsidR="00636276" w:rsidRDefault="00636276" w:rsidP="00636276">
            <w:r>
              <w:t>Date and time of the element</w:t>
            </w:r>
          </w:p>
        </w:tc>
      </w:tr>
    </w:tbl>
    <w:p w14:paraId="32230A23" w14:textId="686E0EF7"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57C23D7" w14:textId="77777777" w:rsidTr="00636276">
        <w:tblPrEx>
          <w:tblCellMar>
            <w:bottom w:w="0" w:type="dxa"/>
          </w:tblCellMar>
        </w:tblPrEx>
        <w:tc>
          <w:tcPr>
            <w:tcW w:w="2268" w:type="dxa"/>
            <w:shd w:val="clear" w:color="auto" w:fill="FFFFFF"/>
          </w:tcPr>
          <w:p w14:paraId="2130C5DD" w14:textId="4968191C" w:rsidR="00636276" w:rsidRDefault="00636276" w:rsidP="00636276">
            <w:r>
              <w:t>part of</w:t>
            </w:r>
          </w:p>
        </w:tc>
        <w:tc>
          <w:tcPr>
            <w:tcW w:w="2268" w:type="dxa"/>
            <w:shd w:val="clear" w:color="auto" w:fill="FFFFFF"/>
          </w:tcPr>
          <w:p w14:paraId="67237D95" w14:textId="210E433E" w:rsidR="00636276" w:rsidRDefault="00636276" w:rsidP="00636276">
            <w:hyperlink w:anchor="Deliverable14755" w:history="1">
              <w:r>
                <w:rPr>
                  <w:rStyle w:val="Hyperlink"/>
                </w:rPr>
                <w:t>Component State</w:t>
              </w:r>
            </w:hyperlink>
          </w:p>
        </w:tc>
        <w:tc>
          <w:tcPr>
            <w:tcW w:w="5101" w:type="dxa"/>
            <w:shd w:val="clear" w:color="auto" w:fill="FFFFFF"/>
          </w:tcPr>
          <w:p w14:paraId="5795B636" w14:textId="109958E6" w:rsidR="00636276" w:rsidRDefault="00636276" w:rsidP="00636276">
            <w:r>
              <w:t>Parent element</w:t>
            </w:r>
          </w:p>
        </w:tc>
      </w:tr>
      <w:tr w:rsidR="00636276" w14:paraId="17CCB53E" w14:textId="77777777" w:rsidTr="00636276">
        <w:tblPrEx>
          <w:tblCellMar>
            <w:bottom w:w="0" w:type="dxa"/>
          </w:tblCellMar>
        </w:tblPrEx>
        <w:tc>
          <w:tcPr>
            <w:tcW w:w="2268" w:type="dxa"/>
            <w:shd w:val="clear" w:color="auto" w:fill="FFFFFF"/>
          </w:tcPr>
          <w:p w14:paraId="40EB7960" w14:textId="48B8C051" w:rsidR="00636276" w:rsidRDefault="00636276" w:rsidP="00636276">
            <w:r>
              <w:t>part of</w:t>
            </w:r>
          </w:p>
        </w:tc>
        <w:tc>
          <w:tcPr>
            <w:tcW w:w="2268" w:type="dxa"/>
            <w:shd w:val="clear" w:color="auto" w:fill="FFFFFF"/>
          </w:tcPr>
          <w:p w14:paraId="249C2906" w14:textId="7F006CE3" w:rsidR="00636276" w:rsidRDefault="00636276" w:rsidP="00636276">
            <w:hyperlink w:anchor="Deliverable14454" w:history="1">
              <w:r>
                <w:rPr>
                  <w:rStyle w:val="Hyperlink"/>
                </w:rPr>
                <w:t>System Component</w:t>
              </w:r>
            </w:hyperlink>
          </w:p>
        </w:tc>
        <w:tc>
          <w:tcPr>
            <w:tcW w:w="5101" w:type="dxa"/>
            <w:shd w:val="clear" w:color="auto" w:fill="FFFFFF"/>
          </w:tcPr>
          <w:p w14:paraId="15DE9A28" w14:textId="274EE861" w:rsidR="00636276" w:rsidRDefault="00636276" w:rsidP="00636276">
            <w:r>
              <w:t>Parent system component</w:t>
            </w:r>
          </w:p>
        </w:tc>
      </w:tr>
      <w:tr w:rsidR="00636276" w14:paraId="53F1DD04" w14:textId="77777777" w:rsidTr="00636276">
        <w:tblPrEx>
          <w:tblCellMar>
            <w:bottom w:w="0" w:type="dxa"/>
          </w:tblCellMar>
        </w:tblPrEx>
        <w:tc>
          <w:tcPr>
            <w:tcW w:w="2268" w:type="dxa"/>
            <w:shd w:val="clear" w:color="auto" w:fill="FFFFFF"/>
          </w:tcPr>
          <w:p w14:paraId="090B2170" w14:textId="6F72027B" w:rsidR="00636276" w:rsidRDefault="00636276" w:rsidP="00636276">
            <w:r>
              <w:t>used in</w:t>
            </w:r>
          </w:p>
        </w:tc>
        <w:tc>
          <w:tcPr>
            <w:tcW w:w="2268" w:type="dxa"/>
            <w:shd w:val="clear" w:color="auto" w:fill="FFFFFF"/>
          </w:tcPr>
          <w:p w14:paraId="0B0E8980" w14:textId="36C4DE66" w:rsidR="00636276" w:rsidRDefault="00636276" w:rsidP="00636276">
            <w:hyperlink w:anchor="Deliverable14454" w:history="1">
              <w:r>
                <w:rPr>
                  <w:rStyle w:val="Hyperlink"/>
                </w:rPr>
                <w:t>System Component</w:t>
              </w:r>
            </w:hyperlink>
          </w:p>
        </w:tc>
        <w:tc>
          <w:tcPr>
            <w:tcW w:w="5101" w:type="dxa"/>
            <w:shd w:val="clear" w:color="auto" w:fill="FFFFFF"/>
          </w:tcPr>
          <w:p w14:paraId="47BDB5BD" w14:textId="5A0A094D" w:rsidR="00636276" w:rsidRDefault="00636276" w:rsidP="00636276">
            <w:r>
              <w:t>Context system component of the usage</w:t>
            </w:r>
          </w:p>
        </w:tc>
      </w:tr>
      <w:tr w:rsidR="00636276" w14:paraId="16A449A8" w14:textId="77777777" w:rsidTr="00636276">
        <w:tblPrEx>
          <w:tblCellMar>
            <w:bottom w:w="0" w:type="dxa"/>
          </w:tblCellMar>
        </w:tblPrEx>
        <w:tc>
          <w:tcPr>
            <w:tcW w:w="2268" w:type="dxa"/>
            <w:shd w:val="clear" w:color="auto" w:fill="FFFFFF"/>
          </w:tcPr>
          <w:p w14:paraId="08B85E5C" w14:textId="7789AE4B" w:rsidR="00636276" w:rsidRDefault="00636276" w:rsidP="00636276">
            <w:r>
              <w:t>changes to</w:t>
            </w:r>
          </w:p>
        </w:tc>
        <w:tc>
          <w:tcPr>
            <w:tcW w:w="2268" w:type="dxa"/>
            <w:shd w:val="clear" w:color="auto" w:fill="FFFFFF"/>
          </w:tcPr>
          <w:p w14:paraId="240893B0" w14:textId="172A9F57" w:rsidR="00636276" w:rsidRDefault="00636276" w:rsidP="00636276">
            <w:hyperlink w:anchor="Deliverable14755" w:history="1">
              <w:r>
                <w:rPr>
                  <w:rStyle w:val="Hyperlink"/>
                </w:rPr>
                <w:t>Component State</w:t>
              </w:r>
            </w:hyperlink>
          </w:p>
        </w:tc>
        <w:tc>
          <w:tcPr>
            <w:tcW w:w="5101" w:type="dxa"/>
            <w:shd w:val="clear" w:color="auto" w:fill="FFFFFF"/>
          </w:tcPr>
          <w:p w14:paraId="78169D7A" w14:textId="24B28264" w:rsidR="00636276" w:rsidRDefault="00636276" w:rsidP="00636276">
            <w:r>
              <w:t>Target state that is reached starting from an initial state</w:t>
            </w:r>
          </w:p>
        </w:tc>
      </w:tr>
    </w:tbl>
    <w:p w14:paraId="0310F336" w14:textId="7B2094D4"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F8C90B9" w14:textId="77777777" w:rsidTr="00636276">
        <w:tblPrEx>
          <w:tblCellMar>
            <w:bottom w:w="0" w:type="dxa"/>
          </w:tblCellMar>
        </w:tblPrEx>
        <w:tc>
          <w:tcPr>
            <w:tcW w:w="2268" w:type="dxa"/>
            <w:shd w:val="clear" w:color="auto" w:fill="FFFFFF"/>
          </w:tcPr>
          <w:p w14:paraId="75BF398B" w14:textId="77777777" w:rsidR="00636276" w:rsidRDefault="00636276" w:rsidP="00636276"/>
        </w:tc>
        <w:tc>
          <w:tcPr>
            <w:tcW w:w="2268" w:type="dxa"/>
            <w:shd w:val="clear" w:color="auto" w:fill="FFFFFF"/>
          </w:tcPr>
          <w:p w14:paraId="440F849A" w14:textId="77777777" w:rsidR="00636276" w:rsidRDefault="00636276" w:rsidP="00636276"/>
        </w:tc>
        <w:tc>
          <w:tcPr>
            <w:tcW w:w="5101" w:type="dxa"/>
            <w:shd w:val="clear" w:color="auto" w:fill="FFFFFF"/>
          </w:tcPr>
          <w:p w14:paraId="225EF292" w14:textId="0C509B02" w:rsidR="00636276" w:rsidRDefault="00636276" w:rsidP="00636276">
            <w:r>
              <w:t>Parent element</w:t>
            </w:r>
          </w:p>
        </w:tc>
      </w:tr>
      <w:tr w:rsidR="00636276" w14:paraId="4956588F" w14:textId="77777777" w:rsidTr="00636276">
        <w:tblPrEx>
          <w:tblCellMar>
            <w:bottom w:w="0" w:type="dxa"/>
          </w:tblCellMar>
        </w:tblPrEx>
        <w:tc>
          <w:tcPr>
            <w:tcW w:w="2268" w:type="dxa"/>
            <w:shd w:val="clear" w:color="auto" w:fill="FFFFFF"/>
          </w:tcPr>
          <w:p w14:paraId="2CAB722E" w14:textId="77777777" w:rsidR="00636276" w:rsidRDefault="00636276" w:rsidP="00636276"/>
        </w:tc>
        <w:tc>
          <w:tcPr>
            <w:tcW w:w="2268" w:type="dxa"/>
            <w:shd w:val="clear" w:color="auto" w:fill="FFFFFF"/>
          </w:tcPr>
          <w:p w14:paraId="4848197D" w14:textId="77777777" w:rsidR="00636276" w:rsidRDefault="00636276" w:rsidP="00636276"/>
        </w:tc>
        <w:tc>
          <w:tcPr>
            <w:tcW w:w="5101" w:type="dxa"/>
            <w:shd w:val="clear" w:color="auto" w:fill="FFFFFF"/>
          </w:tcPr>
          <w:p w14:paraId="1106B4E4" w14:textId="7F314DF2" w:rsidR="00636276" w:rsidRDefault="00636276" w:rsidP="00636276">
            <w:r>
              <w:t>Target state that is reached starting from an initial state</w:t>
            </w:r>
          </w:p>
        </w:tc>
      </w:tr>
    </w:tbl>
    <w:p w14:paraId="560990FD" w14:textId="2BDE7466" w:rsidR="00636276" w:rsidRDefault="00636276" w:rsidP="00636276">
      <w:pPr>
        <w:pStyle w:val="berschrift4"/>
        <w:numPr>
          <w:ilvl w:val="3"/>
          <w:numId w:val="22"/>
        </w:numPr>
      </w:pPr>
      <w:bookmarkStart w:id="58" w:name="Deliverable13421"/>
      <w:r>
        <w:t>Mechanical Design</w:t>
      </w:r>
      <w:bookmarkEnd w:id="58"/>
    </w:p>
    <w:p w14:paraId="25D3AA5F" w14:textId="443BBB6E" w:rsidR="00636276" w:rsidRDefault="00636276" w:rsidP="00636276">
      <w:r>
        <w:t>Includes all entities relevant to mechanical design</w:t>
      </w:r>
    </w:p>
    <w:p w14:paraId="19FAC362" w14:textId="77777777" w:rsidR="00636276" w:rsidRDefault="00636276" w:rsidP="00636276">
      <w:pPr>
        <w:keepNext/>
      </w:pPr>
      <w:r>
        <w:rPr>
          <w:noProof/>
        </w:rPr>
        <w:drawing>
          <wp:inline distT="0" distB="0" distL="0" distR="0" wp14:anchorId="6AF80941" wp14:editId="03D1CF25">
            <wp:extent cx="857370" cy="857370"/>
            <wp:effectExtent l="0" t="0" r="0" b="0"/>
            <wp:docPr id="1297307381"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738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F84C364" w14:textId="1EA77041" w:rsidR="00636276" w:rsidRDefault="00636276" w:rsidP="00636276">
      <w:pPr>
        <w:pStyle w:val="Beschriftung"/>
      </w:pPr>
      <w:r>
        <w:t xml:space="preserve">Figure </w:t>
      </w:r>
      <w:fldSimple w:instr=" SEQ Figure \* ARABIC ">
        <w:r>
          <w:rPr>
            <w:noProof/>
          </w:rPr>
          <w:t>42</w:t>
        </w:r>
      </w:fldSimple>
      <w:r>
        <w:t xml:space="preserve"> Icon</w:t>
      </w:r>
    </w:p>
    <w:p w14:paraId="66BA530B" w14:textId="77777777" w:rsidR="00636276" w:rsidRDefault="00636276" w:rsidP="00636276">
      <w:pPr>
        <w:keepNext/>
      </w:pPr>
      <w:r>
        <w:rPr>
          <w:noProof/>
        </w:rPr>
        <w:lastRenderedPageBreak/>
        <w:drawing>
          <wp:inline distT="0" distB="0" distL="0" distR="0" wp14:anchorId="2A8AE0E5" wp14:editId="1839FDFF">
            <wp:extent cx="6119495" cy="1325880"/>
            <wp:effectExtent l="0" t="0" r="0" b="7620"/>
            <wp:docPr id="2103296688"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96688"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9495" cy="1325880"/>
                    </a:xfrm>
                    <a:prstGeom prst="rect">
                      <a:avLst/>
                    </a:prstGeom>
                  </pic:spPr>
                </pic:pic>
              </a:graphicData>
            </a:graphic>
          </wp:inline>
        </w:drawing>
      </w:r>
    </w:p>
    <w:p w14:paraId="7F74B2C7" w14:textId="341319F0" w:rsidR="00636276" w:rsidRDefault="00636276" w:rsidP="00636276">
      <w:pPr>
        <w:pStyle w:val="Beschriftung"/>
      </w:pPr>
      <w:r>
        <w:t xml:space="preserve">Figure </w:t>
      </w:r>
      <w:fldSimple w:instr=" SEQ Figure \* ARABIC ">
        <w:r>
          <w:rPr>
            <w:noProof/>
          </w:rPr>
          <w:t>43</w:t>
        </w:r>
      </w:fldSimple>
      <w:r>
        <w:t xml:space="preserve"> Package Class Diagram 'Mechanical Design'</w:t>
      </w:r>
    </w:p>
    <w:p w14:paraId="623EE401" w14:textId="253DE6B0" w:rsidR="00636276" w:rsidRDefault="00636276" w:rsidP="00636276">
      <w:pPr>
        <w:pStyle w:val="berschrift5"/>
      </w:pPr>
      <w:bookmarkStart w:id="59" w:name="Deliverable13422"/>
      <w:r>
        <w:t>Mechanical Component</w:t>
      </w:r>
      <w:bookmarkEnd w:id="59"/>
    </w:p>
    <w:p w14:paraId="2428FFC0" w14:textId="53E82BE3" w:rsidR="00636276" w:rsidRDefault="00636276" w:rsidP="00636276">
      <w:r>
        <w:t>Represents a single mechanical part, an assembly or the entire product</w:t>
      </w:r>
    </w:p>
    <w:p w14:paraId="3C58F408" w14:textId="77777777" w:rsidR="00636276" w:rsidRDefault="00636276" w:rsidP="00636276">
      <w:pPr>
        <w:keepNext/>
      </w:pPr>
      <w:r>
        <w:rPr>
          <w:noProof/>
        </w:rPr>
        <w:drawing>
          <wp:inline distT="0" distB="0" distL="0" distR="0" wp14:anchorId="7882800E" wp14:editId="60DCF899">
            <wp:extent cx="857370" cy="857370"/>
            <wp:effectExtent l="0" t="0" r="0" b="0"/>
            <wp:docPr id="1595195675"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567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9201A95" w14:textId="0B9324B0" w:rsidR="00636276" w:rsidRDefault="00636276" w:rsidP="00636276">
      <w:pPr>
        <w:pStyle w:val="Beschriftung"/>
      </w:pPr>
      <w:r>
        <w:t xml:space="preserve">Figure </w:t>
      </w:r>
      <w:fldSimple w:instr=" SEQ Figure \* ARABIC ">
        <w:r>
          <w:rPr>
            <w:noProof/>
          </w:rPr>
          <w:t>44</w:t>
        </w:r>
      </w:fldSimple>
      <w:r>
        <w:t xml:space="preserve"> Icon</w:t>
      </w:r>
    </w:p>
    <w:p w14:paraId="3E422143" w14:textId="77777777" w:rsidR="00636276" w:rsidRDefault="00636276" w:rsidP="00636276">
      <w:pPr>
        <w:keepNext/>
      </w:pPr>
      <w:r>
        <w:rPr>
          <w:noProof/>
        </w:rPr>
        <w:drawing>
          <wp:inline distT="0" distB="0" distL="0" distR="0" wp14:anchorId="10746889" wp14:editId="6CF07C49">
            <wp:extent cx="5805665" cy="727094"/>
            <wp:effectExtent l="0" t="0" r="5080" b="0"/>
            <wp:docPr id="911492067"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206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05665" cy="727094"/>
                    </a:xfrm>
                    <a:prstGeom prst="rect">
                      <a:avLst/>
                    </a:prstGeom>
                  </pic:spPr>
                </pic:pic>
              </a:graphicData>
            </a:graphic>
          </wp:inline>
        </w:drawing>
      </w:r>
    </w:p>
    <w:p w14:paraId="3E126F12" w14:textId="6AC88633" w:rsidR="00636276" w:rsidRDefault="00636276" w:rsidP="00636276">
      <w:pPr>
        <w:pStyle w:val="Beschriftung"/>
      </w:pPr>
      <w:r>
        <w:t xml:space="preserve">Figure </w:t>
      </w:r>
      <w:fldSimple w:instr=" SEQ Figure \* ARABIC ">
        <w:r>
          <w:rPr>
            <w:noProof/>
          </w:rPr>
          <w:t>45</w:t>
        </w:r>
      </w:fldSimple>
      <w:r>
        <w:t xml:space="preserve"> Class Context Diagram 'Mechanical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BDAF8BF" w14:textId="77777777" w:rsidTr="00636276">
        <w:tblPrEx>
          <w:tblCellMar>
            <w:bottom w:w="0" w:type="dxa"/>
          </w:tblCellMar>
        </w:tblPrEx>
        <w:tc>
          <w:tcPr>
            <w:tcW w:w="2268" w:type="dxa"/>
            <w:shd w:val="clear" w:color="auto" w:fill="FFFFFF"/>
          </w:tcPr>
          <w:p w14:paraId="493C57DC" w14:textId="42E2B5C6" w:rsidR="00636276" w:rsidRDefault="00636276" w:rsidP="00636276">
            <w:r w:rsidRPr="00636276">
              <w:rPr>
                <w:rStyle w:val="Fett"/>
              </w:rPr>
              <w:t>Generalizations</w:t>
            </w:r>
          </w:p>
        </w:tc>
        <w:tc>
          <w:tcPr>
            <w:tcW w:w="7369" w:type="dxa"/>
            <w:shd w:val="clear" w:color="auto" w:fill="FFFFFF"/>
          </w:tcPr>
          <w:p w14:paraId="2B036233" w14:textId="5C18B2A4" w:rsidR="00636276" w:rsidRDefault="00636276" w:rsidP="00636276">
            <w:hyperlink w:anchor="Deliverable14454" w:history="1">
              <w:r>
                <w:rPr>
                  <w:rStyle w:val="Hyperlink"/>
                </w:rPr>
                <w:t>System Component</w:t>
              </w:r>
            </w:hyperlink>
          </w:p>
        </w:tc>
      </w:tr>
      <w:tr w:rsidR="00636276" w14:paraId="6AAC945C" w14:textId="77777777" w:rsidTr="00636276">
        <w:tblPrEx>
          <w:tblCellMar>
            <w:bottom w:w="0" w:type="dxa"/>
          </w:tblCellMar>
        </w:tblPrEx>
        <w:tc>
          <w:tcPr>
            <w:tcW w:w="2268" w:type="dxa"/>
            <w:shd w:val="clear" w:color="auto" w:fill="FFFFFF"/>
          </w:tcPr>
          <w:p w14:paraId="1DFC70B7" w14:textId="70433B4A" w:rsidR="00636276" w:rsidRPr="00636276" w:rsidRDefault="00636276" w:rsidP="00636276">
            <w:pPr>
              <w:rPr>
                <w:rStyle w:val="Fett"/>
              </w:rPr>
            </w:pPr>
            <w:r w:rsidRPr="00636276">
              <w:rPr>
                <w:rStyle w:val="Fett"/>
              </w:rPr>
              <w:t>Specializations</w:t>
            </w:r>
          </w:p>
        </w:tc>
        <w:tc>
          <w:tcPr>
            <w:tcW w:w="7369" w:type="dxa"/>
            <w:shd w:val="clear" w:color="auto" w:fill="FFFFFF"/>
          </w:tcPr>
          <w:p w14:paraId="7C8A9E4A" w14:textId="77777777" w:rsidR="00636276" w:rsidRDefault="00636276" w:rsidP="00636276">
            <w:hyperlink w:anchor="Deliverable13501" w:history="1">
              <w:r>
                <w:rPr>
                  <w:rStyle w:val="Hyperlink"/>
                </w:rPr>
                <w:t>Verification Resource</w:t>
              </w:r>
            </w:hyperlink>
          </w:p>
          <w:p w14:paraId="787CE6BB" w14:textId="3F92CC65" w:rsidR="00636276" w:rsidRDefault="00636276" w:rsidP="00636276">
            <w:hyperlink w:anchor="Deliverable14409" w:history="1">
              <w:r>
                <w:rPr>
                  <w:rStyle w:val="Hyperlink"/>
                </w:rPr>
                <w:t>Manufacturing Equipment Component</w:t>
              </w:r>
            </w:hyperlink>
          </w:p>
        </w:tc>
      </w:tr>
      <w:tr w:rsidR="00636276" w14:paraId="17C72FF4" w14:textId="77777777" w:rsidTr="00636276">
        <w:tblPrEx>
          <w:tblCellMar>
            <w:bottom w:w="0" w:type="dxa"/>
          </w:tblCellMar>
        </w:tblPrEx>
        <w:tc>
          <w:tcPr>
            <w:tcW w:w="2268" w:type="dxa"/>
            <w:shd w:val="clear" w:color="auto" w:fill="FFFFFF"/>
          </w:tcPr>
          <w:p w14:paraId="12003E1F" w14:textId="3AEDD144" w:rsidR="00636276" w:rsidRPr="00636276" w:rsidRDefault="00636276" w:rsidP="00636276">
            <w:pPr>
              <w:rPr>
                <w:rStyle w:val="Fett"/>
              </w:rPr>
            </w:pPr>
            <w:r w:rsidRPr="00636276">
              <w:rPr>
                <w:rStyle w:val="Fett"/>
              </w:rPr>
              <w:t>Delivered by</w:t>
            </w:r>
          </w:p>
        </w:tc>
        <w:tc>
          <w:tcPr>
            <w:tcW w:w="7369" w:type="dxa"/>
            <w:shd w:val="clear" w:color="auto" w:fill="FFFFFF"/>
          </w:tcPr>
          <w:p w14:paraId="2E5BEE06" w14:textId="65F765C1" w:rsidR="00636276" w:rsidRDefault="00636276" w:rsidP="00636276">
            <w:hyperlink w:anchor="Activity2536" w:history="1">
              <w:r>
                <w:rPr>
                  <w:rStyle w:val="Hyperlink"/>
                </w:rPr>
                <w:t>Mechanical Design</w:t>
              </w:r>
            </w:hyperlink>
          </w:p>
        </w:tc>
      </w:tr>
      <w:tr w:rsidR="00636276" w14:paraId="38DEB001" w14:textId="77777777" w:rsidTr="00636276">
        <w:tblPrEx>
          <w:tblCellMar>
            <w:bottom w:w="0" w:type="dxa"/>
          </w:tblCellMar>
        </w:tblPrEx>
        <w:tc>
          <w:tcPr>
            <w:tcW w:w="2268" w:type="dxa"/>
            <w:shd w:val="clear" w:color="auto" w:fill="FFFFFF"/>
          </w:tcPr>
          <w:p w14:paraId="183163B6" w14:textId="4E02A5E1" w:rsidR="00636276" w:rsidRPr="00636276" w:rsidRDefault="00636276" w:rsidP="00636276">
            <w:pPr>
              <w:rPr>
                <w:rStyle w:val="Fett"/>
              </w:rPr>
            </w:pPr>
            <w:r w:rsidRPr="00636276">
              <w:rPr>
                <w:rStyle w:val="Fett"/>
              </w:rPr>
              <w:t>Delivered to</w:t>
            </w:r>
          </w:p>
        </w:tc>
        <w:tc>
          <w:tcPr>
            <w:tcW w:w="7369" w:type="dxa"/>
            <w:shd w:val="clear" w:color="auto" w:fill="FFFFFF"/>
          </w:tcPr>
          <w:p w14:paraId="49E50A8F" w14:textId="77777777" w:rsidR="00636276" w:rsidRDefault="00636276" w:rsidP="00636276">
            <w:hyperlink w:anchor="Activity6948" w:history="1">
              <w:r>
                <w:rPr>
                  <w:rStyle w:val="Hyperlink"/>
                </w:rPr>
                <w:t>Define Joining Elements</w:t>
              </w:r>
            </w:hyperlink>
          </w:p>
          <w:p w14:paraId="6700B6CB" w14:textId="77777777" w:rsidR="00636276" w:rsidRDefault="00636276" w:rsidP="00636276">
            <w:hyperlink w:anchor="Activity2537" w:history="1">
              <w:r>
                <w:rPr>
                  <w:rStyle w:val="Hyperlink"/>
                </w:rPr>
                <w:t>Electrical/Electronical Design</w:t>
              </w:r>
            </w:hyperlink>
          </w:p>
          <w:p w14:paraId="4F8425D4" w14:textId="77777777" w:rsidR="00636276" w:rsidRDefault="00636276" w:rsidP="00636276">
            <w:hyperlink w:anchor="Activity2538" w:history="1">
              <w:r>
                <w:rPr>
                  <w:rStyle w:val="Hyperlink"/>
                </w:rPr>
                <w:t>Software Engineering</w:t>
              </w:r>
            </w:hyperlink>
          </w:p>
          <w:p w14:paraId="258E8B3A" w14:textId="77777777" w:rsidR="00636276" w:rsidRDefault="00636276" w:rsidP="00636276">
            <w:hyperlink w:anchor="Activity2539" w:history="1">
              <w:r>
                <w:rPr>
                  <w:rStyle w:val="Hyperlink"/>
                </w:rPr>
                <w:t>Electrical/Mechanical Design Collaboration</w:t>
              </w:r>
            </w:hyperlink>
          </w:p>
          <w:p w14:paraId="7325DD6A" w14:textId="77777777" w:rsidR="00636276" w:rsidRDefault="00636276" w:rsidP="00636276">
            <w:hyperlink w:anchor="Activity2541" w:history="1">
              <w:r>
                <w:rPr>
                  <w:rStyle w:val="Hyperlink"/>
                </w:rPr>
                <w:t>Plan and prepare Simulation</w:t>
              </w:r>
            </w:hyperlink>
          </w:p>
          <w:p w14:paraId="521233A3" w14:textId="77777777" w:rsidR="00636276" w:rsidRDefault="00636276" w:rsidP="00636276">
            <w:hyperlink w:anchor="Activity6136" w:history="1">
              <w:r>
                <w:rPr>
                  <w:rStyle w:val="Hyperlink"/>
                </w:rPr>
                <w:t>Perform and document Simulation</w:t>
              </w:r>
            </w:hyperlink>
          </w:p>
          <w:p w14:paraId="2B47C508" w14:textId="77777777" w:rsidR="00636276" w:rsidRDefault="00636276" w:rsidP="00636276">
            <w:hyperlink w:anchor="Activity2542" w:history="1">
              <w:r>
                <w:rPr>
                  <w:rStyle w:val="Hyperlink"/>
                </w:rPr>
                <w:t>Prepare Testing</w:t>
              </w:r>
            </w:hyperlink>
          </w:p>
          <w:p w14:paraId="3E4F545C" w14:textId="77777777" w:rsidR="00636276" w:rsidRDefault="00636276" w:rsidP="00636276">
            <w:hyperlink w:anchor="Activity6138" w:history="1">
              <w:r>
                <w:rPr>
                  <w:rStyle w:val="Hyperlink"/>
                </w:rPr>
                <w:t>Perform and document Testing</w:t>
              </w:r>
            </w:hyperlink>
          </w:p>
          <w:p w14:paraId="541DF7CA" w14:textId="77777777" w:rsidR="00636276" w:rsidRDefault="00636276" w:rsidP="00636276">
            <w:hyperlink w:anchor="Activity2544" w:history="1">
              <w:r>
                <w:rPr>
                  <w:rStyle w:val="Hyperlink"/>
                </w:rPr>
                <w:t>Process Planning</w:t>
              </w:r>
            </w:hyperlink>
          </w:p>
          <w:p w14:paraId="4E678CEB" w14:textId="77777777" w:rsidR="00636276" w:rsidRDefault="00636276" w:rsidP="00636276">
            <w:hyperlink w:anchor="Activity2665" w:history="1">
              <w:r>
                <w:rPr>
                  <w:rStyle w:val="Hyperlink"/>
                </w:rPr>
                <w:t>Inspection Planning</w:t>
              </w:r>
            </w:hyperlink>
          </w:p>
          <w:p w14:paraId="15CEB416" w14:textId="77777777" w:rsidR="00636276" w:rsidRDefault="00636276" w:rsidP="00636276">
            <w:hyperlink w:anchor="Activity3044" w:history="1">
              <w:r>
                <w:rPr>
                  <w:rStyle w:val="Hyperlink"/>
                </w:rPr>
                <w:t>Cost Calculation</w:t>
              </w:r>
            </w:hyperlink>
          </w:p>
          <w:p w14:paraId="4E7DE94D" w14:textId="77777777" w:rsidR="00636276" w:rsidRDefault="00636276" w:rsidP="00636276">
            <w:hyperlink w:anchor="Activity2545" w:history="1">
              <w:r>
                <w:rPr>
                  <w:rStyle w:val="Hyperlink"/>
                </w:rPr>
                <w:t>Plant Layout</w:t>
              </w:r>
            </w:hyperlink>
          </w:p>
          <w:p w14:paraId="1FE7E23B" w14:textId="77777777" w:rsidR="00636276" w:rsidRDefault="00636276" w:rsidP="00636276">
            <w:hyperlink w:anchor="Activity2546" w:history="1">
              <w:r>
                <w:rPr>
                  <w:rStyle w:val="Hyperlink"/>
                </w:rPr>
                <w:t>Tools &amp; Equipment Design</w:t>
              </w:r>
            </w:hyperlink>
          </w:p>
          <w:p w14:paraId="4185A508" w14:textId="77777777" w:rsidR="00636276" w:rsidRDefault="00636276" w:rsidP="00636276">
            <w:hyperlink w:anchor="Activity2548" w:history="1">
              <w:r>
                <w:rPr>
                  <w:rStyle w:val="Hyperlink"/>
                </w:rPr>
                <w:t>Parts Manufacturing</w:t>
              </w:r>
            </w:hyperlink>
          </w:p>
          <w:p w14:paraId="481406A0" w14:textId="77777777" w:rsidR="00636276" w:rsidRDefault="00636276" w:rsidP="00636276">
            <w:hyperlink w:anchor="Activity2549" w:history="1">
              <w:r>
                <w:rPr>
                  <w:rStyle w:val="Hyperlink"/>
                </w:rPr>
                <w:t>Product Assembly</w:t>
              </w:r>
            </w:hyperlink>
          </w:p>
          <w:p w14:paraId="5744ED1D" w14:textId="77777777" w:rsidR="00636276" w:rsidRDefault="00636276" w:rsidP="00636276">
            <w:hyperlink w:anchor="Activity3042" w:history="1">
              <w:r>
                <w:rPr>
                  <w:rStyle w:val="Hyperlink"/>
                </w:rPr>
                <w:t>Quality Inspection</w:t>
              </w:r>
            </w:hyperlink>
          </w:p>
          <w:p w14:paraId="13CC05EE" w14:textId="77777777" w:rsidR="00636276" w:rsidRDefault="00636276" w:rsidP="00636276">
            <w:hyperlink w:anchor="Activity2667" w:history="1">
              <w:r>
                <w:rPr>
                  <w:rStyle w:val="Hyperlink"/>
                </w:rPr>
                <w:t>Packaging &amp; Logistics</w:t>
              </w:r>
            </w:hyperlink>
          </w:p>
          <w:p w14:paraId="5FD22931" w14:textId="77777777" w:rsidR="00636276" w:rsidRDefault="00636276" w:rsidP="00636276">
            <w:hyperlink w:anchor="Activity2663" w:history="1">
              <w:r>
                <w:rPr>
                  <w:rStyle w:val="Hyperlink"/>
                </w:rPr>
                <w:t>Product Usage</w:t>
              </w:r>
            </w:hyperlink>
          </w:p>
          <w:p w14:paraId="053E9682" w14:textId="77777777" w:rsidR="00636276" w:rsidRDefault="00636276" w:rsidP="00636276">
            <w:hyperlink w:anchor="Activity2664" w:history="1">
              <w:r>
                <w:rPr>
                  <w:rStyle w:val="Hyperlink"/>
                </w:rPr>
                <w:t>Maintenance &amp; Service</w:t>
              </w:r>
            </w:hyperlink>
          </w:p>
          <w:p w14:paraId="7AB93A95" w14:textId="77777777" w:rsidR="00636276" w:rsidRDefault="00636276" w:rsidP="00636276">
            <w:hyperlink w:anchor="Activity3043" w:history="1">
              <w:r>
                <w:rPr>
                  <w:rStyle w:val="Hyperlink"/>
                </w:rPr>
                <w:t>Disassembly &amp; Recycling</w:t>
              </w:r>
            </w:hyperlink>
          </w:p>
          <w:p w14:paraId="1CB0B0F6" w14:textId="77777777" w:rsidR="00636276" w:rsidRDefault="00636276" w:rsidP="00636276">
            <w:hyperlink w:anchor="Activity2666" w:history="1">
              <w:r>
                <w:rPr>
                  <w:rStyle w:val="Hyperlink"/>
                </w:rPr>
                <w:t>Procurement</w:t>
              </w:r>
            </w:hyperlink>
          </w:p>
          <w:p w14:paraId="39CAEC79" w14:textId="5F02FF49" w:rsidR="00636276" w:rsidRDefault="00636276" w:rsidP="00636276">
            <w:hyperlink w:anchor="Activity6744" w:history="1">
              <w:r>
                <w:rPr>
                  <w:rStyle w:val="Hyperlink"/>
                </w:rPr>
                <w:t>Long-Term Archiving</w:t>
              </w:r>
            </w:hyperlink>
          </w:p>
        </w:tc>
      </w:tr>
    </w:tbl>
    <w:p w14:paraId="611B83A4" w14:textId="7D0FCCB6"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8CC16E9" w14:textId="77777777" w:rsidTr="00636276">
        <w:tblPrEx>
          <w:tblCellMar>
            <w:bottom w:w="0" w:type="dxa"/>
          </w:tblCellMar>
        </w:tblPrEx>
        <w:tc>
          <w:tcPr>
            <w:tcW w:w="2268" w:type="dxa"/>
            <w:shd w:val="clear" w:color="auto" w:fill="FFFFFF"/>
          </w:tcPr>
          <w:p w14:paraId="2AC34D7C" w14:textId="1F262713" w:rsidR="00636276" w:rsidRDefault="00636276" w:rsidP="00636276">
            <w:r>
              <w:t>Identifier</w:t>
            </w:r>
          </w:p>
        </w:tc>
        <w:tc>
          <w:tcPr>
            <w:tcW w:w="2268" w:type="dxa"/>
            <w:shd w:val="clear" w:color="auto" w:fill="FFFFFF"/>
          </w:tcPr>
          <w:p w14:paraId="21805634" w14:textId="0CE7AE17" w:rsidR="00636276" w:rsidRDefault="00636276" w:rsidP="00636276">
            <w:hyperlink w:anchor="Deliverable16441" w:history="1">
              <w:r>
                <w:rPr>
                  <w:rStyle w:val="Hyperlink"/>
                </w:rPr>
                <w:t>xs:string</w:t>
              </w:r>
            </w:hyperlink>
          </w:p>
        </w:tc>
        <w:tc>
          <w:tcPr>
            <w:tcW w:w="5101" w:type="dxa"/>
            <w:shd w:val="clear" w:color="auto" w:fill="FFFFFF"/>
          </w:tcPr>
          <w:p w14:paraId="5377DFA8" w14:textId="0752FB83" w:rsidR="00636276" w:rsidRDefault="00636276" w:rsidP="00636276">
            <w:r>
              <w:t>Unambiguous identifier of the element</w:t>
            </w:r>
          </w:p>
        </w:tc>
      </w:tr>
      <w:tr w:rsidR="00636276" w14:paraId="132C1D79" w14:textId="77777777" w:rsidTr="00636276">
        <w:tblPrEx>
          <w:tblCellMar>
            <w:bottom w:w="0" w:type="dxa"/>
          </w:tblCellMar>
        </w:tblPrEx>
        <w:tc>
          <w:tcPr>
            <w:tcW w:w="2268" w:type="dxa"/>
            <w:shd w:val="clear" w:color="auto" w:fill="FFFFFF"/>
          </w:tcPr>
          <w:p w14:paraId="12694D5B" w14:textId="7AB4DBCE" w:rsidR="00636276" w:rsidRDefault="00636276" w:rsidP="00636276">
            <w:r>
              <w:t>Number</w:t>
            </w:r>
          </w:p>
        </w:tc>
        <w:tc>
          <w:tcPr>
            <w:tcW w:w="2268" w:type="dxa"/>
            <w:shd w:val="clear" w:color="auto" w:fill="FFFFFF"/>
          </w:tcPr>
          <w:p w14:paraId="6CC94C16" w14:textId="2099E395" w:rsidR="00636276" w:rsidRDefault="00636276" w:rsidP="00636276">
            <w:hyperlink w:anchor="Deliverable16441" w:history="1">
              <w:r>
                <w:rPr>
                  <w:rStyle w:val="Hyperlink"/>
                </w:rPr>
                <w:t>xs:string</w:t>
              </w:r>
            </w:hyperlink>
          </w:p>
        </w:tc>
        <w:tc>
          <w:tcPr>
            <w:tcW w:w="5101" w:type="dxa"/>
            <w:shd w:val="clear" w:color="auto" w:fill="FFFFFF"/>
          </w:tcPr>
          <w:p w14:paraId="0178D265" w14:textId="6A06A4AC" w:rsidR="00636276" w:rsidRDefault="00636276" w:rsidP="00636276">
            <w:r>
              <w:t>Legible number or name of the element, i. e. part number</w:t>
            </w:r>
          </w:p>
        </w:tc>
      </w:tr>
      <w:tr w:rsidR="00636276" w14:paraId="72896BFB" w14:textId="77777777" w:rsidTr="00636276">
        <w:tblPrEx>
          <w:tblCellMar>
            <w:bottom w:w="0" w:type="dxa"/>
          </w:tblCellMar>
        </w:tblPrEx>
        <w:tc>
          <w:tcPr>
            <w:tcW w:w="2268" w:type="dxa"/>
            <w:shd w:val="clear" w:color="auto" w:fill="FFFFFF"/>
          </w:tcPr>
          <w:p w14:paraId="479C083F" w14:textId="09597588" w:rsidR="00636276" w:rsidRDefault="00636276" w:rsidP="00636276">
            <w:r>
              <w:t>Title</w:t>
            </w:r>
          </w:p>
        </w:tc>
        <w:tc>
          <w:tcPr>
            <w:tcW w:w="2268" w:type="dxa"/>
            <w:shd w:val="clear" w:color="auto" w:fill="FFFFFF"/>
          </w:tcPr>
          <w:p w14:paraId="47F522EA" w14:textId="35D4E878" w:rsidR="00636276" w:rsidRDefault="00636276" w:rsidP="00636276">
            <w:hyperlink w:anchor="Deliverable16441" w:history="1">
              <w:r>
                <w:rPr>
                  <w:rStyle w:val="Hyperlink"/>
                </w:rPr>
                <w:t>xs:string</w:t>
              </w:r>
            </w:hyperlink>
          </w:p>
        </w:tc>
        <w:tc>
          <w:tcPr>
            <w:tcW w:w="5101" w:type="dxa"/>
            <w:shd w:val="clear" w:color="auto" w:fill="FFFFFF"/>
          </w:tcPr>
          <w:p w14:paraId="22495688" w14:textId="1A196E80" w:rsidR="00636276" w:rsidRDefault="00636276" w:rsidP="00636276">
            <w:r>
              <w:t>Title of the element</w:t>
            </w:r>
          </w:p>
        </w:tc>
      </w:tr>
      <w:tr w:rsidR="00636276" w14:paraId="31344DA9" w14:textId="77777777" w:rsidTr="00636276">
        <w:tblPrEx>
          <w:tblCellMar>
            <w:bottom w:w="0" w:type="dxa"/>
          </w:tblCellMar>
        </w:tblPrEx>
        <w:tc>
          <w:tcPr>
            <w:tcW w:w="2268" w:type="dxa"/>
            <w:shd w:val="clear" w:color="auto" w:fill="FFFFFF"/>
          </w:tcPr>
          <w:p w14:paraId="1D965F07" w14:textId="40D79C08" w:rsidR="00636276" w:rsidRDefault="00636276" w:rsidP="00636276">
            <w:r>
              <w:t>Description</w:t>
            </w:r>
          </w:p>
        </w:tc>
        <w:tc>
          <w:tcPr>
            <w:tcW w:w="2268" w:type="dxa"/>
            <w:shd w:val="clear" w:color="auto" w:fill="FFFFFF"/>
          </w:tcPr>
          <w:p w14:paraId="2CC8468B" w14:textId="3F37136E" w:rsidR="00636276" w:rsidRDefault="00636276" w:rsidP="00636276">
            <w:hyperlink w:anchor="Deliverable16441" w:history="1">
              <w:r>
                <w:rPr>
                  <w:rStyle w:val="Hyperlink"/>
                </w:rPr>
                <w:t>xs:string</w:t>
              </w:r>
            </w:hyperlink>
          </w:p>
        </w:tc>
        <w:tc>
          <w:tcPr>
            <w:tcW w:w="5101" w:type="dxa"/>
            <w:shd w:val="clear" w:color="auto" w:fill="FFFFFF"/>
          </w:tcPr>
          <w:p w14:paraId="1A47026A" w14:textId="4C602545" w:rsidR="00636276" w:rsidRDefault="00636276" w:rsidP="00636276">
            <w:r>
              <w:t>Description of the element</w:t>
            </w:r>
          </w:p>
        </w:tc>
      </w:tr>
      <w:tr w:rsidR="00636276" w14:paraId="12FE2E08" w14:textId="77777777" w:rsidTr="00636276">
        <w:tblPrEx>
          <w:tblCellMar>
            <w:bottom w:w="0" w:type="dxa"/>
          </w:tblCellMar>
        </w:tblPrEx>
        <w:tc>
          <w:tcPr>
            <w:tcW w:w="2268" w:type="dxa"/>
            <w:shd w:val="clear" w:color="auto" w:fill="FFFFFF"/>
          </w:tcPr>
          <w:p w14:paraId="3ACF3EB0" w14:textId="4E56F0FB" w:rsidR="00636276" w:rsidRDefault="00636276" w:rsidP="00636276">
            <w:r>
              <w:t>Type</w:t>
            </w:r>
          </w:p>
        </w:tc>
        <w:tc>
          <w:tcPr>
            <w:tcW w:w="2268" w:type="dxa"/>
            <w:shd w:val="clear" w:color="auto" w:fill="FFFFFF"/>
          </w:tcPr>
          <w:p w14:paraId="3BA4C087" w14:textId="4EB861AC" w:rsidR="00636276" w:rsidRDefault="00636276" w:rsidP="00636276">
            <w:hyperlink w:anchor="Deliverable16441" w:history="1">
              <w:r>
                <w:rPr>
                  <w:rStyle w:val="Hyperlink"/>
                </w:rPr>
                <w:t>xs:string</w:t>
              </w:r>
            </w:hyperlink>
          </w:p>
        </w:tc>
        <w:tc>
          <w:tcPr>
            <w:tcW w:w="5101" w:type="dxa"/>
            <w:shd w:val="clear" w:color="auto" w:fill="FFFFFF"/>
          </w:tcPr>
          <w:p w14:paraId="3A7AC5AC" w14:textId="46C9A110" w:rsidR="00636276" w:rsidRDefault="00636276" w:rsidP="00636276">
            <w:r>
              <w:t>Type of an element</w:t>
            </w:r>
          </w:p>
        </w:tc>
      </w:tr>
      <w:tr w:rsidR="00636276" w14:paraId="0CEDAF6A" w14:textId="77777777" w:rsidTr="00636276">
        <w:tblPrEx>
          <w:tblCellMar>
            <w:bottom w:w="0" w:type="dxa"/>
          </w:tblCellMar>
        </w:tblPrEx>
        <w:tc>
          <w:tcPr>
            <w:tcW w:w="2268" w:type="dxa"/>
            <w:shd w:val="clear" w:color="auto" w:fill="FFFFFF"/>
          </w:tcPr>
          <w:p w14:paraId="20EFD682" w14:textId="100B663F" w:rsidR="00636276" w:rsidRDefault="00636276" w:rsidP="00636276">
            <w:r>
              <w:t>DateTime</w:t>
            </w:r>
          </w:p>
        </w:tc>
        <w:tc>
          <w:tcPr>
            <w:tcW w:w="2268" w:type="dxa"/>
            <w:shd w:val="clear" w:color="auto" w:fill="FFFFFF"/>
          </w:tcPr>
          <w:p w14:paraId="2C04F578" w14:textId="5EEE6FAE" w:rsidR="00636276" w:rsidRDefault="00636276" w:rsidP="00636276">
            <w:hyperlink w:anchor="Deliverable16500" w:history="1">
              <w:r>
                <w:rPr>
                  <w:rStyle w:val="Hyperlink"/>
                </w:rPr>
                <w:t>xs:dateTime</w:t>
              </w:r>
            </w:hyperlink>
          </w:p>
        </w:tc>
        <w:tc>
          <w:tcPr>
            <w:tcW w:w="5101" w:type="dxa"/>
            <w:shd w:val="clear" w:color="auto" w:fill="FFFFFF"/>
          </w:tcPr>
          <w:p w14:paraId="5549D7EE" w14:textId="646B9420" w:rsidR="00636276" w:rsidRDefault="00636276" w:rsidP="00636276">
            <w:r>
              <w:t>Date and time of the element</w:t>
            </w:r>
          </w:p>
        </w:tc>
      </w:tr>
      <w:tr w:rsidR="00636276" w14:paraId="3B42162A" w14:textId="77777777" w:rsidTr="00636276">
        <w:tblPrEx>
          <w:tblCellMar>
            <w:bottom w:w="0" w:type="dxa"/>
          </w:tblCellMar>
        </w:tblPrEx>
        <w:tc>
          <w:tcPr>
            <w:tcW w:w="2268" w:type="dxa"/>
            <w:shd w:val="clear" w:color="auto" w:fill="FFFFFF"/>
          </w:tcPr>
          <w:p w14:paraId="7FA383CE" w14:textId="0C0DF57C" w:rsidR="00636276" w:rsidRDefault="00636276" w:rsidP="00636276">
            <w:r>
              <w:t>Mass</w:t>
            </w:r>
          </w:p>
        </w:tc>
        <w:tc>
          <w:tcPr>
            <w:tcW w:w="2268" w:type="dxa"/>
            <w:shd w:val="clear" w:color="auto" w:fill="FFFFFF"/>
          </w:tcPr>
          <w:p w14:paraId="3F047FEE" w14:textId="71F908D4" w:rsidR="00636276" w:rsidRDefault="00636276" w:rsidP="00636276">
            <w:hyperlink w:anchor="Deliverable22699" w:history="1">
              <w:r>
                <w:rPr>
                  <w:rStyle w:val="Hyperlink"/>
                </w:rPr>
                <w:t>dim:Mass</w:t>
              </w:r>
            </w:hyperlink>
          </w:p>
        </w:tc>
        <w:tc>
          <w:tcPr>
            <w:tcW w:w="5101" w:type="dxa"/>
            <w:shd w:val="clear" w:color="auto" w:fill="FFFFFF"/>
          </w:tcPr>
          <w:p w14:paraId="2AAC9E4F" w14:textId="634E319B" w:rsidR="00636276" w:rsidRDefault="00636276" w:rsidP="00636276">
            <w:r>
              <w:t>Mass of the mechanical component</w:t>
            </w:r>
          </w:p>
        </w:tc>
      </w:tr>
      <w:tr w:rsidR="00636276" w14:paraId="51BE97ED" w14:textId="77777777" w:rsidTr="00636276">
        <w:tblPrEx>
          <w:tblCellMar>
            <w:bottom w:w="0" w:type="dxa"/>
          </w:tblCellMar>
        </w:tblPrEx>
        <w:tc>
          <w:tcPr>
            <w:tcW w:w="2268" w:type="dxa"/>
            <w:shd w:val="clear" w:color="auto" w:fill="FFFFFF"/>
          </w:tcPr>
          <w:p w14:paraId="59DDB441" w14:textId="01E1D2A9" w:rsidR="00636276" w:rsidRDefault="00636276" w:rsidP="00636276">
            <w:r>
              <w:t>Revision</w:t>
            </w:r>
          </w:p>
        </w:tc>
        <w:tc>
          <w:tcPr>
            <w:tcW w:w="2268" w:type="dxa"/>
            <w:shd w:val="clear" w:color="auto" w:fill="FFFFFF"/>
          </w:tcPr>
          <w:p w14:paraId="2959087E" w14:textId="1A0FB8D0" w:rsidR="00636276" w:rsidRDefault="00636276" w:rsidP="00636276">
            <w:hyperlink w:anchor="Deliverable16441" w:history="1">
              <w:r>
                <w:rPr>
                  <w:rStyle w:val="Hyperlink"/>
                </w:rPr>
                <w:t>xs:string</w:t>
              </w:r>
            </w:hyperlink>
          </w:p>
        </w:tc>
        <w:tc>
          <w:tcPr>
            <w:tcW w:w="5101" w:type="dxa"/>
            <w:shd w:val="clear" w:color="auto" w:fill="FFFFFF"/>
          </w:tcPr>
          <w:p w14:paraId="57A78C4F" w14:textId="7D467F0B" w:rsidR="00636276" w:rsidRDefault="00636276" w:rsidP="00636276">
            <w:r>
              <w:t>Revisionskennung des Elements</w:t>
            </w:r>
          </w:p>
        </w:tc>
      </w:tr>
    </w:tbl>
    <w:p w14:paraId="2FBBE3FC" w14:textId="2FAC1F45"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9727F62" w14:textId="77777777" w:rsidTr="00636276">
        <w:tblPrEx>
          <w:tblCellMar>
            <w:bottom w:w="0" w:type="dxa"/>
          </w:tblCellMar>
        </w:tblPrEx>
        <w:tc>
          <w:tcPr>
            <w:tcW w:w="2268" w:type="dxa"/>
            <w:shd w:val="clear" w:color="auto" w:fill="FFFFFF"/>
          </w:tcPr>
          <w:p w14:paraId="7C6D652E" w14:textId="03EF5F78" w:rsidR="00636276" w:rsidRDefault="00636276" w:rsidP="00636276">
            <w:r>
              <w:t>part of</w:t>
            </w:r>
          </w:p>
        </w:tc>
        <w:tc>
          <w:tcPr>
            <w:tcW w:w="2268" w:type="dxa"/>
            <w:shd w:val="clear" w:color="auto" w:fill="FFFFFF"/>
          </w:tcPr>
          <w:p w14:paraId="0BCF9B76" w14:textId="0D758177" w:rsidR="00636276" w:rsidRDefault="00636276" w:rsidP="00636276">
            <w:hyperlink w:anchor="Deliverable13422" w:history="1">
              <w:r>
                <w:rPr>
                  <w:rStyle w:val="Hyperlink"/>
                </w:rPr>
                <w:t>Mechanical Component</w:t>
              </w:r>
            </w:hyperlink>
          </w:p>
        </w:tc>
        <w:tc>
          <w:tcPr>
            <w:tcW w:w="5101" w:type="dxa"/>
            <w:shd w:val="clear" w:color="auto" w:fill="FFFFFF"/>
          </w:tcPr>
          <w:p w14:paraId="368BBA2F" w14:textId="19B2FD6C" w:rsidR="00636276" w:rsidRDefault="00636276" w:rsidP="00636276">
            <w:r>
              <w:t>Parent element</w:t>
            </w:r>
          </w:p>
        </w:tc>
      </w:tr>
      <w:tr w:rsidR="00636276" w14:paraId="22FE299C" w14:textId="77777777" w:rsidTr="00636276">
        <w:tblPrEx>
          <w:tblCellMar>
            <w:bottom w:w="0" w:type="dxa"/>
          </w:tblCellMar>
        </w:tblPrEx>
        <w:tc>
          <w:tcPr>
            <w:tcW w:w="2268" w:type="dxa"/>
            <w:shd w:val="clear" w:color="auto" w:fill="FFFFFF"/>
          </w:tcPr>
          <w:p w14:paraId="4F3779FD" w14:textId="16DF4D1B" w:rsidR="00636276" w:rsidRDefault="00636276" w:rsidP="00636276">
            <w:r>
              <w:t>used in</w:t>
            </w:r>
          </w:p>
        </w:tc>
        <w:tc>
          <w:tcPr>
            <w:tcW w:w="2268" w:type="dxa"/>
            <w:shd w:val="clear" w:color="auto" w:fill="FFFFFF"/>
          </w:tcPr>
          <w:p w14:paraId="1E4FB348" w14:textId="1B5D5E5F" w:rsidR="00636276" w:rsidRDefault="00636276" w:rsidP="00636276">
            <w:hyperlink w:anchor="Deliverable13422" w:history="1">
              <w:r>
                <w:rPr>
                  <w:rStyle w:val="Hyperlink"/>
                </w:rPr>
                <w:t>Mechanical Component</w:t>
              </w:r>
            </w:hyperlink>
          </w:p>
        </w:tc>
        <w:tc>
          <w:tcPr>
            <w:tcW w:w="5101" w:type="dxa"/>
            <w:shd w:val="clear" w:color="auto" w:fill="FFFFFF"/>
          </w:tcPr>
          <w:p w14:paraId="729D98DC" w14:textId="6818DFC1" w:rsidR="00636276" w:rsidRDefault="00636276" w:rsidP="00636276">
            <w:r>
              <w:t>Context element of the usage</w:t>
            </w:r>
          </w:p>
        </w:tc>
      </w:tr>
      <w:tr w:rsidR="00636276" w14:paraId="2FFA18E2" w14:textId="77777777" w:rsidTr="00636276">
        <w:tblPrEx>
          <w:tblCellMar>
            <w:bottom w:w="0" w:type="dxa"/>
          </w:tblCellMar>
        </w:tblPrEx>
        <w:tc>
          <w:tcPr>
            <w:tcW w:w="2268" w:type="dxa"/>
            <w:shd w:val="clear" w:color="auto" w:fill="FFFFFF"/>
          </w:tcPr>
          <w:p w14:paraId="08FAC872" w14:textId="3DD64B8F" w:rsidR="00636276" w:rsidRDefault="00636276" w:rsidP="00636276">
            <w:r>
              <w:t>used at location in</w:t>
            </w:r>
          </w:p>
        </w:tc>
        <w:tc>
          <w:tcPr>
            <w:tcW w:w="2268" w:type="dxa"/>
            <w:shd w:val="clear" w:color="auto" w:fill="FFFFFF"/>
          </w:tcPr>
          <w:p w14:paraId="17E86282" w14:textId="41FEF34E" w:rsidR="00636276" w:rsidRDefault="00636276" w:rsidP="00636276">
            <w:hyperlink w:anchor="Deliverable13422" w:history="1">
              <w:r>
                <w:rPr>
                  <w:rStyle w:val="Hyperlink"/>
                </w:rPr>
                <w:t>Mechanical Component</w:t>
              </w:r>
            </w:hyperlink>
          </w:p>
        </w:tc>
        <w:tc>
          <w:tcPr>
            <w:tcW w:w="5101" w:type="dxa"/>
            <w:shd w:val="clear" w:color="auto" w:fill="FFFFFF"/>
          </w:tcPr>
          <w:p w14:paraId="4917C555" w14:textId="229B3EBC" w:rsidR="00636276" w:rsidRDefault="00636276" w:rsidP="00636276">
            <w:r>
              <w:t>Context element of a located usage</w:t>
            </w:r>
          </w:p>
        </w:tc>
      </w:tr>
      <w:tr w:rsidR="00636276" w14:paraId="4C7298BC" w14:textId="77777777" w:rsidTr="00636276">
        <w:tblPrEx>
          <w:tblCellMar>
            <w:bottom w:w="0" w:type="dxa"/>
          </w:tblCellMar>
        </w:tblPrEx>
        <w:tc>
          <w:tcPr>
            <w:tcW w:w="2268" w:type="dxa"/>
            <w:shd w:val="clear" w:color="auto" w:fill="FFFFFF"/>
          </w:tcPr>
          <w:p w14:paraId="7EFA38AB" w14:textId="2D0B6666" w:rsidR="00636276" w:rsidRDefault="00636276" w:rsidP="00636276">
            <w:r>
              <w:t>specialism of</w:t>
            </w:r>
          </w:p>
        </w:tc>
        <w:tc>
          <w:tcPr>
            <w:tcW w:w="2268" w:type="dxa"/>
            <w:shd w:val="clear" w:color="auto" w:fill="FFFFFF"/>
          </w:tcPr>
          <w:p w14:paraId="605CE6B7" w14:textId="7F483E64" w:rsidR="00636276" w:rsidRDefault="00636276" w:rsidP="00636276">
            <w:hyperlink w:anchor="Deliverable13422" w:history="1">
              <w:r>
                <w:rPr>
                  <w:rStyle w:val="Hyperlink"/>
                </w:rPr>
                <w:t>Mechanical Component</w:t>
              </w:r>
            </w:hyperlink>
          </w:p>
        </w:tc>
        <w:tc>
          <w:tcPr>
            <w:tcW w:w="5101" w:type="dxa"/>
            <w:shd w:val="clear" w:color="auto" w:fill="FFFFFF"/>
          </w:tcPr>
          <w:p w14:paraId="670BD837" w14:textId="3FEEA8DA" w:rsidR="00636276" w:rsidRDefault="00636276" w:rsidP="00636276">
            <w:r>
              <w:t>More generic item</w:t>
            </w:r>
          </w:p>
        </w:tc>
      </w:tr>
      <w:tr w:rsidR="00636276" w14:paraId="6F953E74" w14:textId="77777777" w:rsidTr="00636276">
        <w:tblPrEx>
          <w:tblCellMar>
            <w:bottom w:w="0" w:type="dxa"/>
          </w:tblCellMar>
        </w:tblPrEx>
        <w:tc>
          <w:tcPr>
            <w:tcW w:w="2268" w:type="dxa"/>
            <w:shd w:val="clear" w:color="auto" w:fill="FFFFFF"/>
          </w:tcPr>
          <w:p w14:paraId="6FC01F8F" w14:textId="7355B0CC" w:rsidR="00636276" w:rsidRDefault="00636276" w:rsidP="00636276">
            <w:r>
              <w:t>configured in</w:t>
            </w:r>
          </w:p>
        </w:tc>
        <w:tc>
          <w:tcPr>
            <w:tcW w:w="2268" w:type="dxa"/>
            <w:shd w:val="clear" w:color="auto" w:fill="FFFFFF"/>
          </w:tcPr>
          <w:p w14:paraId="388794E8" w14:textId="7966CD8B" w:rsidR="00636276" w:rsidRDefault="00636276" w:rsidP="00636276">
            <w:hyperlink w:anchor="Deliverable14368" w:history="1">
              <w:r>
                <w:rPr>
                  <w:rStyle w:val="Hyperlink"/>
                </w:rPr>
                <w:t>Configuration</w:t>
              </w:r>
            </w:hyperlink>
          </w:p>
        </w:tc>
        <w:tc>
          <w:tcPr>
            <w:tcW w:w="5101" w:type="dxa"/>
            <w:shd w:val="clear" w:color="auto" w:fill="FFFFFF"/>
          </w:tcPr>
          <w:p w14:paraId="446847BF" w14:textId="4F59A895" w:rsidR="00636276" w:rsidRDefault="00636276" w:rsidP="00636276">
            <w:r>
              <w:t>Relation to a configuration</w:t>
            </w:r>
          </w:p>
        </w:tc>
      </w:tr>
      <w:tr w:rsidR="00636276" w14:paraId="43E3B038" w14:textId="77777777" w:rsidTr="00636276">
        <w:tblPrEx>
          <w:tblCellMar>
            <w:bottom w:w="0" w:type="dxa"/>
          </w:tblCellMar>
        </w:tblPrEx>
        <w:tc>
          <w:tcPr>
            <w:tcW w:w="2268" w:type="dxa"/>
            <w:shd w:val="clear" w:color="auto" w:fill="FFFFFF"/>
          </w:tcPr>
          <w:p w14:paraId="1E0B8712" w14:textId="2A97320A" w:rsidR="00636276" w:rsidRDefault="00636276" w:rsidP="00636276">
            <w:r>
              <w:t>option in</w:t>
            </w:r>
          </w:p>
        </w:tc>
        <w:tc>
          <w:tcPr>
            <w:tcW w:w="2268" w:type="dxa"/>
            <w:shd w:val="clear" w:color="auto" w:fill="FFFFFF"/>
          </w:tcPr>
          <w:p w14:paraId="3B497031" w14:textId="3A5F2183" w:rsidR="00636276" w:rsidRDefault="00636276" w:rsidP="00636276">
            <w:hyperlink w:anchor="Deliverable15753" w:history="1">
              <w:r>
                <w:rPr>
                  <w:rStyle w:val="Hyperlink"/>
                </w:rPr>
                <w:t>Variant</w:t>
              </w:r>
            </w:hyperlink>
          </w:p>
        </w:tc>
        <w:tc>
          <w:tcPr>
            <w:tcW w:w="5101" w:type="dxa"/>
            <w:shd w:val="clear" w:color="auto" w:fill="FFFFFF"/>
          </w:tcPr>
          <w:p w14:paraId="0B61D98D" w14:textId="3445F9D5" w:rsidR="00636276" w:rsidRDefault="00636276" w:rsidP="00636276">
            <w:r>
              <w:t>Relation to a variant</w:t>
            </w:r>
          </w:p>
        </w:tc>
      </w:tr>
      <w:tr w:rsidR="00636276" w14:paraId="688A531F" w14:textId="77777777" w:rsidTr="00636276">
        <w:tblPrEx>
          <w:tblCellMar>
            <w:bottom w:w="0" w:type="dxa"/>
          </w:tblCellMar>
        </w:tblPrEx>
        <w:tc>
          <w:tcPr>
            <w:tcW w:w="2268" w:type="dxa"/>
            <w:shd w:val="clear" w:color="auto" w:fill="FFFFFF"/>
          </w:tcPr>
          <w:p w14:paraId="165AEC77" w14:textId="41A3E3FD" w:rsidR="00636276" w:rsidRDefault="00636276" w:rsidP="00636276">
            <w:r>
              <w:t>changed in</w:t>
            </w:r>
          </w:p>
        </w:tc>
        <w:tc>
          <w:tcPr>
            <w:tcW w:w="2268" w:type="dxa"/>
            <w:shd w:val="clear" w:color="auto" w:fill="FFFFFF"/>
          </w:tcPr>
          <w:p w14:paraId="392E587D" w14:textId="0E0D1E68" w:rsidR="00636276" w:rsidRDefault="00636276" w:rsidP="00636276">
            <w:hyperlink w:anchor="Deliverable23095" w:history="1">
              <w:r>
                <w:rPr>
                  <w:rStyle w:val="Hyperlink"/>
                </w:rPr>
                <w:t>Change</w:t>
              </w:r>
            </w:hyperlink>
          </w:p>
        </w:tc>
        <w:tc>
          <w:tcPr>
            <w:tcW w:w="5101" w:type="dxa"/>
            <w:shd w:val="clear" w:color="auto" w:fill="FFFFFF"/>
          </w:tcPr>
          <w:p w14:paraId="42058349" w14:textId="3C0D8332" w:rsidR="00636276" w:rsidRDefault="00636276" w:rsidP="00636276">
            <w:r>
              <w:t>Relation to a change</w:t>
            </w:r>
          </w:p>
        </w:tc>
      </w:tr>
      <w:tr w:rsidR="00636276" w14:paraId="53441FC0" w14:textId="77777777" w:rsidTr="00636276">
        <w:tblPrEx>
          <w:tblCellMar>
            <w:bottom w:w="0" w:type="dxa"/>
          </w:tblCellMar>
        </w:tblPrEx>
        <w:tc>
          <w:tcPr>
            <w:tcW w:w="2268" w:type="dxa"/>
            <w:shd w:val="clear" w:color="auto" w:fill="FFFFFF"/>
          </w:tcPr>
          <w:p w14:paraId="24A4B5AA" w14:textId="6C6E7E77" w:rsidR="00636276" w:rsidRDefault="00636276" w:rsidP="00636276">
            <w:r>
              <w:t>owned by</w:t>
            </w:r>
          </w:p>
        </w:tc>
        <w:tc>
          <w:tcPr>
            <w:tcW w:w="2268" w:type="dxa"/>
            <w:shd w:val="clear" w:color="auto" w:fill="FFFFFF"/>
          </w:tcPr>
          <w:p w14:paraId="5DD9F294" w14:textId="47CE66B0" w:rsidR="00636276" w:rsidRDefault="00636276" w:rsidP="00636276">
            <w:hyperlink w:anchor="Deliverable19532" w:history="1">
              <w:r>
                <w:rPr>
                  <w:rStyle w:val="Hyperlink"/>
                </w:rPr>
                <w:t>Actor</w:t>
              </w:r>
            </w:hyperlink>
          </w:p>
        </w:tc>
        <w:tc>
          <w:tcPr>
            <w:tcW w:w="5101" w:type="dxa"/>
            <w:shd w:val="clear" w:color="auto" w:fill="FFFFFF"/>
          </w:tcPr>
          <w:p w14:paraId="0D3C0979" w14:textId="09716204" w:rsidR="00636276" w:rsidRDefault="00636276" w:rsidP="00636276">
            <w:r>
              <w:t>Actor owning this element</w:t>
            </w:r>
          </w:p>
        </w:tc>
      </w:tr>
      <w:tr w:rsidR="00636276" w14:paraId="3CD8F3A3" w14:textId="77777777" w:rsidTr="00636276">
        <w:tblPrEx>
          <w:tblCellMar>
            <w:bottom w:w="0" w:type="dxa"/>
          </w:tblCellMar>
        </w:tblPrEx>
        <w:tc>
          <w:tcPr>
            <w:tcW w:w="2268" w:type="dxa"/>
            <w:shd w:val="clear" w:color="auto" w:fill="FFFFFF"/>
          </w:tcPr>
          <w:p w14:paraId="3E1EEBD1" w14:textId="4B711973" w:rsidR="00636276" w:rsidRDefault="00636276" w:rsidP="00636276">
            <w:r>
              <w:t>implements</w:t>
            </w:r>
          </w:p>
        </w:tc>
        <w:tc>
          <w:tcPr>
            <w:tcW w:w="2268" w:type="dxa"/>
            <w:shd w:val="clear" w:color="auto" w:fill="FFFFFF"/>
          </w:tcPr>
          <w:p w14:paraId="43498093" w14:textId="42246A06" w:rsidR="00636276" w:rsidRDefault="00636276" w:rsidP="00636276">
            <w:hyperlink w:anchor="Deliverable13404" w:history="1">
              <w:r>
                <w:rPr>
                  <w:rStyle w:val="Hyperlink"/>
                </w:rPr>
                <w:t>Function</w:t>
              </w:r>
            </w:hyperlink>
          </w:p>
        </w:tc>
        <w:tc>
          <w:tcPr>
            <w:tcW w:w="5101" w:type="dxa"/>
            <w:shd w:val="clear" w:color="auto" w:fill="FFFFFF"/>
          </w:tcPr>
          <w:p w14:paraId="75D66476" w14:textId="448A2298" w:rsidR="00636276" w:rsidRDefault="00636276" w:rsidP="00636276">
            <w:r>
              <w:t>Product function implemented by the component</w:t>
            </w:r>
          </w:p>
        </w:tc>
      </w:tr>
      <w:tr w:rsidR="00636276" w14:paraId="722F1CAD" w14:textId="77777777" w:rsidTr="00636276">
        <w:tblPrEx>
          <w:tblCellMar>
            <w:bottom w:w="0" w:type="dxa"/>
          </w:tblCellMar>
        </w:tblPrEx>
        <w:tc>
          <w:tcPr>
            <w:tcW w:w="2268" w:type="dxa"/>
            <w:shd w:val="clear" w:color="auto" w:fill="FFFFFF"/>
          </w:tcPr>
          <w:p w14:paraId="3B33EDF9" w14:textId="741C3AA1" w:rsidR="00636276" w:rsidRDefault="00636276" w:rsidP="00636276">
            <w:r>
              <w:t>satisfies</w:t>
            </w:r>
          </w:p>
        </w:tc>
        <w:tc>
          <w:tcPr>
            <w:tcW w:w="2268" w:type="dxa"/>
            <w:shd w:val="clear" w:color="auto" w:fill="FFFFFF"/>
          </w:tcPr>
          <w:p w14:paraId="523D362F" w14:textId="28CD7371" w:rsidR="00636276" w:rsidRDefault="00636276" w:rsidP="00636276">
            <w:hyperlink w:anchor="Deliverable13394" w:history="1">
              <w:r>
                <w:rPr>
                  <w:rStyle w:val="Hyperlink"/>
                </w:rPr>
                <w:t>Requirement</w:t>
              </w:r>
            </w:hyperlink>
          </w:p>
        </w:tc>
        <w:tc>
          <w:tcPr>
            <w:tcW w:w="5101" w:type="dxa"/>
            <w:shd w:val="clear" w:color="auto" w:fill="FFFFFF"/>
          </w:tcPr>
          <w:p w14:paraId="115482EB" w14:textId="37085A5A" w:rsidR="00636276" w:rsidRDefault="00636276" w:rsidP="00636276">
            <w:r>
              <w:t>Requirement satisfied by this system component</w:t>
            </w:r>
          </w:p>
        </w:tc>
      </w:tr>
      <w:tr w:rsidR="00636276" w14:paraId="30B77BAE" w14:textId="77777777" w:rsidTr="00636276">
        <w:tblPrEx>
          <w:tblCellMar>
            <w:bottom w:w="0" w:type="dxa"/>
          </w:tblCellMar>
        </w:tblPrEx>
        <w:tc>
          <w:tcPr>
            <w:tcW w:w="2268" w:type="dxa"/>
            <w:shd w:val="clear" w:color="auto" w:fill="FFFFFF"/>
          </w:tcPr>
          <w:p w14:paraId="665EF0BA" w14:textId="538858E0" w:rsidR="00636276" w:rsidRDefault="00636276" w:rsidP="00636276">
            <w:r>
              <w:t>fulfils</w:t>
            </w:r>
          </w:p>
        </w:tc>
        <w:tc>
          <w:tcPr>
            <w:tcW w:w="2268" w:type="dxa"/>
            <w:shd w:val="clear" w:color="auto" w:fill="FFFFFF"/>
          </w:tcPr>
          <w:p w14:paraId="6345F41F" w14:textId="61B171DA" w:rsidR="00636276" w:rsidRDefault="00636276" w:rsidP="00636276">
            <w:hyperlink w:anchor="Deliverable13394" w:history="1">
              <w:r>
                <w:rPr>
                  <w:rStyle w:val="Hyperlink"/>
                </w:rPr>
                <w:t>Requirement</w:t>
              </w:r>
            </w:hyperlink>
          </w:p>
        </w:tc>
        <w:tc>
          <w:tcPr>
            <w:tcW w:w="5101" w:type="dxa"/>
            <w:shd w:val="clear" w:color="auto" w:fill="FFFFFF"/>
          </w:tcPr>
          <w:p w14:paraId="0DB34053" w14:textId="5070D6D5"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7A55EEA5" w14:textId="77777777" w:rsidTr="00636276">
        <w:tblPrEx>
          <w:tblCellMar>
            <w:bottom w:w="0" w:type="dxa"/>
          </w:tblCellMar>
        </w:tblPrEx>
        <w:tc>
          <w:tcPr>
            <w:tcW w:w="2268" w:type="dxa"/>
            <w:shd w:val="clear" w:color="auto" w:fill="FFFFFF"/>
          </w:tcPr>
          <w:p w14:paraId="2BD6087D" w14:textId="02312081" w:rsidR="00636276" w:rsidRDefault="00636276" w:rsidP="00636276">
            <w:r>
              <w:t>provides</w:t>
            </w:r>
          </w:p>
        </w:tc>
        <w:tc>
          <w:tcPr>
            <w:tcW w:w="2268" w:type="dxa"/>
            <w:shd w:val="clear" w:color="auto" w:fill="FFFFFF"/>
          </w:tcPr>
          <w:p w14:paraId="4D106DD0" w14:textId="4E1F619D" w:rsidR="00636276" w:rsidRDefault="00636276" w:rsidP="00636276">
            <w:hyperlink w:anchor="Deliverable14456" w:history="1">
              <w:r>
                <w:rPr>
                  <w:rStyle w:val="Hyperlink"/>
                </w:rPr>
                <w:t>Component Interface</w:t>
              </w:r>
            </w:hyperlink>
          </w:p>
        </w:tc>
        <w:tc>
          <w:tcPr>
            <w:tcW w:w="5101" w:type="dxa"/>
            <w:shd w:val="clear" w:color="auto" w:fill="FFFFFF"/>
          </w:tcPr>
          <w:p w14:paraId="0A51AC91" w14:textId="77777777" w:rsidR="00636276" w:rsidRDefault="00636276" w:rsidP="00636276"/>
        </w:tc>
      </w:tr>
      <w:tr w:rsidR="00636276" w14:paraId="35472689" w14:textId="77777777" w:rsidTr="00636276">
        <w:tblPrEx>
          <w:tblCellMar>
            <w:bottom w:w="0" w:type="dxa"/>
          </w:tblCellMar>
        </w:tblPrEx>
        <w:tc>
          <w:tcPr>
            <w:tcW w:w="2268" w:type="dxa"/>
            <w:shd w:val="clear" w:color="auto" w:fill="FFFFFF"/>
          </w:tcPr>
          <w:p w14:paraId="378440C3" w14:textId="079C06CD" w:rsidR="00636276" w:rsidRDefault="00636276" w:rsidP="00636276">
            <w:r>
              <w:t>made of</w:t>
            </w:r>
          </w:p>
        </w:tc>
        <w:tc>
          <w:tcPr>
            <w:tcW w:w="2268" w:type="dxa"/>
            <w:shd w:val="clear" w:color="auto" w:fill="FFFFFF"/>
          </w:tcPr>
          <w:p w14:paraId="67B54B1C" w14:textId="57DEA273" w:rsidR="00636276" w:rsidRDefault="00636276" w:rsidP="00636276">
            <w:hyperlink w:anchor="Deliverable14831" w:history="1">
              <w:r>
                <w:rPr>
                  <w:rStyle w:val="Hyperlink"/>
                </w:rPr>
                <w:t>Material</w:t>
              </w:r>
            </w:hyperlink>
          </w:p>
        </w:tc>
        <w:tc>
          <w:tcPr>
            <w:tcW w:w="5101" w:type="dxa"/>
            <w:shd w:val="clear" w:color="auto" w:fill="FFFFFF"/>
          </w:tcPr>
          <w:p w14:paraId="310F5BF2" w14:textId="34AB5D5D" w:rsidR="00636276" w:rsidRDefault="00636276" w:rsidP="00636276">
            <w:r>
              <w:t>Material assigned to the mechanical component</w:t>
            </w:r>
          </w:p>
        </w:tc>
      </w:tr>
    </w:tbl>
    <w:p w14:paraId="638AD02F" w14:textId="5192B28B"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F2DEE99" w14:textId="77777777" w:rsidTr="00636276">
        <w:tblPrEx>
          <w:tblCellMar>
            <w:bottom w:w="0" w:type="dxa"/>
          </w:tblCellMar>
        </w:tblPrEx>
        <w:tc>
          <w:tcPr>
            <w:tcW w:w="2268" w:type="dxa"/>
            <w:shd w:val="clear" w:color="auto" w:fill="FFFFFF"/>
          </w:tcPr>
          <w:p w14:paraId="3AEFDA24" w14:textId="77777777" w:rsidR="00636276" w:rsidRDefault="00636276" w:rsidP="00636276"/>
        </w:tc>
        <w:tc>
          <w:tcPr>
            <w:tcW w:w="2268" w:type="dxa"/>
            <w:shd w:val="clear" w:color="auto" w:fill="FFFFFF"/>
          </w:tcPr>
          <w:p w14:paraId="1E90672E" w14:textId="77777777" w:rsidR="00636276" w:rsidRDefault="00636276" w:rsidP="00636276"/>
        </w:tc>
        <w:tc>
          <w:tcPr>
            <w:tcW w:w="5101" w:type="dxa"/>
            <w:shd w:val="clear" w:color="auto" w:fill="FFFFFF"/>
          </w:tcPr>
          <w:p w14:paraId="24D309DB" w14:textId="5233DA3A" w:rsidR="00636276" w:rsidRDefault="00636276" w:rsidP="00636276">
            <w:r>
              <w:t>Parent element</w:t>
            </w:r>
          </w:p>
        </w:tc>
      </w:tr>
      <w:tr w:rsidR="00636276" w14:paraId="5E11DF63" w14:textId="77777777" w:rsidTr="00636276">
        <w:tblPrEx>
          <w:tblCellMar>
            <w:bottom w:w="0" w:type="dxa"/>
          </w:tblCellMar>
        </w:tblPrEx>
        <w:tc>
          <w:tcPr>
            <w:tcW w:w="2268" w:type="dxa"/>
            <w:shd w:val="clear" w:color="auto" w:fill="FFFFFF"/>
          </w:tcPr>
          <w:p w14:paraId="088E4EEB" w14:textId="77777777" w:rsidR="00636276" w:rsidRDefault="00636276" w:rsidP="00636276"/>
        </w:tc>
        <w:tc>
          <w:tcPr>
            <w:tcW w:w="2268" w:type="dxa"/>
            <w:shd w:val="clear" w:color="auto" w:fill="FFFFFF"/>
          </w:tcPr>
          <w:p w14:paraId="567654A0" w14:textId="77777777" w:rsidR="00636276" w:rsidRDefault="00636276" w:rsidP="00636276"/>
        </w:tc>
        <w:tc>
          <w:tcPr>
            <w:tcW w:w="5101" w:type="dxa"/>
            <w:shd w:val="clear" w:color="auto" w:fill="FFFFFF"/>
          </w:tcPr>
          <w:p w14:paraId="1499745D" w14:textId="5AA7953A" w:rsidR="00636276" w:rsidRDefault="00636276" w:rsidP="00636276">
            <w:r>
              <w:t>Context element of the usage</w:t>
            </w:r>
          </w:p>
        </w:tc>
      </w:tr>
      <w:tr w:rsidR="00636276" w14:paraId="67E69009" w14:textId="77777777" w:rsidTr="00636276">
        <w:tblPrEx>
          <w:tblCellMar>
            <w:bottom w:w="0" w:type="dxa"/>
          </w:tblCellMar>
        </w:tblPrEx>
        <w:tc>
          <w:tcPr>
            <w:tcW w:w="2268" w:type="dxa"/>
            <w:shd w:val="clear" w:color="auto" w:fill="FFFFFF"/>
          </w:tcPr>
          <w:p w14:paraId="5C9AE19F" w14:textId="77777777" w:rsidR="00636276" w:rsidRDefault="00636276" w:rsidP="00636276"/>
        </w:tc>
        <w:tc>
          <w:tcPr>
            <w:tcW w:w="2268" w:type="dxa"/>
            <w:shd w:val="clear" w:color="auto" w:fill="FFFFFF"/>
          </w:tcPr>
          <w:p w14:paraId="3CCE6BCD" w14:textId="77777777" w:rsidR="00636276" w:rsidRDefault="00636276" w:rsidP="00636276"/>
        </w:tc>
        <w:tc>
          <w:tcPr>
            <w:tcW w:w="5101" w:type="dxa"/>
            <w:shd w:val="clear" w:color="auto" w:fill="FFFFFF"/>
          </w:tcPr>
          <w:p w14:paraId="560A658C" w14:textId="7CAF0AB3" w:rsidR="00636276" w:rsidRDefault="00636276" w:rsidP="00636276">
            <w:r>
              <w:t>Context element of a located usage</w:t>
            </w:r>
          </w:p>
        </w:tc>
      </w:tr>
      <w:tr w:rsidR="00636276" w14:paraId="20E691EF" w14:textId="77777777" w:rsidTr="00636276">
        <w:tblPrEx>
          <w:tblCellMar>
            <w:bottom w:w="0" w:type="dxa"/>
          </w:tblCellMar>
        </w:tblPrEx>
        <w:tc>
          <w:tcPr>
            <w:tcW w:w="2268" w:type="dxa"/>
            <w:shd w:val="clear" w:color="auto" w:fill="FFFFFF"/>
          </w:tcPr>
          <w:p w14:paraId="6F7C4A1C" w14:textId="77777777" w:rsidR="00636276" w:rsidRDefault="00636276" w:rsidP="00636276"/>
        </w:tc>
        <w:tc>
          <w:tcPr>
            <w:tcW w:w="2268" w:type="dxa"/>
            <w:shd w:val="clear" w:color="auto" w:fill="FFFFFF"/>
          </w:tcPr>
          <w:p w14:paraId="0E3415E0" w14:textId="77777777" w:rsidR="00636276" w:rsidRDefault="00636276" w:rsidP="00636276"/>
        </w:tc>
        <w:tc>
          <w:tcPr>
            <w:tcW w:w="5101" w:type="dxa"/>
            <w:shd w:val="clear" w:color="auto" w:fill="FFFFFF"/>
          </w:tcPr>
          <w:p w14:paraId="7F37F608" w14:textId="29DDE38A" w:rsidR="00636276" w:rsidRDefault="00636276" w:rsidP="00636276">
            <w:r>
              <w:t>More generic item</w:t>
            </w:r>
          </w:p>
        </w:tc>
      </w:tr>
      <w:tr w:rsidR="00636276" w14:paraId="33BE3CEB" w14:textId="77777777" w:rsidTr="00636276">
        <w:tblPrEx>
          <w:tblCellMar>
            <w:bottom w:w="0" w:type="dxa"/>
          </w:tblCellMar>
        </w:tblPrEx>
        <w:tc>
          <w:tcPr>
            <w:tcW w:w="2268" w:type="dxa"/>
            <w:shd w:val="clear" w:color="auto" w:fill="FFFFFF"/>
          </w:tcPr>
          <w:p w14:paraId="2914984A" w14:textId="3AFFBF21" w:rsidR="00636276" w:rsidRDefault="00636276" w:rsidP="00636276">
            <w:hyperlink w:anchor="Deliverable14853" w:history="1">
              <w:r>
                <w:rPr>
                  <w:rStyle w:val="Hyperlink"/>
                </w:rPr>
                <w:t>Body</w:t>
              </w:r>
            </w:hyperlink>
          </w:p>
        </w:tc>
        <w:tc>
          <w:tcPr>
            <w:tcW w:w="2268" w:type="dxa"/>
            <w:shd w:val="clear" w:color="auto" w:fill="FFFFFF"/>
          </w:tcPr>
          <w:p w14:paraId="16231B2A" w14:textId="1D4CB7A5" w:rsidR="00636276" w:rsidRDefault="00636276" w:rsidP="00636276">
            <w:r>
              <w:t>part of</w:t>
            </w:r>
          </w:p>
        </w:tc>
        <w:tc>
          <w:tcPr>
            <w:tcW w:w="5101" w:type="dxa"/>
            <w:shd w:val="clear" w:color="auto" w:fill="FFFFFF"/>
          </w:tcPr>
          <w:p w14:paraId="5BD5CA49" w14:textId="0788648E" w:rsidR="00636276" w:rsidRDefault="00636276" w:rsidP="00636276">
            <w:r>
              <w:t>Parent mechanical component</w:t>
            </w:r>
          </w:p>
        </w:tc>
      </w:tr>
      <w:tr w:rsidR="00636276" w14:paraId="15F5906C" w14:textId="77777777" w:rsidTr="00636276">
        <w:tblPrEx>
          <w:tblCellMar>
            <w:bottom w:w="0" w:type="dxa"/>
          </w:tblCellMar>
        </w:tblPrEx>
        <w:tc>
          <w:tcPr>
            <w:tcW w:w="2268" w:type="dxa"/>
            <w:shd w:val="clear" w:color="auto" w:fill="FFFFFF"/>
          </w:tcPr>
          <w:p w14:paraId="078DD1C4" w14:textId="68DDE888" w:rsidR="00636276" w:rsidRDefault="00636276" w:rsidP="00636276">
            <w:hyperlink w:anchor="Deliverable15658" w:history="1">
              <w:r>
                <w:rPr>
                  <w:rStyle w:val="Hyperlink"/>
                </w:rPr>
                <w:t>Geometric Interference</w:t>
              </w:r>
            </w:hyperlink>
          </w:p>
        </w:tc>
        <w:tc>
          <w:tcPr>
            <w:tcW w:w="2268" w:type="dxa"/>
            <w:shd w:val="clear" w:color="auto" w:fill="FFFFFF"/>
          </w:tcPr>
          <w:p w14:paraId="66B50AB1" w14:textId="508AD4BA" w:rsidR="00636276" w:rsidRDefault="00636276" w:rsidP="00636276">
            <w:r>
              <w:t>part of</w:t>
            </w:r>
          </w:p>
        </w:tc>
        <w:tc>
          <w:tcPr>
            <w:tcW w:w="5101" w:type="dxa"/>
            <w:shd w:val="clear" w:color="auto" w:fill="FFFFFF"/>
          </w:tcPr>
          <w:p w14:paraId="4A6814DF" w14:textId="0B0EAA7B" w:rsidR="00636276" w:rsidRDefault="00636276" w:rsidP="00636276">
            <w:r>
              <w:t>Parent mechanical component</w:t>
            </w:r>
          </w:p>
        </w:tc>
      </w:tr>
      <w:tr w:rsidR="00636276" w14:paraId="389B067A" w14:textId="77777777" w:rsidTr="00636276">
        <w:tblPrEx>
          <w:tblCellMar>
            <w:bottom w:w="0" w:type="dxa"/>
          </w:tblCellMar>
        </w:tblPrEx>
        <w:tc>
          <w:tcPr>
            <w:tcW w:w="2268" w:type="dxa"/>
            <w:shd w:val="clear" w:color="auto" w:fill="FFFFFF"/>
          </w:tcPr>
          <w:p w14:paraId="20441A7D" w14:textId="13AAEEA0" w:rsidR="00636276" w:rsidRDefault="00636276" w:rsidP="00636276">
            <w:hyperlink w:anchor="Deliverable15658" w:history="1">
              <w:r>
                <w:rPr>
                  <w:rStyle w:val="Hyperlink"/>
                </w:rPr>
                <w:t>Geometric Interference</w:t>
              </w:r>
            </w:hyperlink>
          </w:p>
        </w:tc>
        <w:tc>
          <w:tcPr>
            <w:tcW w:w="2268" w:type="dxa"/>
            <w:shd w:val="clear" w:color="auto" w:fill="FFFFFF"/>
          </w:tcPr>
          <w:p w14:paraId="6FB8DF4F" w14:textId="41637833" w:rsidR="00636276" w:rsidRDefault="00636276" w:rsidP="00636276">
            <w:r>
              <w:t>interferes with</w:t>
            </w:r>
          </w:p>
        </w:tc>
        <w:tc>
          <w:tcPr>
            <w:tcW w:w="5101" w:type="dxa"/>
            <w:shd w:val="clear" w:color="auto" w:fill="FFFFFF"/>
          </w:tcPr>
          <w:p w14:paraId="225BD8DB" w14:textId="7A3FE042" w:rsidR="00636276" w:rsidRDefault="00636276" w:rsidP="00636276">
            <w:r>
              <w:t>Mechanical component instance this interference relates to</w:t>
            </w:r>
          </w:p>
        </w:tc>
      </w:tr>
      <w:tr w:rsidR="00636276" w14:paraId="6D4289EE" w14:textId="77777777" w:rsidTr="00636276">
        <w:tblPrEx>
          <w:tblCellMar>
            <w:bottom w:w="0" w:type="dxa"/>
          </w:tblCellMar>
        </w:tblPrEx>
        <w:tc>
          <w:tcPr>
            <w:tcW w:w="2268" w:type="dxa"/>
            <w:shd w:val="clear" w:color="auto" w:fill="FFFFFF"/>
          </w:tcPr>
          <w:p w14:paraId="572E34E8" w14:textId="14677500" w:rsidR="00636276" w:rsidRDefault="00636276" w:rsidP="00636276">
            <w:hyperlink w:anchor="Deliverable13433" w:history="1">
              <w:r>
                <w:rPr>
                  <w:rStyle w:val="Hyperlink"/>
                </w:rPr>
                <w:t>Model View</w:t>
              </w:r>
            </w:hyperlink>
          </w:p>
        </w:tc>
        <w:tc>
          <w:tcPr>
            <w:tcW w:w="2268" w:type="dxa"/>
            <w:shd w:val="clear" w:color="auto" w:fill="FFFFFF"/>
          </w:tcPr>
          <w:p w14:paraId="22B07F93" w14:textId="0A7CF326" w:rsidR="00636276" w:rsidRDefault="00636276" w:rsidP="00636276">
            <w:r>
              <w:t>part of</w:t>
            </w:r>
          </w:p>
        </w:tc>
        <w:tc>
          <w:tcPr>
            <w:tcW w:w="5101" w:type="dxa"/>
            <w:shd w:val="clear" w:color="auto" w:fill="FFFFFF"/>
          </w:tcPr>
          <w:p w14:paraId="681AF554" w14:textId="38E3380E" w:rsidR="00636276" w:rsidRDefault="00636276" w:rsidP="00636276">
            <w:r>
              <w:t>Parent mechanical component</w:t>
            </w:r>
          </w:p>
        </w:tc>
      </w:tr>
      <w:tr w:rsidR="00636276" w14:paraId="2227A204" w14:textId="77777777" w:rsidTr="00636276">
        <w:tblPrEx>
          <w:tblCellMar>
            <w:bottom w:w="0" w:type="dxa"/>
          </w:tblCellMar>
        </w:tblPrEx>
        <w:tc>
          <w:tcPr>
            <w:tcW w:w="2268" w:type="dxa"/>
            <w:shd w:val="clear" w:color="auto" w:fill="FFFFFF"/>
          </w:tcPr>
          <w:p w14:paraId="10BAA6F3" w14:textId="1D7239CC" w:rsidR="00636276" w:rsidRDefault="00636276" w:rsidP="00636276">
            <w:hyperlink w:anchor="Deliverable13437" w:history="1">
              <w:r>
                <w:rPr>
                  <w:rStyle w:val="Hyperlink"/>
                </w:rPr>
                <w:t>Model Annotation</w:t>
              </w:r>
            </w:hyperlink>
          </w:p>
        </w:tc>
        <w:tc>
          <w:tcPr>
            <w:tcW w:w="2268" w:type="dxa"/>
            <w:shd w:val="clear" w:color="auto" w:fill="FFFFFF"/>
          </w:tcPr>
          <w:p w14:paraId="63A38095" w14:textId="162EF273" w:rsidR="00636276" w:rsidRDefault="00636276" w:rsidP="00636276">
            <w:r>
              <w:t>part of</w:t>
            </w:r>
          </w:p>
        </w:tc>
        <w:tc>
          <w:tcPr>
            <w:tcW w:w="5101" w:type="dxa"/>
            <w:shd w:val="clear" w:color="auto" w:fill="FFFFFF"/>
          </w:tcPr>
          <w:p w14:paraId="1288B8D6" w14:textId="043CD472" w:rsidR="00636276" w:rsidRDefault="00636276" w:rsidP="00636276">
            <w:r>
              <w:t>Parent mechanical component</w:t>
            </w:r>
          </w:p>
        </w:tc>
      </w:tr>
      <w:tr w:rsidR="00636276" w14:paraId="18578EFD" w14:textId="77777777" w:rsidTr="00636276">
        <w:tblPrEx>
          <w:tblCellMar>
            <w:bottom w:w="0" w:type="dxa"/>
          </w:tblCellMar>
        </w:tblPrEx>
        <w:tc>
          <w:tcPr>
            <w:tcW w:w="2268" w:type="dxa"/>
            <w:shd w:val="clear" w:color="auto" w:fill="FFFFFF"/>
          </w:tcPr>
          <w:p w14:paraId="7FAF6AF3" w14:textId="07BF6A4D" w:rsidR="00636276" w:rsidRDefault="00636276" w:rsidP="00636276">
            <w:hyperlink w:anchor="Deliverable19977" w:history="1">
              <w:r>
                <w:rPr>
                  <w:rStyle w:val="Hyperlink"/>
                </w:rPr>
                <w:t>Datum</w:t>
              </w:r>
            </w:hyperlink>
          </w:p>
        </w:tc>
        <w:tc>
          <w:tcPr>
            <w:tcW w:w="2268" w:type="dxa"/>
            <w:shd w:val="clear" w:color="auto" w:fill="FFFFFF"/>
          </w:tcPr>
          <w:p w14:paraId="07A6FBFF" w14:textId="5160CC13" w:rsidR="00636276" w:rsidRDefault="00636276" w:rsidP="00636276">
            <w:r>
              <w:t>part of</w:t>
            </w:r>
          </w:p>
        </w:tc>
        <w:tc>
          <w:tcPr>
            <w:tcW w:w="5101" w:type="dxa"/>
            <w:shd w:val="clear" w:color="auto" w:fill="FFFFFF"/>
          </w:tcPr>
          <w:p w14:paraId="2C1E0FF9" w14:textId="15A9F4CC" w:rsidR="00636276" w:rsidRDefault="00636276" w:rsidP="00636276">
            <w:r>
              <w:t>Parent mechanical component</w:t>
            </w:r>
          </w:p>
        </w:tc>
      </w:tr>
      <w:tr w:rsidR="00636276" w14:paraId="38E22D91" w14:textId="77777777" w:rsidTr="00636276">
        <w:tblPrEx>
          <w:tblCellMar>
            <w:bottom w:w="0" w:type="dxa"/>
          </w:tblCellMar>
        </w:tblPrEx>
        <w:tc>
          <w:tcPr>
            <w:tcW w:w="2268" w:type="dxa"/>
            <w:shd w:val="clear" w:color="auto" w:fill="FFFFFF"/>
          </w:tcPr>
          <w:p w14:paraId="1861B1E4" w14:textId="07DD2733" w:rsidR="00636276" w:rsidRDefault="00636276" w:rsidP="00636276">
            <w:hyperlink w:anchor="Deliverable19978" w:history="1">
              <w:r>
                <w:rPr>
                  <w:rStyle w:val="Hyperlink"/>
                </w:rPr>
                <w:t>Geometric Tolerance</w:t>
              </w:r>
            </w:hyperlink>
          </w:p>
        </w:tc>
        <w:tc>
          <w:tcPr>
            <w:tcW w:w="2268" w:type="dxa"/>
            <w:shd w:val="clear" w:color="auto" w:fill="FFFFFF"/>
          </w:tcPr>
          <w:p w14:paraId="76F24932" w14:textId="3140134A" w:rsidR="00636276" w:rsidRDefault="00636276" w:rsidP="00636276">
            <w:r>
              <w:t>part of</w:t>
            </w:r>
          </w:p>
        </w:tc>
        <w:tc>
          <w:tcPr>
            <w:tcW w:w="5101" w:type="dxa"/>
            <w:shd w:val="clear" w:color="auto" w:fill="FFFFFF"/>
          </w:tcPr>
          <w:p w14:paraId="47EF0D68" w14:textId="3F6EFEF6" w:rsidR="00636276" w:rsidRDefault="00636276" w:rsidP="00636276">
            <w:r>
              <w:t>Parent mechanical component</w:t>
            </w:r>
          </w:p>
        </w:tc>
      </w:tr>
      <w:tr w:rsidR="00636276" w14:paraId="0939863D" w14:textId="77777777" w:rsidTr="00636276">
        <w:tblPrEx>
          <w:tblCellMar>
            <w:bottom w:w="0" w:type="dxa"/>
          </w:tblCellMar>
        </w:tblPrEx>
        <w:tc>
          <w:tcPr>
            <w:tcW w:w="2268" w:type="dxa"/>
            <w:shd w:val="clear" w:color="auto" w:fill="FFFFFF"/>
          </w:tcPr>
          <w:p w14:paraId="076A9A9A" w14:textId="0F5F6149" w:rsidR="00636276" w:rsidRDefault="00636276" w:rsidP="00636276">
            <w:hyperlink w:anchor="Deliverable19979" w:history="1">
              <w:r>
                <w:rPr>
                  <w:rStyle w:val="Hyperlink"/>
                </w:rPr>
                <w:t>Dimensional Size</w:t>
              </w:r>
            </w:hyperlink>
          </w:p>
        </w:tc>
        <w:tc>
          <w:tcPr>
            <w:tcW w:w="2268" w:type="dxa"/>
            <w:shd w:val="clear" w:color="auto" w:fill="FFFFFF"/>
          </w:tcPr>
          <w:p w14:paraId="1FB9B9B9" w14:textId="6B18F415" w:rsidR="00636276" w:rsidRDefault="00636276" w:rsidP="00636276">
            <w:r>
              <w:t>part of</w:t>
            </w:r>
          </w:p>
        </w:tc>
        <w:tc>
          <w:tcPr>
            <w:tcW w:w="5101" w:type="dxa"/>
            <w:shd w:val="clear" w:color="auto" w:fill="FFFFFF"/>
          </w:tcPr>
          <w:p w14:paraId="3316B564" w14:textId="2B32F25E" w:rsidR="00636276" w:rsidRDefault="00636276" w:rsidP="00636276">
            <w:r>
              <w:t>Parent mechanical component</w:t>
            </w:r>
          </w:p>
        </w:tc>
      </w:tr>
      <w:tr w:rsidR="00636276" w14:paraId="7AAA033E" w14:textId="77777777" w:rsidTr="00636276">
        <w:tblPrEx>
          <w:tblCellMar>
            <w:bottom w:w="0" w:type="dxa"/>
          </w:tblCellMar>
        </w:tblPrEx>
        <w:tc>
          <w:tcPr>
            <w:tcW w:w="2268" w:type="dxa"/>
            <w:shd w:val="clear" w:color="auto" w:fill="FFFFFF"/>
          </w:tcPr>
          <w:p w14:paraId="4EFBE67E" w14:textId="52CCCA2A" w:rsidR="00636276" w:rsidRDefault="00636276" w:rsidP="00636276">
            <w:hyperlink w:anchor="Deliverable19980" w:history="1">
              <w:r>
                <w:rPr>
                  <w:rStyle w:val="Hyperlink"/>
                </w:rPr>
                <w:t>Surface Texture</w:t>
              </w:r>
            </w:hyperlink>
          </w:p>
        </w:tc>
        <w:tc>
          <w:tcPr>
            <w:tcW w:w="2268" w:type="dxa"/>
            <w:shd w:val="clear" w:color="auto" w:fill="FFFFFF"/>
          </w:tcPr>
          <w:p w14:paraId="30C65C0C" w14:textId="3D1403DB" w:rsidR="00636276" w:rsidRDefault="00636276" w:rsidP="00636276">
            <w:r>
              <w:t>part of</w:t>
            </w:r>
          </w:p>
        </w:tc>
        <w:tc>
          <w:tcPr>
            <w:tcW w:w="5101" w:type="dxa"/>
            <w:shd w:val="clear" w:color="auto" w:fill="FFFFFF"/>
          </w:tcPr>
          <w:p w14:paraId="44C5FDE5" w14:textId="53115DFB" w:rsidR="00636276" w:rsidRDefault="00636276" w:rsidP="00636276">
            <w:r>
              <w:t>Parent mechanical component</w:t>
            </w:r>
          </w:p>
        </w:tc>
      </w:tr>
      <w:tr w:rsidR="00636276" w14:paraId="3139FA62" w14:textId="77777777" w:rsidTr="00636276">
        <w:tblPrEx>
          <w:tblCellMar>
            <w:bottom w:w="0" w:type="dxa"/>
          </w:tblCellMar>
        </w:tblPrEx>
        <w:tc>
          <w:tcPr>
            <w:tcW w:w="2268" w:type="dxa"/>
            <w:shd w:val="clear" w:color="auto" w:fill="FFFFFF"/>
          </w:tcPr>
          <w:p w14:paraId="4DDCA746" w14:textId="0E30FC14" w:rsidR="00636276" w:rsidRDefault="00636276" w:rsidP="00636276">
            <w:hyperlink w:anchor="Deliverable20261" w:history="1">
              <w:r>
                <w:rPr>
                  <w:rStyle w:val="Hyperlink"/>
                </w:rPr>
                <w:t>Hole</w:t>
              </w:r>
            </w:hyperlink>
          </w:p>
        </w:tc>
        <w:tc>
          <w:tcPr>
            <w:tcW w:w="2268" w:type="dxa"/>
            <w:shd w:val="clear" w:color="auto" w:fill="FFFFFF"/>
          </w:tcPr>
          <w:p w14:paraId="250A0BA3" w14:textId="6C29EF35" w:rsidR="00636276" w:rsidRDefault="00636276" w:rsidP="00636276">
            <w:r>
              <w:t>used at location in</w:t>
            </w:r>
          </w:p>
        </w:tc>
        <w:tc>
          <w:tcPr>
            <w:tcW w:w="5101" w:type="dxa"/>
            <w:shd w:val="clear" w:color="auto" w:fill="FFFFFF"/>
          </w:tcPr>
          <w:p w14:paraId="0D6D3293" w14:textId="4191C246" w:rsidR="00636276" w:rsidRDefault="00636276" w:rsidP="00636276">
            <w:r>
              <w:t>Context element of a located usage</w:t>
            </w:r>
          </w:p>
        </w:tc>
      </w:tr>
      <w:tr w:rsidR="00636276" w14:paraId="1BF12A63" w14:textId="77777777" w:rsidTr="00636276">
        <w:tblPrEx>
          <w:tblCellMar>
            <w:bottom w:w="0" w:type="dxa"/>
          </w:tblCellMar>
        </w:tblPrEx>
        <w:tc>
          <w:tcPr>
            <w:tcW w:w="2268" w:type="dxa"/>
            <w:shd w:val="clear" w:color="auto" w:fill="FFFFFF"/>
          </w:tcPr>
          <w:p w14:paraId="6D427E82" w14:textId="0969C85C" w:rsidR="00636276" w:rsidRDefault="00636276" w:rsidP="00636276">
            <w:hyperlink w:anchor="Deliverable14476" w:history="1">
              <w:r>
                <w:rPr>
                  <w:rStyle w:val="Hyperlink"/>
                </w:rPr>
                <w:t>Kinematic Mechanism</w:t>
              </w:r>
            </w:hyperlink>
          </w:p>
        </w:tc>
        <w:tc>
          <w:tcPr>
            <w:tcW w:w="2268" w:type="dxa"/>
            <w:shd w:val="clear" w:color="auto" w:fill="FFFFFF"/>
          </w:tcPr>
          <w:p w14:paraId="2AFC42B4" w14:textId="3A6E42ED" w:rsidR="00636276" w:rsidRDefault="00636276" w:rsidP="00636276">
            <w:r>
              <w:t>part of</w:t>
            </w:r>
          </w:p>
        </w:tc>
        <w:tc>
          <w:tcPr>
            <w:tcW w:w="5101" w:type="dxa"/>
            <w:shd w:val="clear" w:color="auto" w:fill="FFFFFF"/>
          </w:tcPr>
          <w:p w14:paraId="2A97C870" w14:textId="158FB106" w:rsidR="00636276" w:rsidRDefault="00636276" w:rsidP="00636276">
            <w:r>
              <w:t>Parent mechanical component</w:t>
            </w:r>
          </w:p>
        </w:tc>
      </w:tr>
      <w:tr w:rsidR="00636276" w14:paraId="42F36199" w14:textId="77777777" w:rsidTr="00636276">
        <w:tblPrEx>
          <w:tblCellMar>
            <w:bottom w:w="0" w:type="dxa"/>
          </w:tblCellMar>
        </w:tblPrEx>
        <w:tc>
          <w:tcPr>
            <w:tcW w:w="2268" w:type="dxa"/>
            <w:shd w:val="clear" w:color="auto" w:fill="FFFFFF"/>
          </w:tcPr>
          <w:p w14:paraId="2449B60D" w14:textId="2DEB6F81" w:rsidR="00636276" w:rsidRDefault="00636276" w:rsidP="00636276">
            <w:hyperlink w:anchor="Deliverable13442" w:history="1">
              <w:r>
                <w:rPr>
                  <w:rStyle w:val="Hyperlink"/>
                </w:rPr>
                <w:t>Kinematic Joint</w:t>
              </w:r>
            </w:hyperlink>
          </w:p>
        </w:tc>
        <w:tc>
          <w:tcPr>
            <w:tcW w:w="2268" w:type="dxa"/>
            <w:shd w:val="clear" w:color="auto" w:fill="FFFFFF"/>
          </w:tcPr>
          <w:p w14:paraId="3AD9D79B" w14:textId="056BC279" w:rsidR="00636276" w:rsidRDefault="00636276" w:rsidP="00636276">
            <w:r>
              <w:t>part of</w:t>
            </w:r>
          </w:p>
        </w:tc>
        <w:tc>
          <w:tcPr>
            <w:tcW w:w="5101" w:type="dxa"/>
            <w:shd w:val="clear" w:color="auto" w:fill="FFFFFF"/>
          </w:tcPr>
          <w:p w14:paraId="523128B4" w14:textId="2CB818FB" w:rsidR="00636276" w:rsidRDefault="00636276" w:rsidP="00636276">
            <w:r>
              <w:t>Parent mechanical component</w:t>
            </w:r>
          </w:p>
        </w:tc>
      </w:tr>
      <w:tr w:rsidR="00636276" w14:paraId="46E44799" w14:textId="77777777" w:rsidTr="00636276">
        <w:tblPrEx>
          <w:tblCellMar>
            <w:bottom w:w="0" w:type="dxa"/>
          </w:tblCellMar>
        </w:tblPrEx>
        <w:tc>
          <w:tcPr>
            <w:tcW w:w="2268" w:type="dxa"/>
            <w:shd w:val="clear" w:color="auto" w:fill="FFFFFF"/>
          </w:tcPr>
          <w:p w14:paraId="42FA24A0" w14:textId="4F1C0FAA" w:rsidR="00636276" w:rsidRDefault="00636276" w:rsidP="00636276">
            <w:hyperlink w:anchor="Deliverable13442" w:history="1">
              <w:r>
                <w:rPr>
                  <w:rStyle w:val="Hyperlink"/>
                </w:rPr>
                <w:t>Kinematic Joint</w:t>
              </w:r>
            </w:hyperlink>
          </w:p>
        </w:tc>
        <w:tc>
          <w:tcPr>
            <w:tcW w:w="2268" w:type="dxa"/>
            <w:shd w:val="clear" w:color="auto" w:fill="FFFFFF"/>
          </w:tcPr>
          <w:p w14:paraId="115BF681" w14:textId="47ED8E80" w:rsidR="00636276" w:rsidRDefault="00636276" w:rsidP="00636276">
            <w:r>
              <w:t>used at location in</w:t>
            </w:r>
          </w:p>
        </w:tc>
        <w:tc>
          <w:tcPr>
            <w:tcW w:w="5101" w:type="dxa"/>
            <w:shd w:val="clear" w:color="auto" w:fill="FFFFFF"/>
          </w:tcPr>
          <w:p w14:paraId="100C6751" w14:textId="1EFD7C0C" w:rsidR="00636276" w:rsidRDefault="00636276" w:rsidP="00636276">
            <w:r>
              <w:t>Context element of a located usage</w:t>
            </w:r>
          </w:p>
        </w:tc>
      </w:tr>
      <w:tr w:rsidR="00636276" w14:paraId="6CBB0F36" w14:textId="77777777" w:rsidTr="00636276">
        <w:tblPrEx>
          <w:tblCellMar>
            <w:bottom w:w="0" w:type="dxa"/>
          </w:tblCellMar>
        </w:tblPrEx>
        <w:tc>
          <w:tcPr>
            <w:tcW w:w="2268" w:type="dxa"/>
            <w:shd w:val="clear" w:color="auto" w:fill="FFFFFF"/>
          </w:tcPr>
          <w:p w14:paraId="7AC46FBC" w14:textId="7396B8FC" w:rsidR="00636276" w:rsidRDefault="00636276" w:rsidP="00636276">
            <w:hyperlink w:anchor="Deliverable13442" w:history="1">
              <w:r>
                <w:rPr>
                  <w:rStyle w:val="Hyperlink"/>
                </w:rPr>
                <w:t>Kinematic Joint</w:t>
              </w:r>
            </w:hyperlink>
          </w:p>
        </w:tc>
        <w:tc>
          <w:tcPr>
            <w:tcW w:w="2268" w:type="dxa"/>
            <w:shd w:val="clear" w:color="auto" w:fill="FFFFFF"/>
          </w:tcPr>
          <w:p w14:paraId="5CFF82F2" w14:textId="149AB6E7" w:rsidR="00636276" w:rsidRDefault="00636276" w:rsidP="00636276">
            <w:r>
              <w:t>joins</w:t>
            </w:r>
          </w:p>
        </w:tc>
        <w:tc>
          <w:tcPr>
            <w:tcW w:w="5101" w:type="dxa"/>
            <w:shd w:val="clear" w:color="auto" w:fill="FFFFFF"/>
          </w:tcPr>
          <w:p w14:paraId="514F5D4C" w14:textId="1D36D985" w:rsidR="00636276" w:rsidRDefault="00636276" w:rsidP="00636276">
            <w:r>
              <w:t>Represents the system components joined by this component connection.</w:t>
            </w:r>
          </w:p>
        </w:tc>
      </w:tr>
      <w:tr w:rsidR="00636276" w14:paraId="2F7CE312" w14:textId="77777777" w:rsidTr="00636276">
        <w:tblPrEx>
          <w:tblCellMar>
            <w:bottom w:w="0" w:type="dxa"/>
          </w:tblCellMar>
        </w:tblPrEx>
        <w:tc>
          <w:tcPr>
            <w:tcW w:w="2268" w:type="dxa"/>
            <w:shd w:val="clear" w:color="auto" w:fill="FFFFFF"/>
          </w:tcPr>
          <w:p w14:paraId="0A4081EB" w14:textId="6E78ABA0" w:rsidR="00636276" w:rsidRDefault="00636276" w:rsidP="00636276">
            <w:hyperlink w:anchor="Deliverable13449" w:history="1">
              <w:r>
                <w:rPr>
                  <w:rStyle w:val="Hyperlink"/>
                </w:rPr>
                <w:t>Kinematic Sensor</w:t>
              </w:r>
            </w:hyperlink>
          </w:p>
        </w:tc>
        <w:tc>
          <w:tcPr>
            <w:tcW w:w="2268" w:type="dxa"/>
            <w:shd w:val="clear" w:color="auto" w:fill="FFFFFF"/>
          </w:tcPr>
          <w:p w14:paraId="67C4D2EF" w14:textId="3CEAF402" w:rsidR="00636276" w:rsidRDefault="00636276" w:rsidP="00636276">
            <w:r>
              <w:t>used at location in</w:t>
            </w:r>
          </w:p>
        </w:tc>
        <w:tc>
          <w:tcPr>
            <w:tcW w:w="5101" w:type="dxa"/>
            <w:shd w:val="clear" w:color="auto" w:fill="FFFFFF"/>
          </w:tcPr>
          <w:p w14:paraId="04DD0E5E" w14:textId="271662B9" w:rsidR="00636276" w:rsidRDefault="00636276" w:rsidP="00636276">
            <w:r>
              <w:t>Context element of a located usage</w:t>
            </w:r>
          </w:p>
        </w:tc>
      </w:tr>
      <w:tr w:rsidR="00636276" w14:paraId="30368CC8" w14:textId="77777777" w:rsidTr="00636276">
        <w:tblPrEx>
          <w:tblCellMar>
            <w:bottom w:w="0" w:type="dxa"/>
          </w:tblCellMar>
        </w:tblPrEx>
        <w:tc>
          <w:tcPr>
            <w:tcW w:w="2268" w:type="dxa"/>
            <w:shd w:val="clear" w:color="auto" w:fill="FFFFFF"/>
          </w:tcPr>
          <w:p w14:paraId="31AC49AF" w14:textId="337504F0" w:rsidR="00636276" w:rsidRDefault="00636276" w:rsidP="00636276">
            <w:hyperlink w:anchor="Deliverable14854" w:history="1">
              <w:r>
                <w:rPr>
                  <w:rStyle w:val="Hyperlink"/>
                </w:rPr>
                <w:t>Kinematic Motion</w:t>
              </w:r>
            </w:hyperlink>
          </w:p>
        </w:tc>
        <w:tc>
          <w:tcPr>
            <w:tcW w:w="2268" w:type="dxa"/>
            <w:shd w:val="clear" w:color="auto" w:fill="FFFFFF"/>
          </w:tcPr>
          <w:p w14:paraId="39938622" w14:textId="11FA8905" w:rsidR="00636276" w:rsidRDefault="00636276" w:rsidP="00636276">
            <w:r>
              <w:t>involves</w:t>
            </w:r>
          </w:p>
        </w:tc>
        <w:tc>
          <w:tcPr>
            <w:tcW w:w="5101" w:type="dxa"/>
            <w:shd w:val="clear" w:color="auto" w:fill="FFFFFF"/>
          </w:tcPr>
          <w:p w14:paraId="6B8D8BBC" w14:textId="7FE5B833" w:rsidR="00636276" w:rsidRDefault="00636276" w:rsidP="00636276">
            <w:r>
              <w:t>Components involved by the kinematic motion</w:t>
            </w:r>
          </w:p>
        </w:tc>
      </w:tr>
      <w:tr w:rsidR="00636276" w14:paraId="59218D1E" w14:textId="77777777" w:rsidTr="00636276">
        <w:tblPrEx>
          <w:tblCellMar>
            <w:bottom w:w="0" w:type="dxa"/>
          </w:tblCellMar>
        </w:tblPrEx>
        <w:tc>
          <w:tcPr>
            <w:tcW w:w="2268" w:type="dxa"/>
            <w:shd w:val="clear" w:color="auto" w:fill="FFFFFF"/>
          </w:tcPr>
          <w:p w14:paraId="7600283D" w14:textId="59348B3F" w:rsidR="00636276" w:rsidRDefault="00636276" w:rsidP="00636276">
            <w:hyperlink w:anchor="Deliverable13462" w:history="1">
              <w:r>
                <w:rPr>
                  <w:rStyle w:val="Hyperlink"/>
                </w:rPr>
                <w:t>Joining Element</w:t>
              </w:r>
            </w:hyperlink>
          </w:p>
        </w:tc>
        <w:tc>
          <w:tcPr>
            <w:tcW w:w="2268" w:type="dxa"/>
            <w:shd w:val="clear" w:color="auto" w:fill="FFFFFF"/>
          </w:tcPr>
          <w:p w14:paraId="7F149368" w14:textId="6DDBA0D1" w:rsidR="00636276" w:rsidRDefault="00636276" w:rsidP="00636276">
            <w:r>
              <w:t>part of</w:t>
            </w:r>
          </w:p>
        </w:tc>
        <w:tc>
          <w:tcPr>
            <w:tcW w:w="5101" w:type="dxa"/>
            <w:shd w:val="clear" w:color="auto" w:fill="FFFFFF"/>
          </w:tcPr>
          <w:p w14:paraId="536808AC" w14:textId="49C0DD57" w:rsidR="00636276" w:rsidRDefault="00636276" w:rsidP="00636276">
            <w:r>
              <w:t>Parent mechanical component</w:t>
            </w:r>
          </w:p>
        </w:tc>
      </w:tr>
      <w:tr w:rsidR="00636276" w14:paraId="5C293012" w14:textId="77777777" w:rsidTr="00636276">
        <w:tblPrEx>
          <w:tblCellMar>
            <w:bottom w:w="0" w:type="dxa"/>
          </w:tblCellMar>
        </w:tblPrEx>
        <w:tc>
          <w:tcPr>
            <w:tcW w:w="2268" w:type="dxa"/>
            <w:shd w:val="clear" w:color="auto" w:fill="FFFFFF"/>
          </w:tcPr>
          <w:p w14:paraId="34E5408A" w14:textId="644C7F5D" w:rsidR="00636276" w:rsidRDefault="00636276" w:rsidP="00636276">
            <w:hyperlink w:anchor="Deliverable13462" w:history="1">
              <w:r>
                <w:rPr>
                  <w:rStyle w:val="Hyperlink"/>
                </w:rPr>
                <w:t>Joining Element</w:t>
              </w:r>
            </w:hyperlink>
          </w:p>
        </w:tc>
        <w:tc>
          <w:tcPr>
            <w:tcW w:w="2268" w:type="dxa"/>
            <w:shd w:val="clear" w:color="auto" w:fill="FFFFFF"/>
          </w:tcPr>
          <w:p w14:paraId="59E9B65D" w14:textId="103E72E6" w:rsidR="00636276" w:rsidRDefault="00636276" w:rsidP="00636276">
            <w:r>
              <w:t>used at location in</w:t>
            </w:r>
          </w:p>
        </w:tc>
        <w:tc>
          <w:tcPr>
            <w:tcW w:w="5101" w:type="dxa"/>
            <w:shd w:val="clear" w:color="auto" w:fill="FFFFFF"/>
          </w:tcPr>
          <w:p w14:paraId="7605EB84" w14:textId="13186820" w:rsidR="00636276" w:rsidRDefault="00636276" w:rsidP="00636276">
            <w:r>
              <w:t>Context element of a located usage</w:t>
            </w:r>
          </w:p>
        </w:tc>
      </w:tr>
      <w:tr w:rsidR="00636276" w14:paraId="0A27CCC2" w14:textId="77777777" w:rsidTr="00636276">
        <w:tblPrEx>
          <w:tblCellMar>
            <w:bottom w:w="0" w:type="dxa"/>
          </w:tblCellMar>
        </w:tblPrEx>
        <w:tc>
          <w:tcPr>
            <w:tcW w:w="2268" w:type="dxa"/>
            <w:shd w:val="clear" w:color="auto" w:fill="FFFFFF"/>
          </w:tcPr>
          <w:p w14:paraId="2C635206" w14:textId="3496E7E0" w:rsidR="00636276" w:rsidRDefault="00636276" w:rsidP="00636276">
            <w:hyperlink w:anchor="Deliverable13462" w:history="1">
              <w:r>
                <w:rPr>
                  <w:rStyle w:val="Hyperlink"/>
                </w:rPr>
                <w:t>Joining Element</w:t>
              </w:r>
            </w:hyperlink>
          </w:p>
        </w:tc>
        <w:tc>
          <w:tcPr>
            <w:tcW w:w="2268" w:type="dxa"/>
            <w:shd w:val="clear" w:color="auto" w:fill="FFFFFF"/>
          </w:tcPr>
          <w:p w14:paraId="794E70B1" w14:textId="2E40A6C2" w:rsidR="00636276" w:rsidRDefault="00636276" w:rsidP="00636276">
            <w:r>
              <w:t>joins</w:t>
            </w:r>
          </w:p>
        </w:tc>
        <w:tc>
          <w:tcPr>
            <w:tcW w:w="5101" w:type="dxa"/>
            <w:shd w:val="clear" w:color="auto" w:fill="FFFFFF"/>
          </w:tcPr>
          <w:p w14:paraId="51461F33" w14:textId="2838BCC3" w:rsidR="00636276" w:rsidRDefault="00636276" w:rsidP="00636276">
            <w:r>
              <w:t>Represents the system components joined by this component connection.</w:t>
            </w:r>
          </w:p>
        </w:tc>
      </w:tr>
      <w:tr w:rsidR="00636276" w14:paraId="558FEE77" w14:textId="77777777" w:rsidTr="00636276">
        <w:tblPrEx>
          <w:tblCellMar>
            <w:bottom w:w="0" w:type="dxa"/>
          </w:tblCellMar>
        </w:tblPrEx>
        <w:tc>
          <w:tcPr>
            <w:tcW w:w="2268" w:type="dxa"/>
            <w:shd w:val="clear" w:color="auto" w:fill="FFFFFF"/>
          </w:tcPr>
          <w:p w14:paraId="5A5FF419" w14:textId="3A0B978C" w:rsidR="00636276" w:rsidRDefault="00636276" w:rsidP="00636276">
            <w:hyperlink w:anchor="Deliverable13476" w:history="1">
              <w:r>
                <w:rPr>
                  <w:rStyle w:val="Hyperlink"/>
                </w:rPr>
                <w:t>Electric/Electronic Component</w:t>
              </w:r>
            </w:hyperlink>
          </w:p>
        </w:tc>
        <w:tc>
          <w:tcPr>
            <w:tcW w:w="2268" w:type="dxa"/>
            <w:shd w:val="clear" w:color="auto" w:fill="FFFFFF"/>
          </w:tcPr>
          <w:p w14:paraId="2E243B59" w14:textId="4E9F03DA" w:rsidR="00636276" w:rsidRDefault="00636276" w:rsidP="00636276">
            <w:r>
              <w:t>relates to</w:t>
            </w:r>
          </w:p>
        </w:tc>
        <w:tc>
          <w:tcPr>
            <w:tcW w:w="5101" w:type="dxa"/>
            <w:shd w:val="clear" w:color="auto" w:fill="FFFFFF"/>
          </w:tcPr>
          <w:p w14:paraId="3F059E1F" w14:textId="100C51C4" w:rsidR="00636276" w:rsidRDefault="00636276" w:rsidP="00636276">
            <w:r>
              <w:t>Mechanical component this electric/electronic component relates to</w:t>
            </w:r>
          </w:p>
        </w:tc>
      </w:tr>
      <w:tr w:rsidR="00636276" w14:paraId="531F1301" w14:textId="77777777" w:rsidTr="00636276">
        <w:tblPrEx>
          <w:tblCellMar>
            <w:bottom w:w="0" w:type="dxa"/>
          </w:tblCellMar>
        </w:tblPrEx>
        <w:tc>
          <w:tcPr>
            <w:tcW w:w="2268" w:type="dxa"/>
            <w:shd w:val="clear" w:color="auto" w:fill="FFFFFF"/>
          </w:tcPr>
          <w:p w14:paraId="22A1C619" w14:textId="03BFF506" w:rsidR="00636276" w:rsidRDefault="00636276" w:rsidP="00636276">
            <w:hyperlink w:anchor="Deliverable13476" w:history="1">
              <w:r>
                <w:rPr>
                  <w:rStyle w:val="Hyperlink"/>
                </w:rPr>
                <w:t>Electric/Electronic Component</w:t>
              </w:r>
            </w:hyperlink>
          </w:p>
        </w:tc>
        <w:tc>
          <w:tcPr>
            <w:tcW w:w="2268" w:type="dxa"/>
            <w:shd w:val="clear" w:color="auto" w:fill="FFFFFF"/>
          </w:tcPr>
          <w:p w14:paraId="333971CB" w14:textId="1C235C54" w:rsidR="00636276" w:rsidRDefault="00636276" w:rsidP="00636276">
            <w:r>
              <w:t>used at location in</w:t>
            </w:r>
          </w:p>
        </w:tc>
        <w:tc>
          <w:tcPr>
            <w:tcW w:w="5101" w:type="dxa"/>
            <w:shd w:val="clear" w:color="auto" w:fill="FFFFFF"/>
          </w:tcPr>
          <w:p w14:paraId="3DCF41E0" w14:textId="48FC8932" w:rsidR="00636276" w:rsidRDefault="00636276" w:rsidP="00636276">
            <w:r>
              <w:t>Context element of a located usage</w:t>
            </w:r>
          </w:p>
        </w:tc>
      </w:tr>
      <w:tr w:rsidR="00636276" w14:paraId="065E03BA" w14:textId="77777777" w:rsidTr="00636276">
        <w:tblPrEx>
          <w:tblCellMar>
            <w:bottom w:w="0" w:type="dxa"/>
          </w:tblCellMar>
        </w:tblPrEx>
        <w:tc>
          <w:tcPr>
            <w:tcW w:w="2268" w:type="dxa"/>
            <w:shd w:val="clear" w:color="auto" w:fill="FFFFFF"/>
          </w:tcPr>
          <w:p w14:paraId="2C5E1CCF" w14:textId="17381BE5" w:rsidR="00636276" w:rsidRDefault="00636276" w:rsidP="00636276">
            <w:hyperlink w:anchor="Deliverable13484" w:history="1">
              <w:r>
                <w:rPr>
                  <w:rStyle w:val="Hyperlink"/>
                </w:rPr>
                <w:t>Electric/Electronic Port</w:t>
              </w:r>
            </w:hyperlink>
          </w:p>
        </w:tc>
        <w:tc>
          <w:tcPr>
            <w:tcW w:w="2268" w:type="dxa"/>
            <w:shd w:val="clear" w:color="auto" w:fill="FFFFFF"/>
          </w:tcPr>
          <w:p w14:paraId="3183EA25" w14:textId="43F05CA9" w:rsidR="00636276" w:rsidRDefault="00636276" w:rsidP="00636276">
            <w:r>
              <w:t>used at location in</w:t>
            </w:r>
          </w:p>
        </w:tc>
        <w:tc>
          <w:tcPr>
            <w:tcW w:w="5101" w:type="dxa"/>
            <w:shd w:val="clear" w:color="auto" w:fill="FFFFFF"/>
          </w:tcPr>
          <w:p w14:paraId="2CBA6915" w14:textId="108B2BCB" w:rsidR="00636276" w:rsidRDefault="00636276" w:rsidP="00636276">
            <w:r>
              <w:t>Context element of a located usage</w:t>
            </w:r>
          </w:p>
        </w:tc>
      </w:tr>
      <w:tr w:rsidR="00636276" w14:paraId="5FC85D8F" w14:textId="77777777" w:rsidTr="00636276">
        <w:tblPrEx>
          <w:tblCellMar>
            <w:bottom w:w="0" w:type="dxa"/>
          </w:tblCellMar>
        </w:tblPrEx>
        <w:tc>
          <w:tcPr>
            <w:tcW w:w="2268" w:type="dxa"/>
            <w:shd w:val="clear" w:color="auto" w:fill="FFFFFF"/>
          </w:tcPr>
          <w:p w14:paraId="501199D6" w14:textId="32DD96A2" w:rsidR="00636276" w:rsidRDefault="00636276" w:rsidP="00636276">
            <w:hyperlink w:anchor="Deliverable13453" w:history="1">
              <w:r>
                <w:rPr>
                  <w:rStyle w:val="Hyperlink"/>
                </w:rPr>
                <w:t>Hydraulic/Pneumatic Connection</w:t>
              </w:r>
            </w:hyperlink>
          </w:p>
        </w:tc>
        <w:tc>
          <w:tcPr>
            <w:tcW w:w="2268" w:type="dxa"/>
            <w:shd w:val="clear" w:color="auto" w:fill="FFFFFF"/>
          </w:tcPr>
          <w:p w14:paraId="4E4794A9" w14:textId="6F76EFC2" w:rsidR="00636276" w:rsidRDefault="00636276" w:rsidP="00636276">
            <w:r>
              <w:t>joins</w:t>
            </w:r>
          </w:p>
        </w:tc>
        <w:tc>
          <w:tcPr>
            <w:tcW w:w="5101" w:type="dxa"/>
            <w:shd w:val="clear" w:color="auto" w:fill="FFFFFF"/>
          </w:tcPr>
          <w:p w14:paraId="2B1F0325" w14:textId="49EA70FB" w:rsidR="00636276" w:rsidRDefault="00636276" w:rsidP="00636276">
            <w:r>
              <w:t>Represents the system components joined by this component connection.</w:t>
            </w:r>
          </w:p>
        </w:tc>
      </w:tr>
      <w:tr w:rsidR="00636276" w14:paraId="2DF9D96F" w14:textId="77777777" w:rsidTr="00636276">
        <w:tblPrEx>
          <w:tblCellMar>
            <w:bottom w:w="0" w:type="dxa"/>
          </w:tblCellMar>
        </w:tblPrEx>
        <w:tc>
          <w:tcPr>
            <w:tcW w:w="2268" w:type="dxa"/>
            <w:shd w:val="clear" w:color="auto" w:fill="FFFFFF"/>
          </w:tcPr>
          <w:p w14:paraId="6E95AB9E" w14:textId="5BC17A0A" w:rsidR="00636276" w:rsidRDefault="00636276" w:rsidP="00636276">
            <w:hyperlink w:anchor="Deliverable13456" w:history="1">
              <w:r>
                <w:rPr>
                  <w:rStyle w:val="Hyperlink"/>
                </w:rPr>
                <w:t>Hydraulic/Pneumatic Port</w:t>
              </w:r>
            </w:hyperlink>
          </w:p>
        </w:tc>
        <w:tc>
          <w:tcPr>
            <w:tcW w:w="2268" w:type="dxa"/>
            <w:shd w:val="clear" w:color="auto" w:fill="FFFFFF"/>
          </w:tcPr>
          <w:p w14:paraId="7EE5BF2F" w14:textId="3675BBD0" w:rsidR="00636276" w:rsidRDefault="00636276" w:rsidP="00636276">
            <w:r>
              <w:t>used at location in</w:t>
            </w:r>
          </w:p>
        </w:tc>
        <w:tc>
          <w:tcPr>
            <w:tcW w:w="5101" w:type="dxa"/>
            <w:shd w:val="clear" w:color="auto" w:fill="FFFFFF"/>
          </w:tcPr>
          <w:p w14:paraId="4EE478C4" w14:textId="406F5386" w:rsidR="00636276" w:rsidRDefault="00636276" w:rsidP="00636276">
            <w:r>
              <w:t>Context element of a located usage</w:t>
            </w:r>
          </w:p>
        </w:tc>
      </w:tr>
      <w:tr w:rsidR="00636276" w14:paraId="6C64B96D" w14:textId="77777777" w:rsidTr="00636276">
        <w:tblPrEx>
          <w:tblCellMar>
            <w:bottom w:w="0" w:type="dxa"/>
          </w:tblCellMar>
        </w:tblPrEx>
        <w:tc>
          <w:tcPr>
            <w:tcW w:w="2268" w:type="dxa"/>
            <w:shd w:val="clear" w:color="auto" w:fill="FFFFFF"/>
          </w:tcPr>
          <w:p w14:paraId="5F94C05B" w14:textId="5FD29F6E" w:rsidR="00636276" w:rsidRDefault="00636276" w:rsidP="00636276">
            <w:hyperlink w:anchor="Deliverable13501" w:history="1">
              <w:r>
                <w:rPr>
                  <w:rStyle w:val="Hyperlink"/>
                </w:rPr>
                <w:t>Verification Resource</w:t>
              </w:r>
            </w:hyperlink>
          </w:p>
        </w:tc>
        <w:tc>
          <w:tcPr>
            <w:tcW w:w="2268" w:type="dxa"/>
            <w:shd w:val="clear" w:color="auto" w:fill="FFFFFF"/>
          </w:tcPr>
          <w:p w14:paraId="68A43B8C" w14:textId="7BA00D95" w:rsidR="00636276" w:rsidRDefault="00636276" w:rsidP="00636276">
            <w:r>
              <w:t>used at location in</w:t>
            </w:r>
          </w:p>
        </w:tc>
        <w:tc>
          <w:tcPr>
            <w:tcW w:w="5101" w:type="dxa"/>
            <w:shd w:val="clear" w:color="auto" w:fill="FFFFFF"/>
          </w:tcPr>
          <w:p w14:paraId="7F8D578D" w14:textId="11E31180" w:rsidR="00636276" w:rsidRDefault="00636276" w:rsidP="00636276">
            <w:r>
              <w:t>Context element of a located usage</w:t>
            </w:r>
          </w:p>
        </w:tc>
      </w:tr>
      <w:tr w:rsidR="00636276" w14:paraId="18BAE903" w14:textId="77777777" w:rsidTr="00636276">
        <w:tblPrEx>
          <w:tblCellMar>
            <w:bottom w:w="0" w:type="dxa"/>
          </w:tblCellMar>
        </w:tblPrEx>
        <w:tc>
          <w:tcPr>
            <w:tcW w:w="2268" w:type="dxa"/>
            <w:shd w:val="clear" w:color="auto" w:fill="FFFFFF"/>
          </w:tcPr>
          <w:p w14:paraId="3296D412" w14:textId="4E4CE090" w:rsidR="00636276" w:rsidRDefault="00636276" w:rsidP="00636276">
            <w:hyperlink w:anchor="Deliverable13507" w:history="1">
              <w:r>
                <w:rPr>
                  <w:rStyle w:val="Hyperlink"/>
                </w:rPr>
                <w:t>Manufacturing Operation</w:t>
              </w:r>
            </w:hyperlink>
          </w:p>
        </w:tc>
        <w:tc>
          <w:tcPr>
            <w:tcW w:w="2268" w:type="dxa"/>
            <w:shd w:val="clear" w:color="auto" w:fill="FFFFFF"/>
          </w:tcPr>
          <w:p w14:paraId="5F527C85" w14:textId="3A1DD8D1" w:rsidR="00636276" w:rsidRDefault="00636276" w:rsidP="00636276">
            <w:r>
              <w:t>applies to</w:t>
            </w:r>
          </w:p>
        </w:tc>
        <w:tc>
          <w:tcPr>
            <w:tcW w:w="5101" w:type="dxa"/>
            <w:shd w:val="clear" w:color="auto" w:fill="FFFFFF"/>
          </w:tcPr>
          <w:p w14:paraId="7A7FED2E" w14:textId="2DB62AB4" w:rsidR="00636276" w:rsidRDefault="00636276" w:rsidP="00636276">
            <w:r>
              <w:t>Mechanical or electrical component this manufacturing operation applies to</w:t>
            </w:r>
          </w:p>
        </w:tc>
      </w:tr>
      <w:tr w:rsidR="00636276" w14:paraId="1C5BB137" w14:textId="77777777" w:rsidTr="00636276">
        <w:tblPrEx>
          <w:tblCellMar>
            <w:bottom w:w="0" w:type="dxa"/>
          </w:tblCellMar>
        </w:tblPrEx>
        <w:tc>
          <w:tcPr>
            <w:tcW w:w="2268" w:type="dxa"/>
            <w:shd w:val="clear" w:color="auto" w:fill="FFFFFF"/>
          </w:tcPr>
          <w:p w14:paraId="0E716BE5" w14:textId="1B53C1CD" w:rsidR="00636276" w:rsidRDefault="00636276" w:rsidP="00636276">
            <w:hyperlink w:anchor="Deliverable23103" w:history="1">
              <w:r>
                <w:rPr>
                  <w:rStyle w:val="Hyperlink"/>
                </w:rPr>
                <w:t>Assembly Operation</w:t>
              </w:r>
            </w:hyperlink>
          </w:p>
        </w:tc>
        <w:tc>
          <w:tcPr>
            <w:tcW w:w="2268" w:type="dxa"/>
            <w:shd w:val="clear" w:color="auto" w:fill="FFFFFF"/>
          </w:tcPr>
          <w:p w14:paraId="3044E23F" w14:textId="01C4924E" w:rsidR="00636276" w:rsidRDefault="00636276" w:rsidP="00636276">
            <w:r>
              <w:t>applies to</w:t>
            </w:r>
          </w:p>
        </w:tc>
        <w:tc>
          <w:tcPr>
            <w:tcW w:w="5101" w:type="dxa"/>
            <w:shd w:val="clear" w:color="auto" w:fill="FFFFFF"/>
          </w:tcPr>
          <w:p w14:paraId="5DA84B40" w14:textId="48CEF976" w:rsidR="00636276" w:rsidRDefault="00636276" w:rsidP="00636276">
            <w:r>
              <w:t>Mechanical or electrical component this manufacturing operation applies to</w:t>
            </w:r>
          </w:p>
        </w:tc>
      </w:tr>
      <w:tr w:rsidR="00636276" w14:paraId="4BD69C0A" w14:textId="77777777" w:rsidTr="00636276">
        <w:tblPrEx>
          <w:tblCellMar>
            <w:bottom w:w="0" w:type="dxa"/>
          </w:tblCellMar>
        </w:tblPrEx>
        <w:tc>
          <w:tcPr>
            <w:tcW w:w="2268" w:type="dxa"/>
            <w:shd w:val="clear" w:color="auto" w:fill="FFFFFF"/>
          </w:tcPr>
          <w:p w14:paraId="24F9D8CE" w14:textId="4553BDF0" w:rsidR="00636276" w:rsidRDefault="00636276" w:rsidP="00636276">
            <w:hyperlink w:anchor="Deliverable23103" w:history="1">
              <w:r>
                <w:rPr>
                  <w:rStyle w:val="Hyperlink"/>
                </w:rPr>
                <w:t>Assembly Operation</w:t>
              </w:r>
            </w:hyperlink>
          </w:p>
        </w:tc>
        <w:tc>
          <w:tcPr>
            <w:tcW w:w="2268" w:type="dxa"/>
            <w:shd w:val="clear" w:color="auto" w:fill="FFFFFF"/>
          </w:tcPr>
          <w:p w14:paraId="1FFF1926" w14:textId="7BA0FD31" w:rsidR="00636276" w:rsidRDefault="00636276" w:rsidP="00636276">
            <w:r>
              <w:t>adds</w:t>
            </w:r>
          </w:p>
        </w:tc>
        <w:tc>
          <w:tcPr>
            <w:tcW w:w="5101" w:type="dxa"/>
            <w:shd w:val="clear" w:color="auto" w:fill="FFFFFF"/>
          </w:tcPr>
          <w:p w14:paraId="18749721" w14:textId="781EBAC3" w:rsidR="00636276" w:rsidRDefault="00636276" w:rsidP="00636276">
            <w:r>
              <w:t>Mechanical or electrical components added by this manufacturing operation</w:t>
            </w:r>
          </w:p>
        </w:tc>
      </w:tr>
      <w:tr w:rsidR="00636276" w14:paraId="3B637A06" w14:textId="77777777" w:rsidTr="00636276">
        <w:tblPrEx>
          <w:tblCellMar>
            <w:bottom w:w="0" w:type="dxa"/>
          </w:tblCellMar>
        </w:tblPrEx>
        <w:tc>
          <w:tcPr>
            <w:tcW w:w="2268" w:type="dxa"/>
            <w:shd w:val="clear" w:color="auto" w:fill="FFFFFF"/>
          </w:tcPr>
          <w:p w14:paraId="3674F3A2" w14:textId="4A86FEEC" w:rsidR="00636276" w:rsidRDefault="00636276" w:rsidP="00636276">
            <w:hyperlink w:anchor="Deliverable23102" w:history="1">
              <w:r>
                <w:rPr>
                  <w:rStyle w:val="Hyperlink"/>
                </w:rPr>
                <w:t>Heat Treatment</w:t>
              </w:r>
            </w:hyperlink>
          </w:p>
        </w:tc>
        <w:tc>
          <w:tcPr>
            <w:tcW w:w="2268" w:type="dxa"/>
            <w:shd w:val="clear" w:color="auto" w:fill="FFFFFF"/>
          </w:tcPr>
          <w:p w14:paraId="3FB35303" w14:textId="526BDD81" w:rsidR="00636276" w:rsidRDefault="00636276" w:rsidP="00636276">
            <w:r>
              <w:t>applies to</w:t>
            </w:r>
          </w:p>
        </w:tc>
        <w:tc>
          <w:tcPr>
            <w:tcW w:w="5101" w:type="dxa"/>
            <w:shd w:val="clear" w:color="auto" w:fill="FFFFFF"/>
          </w:tcPr>
          <w:p w14:paraId="5D8466AA" w14:textId="0EBCA316" w:rsidR="00636276" w:rsidRDefault="00636276" w:rsidP="00636276">
            <w:r>
              <w:t>Mechanical or electrical component this manufacturing operation applies to</w:t>
            </w:r>
          </w:p>
        </w:tc>
      </w:tr>
      <w:tr w:rsidR="00636276" w14:paraId="3C1A4CAE" w14:textId="77777777" w:rsidTr="00636276">
        <w:tblPrEx>
          <w:tblCellMar>
            <w:bottom w:w="0" w:type="dxa"/>
          </w:tblCellMar>
        </w:tblPrEx>
        <w:tc>
          <w:tcPr>
            <w:tcW w:w="2268" w:type="dxa"/>
            <w:shd w:val="clear" w:color="auto" w:fill="FFFFFF"/>
          </w:tcPr>
          <w:p w14:paraId="3EEE1A82" w14:textId="2E8349EA" w:rsidR="00636276" w:rsidRDefault="00636276" w:rsidP="00636276">
            <w:hyperlink w:anchor="Deliverable13459" w:history="1">
              <w:r>
                <w:rPr>
                  <w:rStyle w:val="Hyperlink"/>
                </w:rPr>
                <w:t>Joining Process</w:t>
              </w:r>
            </w:hyperlink>
          </w:p>
        </w:tc>
        <w:tc>
          <w:tcPr>
            <w:tcW w:w="2268" w:type="dxa"/>
            <w:shd w:val="clear" w:color="auto" w:fill="FFFFFF"/>
          </w:tcPr>
          <w:p w14:paraId="4F7BB4EF" w14:textId="6588852D" w:rsidR="00636276" w:rsidRDefault="00636276" w:rsidP="00636276">
            <w:r>
              <w:t>applies to</w:t>
            </w:r>
          </w:p>
        </w:tc>
        <w:tc>
          <w:tcPr>
            <w:tcW w:w="5101" w:type="dxa"/>
            <w:shd w:val="clear" w:color="auto" w:fill="FFFFFF"/>
          </w:tcPr>
          <w:p w14:paraId="57D90825" w14:textId="00DA0808" w:rsidR="00636276" w:rsidRDefault="00636276" w:rsidP="00636276">
            <w:r>
              <w:t>Mechanical or electrical component this manufacturing operation applies to</w:t>
            </w:r>
          </w:p>
        </w:tc>
      </w:tr>
      <w:tr w:rsidR="00636276" w14:paraId="06751148" w14:textId="77777777" w:rsidTr="00636276">
        <w:tblPrEx>
          <w:tblCellMar>
            <w:bottom w:w="0" w:type="dxa"/>
          </w:tblCellMar>
        </w:tblPrEx>
        <w:tc>
          <w:tcPr>
            <w:tcW w:w="2268" w:type="dxa"/>
            <w:shd w:val="clear" w:color="auto" w:fill="FFFFFF"/>
          </w:tcPr>
          <w:p w14:paraId="65C87189" w14:textId="2DA94D82" w:rsidR="00636276" w:rsidRDefault="00636276" w:rsidP="00636276">
            <w:hyperlink w:anchor="Deliverable14409" w:history="1">
              <w:r>
                <w:rPr>
                  <w:rStyle w:val="Hyperlink"/>
                </w:rPr>
                <w:t>Manufacturing Equipment Component</w:t>
              </w:r>
            </w:hyperlink>
          </w:p>
        </w:tc>
        <w:tc>
          <w:tcPr>
            <w:tcW w:w="2268" w:type="dxa"/>
            <w:shd w:val="clear" w:color="auto" w:fill="FFFFFF"/>
          </w:tcPr>
          <w:p w14:paraId="55B88755" w14:textId="29188902" w:rsidR="00636276" w:rsidRDefault="00636276" w:rsidP="00636276">
            <w:r>
              <w:t>used at location in</w:t>
            </w:r>
          </w:p>
        </w:tc>
        <w:tc>
          <w:tcPr>
            <w:tcW w:w="5101" w:type="dxa"/>
            <w:shd w:val="clear" w:color="auto" w:fill="FFFFFF"/>
          </w:tcPr>
          <w:p w14:paraId="232CBDAB" w14:textId="54B21225" w:rsidR="00636276" w:rsidRDefault="00636276" w:rsidP="00636276">
            <w:r>
              <w:t>Context element of a located usage</w:t>
            </w:r>
          </w:p>
        </w:tc>
      </w:tr>
    </w:tbl>
    <w:p w14:paraId="495E4929" w14:textId="24F11037" w:rsidR="00636276" w:rsidRDefault="00636276" w:rsidP="00636276">
      <w:pPr>
        <w:pStyle w:val="berschrift5"/>
        <w:numPr>
          <w:ilvl w:val="4"/>
          <w:numId w:val="23"/>
        </w:numPr>
      </w:pPr>
      <w:bookmarkStart w:id="60" w:name="Deliverable14853"/>
      <w:r>
        <w:t>Body</w:t>
      </w:r>
      <w:bookmarkEnd w:id="60"/>
    </w:p>
    <w:p w14:paraId="61E36A77" w14:textId="6C7839FC" w:rsidR="00636276" w:rsidRDefault="00636276" w:rsidP="00636276">
      <w:r>
        <w:t>Geometric representation of the component</w:t>
      </w:r>
    </w:p>
    <w:p w14:paraId="539799E8" w14:textId="77777777" w:rsidR="00636276" w:rsidRDefault="00636276" w:rsidP="00636276">
      <w:pPr>
        <w:keepNext/>
      </w:pPr>
      <w:r>
        <w:rPr>
          <w:noProof/>
        </w:rPr>
        <w:drawing>
          <wp:inline distT="0" distB="0" distL="0" distR="0" wp14:anchorId="2FB7E89E" wp14:editId="5D039177">
            <wp:extent cx="857370" cy="857370"/>
            <wp:effectExtent l="0" t="0" r="0" b="0"/>
            <wp:docPr id="78675271"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527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2706AAE" w14:textId="1A7CDCB2" w:rsidR="00636276" w:rsidRDefault="00636276" w:rsidP="00636276">
      <w:pPr>
        <w:pStyle w:val="Beschriftung"/>
      </w:pPr>
      <w:r>
        <w:t xml:space="preserve">Figure </w:t>
      </w:r>
      <w:fldSimple w:instr=" SEQ Figure \* ARABIC ">
        <w:r>
          <w:rPr>
            <w:noProof/>
          </w:rPr>
          <w:t>46</w:t>
        </w:r>
      </w:fldSimple>
      <w:r>
        <w:t xml:space="preserve"> Icon</w:t>
      </w:r>
    </w:p>
    <w:p w14:paraId="0A6AEEDB" w14:textId="77777777" w:rsidR="00636276" w:rsidRDefault="00636276" w:rsidP="00636276">
      <w:pPr>
        <w:keepNext/>
      </w:pPr>
      <w:r>
        <w:rPr>
          <w:noProof/>
        </w:rPr>
        <w:drawing>
          <wp:inline distT="0" distB="0" distL="0" distR="0" wp14:anchorId="432E1E8B" wp14:editId="6226C05B">
            <wp:extent cx="6119495" cy="2787650"/>
            <wp:effectExtent l="0" t="0" r="0" b="0"/>
            <wp:docPr id="1722100165"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00165" name=""/>
                    <pic:cNvPicPr/>
                  </pic:nvPicPr>
                  <pic:blipFill>
                    <a:blip r:embed="rId67">
                      <a:extLst>
                        <a:ext uri="{28A0092B-C50C-407E-A947-70E740481C1C}">
                          <a14:useLocalDpi xmlns:a14="http://schemas.microsoft.com/office/drawing/2010/main" val="0"/>
                        </a:ext>
                      </a:extLst>
                    </a:blip>
                    <a:stretch>
                      <a:fillRect/>
                    </a:stretch>
                  </pic:blipFill>
                  <pic:spPr>
                    <a:xfrm>
                      <a:off x="0" y="0"/>
                      <a:ext cx="6119495" cy="2787650"/>
                    </a:xfrm>
                    <a:prstGeom prst="rect">
                      <a:avLst/>
                    </a:prstGeom>
                  </pic:spPr>
                </pic:pic>
              </a:graphicData>
            </a:graphic>
          </wp:inline>
        </w:drawing>
      </w:r>
    </w:p>
    <w:p w14:paraId="78C357AC" w14:textId="5D5C5FBC" w:rsidR="00636276" w:rsidRDefault="00636276" w:rsidP="00636276">
      <w:pPr>
        <w:pStyle w:val="Beschriftung"/>
      </w:pPr>
      <w:r>
        <w:t xml:space="preserve">Figure </w:t>
      </w:r>
      <w:fldSimple w:instr=" SEQ Figure \* ARABIC ">
        <w:r>
          <w:rPr>
            <w:noProof/>
          </w:rPr>
          <w:t>47</w:t>
        </w:r>
      </w:fldSimple>
      <w:r>
        <w:t xml:space="preserve"> Class Context Diagram 'Body'</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1BFD100" w14:textId="77777777" w:rsidTr="00636276">
        <w:tblPrEx>
          <w:tblCellMar>
            <w:bottom w:w="0" w:type="dxa"/>
          </w:tblCellMar>
        </w:tblPrEx>
        <w:tc>
          <w:tcPr>
            <w:tcW w:w="2268" w:type="dxa"/>
            <w:shd w:val="clear" w:color="auto" w:fill="FFFFFF"/>
          </w:tcPr>
          <w:p w14:paraId="5A79C142" w14:textId="275FEA71" w:rsidR="00636276" w:rsidRDefault="00636276" w:rsidP="00636276">
            <w:r w:rsidRPr="00636276">
              <w:rPr>
                <w:rStyle w:val="Fett"/>
              </w:rPr>
              <w:t>Delivered by</w:t>
            </w:r>
          </w:p>
        </w:tc>
        <w:tc>
          <w:tcPr>
            <w:tcW w:w="7369" w:type="dxa"/>
            <w:shd w:val="clear" w:color="auto" w:fill="FFFFFF"/>
          </w:tcPr>
          <w:p w14:paraId="0BF7F006" w14:textId="26FEF0E1" w:rsidR="00636276" w:rsidRDefault="00636276" w:rsidP="00636276">
            <w:hyperlink w:anchor="Activity2536" w:history="1">
              <w:r>
                <w:rPr>
                  <w:rStyle w:val="Hyperlink"/>
                </w:rPr>
                <w:t>Mechanical Design</w:t>
              </w:r>
            </w:hyperlink>
          </w:p>
        </w:tc>
      </w:tr>
      <w:tr w:rsidR="00636276" w14:paraId="5A554DE7" w14:textId="77777777" w:rsidTr="00636276">
        <w:tblPrEx>
          <w:tblCellMar>
            <w:bottom w:w="0" w:type="dxa"/>
          </w:tblCellMar>
        </w:tblPrEx>
        <w:tc>
          <w:tcPr>
            <w:tcW w:w="2268" w:type="dxa"/>
            <w:shd w:val="clear" w:color="auto" w:fill="FFFFFF"/>
          </w:tcPr>
          <w:p w14:paraId="17584850" w14:textId="00071A63" w:rsidR="00636276" w:rsidRPr="00636276" w:rsidRDefault="00636276" w:rsidP="00636276">
            <w:pPr>
              <w:rPr>
                <w:rStyle w:val="Fett"/>
              </w:rPr>
            </w:pPr>
            <w:r w:rsidRPr="00636276">
              <w:rPr>
                <w:rStyle w:val="Fett"/>
              </w:rPr>
              <w:t>Delivered to</w:t>
            </w:r>
          </w:p>
        </w:tc>
        <w:tc>
          <w:tcPr>
            <w:tcW w:w="7369" w:type="dxa"/>
            <w:shd w:val="clear" w:color="auto" w:fill="FFFFFF"/>
          </w:tcPr>
          <w:p w14:paraId="0293502E" w14:textId="77777777" w:rsidR="00636276" w:rsidRDefault="00636276" w:rsidP="00636276">
            <w:hyperlink w:anchor="Activity2537" w:history="1">
              <w:r>
                <w:rPr>
                  <w:rStyle w:val="Hyperlink"/>
                </w:rPr>
                <w:t>Electrical/Electronical Design</w:t>
              </w:r>
            </w:hyperlink>
          </w:p>
          <w:p w14:paraId="1910BF27" w14:textId="77777777" w:rsidR="00636276" w:rsidRDefault="00636276" w:rsidP="00636276">
            <w:hyperlink w:anchor="Activity2538" w:history="1">
              <w:r>
                <w:rPr>
                  <w:rStyle w:val="Hyperlink"/>
                </w:rPr>
                <w:t>Software Engineering</w:t>
              </w:r>
            </w:hyperlink>
          </w:p>
          <w:p w14:paraId="02C66D9A" w14:textId="77777777" w:rsidR="00636276" w:rsidRDefault="00636276" w:rsidP="00636276">
            <w:hyperlink w:anchor="Activity2539" w:history="1">
              <w:r>
                <w:rPr>
                  <w:rStyle w:val="Hyperlink"/>
                </w:rPr>
                <w:t>Electrical/Mechanical Design Collaboration</w:t>
              </w:r>
            </w:hyperlink>
          </w:p>
          <w:p w14:paraId="7A80ED86" w14:textId="77777777" w:rsidR="00636276" w:rsidRDefault="00636276" w:rsidP="00636276">
            <w:hyperlink w:anchor="Activity2541" w:history="1">
              <w:r>
                <w:rPr>
                  <w:rStyle w:val="Hyperlink"/>
                </w:rPr>
                <w:t>Plan and prepare Simulation</w:t>
              </w:r>
            </w:hyperlink>
          </w:p>
          <w:p w14:paraId="31FF734D" w14:textId="77777777" w:rsidR="00636276" w:rsidRDefault="00636276" w:rsidP="00636276">
            <w:hyperlink w:anchor="Activity6136" w:history="1">
              <w:r>
                <w:rPr>
                  <w:rStyle w:val="Hyperlink"/>
                </w:rPr>
                <w:t>Perform and document Simulation</w:t>
              </w:r>
            </w:hyperlink>
          </w:p>
          <w:p w14:paraId="5CFFE1F9" w14:textId="77777777" w:rsidR="00636276" w:rsidRDefault="00636276" w:rsidP="00636276">
            <w:hyperlink w:anchor="Activity2542" w:history="1">
              <w:r>
                <w:rPr>
                  <w:rStyle w:val="Hyperlink"/>
                </w:rPr>
                <w:t>Prepare Testing</w:t>
              </w:r>
            </w:hyperlink>
          </w:p>
          <w:p w14:paraId="204B93EA" w14:textId="77777777" w:rsidR="00636276" w:rsidRDefault="00636276" w:rsidP="00636276">
            <w:hyperlink w:anchor="Activity2544" w:history="1">
              <w:r>
                <w:rPr>
                  <w:rStyle w:val="Hyperlink"/>
                </w:rPr>
                <w:t>Process Planning</w:t>
              </w:r>
            </w:hyperlink>
          </w:p>
          <w:p w14:paraId="2321060C" w14:textId="77777777" w:rsidR="00636276" w:rsidRDefault="00636276" w:rsidP="00636276">
            <w:hyperlink w:anchor="Activity2665" w:history="1">
              <w:r>
                <w:rPr>
                  <w:rStyle w:val="Hyperlink"/>
                </w:rPr>
                <w:t>Inspection Planning</w:t>
              </w:r>
            </w:hyperlink>
          </w:p>
          <w:p w14:paraId="5F3F4234" w14:textId="77777777" w:rsidR="00636276" w:rsidRDefault="00636276" w:rsidP="00636276">
            <w:hyperlink w:anchor="Activity3044" w:history="1">
              <w:r>
                <w:rPr>
                  <w:rStyle w:val="Hyperlink"/>
                </w:rPr>
                <w:t>Cost Calculation</w:t>
              </w:r>
            </w:hyperlink>
          </w:p>
          <w:p w14:paraId="15FC1D9A" w14:textId="77777777" w:rsidR="00636276" w:rsidRDefault="00636276" w:rsidP="00636276">
            <w:hyperlink w:anchor="Activity2545" w:history="1">
              <w:r>
                <w:rPr>
                  <w:rStyle w:val="Hyperlink"/>
                </w:rPr>
                <w:t>Plant Layout</w:t>
              </w:r>
            </w:hyperlink>
          </w:p>
          <w:p w14:paraId="2416BEE3" w14:textId="77777777" w:rsidR="00636276" w:rsidRDefault="00636276" w:rsidP="00636276">
            <w:hyperlink w:anchor="Activity2546" w:history="1">
              <w:r>
                <w:rPr>
                  <w:rStyle w:val="Hyperlink"/>
                </w:rPr>
                <w:t>Tools &amp; Equipment Design</w:t>
              </w:r>
            </w:hyperlink>
          </w:p>
          <w:p w14:paraId="0FE6C6DE" w14:textId="77777777" w:rsidR="00636276" w:rsidRDefault="00636276" w:rsidP="00636276">
            <w:hyperlink w:anchor="Activity2548" w:history="1">
              <w:r>
                <w:rPr>
                  <w:rStyle w:val="Hyperlink"/>
                </w:rPr>
                <w:t>Parts Manufacturing</w:t>
              </w:r>
            </w:hyperlink>
          </w:p>
          <w:p w14:paraId="52D6FE80" w14:textId="77777777" w:rsidR="00636276" w:rsidRDefault="00636276" w:rsidP="00636276">
            <w:hyperlink w:anchor="Activity2549" w:history="1">
              <w:r>
                <w:rPr>
                  <w:rStyle w:val="Hyperlink"/>
                </w:rPr>
                <w:t>Product Assembly</w:t>
              </w:r>
            </w:hyperlink>
          </w:p>
          <w:p w14:paraId="7C9F3FE7" w14:textId="77777777" w:rsidR="00636276" w:rsidRDefault="00636276" w:rsidP="00636276">
            <w:hyperlink w:anchor="Activity3042" w:history="1">
              <w:r>
                <w:rPr>
                  <w:rStyle w:val="Hyperlink"/>
                </w:rPr>
                <w:t>Quality Inspection</w:t>
              </w:r>
            </w:hyperlink>
          </w:p>
          <w:p w14:paraId="4303E9B5" w14:textId="77777777" w:rsidR="00636276" w:rsidRDefault="00636276" w:rsidP="00636276">
            <w:hyperlink w:anchor="Activity2667" w:history="1">
              <w:r>
                <w:rPr>
                  <w:rStyle w:val="Hyperlink"/>
                </w:rPr>
                <w:t>Packaging &amp; Logistics</w:t>
              </w:r>
            </w:hyperlink>
          </w:p>
          <w:p w14:paraId="1C6934E2" w14:textId="77777777" w:rsidR="00636276" w:rsidRDefault="00636276" w:rsidP="00636276">
            <w:hyperlink w:anchor="Activity2664" w:history="1">
              <w:r>
                <w:rPr>
                  <w:rStyle w:val="Hyperlink"/>
                </w:rPr>
                <w:t>Maintenance &amp; Service</w:t>
              </w:r>
            </w:hyperlink>
          </w:p>
          <w:p w14:paraId="7C0DD920" w14:textId="77777777" w:rsidR="00636276" w:rsidRDefault="00636276" w:rsidP="00636276">
            <w:hyperlink w:anchor="Activity3043" w:history="1">
              <w:r>
                <w:rPr>
                  <w:rStyle w:val="Hyperlink"/>
                </w:rPr>
                <w:t>Disassembly &amp; Recycling</w:t>
              </w:r>
            </w:hyperlink>
          </w:p>
          <w:p w14:paraId="4047D8DD" w14:textId="77777777" w:rsidR="00636276" w:rsidRDefault="00636276" w:rsidP="00636276">
            <w:hyperlink w:anchor="Activity2666" w:history="1">
              <w:r>
                <w:rPr>
                  <w:rStyle w:val="Hyperlink"/>
                </w:rPr>
                <w:t>Procurement</w:t>
              </w:r>
            </w:hyperlink>
          </w:p>
          <w:p w14:paraId="30DAF0D1" w14:textId="3B8E6181" w:rsidR="00636276" w:rsidRDefault="00636276" w:rsidP="00636276">
            <w:hyperlink w:anchor="Activity6744" w:history="1">
              <w:r>
                <w:rPr>
                  <w:rStyle w:val="Hyperlink"/>
                </w:rPr>
                <w:t>Long-Term Archiving</w:t>
              </w:r>
            </w:hyperlink>
          </w:p>
        </w:tc>
      </w:tr>
    </w:tbl>
    <w:p w14:paraId="3B0AC2A9" w14:textId="2A221B6B"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847B180" w14:textId="77777777" w:rsidTr="00636276">
        <w:tblPrEx>
          <w:tblCellMar>
            <w:bottom w:w="0" w:type="dxa"/>
          </w:tblCellMar>
        </w:tblPrEx>
        <w:tc>
          <w:tcPr>
            <w:tcW w:w="2268" w:type="dxa"/>
            <w:shd w:val="clear" w:color="auto" w:fill="FFFFFF"/>
          </w:tcPr>
          <w:p w14:paraId="102D81B0" w14:textId="2336E9F9" w:rsidR="00636276" w:rsidRDefault="00636276" w:rsidP="00636276">
            <w:r>
              <w:t>Identifier</w:t>
            </w:r>
          </w:p>
        </w:tc>
        <w:tc>
          <w:tcPr>
            <w:tcW w:w="2268" w:type="dxa"/>
            <w:shd w:val="clear" w:color="auto" w:fill="FFFFFF"/>
          </w:tcPr>
          <w:p w14:paraId="3CD4F7AF" w14:textId="3719A22A" w:rsidR="00636276" w:rsidRDefault="00636276" w:rsidP="00636276">
            <w:hyperlink w:anchor="Deliverable16441" w:history="1">
              <w:r>
                <w:rPr>
                  <w:rStyle w:val="Hyperlink"/>
                </w:rPr>
                <w:t>xs:string</w:t>
              </w:r>
            </w:hyperlink>
          </w:p>
        </w:tc>
        <w:tc>
          <w:tcPr>
            <w:tcW w:w="5101" w:type="dxa"/>
            <w:shd w:val="clear" w:color="auto" w:fill="FFFFFF"/>
          </w:tcPr>
          <w:p w14:paraId="512EB7A2" w14:textId="452D47DD" w:rsidR="00636276" w:rsidRDefault="00636276" w:rsidP="00636276">
            <w:r>
              <w:t>Unambiguous identifier of the element</w:t>
            </w:r>
          </w:p>
        </w:tc>
      </w:tr>
      <w:tr w:rsidR="00636276" w14:paraId="43705AED" w14:textId="77777777" w:rsidTr="00636276">
        <w:tblPrEx>
          <w:tblCellMar>
            <w:bottom w:w="0" w:type="dxa"/>
          </w:tblCellMar>
        </w:tblPrEx>
        <w:tc>
          <w:tcPr>
            <w:tcW w:w="2268" w:type="dxa"/>
            <w:shd w:val="clear" w:color="auto" w:fill="FFFFFF"/>
          </w:tcPr>
          <w:p w14:paraId="4836865B" w14:textId="2DF2C2D5" w:rsidR="00636276" w:rsidRDefault="00636276" w:rsidP="00636276">
            <w:r>
              <w:t>Title</w:t>
            </w:r>
          </w:p>
        </w:tc>
        <w:tc>
          <w:tcPr>
            <w:tcW w:w="2268" w:type="dxa"/>
            <w:shd w:val="clear" w:color="auto" w:fill="FFFFFF"/>
          </w:tcPr>
          <w:p w14:paraId="6ECD2726" w14:textId="080CDDB5" w:rsidR="00636276" w:rsidRDefault="00636276" w:rsidP="00636276">
            <w:hyperlink w:anchor="Deliverable16441" w:history="1">
              <w:r>
                <w:rPr>
                  <w:rStyle w:val="Hyperlink"/>
                </w:rPr>
                <w:t>xs:string</w:t>
              </w:r>
            </w:hyperlink>
          </w:p>
        </w:tc>
        <w:tc>
          <w:tcPr>
            <w:tcW w:w="5101" w:type="dxa"/>
            <w:shd w:val="clear" w:color="auto" w:fill="FFFFFF"/>
          </w:tcPr>
          <w:p w14:paraId="4F63D1B1" w14:textId="7B50CE75" w:rsidR="00636276" w:rsidRDefault="00636276" w:rsidP="00636276">
            <w:r>
              <w:t>Title of the element</w:t>
            </w:r>
          </w:p>
        </w:tc>
      </w:tr>
      <w:tr w:rsidR="00636276" w14:paraId="53ACFAFB" w14:textId="77777777" w:rsidTr="00636276">
        <w:tblPrEx>
          <w:tblCellMar>
            <w:bottom w:w="0" w:type="dxa"/>
          </w:tblCellMar>
        </w:tblPrEx>
        <w:tc>
          <w:tcPr>
            <w:tcW w:w="2268" w:type="dxa"/>
            <w:shd w:val="clear" w:color="auto" w:fill="FFFFFF"/>
          </w:tcPr>
          <w:p w14:paraId="4816D34B" w14:textId="385ACF67" w:rsidR="00636276" w:rsidRDefault="00636276" w:rsidP="00636276">
            <w:r>
              <w:t>Type</w:t>
            </w:r>
          </w:p>
        </w:tc>
        <w:tc>
          <w:tcPr>
            <w:tcW w:w="2268" w:type="dxa"/>
            <w:shd w:val="clear" w:color="auto" w:fill="FFFFFF"/>
          </w:tcPr>
          <w:p w14:paraId="2EB4C9DA" w14:textId="09FA4207" w:rsidR="00636276" w:rsidRDefault="00636276" w:rsidP="00636276">
            <w:hyperlink w:anchor="Deliverable16441" w:history="1">
              <w:r>
                <w:rPr>
                  <w:rStyle w:val="Hyperlink"/>
                </w:rPr>
                <w:t>xs:string</w:t>
              </w:r>
            </w:hyperlink>
          </w:p>
        </w:tc>
        <w:tc>
          <w:tcPr>
            <w:tcW w:w="5101" w:type="dxa"/>
            <w:shd w:val="clear" w:color="auto" w:fill="FFFFFF"/>
          </w:tcPr>
          <w:p w14:paraId="68B06F5C" w14:textId="216009B2" w:rsidR="00636276" w:rsidRDefault="00636276" w:rsidP="00636276">
            <w:r>
              <w:t>Type of an element</w:t>
            </w:r>
          </w:p>
        </w:tc>
      </w:tr>
      <w:tr w:rsidR="00636276" w14:paraId="218C514B" w14:textId="77777777" w:rsidTr="00636276">
        <w:tblPrEx>
          <w:tblCellMar>
            <w:bottom w:w="0" w:type="dxa"/>
          </w:tblCellMar>
        </w:tblPrEx>
        <w:tc>
          <w:tcPr>
            <w:tcW w:w="2268" w:type="dxa"/>
            <w:shd w:val="clear" w:color="auto" w:fill="FFFFFF"/>
          </w:tcPr>
          <w:p w14:paraId="5DC59DAF" w14:textId="6C1CCE96" w:rsidR="00636276" w:rsidRDefault="00636276" w:rsidP="00636276">
            <w:r>
              <w:t>Volume</w:t>
            </w:r>
          </w:p>
        </w:tc>
        <w:tc>
          <w:tcPr>
            <w:tcW w:w="2268" w:type="dxa"/>
            <w:shd w:val="clear" w:color="auto" w:fill="FFFFFF"/>
          </w:tcPr>
          <w:p w14:paraId="013F1FB7" w14:textId="4BBE0594" w:rsidR="00636276" w:rsidRDefault="00636276" w:rsidP="00636276">
            <w:hyperlink w:anchor="Deliverable16551" w:history="1">
              <w:r>
                <w:rPr>
                  <w:rStyle w:val="Hyperlink"/>
                </w:rPr>
                <w:t>xs:integer</w:t>
              </w:r>
            </w:hyperlink>
          </w:p>
        </w:tc>
        <w:tc>
          <w:tcPr>
            <w:tcW w:w="5101" w:type="dxa"/>
            <w:shd w:val="clear" w:color="auto" w:fill="FFFFFF"/>
          </w:tcPr>
          <w:p w14:paraId="6DB05A7D" w14:textId="2E38F181" w:rsidR="00636276" w:rsidRDefault="00636276" w:rsidP="00636276">
            <w:r>
              <w:t>Geometric volumen of the element</w:t>
            </w:r>
          </w:p>
        </w:tc>
      </w:tr>
    </w:tbl>
    <w:p w14:paraId="22A1AFEA" w14:textId="621F87BE"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28DEFEF" w14:textId="77777777" w:rsidTr="00636276">
        <w:tblPrEx>
          <w:tblCellMar>
            <w:bottom w:w="0" w:type="dxa"/>
          </w:tblCellMar>
        </w:tblPrEx>
        <w:tc>
          <w:tcPr>
            <w:tcW w:w="2268" w:type="dxa"/>
            <w:shd w:val="clear" w:color="auto" w:fill="FFFFFF"/>
          </w:tcPr>
          <w:p w14:paraId="647CDE52" w14:textId="6C968F7B" w:rsidR="00636276" w:rsidRDefault="00636276" w:rsidP="00636276">
            <w:r>
              <w:t>part of</w:t>
            </w:r>
          </w:p>
        </w:tc>
        <w:tc>
          <w:tcPr>
            <w:tcW w:w="2268" w:type="dxa"/>
            <w:shd w:val="clear" w:color="auto" w:fill="FFFFFF"/>
          </w:tcPr>
          <w:p w14:paraId="2569D6E4" w14:textId="6520708D" w:rsidR="00636276" w:rsidRDefault="00636276" w:rsidP="00636276">
            <w:hyperlink w:anchor="Deliverable13422" w:history="1">
              <w:r>
                <w:rPr>
                  <w:rStyle w:val="Hyperlink"/>
                </w:rPr>
                <w:t>Mechanical Component</w:t>
              </w:r>
            </w:hyperlink>
          </w:p>
        </w:tc>
        <w:tc>
          <w:tcPr>
            <w:tcW w:w="5101" w:type="dxa"/>
            <w:shd w:val="clear" w:color="auto" w:fill="FFFFFF"/>
          </w:tcPr>
          <w:p w14:paraId="6865C044" w14:textId="3C8614D9" w:rsidR="00636276" w:rsidRDefault="00636276" w:rsidP="00636276">
            <w:r>
              <w:t>Parent mechanical component</w:t>
            </w:r>
          </w:p>
        </w:tc>
      </w:tr>
      <w:tr w:rsidR="00636276" w14:paraId="122FFAAB" w14:textId="77777777" w:rsidTr="00636276">
        <w:tblPrEx>
          <w:tblCellMar>
            <w:bottom w:w="0" w:type="dxa"/>
          </w:tblCellMar>
        </w:tblPrEx>
        <w:tc>
          <w:tcPr>
            <w:tcW w:w="2268" w:type="dxa"/>
            <w:shd w:val="clear" w:color="auto" w:fill="FFFFFF"/>
          </w:tcPr>
          <w:p w14:paraId="537684DD" w14:textId="0B53A43E" w:rsidR="00636276" w:rsidRDefault="00636276" w:rsidP="00636276">
            <w:r>
              <w:t>depends on</w:t>
            </w:r>
          </w:p>
        </w:tc>
        <w:tc>
          <w:tcPr>
            <w:tcW w:w="2268" w:type="dxa"/>
            <w:shd w:val="clear" w:color="auto" w:fill="FFFFFF"/>
          </w:tcPr>
          <w:p w14:paraId="04D3FEDC" w14:textId="1EA73C7B" w:rsidR="00636276" w:rsidRDefault="00636276" w:rsidP="00636276">
            <w:hyperlink w:anchor="Deliverable14853" w:history="1">
              <w:r>
                <w:rPr>
                  <w:rStyle w:val="Hyperlink"/>
                </w:rPr>
                <w:t>Body</w:t>
              </w:r>
            </w:hyperlink>
          </w:p>
        </w:tc>
        <w:tc>
          <w:tcPr>
            <w:tcW w:w="5101" w:type="dxa"/>
            <w:shd w:val="clear" w:color="auto" w:fill="FFFFFF"/>
          </w:tcPr>
          <w:p w14:paraId="53E4F8F7" w14:textId="3D131C97" w:rsidR="00636276" w:rsidRDefault="00636276" w:rsidP="00636276">
            <w:r>
              <w:t>Body this body depends on</w:t>
            </w:r>
          </w:p>
        </w:tc>
      </w:tr>
      <w:tr w:rsidR="00636276" w14:paraId="20113BD5" w14:textId="77777777" w:rsidTr="00636276">
        <w:tblPrEx>
          <w:tblCellMar>
            <w:bottom w:w="0" w:type="dxa"/>
          </w:tblCellMar>
        </w:tblPrEx>
        <w:tc>
          <w:tcPr>
            <w:tcW w:w="2268" w:type="dxa"/>
            <w:shd w:val="clear" w:color="auto" w:fill="FFFFFF"/>
          </w:tcPr>
          <w:p w14:paraId="1FDA4D19" w14:textId="1ABDB20E" w:rsidR="00636276" w:rsidRDefault="00636276" w:rsidP="00636276">
            <w:r>
              <w:t>configured in</w:t>
            </w:r>
          </w:p>
        </w:tc>
        <w:tc>
          <w:tcPr>
            <w:tcW w:w="2268" w:type="dxa"/>
            <w:shd w:val="clear" w:color="auto" w:fill="FFFFFF"/>
          </w:tcPr>
          <w:p w14:paraId="14CC7A2C" w14:textId="3F6D6BD2" w:rsidR="00636276" w:rsidRDefault="00636276" w:rsidP="00636276">
            <w:hyperlink w:anchor="Deliverable14368" w:history="1">
              <w:r>
                <w:rPr>
                  <w:rStyle w:val="Hyperlink"/>
                </w:rPr>
                <w:t>Configuration</w:t>
              </w:r>
            </w:hyperlink>
          </w:p>
        </w:tc>
        <w:tc>
          <w:tcPr>
            <w:tcW w:w="5101" w:type="dxa"/>
            <w:shd w:val="clear" w:color="auto" w:fill="FFFFFF"/>
          </w:tcPr>
          <w:p w14:paraId="0377A568" w14:textId="3873B2AE" w:rsidR="00636276" w:rsidRDefault="00636276" w:rsidP="00636276">
            <w:r>
              <w:t>Relation to a configuration</w:t>
            </w:r>
          </w:p>
        </w:tc>
      </w:tr>
      <w:tr w:rsidR="00636276" w14:paraId="11CE6A6F" w14:textId="77777777" w:rsidTr="00636276">
        <w:tblPrEx>
          <w:tblCellMar>
            <w:bottom w:w="0" w:type="dxa"/>
          </w:tblCellMar>
        </w:tblPrEx>
        <w:tc>
          <w:tcPr>
            <w:tcW w:w="2268" w:type="dxa"/>
            <w:shd w:val="clear" w:color="auto" w:fill="FFFFFF"/>
          </w:tcPr>
          <w:p w14:paraId="267FAE60" w14:textId="25A6D34A" w:rsidR="00636276" w:rsidRDefault="00636276" w:rsidP="00636276">
            <w:r>
              <w:t>option in</w:t>
            </w:r>
          </w:p>
        </w:tc>
        <w:tc>
          <w:tcPr>
            <w:tcW w:w="2268" w:type="dxa"/>
            <w:shd w:val="clear" w:color="auto" w:fill="FFFFFF"/>
          </w:tcPr>
          <w:p w14:paraId="0B51721E" w14:textId="0E4B139F" w:rsidR="00636276" w:rsidRDefault="00636276" w:rsidP="00636276">
            <w:hyperlink w:anchor="Deliverable15753" w:history="1">
              <w:r>
                <w:rPr>
                  <w:rStyle w:val="Hyperlink"/>
                </w:rPr>
                <w:t>Variant</w:t>
              </w:r>
            </w:hyperlink>
          </w:p>
        </w:tc>
        <w:tc>
          <w:tcPr>
            <w:tcW w:w="5101" w:type="dxa"/>
            <w:shd w:val="clear" w:color="auto" w:fill="FFFFFF"/>
          </w:tcPr>
          <w:p w14:paraId="4E93A930" w14:textId="3465A4C4" w:rsidR="00636276" w:rsidRDefault="00636276" w:rsidP="00636276">
            <w:r>
              <w:t>Relation to a variant</w:t>
            </w:r>
          </w:p>
        </w:tc>
      </w:tr>
      <w:tr w:rsidR="00636276" w14:paraId="2B888641" w14:textId="77777777" w:rsidTr="00636276">
        <w:tblPrEx>
          <w:tblCellMar>
            <w:bottom w:w="0" w:type="dxa"/>
          </w:tblCellMar>
        </w:tblPrEx>
        <w:tc>
          <w:tcPr>
            <w:tcW w:w="2268" w:type="dxa"/>
            <w:shd w:val="clear" w:color="auto" w:fill="FFFFFF"/>
          </w:tcPr>
          <w:p w14:paraId="61631B36" w14:textId="3BE869D0" w:rsidR="00636276" w:rsidRDefault="00636276" w:rsidP="00636276">
            <w:r>
              <w:t>made of</w:t>
            </w:r>
          </w:p>
        </w:tc>
        <w:tc>
          <w:tcPr>
            <w:tcW w:w="2268" w:type="dxa"/>
            <w:shd w:val="clear" w:color="auto" w:fill="FFFFFF"/>
          </w:tcPr>
          <w:p w14:paraId="3217BEBC" w14:textId="31BBA7EB" w:rsidR="00636276" w:rsidRDefault="00636276" w:rsidP="00636276">
            <w:hyperlink w:anchor="Deliverable14831" w:history="1">
              <w:r>
                <w:rPr>
                  <w:rStyle w:val="Hyperlink"/>
                </w:rPr>
                <w:t>Material</w:t>
              </w:r>
            </w:hyperlink>
          </w:p>
        </w:tc>
        <w:tc>
          <w:tcPr>
            <w:tcW w:w="5101" w:type="dxa"/>
            <w:shd w:val="clear" w:color="auto" w:fill="FFFFFF"/>
          </w:tcPr>
          <w:p w14:paraId="53FCFD26" w14:textId="59079F81" w:rsidR="00636276" w:rsidRDefault="00636276" w:rsidP="00636276">
            <w:r>
              <w:t>Material assigned to the mechanical component</w:t>
            </w:r>
          </w:p>
        </w:tc>
      </w:tr>
    </w:tbl>
    <w:p w14:paraId="56707B5E" w14:textId="2ED3A73B"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DF0C72B" w14:textId="77777777" w:rsidTr="00636276">
        <w:tblPrEx>
          <w:tblCellMar>
            <w:bottom w:w="0" w:type="dxa"/>
          </w:tblCellMar>
        </w:tblPrEx>
        <w:tc>
          <w:tcPr>
            <w:tcW w:w="2268" w:type="dxa"/>
            <w:shd w:val="clear" w:color="auto" w:fill="FFFFFF"/>
          </w:tcPr>
          <w:p w14:paraId="7946AB9A" w14:textId="77777777" w:rsidR="00636276" w:rsidRDefault="00636276" w:rsidP="00636276"/>
        </w:tc>
        <w:tc>
          <w:tcPr>
            <w:tcW w:w="2268" w:type="dxa"/>
            <w:shd w:val="clear" w:color="auto" w:fill="FFFFFF"/>
          </w:tcPr>
          <w:p w14:paraId="27323D1D" w14:textId="77777777" w:rsidR="00636276" w:rsidRDefault="00636276" w:rsidP="00636276"/>
        </w:tc>
        <w:tc>
          <w:tcPr>
            <w:tcW w:w="5101" w:type="dxa"/>
            <w:shd w:val="clear" w:color="auto" w:fill="FFFFFF"/>
          </w:tcPr>
          <w:p w14:paraId="4D5F5947" w14:textId="4F5118B4" w:rsidR="00636276" w:rsidRDefault="00636276" w:rsidP="00636276">
            <w:r>
              <w:t>Body this body depends on</w:t>
            </w:r>
          </w:p>
        </w:tc>
      </w:tr>
      <w:tr w:rsidR="00636276" w14:paraId="4CD8A363" w14:textId="77777777" w:rsidTr="00636276">
        <w:tblPrEx>
          <w:tblCellMar>
            <w:bottom w:w="0" w:type="dxa"/>
          </w:tblCellMar>
        </w:tblPrEx>
        <w:tc>
          <w:tcPr>
            <w:tcW w:w="2268" w:type="dxa"/>
            <w:shd w:val="clear" w:color="auto" w:fill="FFFFFF"/>
          </w:tcPr>
          <w:p w14:paraId="5DF40D7C" w14:textId="7BCB3238" w:rsidR="00636276" w:rsidRDefault="00636276" w:rsidP="00636276">
            <w:hyperlink w:anchor="Deliverable19386" w:history="1">
              <w:r>
                <w:rPr>
                  <w:rStyle w:val="Hyperlink"/>
                </w:rPr>
                <w:t>Face</w:t>
              </w:r>
            </w:hyperlink>
          </w:p>
        </w:tc>
        <w:tc>
          <w:tcPr>
            <w:tcW w:w="2268" w:type="dxa"/>
            <w:shd w:val="clear" w:color="auto" w:fill="FFFFFF"/>
          </w:tcPr>
          <w:p w14:paraId="76B63DFD" w14:textId="358BED0E" w:rsidR="00636276" w:rsidRDefault="00636276" w:rsidP="00636276">
            <w:r>
              <w:t>part of</w:t>
            </w:r>
          </w:p>
        </w:tc>
        <w:tc>
          <w:tcPr>
            <w:tcW w:w="5101" w:type="dxa"/>
            <w:shd w:val="clear" w:color="auto" w:fill="FFFFFF"/>
          </w:tcPr>
          <w:p w14:paraId="4875089F" w14:textId="3BFAF560" w:rsidR="00636276" w:rsidRDefault="00636276" w:rsidP="00636276">
            <w:r>
              <w:t>Parent body</w:t>
            </w:r>
          </w:p>
        </w:tc>
      </w:tr>
      <w:tr w:rsidR="00636276" w14:paraId="071E2466" w14:textId="77777777" w:rsidTr="00636276">
        <w:tblPrEx>
          <w:tblCellMar>
            <w:bottom w:w="0" w:type="dxa"/>
          </w:tblCellMar>
        </w:tblPrEx>
        <w:tc>
          <w:tcPr>
            <w:tcW w:w="2268" w:type="dxa"/>
            <w:shd w:val="clear" w:color="auto" w:fill="FFFFFF"/>
          </w:tcPr>
          <w:p w14:paraId="1A9C1B9D" w14:textId="5BFC9B41" w:rsidR="00636276" w:rsidRDefault="00636276" w:rsidP="00636276">
            <w:hyperlink w:anchor="Deliverable20261" w:history="1">
              <w:r>
                <w:rPr>
                  <w:rStyle w:val="Hyperlink"/>
                </w:rPr>
                <w:t>Hole</w:t>
              </w:r>
            </w:hyperlink>
          </w:p>
        </w:tc>
        <w:tc>
          <w:tcPr>
            <w:tcW w:w="2268" w:type="dxa"/>
            <w:shd w:val="clear" w:color="auto" w:fill="FFFFFF"/>
          </w:tcPr>
          <w:p w14:paraId="71DC1C3E" w14:textId="00BE5382" w:rsidR="00636276" w:rsidRDefault="00636276" w:rsidP="00636276">
            <w:r>
              <w:t>part of</w:t>
            </w:r>
          </w:p>
        </w:tc>
        <w:tc>
          <w:tcPr>
            <w:tcW w:w="5101" w:type="dxa"/>
            <w:shd w:val="clear" w:color="auto" w:fill="FFFFFF"/>
          </w:tcPr>
          <w:p w14:paraId="243457EF" w14:textId="26D8D194" w:rsidR="00636276" w:rsidRDefault="00636276" w:rsidP="00636276">
            <w:r>
              <w:t>Parent body</w:t>
            </w:r>
          </w:p>
        </w:tc>
      </w:tr>
    </w:tbl>
    <w:p w14:paraId="4B044532" w14:textId="46989161" w:rsidR="00636276" w:rsidRDefault="00636276" w:rsidP="00636276">
      <w:pPr>
        <w:pStyle w:val="berschrift5"/>
      </w:pPr>
      <w:bookmarkStart w:id="61" w:name="Deliverable19386"/>
      <w:r>
        <w:t>Face</w:t>
      </w:r>
      <w:bookmarkEnd w:id="61"/>
    </w:p>
    <w:p w14:paraId="79CE1830" w14:textId="7282EF42" w:rsidR="00636276" w:rsidRDefault="00636276" w:rsidP="00636276">
      <w:r>
        <w:t>Face on the geometric representation of the component</w:t>
      </w:r>
    </w:p>
    <w:p w14:paraId="00AE5966" w14:textId="77777777" w:rsidR="00636276" w:rsidRDefault="00636276" w:rsidP="00636276">
      <w:pPr>
        <w:keepNext/>
      </w:pPr>
      <w:r>
        <w:rPr>
          <w:noProof/>
        </w:rPr>
        <w:drawing>
          <wp:inline distT="0" distB="0" distL="0" distR="0" wp14:anchorId="2477DE7B" wp14:editId="6A912349">
            <wp:extent cx="857370" cy="857370"/>
            <wp:effectExtent l="0" t="0" r="0" b="0"/>
            <wp:docPr id="365940822"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4082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421AF03" w14:textId="009C2B68" w:rsidR="00636276" w:rsidRDefault="00636276" w:rsidP="00636276">
      <w:pPr>
        <w:pStyle w:val="Beschriftung"/>
      </w:pPr>
      <w:r>
        <w:t xml:space="preserve">Figure </w:t>
      </w:r>
      <w:fldSimple w:instr=" SEQ Figure \* ARABIC ">
        <w:r>
          <w:rPr>
            <w:noProof/>
          </w:rPr>
          <w:t>48</w:t>
        </w:r>
      </w:fldSimple>
      <w:r>
        <w:t xml:space="preserve"> Icon</w:t>
      </w:r>
    </w:p>
    <w:p w14:paraId="614ADF22" w14:textId="77777777" w:rsidR="00636276" w:rsidRDefault="00636276" w:rsidP="00636276">
      <w:pPr>
        <w:keepNext/>
      </w:pPr>
      <w:r>
        <w:rPr>
          <w:noProof/>
        </w:rPr>
        <w:lastRenderedPageBreak/>
        <w:drawing>
          <wp:inline distT="0" distB="0" distL="0" distR="0" wp14:anchorId="3BC04848" wp14:editId="6FC6C1F4">
            <wp:extent cx="1915532" cy="2367889"/>
            <wp:effectExtent l="0" t="0" r="8890" b="0"/>
            <wp:docPr id="128266498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64989" name=""/>
                    <pic:cNvPicPr/>
                  </pic:nvPicPr>
                  <pic:blipFill>
                    <a:blip r:embed="rId69">
                      <a:extLst>
                        <a:ext uri="{28A0092B-C50C-407E-A947-70E740481C1C}">
                          <a14:useLocalDpi xmlns:a14="http://schemas.microsoft.com/office/drawing/2010/main" val="0"/>
                        </a:ext>
                      </a:extLst>
                    </a:blip>
                    <a:stretch>
                      <a:fillRect/>
                    </a:stretch>
                  </pic:blipFill>
                  <pic:spPr>
                    <a:xfrm>
                      <a:off x="0" y="0"/>
                      <a:ext cx="1915532" cy="2367889"/>
                    </a:xfrm>
                    <a:prstGeom prst="rect">
                      <a:avLst/>
                    </a:prstGeom>
                  </pic:spPr>
                </pic:pic>
              </a:graphicData>
            </a:graphic>
          </wp:inline>
        </w:drawing>
      </w:r>
    </w:p>
    <w:p w14:paraId="2B3AF076" w14:textId="4CFF4229" w:rsidR="00636276" w:rsidRDefault="00636276" w:rsidP="00636276">
      <w:pPr>
        <w:pStyle w:val="Beschriftung"/>
      </w:pPr>
      <w:r>
        <w:t xml:space="preserve">Figure </w:t>
      </w:r>
      <w:fldSimple w:instr=" SEQ Figure \* ARABIC ">
        <w:r>
          <w:rPr>
            <w:noProof/>
          </w:rPr>
          <w:t>49</w:t>
        </w:r>
      </w:fldSimple>
      <w:r>
        <w:t xml:space="preserve"> Class Context Diagram 'Face'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AC42A65" w14:textId="77777777" w:rsidTr="00636276">
        <w:tblPrEx>
          <w:tblCellMar>
            <w:bottom w:w="0" w:type="dxa"/>
          </w:tblCellMar>
        </w:tblPrEx>
        <w:tc>
          <w:tcPr>
            <w:tcW w:w="2268" w:type="dxa"/>
            <w:shd w:val="clear" w:color="auto" w:fill="FFFFFF"/>
          </w:tcPr>
          <w:p w14:paraId="1F42510C" w14:textId="27E384EB" w:rsidR="00636276" w:rsidRDefault="00636276" w:rsidP="00636276">
            <w:r w:rsidRPr="00636276">
              <w:rPr>
                <w:rStyle w:val="Fett"/>
              </w:rPr>
              <w:t>Delivered to</w:t>
            </w:r>
          </w:p>
        </w:tc>
        <w:tc>
          <w:tcPr>
            <w:tcW w:w="7369" w:type="dxa"/>
            <w:shd w:val="clear" w:color="auto" w:fill="FFFFFF"/>
          </w:tcPr>
          <w:p w14:paraId="4E2C0B8E" w14:textId="2B41D36D" w:rsidR="00636276" w:rsidRDefault="00636276" w:rsidP="00636276">
            <w:hyperlink w:anchor="Activity6948" w:history="1">
              <w:r>
                <w:rPr>
                  <w:rStyle w:val="Hyperlink"/>
                </w:rPr>
                <w:t>Define Joining Elements</w:t>
              </w:r>
            </w:hyperlink>
          </w:p>
        </w:tc>
      </w:tr>
    </w:tbl>
    <w:p w14:paraId="0DAB70AE" w14:textId="74266D00"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F796DEA" w14:textId="77777777" w:rsidTr="00636276">
        <w:tblPrEx>
          <w:tblCellMar>
            <w:bottom w:w="0" w:type="dxa"/>
          </w:tblCellMar>
        </w:tblPrEx>
        <w:tc>
          <w:tcPr>
            <w:tcW w:w="2268" w:type="dxa"/>
            <w:shd w:val="clear" w:color="auto" w:fill="FFFFFF"/>
          </w:tcPr>
          <w:p w14:paraId="5C17F90F" w14:textId="1FA97990" w:rsidR="00636276" w:rsidRDefault="00636276" w:rsidP="00636276">
            <w:r>
              <w:t>Identifier</w:t>
            </w:r>
          </w:p>
        </w:tc>
        <w:tc>
          <w:tcPr>
            <w:tcW w:w="2268" w:type="dxa"/>
            <w:shd w:val="clear" w:color="auto" w:fill="FFFFFF"/>
          </w:tcPr>
          <w:p w14:paraId="1EBA99FB" w14:textId="4558676E" w:rsidR="00636276" w:rsidRDefault="00636276" w:rsidP="00636276">
            <w:hyperlink w:anchor="Deliverable16441" w:history="1">
              <w:r>
                <w:rPr>
                  <w:rStyle w:val="Hyperlink"/>
                </w:rPr>
                <w:t>xs:string</w:t>
              </w:r>
            </w:hyperlink>
          </w:p>
        </w:tc>
        <w:tc>
          <w:tcPr>
            <w:tcW w:w="5101" w:type="dxa"/>
            <w:shd w:val="clear" w:color="auto" w:fill="FFFFFF"/>
          </w:tcPr>
          <w:p w14:paraId="77B1EA60" w14:textId="1622D206" w:rsidR="00636276" w:rsidRDefault="00636276" w:rsidP="00636276">
            <w:r>
              <w:t>Unambiguous identifier of the element</w:t>
            </w:r>
          </w:p>
        </w:tc>
      </w:tr>
      <w:tr w:rsidR="00636276" w14:paraId="57961608" w14:textId="77777777" w:rsidTr="00636276">
        <w:tblPrEx>
          <w:tblCellMar>
            <w:bottom w:w="0" w:type="dxa"/>
          </w:tblCellMar>
        </w:tblPrEx>
        <w:tc>
          <w:tcPr>
            <w:tcW w:w="2268" w:type="dxa"/>
            <w:shd w:val="clear" w:color="auto" w:fill="FFFFFF"/>
          </w:tcPr>
          <w:p w14:paraId="60593602" w14:textId="287CF358" w:rsidR="00636276" w:rsidRDefault="00636276" w:rsidP="00636276">
            <w:r>
              <w:t>Number</w:t>
            </w:r>
          </w:p>
        </w:tc>
        <w:tc>
          <w:tcPr>
            <w:tcW w:w="2268" w:type="dxa"/>
            <w:shd w:val="clear" w:color="auto" w:fill="FFFFFF"/>
          </w:tcPr>
          <w:p w14:paraId="5979DFC3" w14:textId="497BB1C0" w:rsidR="00636276" w:rsidRDefault="00636276" w:rsidP="00636276">
            <w:hyperlink w:anchor="Deliverable16441" w:history="1">
              <w:r>
                <w:rPr>
                  <w:rStyle w:val="Hyperlink"/>
                </w:rPr>
                <w:t>xs:string</w:t>
              </w:r>
            </w:hyperlink>
          </w:p>
        </w:tc>
        <w:tc>
          <w:tcPr>
            <w:tcW w:w="5101" w:type="dxa"/>
            <w:shd w:val="clear" w:color="auto" w:fill="FFFFFF"/>
          </w:tcPr>
          <w:p w14:paraId="338A3167" w14:textId="395602BA" w:rsidR="00636276" w:rsidRDefault="00636276" w:rsidP="00636276">
            <w:r>
              <w:t>Legible number or name of the element, i. e. part number</w:t>
            </w:r>
          </w:p>
        </w:tc>
      </w:tr>
      <w:tr w:rsidR="00636276" w14:paraId="1FBDE3F3" w14:textId="77777777" w:rsidTr="00636276">
        <w:tblPrEx>
          <w:tblCellMar>
            <w:bottom w:w="0" w:type="dxa"/>
          </w:tblCellMar>
        </w:tblPrEx>
        <w:tc>
          <w:tcPr>
            <w:tcW w:w="2268" w:type="dxa"/>
            <w:shd w:val="clear" w:color="auto" w:fill="FFFFFF"/>
          </w:tcPr>
          <w:p w14:paraId="140DDDB0" w14:textId="4D4F2A39" w:rsidR="00636276" w:rsidRDefault="00636276" w:rsidP="00636276">
            <w:r>
              <w:t>Type</w:t>
            </w:r>
          </w:p>
        </w:tc>
        <w:tc>
          <w:tcPr>
            <w:tcW w:w="2268" w:type="dxa"/>
            <w:shd w:val="clear" w:color="auto" w:fill="FFFFFF"/>
          </w:tcPr>
          <w:p w14:paraId="72FE6A46" w14:textId="2E83D58B" w:rsidR="00636276" w:rsidRDefault="00636276" w:rsidP="00636276">
            <w:hyperlink w:anchor="Deliverable16441" w:history="1">
              <w:r>
                <w:rPr>
                  <w:rStyle w:val="Hyperlink"/>
                </w:rPr>
                <w:t>xs:string</w:t>
              </w:r>
            </w:hyperlink>
          </w:p>
        </w:tc>
        <w:tc>
          <w:tcPr>
            <w:tcW w:w="5101" w:type="dxa"/>
            <w:shd w:val="clear" w:color="auto" w:fill="FFFFFF"/>
          </w:tcPr>
          <w:p w14:paraId="253FE842" w14:textId="749B3023" w:rsidR="00636276" w:rsidRDefault="00636276" w:rsidP="00636276">
            <w:r>
              <w:t>Type of an element</w:t>
            </w:r>
          </w:p>
        </w:tc>
      </w:tr>
    </w:tbl>
    <w:p w14:paraId="1BEB1E60" w14:textId="0F113DDB"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9AFF808" w14:textId="77777777" w:rsidTr="00636276">
        <w:tblPrEx>
          <w:tblCellMar>
            <w:bottom w:w="0" w:type="dxa"/>
          </w:tblCellMar>
        </w:tblPrEx>
        <w:tc>
          <w:tcPr>
            <w:tcW w:w="2268" w:type="dxa"/>
            <w:shd w:val="clear" w:color="auto" w:fill="FFFFFF"/>
          </w:tcPr>
          <w:p w14:paraId="1341501B" w14:textId="573C746A" w:rsidR="00636276" w:rsidRDefault="00636276" w:rsidP="00636276">
            <w:r>
              <w:t>part of</w:t>
            </w:r>
          </w:p>
        </w:tc>
        <w:tc>
          <w:tcPr>
            <w:tcW w:w="2268" w:type="dxa"/>
            <w:shd w:val="clear" w:color="auto" w:fill="FFFFFF"/>
          </w:tcPr>
          <w:p w14:paraId="4BAAC88A" w14:textId="05FEFDA0" w:rsidR="00636276" w:rsidRDefault="00636276" w:rsidP="00636276">
            <w:hyperlink w:anchor="Deliverable14853" w:history="1">
              <w:r>
                <w:rPr>
                  <w:rStyle w:val="Hyperlink"/>
                </w:rPr>
                <w:t>Body</w:t>
              </w:r>
            </w:hyperlink>
          </w:p>
        </w:tc>
        <w:tc>
          <w:tcPr>
            <w:tcW w:w="5101" w:type="dxa"/>
            <w:shd w:val="clear" w:color="auto" w:fill="FFFFFF"/>
          </w:tcPr>
          <w:p w14:paraId="71DC40D4" w14:textId="4F472038" w:rsidR="00636276" w:rsidRDefault="00636276" w:rsidP="00636276">
            <w:r>
              <w:t>Parent body</w:t>
            </w:r>
          </w:p>
        </w:tc>
      </w:tr>
    </w:tbl>
    <w:p w14:paraId="7D2529F3" w14:textId="3C17F611" w:rsidR="00636276" w:rsidRDefault="00636276" w:rsidP="00636276">
      <w:pPr>
        <w:pStyle w:val="berschrift5"/>
        <w:numPr>
          <w:ilvl w:val="4"/>
          <w:numId w:val="24"/>
        </w:numPr>
      </w:pPr>
      <w:bookmarkStart w:id="62" w:name="Deliverable15658"/>
      <w:r>
        <w:t>Geometric Interference</w:t>
      </w:r>
      <w:bookmarkEnd w:id="62"/>
    </w:p>
    <w:p w14:paraId="6C384EA6" w14:textId="472E1FA7" w:rsidR="00636276" w:rsidRDefault="00636276" w:rsidP="00636276">
      <w:r>
        <w:t>Interference (proximity, contact or clash) between two component instances</w:t>
      </w:r>
    </w:p>
    <w:p w14:paraId="3DAF8379" w14:textId="77777777" w:rsidR="00636276" w:rsidRDefault="00636276" w:rsidP="00636276">
      <w:pPr>
        <w:keepNext/>
      </w:pPr>
      <w:r>
        <w:rPr>
          <w:noProof/>
        </w:rPr>
        <w:drawing>
          <wp:inline distT="0" distB="0" distL="0" distR="0" wp14:anchorId="2D6C2816" wp14:editId="5148A28F">
            <wp:extent cx="857370" cy="857370"/>
            <wp:effectExtent l="0" t="0" r="0" b="0"/>
            <wp:docPr id="1526783396"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83396"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1CA0318" w14:textId="063F4368" w:rsidR="00636276" w:rsidRDefault="00636276" w:rsidP="00636276">
      <w:pPr>
        <w:pStyle w:val="Beschriftung"/>
      </w:pPr>
      <w:r>
        <w:t xml:space="preserve">Figure </w:t>
      </w:r>
      <w:fldSimple w:instr=" SEQ Figure \* ARABIC ">
        <w:r>
          <w:rPr>
            <w:noProof/>
          </w:rPr>
          <w:t>50</w:t>
        </w:r>
      </w:fldSimple>
      <w:r>
        <w:t xml:space="preserve"> Icon</w:t>
      </w:r>
    </w:p>
    <w:p w14:paraId="1AA6F2B1" w14:textId="77777777" w:rsidR="00636276" w:rsidRDefault="00636276" w:rsidP="00636276">
      <w:pPr>
        <w:keepNext/>
      </w:pPr>
      <w:r>
        <w:rPr>
          <w:noProof/>
        </w:rPr>
        <w:lastRenderedPageBreak/>
        <w:drawing>
          <wp:inline distT="0" distB="0" distL="0" distR="0" wp14:anchorId="69AE5D38" wp14:editId="021E9ED9">
            <wp:extent cx="1915532" cy="2848168"/>
            <wp:effectExtent l="0" t="0" r="8890" b="0"/>
            <wp:docPr id="957912900"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12900" name=""/>
                    <pic:cNvPicPr/>
                  </pic:nvPicPr>
                  <pic:blipFill>
                    <a:blip r:embed="rId71">
                      <a:extLst>
                        <a:ext uri="{28A0092B-C50C-407E-A947-70E740481C1C}">
                          <a14:useLocalDpi xmlns:a14="http://schemas.microsoft.com/office/drawing/2010/main" val="0"/>
                        </a:ext>
                      </a:extLst>
                    </a:blip>
                    <a:stretch>
                      <a:fillRect/>
                    </a:stretch>
                  </pic:blipFill>
                  <pic:spPr>
                    <a:xfrm>
                      <a:off x="0" y="0"/>
                      <a:ext cx="1915532" cy="2848168"/>
                    </a:xfrm>
                    <a:prstGeom prst="rect">
                      <a:avLst/>
                    </a:prstGeom>
                  </pic:spPr>
                </pic:pic>
              </a:graphicData>
            </a:graphic>
          </wp:inline>
        </w:drawing>
      </w:r>
    </w:p>
    <w:p w14:paraId="6432A594" w14:textId="71EC06C4" w:rsidR="00636276" w:rsidRDefault="00636276" w:rsidP="00636276">
      <w:pPr>
        <w:pStyle w:val="Beschriftung"/>
      </w:pPr>
      <w:r>
        <w:t xml:space="preserve">Figure </w:t>
      </w:r>
      <w:fldSimple w:instr=" SEQ Figure \* ARABIC ">
        <w:r>
          <w:rPr>
            <w:noProof/>
          </w:rPr>
          <w:t>51</w:t>
        </w:r>
      </w:fldSimple>
      <w:r>
        <w:t xml:space="preserve"> Class Context Diagram 'Geometric Interference'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44DC276" w14:textId="77777777" w:rsidTr="00636276">
        <w:tblPrEx>
          <w:tblCellMar>
            <w:bottom w:w="0" w:type="dxa"/>
          </w:tblCellMar>
        </w:tblPrEx>
        <w:tc>
          <w:tcPr>
            <w:tcW w:w="2268" w:type="dxa"/>
            <w:shd w:val="clear" w:color="auto" w:fill="FFFFFF"/>
          </w:tcPr>
          <w:p w14:paraId="3E97C64E" w14:textId="41AF17A9" w:rsidR="00636276" w:rsidRDefault="00636276" w:rsidP="00636276">
            <w:r w:rsidRPr="00636276">
              <w:rPr>
                <w:rStyle w:val="Fett"/>
              </w:rPr>
              <w:t>Delivered by</w:t>
            </w:r>
          </w:p>
        </w:tc>
        <w:tc>
          <w:tcPr>
            <w:tcW w:w="7369" w:type="dxa"/>
            <w:shd w:val="clear" w:color="auto" w:fill="FFFFFF"/>
          </w:tcPr>
          <w:p w14:paraId="5F9F7B65" w14:textId="64462EB5" w:rsidR="00636276" w:rsidRDefault="00636276" w:rsidP="00636276">
            <w:hyperlink w:anchor="Activity2536" w:history="1">
              <w:r>
                <w:rPr>
                  <w:rStyle w:val="Hyperlink"/>
                </w:rPr>
                <w:t>Mechanical Design</w:t>
              </w:r>
            </w:hyperlink>
          </w:p>
        </w:tc>
      </w:tr>
      <w:tr w:rsidR="00636276" w14:paraId="368D622C" w14:textId="77777777" w:rsidTr="00636276">
        <w:tblPrEx>
          <w:tblCellMar>
            <w:bottom w:w="0" w:type="dxa"/>
          </w:tblCellMar>
        </w:tblPrEx>
        <w:tc>
          <w:tcPr>
            <w:tcW w:w="2268" w:type="dxa"/>
            <w:shd w:val="clear" w:color="auto" w:fill="FFFFFF"/>
          </w:tcPr>
          <w:p w14:paraId="67D29AB0" w14:textId="313A199E" w:rsidR="00636276" w:rsidRPr="00636276" w:rsidRDefault="00636276" w:rsidP="00636276">
            <w:pPr>
              <w:rPr>
                <w:rStyle w:val="Fett"/>
              </w:rPr>
            </w:pPr>
            <w:r w:rsidRPr="00636276">
              <w:rPr>
                <w:rStyle w:val="Fett"/>
              </w:rPr>
              <w:t>Delivered to</w:t>
            </w:r>
          </w:p>
        </w:tc>
        <w:tc>
          <w:tcPr>
            <w:tcW w:w="7369" w:type="dxa"/>
            <w:shd w:val="clear" w:color="auto" w:fill="FFFFFF"/>
          </w:tcPr>
          <w:p w14:paraId="15855152" w14:textId="05848DDF" w:rsidR="00636276" w:rsidRDefault="00636276" w:rsidP="00636276">
            <w:hyperlink w:anchor="Activity2541" w:history="1">
              <w:r>
                <w:rPr>
                  <w:rStyle w:val="Hyperlink"/>
                </w:rPr>
                <w:t>Plan and prepare Simulation</w:t>
              </w:r>
            </w:hyperlink>
          </w:p>
        </w:tc>
      </w:tr>
    </w:tbl>
    <w:p w14:paraId="236B8F59" w14:textId="52D2B328"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B27838E" w14:textId="77777777" w:rsidTr="00636276">
        <w:tblPrEx>
          <w:tblCellMar>
            <w:bottom w:w="0" w:type="dxa"/>
          </w:tblCellMar>
        </w:tblPrEx>
        <w:tc>
          <w:tcPr>
            <w:tcW w:w="2268" w:type="dxa"/>
            <w:shd w:val="clear" w:color="auto" w:fill="FFFFFF"/>
          </w:tcPr>
          <w:p w14:paraId="1C5ADE67" w14:textId="25D594CD" w:rsidR="00636276" w:rsidRDefault="00636276" w:rsidP="00636276">
            <w:r>
              <w:t>Identifier</w:t>
            </w:r>
          </w:p>
        </w:tc>
        <w:tc>
          <w:tcPr>
            <w:tcW w:w="2268" w:type="dxa"/>
            <w:shd w:val="clear" w:color="auto" w:fill="FFFFFF"/>
          </w:tcPr>
          <w:p w14:paraId="6512CD16" w14:textId="5BA3A37C" w:rsidR="00636276" w:rsidRDefault="00636276" w:rsidP="00636276">
            <w:hyperlink w:anchor="Deliverable16441" w:history="1">
              <w:r>
                <w:rPr>
                  <w:rStyle w:val="Hyperlink"/>
                </w:rPr>
                <w:t>xs:string</w:t>
              </w:r>
            </w:hyperlink>
          </w:p>
        </w:tc>
        <w:tc>
          <w:tcPr>
            <w:tcW w:w="5101" w:type="dxa"/>
            <w:shd w:val="clear" w:color="auto" w:fill="FFFFFF"/>
          </w:tcPr>
          <w:p w14:paraId="1D52C3A0" w14:textId="79268E85" w:rsidR="00636276" w:rsidRDefault="00636276" w:rsidP="00636276">
            <w:r>
              <w:t>Unambiguous identifier of the element</w:t>
            </w:r>
          </w:p>
        </w:tc>
      </w:tr>
      <w:tr w:rsidR="00636276" w14:paraId="14E3F1E5" w14:textId="77777777" w:rsidTr="00636276">
        <w:tblPrEx>
          <w:tblCellMar>
            <w:bottom w:w="0" w:type="dxa"/>
          </w:tblCellMar>
        </w:tblPrEx>
        <w:tc>
          <w:tcPr>
            <w:tcW w:w="2268" w:type="dxa"/>
            <w:shd w:val="clear" w:color="auto" w:fill="FFFFFF"/>
          </w:tcPr>
          <w:p w14:paraId="6E472F8C" w14:textId="46024F00" w:rsidR="00636276" w:rsidRDefault="00636276" w:rsidP="00636276">
            <w:r>
              <w:t>Number</w:t>
            </w:r>
          </w:p>
        </w:tc>
        <w:tc>
          <w:tcPr>
            <w:tcW w:w="2268" w:type="dxa"/>
            <w:shd w:val="clear" w:color="auto" w:fill="FFFFFF"/>
          </w:tcPr>
          <w:p w14:paraId="3BF8133B" w14:textId="38D544B7" w:rsidR="00636276" w:rsidRDefault="00636276" w:rsidP="00636276">
            <w:hyperlink w:anchor="Deliverable16441" w:history="1">
              <w:r>
                <w:rPr>
                  <w:rStyle w:val="Hyperlink"/>
                </w:rPr>
                <w:t>xs:string</w:t>
              </w:r>
            </w:hyperlink>
          </w:p>
        </w:tc>
        <w:tc>
          <w:tcPr>
            <w:tcW w:w="5101" w:type="dxa"/>
            <w:shd w:val="clear" w:color="auto" w:fill="FFFFFF"/>
          </w:tcPr>
          <w:p w14:paraId="3706A490" w14:textId="1A623F26" w:rsidR="00636276" w:rsidRDefault="00636276" w:rsidP="00636276">
            <w:r>
              <w:t>Legible number or name of the element, i. e. part number</w:t>
            </w:r>
          </w:p>
        </w:tc>
      </w:tr>
      <w:tr w:rsidR="00636276" w14:paraId="55AFF4E9" w14:textId="77777777" w:rsidTr="00636276">
        <w:tblPrEx>
          <w:tblCellMar>
            <w:bottom w:w="0" w:type="dxa"/>
          </w:tblCellMar>
        </w:tblPrEx>
        <w:tc>
          <w:tcPr>
            <w:tcW w:w="2268" w:type="dxa"/>
            <w:shd w:val="clear" w:color="auto" w:fill="FFFFFF"/>
          </w:tcPr>
          <w:p w14:paraId="3ACC4350" w14:textId="4C97F1C7" w:rsidR="00636276" w:rsidRDefault="00636276" w:rsidP="00636276">
            <w:r>
              <w:t>Title</w:t>
            </w:r>
          </w:p>
        </w:tc>
        <w:tc>
          <w:tcPr>
            <w:tcW w:w="2268" w:type="dxa"/>
            <w:shd w:val="clear" w:color="auto" w:fill="FFFFFF"/>
          </w:tcPr>
          <w:p w14:paraId="493F1FBD" w14:textId="522FD3D9" w:rsidR="00636276" w:rsidRDefault="00636276" w:rsidP="00636276">
            <w:hyperlink w:anchor="Deliverable16441" w:history="1">
              <w:r>
                <w:rPr>
                  <w:rStyle w:val="Hyperlink"/>
                </w:rPr>
                <w:t>xs:string</w:t>
              </w:r>
            </w:hyperlink>
          </w:p>
        </w:tc>
        <w:tc>
          <w:tcPr>
            <w:tcW w:w="5101" w:type="dxa"/>
            <w:shd w:val="clear" w:color="auto" w:fill="FFFFFF"/>
          </w:tcPr>
          <w:p w14:paraId="15B18109" w14:textId="1B924588" w:rsidR="00636276" w:rsidRDefault="00636276" w:rsidP="00636276">
            <w:r>
              <w:t>Title of the element</w:t>
            </w:r>
          </w:p>
        </w:tc>
      </w:tr>
      <w:tr w:rsidR="00636276" w14:paraId="7BF89BC7" w14:textId="77777777" w:rsidTr="00636276">
        <w:tblPrEx>
          <w:tblCellMar>
            <w:bottom w:w="0" w:type="dxa"/>
          </w:tblCellMar>
        </w:tblPrEx>
        <w:tc>
          <w:tcPr>
            <w:tcW w:w="2268" w:type="dxa"/>
            <w:shd w:val="clear" w:color="auto" w:fill="FFFFFF"/>
          </w:tcPr>
          <w:p w14:paraId="0A7B79A0" w14:textId="2CE32411" w:rsidR="00636276" w:rsidRDefault="00636276" w:rsidP="00636276">
            <w:r>
              <w:t>Description</w:t>
            </w:r>
          </w:p>
        </w:tc>
        <w:tc>
          <w:tcPr>
            <w:tcW w:w="2268" w:type="dxa"/>
            <w:shd w:val="clear" w:color="auto" w:fill="FFFFFF"/>
          </w:tcPr>
          <w:p w14:paraId="3DF5B050" w14:textId="5CAA8445" w:rsidR="00636276" w:rsidRDefault="00636276" w:rsidP="00636276">
            <w:hyperlink w:anchor="Deliverable16441" w:history="1">
              <w:r>
                <w:rPr>
                  <w:rStyle w:val="Hyperlink"/>
                </w:rPr>
                <w:t>xs:string</w:t>
              </w:r>
            </w:hyperlink>
          </w:p>
        </w:tc>
        <w:tc>
          <w:tcPr>
            <w:tcW w:w="5101" w:type="dxa"/>
            <w:shd w:val="clear" w:color="auto" w:fill="FFFFFF"/>
          </w:tcPr>
          <w:p w14:paraId="1579C7F4" w14:textId="044EB45C" w:rsidR="00636276" w:rsidRDefault="00636276" w:rsidP="00636276">
            <w:r>
              <w:t>Description of the element</w:t>
            </w:r>
          </w:p>
        </w:tc>
      </w:tr>
      <w:tr w:rsidR="00636276" w14:paraId="6B095483" w14:textId="77777777" w:rsidTr="00636276">
        <w:tblPrEx>
          <w:tblCellMar>
            <w:bottom w:w="0" w:type="dxa"/>
          </w:tblCellMar>
        </w:tblPrEx>
        <w:tc>
          <w:tcPr>
            <w:tcW w:w="2268" w:type="dxa"/>
            <w:shd w:val="clear" w:color="auto" w:fill="FFFFFF"/>
          </w:tcPr>
          <w:p w14:paraId="1DD7A2B6" w14:textId="2F9042F3" w:rsidR="00636276" w:rsidRDefault="00636276" w:rsidP="00636276">
            <w:r>
              <w:t>Type</w:t>
            </w:r>
          </w:p>
        </w:tc>
        <w:tc>
          <w:tcPr>
            <w:tcW w:w="2268" w:type="dxa"/>
            <w:shd w:val="clear" w:color="auto" w:fill="FFFFFF"/>
          </w:tcPr>
          <w:p w14:paraId="7489EE1D" w14:textId="2219FD9A" w:rsidR="00636276" w:rsidRDefault="00636276" w:rsidP="00636276">
            <w:hyperlink w:anchor="Deliverable16441" w:history="1">
              <w:r>
                <w:rPr>
                  <w:rStyle w:val="Hyperlink"/>
                </w:rPr>
                <w:t>xs:string</w:t>
              </w:r>
            </w:hyperlink>
          </w:p>
        </w:tc>
        <w:tc>
          <w:tcPr>
            <w:tcW w:w="5101" w:type="dxa"/>
            <w:shd w:val="clear" w:color="auto" w:fill="FFFFFF"/>
          </w:tcPr>
          <w:p w14:paraId="6A80D21B" w14:textId="275F6AB9" w:rsidR="00636276" w:rsidRDefault="00636276" w:rsidP="00636276">
            <w:r>
              <w:t>Type of an element</w:t>
            </w:r>
          </w:p>
        </w:tc>
      </w:tr>
    </w:tbl>
    <w:p w14:paraId="4386CE82" w14:textId="74EA2D96"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1A7CD40" w14:textId="77777777" w:rsidTr="00636276">
        <w:tblPrEx>
          <w:tblCellMar>
            <w:bottom w:w="0" w:type="dxa"/>
          </w:tblCellMar>
        </w:tblPrEx>
        <w:tc>
          <w:tcPr>
            <w:tcW w:w="2268" w:type="dxa"/>
            <w:shd w:val="clear" w:color="auto" w:fill="FFFFFF"/>
          </w:tcPr>
          <w:p w14:paraId="462886D1" w14:textId="4C8FBAB3" w:rsidR="00636276" w:rsidRDefault="00636276" w:rsidP="00636276">
            <w:r>
              <w:t>part of</w:t>
            </w:r>
          </w:p>
        </w:tc>
        <w:tc>
          <w:tcPr>
            <w:tcW w:w="2268" w:type="dxa"/>
            <w:shd w:val="clear" w:color="auto" w:fill="FFFFFF"/>
          </w:tcPr>
          <w:p w14:paraId="1BC8D1E6" w14:textId="03A87DC3" w:rsidR="00636276" w:rsidRDefault="00636276" w:rsidP="00636276">
            <w:hyperlink w:anchor="Deliverable13422" w:history="1">
              <w:r>
                <w:rPr>
                  <w:rStyle w:val="Hyperlink"/>
                </w:rPr>
                <w:t>Mechanical Component</w:t>
              </w:r>
            </w:hyperlink>
          </w:p>
        </w:tc>
        <w:tc>
          <w:tcPr>
            <w:tcW w:w="5101" w:type="dxa"/>
            <w:shd w:val="clear" w:color="auto" w:fill="FFFFFF"/>
          </w:tcPr>
          <w:p w14:paraId="02293375" w14:textId="7EC0F800" w:rsidR="00636276" w:rsidRDefault="00636276" w:rsidP="00636276">
            <w:r>
              <w:t>Parent mechanical component</w:t>
            </w:r>
          </w:p>
        </w:tc>
      </w:tr>
      <w:tr w:rsidR="00636276" w14:paraId="12AE74E6" w14:textId="77777777" w:rsidTr="00636276">
        <w:tblPrEx>
          <w:tblCellMar>
            <w:bottom w:w="0" w:type="dxa"/>
          </w:tblCellMar>
        </w:tblPrEx>
        <w:tc>
          <w:tcPr>
            <w:tcW w:w="2268" w:type="dxa"/>
            <w:shd w:val="clear" w:color="auto" w:fill="FFFFFF"/>
          </w:tcPr>
          <w:p w14:paraId="3C7D6F22" w14:textId="6D93C66F" w:rsidR="00636276" w:rsidRDefault="00636276" w:rsidP="00636276">
            <w:r>
              <w:t>interferes with</w:t>
            </w:r>
          </w:p>
        </w:tc>
        <w:tc>
          <w:tcPr>
            <w:tcW w:w="2268" w:type="dxa"/>
            <w:shd w:val="clear" w:color="auto" w:fill="FFFFFF"/>
          </w:tcPr>
          <w:p w14:paraId="331D499D" w14:textId="56F5EEE1" w:rsidR="00636276" w:rsidRDefault="00636276" w:rsidP="00636276">
            <w:hyperlink w:anchor="Deliverable13422" w:history="1">
              <w:r>
                <w:rPr>
                  <w:rStyle w:val="Hyperlink"/>
                </w:rPr>
                <w:t>Mechanical Component</w:t>
              </w:r>
            </w:hyperlink>
          </w:p>
        </w:tc>
        <w:tc>
          <w:tcPr>
            <w:tcW w:w="5101" w:type="dxa"/>
            <w:shd w:val="clear" w:color="auto" w:fill="FFFFFF"/>
          </w:tcPr>
          <w:p w14:paraId="059DD2D9" w14:textId="430D09CC" w:rsidR="00636276" w:rsidRDefault="00636276" w:rsidP="00636276">
            <w:r>
              <w:t>Mechanical component instance this interference relates to</w:t>
            </w:r>
          </w:p>
        </w:tc>
      </w:tr>
    </w:tbl>
    <w:p w14:paraId="5C25C632" w14:textId="06D6919D" w:rsidR="00636276" w:rsidRDefault="00636276" w:rsidP="00636276">
      <w:pPr>
        <w:pStyle w:val="berschrift5"/>
      </w:pPr>
      <w:bookmarkStart w:id="63" w:name="Deliverable14831"/>
      <w:r>
        <w:t>Material</w:t>
      </w:r>
      <w:bookmarkEnd w:id="63"/>
    </w:p>
    <w:p w14:paraId="6BA73C55" w14:textId="09C284BD" w:rsidR="00636276" w:rsidRDefault="00636276" w:rsidP="00636276">
      <w:r>
        <w:t>Material assigned to the mechanical component</w:t>
      </w:r>
    </w:p>
    <w:p w14:paraId="2186D00E" w14:textId="77777777" w:rsidR="00636276" w:rsidRDefault="00636276" w:rsidP="00636276">
      <w:pPr>
        <w:keepNext/>
      </w:pPr>
      <w:r>
        <w:rPr>
          <w:noProof/>
        </w:rPr>
        <w:drawing>
          <wp:inline distT="0" distB="0" distL="0" distR="0" wp14:anchorId="531CC35D" wp14:editId="4D585884">
            <wp:extent cx="857370" cy="857370"/>
            <wp:effectExtent l="0" t="0" r="0" b="0"/>
            <wp:docPr id="954510570"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1057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F57A212" w14:textId="68F21D51" w:rsidR="00636276" w:rsidRDefault="00636276" w:rsidP="00636276">
      <w:pPr>
        <w:pStyle w:val="Beschriftung"/>
      </w:pPr>
      <w:r>
        <w:t xml:space="preserve">Figure </w:t>
      </w:r>
      <w:fldSimple w:instr=" SEQ Figure \* ARABIC ">
        <w:r>
          <w:rPr>
            <w:noProof/>
          </w:rPr>
          <w:t>52</w:t>
        </w:r>
      </w:fldSimple>
      <w:r>
        <w:t xml:space="preserve"> Icon</w:t>
      </w:r>
    </w:p>
    <w:p w14:paraId="27EAD2AB" w14:textId="77777777" w:rsidR="00636276" w:rsidRDefault="00636276" w:rsidP="00636276">
      <w:pPr>
        <w:keepNext/>
      </w:pPr>
      <w:r>
        <w:rPr>
          <w:noProof/>
        </w:rPr>
        <w:lastRenderedPageBreak/>
        <w:drawing>
          <wp:inline distT="0" distB="0" distL="0" distR="0" wp14:anchorId="3E3A2E33" wp14:editId="4381B22C">
            <wp:extent cx="6119495" cy="3322320"/>
            <wp:effectExtent l="0" t="0" r="0" b="0"/>
            <wp:docPr id="249823189"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3189" name=""/>
                    <pic:cNvPicPr/>
                  </pic:nvPicPr>
                  <pic:blipFill>
                    <a:blip r:embed="rId73">
                      <a:extLst>
                        <a:ext uri="{28A0092B-C50C-407E-A947-70E740481C1C}">
                          <a14:useLocalDpi xmlns:a14="http://schemas.microsoft.com/office/drawing/2010/main" val="0"/>
                        </a:ext>
                      </a:extLst>
                    </a:blip>
                    <a:stretch>
                      <a:fillRect/>
                    </a:stretch>
                  </pic:blipFill>
                  <pic:spPr>
                    <a:xfrm>
                      <a:off x="0" y="0"/>
                      <a:ext cx="6119495" cy="3322320"/>
                    </a:xfrm>
                    <a:prstGeom prst="rect">
                      <a:avLst/>
                    </a:prstGeom>
                  </pic:spPr>
                </pic:pic>
              </a:graphicData>
            </a:graphic>
          </wp:inline>
        </w:drawing>
      </w:r>
    </w:p>
    <w:p w14:paraId="2FF3B196" w14:textId="01437A24" w:rsidR="00636276" w:rsidRDefault="00636276" w:rsidP="00636276">
      <w:pPr>
        <w:pStyle w:val="Beschriftung"/>
      </w:pPr>
      <w:r>
        <w:t xml:space="preserve">Figure </w:t>
      </w:r>
      <w:fldSimple w:instr=" SEQ Figure \* ARABIC ">
        <w:r>
          <w:rPr>
            <w:noProof/>
          </w:rPr>
          <w:t>53</w:t>
        </w:r>
      </w:fldSimple>
      <w:r>
        <w:t xml:space="preserve"> Class Context Diagram 'Material'</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8D54809" w14:textId="77777777" w:rsidTr="00636276">
        <w:tblPrEx>
          <w:tblCellMar>
            <w:bottom w:w="0" w:type="dxa"/>
          </w:tblCellMar>
        </w:tblPrEx>
        <w:tc>
          <w:tcPr>
            <w:tcW w:w="2268" w:type="dxa"/>
            <w:shd w:val="clear" w:color="auto" w:fill="FFFFFF"/>
          </w:tcPr>
          <w:p w14:paraId="1243FA5B" w14:textId="24E735AE" w:rsidR="00636276" w:rsidRDefault="00636276" w:rsidP="00636276">
            <w:r w:rsidRPr="00636276">
              <w:rPr>
                <w:rStyle w:val="Fett"/>
              </w:rPr>
              <w:t>Delivered by</w:t>
            </w:r>
          </w:p>
        </w:tc>
        <w:tc>
          <w:tcPr>
            <w:tcW w:w="7369" w:type="dxa"/>
            <w:shd w:val="clear" w:color="auto" w:fill="FFFFFF"/>
          </w:tcPr>
          <w:p w14:paraId="54E824B6" w14:textId="504F072D" w:rsidR="00636276" w:rsidRDefault="00636276" w:rsidP="00636276">
            <w:hyperlink w:anchor="Activity2536" w:history="1">
              <w:r>
                <w:rPr>
                  <w:rStyle w:val="Hyperlink"/>
                </w:rPr>
                <w:t>Mechanical Design</w:t>
              </w:r>
            </w:hyperlink>
          </w:p>
        </w:tc>
      </w:tr>
      <w:tr w:rsidR="00636276" w14:paraId="424BCF75" w14:textId="77777777" w:rsidTr="00636276">
        <w:tblPrEx>
          <w:tblCellMar>
            <w:bottom w:w="0" w:type="dxa"/>
          </w:tblCellMar>
        </w:tblPrEx>
        <w:tc>
          <w:tcPr>
            <w:tcW w:w="2268" w:type="dxa"/>
            <w:shd w:val="clear" w:color="auto" w:fill="FFFFFF"/>
          </w:tcPr>
          <w:p w14:paraId="66C4725F" w14:textId="1BBC86BE" w:rsidR="00636276" w:rsidRPr="00636276" w:rsidRDefault="00636276" w:rsidP="00636276">
            <w:pPr>
              <w:rPr>
                <w:rStyle w:val="Fett"/>
              </w:rPr>
            </w:pPr>
            <w:r w:rsidRPr="00636276">
              <w:rPr>
                <w:rStyle w:val="Fett"/>
              </w:rPr>
              <w:t>Delivered to</w:t>
            </w:r>
          </w:p>
        </w:tc>
        <w:tc>
          <w:tcPr>
            <w:tcW w:w="7369" w:type="dxa"/>
            <w:shd w:val="clear" w:color="auto" w:fill="FFFFFF"/>
          </w:tcPr>
          <w:p w14:paraId="7B86309D" w14:textId="77777777" w:rsidR="00636276" w:rsidRDefault="00636276" w:rsidP="00636276">
            <w:hyperlink w:anchor="Activity6948" w:history="1">
              <w:r>
                <w:rPr>
                  <w:rStyle w:val="Hyperlink"/>
                </w:rPr>
                <w:t>Define Joining Elements</w:t>
              </w:r>
            </w:hyperlink>
          </w:p>
          <w:p w14:paraId="1E7719ED" w14:textId="77777777" w:rsidR="00636276" w:rsidRDefault="00636276" w:rsidP="00636276">
            <w:hyperlink w:anchor="Activity2541" w:history="1">
              <w:r>
                <w:rPr>
                  <w:rStyle w:val="Hyperlink"/>
                </w:rPr>
                <w:t>Plan and prepare Simulation</w:t>
              </w:r>
            </w:hyperlink>
          </w:p>
          <w:p w14:paraId="346A1989" w14:textId="77777777" w:rsidR="00636276" w:rsidRDefault="00636276" w:rsidP="00636276">
            <w:hyperlink w:anchor="Activity6136" w:history="1">
              <w:r>
                <w:rPr>
                  <w:rStyle w:val="Hyperlink"/>
                </w:rPr>
                <w:t>Perform and document Simulation</w:t>
              </w:r>
            </w:hyperlink>
          </w:p>
          <w:p w14:paraId="4319C07B" w14:textId="77777777" w:rsidR="00636276" w:rsidRDefault="00636276" w:rsidP="00636276">
            <w:hyperlink w:anchor="Activity2542" w:history="1">
              <w:r>
                <w:rPr>
                  <w:rStyle w:val="Hyperlink"/>
                </w:rPr>
                <w:t>Prepare Testing</w:t>
              </w:r>
            </w:hyperlink>
          </w:p>
          <w:p w14:paraId="6BDAA00D" w14:textId="77777777" w:rsidR="00636276" w:rsidRDefault="00636276" w:rsidP="00636276">
            <w:hyperlink w:anchor="Activity6138" w:history="1">
              <w:r>
                <w:rPr>
                  <w:rStyle w:val="Hyperlink"/>
                </w:rPr>
                <w:t>Perform and document Testing</w:t>
              </w:r>
            </w:hyperlink>
          </w:p>
          <w:p w14:paraId="2F71A516" w14:textId="77777777" w:rsidR="00636276" w:rsidRDefault="00636276" w:rsidP="00636276">
            <w:hyperlink w:anchor="Activity2544" w:history="1">
              <w:r>
                <w:rPr>
                  <w:rStyle w:val="Hyperlink"/>
                </w:rPr>
                <w:t>Process Planning</w:t>
              </w:r>
            </w:hyperlink>
          </w:p>
          <w:p w14:paraId="550C4B73" w14:textId="77777777" w:rsidR="00636276" w:rsidRDefault="00636276" w:rsidP="00636276">
            <w:hyperlink w:anchor="Activity2665" w:history="1">
              <w:r>
                <w:rPr>
                  <w:rStyle w:val="Hyperlink"/>
                </w:rPr>
                <w:t>Inspection Planning</w:t>
              </w:r>
            </w:hyperlink>
          </w:p>
          <w:p w14:paraId="3F67621A" w14:textId="77777777" w:rsidR="00636276" w:rsidRDefault="00636276" w:rsidP="00636276">
            <w:hyperlink w:anchor="Activity3044" w:history="1">
              <w:r>
                <w:rPr>
                  <w:rStyle w:val="Hyperlink"/>
                </w:rPr>
                <w:t>Cost Calculation</w:t>
              </w:r>
            </w:hyperlink>
          </w:p>
          <w:p w14:paraId="5D54A34D" w14:textId="77777777" w:rsidR="00636276" w:rsidRDefault="00636276" w:rsidP="00636276">
            <w:hyperlink w:anchor="Activity2546" w:history="1">
              <w:r>
                <w:rPr>
                  <w:rStyle w:val="Hyperlink"/>
                </w:rPr>
                <w:t>Tools &amp; Equipment Design</w:t>
              </w:r>
            </w:hyperlink>
          </w:p>
          <w:p w14:paraId="2AA2F619" w14:textId="77777777" w:rsidR="00636276" w:rsidRDefault="00636276" w:rsidP="00636276">
            <w:hyperlink w:anchor="Activity2548" w:history="1">
              <w:r>
                <w:rPr>
                  <w:rStyle w:val="Hyperlink"/>
                </w:rPr>
                <w:t>Parts Manufacturing</w:t>
              </w:r>
            </w:hyperlink>
          </w:p>
          <w:p w14:paraId="78C3A938" w14:textId="77777777" w:rsidR="00636276" w:rsidRDefault="00636276" w:rsidP="00636276">
            <w:hyperlink w:anchor="Activity2549" w:history="1">
              <w:r>
                <w:rPr>
                  <w:rStyle w:val="Hyperlink"/>
                </w:rPr>
                <w:t>Product Assembly</w:t>
              </w:r>
            </w:hyperlink>
          </w:p>
          <w:p w14:paraId="204A53FE" w14:textId="77777777" w:rsidR="00636276" w:rsidRDefault="00636276" w:rsidP="00636276">
            <w:hyperlink w:anchor="Activity2667" w:history="1">
              <w:r>
                <w:rPr>
                  <w:rStyle w:val="Hyperlink"/>
                </w:rPr>
                <w:t>Packaging &amp; Logistics</w:t>
              </w:r>
            </w:hyperlink>
          </w:p>
          <w:p w14:paraId="16460544" w14:textId="77777777" w:rsidR="00636276" w:rsidRDefault="00636276" w:rsidP="00636276">
            <w:hyperlink w:anchor="Activity2663" w:history="1">
              <w:r>
                <w:rPr>
                  <w:rStyle w:val="Hyperlink"/>
                </w:rPr>
                <w:t>Product Usage</w:t>
              </w:r>
            </w:hyperlink>
          </w:p>
          <w:p w14:paraId="41881792" w14:textId="77777777" w:rsidR="00636276" w:rsidRDefault="00636276" w:rsidP="00636276">
            <w:hyperlink w:anchor="Activity2664" w:history="1">
              <w:r>
                <w:rPr>
                  <w:rStyle w:val="Hyperlink"/>
                </w:rPr>
                <w:t>Maintenance &amp; Service</w:t>
              </w:r>
            </w:hyperlink>
          </w:p>
          <w:p w14:paraId="73941DB4" w14:textId="77777777" w:rsidR="00636276" w:rsidRDefault="00636276" w:rsidP="00636276">
            <w:hyperlink w:anchor="Activity3043" w:history="1">
              <w:r>
                <w:rPr>
                  <w:rStyle w:val="Hyperlink"/>
                </w:rPr>
                <w:t>Disassembly &amp; Recycling</w:t>
              </w:r>
            </w:hyperlink>
          </w:p>
          <w:p w14:paraId="7BF6F85E" w14:textId="77777777" w:rsidR="00636276" w:rsidRDefault="00636276" w:rsidP="00636276">
            <w:hyperlink w:anchor="Activity2666" w:history="1">
              <w:r>
                <w:rPr>
                  <w:rStyle w:val="Hyperlink"/>
                </w:rPr>
                <w:t>Procurement</w:t>
              </w:r>
            </w:hyperlink>
          </w:p>
          <w:p w14:paraId="19649243" w14:textId="10C5BC07" w:rsidR="00636276" w:rsidRDefault="00636276" w:rsidP="00636276">
            <w:hyperlink w:anchor="Activity6744" w:history="1">
              <w:r>
                <w:rPr>
                  <w:rStyle w:val="Hyperlink"/>
                </w:rPr>
                <w:t>Long-Term Archiving</w:t>
              </w:r>
            </w:hyperlink>
          </w:p>
        </w:tc>
      </w:tr>
    </w:tbl>
    <w:p w14:paraId="1D3D3C64" w14:textId="635BC496"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CEC8016" w14:textId="77777777" w:rsidTr="00636276">
        <w:tblPrEx>
          <w:tblCellMar>
            <w:bottom w:w="0" w:type="dxa"/>
          </w:tblCellMar>
        </w:tblPrEx>
        <w:tc>
          <w:tcPr>
            <w:tcW w:w="2268" w:type="dxa"/>
            <w:shd w:val="clear" w:color="auto" w:fill="FFFFFF"/>
          </w:tcPr>
          <w:p w14:paraId="18E1A088" w14:textId="785EB054" w:rsidR="00636276" w:rsidRDefault="00636276" w:rsidP="00636276">
            <w:r>
              <w:t>Identifier</w:t>
            </w:r>
          </w:p>
        </w:tc>
        <w:tc>
          <w:tcPr>
            <w:tcW w:w="2268" w:type="dxa"/>
            <w:shd w:val="clear" w:color="auto" w:fill="FFFFFF"/>
          </w:tcPr>
          <w:p w14:paraId="22D83928" w14:textId="429EF0C4" w:rsidR="00636276" w:rsidRDefault="00636276" w:rsidP="00636276">
            <w:hyperlink w:anchor="Deliverable16441" w:history="1">
              <w:r>
                <w:rPr>
                  <w:rStyle w:val="Hyperlink"/>
                </w:rPr>
                <w:t>xs:string</w:t>
              </w:r>
            </w:hyperlink>
          </w:p>
        </w:tc>
        <w:tc>
          <w:tcPr>
            <w:tcW w:w="5101" w:type="dxa"/>
            <w:shd w:val="clear" w:color="auto" w:fill="FFFFFF"/>
          </w:tcPr>
          <w:p w14:paraId="5C156C67" w14:textId="6B3DD8EC" w:rsidR="00636276" w:rsidRDefault="00636276" w:rsidP="00636276">
            <w:r>
              <w:t>Unambiguous identifier of the element</w:t>
            </w:r>
          </w:p>
        </w:tc>
      </w:tr>
      <w:tr w:rsidR="00636276" w14:paraId="63CEDCD5" w14:textId="77777777" w:rsidTr="00636276">
        <w:tblPrEx>
          <w:tblCellMar>
            <w:bottom w:w="0" w:type="dxa"/>
          </w:tblCellMar>
        </w:tblPrEx>
        <w:tc>
          <w:tcPr>
            <w:tcW w:w="2268" w:type="dxa"/>
            <w:shd w:val="clear" w:color="auto" w:fill="FFFFFF"/>
          </w:tcPr>
          <w:p w14:paraId="5E82E946" w14:textId="1F85FD85" w:rsidR="00636276" w:rsidRDefault="00636276" w:rsidP="00636276">
            <w:r>
              <w:t>Number</w:t>
            </w:r>
          </w:p>
        </w:tc>
        <w:tc>
          <w:tcPr>
            <w:tcW w:w="2268" w:type="dxa"/>
            <w:shd w:val="clear" w:color="auto" w:fill="FFFFFF"/>
          </w:tcPr>
          <w:p w14:paraId="5F3C0136" w14:textId="29B44085" w:rsidR="00636276" w:rsidRDefault="00636276" w:rsidP="00636276">
            <w:hyperlink w:anchor="Deliverable16441" w:history="1">
              <w:r>
                <w:rPr>
                  <w:rStyle w:val="Hyperlink"/>
                </w:rPr>
                <w:t>xs:string</w:t>
              </w:r>
            </w:hyperlink>
          </w:p>
        </w:tc>
        <w:tc>
          <w:tcPr>
            <w:tcW w:w="5101" w:type="dxa"/>
            <w:shd w:val="clear" w:color="auto" w:fill="FFFFFF"/>
          </w:tcPr>
          <w:p w14:paraId="1C076C35" w14:textId="5107102A" w:rsidR="00636276" w:rsidRDefault="00636276" w:rsidP="00636276">
            <w:r>
              <w:t>Legible number or name of the element, i. e. part number</w:t>
            </w:r>
          </w:p>
        </w:tc>
      </w:tr>
      <w:tr w:rsidR="00636276" w14:paraId="415EF4B0" w14:textId="77777777" w:rsidTr="00636276">
        <w:tblPrEx>
          <w:tblCellMar>
            <w:bottom w:w="0" w:type="dxa"/>
          </w:tblCellMar>
        </w:tblPrEx>
        <w:tc>
          <w:tcPr>
            <w:tcW w:w="2268" w:type="dxa"/>
            <w:shd w:val="clear" w:color="auto" w:fill="FFFFFF"/>
          </w:tcPr>
          <w:p w14:paraId="7AAD0425" w14:textId="70BA49D5" w:rsidR="00636276" w:rsidRDefault="00636276" w:rsidP="00636276">
            <w:r>
              <w:t>Title</w:t>
            </w:r>
          </w:p>
        </w:tc>
        <w:tc>
          <w:tcPr>
            <w:tcW w:w="2268" w:type="dxa"/>
            <w:shd w:val="clear" w:color="auto" w:fill="FFFFFF"/>
          </w:tcPr>
          <w:p w14:paraId="5A84FCB8" w14:textId="0E2FB715" w:rsidR="00636276" w:rsidRDefault="00636276" w:rsidP="00636276">
            <w:hyperlink w:anchor="Deliverable16441" w:history="1">
              <w:r>
                <w:rPr>
                  <w:rStyle w:val="Hyperlink"/>
                </w:rPr>
                <w:t>xs:string</w:t>
              </w:r>
            </w:hyperlink>
          </w:p>
        </w:tc>
        <w:tc>
          <w:tcPr>
            <w:tcW w:w="5101" w:type="dxa"/>
            <w:shd w:val="clear" w:color="auto" w:fill="FFFFFF"/>
          </w:tcPr>
          <w:p w14:paraId="3AE013A8" w14:textId="2D27997E" w:rsidR="00636276" w:rsidRDefault="00636276" w:rsidP="00636276">
            <w:r>
              <w:t>Title of the element</w:t>
            </w:r>
          </w:p>
        </w:tc>
      </w:tr>
      <w:tr w:rsidR="00636276" w14:paraId="58A39DC4" w14:textId="77777777" w:rsidTr="00636276">
        <w:tblPrEx>
          <w:tblCellMar>
            <w:bottom w:w="0" w:type="dxa"/>
          </w:tblCellMar>
        </w:tblPrEx>
        <w:tc>
          <w:tcPr>
            <w:tcW w:w="2268" w:type="dxa"/>
            <w:shd w:val="clear" w:color="auto" w:fill="FFFFFF"/>
          </w:tcPr>
          <w:p w14:paraId="11933F98" w14:textId="684E98DC" w:rsidR="00636276" w:rsidRDefault="00636276" w:rsidP="00636276">
            <w:r>
              <w:lastRenderedPageBreak/>
              <w:t>Description</w:t>
            </w:r>
          </w:p>
        </w:tc>
        <w:tc>
          <w:tcPr>
            <w:tcW w:w="2268" w:type="dxa"/>
            <w:shd w:val="clear" w:color="auto" w:fill="FFFFFF"/>
          </w:tcPr>
          <w:p w14:paraId="58FB5560" w14:textId="25613A8E" w:rsidR="00636276" w:rsidRDefault="00636276" w:rsidP="00636276">
            <w:hyperlink w:anchor="Deliverable16441" w:history="1">
              <w:r>
                <w:rPr>
                  <w:rStyle w:val="Hyperlink"/>
                </w:rPr>
                <w:t>xs:string</w:t>
              </w:r>
            </w:hyperlink>
          </w:p>
        </w:tc>
        <w:tc>
          <w:tcPr>
            <w:tcW w:w="5101" w:type="dxa"/>
            <w:shd w:val="clear" w:color="auto" w:fill="FFFFFF"/>
          </w:tcPr>
          <w:p w14:paraId="3D0735B1" w14:textId="5BC1E33D" w:rsidR="00636276" w:rsidRDefault="00636276" w:rsidP="00636276">
            <w:r>
              <w:t>Description of the element</w:t>
            </w:r>
          </w:p>
        </w:tc>
      </w:tr>
      <w:tr w:rsidR="00636276" w14:paraId="074BDD41" w14:textId="77777777" w:rsidTr="00636276">
        <w:tblPrEx>
          <w:tblCellMar>
            <w:bottom w:w="0" w:type="dxa"/>
          </w:tblCellMar>
        </w:tblPrEx>
        <w:tc>
          <w:tcPr>
            <w:tcW w:w="2268" w:type="dxa"/>
            <w:shd w:val="clear" w:color="auto" w:fill="FFFFFF"/>
          </w:tcPr>
          <w:p w14:paraId="07DFA91F" w14:textId="21FD5D2A" w:rsidR="00636276" w:rsidRDefault="00636276" w:rsidP="00636276">
            <w:r>
              <w:t>Type</w:t>
            </w:r>
          </w:p>
        </w:tc>
        <w:tc>
          <w:tcPr>
            <w:tcW w:w="2268" w:type="dxa"/>
            <w:shd w:val="clear" w:color="auto" w:fill="FFFFFF"/>
          </w:tcPr>
          <w:p w14:paraId="2A67B845" w14:textId="7F171688" w:rsidR="00636276" w:rsidRDefault="00636276" w:rsidP="00636276">
            <w:hyperlink w:anchor="Deliverable16441" w:history="1">
              <w:r>
                <w:rPr>
                  <w:rStyle w:val="Hyperlink"/>
                </w:rPr>
                <w:t>xs:string</w:t>
              </w:r>
            </w:hyperlink>
          </w:p>
        </w:tc>
        <w:tc>
          <w:tcPr>
            <w:tcW w:w="5101" w:type="dxa"/>
            <w:shd w:val="clear" w:color="auto" w:fill="FFFFFF"/>
          </w:tcPr>
          <w:p w14:paraId="6814F6C5" w14:textId="06FDC6A3" w:rsidR="00636276" w:rsidRDefault="00636276" w:rsidP="00636276">
            <w:r>
              <w:t>Type of an element</w:t>
            </w:r>
          </w:p>
        </w:tc>
      </w:tr>
      <w:tr w:rsidR="00636276" w14:paraId="2D135FCE" w14:textId="77777777" w:rsidTr="00636276">
        <w:tblPrEx>
          <w:tblCellMar>
            <w:bottom w:w="0" w:type="dxa"/>
          </w:tblCellMar>
        </w:tblPrEx>
        <w:tc>
          <w:tcPr>
            <w:tcW w:w="2268" w:type="dxa"/>
            <w:shd w:val="clear" w:color="auto" w:fill="FFFFFF"/>
          </w:tcPr>
          <w:p w14:paraId="0040DA0A" w14:textId="1DD326DA" w:rsidR="00636276" w:rsidRDefault="00636276" w:rsidP="00636276">
            <w:r>
              <w:t>Density</w:t>
            </w:r>
          </w:p>
        </w:tc>
        <w:tc>
          <w:tcPr>
            <w:tcW w:w="2268" w:type="dxa"/>
            <w:shd w:val="clear" w:color="auto" w:fill="FFFFFF"/>
          </w:tcPr>
          <w:p w14:paraId="52F95BD1" w14:textId="30188694" w:rsidR="00636276" w:rsidRDefault="00636276" w:rsidP="00636276">
            <w:hyperlink w:anchor="Deliverable22694" w:history="1">
              <w:r>
                <w:rPr>
                  <w:rStyle w:val="Hyperlink"/>
                </w:rPr>
                <w:t>dim:Density</w:t>
              </w:r>
            </w:hyperlink>
          </w:p>
        </w:tc>
        <w:tc>
          <w:tcPr>
            <w:tcW w:w="5101" w:type="dxa"/>
            <w:shd w:val="clear" w:color="auto" w:fill="FFFFFF"/>
          </w:tcPr>
          <w:p w14:paraId="434444E2" w14:textId="6E7BB7C3" w:rsidR="00636276" w:rsidRDefault="00636276" w:rsidP="00636276">
            <w:r>
              <w:t>Specific density of the material</w:t>
            </w:r>
          </w:p>
        </w:tc>
      </w:tr>
      <w:tr w:rsidR="00636276" w14:paraId="04D32F48" w14:textId="77777777" w:rsidTr="00636276">
        <w:tblPrEx>
          <w:tblCellMar>
            <w:bottom w:w="0" w:type="dxa"/>
          </w:tblCellMar>
        </w:tblPrEx>
        <w:tc>
          <w:tcPr>
            <w:tcW w:w="2268" w:type="dxa"/>
            <w:shd w:val="clear" w:color="auto" w:fill="FFFFFF"/>
          </w:tcPr>
          <w:p w14:paraId="39224047" w14:textId="3625977B" w:rsidR="00636276" w:rsidRDefault="00636276" w:rsidP="00636276">
            <w:r>
              <w:t>Thermal Expansion</w:t>
            </w:r>
          </w:p>
        </w:tc>
        <w:tc>
          <w:tcPr>
            <w:tcW w:w="2268" w:type="dxa"/>
            <w:shd w:val="clear" w:color="auto" w:fill="FFFFFF"/>
          </w:tcPr>
          <w:p w14:paraId="7208ABB9" w14:textId="3463698F" w:rsidR="00636276" w:rsidRDefault="00636276" w:rsidP="00636276">
            <w:hyperlink w:anchor="Deliverable19971" w:history="1">
              <w:r>
                <w:rPr>
                  <w:rStyle w:val="Hyperlink"/>
                </w:rPr>
                <w:t>dim:Linear Thermal Expansion Coefficient</w:t>
              </w:r>
            </w:hyperlink>
          </w:p>
        </w:tc>
        <w:tc>
          <w:tcPr>
            <w:tcW w:w="5101" w:type="dxa"/>
            <w:shd w:val="clear" w:color="auto" w:fill="FFFFFF"/>
          </w:tcPr>
          <w:p w14:paraId="51B0C06E" w14:textId="07817489" w:rsidR="00636276" w:rsidRDefault="00636276" w:rsidP="00636276">
            <w:r>
              <w:t>Thermal expansion of the material</w:t>
            </w:r>
          </w:p>
        </w:tc>
      </w:tr>
      <w:tr w:rsidR="00636276" w14:paraId="1C87B9FB" w14:textId="77777777" w:rsidTr="00636276">
        <w:tblPrEx>
          <w:tblCellMar>
            <w:bottom w:w="0" w:type="dxa"/>
          </w:tblCellMar>
        </w:tblPrEx>
        <w:tc>
          <w:tcPr>
            <w:tcW w:w="2268" w:type="dxa"/>
            <w:shd w:val="clear" w:color="auto" w:fill="FFFFFF"/>
          </w:tcPr>
          <w:p w14:paraId="392E06DF" w14:textId="1EFD32CE" w:rsidR="00636276" w:rsidRDefault="00636276" w:rsidP="00636276">
            <w:r>
              <w:t>Elastic Limit</w:t>
            </w:r>
          </w:p>
        </w:tc>
        <w:tc>
          <w:tcPr>
            <w:tcW w:w="2268" w:type="dxa"/>
            <w:shd w:val="clear" w:color="auto" w:fill="FFFFFF"/>
          </w:tcPr>
          <w:p w14:paraId="35CA79BF" w14:textId="1F87292A" w:rsidR="00636276" w:rsidRDefault="00636276" w:rsidP="00636276">
            <w:hyperlink w:anchor="Deliverable19974" w:history="1">
              <w:r>
                <w:rPr>
                  <w:rStyle w:val="Hyperlink"/>
                </w:rPr>
                <w:t>dim:Strain</w:t>
              </w:r>
            </w:hyperlink>
          </w:p>
        </w:tc>
        <w:tc>
          <w:tcPr>
            <w:tcW w:w="5101" w:type="dxa"/>
            <w:shd w:val="clear" w:color="auto" w:fill="FFFFFF"/>
          </w:tcPr>
          <w:p w14:paraId="33AD5AF8" w14:textId="754E9CB7" w:rsidR="00636276" w:rsidRDefault="00636276" w:rsidP="00636276">
            <w:r>
              <w:t>Elastic limit of the material</w:t>
            </w:r>
          </w:p>
        </w:tc>
      </w:tr>
      <w:tr w:rsidR="00636276" w14:paraId="20FCECB1" w14:textId="77777777" w:rsidTr="00636276">
        <w:tblPrEx>
          <w:tblCellMar>
            <w:bottom w:w="0" w:type="dxa"/>
          </w:tblCellMar>
        </w:tblPrEx>
        <w:tc>
          <w:tcPr>
            <w:tcW w:w="2268" w:type="dxa"/>
            <w:shd w:val="clear" w:color="auto" w:fill="FFFFFF"/>
          </w:tcPr>
          <w:p w14:paraId="729CB051" w14:textId="36227D4C" w:rsidR="00636276" w:rsidRDefault="00636276" w:rsidP="00636276">
            <w:r>
              <w:t>Tensile Strength</w:t>
            </w:r>
          </w:p>
        </w:tc>
        <w:tc>
          <w:tcPr>
            <w:tcW w:w="2268" w:type="dxa"/>
            <w:shd w:val="clear" w:color="auto" w:fill="FFFFFF"/>
          </w:tcPr>
          <w:p w14:paraId="002500AD" w14:textId="029700B9" w:rsidR="00636276" w:rsidRDefault="00636276" w:rsidP="00636276">
            <w:hyperlink w:anchor="Deliverable19973" w:history="1">
              <w:r>
                <w:rPr>
                  <w:rStyle w:val="Hyperlink"/>
                </w:rPr>
                <w:t>dim:Stress</w:t>
              </w:r>
            </w:hyperlink>
          </w:p>
        </w:tc>
        <w:tc>
          <w:tcPr>
            <w:tcW w:w="5101" w:type="dxa"/>
            <w:shd w:val="clear" w:color="auto" w:fill="FFFFFF"/>
          </w:tcPr>
          <w:p w14:paraId="26979A08" w14:textId="7CBA539B" w:rsidR="00636276" w:rsidRDefault="00636276" w:rsidP="00636276">
            <w:r>
              <w:t>Tensile strength of the material</w:t>
            </w:r>
          </w:p>
        </w:tc>
      </w:tr>
      <w:tr w:rsidR="00636276" w14:paraId="6FEFD868" w14:textId="77777777" w:rsidTr="00636276">
        <w:tblPrEx>
          <w:tblCellMar>
            <w:bottom w:w="0" w:type="dxa"/>
          </w:tblCellMar>
        </w:tblPrEx>
        <w:tc>
          <w:tcPr>
            <w:tcW w:w="2268" w:type="dxa"/>
            <w:shd w:val="clear" w:color="auto" w:fill="FFFFFF"/>
          </w:tcPr>
          <w:p w14:paraId="42127B48" w14:textId="4079E5DA" w:rsidR="00636276" w:rsidRDefault="00636276" w:rsidP="00636276">
            <w:r>
              <w:t>Elongation at Break</w:t>
            </w:r>
          </w:p>
        </w:tc>
        <w:tc>
          <w:tcPr>
            <w:tcW w:w="2268" w:type="dxa"/>
            <w:shd w:val="clear" w:color="auto" w:fill="FFFFFF"/>
          </w:tcPr>
          <w:p w14:paraId="5A103F96" w14:textId="06EC465D" w:rsidR="00636276" w:rsidRDefault="00636276" w:rsidP="00636276">
            <w:hyperlink w:anchor="Deliverable19974" w:history="1">
              <w:r>
                <w:rPr>
                  <w:rStyle w:val="Hyperlink"/>
                </w:rPr>
                <w:t>dim:Strain</w:t>
              </w:r>
            </w:hyperlink>
          </w:p>
        </w:tc>
        <w:tc>
          <w:tcPr>
            <w:tcW w:w="5101" w:type="dxa"/>
            <w:shd w:val="clear" w:color="auto" w:fill="FFFFFF"/>
          </w:tcPr>
          <w:p w14:paraId="3C6453CE" w14:textId="085C0B3C" w:rsidR="00636276" w:rsidRDefault="00636276" w:rsidP="00636276">
            <w:r>
              <w:t>Elongation of the material at break</w:t>
            </w:r>
          </w:p>
        </w:tc>
      </w:tr>
      <w:tr w:rsidR="00636276" w14:paraId="602D37A1" w14:textId="77777777" w:rsidTr="00636276">
        <w:tblPrEx>
          <w:tblCellMar>
            <w:bottom w:w="0" w:type="dxa"/>
          </w:tblCellMar>
        </w:tblPrEx>
        <w:tc>
          <w:tcPr>
            <w:tcW w:w="2268" w:type="dxa"/>
            <w:shd w:val="clear" w:color="auto" w:fill="FFFFFF"/>
          </w:tcPr>
          <w:p w14:paraId="1373ADC1" w14:textId="4113F681" w:rsidR="00636276" w:rsidRDefault="00636276" w:rsidP="00636276">
            <w:r>
              <w:t>Flammability</w:t>
            </w:r>
          </w:p>
        </w:tc>
        <w:tc>
          <w:tcPr>
            <w:tcW w:w="2268" w:type="dxa"/>
            <w:shd w:val="clear" w:color="auto" w:fill="FFFFFF"/>
          </w:tcPr>
          <w:p w14:paraId="57DD6E2C" w14:textId="510A7D03" w:rsidR="00636276" w:rsidRDefault="00636276" w:rsidP="00636276">
            <w:hyperlink w:anchor="Deliverable16441" w:history="1">
              <w:r>
                <w:rPr>
                  <w:rStyle w:val="Hyperlink"/>
                </w:rPr>
                <w:t>xs:string</w:t>
              </w:r>
            </w:hyperlink>
          </w:p>
        </w:tc>
        <w:tc>
          <w:tcPr>
            <w:tcW w:w="5101" w:type="dxa"/>
            <w:shd w:val="clear" w:color="auto" w:fill="FFFFFF"/>
          </w:tcPr>
          <w:p w14:paraId="64D87C80" w14:textId="6499E8DA" w:rsidR="00636276" w:rsidRDefault="00636276" w:rsidP="00636276">
            <w:r>
              <w:t>Flammability of the material</w:t>
            </w:r>
          </w:p>
        </w:tc>
      </w:tr>
    </w:tbl>
    <w:p w14:paraId="2568856E" w14:textId="746D5AFA"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100C7DA" w14:textId="77777777" w:rsidTr="00636276">
        <w:tblPrEx>
          <w:tblCellMar>
            <w:bottom w:w="0" w:type="dxa"/>
          </w:tblCellMar>
        </w:tblPrEx>
        <w:tc>
          <w:tcPr>
            <w:tcW w:w="2268" w:type="dxa"/>
            <w:shd w:val="clear" w:color="auto" w:fill="FFFFFF"/>
          </w:tcPr>
          <w:p w14:paraId="6B48F6AA" w14:textId="7B1F21FE" w:rsidR="00636276" w:rsidRDefault="00636276" w:rsidP="00636276">
            <w:r>
              <w:t>specialism of</w:t>
            </w:r>
          </w:p>
        </w:tc>
        <w:tc>
          <w:tcPr>
            <w:tcW w:w="2268" w:type="dxa"/>
            <w:shd w:val="clear" w:color="auto" w:fill="FFFFFF"/>
          </w:tcPr>
          <w:p w14:paraId="692BD08A" w14:textId="14386C08" w:rsidR="00636276" w:rsidRDefault="00636276" w:rsidP="00636276">
            <w:hyperlink w:anchor="Deliverable14831" w:history="1">
              <w:r>
                <w:rPr>
                  <w:rStyle w:val="Hyperlink"/>
                </w:rPr>
                <w:t>Material</w:t>
              </w:r>
            </w:hyperlink>
          </w:p>
        </w:tc>
        <w:tc>
          <w:tcPr>
            <w:tcW w:w="5101" w:type="dxa"/>
            <w:shd w:val="clear" w:color="auto" w:fill="FFFFFF"/>
          </w:tcPr>
          <w:p w14:paraId="50EC36D7" w14:textId="7AF66E27" w:rsidR="00636276" w:rsidRDefault="00636276" w:rsidP="00636276">
            <w:r>
              <w:t>More generic item</w:t>
            </w:r>
          </w:p>
        </w:tc>
      </w:tr>
      <w:tr w:rsidR="00636276" w14:paraId="53D760BC" w14:textId="77777777" w:rsidTr="00636276">
        <w:tblPrEx>
          <w:tblCellMar>
            <w:bottom w:w="0" w:type="dxa"/>
          </w:tblCellMar>
        </w:tblPrEx>
        <w:tc>
          <w:tcPr>
            <w:tcW w:w="2268" w:type="dxa"/>
            <w:shd w:val="clear" w:color="auto" w:fill="FFFFFF"/>
          </w:tcPr>
          <w:p w14:paraId="54F0B0FC" w14:textId="265DB1F8" w:rsidR="00636276" w:rsidRDefault="00636276" w:rsidP="00636276">
            <w:r>
              <w:t>configured in</w:t>
            </w:r>
          </w:p>
        </w:tc>
        <w:tc>
          <w:tcPr>
            <w:tcW w:w="2268" w:type="dxa"/>
            <w:shd w:val="clear" w:color="auto" w:fill="FFFFFF"/>
          </w:tcPr>
          <w:p w14:paraId="30C29C5F" w14:textId="1F78740F" w:rsidR="00636276" w:rsidRDefault="00636276" w:rsidP="00636276">
            <w:hyperlink w:anchor="Deliverable14368" w:history="1">
              <w:r>
                <w:rPr>
                  <w:rStyle w:val="Hyperlink"/>
                </w:rPr>
                <w:t>Configuration</w:t>
              </w:r>
            </w:hyperlink>
          </w:p>
        </w:tc>
        <w:tc>
          <w:tcPr>
            <w:tcW w:w="5101" w:type="dxa"/>
            <w:shd w:val="clear" w:color="auto" w:fill="FFFFFF"/>
          </w:tcPr>
          <w:p w14:paraId="34F5C6C6" w14:textId="56715F95" w:rsidR="00636276" w:rsidRDefault="00636276" w:rsidP="00636276">
            <w:r>
              <w:t>Relation to a configuration</w:t>
            </w:r>
          </w:p>
        </w:tc>
      </w:tr>
      <w:tr w:rsidR="00636276" w14:paraId="3CF7454D" w14:textId="77777777" w:rsidTr="00636276">
        <w:tblPrEx>
          <w:tblCellMar>
            <w:bottom w:w="0" w:type="dxa"/>
          </w:tblCellMar>
        </w:tblPrEx>
        <w:tc>
          <w:tcPr>
            <w:tcW w:w="2268" w:type="dxa"/>
            <w:shd w:val="clear" w:color="auto" w:fill="FFFFFF"/>
          </w:tcPr>
          <w:p w14:paraId="2EC17BD6" w14:textId="3B1B9CFD" w:rsidR="00636276" w:rsidRDefault="00636276" w:rsidP="00636276">
            <w:r>
              <w:t>option in</w:t>
            </w:r>
          </w:p>
        </w:tc>
        <w:tc>
          <w:tcPr>
            <w:tcW w:w="2268" w:type="dxa"/>
            <w:shd w:val="clear" w:color="auto" w:fill="FFFFFF"/>
          </w:tcPr>
          <w:p w14:paraId="4FB89A48" w14:textId="01AF61AC" w:rsidR="00636276" w:rsidRDefault="00636276" w:rsidP="00636276">
            <w:hyperlink w:anchor="Deliverable15753" w:history="1">
              <w:r>
                <w:rPr>
                  <w:rStyle w:val="Hyperlink"/>
                </w:rPr>
                <w:t>Variant</w:t>
              </w:r>
            </w:hyperlink>
          </w:p>
        </w:tc>
        <w:tc>
          <w:tcPr>
            <w:tcW w:w="5101" w:type="dxa"/>
            <w:shd w:val="clear" w:color="auto" w:fill="FFFFFF"/>
          </w:tcPr>
          <w:p w14:paraId="78039851" w14:textId="0F8046C2" w:rsidR="00636276" w:rsidRDefault="00636276" w:rsidP="00636276">
            <w:r>
              <w:t>Relation to a variant</w:t>
            </w:r>
          </w:p>
        </w:tc>
      </w:tr>
      <w:tr w:rsidR="00636276" w14:paraId="0879BCC3" w14:textId="77777777" w:rsidTr="00636276">
        <w:tblPrEx>
          <w:tblCellMar>
            <w:bottom w:w="0" w:type="dxa"/>
          </w:tblCellMar>
        </w:tblPrEx>
        <w:tc>
          <w:tcPr>
            <w:tcW w:w="2268" w:type="dxa"/>
            <w:shd w:val="clear" w:color="auto" w:fill="FFFFFF"/>
          </w:tcPr>
          <w:p w14:paraId="4578119D" w14:textId="30E7129C" w:rsidR="00636276" w:rsidRDefault="00636276" w:rsidP="00636276">
            <w:r>
              <w:t>specified in</w:t>
            </w:r>
          </w:p>
        </w:tc>
        <w:tc>
          <w:tcPr>
            <w:tcW w:w="2268" w:type="dxa"/>
            <w:shd w:val="clear" w:color="auto" w:fill="FFFFFF"/>
          </w:tcPr>
          <w:p w14:paraId="2A489C43" w14:textId="6DF4BC84" w:rsidR="00636276" w:rsidRDefault="00636276" w:rsidP="00636276">
            <w:hyperlink w:anchor="Deliverable14866" w:history="1">
              <w:r>
                <w:rPr>
                  <w:rStyle w:val="Hyperlink"/>
                </w:rPr>
                <w:t>Reference</w:t>
              </w:r>
            </w:hyperlink>
          </w:p>
        </w:tc>
        <w:tc>
          <w:tcPr>
            <w:tcW w:w="5101" w:type="dxa"/>
            <w:shd w:val="clear" w:color="auto" w:fill="FFFFFF"/>
          </w:tcPr>
          <w:p w14:paraId="3E9F8337" w14:textId="2A5C49A7" w:rsidR="00636276" w:rsidRDefault="00636276" w:rsidP="00636276">
            <w:r>
              <w:t>Relation to a variant</w:t>
            </w:r>
          </w:p>
        </w:tc>
      </w:tr>
    </w:tbl>
    <w:p w14:paraId="0E06D4FA" w14:textId="3257EB7B"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6582F29" w14:textId="77777777" w:rsidTr="00636276">
        <w:tblPrEx>
          <w:tblCellMar>
            <w:bottom w:w="0" w:type="dxa"/>
          </w:tblCellMar>
        </w:tblPrEx>
        <w:tc>
          <w:tcPr>
            <w:tcW w:w="2268" w:type="dxa"/>
            <w:shd w:val="clear" w:color="auto" w:fill="FFFFFF"/>
          </w:tcPr>
          <w:p w14:paraId="0246275E" w14:textId="0C8185AE" w:rsidR="00636276" w:rsidRDefault="00636276" w:rsidP="00636276">
            <w:hyperlink w:anchor="Deliverable13422" w:history="1">
              <w:r>
                <w:rPr>
                  <w:rStyle w:val="Hyperlink"/>
                </w:rPr>
                <w:t>Mechanical Component</w:t>
              </w:r>
            </w:hyperlink>
          </w:p>
        </w:tc>
        <w:tc>
          <w:tcPr>
            <w:tcW w:w="2268" w:type="dxa"/>
            <w:shd w:val="clear" w:color="auto" w:fill="FFFFFF"/>
          </w:tcPr>
          <w:p w14:paraId="5860E1AB" w14:textId="692DD92A" w:rsidR="00636276" w:rsidRDefault="00636276" w:rsidP="00636276">
            <w:r>
              <w:t>made of</w:t>
            </w:r>
          </w:p>
        </w:tc>
        <w:tc>
          <w:tcPr>
            <w:tcW w:w="5101" w:type="dxa"/>
            <w:shd w:val="clear" w:color="auto" w:fill="FFFFFF"/>
          </w:tcPr>
          <w:p w14:paraId="17BE3085" w14:textId="16EA1ECA" w:rsidR="00636276" w:rsidRDefault="00636276" w:rsidP="00636276">
            <w:r>
              <w:t>Material assigned to the mechanical component</w:t>
            </w:r>
          </w:p>
        </w:tc>
      </w:tr>
      <w:tr w:rsidR="00636276" w14:paraId="7CCA478E" w14:textId="77777777" w:rsidTr="00636276">
        <w:tblPrEx>
          <w:tblCellMar>
            <w:bottom w:w="0" w:type="dxa"/>
          </w:tblCellMar>
        </w:tblPrEx>
        <w:tc>
          <w:tcPr>
            <w:tcW w:w="2268" w:type="dxa"/>
            <w:shd w:val="clear" w:color="auto" w:fill="FFFFFF"/>
          </w:tcPr>
          <w:p w14:paraId="2BEC006D" w14:textId="3075C38D" w:rsidR="00636276" w:rsidRDefault="00636276" w:rsidP="00636276">
            <w:hyperlink w:anchor="Deliverable14853" w:history="1">
              <w:r>
                <w:rPr>
                  <w:rStyle w:val="Hyperlink"/>
                </w:rPr>
                <w:t>Body</w:t>
              </w:r>
            </w:hyperlink>
          </w:p>
        </w:tc>
        <w:tc>
          <w:tcPr>
            <w:tcW w:w="2268" w:type="dxa"/>
            <w:shd w:val="clear" w:color="auto" w:fill="FFFFFF"/>
          </w:tcPr>
          <w:p w14:paraId="17D90D59" w14:textId="42E36D70" w:rsidR="00636276" w:rsidRDefault="00636276" w:rsidP="00636276">
            <w:r>
              <w:t>made of</w:t>
            </w:r>
          </w:p>
        </w:tc>
        <w:tc>
          <w:tcPr>
            <w:tcW w:w="5101" w:type="dxa"/>
            <w:shd w:val="clear" w:color="auto" w:fill="FFFFFF"/>
          </w:tcPr>
          <w:p w14:paraId="7CE1C833" w14:textId="14580B37" w:rsidR="00636276" w:rsidRDefault="00636276" w:rsidP="00636276">
            <w:r>
              <w:t>Material assigned to the mechanical component</w:t>
            </w:r>
          </w:p>
        </w:tc>
      </w:tr>
      <w:tr w:rsidR="00636276" w14:paraId="6E503F3A" w14:textId="77777777" w:rsidTr="00636276">
        <w:tblPrEx>
          <w:tblCellMar>
            <w:bottom w:w="0" w:type="dxa"/>
          </w:tblCellMar>
        </w:tblPrEx>
        <w:tc>
          <w:tcPr>
            <w:tcW w:w="2268" w:type="dxa"/>
            <w:shd w:val="clear" w:color="auto" w:fill="FFFFFF"/>
          </w:tcPr>
          <w:p w14:paraId="4406AF11" w14:textId="77777777" w:rsidR="00636276" w:rsidRDefault="00636276" w:rsidP="00636276"/>
        </w:tc>
        <w:tc>
          <w:tcPr>
            <w:tcW w:w="2268" w:type="dxa"/>
            <w:shd w:val="clear" w:color="auto" w:fill="FFFFFF"/>
          </w:tcPr>
          <w:p w14:paraId="4F76EF46" w14:textId="77777777" w:rsidR="00636276" w:rsidRDefault="00636276" w:rsidP="00636276"/>
        </w:tc>
        <w:tc>
          <w:tcPr>
            <w:tcW w:w="5101" w:type="dxa"/>
            <w:shd w:val="clear" w:color="auto" w:fill="FFFFFF"/>
          </w:tcPr>
          <w:p w14:paraId="20C630F1" w14:textId="76A7D5FA" w:rsidR="00636276" w:rsidRDefault="00636276" w:rsidP="00636276">
            <w:r>
              <w:t>More generic item</w:t>
            </w:r>
          </w:p>
        </w:tc>
      </w:tr>
      <w:tr w:rsidR="00636276" w14:paraId="32E96C48" w14:textId="77777777" w:rsidTr="00636276">
        <w:tblPrEx>
          <w:tblCellMar>
            <w:bottom w:w="0" w:type="dxa"/>
          </w:tblCellMar>
        </w:tblPrEx>
        <w:tc>
          <w:tcPr>
            <w:tcW w:w="2268" w:type="dxa"/>
            <w:shd w:val="clear" w:color="auto" w:fill="FFFFFF"/>
          </w:tcPr>
          <w:p w14:paraId="7DC5C4C2" w14:textId="5E1118B4" w:rsidR="00636276" w:rsidRDefault="00636276" w:rsidP="00636276">
            <w:hyperlink w:anchor="Deliverable13501" w:history="1">
              <w:r>
                <w:rPr>
                  <w:rStyle w:val="Hyperlink"/>
                </w:rPr>
                <w:t>Verification Resource</w:t>
              </w:r>
            </w:hyperlink>
          </w:p>
        </w:tc>
        <w:tc>
          <w:tcPr>
            <w:tcW w:w="2268" w:type="dxa"/>
            <w:shd w:val="clear" w:color="auto" w:fill="FFFFFF"/>
          </w:tcPr>
          <w:p w14:paraId="271A48B4" w14:textId="2B8D425E" w:rsidR="00636276" w:rsidRDefault="00636276" w:rsidP="00636276">
            <w:r>
              <w:t>made of</w:t>
            </w:r>
          </w:p>
        </w:tc>
        <w:tc>
          <w:tcPr>
            <w:tcW w:w="5101" w:type="dxa"/>
            <w:shd w:val="clear" w:color="auto" w:fill="FFFFFF"/>
          </w:tcPr>
          <w:p w14:paraId="3663EF8B" w14:textId="5E3FA4BD" w:rsidR="00636276" w:rsidRDefault="00636276" w:rsidP="00636276">
            <w:r>
              <w:t>Material assigned to the mechanical component</w:t>
            </w:r>
          </w:p>
        </w:tc>
      </w:tr>
      <w:tr w:rsidR="00636276" w14:paraId="06A3D879" w14:textId="77777777" w:rsidTr="00636276">
        <w:tblPrEx>
          <w:tblCellMar>
            <w:bottom w:w="0" w:type="dxa"/>
          </w:tblCellMar>
        </w:tblPrEx>
        <w:tc>
          <w:tcPr>
            <w:tcW w:w="2268" w:type="dxa"/>
            <w:shd w:val="clear" w:color="auto" w:fill="FFFFFF"/>
          </w:tcPr>
          <w:p w14:paraId="47F87892" w14:textId="26BD2CDF" w:rsidR="00636276" w:rsidRDefault="00636276" w:rsidP="00636276">
            <w:hyperlink w:anchor="Deliverable14409" w:history="1">
              <w:r>
                <w:rPr>
                  <w:rStyle w:val="Hyperlink"/>
                </w:rPr>
                <w:t>Manufacturing Equipment Component</w:t>
              </w:r>
            </w:hyperlink>
          </w:p>
        </w:tc>
        <w:tc>
          <w:tcPr>
            <w:tcW w:w="2268" w:type="dxa"/>
            <w:shd w:val="clear" w:color="auto" w:fill="FFFFFF"/>
          </w:tcPr>
          <w:p w14:paraId="2236502F" w14:textId="1F0614B7" w:rsidR="00636276" w:rsidRDefault="00636276" w:rsidP="00636276">
            <w:r>
              <w:t>made of</w:t>
            </w:r>
          </w:p>
        </w:tc>
        <w:tc>
          <w:tcPr>
            <w:tcW w:w="5101" w:type="dxa"/>
            <w:shd w:val="clear" w:color="auto" w:fill="FFFFFF"/>
          </w:tcPr>
          <w:p w14:paraId="18AED812" w14:textId="12754E53" w:rsidR="00636276" w:rsidRDefault="00636276" w:rsidP="00636276">
            <w:r>
              <w:t>Material assigned to the mechanical component</w:t>
            </w:r>
          </w:p>
        </w:tc>
      </w:tr>
    </w:tbl>
    <w:p w14:paraId="6D84A9BE" w14:textId="06CE2ABC" w:rsidR="00636276" w:rsidRDefault="00636276" w:rsidP="00636276">
      <w:pPr>
        <w:pStyle w:val="berschrift5"/>
        <w:numPr>
          <w:ilvl w:val="4"/>
          <w:numId w:val="25"/>
        </w:numPr>
      </w:pPr>
      <w:bookmarkStart w:id="64" w:name="Deliverable13433"/>
      <w:r>
        <w:t>Model View</w:t>
      </w:r>
      <w:bookmarkEnd w:id="64"/>
    </w:p>
    <w:p w14:paraId="27D33062" w14:textId="6BF3F10C" w:rsidR="00636276" w:rsidRDefault="00636276" w:rsidP="00636276">
      <w:r>
        <w:t>Represents a view of product geometry, including the definition of the viewpoint, and the visibility of components and annotations</w:t>
      </w:r>
    </w:p>
    <w:p w14:paraId="103E7E69" w14:textId="77777777" w:rsidR="00636276" w:rsidRDefault="00636276" w:rsidP="00636276">
      <w:pPr>
        <w:keepNext/>
      </w:pPr>
      <w:r>
        <w:rPr>
          <w:noProof/>
        </w:rPr>
        <w:drawing>
          <wp:inline distT="0" distB="0" distL="0" distR="0" wp14:anchorId="33BC9E9E" wp14:editId="46AF478A">
            <wp:extent cx="857370" cy="857370"/>
            <wp:effectExtent l="0" t="0" r="0" b="0"/>
            <wp:docPr id="140656537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6537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2F8A939" w14:textId="2C321267" w:rsidR="00636276" w:rsidRDefault="00636276" w:rsidP="00636276">
      <w:pPr>
        <w:pStyle w:val="Beschriftung"/>
      </w:pPr>
      <w:r>
        <w:t xml:space="preserve">Figure </w:t>
      </w:r>
      <w:fldSimple w:instr=" SEQ Figure \* ARABIC ">
        <w:r>
          <w:rPr>
            <w:noProof/>
          </w:rPr>
          <w:t>54</w:t>
        </w:r>
      </w:fldSimple>
      <w:r>
        <w:t xml:space="preserve"> Icon</w:t>
      </w:r>
    </w:p>
    <w:p w14:paraId="1A9AE375" w14:textId="77777777" w:rsidR="00636276" w:rsidRDefault="00636276" w:rsidP="00636276">
      <w:pPr>
        <w:keepNext/>
      </w:pPr>
      <w:r>
        <w:rPr>
          <w:noProof/>
        </w:rPr>
        <w:lastRenderedPageBreak/>
        <w:drawing>
          <wp:inline distT="0" distB="0" distL="0" distR="0" wp14:anchorId="72F4DAA1" wp14:editId="6E4ACD34">
            <wp:extent cx="6119495" cy="2673985"/>
            <wp:effectExtent l="0" t="0" r="0" b="0"/>
            <wp:docPr id="1540585601"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8560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19495" cy="2673985"/>
                    </a:xfrm>
                    <a:prstGeom prst="rect">
                      <a:avLst/>
                    </a:prstGeom>
                  </pic:spPr>
                </pic:pic>
              </a:graphicData>
            </a:graphic>
          </wp:inline>
        </w:drawing>
      </w:r>
    </w:p>
    <w:p w14:paraId="28434ED7" w14:textId="6B1B23CB" w:rsidR="00636276" w:rsidRDefault="00636276" w:rsidP="00636276">
      <w:pPr>
        <w:pStyle w:val="Beschriftung"/>
      </w:pPr>
      <w:r>
        <w:t xml:space="preserve">Figure </w:t>
      </w:r>
      <w:fldSimple w:instr=" SEQ Figure \* ARABIC ">
        <w:r>
          <w:rPr>
            <w:noProof/>
          </w:rPr>
          <w:t>55</w:t>
        </w:r>
      </w:fldSimple>
      <w:r>
        <w:t xml:space="preserve"> Class Context Diagram 'Model View'</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7982321" w14:textId="77777777" w:rsidTr="00636276">
        <w:tblPrEx>
          <w:tblCellMar>
            <w:bottom w:w="0" w:type="dxa"/>
          </w:tblCellMar>
        </w:tblPrEx>
        <w:tc>
          <w:tcPr>
            <w:tcW w:w="2268" w:type="dxa"/>
            <w:shd w:val="clear" w:color="auto" w:fill="FFFFFF"/>
          </w:tcPr>
          <w:p w14:paraId="59D7DFC9" w14:textId="6655D428" w:rsidR="00636276" w:rsidRDefault="00636276" w:rsidP="00636276">
            <w:r w:rsidRPr="00636276">
              <w:rPr>
                <w:rStyle w:val="Fett"/>
              </w:rPr>
              <w:t>Delivered by</w:t>
            </w:r>
          </w:p>
        </w:tc>
        <w:tc>
          <w:tcPr>
            <w:tcW w:w="7369" w:type="dxa"/>
            <w:shd w:val="clear" w:color="auto" w:fill="FFFFFF"/>
          </w:tcPr>
          <w:p w14:paraId="49B1084C" w14:textId="7A75A03F" w:rsidR="00636276" w:rsidRDefault="00636276" w:rsidP="00636276">
            <w:hyperlink w:anchor="Activity2536" w:history="1">
              <w:r>
                <w:rPr>
                  <w:rStyle w:val="Hyperlink"/>
                </w:rPr>
                <w:t>Mechanical Design</w:t>
              </w:r>
            </w:hyperlink>
          </w:p>
        </w:tc>
      </w:tr>
      <w:tr w:rsidR="00636276" w14:paraId="75C4D3F3" w14:textId="77777777" w:rsidTr="00636276">
        <w:tblPrEx>
          <w:tblCellMar>
            <w:bottom w:w="0" w:type="dxa"/>
          </w:tblCellMar>
        </w:tblPrEx>
        <w:tc>
          <w:tcPr>
            <w:tcW w:w="2268" w:type="dxa"/>
            <w:shd w:val="clear" w:color="auto" w:fill="FFFFFF"/>
          </w:tcPr>
          <w:p w14:paraId="2DD8BDA1" w14:textId="240EF013" w:rsidR="00636276" w:rsidRPr="00636276" w:rsidRDefault="00636276" w:rsidP="00636276">
            <w:pPr>
              <w:rPr>
                <w:rStyle w:val="Fett"/>
              </w:rPr>
            </w:pPr>
            <w:r w:rsidRPr="00636276">
              <w:rPr>
                <w:rStyle w:val="Fett"/>
              </w:rPr>
              <w:t>Delivered to</w:t>
            </w:r>
          </w:p>
        </w:tc>
        <w:tc>
          <w:tcPr>
            <w:tcW w:w="7369" w:type="dxa"/>
            <w:shd w:val="clear" w:color="auto" w:fill="FFFFFF"/>
          </w:tcPr>
          <w:p w14:paraId="1A622891" w14:textId="77777777" w:rsidR="00636276" w:rsidRDefault="00636276" w:rsidP="00636276">
            <w:hyperlink w:anchor="Activity2544" w:history="1">
              <w:r>
                <w:rPr>
                  <w:rStyle w:val="Hyperlink"/>
                </w:rPr>
                <w:t>Process Planning</w:t>
              </w:r>
            </w:hyperlink>
          </w:p>
          <w:p w14:paraId="7EF1A234" w14:textId="77777777" w:rsidR="00636276" w:rsidRDefault="00636276" w:rsidP="00636276">
            <w:hyperlink w:anchor="Activity2665" w:history="1">
              <w:r>
                <w:rPr>
                  <w:rStyle w:val="Hyperlink"/>
                </w:rPr>
                <w:t>Inspection Planning</w:t>
              </w:r>
            </w:hyperlink>
          </w:p>
          <w:p w14:paraId="58B3A2C8" w14:textId="77777777" w:rsidR="00636276" w:rsidRDefault="00636276" w:rsidP="00636276">
            <w:hyperlink w:anchor="Activity3044" w:history="1">
              <w:r>
                <w:rPr>
                  <w:rStyle w:val="Hyperlink"/>
                </w:rPr>
                <w:t>Cost Calculation</w:t>
              </w:r>
            </w:hyperlink>
          </w:p>
          <w:p w14:paraId="179612AD" w14:textId="77777777" w:rsidR="00636276" w:rsidRDefault="00636276" w:rsidP="00636276">
            <w:hyperlink w:anchor="Activity2545" w:history="1">
              <w:r>
                <w:rPr>
                  <w:rStyle w:val="Hyperlink"/>
                </w:rPr>
                <w:t>Plant Layout</w:t>
              </w:r>
            </w:hyperlink>
          </w:p>
          <w:p w14:paraId="0B699AF3" w14:textId="77777777" w:rsidR="00636276" w:rsidRDefault="00636276" w:rsidP="00636276">
            <w:hyperlink w:anchor="Activity2546" w:history="1">
              <w:r>
                <w:rPr>
                  <w:rStyle w:val="Hyperlink"/>
                </w:rPr>
                <w:t>Tools &amp; Equipment Design</w:t>
              </w:r>
            </w:hyperlink>
          </w:p>
          <w:p w14:paraId="1AF76F5C" w14:textId="77777777" w:rsidR="00636276" w:rsidRDefault="00636276" w:rsidP="00636276">
            <w:hyperlink w:anchor="Activity2548" w:history="1">
              <w:r>
                <w:rPr>
                  <w:rStyle w:val="Hyperlink"/>
                </w:rPr>
                <w:t>Parts Manufacturing</w:t>
              </w:r>
            </w:hyperlink>
          </w:p>
          <w:p w14:paraId="6EEF84C1" w14:textId="21F31381" w:rsidR="00636276" w:rsidRDefault="00636276" w:rsidP="00636276">
            <w:hyperlink w:anchor="Activity2549" w:history="1">
              <w:r>
                <w:rPr>
                  <w:rStyle w:val="Hyperlink"/>
                </w:rPr>
                <w:t>Product Assembly</w:t>
              </w:r>
            </w:hyperlink>
          </w:p>
        </w:tc>
      </w:tr>
    </w:tbl>
    <w:p w14:paraId="38ECC428" w14:textId="2179C5FC"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2A7716A" w14:textId="77777777" w:rsidTr="00636276">
        <w:tblPrEx>
          <w:tblCellMar>
            <w:bottom w:w="0" w:type="dxa"/>
          </w:tblCellMar>
        </w:tblPrEx>
        <w:tc>
          <w:tcPr>
            <w:tcW w:w="2268" w:type="dxa"/>
            <w:shd w:val="clear" w:color="auto" w:fill="FFFFFF"/>
          </w:tcPr>
          <w:p w14:paraId="1138BF33" w14:textId="05486D18" w:rsidR="00636276" w:rsidRDefault="00636276" w:rsidP="00636276">
            <w:r>
              <w:t>Identifier</w:t>
            </w:r>
          </w:p>
        </w:tc>
        <w:tc>
          <w:tcPr>
            <w:tcW w:w="2268" w:type="dxa"/>
            <w:shd w:val="clear" w:color="auto" w:fill="FFFFFF"/>
          </w:tcPr>
          <w:p w14:paraId="490BC365" w14:textId="7CE0E5C0" w:rsidR="00636276" w:rsidRDefault="00636276" w:rsidP="00636276">
            <w:hyperlink w:anchor="Deliverable16441" w:history="1">
              <w:r>
                <w:rPr>
                  <w:rStyle w:val="Hyperlink"/>
                </w:rPr>
                <w:t>xs:string</w:t>
              </w:r>
            </w:hyperlink>
          </w:p>
        </w:tc>
        <w:tc>
          <w:tcPr>
            <w:tcW w:w="5101" w:type="dxa"/>
            <w:shd w:val="clear" w:color="auto" w:fill="FFFFFF"/>
          </w:tcPr>
          <w:p w14:paraId="6353D88C" w14:textId="1C2C33C3" w:rsidR="00636276" w:rsidRDefault="00636276" w:rsidP="00636276">
            <w:r>
              <w:t>Unambiguous identifier of the element</w:t>
            </w:r>
          </w:p>
        </w:tc>
      </w:tr>
      <w:tr w:rsidR="00636276" w14:paraId="59907092" w14:textId="77777777" w:rsidTr="00636276">
        <w:tblPrEx>
          <w:tblCellMar>
            <w:bottom w:w="0" w:type="dxa"/>
          </w:tblCellMar>
        </w:tblPrEx>
        <w:tc>
          <w:tcPr>
            <w:tcW w:w="2268" w:type="dxa"/>
            <w:shd w:val="clear" w:color="auto" w:fill="FFFFFF"/>
          </w:tcPr>
          <w:p w14:paraId="39ED3477" w14:textId="3B89DC7A" w:rsidR="00636276" w:rsidRDefault="00636276" w:rsidP="00636276">
            <w:r>
              <w:t>Number</w:t>
            </w:r>
          </w:p>
        </w:tc>
        <w:tc>
          <w:tcPr>
            <w:tcW w:w="2268" w:type="dxa"/>
            <w:shd w:val="clear" w:color="auto" w:fill="FFFFFF"/>
          </w:tcPr>
          <w:p w14:paraId="5C02982A" w14:textId="46C71D49" w:rsidR="00636276" w:rsidRDefault="00636276" w:rsidP="00636276">
            <w:hyperlink w:anchor="Deliverable16441" w:history="1">
              <w:r>
                <w:rPr>
                  <w:rStyle w:val="Hyperlink"/>
                </w:rPr>
                <w:t>xs:string</w:t>
              </w:r>
            </w:hyperlink>
          </w:p>
        </w:tc>
        <w:tc>
          <w:tcPr>
            <w:tcW w:w="5101" w:type="dxa"/>
            <w:shd w:val="clear" w:color="auto" w:fill="FFFFFF"/>
          </w:tcPr>
          <w:p w14:paraId="6A94626A" w14:textId="5A4243A5" w:rsidR="00636276" w:rsidRDefault="00636276" w:rsidP="00636276">
            <w:r>
              <w:t>Legible number or name of the element, i. e. part number</w:t>
            </w:r>
          </w:p>
        </w:tc>
      </w:tr>
      <w:tr w:rsidR="00636276" w14:paraId="6BC2A955" w14:textId="77777777" w:rsidTr="00636276">
        <w:tblPrEx>
          <w:tblCellMar>
            <w:bottom w:w="0" w:type="dxa"/>
          </w:tblCellMar>
        </w:tblPrEx>
        <w:tc>
          <w:tcPr>
            <w:tcW w:w="2268" w:type="dxa"/>
            <w:shd w:val="clear" w:color="auto" w:fill="FFFFFF"/>
          </w:tcPr>
          <w:p w14:paraId="7120056E" w14:textId="5245E1F5" w:rsidR="00636276" w:rsidRDefault="00636276" w:rsidP="00636276">
            <w:r>
              <w:t>Title</w:t>
            </w:r>
          </w:p>
        </w:tc>
        <w:tc>
          <w:tcPr>
            <w:tcW w:w="2268" w:type="dxa"/>
            <w:shd w:val="clear" w:color="auto" w:fill="FFFFFF"/>
          </w:tcPr>
          <w:p w14:paraId="747D4897" w14:textId="5DB7BD12" w:rsidR="00636276" w:rsidRDefault="00636276" w:rsidP="00636276">
            <w:hyperlink w:anchor="Deliverable16441" w:history="1">
              <w:r>
                <w:rPr>
                  <w:rStyle w:val="Hyperlink"/>
                </w:rPr>
                <w:t>xs:string</w:t>
              </w:r>
            </w:hyperlink>
          </w:p>
        </w:tc>
        <w:tc>
          <w:tcPr>
            <w:tcW w:w="5101" w:type="dxa"/>
            <w:shd w:val="clear" w:color="auto" w:fill="FFFFFF"/>
          </w:tcPr>
          <w:p w14:paraId="0556BDF9" w14:textId="6665C689" w:rsidR="00636276" w:rsidRDefault="00636276" w:rsidP="00636276">
            <w:r>
              <w:t>Title of the element</w:t>
            </w:r>
          </w:p>
        </w:tc>
      </w:tr>
      <w:tr w:rsidR="00636276" w14:paraId="298EBB95" w14:textId="77777777" w:rsidTr="00636276">
        <w:tblPrEx>
          <w:tblCellMar>
            <w:bottom w:w="0" w:type="dxa"/>
          </w:tblCellMar>
        </w:tblPrEx>
        <w:tc>
          <w:tcPr>
            <w:tcW w:w="2268" w:type="dxa"/>
            <w:shd w:val="clear" w:color="auto" w:fill="FFFFFF"/>
          </w:tcPr>
          <w:p w14:paraId="447624DB" w14:textId="0769099C" w:rsidR="00636276" w:rsidRDefault="00636276" w:rsidP="00636276">
            <w:r>
              <w:t>Description</w:t>
            </w:r>
          </w:p>
        </w:tc>
        <w:tc>
          <w:tcPr>
            <w:tcW w:w="2268" w:type="dxa"/>
            <w:shd w:val="clear" w:color="auto" w:fill="FFFFFF"/>
          </w:tcPr>
          <w:p w14:paraId="0370B8CF" w14:textId="194D447E" w:rsidR="00636276" w:rsidRDefault="00636276" w:rsidP="00636276">
            <w:hyperlink w:anchor="Deliverable16441" w:history="1">
              <w:r>
                <w:rPr>
                  <w:rStyle w:val="Hyperlink"/>
                </w:rPr>
                <w:t>xs:string</w:t>
              </w:r>
            </w:hyperlink>
          </w:p>
        </w:tc>
        <w:tc>
          <w:tcPr>
            <w:tcW w:w="5101" w:type="dxa"/>
            <w:shd w:val="clear" w:color="auto" w:fill="FFFFFF"/>
          </w:tcPr>
          <w:p w14:paraId="166E891C" w14:textId="34AEC173" w:rsidR="00636276" w:rsidRDefault="00636276" w:rsidP="00636276">
            <w:r>
              <w:t>Description of the element</w:t>
            </w:r>
          </w:p>
        </w:tc>
      </w:tr>
      <w:tr w:rsidR="00636276" w14:paraId="69B69B61" w14:textId="77777777" w:rsidTr="00636276">
        <w:tblPrEx>
          <w:tblCellMar>
            <w:bottom w:w="0" w:type="dxa"/>
          </w:tblCellMar>
        </w:tblPrEx>
        <w:tc>
          <w:tcPr>
            <w:tcW w:w="2268" w:type="dxa"/>
            <w:shd w:val="clear" w:color="auto" w:fill="FFFFFF"/>
          </w:tcPr>
          <w:p w14:paraId="59A3A13B" w14:textId="42A8B0E7" w:rsidR="00636276" w:rsidRDefault="00636276" w:rsidP="00636276">
            <w:r>
              <w:t>Type</w:t>
            </w:r>
          </w:p>
        </w:tc>
        <w:tc>
          <w:tcPr>
            <w:tcW w:w="2268" w:type="dxa"/>
            <w:shd w:val="clear" w:color="auto" w:fill="FFFFFF"/>
          </w:tcPr>
          <w:p w14:paraId="756D49FE" w14:textId="4582D590" w:rsidR="00636276" w:rsidRDefault="00636276" w:rsidP="00636276">
            <w:hyperlink w:anchor="Deliverable16441" w:history="1">
              <w:r>
                <w:rPr>
                  <w:rStyle w:val="Hyperlink"/>
                </w:rPr>
                <w:t>xs:string</w:t>
              </w:r>
            </w:hyperlink>
          </w:p>
        </w:tc>
        <w:tc>
          <w:tcPr>
            <w:tcW w:w="5101" w:type="dxa"/>
            <w:shd w:val="clear" w:color="auto" w:fill="FFFFFF"/>
          </w:tcPr>
          <w:p w14:paraId="7CBC953F" w14:textId="39201C58" w:rsidR="00636276" w:rsidRDefault="00636276" w:rsidP="00636276">
            <w:r>
              <w:t>Type of an element</w:t>
            </w:r>
          </w:p>
        </w:tc>
      </w:tr>
    </w:tbl>
    <w:p w14:paraId="0782698A" w14:textId="70037951"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2817D8D" w14:textId="77777777" w:rsidTr="00636276">
        <w:tblPrEx>
          <w:tblCellMar>
            <w:bottom w:w="0" w:type="dxa"/>
          </w:tblCellMar>
        </w:tblPrEx>
        <w:tc>
          <w:tcPr>
            <w:tcW w:w="2268" w:type="dxa"/>
            <w:shd w:val="clear" w:color="auto" w:fill="FFFFFF"/>
          </w:tcPr>
          <w:p w14:paraId="19091845" w14:textId="0870C729" w:rsidR="00636276" w:rsidRDefault="00636276" w:rsidP="00636276">
            <w:r>
              <w:t>part of</w:t>
            </w:r>
          </w:p>
        </w:tc>
        <w:tc>
          <w:tcPr>
            <w:tcW w:w="2268" w:type="dxa"/>
            <w:shd w:val="clear" w:color="auto" w:fill="FFFFFF"/>
          </w:tcPr>
          <w:p w14:paraId="0CF4D979" w14:textId="0F32B67E" w:rsidR="00636276" w:rsidRDefault="00636276" w:rsidP="00636276">
            <w:hyperlink w:anchor="Deliverable13422" w:history="1">
              <w:r>
                <w:rPr>
                  <w:rStyle w:val="Hyperlink"/>
                </w:rPr>
                <w:t>Mechanical Component</w:t>
              </w:r>
            </w:hyperlink>
          </w:p>
        </w:tc>
        <w:tc>
          <w:tcPr>
            <w:tcW w:w="5101" w:type="dxa"/>
            <w:shd w:val="clear" w:color="auto" w:fill="FFFFFF"/>
          </w:tcPr>
          <w:p w14:paraId="2847B899" w14:textId="69D7BF93" w:rsidR="00636276" w:rsidRDefault="00636276" w:rsidP="00636276">
            <w:r>
              <w:t>Parent mechanical component</w:t>
            </w:r>
          </w:p>
        </w:tc>
      </w:tr>
      <w:tr w:rsidR="00636276" w14:paraId="4AFA6ADC" w14:textId="77777777" w:rsidTr="00636276">
        <w:tblPrEx>
          <w:tblCellMar>
            <w:bottom w:w="0" w:type="dxa"/>
          </w:tblCellMar>
        </w:tblPrEx>
        <w:tc>
          <w:tcPr>
            <w:tcW w:w="2268" w:type="dxa"/>
            <w:shd w:val="clear" w:color="auto" w:fill="FFFFFF"/>
          </w:tcPr>
          <w:p w14:paraId="4F4FD10D" w14:textId="6D3BCD04" w:rsidR="00636276" w:rsidRDefault="00636276" w:rsidP="00636276">
            <w:r>
              <w:t>configured in</w:t>
            </w:r>
          </w:p>
        </w:tc>
        <w:tc>
          <w:tcPr>
            <w:tcW w:w="2268" w:type="dxa"/>
            <w:shd w:val="clear" w:color="auto" w:fill="FFFFFF"/>
          </w:tcPr>
          <w:p w14:paraId="4413BAFC" w14:textId="2E1EDECE" w:rsidR="00636276" w:rsidRDefault="00636276" w:rsidP="00636276">
            <w:hyperlink w:anchor="Deliverable14368" w:history="1">
              <w:r>
                <w:rPr>
                  <w:rStyle w:val="Hyperlink"/>
                </w:rPr>
                <w:t>Configuration</w:t>
              </w:r>
            </w:hyperlink>
          </w:p>
        </w:tc>
        <w:tc>
          <w:tcPr>
            <w:tcW w:w="5101" w:type="dxa"/>
            <w:shd w:val="clear" w:color="auto" w:fill="FFFFFF"/>
          </w:tcPr>
          <w:p w14:paraId="43F93887" w14:textId="49A4857E" w:rsidR="00636276" w:rsidRDefault="00636276" w:rsidP="00636276">
            <w:r>
              <w:t>Relation to a configuration</w:t>
            </w:r>
          </w:p>
        </w:tc>
      </w:tr>
      <w:tr w:rsidR="00636276" w14:paraId="3E6ED150" w14:textId="77777777" w:rsidTr="00636276">
        <w:tblPrEx>
          <w:tblCellMar>
            <w:bottom w:w="0" w:type="dxa"/>
          </w:tblCellMar>
        </w:tblPrEx>
        <w:tc>
          <w:tcPr>
            <w:tcW w:w="2268" w:type="dxa"/>
            <w:shd w:val="clear" w:color="auto" w:fill="FFFFFF"/>
          </w:tcPr>
          <w:p w14:paraId="6CB91007" w14:textId="2E270F70" w:rsidR="00636276" w:rsidRDefault="00636276" w:rsidP="00636276">
            <w:r>
              <w:t>option in</w:t>
            </w:r>
          </w:p>
        </w:tc>
        <w:tc>
          <w:tcPr>
            <w:tcW w:w="2268" w:type="dxa"/>
            <w:shd w:val="clear" w:color="auto" w:fill="FFFFFF"/>
          </w:tcPr>
          <w:p w14:paraId="12A8D614" w14:textId="30990B19" w:rsidR="00636276" w:rsidRDefault="00636276" w:rsidP="00636276">
            <w:hyperlink w:anchor="Deliverable15753" w:history="1">
              <w:r>
                <w:rPr>
                  <w:rStyle w:val="Hyperlink"/>
                </w:rPr>
                <w:t>Variant</w:t>
              </w:r>
            </w:hyperlink>
          </w:p>
        </w:tc>
        <w:tc>
          <w:tcPr>
            <w:tcW w:w="5101" w:type="dxa"/>
            <w:shd w:val="clear" w:color="auto" w:fill="FFFFFF"/>
          </w:tcPr>
          <w:p w14:paraId="722988B7" w14:textId="3EC4245F" w:rsidR="00636276" w:rsidRDefault="00636276" w:rsidP="00636276">
            <w:r>
              <w:t>Relation to a variant</w:t>
            </w:r>
          </w:p>
        </w:tc>
      </w:tr>
    </w:tbl>
    <w:p w14:paraId="0D6B0C37" w14:textId="144258D2"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30DA592" w14:textId="77777777" w:rsidTr="00636276">
        <w:tblPrEx>
          <w:tblCellMar>
            <w:bottom w:w="0" w:type="dxa"/>
          </w:tblCellMar>
        </w:tblPrEx>
        <w:tc>
          <w:tcPr>
            <w:tcW w:w="2268" w:type="dxa"/>
            <w:shd w:val="clear" w:color="auto" w:fill="FFFFFF"/>
          </w:tcPr>
          <w:p w14:paraId="458E8E26" w14:textId="15ABF1AD" w:rsidR="00636276" w:rsidRDefault="00636276" w:rsidP="00636276">
            <w:hyperlink w:anchor="Deliverable13437" w:history="1">
              <w:r>
                <w:rPr>
                  <w:rStyle w:val="Hyperlink"/>
                </w:rPr>
                <w:t>Model Annotation</w:t>
              </w:r>
            </w:hyperlink>
          </w:p>
        </w:tc>
        <w:tc>
          <w:tcPr>
            <w:tcW w:w="2268" w:type="dxa"/>
            <w:shd w:val="clear" w:color="auto" w:fill="FFFFFF"/>
          </w:tcPr>
          <w:p w14:paraId="08F0106A" w14:textId="52F1A6DF" w:rsidR="00636276" w:rsidRDefault="00636276" w:rsidP="00636276">
            <w:r>
              <w:t>shown in</w:t>
            </w:r>
          </w:p>
        </w:tc>
        <w:tc>
          <w:tcPr>
            <w:tcW w:w="5101" w:type="dxa"/>
            <w:shd w:val="clear" w:color="auto" w:fill="FFFFFF"/>
          </w:tcPr>
          <w:p w14:paraId="7CB2665B" w14:textId="225ECE34" w:rsidR="00636276" w:rsidRDefault="00636276" w:rsidP="00636276">
            <w:r>
              <w:t>Parent model view</w:t>
            </w:r>
          </w:p>
        </w:tc>
      </w:tr>
      <w:tr w:rsidR="00636276" w14:paraId="387C54B1" w14:textId="77777777" w:rsidTr="00636276">
        <w:tblPrEx>
          <w:tblCellMar>
            <w:bottom w:w="0" w:type="dxa"/>
          </w:tblCellMar>
        </w:tblPrEx>
        <w:tc>
          <w:tcPr>
            <w:tcW w:w="2268" w:type="dxa"/>
            <w:shd w:val="clear" w:color="auto" w:fill="FFFFFF"/>
          </w:tcPr>
          <w:p w14:paraId="55472F7B" w14:textId="719354A4" w:rsidR="00636276" w:rsidRDefault="00636276" w:rsidP="00636276">
            <w:hyperlink w:anchor="Deliverable19977" w:history="1">
              <w:r>
                <w:rPr>
                  <w:rStyle w:val="Hyperlink"/>
                </w:rPr>
                <w:t>Datum</w:t>
              </w:r>
            </w:hyperlink>
          </w:p>
        </w:tc>
        <w:tc>
          <w:tcPr>
            <w:tcW w:w="2268" w:type="dxa"/>
            <w:shd w:val="clear" w:color="auto" w:fill="FFFFFF"/>
          </w:tcPr>
          <w:p w14:paraId="26F5705B" w14:textId="58C6726E" w:rsidR="00636276" w:rsidRDefault="00636276" w:rsidP="00636276">
            <w:r>
              <w:t>shown in</w:t>
            </w:r>
          </w:p>
        </w:tc>
        <w:tc>
          <w:tcPr>
            <w:tcW w:w="5101" w:type="dxa"/>
            <w:shd w:val="clear" w:color="auto" w:fill="FFFFFF"/>
          </w:tcPr>
          <w:p w14:paraId="30E41166" w14:textId="580BA5D8" w:rsidR="00636276" w:rsidRDefault="00636276" w:rsidP="00636276">
            <w:r>
              <w:t>Parent model view</w:t>
            </w:r>
          </w:p>
        </w:tc>
      </w:tr>
      <w:tr w:rsidR="00636276" w14:paraId="3FC15211" w14:textId="77777777" w:rsidTr="00636276">
        <w:tblPrEx>
          <w:tblCellMar>
            <w:bottom w:w="0" w:type="dxa"/>
          </w:tblCellMar>
        </w:tblPrEx>
        <w:tc>
          <w:tcPr>
            <w:tcW w:w="2268" w:type="dxa"/>
            <w:shd w:val="clear" w:color="auto" w:fill="FFFFFF"/>
          </w:tcPr>
          <w:p w14:paraId="3BB45315" w14:textId="11E42C23" w:rsidR="00636276" w:rsidRDefault="00636276" w:rsidP="00636276">
            <w:hyperlink w:anchor="Deliverable19978" w:history="1">
              <w:r>
                <w:rPr>
                  <w:rStyle w:val="Hyperlink"/>
                </w:rPr>
                <w:t>Geometric Tolerance</w:t>
              </w:r>
            </w:hyperlink>
          </w:p>
        </w:tc>
        <w:tc>
          <w:tcPr>
            <w:tcW w:w="2268" w:type="dxa"/>
            <w:shd w:val="clear" w:color="auto" w:fill="FFFFFF"/>
          </w:tcPr>
          <w:p w14:paraId="0FE43382" w14:textId="14BE213C" w:rsidR="00636276" w:rsidRDefault="00636276" w:rsidP="00636276">
            <w:r>
              <w:t>shown in</w:t>
            </w:r>
          </w:p>
        </w:tc>
        <w:tc>
          <w:tcPr>
            <w:tcW w:w="5101" w:type="dxa"/>
            <w:shd w:val="clear" w:color="auto" w:fill="FFFFFF"/>
          </w:tcPr>
          <w:p w14:paraId="4098C4C3" w14:textId="1E4B6BC3" w:rsidR="00636276" w:rsidRDefault="00636276" w:rsidP="00636276">
            <w:r>
              <w:t>Parent model view</w:t>
            </w:r>
          </w:p>
        </w:tc>
      </w:tr>
      <w:tr w:rsidR="00636276" w14:paraId="0AFF2D39" w14:textId="77777777" w:rsidTr="00636276">
        <w:tblPrEx>
          <w:tblCellMar>
            <w:bottom w:w="0" w:type="dxa"/>
          </w:tblCellMar>
        </w:tblPrEx>
        <w:tc>
          <w:tcPr>
            <w:tcW w:w="2268" w:type="dxa"/>
            <w:shd w:val="clear" w:color="auto" w:fill="FFFFFF"/>
          </w:tcPr>
          <w:p w14:paraId="48F17D17" w14:textId="0F5438C7" w:rsidR="00636276" w:rsidRDefault="00636276" w:rsidP="00636276">
            <w:hyperlink w:anchor="Deliverable19979" w:history="1">
              <w:r>
                <w:rPr>
                  <w:rStyle w:val="Hyperlink"/>
                </w:rPr>
                <w:t>Dimensional Size</w:t>
              </w:r>
            </w:hyperlink>
          </w:p>
        </w:tc>
        <w:tc>
          <w:tcPr>
            <w:tcW w:w="2268" w:type="dxa"/>
            <w:shd w:val="clear" w:color="auto" w:fill="FFFFFF"/>
          </w:tcPr>
          <w:p w14:paraId="7358A60E" w14:textId="7571CF05" w:rsidR="00636276" w:rsidRDefault="00636276" w:rsidP="00636276">
            <w:r>
              <w:t>shown in</w:t>
            </w:r>
          </w:p>
        </w:tc>
        <w:tc>
          <w:tcPr>
            <w:tcW w:w="5101" w:type="dxa"/>
            <w:shd w:val="clear" w:color="auto" w:fill="FFFFFF"/>
          </w:tcPr>
          <w:p w14:paraId="2AE76AF6" w14:textId="427B9281" w:rsidR="00636276" w:rsidRDefault="00636276" w:rsidP="00636276">
            <w:r>
              <w:t>Parent model view</w:t>
            </w:r>
          </w:p>
        </w:tc>
      </w:tr>
      <w:tr w:rsidR="00636276" w14:paraId="051B0CF3" w14:textId="77777777" w:rsidTr="00636276">
        <w:tblPrEx>
          <w:tblCellMar>
            <w:bottom w:w="0" w:type="dxa"/>
          </w:tblCellMar>
        </w:tblPrEx>
        <w:tc>
          <w:tcPr>
            <w:tcW w:w="2268" w:type="dxa"/>
            <w:shd w:val="clear" w:color="auto" w:fill="FFFFFF"/>
          </w:tcPr>
          <w:p w14:paraId="0C0E1B96" w14:textId="3213A97E" w:rsidR="00636276" w:rsidRDefault="00636276" w:rsidP="00636276">
            <w:hyperlink w:anchor="Deliverable19980" w:history="1">
              <w:r>
                <w:rPr>
                  <w:rStyle w:val="Hyperlink"/>
                </w:rPr>
                <w:t>Surface Texture</w:t>
              </w:r>
            </w:hyperlink>
          </w:p>
        </w:tc>
        <w:tc>
          <w:tcPr>
            <w:tcW w:w="2268" w:type="dxa"/>
            <w:shd w:val="clear" w:color="auto" w:fill="FFFFFF"/>
          </w:tcPr>
          <w:p w14:paraId="1444EFB5" w14:textId="4EEFAD7A" w:rsidR="00636276" w:rsidRDefault="00636276" w:rsidP="00636276">
            <w:r>
              <w:t>shown in</w:t>
            </w:r>
          </w:p>
        </w:tc>
        <w:tc>
          <w:tcPr>
            <w:tcW w:w="5101" w:type="dxa"/>
            <w:shd w:val="clear" w:color="auto" w:fill="FFFFFF"/>
          </w:tcPr>
          <w:p w14:paraId="33ACBEA8" w14:textId="7E0C3B49" w:rsidR="00636276" w:rsidRDefault="00636276" w:rsidP="00636276">
            <w:r>
              <w:t>Parent model view</w:t>
            </w:r>
          </w:p>
        </w:tc>
      </w:tr>
    </w:tbl>
    <w:p w14:paraId="2B3E0380" w14:textId="2EEBA639" w:rsidR="00636276" w:rsidRDefault="00636276" w:rsidP="00636276">
      <w:pPr>
        <w:pStyle w:val="berschrift5"/>
      </w:pPr>
      <w:bookmarkStart w:id="65" w:name="Deliverable13437"/>
      <w:r>
        <w:t>Model Annotation</w:t>
      </w:r>
      <w:bookmarkEnd w:id="65"/>
    </w:p>
    <w:p w14:paraId="59FD9994" w14:textId="70F9B3AE" w:rsidR="00636276" w:rsidRDefault="00636276" w:rsidP="00636276">
      <w:r>
        <w:t>A text annotation, dimension, tolerance, surface specification, etc. with relation to product geometry</w:t>
      </w:r>
    </w:p>
    <w:p w14:paraId="0176D412" w14:textId="77777777" w:rsidR="00636276" w:rsidRDefault="00636276" w:rsidP="00636276">
      <w:pPr>
        <w:keepNext/>
      </w:pPr>
      <w:r>
        <w:rPr>
          <w:noProof/>
        </w:rPr>
        <w:drawing>
          <wp:inline distT="0" distB="0" distL="0" distR="0" wp14:anchorId="6E8523C5" wp14:editId="4F64EFA8">
            <wp:extent cx="857370" cy="857370"/>
            <wp:effectExtent l="0" t="0" r="0" b="0"/>
            <wp:docPr id="78213368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3368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400813D" w14:textId="197B0B9B" w:rsidR="00636276" w:rsidRDefault="00636276" w:rsidP="00636276">
      <w:pPr>
        <w:pStyle w:val="Beschriftung"/>
      </w:pPr>
      <w:r>
        <w:t xml:space="preserve">Figure </w:t>
      </w:r>
      <w:fldSimple w:instr=" SEQ Figure \* ARABIC ">
        <w:r>
          <w:rPr>
            <w:noProof/>
          </w:rPr>
          <w:t>56</w:t>
        </w:r>
      </w:fldSimple>
      <w:r>
        <w:t xml:space="preserve"> Icon</w:t>
      </w:r>
    </w:p>
    <w:p w14:paraId="7A327BF3" w14:textId="77777777" w:rsidR="00636276" w:rsidRDefault="00636276" w:rsidP="00636276">
      <w:pPr>
        <w:keepNext/>
      </w:pPr>
      <w:r>
        <w:rPr>
          <w:noProof/>
        </w:rPr>
        <w:drawing>
          <wp:inline distT="0" distB="0" distL="0" distR="0" wp14:anchorId="00657A21" wp14:editId="54FED602">
            <wp:extent cx="6119495" cy="2571115"/>
            <wp:effectExtent l="0" t="0" r="0" b="635"/>
            <wp:docPr id="1426202212"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221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19495" cy="2571115"/>
                    </a:xfrm>
                    <a:prstGeom prst="rect">
                      <a:avLst/>
                    </a:prstGeom>
                  </pic:spPr>
                </pic:pic>
              </a:graphicData>
            </a:graphic>
          </wp:inline>
        </w:drawing>
      </w:r>
    </w:p>
    <w:p w14:paraId="33D358AC" w14:textId="2CB9C593" w:rsidR="00636276" w:rsidRDefault="00636276" w:rsidP="00636276">
      <w:pPr>
        <w:pStyle w:val="Beschriftung"/>
      </w:pPr>
      <w:r>
        <w:t xml:space="preserve">Figure </w:t>
      </w:r>
      <w:fldSimple w:instr=" SEQ Figure \* ARABIC ">
        <w:r>
          <w:rPr>
            <w:noProof/>
          </w:rPr>
          <w:t>57</w:t>
        </w:r>
      </w:fldSimple>
      <w:r>
        <w:t xml:space="preserve"> Class Context Diagram 'Model Annotation'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76EF68A" w14:textId="77777777" w:rsidTr="00636276">
        <w:tblPrEx>
          <w:tblCellMar>
            <w:bottom w:w="0" w:type="dxa"/>
          </w:tblCellMar>
        </w:tblPrEx>
        <w:tc>
          <w:tcPr>
            <w:tcW w:w="2268" w:type="dxa"/>
            <w:shd w:val="clear" w:color="auto" w:fill="FFFFFF"/>
          </w:tcPr>
          <w:p w14:paraId="449A5149" w14:textId="6E6079A0" w:rsidR="00636276" w:rsidRDefault="00636276" w:rsidP="00636276">
            <w:r w:rsidRPr="00636276">
              <w:rPr>
                <w:rStyle w:val="Fett"/>
              </w:rPr>
              <w:t>Specializations</w:t>
            </w:r>
          </w:p>
        </w:tc>
        <w:tc>
          <w:tcPr>
            <w:tcW w:w="7369" w:type="dxa"/>
            <w:shd w:val="clear" w:color="auto" w:fill="FFFFFF"/>
          </w:tcPr>
          <w:p w14:paraId="0162136B" w14:textId="77777777" w:rsidR="00636276" w:rsidRDefault="00636276" w:rsidP="00636276">
            <w:hyperlink w:anchor="Deliverable19977" w:history="1">
              <w:r>
                <w:rPr>
                  <w:rStyle w:val="Hyperlink"/>
                </w:rPr>
                <w:t>Datum</w:t>
              </w:r>
            </w:hyperlink>
          </w:p>
          <w:p w14:paraId="3BEC37A6" w14:textId="77777777" w:rsidR="00636276" w:rsidRDefault="00636276" w:rsidP="00636276">
            <w:hyperlink w:anchor="Deliverable19978" w:history="1">
              <w:r>
                <w:rPr>
                  <w:rStyle w:val="Hyperlink"/>
                </w:rPr>
                <w:t>Geometric Tolerance</w:t>
              </w:r>
            </w:hyperlink>
          </w:p>
          <w:p w14:paraId="1C353FCF" w14:textId="77777777" w:rsidR="00636276" w:rsidRDefault="00636276" w:rsidP="00636276">
            <w:hyperlink w:anchor="Deliverable19979" w:history="1">
              <w:r>
                <w:rPr>
                  <w:rStyle w:val="Hyperlink"/>
                </w:rPr>
                <w:t>Dimensional Size</w:t>
              </w:r>
            </w:hyperlink>
          </w:p>
          <w:p w14:paraId="6F2D49A3" w14:textId="37B17374" w:rsidR="00636276" w:rsidRDefault="00636276" w:rsidP="00636276">
            <w:hyperlink w:anchor="Deliverable19980" w:history="1">
              <w:r>
                <w:rPr>
                  <w:rStyle w:val="Hyperlink"/>
                </w:rPr>
                <w:t>Surface Texture</w:t>
              </w:r>
            </w:hyperlink>
          </w:p>
        </w:tc>
      </w:tr>
      <w:tr w:rsidR="00636276" w14:paraId="30D565B7" w14:textId="77777777" w:rsidTr="00636276">
        <w:tblPrEx>
          <w:tblCellMar>
            <w:bottom w:w="0" w:type="dxa"/>
          </w:tblCellMar>
        </w:tblPrEx>
        <w:tc>
          <w:tcPr>
            <w:tcW w:w="2268" w:type="dxa"/>
            <w:shd w:val="clear" w:color="auto" w:fill="FFFFFF"/>
          </w:tcPr>
          <w:p w14:paraId="18775E28" w14:textId="30E737B9" w:rsidR="00636276" w:rsidRPr="00636276" w:rsidRDefault="00636276" w:rsidP="00636276">
            <w:pPr>
              <w:rPr>
                <w:rStyle w:val="Fett"/>
              </w:rPr>
            </w:pPr>
            <w:r w:rsidRPr="00636276">
              <w:rPr>
                <w:rStyle w:val="Fett"/>
              </w:rPr>
              <w:t>Delivered by</w:t>
            </w:r>
          </w:p>
        </w:tc>
        <w:tc>
          <w:tcPr>
            <w:tcW w:w="7369" w:type="dxa"/>
            <w:shd w:val="clear" w:color="auto" w:fill="FFFFFF"/>
          </w:tcPr>
          <w:p w14:paraId="3663E1AC" w14:textId="2255A7F1" w:rsidR="00636276" w:rsidRDefault="00636276" w:rsidP="00636276">
            <w:hyperlink w:anchor="Activity2536" w:history="1">
              <w:r>
                <w:rPr>
                  <w:rStyle w:val="Hyperlink"/>
                </w:rPr>
                <w:t>Mechanical Design</w:t>
              </w:r>
            </w:hyperlink>
          </w:p>
        </w:tc>
      </w:tr>
      <w:tr w:rsidR="00636276" w14:paraId="6A4D97C7" w14:textId="77777777" w:rsidTr="00636276">
        <w:tblPrEx>
          <w:tblCellMar>
            <w:bottom w:w="0" w:type="dxa"/>
          </w:tblCellMar>
        </w:tblPrEx>
        <w:tc>
          <w:tcPr>
            <w:tcW w:w="2268" w:type="dxa"/>
            <w:shd w:val="clear" w:color="auto" w:fill="FFFFFF"/>
          </w:tcPr>
          <w:p w14:paraId="74648763" w14:textId="096EFB08" w:rsidR="00636276" w:rsidRPr="00636276" w:rsidRDefault="00636276" w:rsidP="00636276">
            <w:pPr>
              <w:rPr>
                <w:rStyle w:val="Fett"/>
              </w:rPr>
            </w:pPr>
            <w:r w:rsidRPr="00636276">
              <w:rPr>
                <w:rStyle w:val="Fett"/>
              </w:rPr>
              <w:t>Delivered to</w:t>
            </w:r>
          </w:p>
        </w:tc>
        <w:tc>
          <w:tcPr>
            <w:tcW w:w="7369" w:type="dxa"/>
            <w:shd w:val="clear" w:color="auto" w:fill="FFFFFF"/>
          </w:tcPr>
          <w:p w14:paraId="4FAAE630" w14:textId="1DB24DF2" w:rsidR="00636276" w:rsidRDefault="00636276" w:rsidP="00636276">
            <w:hyperlink w:anchor="Activity6744" w:history="1">
              <w:r>
                <w:rPr>
                  <w:rStyle w:val="Hyperlink"/>
                </w:rPr>
                <w:t>Long-Term Archiving</w:t>
              </w:r>
            </w:hyperlink>
          </w:p>
        </w:tc>
      </w:tr>
    </w:tbl>
    <w:p w14:paraId="0D7CF9E5" w14:textId="3574CEC3"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F2DB68F" w14:textId="77777777" w:rsidTr="00636276">
        <w:tblPrEx>
          <w:tblCellMar>
            <w:bottom w:w="0" w:type="dxa"/>
          </w:tblCellMar>
        </w:tblPrEx>
        <w:tc>
          <w:tcPr>
            <w:tcW w:w="2268" w:type="dxa"/>
            <w:shd w:val="clear" w:color="auto" w:fill="FFFFFF"/>
          </w:tcPr>
          <w:p w14:paraId="66499DDC" w14:textId="6C93E5D6" w:rsidR="00636276" w:rsidRDefault="00636276" w:rsidP="00636276">
            <w:r>
              <w:t>Identifier</w:t>
            </w:r>
          </w:p>
        </w:tc>
        <w:tc>
          <w:tcPr>
            <w:tcW w:w="2268" w:type="dxa"/>
            <w:shd w:val="clear" w:color="auto" w:fill="FFFFFF"/>
          </w:tcPr>
          <w:p w14:paraId="313A016D" w14:textId="1BDE88B9" w:rsidR="00636276" w:rsidRDefault="00636276" w:rsidP="00636276">
            <w:hyperlink w:anchor="Deliverable16441" w:history="1">
              <w:r>
                <w:rPr>
                  <w:rStyle w:val="Hyperlink"/>
                </w:rPr>
                <w:t>xs:string</w:t>
              </w:r>
            </w:hyperlink>
          </w:p>
        </w:tc>
        <w:tc>
          <w:tcPr>
            <w:tcW w:w="5101" w:type="dxa"/>
            <w:shd w:val="clear" w:color="auto" w:fill="FFFFFF"/>
          </w:tcPr>
          <w:p w14:paraId="195579C8" w14:textId="0FF49D07" w:rsidR="00636276" w:rsidRDefault="00636276" w:rsidP="00636276">
            <w:r>
              <w:t>Unambiguous identifier of the element</w:t>
            </w:r>
          </w:p>
        </w:tc>
      </w:tr>
      <w:tr w:rsidR="00636276" w14:paraId="1FDB9D1B" w14:textId="77777777" w:rsidTr="00636276">
        <w:tblPrEx>
          <w:tblCellMar>
            <w:bottom w:w="0" w:type="dxa"/>
          </w:tblCellMar>
        </w:tblPrEx>
        <w:tc>
          <w:tcPr>
            <w:tcW w:w="2268" w:type="dxa"/>
            <w:shd w:val="clear" w:color="auto" w:fill="FFFFFF"/>
          </w:tcPr>
          <w:p w14:paraId="20B7CF22" w14:textId="2237AC11" w:rsidR="00636276" w:rsidRDefault="00636276" w:rsidP="00636276">
            <w:r>
              <w:t>Number</w:t>
            </w:r>
          </w:p>
        </w:tc>
        <w:tc>
          <w:tcPr>
            <w:tcW w:w="2268" w:type="dxa"/>
            <w:shd w:val="clear" w:color="auto" w:fill="FFFFFF"/>
          </w:tcPr>
          <w:p w14:paraId="46921648" w14:textId="676FD981" w:rsidR="00636276" w:rsidRDefault="00636276" w:rsidP="00636276">
            <w:hyperlink w:anchor="Deliverable16441" w:history="1">
              <w:r>
                <w:rPr>
                  <w:rStyle w:val="Hyperlink"/>
                </w:rPr>
                <w:t>xs:string</w:t>
              </w:r>
            </w:hyperlink>
          </w:p>
        </w:tc>
        <w:tc>
          <w:tcPr>
            <w:tcW w:w="5101" w:type="dxa"/>
            <w:shd w:val="clear" w:color="auto" w:fill="FFFFFF"/>
          </w:tcPr>
          <w:p w14:paraId="6D6D9435" w14:textId="55EB27BB" w:rsidR="00636276" w:rsidRDefault="00636276" w:rsidP="00636276">
            <w:r>
              <w:t>Legible number or name of the element, i. e. part number</w:t>
            </w:r>
          </w:p>
        </w:tc>
      </w:tr>
      <w:tr w:rsidR="00636276" w14:paraId="4311E4E6" w14:textId="77777777" w:rsidTr="00636276">
        <w:tblPrEx>
          <w:tblCellMar>
            <w:bottom w:w="0" w:type="dxa"/>
          </w:tblCellMar>
        </w:tblPrEx>
        <w:tc>
          <w:tcPr>
            <w:tcW w:w="2268" w:type="dxa"/>
            <w:shd w:val="clear" w:color="auto" w:fill="FFFFFF"/>
          </w:tcPr>
          <w:p w14:paraId="42784B92" w14:textId="71546E0A" w:rsidR="00636276" w:rsidRDefault="00636276" w:rsidP="00636276">
            <w:r>
              <w:t>Title</w:t>
            </w:r>
          </w:p>
        </w:tc>
        <w:tc>
          <w:tcPr>
            <w:tcW w:w="2268" w:type="dxa"/>
            <w:shd w:val="clear" w:color="auto" w:fill="FFFFFF"/>
          </w:tcPr>
          <w:p w14:paraId="1BF7E87F" w14:textId="7AB62310" w:rsidR="00636276" w:rsidRDefault="00636276" w:rsidP="00636276">
            <w:hyperlink w:anchor="Deliverable16441" w:history="1">
              <w:r>
                <w:rPr>
                  <w:rStyle w:val="Hyperlink"/>
                </w:rPr>
                <w:t>xs:string</w:t>
              </w:r>
            </w:hyperlink>
          </w:p>
        </w:tc>
        <w:tc>
          <w:tcPr>
            <w:tcW w:w="5101" w:type="dxa"/>
            <w:shd w:val="clear" w:color="auto" w:fill="FFFFFF"/>
          </w:tcPr>
          <w:p w14:paraId="109F1C6B" w14:textId="18734C8C" w:rsidR="00636276" w:rsidRDefault="00636276" w:rsidP="00636276">
            <w:r>
              <w:t>Title of the element</w:t>
            </w:r>
          </w:p>
        </w:tc>
      </w:tr>
      <w:tr w:rsidR="00636276" w14:paraId="3F359BEB" w14:textId="77777777" w:rsidTr="00636276">
        <w:tblPrEx>
          <w:tblCellMar>
            <w:bottom w:w="0" w:type="dxa"/>
          </w:tblCellMar>
        </w:tblPrEx>
        <w:tc>
          <w:tcPr>
            <w:tcW w:w="2268" w:type="dxa"/>
            <w:shd w:val="clear" w:color="auto" w:fill="FFFFFF"/>
          </w:tcPr>
          <w:p w14:paraId="5CB7CFF6" w14:textId="4B1C75E7" w:rsidR="00636276" w:rsidRDefault="00636276" w:rsidP="00636276">
            <w:r>
              <w:t>Description</w:t>
            </w:r>
          </w:p>
        </w:tc>
        <w:tc>
          <w:tcPr>
            <w:tcW w:w="2268" w:type="dxa"/>
            <w:shd w:val="clear" w:color="auto" w:fill="FFFFFF"/>
          </w:tcPr>
          <w:p w14:paraId="12B1F79F" w14:textId="50059C0D" w:rsidR="00636276" w:rsidRDefault="00636276" w:rsidP="00636276">
            <w:hyperlink w:anchor="Deliverable16441" w:history="1">
              <w:r>
                <w:rPr>
                  <w:rStyle w:val="Hyperlink"/>
                </w:rPr>
                <w:t>xs:string</w:t>
              </w:r>
            </w:hyperlink>
          </w:p>
        </w:tc>
        <w:tc>
          <w:tcPr>
            <w:tcW w:w="5101" w:type="dxa"/>
            <w:shd w:val="clear" w:color="auto" w:fill="FFFFFF"/>
          </w:tcPr>
          <w:p w14:paraId="50754DC7" w14:textId="19BFCC1D" w:rsidR="00636276" w:rsidRDefault="00636276" w:rsidP="00636276">
            <w:r>
              <w:t>Description of the element</w:t>
            </w:r>
          </w:p>
        </w:tc>
      </w:tr>
      <w:tr w:rsidR="00636276" w14:paraId="325271A5" w14:textId="77777777" w:rsidTr="00636276">
        <w:tblPrEx>
          <w:tblCellMar>
            <w:bottom w:w="0" w:type="dxa"/>
          </w:tblCellMar>
        </w:tblPrEx>
        <w:tc>
          <w:tcPr>
            <w:tcW w:w="2268" w:type="dxa"/>
            <w:shd w:val="clear" w:color="auto" w:fill="FFFFFF"/>
          </w:tcPr>
          <w:p w14:paraId="7A33302F" w14:textId="6A1FF6B1" w:rsidR="00636276" w:rsidRDefault="00636276" w:rsidP="00636276">
            <w:r>
              <w:t>Type</w:t>
            </w:r>
          </w:p>
        </w:tc>
        <w:tc>
          <w:tcPr>
            <w:tcW w:w="2268" w:type="dxa"/>
            <w:shd w:val="clear" w:color="auto" w:fill="FFFFFF"/>
          </w:tcPr>
          <w:p w14:paraId="18CC73A3" w14:textId="51F0F019" w:rsidR="00636276" w:rsidRDefault="00636276" w:rsidP="00636276">
            <w:hyperlink w:anchor="Deliverable16441" w:history="1">
              <w:r>
                <w:rPr>
                  <w:rStyle w:val="Hyperlink"/>
                </w:rPr>
                <w:t>xs:string</w:t>
              </w:r>
            </w:hyperlink>
          </w:p>
        </w:tc>
        <w:tc>
          <w:tcPr>
            <w:tcW w:w="5101" w:type="dxa"/>
            <w:shd w:val="clear" w:color="auto" w:fill="FFFFFF"/>
          </w:tcPr>
          <w:p w14:paraId="767CF1BA" w14:textId="174959E8" w:rsidR="00636276" w:rsidRDefault="00636276" w:rsidP="00636276">
            <w:r>
              <w:t>Type of an element</w:t>
            </w:r>
          </w:p>
        </w:tc>
      </w:tr>
      <w:tr w:rsidR="00636276" w14:paraId="392F467C" w14:textId="77777777" w:rsidTr="00636276">
        <w:tblPrEx>
          <w:tblCellMar>
            <w:bottom w:w="0" w:type="dxa"/>
          </w:tblCellMar>
        </w:tblPrEx>
        <w:tc>
          <w:tcPr>
            <w:tcW w:w="2268" w:type="dxa"/>
            <w:shd w:val="clear" w:color="auto" w:fill="FFFFFF"/>
          </w:tcPr>
          <w:p w14:paraId="1C7736DB" w14:textId="3C88F7DF" w:rsidR="00636276" w:rsidRDefault="00636276" w:rsidP="00636276">
            <w:r>
              <w:t>Classification</w:t>
            </w:r>
          </w:p>
        </w:tc>
        <w:tc>
          <w:tcPr>
            <w:tcW w:w="2268" w:type="dxa"/>
            <w:shd w:val="clear" w:color="auto" w:fill="FFFFFF"/>
          </w:tcPr>
          <w:p w14:paraId="248039F7" w14:textId="1B6CEB50" w:rsidR="00636276" w:rsidRDefault="00636276" w:rsidP="00636276">
            <w:hyperlink w:anchor="Deliverable16441" w:history="1">
              <w:r>
                <w:rPr>
                  <w:rStyle w:val="Hyperlink"/>
                </w:rPr>
                <w:t>xs:string</w:t>
              </w:r>
            </w:hyperlink>
          </w:p>
        </w:tc>
        <w:tc>
          <w:tcPr>
            <w:tcW w:w="5101" w:type="dxa"/>
            <w:shd w:val="clear" w:color="auto" w:fill="FFFFFF"/>
          </w:tcPr>
          <w:p w14:paraId="663C7A5E" w14:textId="7E89C922" w:rsidR="00636276" w:rsidRDefault="00636276" w:rsidP="00636276">
            <w:r>
              <w:t>Classification of the annotation</w:t>
            </w:r>
          </w:p>
        </w:tc>
      </w:tr>
    </w:tbl>
    <w:p w14:paraId="3E749684" w14:textId="57973C5E"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B03EE12" w14:textId="77777777" w:rsidTr="00636276">
        <w:tblPrEx>
          <w:tblCellMar>
            <w:bottom w:w="0" w:type="dxa"/>
          </w:tblCellMar>
        </w:tblPrEx>
        <w:tc>
          <w:tcPr>
            <w:tcW w:w="2268" w:type="dxa"/>
            <w:shd w:val="clear" w:color="auto" w:fill="FFFFFF"/>
          </w:tcPr>
          <w:p w14:paraId="07B4D5A6" w14:textId="1EC4C1D0" w:rsidR="00636276" w:rsidRDefault="00636276" w:rsidP="00636276">
            <w:r>
              <w:t>part of</w:t>
            </w:r>
          </w:p>
        </w:tc>
        <w:tc>
          <w:tcPr>
            <w:tcW w:w="2268" w:type="dxa"/>
            <w:shd w:val="clear" w:color="auto" w:fill="FFFFFF"/>
          </w:tcPr>
          <w:p w14:paraId="3F74EDD0" w14:textId="6238CC92" w:rsidR="00636276" w:rsidRDefault="00636276" w:rsidP="00636276">
            <w:hyperlink w:anchor="Deliverable13422" w:history="1">
              <w:r>
                <w:rPr>
                  <w:rStyle w:val="Hyperlink"/>
                </w:rPr>
                <w:t>Mechanical Component</w:t>
              </w:r>
            </w:hyperlink>
          </w:p>
        </w:tc>
        <w:tc>
          <w:tcPr>
            <w:tcW w:w="5101" w:type="dxa"/>
            <w:shd w:val="clear" w:color="auto" w:fill="FFFFFF"/>
          </w:tcPr>
          <w:p w14:paraId="03D41A5C" w14:textId="213C0E9D" w:rsidR="00636276" w:rsidRDefault="00636276" w:rsidP="00636276">
            <w:r>
              <w:t>Parent mechanical component</w:t>
            </w:r>
          </w:p>
        </w:tc>
      </w:tr>
      <w:tr w:rsidR="00636276" w14:paraId="01056FAF" w14:textId="77777777" w:rsidTr="00636276">
        <w:tblPrEx>
          <w:tblCellMar>
            <w:bottom w:w="0" w:type="dxa"/>
          </w:tblCellMar>
        </w:tblPrEx>
        <w:tc>
          <w:tcPr>
            <w:tcW w:w="2268" w:type="dxa"/>
            <w:shd w:val="clear" w:color="auto" w:fill="FFFFFF"/>
          </w:tcPr>
          <w:p w14:paraId="7A823335" w14:textId="6F0FA5BE" w:rsidR="00636276" w:rsidRDefault="00636276" w:rsidP="00636276">
            <w:r>
              <w:lastRenderedPageBreak/>
              <w:t>shown in</w:t>
            </w:r>
          </w:p>
        </w:tc>
        <w:tc>
          <w:tcPr>
            <w:tcW w:w="2268" w:type="dxa"/>
            <w:shd w:val="clear" w:color="auto" w:fill="FFFFFF"/>
          </w:tcPr>
          <w:p w14:paraId="6FF36EDD" w14:textId="680CAF2A" w:rsidR="00636276" w:rsidRDefault="00636276" w:rsidP="00636276">
            <w:hyperlink w:anchor="Deliverable13433" w:history="1">
              <w:r>
                <w:rPr>
                  <w:rStyle w:val="Hyperlink"/>
                </w:rPr>
                <w:t>Model View</w:t>
              </w:r>
            </w:hyperlink>
          </w:p>
        </w:tc>
        <w:tc>
          <w:tcPr>
            <w:tcW w:w="5101" w:type="dxa"/>
            <w:shd w:val="clear" w:color="auto" w:fill="FFFFFF"/>
          </w:tcPr>
          <w:p w14:paraId="68F102CD" w14:textId="2DE67B08" w:rsidR="00636276" w:rsidRDefault="00636276" w:rsidP="00636276">
            <w:r>
              <w:t>Parent model view</w:t>
            </w:r>
          </w:p>
        </w:tc>
      </w:tr>
      <w:tr w:rsidR="00636276" w14:paraId="4A040DD0" w14:textId="77777777" w:rsidTr="00636276">
        <w:tblPrEx>
          <w:tblCellMar>
            <w:bottom w:w="0" w:type="dxa"/>
          </w:tblCellMar>
        </w:tblPrEx>
        <w:tc>
          <w:tcPr>
            <w:tcW w:w="2268" w:type="dxa"/>
            <w:shd w:val="clear" w:color="auto" w:fill="FFFFFF"/>
          </w:tcPr>
          <w:p w14:paraId="505C949F" w14:textId="3C7A8880" w:rsidR="00636276" w:rsidRDefault="00636276" w:rsidP="00636276">
            <w:r>
              <w:t>configured in</w:t>
            </w:r>
          </w:p>
        </w:tc>
        <w:tc>
          <w:tcPr>
            <w:tcW w:w="2268" w:type="dxa"/>
            <w:shd w:val="clear" w:color="auto" w:fill="FFFFFF"/>
          </w:tcPr>
          <w:p w14:paraId="0ABE8576" w14:textId="650ED678" w:rsidR="00636276" w:rsidRDefault="00636276" w:rsidP="00636276">
            <w:hyperlink w:anchor="Deliverable14368" w:history="1">
              <w:r>
                <w:rPr>
                  <w:rStyle w:val="Hyperlink"/>
                </w:rPr>
                <w:t>Configuration</w:t>
              </w:r>
            </w:hyperlink>
          </w:p>
        </w:tc>
        <w:tc>
          <w:tcPr>
            <w:tcW w:w="5101" w:type="dxa"/>
            <w:shd w:val="clear" w:color="auto" w:fill="FFFFFF"/>
          </w:tcPr>
          <w:p w14:paraId="4A12B058" w14:textId="7E727F9E" w:rsidR="00636276" w:rsidRDefault="00636276" w:rsidP="00636276">
            <w:r>
              <w:t>Relation to a configuration</w:t>
            </w:r>
          </w:p>
        </w:tc>
      </w:tr>
      <w:tr w:rsidR="00636276" w14:paraId="2BD524D0" w14:textId="77777777" w:rsidTr="00636276">
        <w:tblPrEx>
          <w:tblCellMar>
            <w:bottom w:w="0" w:type="dxa"/>
          </w:tblCellMar>
        </w:tblPrEx>
        <w:tc>
          <w:tcPr>
            <w:tcW w:w="2268" w:type="dxa"/>
            <w:shd w:val="clear" w:color="auto" w:fill="FFFFFF"/>
          </w:tcPr>
          <w:p w14:paraId="5028376E" w14:textId="294E692E" w:rsidR="00636276" w:rsidRDefault="00636276" w:rsidP="00636276">
            <w:r>
              <w:t>option in</w:t>
            </w:r>
          </w:p>
        </w:tc>
        <w:tc>
          <w:tcPr>
            <w:tcW w:w="2268" w:type="dxa"/>
            <w:shd w:val="clear" w:color="auto" w:fill="FFFFFF"/>
          </w:tcPr>
          <w:p w14:paraId="31E34B55" w14:textId="59D3ABC5" w:rsidR="00636276" w:rsidRDefault="00636276" w:rsidP="00636276">
            <w:hyperlink w:anchor="Deliverable15753" w:history="1">
              <w:r>
                <w:rPr>
                  <w:rStyle w:val="Hyperlink"/>
                </w:rPr>
                <w:t>Variant</w:t>
              </w:r>
            </w:hyperlink>
          </w:p>
        </w:tc>
        <w:tc>
          <w:tcPr>
            <w:tcW w:w="5101" w:type="dxa"/>
            <w:shd w:val="clear" w:color="auto" w:fill="FFFFFF"/>
          </w:tcPr>
          <w:p w14:paraId="77CDC395" w14:textId="2EDED1F4" w:rsidR="00636276" w:rsidRDefault="00636276" w:rsidP="00636276">
            <w:r>
              <w:t>Relation to a variant</w:t>
            </w:r>
          </w:p>
        </w:tc>
      </w:tr>
      <w:tr w:rsidR="00636276" w14:paraId="003027A3" w14:textId="77777777" w:rsidTr="00636276">
        <w:tblPrEx>
          <w:tblCellMar>
            <w:bottom w:w="0" w:type="dxa"/>
          </w:tblCellMar>
        </w:tblPrEx>
        <w:tc>
          <w:tcPr>
            <w:tcW w:w="2268" w:type="dxa"/>
            <w:shd w:val="clear" w:color="auto" w:fill="FFFFFF"/>
          </w:tcPr>
          <w:p w14:paraId="43E181AA" w14:textId="41C209BC" w:rsidR="00636276" w:rsidRDefault="00636276" w:rsidP="00636276">
            <w:r>
              <w:t>implements</w:t>
            </w:r>
          </w:p>
        </w:tc>
        <w:tc>
          <w:tcPr>
            <w:tcW w:w="2268" w:type="dxa"/>
            <w:shd w:val="clear" w:color="auto" w:fill="FFFFFF"/>
          </w:tcPr>
          <w:p w14:paraId="3D383D2F" w14:textId="559EC269" w:rsidR="00636276" w:rsidRDefault="00636276" w:rsidP="00636276">
            <w:hyperlink w:anchor="Deliverable13404" w:history="1">
              <w:r>
                <w:rPr>
                  <w:rStyle w:val="Hyperlink"/>
                </w:rPr>
                <w:t>Function</w:t>
              </w:r>
            </w:hyperlink>
          </w:p>
        </w:tc>
        <w:tc>
          <w:tcPr>
            <w:tcW w:w="5101" w:type="dxa"/>
            <w:shd w:val="clear" w:color="auto" w:fill="FFFFFF"/>
          </w:tcPr>
          <w:p w14:paraId="31901987" w14:textId="1317D2AB" w:rsidR="00636276" w:rsidRDefault="00636276" w:rsidP="00636276">
            <w:r>
              <w:t>Product function implemented by the model annotation</w:t>
            </w:r>
          </w:p>
        </w:tc>
      </w:tr>
      <w:tr w:rsidR="00636276" w14:paraId="222AA56A" w14:textId="77777777" w:rsidTr="00636276">
        <w:tblPrEx>
          <w:tblCellMar>
            <w:bottom w:w="0" w:type="dxa"/>
          </w:tblCellMar>
        </w:tblPrEx>
        <w:tc>
          <w:tcPr>
            <w:tcW w:w="2268" w:type="dxa"/>
            <w:shd w:val="clear" w:color="auto" w:fill="FFFFFF"/>
          </w:tcPr>
          <w:p w14:paraId="64929882" w14:textId="32B38FE2" w:rsidR="00636276" w:rsidRDefault="00636276" w:rsidP="00636276">
            <w:r>
              <w:t>relates to</w:t>
            </w:r>
          </w:p>
        </w:tc>
        <w:tc>
          <w:tcPr>
            <w:tcW w:w="2268" w:type="dxa"/>
            <w:shd w:val="clear" w:color="auto" w:fill="FFFFFF"/>
          </w:tcPr>
          <w:p w14:paraId="66F1B141" w14:textId="6F052DF0" w:rsidR="00636276" w:rsidRDefault="00636276" w:rsidP="00636276">
            <w:hyperlink w:anchor="Deliverable13437" w:history="1">
              <w:r>
                <w:rPr>
                  <w:rStyle w:val="Hyperlink"/>
                </w:rPr>
                <w:t>Model Annotation</w:t>
              </w:r>
            </w:hyperlink>
          </w:p>
        </w:tc>
        <w:tc>
          <w:tcPr>
            <w:tcW w:w="5101" w:type="dxa"/>
            <w:shd w:val="clear" w:color="auto" w:fill="FFFFFF"/>
          </w:tcPr>
          <w:p w14:paraId="6129F862" w14:textId="6C498E90" w:rsidR="00636276" w:rsidRDefault="00636276" w:rsidP="00636276">
            <w:r>
              <w:t>Related annotations, i. e. datums</w:t>
            </w:r>
          </w:p>
        </w:tc>
      </w:tr>
    </w:tbl>
    <w:p w14:paraId="2D1AAA4F" w14:textId="6FE4CB66"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5F8B509" w14:textId="77777777" w:rsidTr="00636276">
        <w:tblPrEx>
          <w:tblCellMar>
            <w:bottom w:w="0" w:type="dxa"/>
          </w:tblCellMar>
        </w:tblPrEx>
        <w:tc>
          <w:tcPr>
            <w:tcW w:w="2268" w:type="dxa"/>
            <w:shd w:val="clear" w:color="auto" w:fill="FFFFFF"/>
          </w:tcPr>
          <w:p w14:paraId="4DBA0C84" w14:textId="77777777" w:rsidR="00636276" w:rsidRDefault="00636276" w:rsidP="00636276"/>
        </w:tc>
        <w:tc>
          <w:tcPr>
            <w:tcW w:w="2268" w:type="dxa"/>
            <w:shd w:val="clear" w:color="auto" w:fill="FFFFFF"/>
          </w:tcPr>
          <w:p w14:paraId="757F0595" w14:textId="77777777" w:rsidR="00636276" w:rsidRDefault="00636276" w:rsidP="00636276"/>
        </w:tc>
        <w:tc>
          <w:tcPr>
            <w:tcW w:w="5101" w:type="dxa"/>
            <w:shd w:val="clear" w:color="auto" w:fill="FFFFFF"/>
          </w:tcPr>
          <w:p w14:paraId="250618F8" w14:textId="27710A70" w:rsidR="00636276" w:rsidRDefault="00636276" w:rsidP="00636276">
            <w:r>
              <w:t>Related annotations, i. e. datums</w:t>
            </w:r>
          </w:p>
        </w:tc>
      </w:tr>
      <w:tr w:rsidR="00636276" w14:paraId="56F866F5" w14:textId="77777777" w:rsidTr="00636276">
        <w:tblPrEx>
          <w:tblCellMar>
            <w:bottom w:w="0" w:type="dxa"/>
          </w:tblCellMar>
        </w:tblPrEx>
        <w:tc>
          <w:tcPr>
            <w:tcW w:w="2268" w:type="dxa"/>
            <w:shd w:val="clear" w:color="auto" w:fill="FFFFFF"/>
          </w:tcPr>
          <w:p w14:paraId="078A06FF" w14:textId="380823CD" w:rsidR="00636276" w:rsidRDefault="00636276" w:rsidP="00636276">
            <w:hyperlink w:anchor="Deliverable19977" w:history="1">
              <w:r>
                <w:rPr>
                  <w:rStyle w:val="Hyperlink"/>
                </w:rPr>
                <w:t>Datum</w:t>
              </w:r>
            </w:hyperlink>
          </w:p>
        </w:tc>
        <w:tc>
          <w:tcPr>
            <w:tcW w:w="2268" w:type="dxa"/>
            <w:shd w:val="clear" w:color="auto" w:fill="FFFFFF"/>
          </w:tcPr>
          <w:p w14:paraId="553B1C02" w14:textId="0F3DE4D6" w:rsidR="00636276" w:rsidRDefault="00636276" w:rsidP="00636276">
            <w:r>
              <w:t>relates to</w:t>
            </w:r>
          </w:p>
        </w:tc>
        <w:tc>
          <w:tcPr>
            <w:tcW w:w="5101" w:type="dxa"/>
            <w:shd w:val="clear" w:color="auto" w:fill="FFFFFF"/>
          </w:tcPr>
          <w:p w14:paraId="57AE5B7B" w14:textId="65AB2641" w:rsidR="00636276" w:rsidRDefault="00636276" w:rsidP="00636276">
            <w:r>
              <w:t>Related annotations, i. e. datums</w:t>
            </w:r>
          </w:p>
        </w:tc>
      </w:tr>
      <w:tr w:rsidR="00636276" w14:paraId="135BE442" w14:textId="77777777" w:rsidTr="00636276">
        <w:tblPrEx>
          <w:tblCellMar>
            <w:bottom w:w="0" w:type="dxa"/>
          </w:tblCellMar>
        </w:tblPrEx>
        <w:tc>
          <w:tcPr>
            <w:tcW w:w="2268" w:type="dxa"/>
            <w:shd w:val="clear" w:color="auto" w:fill="FFFFFF"/>
          </w:tcPr>
          <w:p w14:paraId="7C785D6E" w14:textId="4622F0CB" w:rsidR="00636276" w:rsidRDefault="00636276" w:rsidP="00636276">
            <w:hyperlink w:anchor="Deliverable19978" w:history="1">
              <w:r>
                <w:rPr>
                  <w:rStyle w:val="Hyperlink"/>
                </w:rPr>
                <w:t>Geometric Tolerance</w:t>
              </w:r>
            </w:hyperlink>
          </w:p>
        </w:tc>
        <w:tc>
          <w:tcPr>
            <w:tcW w:w="2268" w:type="dxa"/>
            <w:shd w:val="clear" w:color="auto" w:fill="FFFFFF"/>
          </w:tcPr>
          <w:p w14:paraId="30A54DB5" w14:textId="7F6C86CF" w:rsidR="00636276" w:rsidRDefault="00636276" w:rsidP="00636276">
            <w:r>
              <w:t>relates to</w:t>
            </w:r>
          </w:p>
        </w:tc>
        <w:tc>
          <w:tcPr>
            <w:tcW w:w="5101" w:type="dxa"/>
            <w:shd w:val="clear" w:color="auto" w:fill="FFFFFF"/>
          </w:tcPr>
          <w:p w14:paraId="50A2DF43" w14:textId="61D51B36" w:rsidR="00636276" w:rsidRDefault="00636276" w:rsidP="00636276">
            <w:r>
              <w:t>Related annotations, i. e. datums</w:t>
            </w:r>
          </w:p>
        </w:tc>
      </w:tr>
      <w:tr w:rsidR="00636276" w14:paraId="55B26374" w14:textId="77777777" w:rsidTr="00636276">
        <w:tblPrEx>
          <w:tblCellMar>
            <w:bottom w:w="0" w:type="dxa"/>
          </w:tblCellMar>
        </w:tblPrEx>
        <w:tc>
          <w:tcPr>
            <w:tcW w:w="2268" w:type="dxa"/>
            <w:shd w:val="clear" w:color="auto" w:fill="FFFFFF"/>
          </w:tcPr>
          <w:p w14:paraId="09A5744C" w14:textId="39CC56DB" w:rsidR="00636276" w:rsidRDefault="00636276" w:rsidP="00636276">
            <w:hyperlink w:anchor="Deliverable19979" w:history="1">
              <w:r>
                <w:rPr>
                  <w:rStyle w:val="Hyperlink"/>
                </w:rPr>
                <w:t>Dimensional Size</w:t>
              </w:r>
            </w:hyperlink>
          </w:p>
        </w:tc>
        <w:tc>
          <w:tcPr>
            <w:tcW w:w="2268" w:type="dxa"/>
            <w:shd w:val="clear" w:color="auto" w:fill="FFFFFF"/>
          </w:tcPr>
          <w:p w14:paraId="2B6B4CB2" w14:textId="6255D4EF" w:rsidR="00636276" w:rsidRDefault="00636276" w:rsidP="00636276">
            <w:r>
              <w:t>relates to</w:t>
            </w:r>
          </w:p>
        </w:tc>
        <w:tc>
          <w:tcPr>
            <w:tcW w:w="5101" w:type="dxa"/>
            <w:shd w:val="clear" w:color="auto" w:fill="FFFFFF"/>
          </w:tcPr>
          <w:p w14:paraId="4E6A0E46" w14:textId="7FC645B2" w:rsidR="00636276" w:rsidRDefault="00636276" w:rsidP="00636276">
            <w:r>
              <w:t>Related annotations, i. e. datums</w:t>
            </w:r>
          </w:p>
        </w:tc>
      </w:tr>
      <w:tr w:rsidR="00636276" w14:paraId="22740A1D" w14:textId="77777777" w:rsidTr="00636276">
        <w:tblPrEx>
          <w:tblCellMar>
            <w:bottom w:w="0" w:type="dxa"/>
          </w:tblCellMar>
        </w:tblPrEx>
        <w:tc>
          <w:tcPr>
            <w:tcW w:w="2268" w:type="dxa"/>
            <w:shd w:val="clear" w:color="auto" w:fill="FFFFFF"/>
          </w:tcPr>
          <w:p w14:paraId="22EF66A5" w14:textId="55E206B3" w:rsidR="00636276" w:rsidRDefault="00636276" w:rsidP="00636276">
            <w:hyperlink w:anchor="Deliverable19980" w:history="1">
              <w:r>
                <w:rPr>
                  <w:rStyle w:val="Hyperlink"/>
                </w:rPr>
                <w:t>Surface Texture</w:t>
              </w:r>
            </w:hyperlink>
          </w:p>
        </w:tc>
        <w:tc>
          <w:tcPr>
            <w:tcW w:w="2268" w:type="dxa"/>
            <w:shd w:val="clear" w:color="auto" w:fill="FFFFFF"/>
          </w:tcPr>
          <w:p w14:paraId="554189A7" w14:textId="759201F4" w:rsidR="00636276" w:rsidRDefault="00636276" w:rsidP="00636276">
            <w:r>
              <w:t>relates to</w:t>
            </w:r>
          </w:p>
        </w:tc>
        <w:tc>
          <w:tcPr>
            <w:tcW w:w="5101" w:type="dxa"/>
            <w:shd w:val="clear" w:color="auto" w:fill="FFFFFF"/>
          </w:tcPr>
          <w:p w14:paraId="4E4AB0F8" w14:textId="25E56FFF" w:rsidR="00636276" w:rsidRDefault="00636276" w:rsidP="00636276">
            <w:r>
              <w:t>Related annotations, i. e. datums</w:t>
            </w:r>
          </w:p>
        </w:tc>
      </w:tr>
    </w:tbl>
    <w:p w14:paraId="04B3F225" w14:textId="58DB8B9C" w:rsidR="00636276" w:rsidRDefault="00636276" w:rsidP="00636276">
      <w:pPr>
        <w:pStyle w:val="berschrift5"/>
        <w:numPr>
          <w:ilvl w:val="4"/>
          <w:numId w:val="26"/>
        </w:numPr>
      </w:pPr>
      <w:bookmarkStart w:id="66" w:name="Deliverable19977"/>
      <w:r>
        <w:t>Datum</w:t>
      </w:r>
      <w:bookmarkEnd w:id="66"/>
    </w:p>
    <w:p w14:paraId="06C862A4" w14:textId="507CEA92" w:rsidR="00636276" w:rsidRDefault="00636276" w:rsidP="00636276">
      <w:r>
        <w:t>Represents a tolerancing datum or datum target</w:t>
      </w:r>
    </w:p>
    <w:p w14:paraId="13075F40" w14:textId="77777777" w:rsidR="00636276" w:rsidRDefault="00636276" w:rsidP="00636276">
      <w:pPr>
        <w:keepNext/>
      </w:pPr>
      <w:r>
        <w:rPr>
          <w:noProof/>
        </w:rPr>
        <w:drawing>
          <wp:inline distT="0" distB="0" distL="0" distR="0" wp14:anchorId="5797EE13" wp14:editId="74D97232">
            <wp:extent cx="857370" cy="857370"/>
            <wp:effectExtent l="0" t="0" r="0" b="0"/>
            <wp:docPr id="532885139"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513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B3134DA" w14:textId="02E39EED" w:rsidR="00636276" w:rsidRDefault="00636276" w:rsidP="00636276">
      <w:pPr>
        <w:pStyle w:val="Beschriftung"/>
      </w:pPr>
      <w:r>
        <w:t xml:space="preserve">Figure </w:t>
      </w:r>
      <w:fldSimple w:instr=" SEQ Figure \* ARABIC ">
        <w:r>
          <w:rPr>
            <w:noProof/>
          </w:rPr>
          <w:t>58</w:t>
        </w:r>
      </w:fldSimple>
      <w:r>
        <w:t xml:space="preserve"> Icon</w:t>
      </w:r>
    </w:p>
    <w:p w14:paraId="78576920" w14:textId="77777777" w:rsidR="00636276" w:rsidRDefault="00636276" w:rsidP="00636276">
      <w:pPr>
        <w:keepNext/>
      </w:pPr>
      <w:r>
        <w:rPr>
          <w:noProof/>
        </w:rPr>
        <w:drawing>
          <wp:inline distT="0" distB="0" distL="0" distR="0" wp14:anchorId="228E221B" wp14:editId="4C18F770">
            <wp:extent cx="6119495" cy="2210435"/>
            <wp:effectExtent l="0" t="0" r="0" b="0"/>
            <wp:docPr id="398897395"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9739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19495" cy="2210435"/>
                    </a:xfrm>
                    <a:prstGeom prst="rect">
                      <a:avLst/>
                    </a:prstGeom>
                  </pic:spPr>
                </pic:pic>
              </a:graphicData>
            </a:graphic>
          </wp:inline>
        </w:drawing>
      </w:r>
    </w:p>
    <w:p w14:paraId="31B61E31" w14:textId="6A6087B6" w:rsidR="00636276" w:rsidRDefault="00636276" w:rsidP="00636276">
      <w:pPr>
        <w:pStyle w:val="Beschriftung"/>
      </w:pPr>
      <w:r>
        <w:t xml:space="preserve">Figure </w:t>
      </w:r>
      <w:fldSimple w:instr=" SEQ Figure \* ARABIC ">
        <w:r>
          <w:rPr>
            <w:noProof/>
          </w:rPr>
          <w:t>59</w:t>
        </w:r>
      </w:fldSimple>
      <w:r>
        <w:t xml:space="preserve"> Class Context Diagram 'Datum'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A9ED797" w14:textId="77777777" w:rsidTr="00636276">
        <w:tblPrEx>
          <w:tblCellMar>
            <w:bottom w:w="0" w:type="dxa"/>
          </w:tblCellMar>
        </w:tblPrEx>
        <w:tc>
          <w:tcPr>
            <w:tcW w:w="2268" w:type="dxa"/>
            <w:shd w:val="clear" w:color="auto" w:fill="FFFFFF"/>
          </w:tcPr>
          <w:p w14:paraId="1A5B6AB3" w14:textId="2E16BBC8" w:rsidR="00636276" w:rsidRDefault="00636276" w:rsidP="00636276">
            <w:r w:rsidRPr="00636276">
              <w:rPr>
                <w:rStyle w:val="Fett"/>
              </w:rPr>
              <w:t>Generalizations</w:t>
            </w:r>
          </w:p>
        </w:tc>
        <w:tc>
          <w:tcPr>
            <w:tcW w:w="7369" w:type="dxa"/>
            <w:shd w:val="clear" w:color="auto" w:fill="FFFFFF"/>
          </w:tcPr>
          <w:p w14:paraId="40190342" w14:textId="62118331" w:rsidR="00636276" w:rsidRDefault="00636276" w:rsidP="00636276">
            <w:hyperlink w:anchor="Deliverable13437" w:history="1">
              <w:r>
                <w:rPr>
                  <w:rStyle w:val="Hyperlink"/>
                </w:rPr>
                <w:t>Model Annotation</w:t>
              </w:r>
            </w:hyperlink>
          </w:p>
        </w:tc>
      </w:tr>
      <w:tr w:rsidR="00636276" w14:paraId="50ADADCC" w14:textId="77777777" w:rsidTr="00636276">
        <w:tblPrEx>
          <w:tblCellMar>
            <w:bottom w:w="0" w:type="dxa"/>
          </w:tblCellMar>
        </w:tblPrEx>
        <w:tc>
          <w:tcPr>
            <w:tcW w:w="2268" w:type="dxa"/>
            <w:shd w:val="clear" w:color="auto" w:fill="FFFFFF"/>
          </w:tcPr>
          <w:p w14:paraId="32AA9DFA" w14:textId="4DF6D005" w:rsidR="00636276" w:rsidRPr="00636276" w:rsidRDefault="00636276" w:rsidP="00636276">
            <w:pPr>
              <w:rPr>
                <w:rStyle w:val="Fett"/>
              </w:rPr>
            </w:pPr>
            <w:r w:rsidRPr="00636276">
              <w:rPr>
                <w:rStyle w:val="Fett"/>
              </w:rPr>
              <w:t>Delivered to</w:t>
            </w:r>
          </w:p>
        </w:tc>
        <w:tc>
          <w:tcPr>
            <w:tcW w:w="7369" w:type="dxa"/>
            <w:shd w:val="clear" w:color="auto" w:fill="FFFFFF"/>
          </w:tcPr>
          <w:p w14:paraId="1E665F4C" w14:textId="77777777" w:rsidR="00636276" w:rsidRDefault="00636276" w:rsidP="00636276">
            <w:hyperlink w:anchor="Activity2541" w:history="1">
              <w:r>
                <w:rPr>
                  <w:rStyle w:val="Hyperlink"/>
                </w:rPr>
                <w:t>Plan and prepare Simulation</w:t>
              </w:r>
            </w:hyperlink>
          </w:p>
          <w:p w14:paraId="4ADE812B" w14:textId="77777777" w:rsidR="00636276" w:rsidRDefault="00636276" w:rsidP="00636276">
            <w:hyperlink w:anchor="Activity2542" w:history="1">
              <w:r>
                <w:rPr>
                  <w:rStyle w:val="Hyperlink"/>
                </w:rPr>
                <w:t>Prepare Testing</w:t>
              </w:r>
            </w:hyperlink>
          </w:p>
          <w:p w14:paraId="7BD94C3F" w14:textId="77777777" w:rsidR="00636276" w:rsidRDefault="00636276" w:rsidP="00636276">
            <w:hyperlink w:anchor="Activity2544" w:history="1">
              <w:r>
                <w:rPr>
                  <w:rStyle w:val="Hyperlink"/>
                </w:rPr>
                <w:t>Process Planning</w:t>
              </w:r>
            </w:hyperlink>
          </w:p>
          <w:p w14:paraId="6015CFD8" w14:textId="77777777" w:rsidR="00636276" w:rsidRDefault="00636276" w:rsidP="00636276">
            <w:hyperlink w:anchor="Activity2665" w:history="1">
              <w:r>
                <w:rPr>
                  <w:rStyle w:val="Hyperlink"/>
                </w:rPr>
                <w:t>Inspection Planning</w:t>
              </w:r>
            </w:hyperlink>
          </w:p>
          <w:p w14:paraId="76285722" w14:textId="77777777" w:rsidR="00636276" w:rsidRDefault="00636276" w:rsidP="00636276">
            <w:hyperlink w:anchor="Activity3044" w:history="1">
              <w:r>
                <w:rPr>
                  <w:rStyle w:val="Hyperlink"/>
                </w:rPr>
                <w:t>Cost Calculation</w:t>
              </w:r>
            </w:hyperlink>
          </w:p>
          <w:p w14:paraId="3A7F1FC2" w14:textId="77777777" w:rsidR="00636276" w:rsidRDefault="00636276" w:rsidP="00636276">
            <w:hyperlink w:anchor="Activity2545" w:history="1">
              <w:r>
                <w:rPr>
                  <w:rStyle w:val="Hyperlink"/>
                </w:rPr>
                <w:t>Plant Layout</w:t>
              </w:r>
            </w:hyperlink>
          </w:p>
          <w:p w14:paraId="3E2247E9" w14:textId="77777777" w:rsidR="00636276" w:rsidRDefault="00636276" w:rsidP="00636276">
            <w:hyperlink w:anchor="Activity2546" w:history="1">
              <w:r>
                <w:rPr>
                  <w:rStyle w:val="Hyperlink"/>
                </w:rPr>
                <w:t>Tools &amp; Equipment Design</w:t>
              </w:r>
            </w:hyperlink>
          </w:p>
          <w:p w14:paraId="5EA0284C" w14:textId="77777777" w:rsidR="00636276" w:rsidRDefault="00636276" w:rsidP="00636276">
            <w:hyperlink w:anchor="Activity2548" w:history="1">
              <w:r>
                <w:rPr>
                  <w:rStyle w:val="Hyperlink"/>
                </w:rPr>
                <w:t>Parts Manufacturing</w:t>
              </w:r>
            </w:hyperlink>
          </w:p>
          <w:p w14:paraId="3EB456F9" w14:textId="77777777" w:rsidR="00636276" w:rsidRDefault="00636276" w:rsidP="00636276">
            <w:hyperlink w:anchor="Activity2549" w:history="1">
              <w:r>
                <w:rPr>
                  <w:rStyle w:val="Hyperlink"/>
                </w:rPr>
                <w:t>Product Assembly</w:t>
              </w:r>
            </w:hyperlink>
          </w:p>
          <w:p w14:paraId="567B3BB0" w14:textId="03766195" w:rsidR="00636276" w:rsidRDefault="00636276" w:rsidP="00636276">
            <w:hyperlink w:anchor="Activity2666" w:history="1">
              <w:r>
                <w:rPr>
                  <w:rStyle w:val="Hyperlink"/>
                </w:rPr>
                <w:t>Procurement</w:t>
              </w:r>
            </w:hyperlink>
          </w:p>
        </w:tc>
      </w:tr>
    </w:tbl>
    <w:p w14:paraId="0FE45982" w14:textId="7FF415FD"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B984E4B" w14:textId="77777777" w:rsidTr="00636276">
        <w:tblPrEx>
          <w:tblCellMar>
            <w:bottom w:w="0" w:type="dxa"/>
          </w:tblCellMar>
        </w:tblPrEx>
        <w:tc>
          <w:tcPr>
            <w:tcW w:w="2268" w:type="dxa"/>
            <w:shd w:val="clear" w:color="auto" w:fill="FFFFFF"/>
          </w:tcPr>
          <w:p w14:paraId="32FE01C4" w14:textId="05C57375" w:rsidR="00636276" w:rsidRDefault="00636276" w:rsidP="00636276">
            <w:r>
              <w:t>Identifier</w:t>
            </w:r>
          </w:p>
        </w:tc>
        <w:tc>
          <w:tcPr>
            <w:tcW w:w="2268" w:type="dxa"/>
            <w:shd w:val="clear" w:color="auto" w:fill="FFFFFF"/>
          </w:tcPr>
          <w:p w14:paraId="55969631" w14:textId="5E0912C7" w:rsidR="00636276" w:rsidRDefault="00636276" w:rsidP="00636276">
            <w:hyperlink w:anchor="Deliverable16441" w:history="1">
              <w:r>
                <w:rPr>
                  <w:rStyle w:val="Hyperlink"/>
                </w:rPr>
                <w:t>xs:string</w:t>
              </w:r>
            </w:hyperlink>
          </w:p>
        </w:tc>
        <w:tc>
          <w:tcPr>
            <w:tcW w:w="5101" w:type="dxa"/>
            <w:shd w:val="clear" w:color="auto" w:fill="FFFFFF"/>
          </w:tcPr>
          <w:p w14:paraId="0D0CB56A" w14:textId="5DE36BF7" w:rsidR="00636276" w:rsidRDefault="00636276" w:rsidP="00636276">
            <w:r>
              <w:t>Unambiguous identifier of the element</w:t>
            </w:r>
          </w:p>
        </w:tc>
      </w:tr>
      <w:tr w:rsidR="00636276" w14:paraId="1E4FCE38" w14:textId="77777777" w:rsidTr="00636276">
        <w:tblPrEx>
          <w:tblCellMar>
            <w:bottom w:w="0" w:type="dxa"/>
          </w:tblCellMar>
        </w:tblPrEx>
        <w:tc>
          <w:tcPr>
            <w:tcW w:w="2268" w:type="dxa"/>
            <w:shd w:val="clear" w:color="auto" w:fill="FFFFFF"/>
          </w:tcPr>
          <w:p w14:paraId="665E0B39" w14:textId="7AAAEBB8" w:rsidR="00636276" w:rsidRDefault="00636276" w:rsidP="00636276">
            <w:r>
              <w:t>Number</w:t>
            </w:r>
          </w:p>
        </w:tc>
        <w:tc>
          <w:tcPr>
            <w:tcW w:w="2268" w:type="dxa"/>
            <w:shd w:val="clear" w:color="auto" w:fill="FFFFFF"/>
          </w:tcPr>
          <w:p w14:paraId="40E17EAC" w14:textId="1C1EBAC8" w:rsidR="00636276" w:rsidRDefault="00636276" w:rsidP="00636276">
            <w:hyperlink w:anchor="Deliverable16441" w:history="1">
              <w:r>
                <w:rPr>
                  <w:rStyle w:val="Hyperlink"/>
                </w:rPr>
                <w:t>xs:string</w:t>
              </w:r>
            </w:hyperlink>
          </w:p>
        </w:tc>
        <w:tc>
          <w:tcPr>
            <w:tcW w:w="5101" w:type="dxa"/>
            <w:shd w:val="clear" w:color="auto" w:fill="FFFFFF"/>
          </w:tcPr>
          <w:p w14:paraId="25C554B8" w14:textId="3175AAA1" w:rsidR="00636276" w:rsidRDefault="00636276" w:rsidP="00636276">
            <w:r>
              <w:t>Legible number or name of the element, i. e. part number</w:t>
            </w:r>
          </w:p>
        </w:tc>
      </w:tr>
      <w:tr w:rsidR="00636276" w14:paraId="3BEF1840" w14:textId="77777777" w:rsidTr="00636276">
        <w:tblPrEx>
          <w:tblCellMar>
            <w:bottom w:w="0" w:type="dxa"/>
          </w:tblCellMar>
        </w:tblPrEx>
        <w:tc>
          <w:tcPr>
            <w:tcW w:w="2268" w:type="dxa"/>
            <w:shd w:val="clear" w:color="auto" w:fill="FFFFFF"/>
          </w:tcPr>
          <w:p w14:paraId="796839DD" w14:textId="1CF73ED1" w:rsidR="00636276" w:rsidRDefault="00636276" w:rsidP="00636276">
            <w:r>
              <w:t>Title</w:t>
            </w:r>
          </w:p>
        </w:tc>
        <w:tc>
          <w:tcPr>
            <w:tcW w:w="2268" w:type="dxa"/>
            <w:shd w:val="clear" w:color="auto" w:fill="FFFFFF"/>
          </w:tcPr>
          <w:p w14:paraId="2E80DECE" w14:textId="01956180" w:rsidR="00636276" w:rsidRDefault="00636276" w:rsidP="00636276">
            <w:hyperlink w:anchor="Deliverable16441" w:history="1">
              <w:r>
                <w:rPr>
                  <w:rStyle w:val="Hyperlink"/>
                </w:rPr>
                <w:t>xs:string</w:t>
              </w:r>
            </w:hyperlink>
          </w:p>
        </w:tc>
        <w:tc>
          <w:tcPr>
            <w:tcW w:w="5101" w:type="dxa"/>
            <w:shd w:val="clear" w:color="auto" w:fill="FFFFFF"/>
          </w:tcPr>
          <w:p w14:paraId="20F040B5" w14:textId="4CD02A18" w:rsidR="00636276" w:rsidRDefault="00636276" w:rsidP="00636276">
            <w:r>
              <w:t>Title of the element</w:t>
            </w:r>
          </w:p>
        </w:tc>
      </w:tr>
      <w:tr w:rsidR="00636276" w14:paraId="7089B450" w14:textId="77777777" w:rsidTr="00636276">
        <w:tblPrEx>
          <w:tblCellMar>
            <w:bottom w:w="0" w:type="dxa"/>
          </w:tblCellMar>
        </w:tblPrEx>
        <w:tc>
          <w:tcPr>
            <w:tcW w:w="2268" w:type="dxa"/>
            <w:shd w:val="clear" w:color="auto" w:fill="FFFFFF"/>
          </w:tcPr>
          <w:p w14:paraId="3B156CA9" w14:textId="26A433EF" w:rsidR="00636276" w:rsidRDefault="00636276" w:rsidP="00636276">
            <w:r>
              <w:t>Description</w:t>
            </w:r>
          </w:p>
        </w:tc>
        <w:tc>
          <w:tcPr>
            <w:tcW w:w="2268" w:type="dxa"/>
            <w:shd w:val="clear" w:color="auto" w:fill="FFFFFF"/>
          </w:tcPr>
          <w:p w14:paraId="3FF66DCE" w14:textId="761B314A" w:rsidR="00636276" w:rsidRDefault="00636276" w:rsidP="00636276">
            <w:hyperlink w:anchor="Deliverable16441" w:history="1">
              <w:r>
                <w:rPr>
                  <w:rStyle w:val="Hyperlink"/>
                </w:rPr>
                <w:t>xs:string</w:t>
              </w:r>
            </w:hyperlink>
          </w:p>
        </w:tc>
        <w:tc>
          <w:tcPr>
            <w:tcW w:w="5101" w:type="dxa"/>
            <w:shd w:val="clear" w:color="auto" w:fill="FFFFFF"/>
          </w:tcPr>
          <w:p w14:paraId="6BDF4C94" w14:textId="2B47559B" w:rsidR="00636276" w:rsidRDefault="00636276" w:rsidP="00636276">
            <w:r>
              <w:t>Description of the element</w:t>
            </w:r>
          </w:p>
        </w:tc>
      </w:tr>
      <w:tr w:rsidR="00636276" w14:paraId="26D2D310" w14:textId="77777777" w:rsidTr="00636276">
        <w:tblPrEx>
          <w:tblCellMar>
            <w:bottom w:w="0" w:type="dxa"/>
          </w:tblCellMar>
        </w:tblPrEx>
        <w:tc>
          <w:tcPr>
            <w:tcW w:w="2268" w:type="dxa"/>
            <w:shd w:val="clear" w:color="auto" w:fill="FFFFFF"/>
          </w:tcPr>
          <w:p w14:paraId="4356C97D" w14:textId="25A60E18" w:rsidR="00636276" w:rsidRDefault="00636276" w:rsidP="00636276">
            <w:r>
              <w:t>Type</w:t>
            </w:r>
          </w:p>
        </w:tc>
        <w:tc>
          <w:tcPr>
            <w:tcW w:w="2268" w:type="dxa"/>
            <w:shd w:val="clear" w:color="auto" w:fill="FFFFFF"/>
          </w:tcPr>
          <w:p w14:paraId="737CA290" w14:textId="4077528A" w:rsidR="00636276" w:rsidRDefault="00636276" w:rsidP="00636276">
            <w:hyperlink w:anchor="Deliverable16441" w:history="1">
              <w:r>
                <w:rPr>
                  <w:rStyle w:val="Hyperlink"/>
                </w:rPr>
                <w:t>xs:string</w:t>
              </w:r>
            </w:hyperlink>
          </w:p>
        </w:tc>
        <w:tc>
          <w:tcPr>
            <w:tcW w:w="5101" w:type="dxa"/>
            <w:shd w:val="clear" w:color="auto" w:fill="FFFFFF"/>
          </w:tcPr>
          <w:p w14:paraId="0F756C92" w14:textId="45321D15" w:rsidR="00636276" w:rsidRDefault="00636276" w:rsidP="00636276">
            <w:r>
              <w:t>Type of an element</w:t>
            </w:r>
          </w:p>
        </w:tc>
      </w:tr>
      <w:tr w:rsidR="00636276" w14:paraId="42FBC832" w14:textId="77777777" w:rsidTr="00636276">
        <w:tblPrEx>
          <w:tblCellMar>
            <w:bottom w:w="0" w:type="dxa"/>
          </w:tblCellMar>
        </w:tblPrEx>
        <w:tc>
          <w:tcPr>
            <w:tcW w:w="2268" w:type="dxa"/>
            <w:shd w:val="clear" w:color="auto" w:fill="FFFFFF"/>
          </w:tcPr>
          <w:p w14:paraId="2E678BFE" w14:textId="4CE385D4" w:rsidR="00636276" w:rsidRDefault="00636276" w:rsidP="00636276">
            <w:r>
              <w:t>Classification</w:t>
            </w:r>
          </w:p>
        </w:tc>
        <w:tc>
          <w:tcPr>
            <w:tcW w:w="2268" w:type="dxa"/>
            <w:shd w:val="clear" w:color="auto" w:fill="FFFFFF"/>
          </w:tcPr>
          <w:p w14:paraId="5572516F" w14:textId="7C68F829" w:rsidR="00636276" w:rsidRDefault="00636276" w:rsidP="00636276">
            <w:hyperlink w:anchor="Deliverable16441" w:history="1">
              <w:r>
                <w:rPr>
                  <w:rStyle w:val="Hyperlink"/>
                </w:rPr>
                <w:t>xs:string</w:t>
              </w:r>
            </w:hyperlink>
          </w:p>
        </w:tc>
        <w:tc>
          <w:tcPr>
            <w:tcW w:w="5101" w:type="dxa"/>
            <w:shd w:val="clear" w:color="auto" w:fill="FFFFFF"/>
          </w:tcPr>
          <w:p w14:paraId="1DAAF814" w14:textId="0545DF54" w:rsidR="00636276" w:rsidRDefault="00636276" w:rsidP="00636276">
            <w:r>
              <w:t>Classification of the annotation</w:t>
            </w:r>
          </w:p>
        </w:tc>
      </w:tr>
    </w:tbl>
    <w:p w14:paraId="365F9D85" w14:textId="5E59457F"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DAC5251" w14:textId="77777777" w:rsidTr="00636276">
        <w:tblPrEx>
          <w:tblCellMar>
            <w:bottom w:w="0" w:type="dxa"/>
          </w:tblCellMar>
        </w:tblPrEx>
        <w:tc>
          <w:tcPr>
            <w:tcW w:w="2268" w:type="dxa"/>
            <w:shd w:val="clear" w:color="auto" w:fill="FFFFFF"/>
          </w:tcPr>
          <w:p w14:paraId="482BEFAA" w14:textId="332D0FF5" w:rsidR="00636276" w:rsidRDefault="00636276" w:rsidP="00636276">
            <w:r>
              <w:t>part of</w:t>
            </w:r>
          </w:p>
        </w:tc>
        <w:tc>
          <w:tcPr>
            <w:tcW w:w="2268" w:type="dxa"/>
            <w:shd w:val="clear" w:color="auto" w:fill="FFFFFF"/>
          </w:tcPr>
          <w:p w14:paraId="58962A7E" w14:textId="30017D09" w:rsidR="00636276" w:rsidRDefault="00636276" w:rsidP="00636276">
            <w:hyperlink w:anchor="Deliverable13422" w:history="1">
              <w:r>
                <w:rPr>
                  <w:rStyle w:val="Hyperlink"/>
                </w:rPr>
                <w:t>Mechanical Component</w:t>
              </w:r>
            </w:hyperlink>
          </w:p>
        </w:tc>
        <w:tc>
          <w:tcPr>
            <w:tcW w:w="5101" w:type="dxa"/>
            <w:shd w:val="clear" w:color="auto" w:fill="FFFFFF"/>
          </w:tcPr>
          <w:p w14:paraId="13E90688" w14:textId="2364CFC2" w:rsidR="00636276" w:rsidRDefault="00636276" w:rsidP="00636276">
            <w:r>
              <w:t>Parent mechanical component</w:t>
            </w:r>
          </w:p>
        </w:tc>
      </w:tr>
      <w:tr w:rsidR="00636276" w14:paraId="733C8CAC" w14:textId="77777777" w:rsidTr="00636276">
        <w:tblPrEx>
          <w:tblCellMar>
            <w:bottom w:w="0" w:type="dxa"/>
          </w:tblCellMar>
        </w:tblPrEx>
        <w:tc>
          <w:tcPr>
            <w:tcW w:w="2268" w:type="dxa"/>
            <w:shd w:val="clear" w:color="auto" w:fill="FFFFFF"/>
          </w:tcPr>
          <w:p w14:paraId="06E56647" w14:textId="7223335E" w:rsidR="00636276" w:rsidRDefault="00636276" w:rsidP="00636276">
            <w:r>
              <w:t>shown in</w:t>
            </w:r>
          </w:p>
        </w:tc>
        <w:tc>
          <w:tcPr>
            <w:tcW w:w="2268" w:type="dxa"/>
            <w:shd w:val="clear" w:color="auto" w:fill="FFFFFF"/>
          </w:tcPr>
          <w:p w14:paraId="29916844" w14:textId="276AA44A" w:rsidR="00636276" w:rsidRDefault="00636276" w:rsidP="00636276">
            <w:hyperlink w:anchor="Deliverable13433" w:history="1">
              <w:r>
                <w:rPr>
                  <w:rStyle w:val="Hyperlink"/>
                </w:rPr>
                <w:t>Model View</w:t>
              </w:r>
            </w:hyperlink>
          </w:p>
        </w:tc>
        <w:tc>
          <w:tcPr>
            <w:tcW w:w="5101" w:type="dxa"/>
            <w:shd w:val="clear" w:color="auto" w:fill="FFFFFF"/>
          </w:tcPr>
          <w:p w14:paraId="4A59D491" w14:textId="3A3A58FE" w:rsidR="00636276" w:rsidRDefault="00636276" w:rsidP="00636276">
            <w:r>
              <w:t>Parent model view</w:t>
            </w:r>
          </w:p>
        </w:tc>
      </w:tr>
      <w:tr w:rsidR="00636276" w14:paraId="445F8501" w14:textId="77777777" w:rsidTr="00636276">
        <w:tblPrEx>
          <w:tblCellMar>
            <w:bottom w:w="0" w:type="dxa"/>
          </w:tblCellMar>
        </w:tblPrEx>
        <w:tc>
          <w:tcPr>
            <w:tcW w:w="2268" w:type="dxa"/>
            <w:shd w:val="clear" w:color="auto" w:fill="FFFFFF"/>
          </w:tcPr>
          <w:p w14:paraId="1EEAF862" w14:textId="18FB81D2" w:rsidR="00636276" w:rsidRDefault="00636276" w:rsidP="00636276">
            <w:r>
              <w:t>configured in</w:t>
            </w:r>
          </w:p>
        </w:tc>
        <w:tc>
          <w:tcPr>
            <w:tcW w:w="2268" w:type="dxa"/>
            <w:shd w:val="clear" w:color="auto" w:fill="FFFFFF"/>
          </w:tcPr>
          <w:p w14:paraId="374783B2" w14:textId="6B5F76A9" w:rsidR="00636276" w:rsidRDefault="00636276" w:rsidP="00636276">
            <w:hyperlink w:anchor="Deliverable14368" w:history="1">
              <w:r>
                <w:rPr>
                  <w:rStyle w:val="Hyperlink"/>
                </w:rPr>
                <w:t>Configuration</w:t>
              </w:r>
            </w:hyperlink>
          </w:p>
        </w:tc>
        <w:tc>
          <w:tcPr>
            <w:tcW w:w="5101" w:type="dxa"/>
            <w:shd w:val="clear" w:color="auto" w:fill="FFFFFF"/>
          </w:tcPr>
          <w:p w14:paraId="4D941111" w14:textId="24A6DBC1" w:rsidR="00636276" w:rsidRDefault="00636276" w:rsidP="00636276">
            <w:r>
              <w:t>Relation to a configuration</w:t>
            </w:r>
          </w:p>
        </w:tc>
      </w:tr>
      <w:tr w:rsidR="00636276" w14:paraId="7FC16834" w14:textId="77777777" w:rsidTr="00636276">
        <w:tblPrEx>
          <w:tblCellMar>
            <w:bottom w:w="0" w:type="dxa"/>
          </w:tblCellMar>
        </w:tblPrEx>
        <w:tc>
          <w:tcPr>
            <w:tcW w:w="2268" w:type="dxa"/>
            <w:shd w:val="clear" w:color="auto" w:fill="FFFFFF"/>
          </w:tcPr>
          <w:p w14:paraId="5E6D8AC7" w14:textId="0710CBD0" w:rsidR="00636276" w:rsidRDefault="00636276" w:rsidP="00636276">
            <w:r>
              <w:t>option in</w:t>
            </w:r>
          </w:p>
        </w:tc>
        <w:tc>
          <w:tcPr>
            <w:tcW w:w="2268" w:type="dxa"/>
            <w:shd w:val="clear" w:color="auto" w:fill="FFFFFF"/>
          </w:tcPr>
          <w:p w14:paraId="2B71E91C" w14:textId="6ABD0F4F" w:rsidR="00636276" w:rsidRDefault="00636276" w:rsidP="00636276">
            <w:hyperlink w:anchor="Deliverable15753" w:history="1">
              <w:r>
                <w:rPr>
                  <w:rStyle w:val="Hyperlink"/>
                </w:rPr>
                <w:t>Variant</w:t>
              </w:r>
            </w:hyperlink>
          </w:p>
        </w:tc>
        <w:tc>
          <w:tcPr>
            <w:tcW w:w="5101" w:type="dxa"/>
            <w:shd w:val="clear" w:color="auto" w:fill="FFFFFF"/>
          </w:tcPr>
          <w:p w14:paraId="4C089177" w14:textId="4F11175E" w:rsidR="00636276" w:rsidRDefault="00636276" w:rsidP="00636276">
            <w:r>
              <w:t>Relation to a variant</w:t>
            </w:r>
          </w:p>
        </w:tc>
      </w:tr>
      <w:tr w:rsidR="00636276" w14:paraId="57B87A5B" w14:textId="77777777" w:rsidTr="00636276">
        <w:tblPrEx>
          <w:tblCellMar>
            <w:bottom w:w="0" w:type="dxa"/>
          </w:tblCellMar>
        </w:tblPrEx>
        <w:tc>
          <w:tcPr>
            <w:tcW w:w="2268" w:type="dxa"/>
            <w:shd w:val="clear" w:color="auto" w:fill="FFFFFF"/>
          </w:tcPr>
          <w:p w14:paraId="348AAEC0" w14:textId="652ABBE0" w:rsidR="00636276" w:rsidRDefault="00636276" w:rsidP="00636276">
            <w:r>
              <w:t>implements</w:t>
            </w:r>
          </w:p>
        </w:tc>
        <w:tc>
          <w:tcPr>
            <w:tcW w:w="2268" w:type="dxa"/>
            <w:shd w:val="clear" w:color="auto" w:fill="FFFFFF"/>
          </w:tcPr>
          <w:p w14:paraId="475EBAEA" w14:textId="4F4E14FD" w:rsidR="00636276" w:rsidRDefault="00636276" w:rsidP="00636276">
            <w:hyperlink w:anchor="Deliverable13404" w:history="1">
              <w:r>
                <w:rPr>
                  <w:rStyle w:val="Hyperlink"/>
                </w:rPr>
                <w:t>Function</w:t>
              </w:r>
            </w:hyperlink>
          </w:p>
        </w:tc>
        <w:tc>
          <w:tcPr>
            <w:tcW w:w="5101" w:type="dxa"/>
            <w:shd w:val="clear" w:color="auto" w:fill="FFFFFF"/>
          </w:tcPr>
          <w:p w14:paraId="18358192" w14:textId="07D3036C" w:rsidR="00636276" w:rsidRDefault="00636276" w:rsidP="00636276">
            <w:r>
              <w:t>Product function implemented by the model annotation</w:t>
            </w:r>
          </w:p>
        </w:tc>
      </w:tr>
      <w:tr w:rsidR="00636276" w14:paraId="7F1F1CDD" w14:textId="77777777" w:rsidTr="00636276">
        <w:tblPrEx>
          <w:tblCellMar>
            <w:bottom w:w="0" w:type="dxa"/>
          </w:tblCellMar>
        </w:tblPrEx>
        <w:tc>
          <w:tcPr>
            <w:tcW w:w="2268" w:type="dxa"/>
            <w:shd w:val="clear" w:color="auto" w:fill="FFFFFF"/>
          </w:tcPr>
          <w:p w14:paraId="61D0F9E0" w14:textId="6B3276AB" w:rsidR="00636276" w:rsidRDefault="00636276" w:rsidP="00636276">
            <w:r>
              <w:t>relates to</w:t>
            </w:r>
          </w:p>
        </w:tc>
        <w:tc>
          <w:tcPr>
            <w:tcW w:w="2268" w:type="dxa"/>
            <w:shd w:val="clear" w:color="auto" w:fill="FFFFFF"/>
          </w:tcPr>
          <w:p w14:paraId="290EF904" w14:textId="1499D706" w:rsidR="00636276" w:rsidRDefault="00636276" w:rsidP="00636276">
            <w:hyperlink w:anchor="Deliverable13437" w:history="1">
              <w:r>
                <w:rPr>
                  <w:rStyle w:val="Hyperlink"/>
                </w:rPr>
                <w:t>Model Annotation</w:t>
              </w:r>
            </w:hyperlink>
          </w:p>
        </w:tc>
        <w:tc>
          <w:tcPr>
            <w:tcW w:w="5101" w:type="dxa"/>
            <w:shd w:val="clear" w:color="auto" w:fill="FFFFFF"/>
          </w:tcPr>
          <w:p w14:paraId="3E73E4D9" w14:textId="49B6E909" w:rsidR="00636276" w:rsidRDefault="00636276" w:rsidP="00636276">
            <w:r>
              <w:t>Related annotations, i. e. datums</w:t>
            </w:r>
          </w:p>
        </w:tc>
      </w:tr>
    </w:tbl>
    <w:p w14:paraId="44EE0BF4" w14:textId="1C36C9A7" w:rsidR="00636276" w:rsidRDefault="00636276" w:rsidP="00636276">
      <w:pPr>
        <w:pStyle w:val="berschrift5"/>
      </w:pPr>
      <w:bookmarkStart w:id="67" w:name="Deliverable19978"/>
      <w:r>
        <w:t>Geometric Tolerance</w:t>
      </w:r>
      <w:bookmarkEnd w:id="67"/>
    </w:p>
    <w:p w14:paraId="7BF607E4" w14:textId="2899A16D" w:rsidR="00636276" w:rsidRDefault="00636276" w:rsidP="00636276">
      <w:r>
        <w:t>Represents a geometric tolerance, such as form, position, orientation, or runout</w:t>
      </w:r>
    </w:p>
    <w:p w14:paraId="79E8F299" w14:textId="77777777" w:rsidR="00636276" w:rsidRDefault="00636276" w:rsidP="00636276">
      <w:pPr>
        <w:keepNext/>
      </w:pPr>
      <w:r>
        <w:rPr>
          <w:noProof/>
        </w:rPr>
        <w:drawing>
          <wp:inline distT="0" distB="0" distL="0" distR="0" wp14:anchorId="316B3B65" wp14:editId="073D0C99">
            <wp:extent cx="857370" cy="857370"/>
            <wp:effectExtent l="0" t="0" r="0" b="0"/>
            <wp:docPr id="172852825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825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022E5BA" w14:textId="18D041CD" w:rsidR="00636276" w:rsidRDefault="00636276" w:rsidP="00636276">
      <w:pPr>
        <w:pStyle w:val="Beschriftung"/>
      </w:pPr>
      <w:r>
        <w:t xml:space="preserve">Figure </w:t>
      </w:r>
      <w:fldSimple w:instr=" SEQ Figure \* ARABIC ">
        <w:r>
          <w:rPr>
            <w:noProof/>
          </w:rPr>
          <w:t>60</w:t>
        </w:r>
      </w:fldSimple>
      <w:r>
        <w:t xml:space="preserve"> Icon</w:t>
      </w:r>
    </w:p>
    <w:p w14:paraId="543DE1A8" w14:textId="77777777" w:rsidR="00636276" w:rsidRDefault="00636276" w:rsidP="00636276">
      <w:pPr>
        <w:keepNext/>
      </w:pPr>
      <w:r>
        <w:rPr>
          <w:noProof/>
        </w:rPr>
        <w:lastRenderedPageBreak/>
        <w:drawing>
          <wp:inline distT="0" distB="0" distL="0" distR="0" wp14:anchorId="6253644A" wp14:editId="00242F73">
            <wp:extent cx="6119495" cy="2416175"/>
            <wp:effectExtent l="0" t="0" r="0" b="3175"/>
            <wp:docPr id="1014272402"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7240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19495" cy="2416175"/>
                    </a:xfrm>
                    <a:prstGeom prst="rect">
                      <a:avLst/>
                    </a:prstGeom>
                  </pic:spPr>
                </pic:pic>
              </a:graphicData>
            </a:graphic>
          </wp:inline>
        </w:drawing>
      </w:r>
    </w:p>
    <w:p w14:paraId="14222750" w14:textId="5DB630F4" w:rsidR="00636276" w:rsidRDefault="00636276" w:rsidP="00636276">
      <w:pPr>
        <w:pStyle w:val="Beschriftung"/>
      </w:pPr>
      <w:r>
        <w:t xml:space="preserve">Figure </w:t>
      </w:r>
      <w:fldSimple w:instr=" SEQ Figure \* ARABIC ">
        <w:r>
          <w:rPr>
            <w:noProof/>
          </w:rPr>
          <w:t>61</w:t>
        </w:r>
      </w:fldSimple>
      <w:r>
        <w:t xml:space="preserve"> Class Context Diagram 'Geometric Tolerance'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119D263" w14:textId="77777777" w:rsidTr="00636276">
        <w:tblPrEx>
          <w:tblCellMar>
            <w:bottom w:w="0" w:type="dxa"/>
          </w:tblCellMar>
        </w:tblPrEx>
        <w:tc>
          <w:tcPr>
            <w:tcW w:w="2268" w:type="dxa"/>
            <w:shd w:val="clear" w:color="auto" w:fill="FFFFFF"/>
          </w:tcPr>
          <w:p w14:paraId="19A120F1" w14:textId="669BE63D" w:rsidR="00636276" w:rsidRDefault="00636276" w:rsidP="00636276">
            <w:r w:rsidRPr="00636276">
              <w:rPr>
                <w:rStyle w:val="Fett"/>
              </w:rPr>
              <w:t>Generalizations</w:t>
            </w:r>
          </w:p>
        </w:tc>
        <w:tc>
          <w:tcPr>
            <w:tcW w:w="7369" w:type="dxa"/>
            <w:shd w:val="clear" w:color="auto" w:fill="FFFFFF"/>
          </w:tcPr>
          <w:p w14:paraId="55797F69" w14:textId="2C267C29" w:rsidR="00636276" w:rsidRDefault="00636276" w:rsidP="00636276">
            <w:hyperlink w:anchor="Deliverable13437" w:history="1">
              <w:r>
                <w:rPr>
                  <w:rStyle w:val="Hyperlink"/>
                </w:rPr>
                <w:t>Model Annotation</w:t>
              </w:r>
            </w:hyperlink>
          </w:p>
        </w:tc>
      </w:tr>
      <w:tr w:rsidR="00636276" w14:paraId="554AA8AC" w14:textId="77777777" w:rsidTr="00636276">
        <w:tblPrEx>
          <w:tblCellMar>
            <w:bottom w:w="0" w:type="dxa"/>
          </w:tblCellMar>
        </w:tblPrEx>
        <w:tc>
          <w:tcPr>
            <w:tcW w:w="2268" w:type="dxa"/>
            <w:shd w:val="clear" w:color="auto" w:fill="FFFFFF"/>
          </w:tcPr>
          <w:p w14:paraId="70C826AA" w14:textId="012CF791" w:rsidR="00636276" w:rsidRPr="00636276" w:rsidRDefault="00636276" w:rsidP="00636276">
            <w:pPr>
              <w:rPr>
                <w:rStyle w:val="Fett"/>
              </w:rPr>
            </w:pPr>
            <w:r w:rsidRPr="00636276">
              <w:rPr>
                <w:rStyle w:val="Fett"/>
              </w:rPr>
              <w:t>Delivered to</w:t>
            </w:r>
          </w:p>
        </w:tc>
        <w:tc>
          <w:tcPr>
            <w:tcW w:w="7369" w:type="dxa"/>
            <w:shd w:val="clear" w:color="auto" w:fill="FFFFFF"/>
          </w:tcPr>
          <w:p w14:paraId="705DFBAB" w14:textId="77777777" w:rsidR="00636276" w:rsidRDefault="00636276" w:rsidP="00636276">
            <w:hyperlink w:anchor="Activity2541" w:history="1">
              <w:r>
                <w:rPr>
                  <w:rStyle w:val="Hyperlink"/>
                </w:rPr>
                <w:t>Plan and prepare Simulation</w:t>
              </w:r>
            </w:hyperlink>
          </w:p>
          <w:p w14:paraId="53634D0E" w14:textId="77777777" w:rsidR="00636276" w:rsidRDefault="00636276" w:rsidP="00636276">
            <w:hyperlink w:anchor="Activity2542" w:history="1">
              <w:r>
                <w:rPr>
                  <w:rStyle w:val="Hyperlink"/>
                </w:rPr>
                <w:t>Prepare Testing</w:t>
              </w:r>
            </w:hyperlink>
          </w:p>
          <w:p w14:paraId="543A2F7D" w14:textId="77777777" w:rsidR="00636276" w:rsidRDefault="00636276" w:rsidP="00636276">
            <w:hyperlink w:anchor="Activity2544" w:history="1">
              <w:r>
                <w:rPr>
                  <w:rStyle w:val="Hyperlink"/>
                </w:rPr>
                <w:t>Process Planning</w:t>
              </w:r>
            </w:hyperlink>
          </w:p>
          <w:p w14:paraId="77225B9C" w14:textId="77777777" w:rsidR="00636276" w:rsidRDefault="00636276" w:rsidP="00636276">
            <w:hyperlink w:anchor="Activity2665" w:history="1">
              <w:r>
                <w:rPr>
                  <w:rStyle w:val="Hyperlink"/>
                </w:rPr>
                <w:t>Inspection Planning</w:t>
              </w:r>
            </w:hyperlink>
          </w:p>
          <w:p w14:paraId="58331F56" w14:textId="77777777" w:rsidR="00636276" w:rsidRDefault="00636276" w:rsidP="00636276">
            <w:hyperlink w:anchor="Activity3044" w:history="1">
              <w:r>
                <w:rPr>
                  <w:rStyle w:val="Hyperlink"/>
                </w:rPr>
                <w:t>Cost Calculation</w:t>
              </w:r>
            </w:hyperlink>
          </w:p>
          <w:p w14:paraId="4F9A8A6F" w14:textId="77777777" w:rsidR="00636276" w:rsidRDefault="00636276" w:rsidP="00636276">
            <w:hyperlink w:anchor="Activity2545" w:history="1">
              <w:r>
                <w:rPr>
                  <w:rStyle w:val="Hyperlink"/>
                </w:rPr>
                <w:t>Plant Layout</w:t>
              </w:r>
            </w:hyperlink>
          </w:p>
          <w:p w14:paraId="1A24F02D" w14:textId="77777777" w:rsidR="00636276" w:rsidRDefault="00636276" w:rsidP="00636276">
            <w:hyperlink w:anchor="Activity2546" w:history="1">
              <w:r>
                <w:rPr>
                  <w:rStyle w:val="Hyperlink"/>
                </w:rPr>
                <w:t>Tools &amp; Equipment Design</w:t>
              </w:r>
            </w:hyperlink>
          </w:p>
          <w:p w14:paraId="14511CDC" w14:textId="77777777" w:rsidR="00636276" w:rsidRDefault="00636276" w:rsidP="00636276">
            <w:hyperlink w:anchor="Activity2548" w:history="1">
              <w:r>
                <w:rPr>
                  <w:rStyle w:val="Hyperlink"/>
                </w:rPr>
                <w:t>Parts Manufacturing</w:t>
              </w:r>
            </w:hyperlink>
          </w:p>
          <w:p w14:paraId="37F9C6C5" w14:textId="77777777" w:rsidR="00636276" w:rsidRDefault="00636276" w:rsidP="00636276">
            <w:hyperlink w:anchor="Activity2549" w:history="1">
              <w:r>
                <w:rPr>
                  <w:rStyle w:val="Hyperlink"/>
                </w:rPr>
                <w:t>Product Assembly</w:t>
              </w:r>
            </w:hyperlink>
          </w:p>
          <w:p w14:paraId="49802CFC" w14:textId="7BBF3EF9" w:rsidR="00636276" w:rsidRDefault="00636276" w:rsidP="00636276">
            <w:hyperlink w:anchor="Activity2666" w:history="1">
              <w:r>
                <w:rPr>
                  <w:rStyle w:val="Hyperlink"/>
                </w:rPr>
                <w:t>Procurement</w:t>
              </w:r>
            </w:hyperlink>
          </w:p>
        </w:tc>
      </w:tr>
    </w:tbl>
    <w:p w14:paraId="3A7CECCA" w14:textId="366270AA"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F1EE446" w14:textId="77777777" w:rsidTr="00636276">
        <w:tblPrEx>
          <w:tblCellMar>
            <w:bottom w:w="0" w:type="dxa"/>
          </w:tblCellMar>
        </w:tblPrEx>
        <w:tc>
          <w:tcPr>
            <w:tcW w:w="2268" w:type="dxa"/>
            <w:shd w:val="clear" w:color="auto" w:fill="FFFFFF"/>
          </w:tcPr>
          <w:p w14:paraId="6B49BF41" w14:textId="49B5C3BC" w:rsidR="00636276" w:rsidRDefault="00636276" w:rsidP="00636276">
            <w:r>
              <w:t>Identifier</w:t>
            </w:r>
          </w:p>
        </w:tc>
        <w:tc>
          <w:tcPr>
            <w:tcW w:w="2268" w:type="dxa"/>
            <w:shd w:val="clear" w:color="auto" w:fill="FFFFFF"/>
          </w:tcPr>
          <w:p w14:paraId="073B16EE" w14:textId="3B404CF7" w:rsidR="00636276" w:rsidRDefault="00636276" w:rsidP="00636276">
            <w:hyperlink w:anchor="Deliverable16441" w:history="1">
              <w:r>
                <w:rPr>
                  <w:rStyle w:val="Hyperlink"/>
                </w:rPr>
                <w:t>xs:string</w:t>
              </w:r>
            </w:hyperlink>
          </w:p>
        </w:tc>
        <w:tc>
          <w:tcPr>
            <w:tcW w:w="5101" w:type="dxa"/>
            <w:shd w:val="clear" w:color="auto" w:fill="FFFFFF"/>
          </w:tcPr>
          <w:p w14:paraId="00EB54BF" w14:textId="556F3F34" w:rsidR="00636276" w:rsidRDefault="00636276" w:rsidP="00636276">
            <w:r>
              <w:t>Unambiguous identifier of the element</w:t>
            </w:r>
          </w:p>
        </w:tc>
      </w:tr>
      <w:tr w:rsidR="00636276" w14:paraId="385EF505" w14:textId="77777777" w:rsidTr="00636276">
        <w:tblPrEx>
          <w:tblCellMar>
            <w:bottom w:w="0" w:type="dxa"/>
          </w:tblCellMar>
        </w:tblPrEx>
        <w:tc>
          <w:tcPr>
            <w:tcW w:w="2268" w:type="dxa"/>
            <w:shd w:val="clear" w:color="auto" w:fill="FFFFFF"/>
          </w:tcPr>
          <w:p w14:paraId="6E8BAAB8" w14:textId="655F70E0" w:rsidR="00636276" w:rsidRDefault="00636276" w:rsidP="00636276">
            <w:r>
              <w:t>Number</w:t>
            </w:r>
          </w:p>
        </w:tc>
        <w:tc>
          <w:tcPr>
            <w:tcW w:w="2268" w:type="dxa"/>
            <w:shd w:val="clear" w:color="auto" w:fill="FFFFFF"/>
          </w:tcPr>
          <w:p w14:paraId="7F2139B2" w14:textId="6D2196C6" w:rsidR="00636276" w:rsidRDefault="00636276" w:rsidP="00636276">
            <w:hyperlink w:anchor="Deliverable16441" w:history="1">
              <w:r>
                <w:rPr>
                  <w:rStyle w:val="Hyperlink"/>
                </w:rPr>
                <w:t>xs:string</w:t>
              </w:r>
            </w:hyperlink>
          </w:p>
        </w:tc>
        <w:tc>
          <w:tcPr>
            <w:tcW w:w="5101" w:type="dxa"/>
            <w:shd w:val="clear" w:color="auto" w:fill="FFFFFF"/>
          </w:tcPr>
          <w:p w14:paraId="38AF4E63" w14:textId="5A59D877" w:rsidR="00636276" w:rsidRDefault="00636276" w:rsidP="00636276">
            <w:r>
              <w:t>Legible number or name of the element, i. e. part number</w:t>
            </w:r>
          </w:p>
        </w:tc>
      </w:tr>
      <w:tr w:rsidR="00636276" w14:paraId="0A69F2F9" w14:textId="77777777" w:rsidTr="00636276">
        <w:tblPrEx>
          <w:tblCellMar>
            <w:bottom w:w="0" w:type="dxa"/>
          </w:tblCellMar>
        </w:tblPrEx>
        <w:tc>
          <w:tcPr>
            <w:tcW w:w="2268" w:type="dxa"/>
            <w:shd w:val="clear" w:color="auto" w:fill="FFFFFF"/>
          </w:tcPr>
          <w:p w14:paraId="03D3C090" w14:textId="475F8A34" w:rsidR="00636276" w:rsidRDefault="00636276" w:rsidP="00636276">
            <w:r>
              <w:t>Title</w:t>
            </w:r>
          </w:p>
        </w:tc>
        <w:tc>
          <w:tcPr>
            <w:tcW w:w="2268" w:type="dxa"/>
            <w:shd w:val="clear" w:color="auto" w:fill="FFFFFF"/>
          </w:tcPr>
          <w:p w14:paraId="6D8F0204" w14:textId="7C2E0F32" w:rsidR="00636276" w:rsidRDefault="00636276" w:rsidP="00636276">
            <w:hyperlink w:anchor="Deliverable16441" w:history="1">
              <w:r>
                <w:rPr>
                  <w:rStyle w:val="Hyperlink"/>
                </w:rPr>
                <w:t>xs:string</w:t>
              </w:r>
            </w:hyperlink>
          </w:p>
        </w:tc>
        <w:tc>
          <w:tcPr>
            <w:tcW w:w="5101" w:type="dxa"/>
            <w:shd w:val="clear" w:color="auto" w:fill="FFFFFF"/>
          </w:tcPr>
          <w:p w14:paraId="224D4C04" w14:textId="5EF14A36" w:rsidR="00636276" w:rsidRDefault="00636276" w:rsidP="00636276">
            <w:r>
              <w:t>Title of the element</w:t>
            </w:r>
          </w:p>
        </w:tc>
      </w:tr>
      <w:tr w:rsidR="00636276" w14:paraId="54929BB0" w14:textId="77777777" w:rsidTr="00636276">
        <w:tblPrEx>
          <w:tblCellMar>
            <w:bottom w:w="0" w:type="dxa"/>
          </w:tblCellMar>
        </w:tblPrEx>
        <w:tc>
          <w:tcPr>
            <w:tcW w:w="2268" w:type="dxa"/>
            <w:shd w:val="clear" w:color="auto" w:fill="FFFFFF"/>
          </w:tcPr>
          <w:p w14:paraId="55177800" w14:textId="0A087B34" w:rsidR="00636276" w:rsidRDefault="00636276" w:rsidP="00636276">
            <w:r>
              <w:t>Description</w:t>
            </w:r>
          </w:p>
        </w:tc>
        <w:tc>
          <w:tcPr>
            <w:tcW w:w="2268" w:type="dxa"/>
            <w:shd w:val="clear" w:color="auto" w:fill="FFFFFF"/>
          </w:tcPr>
          <w:p w14:paraId="00637B6F" w14:textId="6B689F56" w:rsidR="00636276" w:rsidRDefault="00636276" w:rsidP="00636276">
            <w:hyperlink w:anchor="Deliverable16441" w:history="1">
              <w:r>
                <w:rPr>
                  <w:rStyle w:val="Hyperlink"/>
                </w:rPr>
                <w:t>xs:string</w:t>
              </w:r>
            </w:hyperlink>
          </w:p>
        </w:tc>
        <w:tc>
          <w:tcPr>
            <w:tcW w:w="5101" w:type="dxa"/>
            <w:shd w:val="clear" w:color="auto" w:fill="FFFFFF"/>
          </w:tcPr>
          <w:p w14:paraId="0383063A" w14:textId="54ED4D03" w:rsidR="00636276" w:rsidRDefault="00636276" w:rsidP="00636276">
            <w:r>
              <w:t>Description of the element</w:t>
            </w:r>
          </w:p>
        </w:tc>
      </w:tr>
      <w:tr w:rsidR="00636276" w14:paraId="49B0D1CD" w14:textId="77777777" w:rsidTr="00636276">
        <w:tblPrEx>
          <w:tblCellMar>
            <w:bottom w:w="0" w:type="dxa"/>
          </w:tblCellMar>
        </w:tblPrEx>
        <w:tc>
          <w:tcPr>
            <w:tcW w:w="2268" w:type="dxa"/>
            <w:shd w:val="clear" w:color="auto" w:fill="FFFFFF"/>
          </w:tcPr>
          <w:p w14:paraId="088DC53C" w14:textId="13E4A48C" w:rsidR="00636276" w:rsidRDefault="00636276" w:rsidP="00636276">
            <w:r>
              <w:t>Type</w:t>
            </w:r>
          </w:p>
        </w:tc>
        <w:tc>
          <w:tcPr>
            <w:tcW w:w="2268" w:type="dxa"/>
            <w:shd w:val="clear" w:color="auto" w:fill="FFFFFF"/>
          </w:tcPr>
          <w:p w14:paraId="41D440ED" w14:textId="3EE03696" w:rsidR="00636276" w:rsidRDefault="00636276" w:rsidP="00636276">
            <w:hyperlink w:anchor="Deliverable16441" w:history="1">
              <w:r>
                <w:rPr>
                  <w:rStyle w:val="Hyperlink"/>
                </w:rPr>
                <w:t>xs:string</w:t>
              </w:r>
            </w:hyperlink>
          </w:p>
        </w:tc>
        <w:tc>
          <w:tcPr>
            <w:tcW w:w="5101" w:type="dxa"/>
            <w:shd w:val="clear" w:color="auto" w:fill="FFFFFF"/>
          </w:tcPr>
          <w:p w14:paraId="06CB8B6F" w14:textId="19E8879E" w:rsidR="00636276" w:rsidRDefault="00636276" w:rsidP="00636276">
            <w:r>
              <w:t>Type of an element</w:t>
            </w:r>
          </w:p>
        </w:tc>
      </w:tr>
      <w:tr w:rsidR="00636276" w14:paraId="0C88F370" w14:textId="77777777" w:rsidTr="00636276">
        <w:tblPrEx>
          <w:tblCellMar>
            <w:bottom w:w="0" w:type="dxa"/>
          </w:tblCellMar>
        </w:tblPrEx>
        <w:tc>
          <w:tcPr>
            <w:tcW w:w="2268" w:type="dxa"/>
            <w:shd w:val="clear" w:color="auto" w:fill="FFFFFF"/>
          </w:tcPr>
          <w:p w14:paraId="3D5EE1F8" w14:textId="0244E35F" w:rsidR="00636276" w:rsidRDefault="00636276" w:rsidP="00636276">
            <w:r>
              <w:t>Tolerance Value</w:t>
            </w:r>
          </w:p>
        </w:tc>
        <w:tc>
          <w:tcPr>
            <w:tcW w:w="2268" w:type="dxa"/>
            <w:shd w:val="clear" w:color="auto" w:fill="FFFFFF"/>
          </w:tcPr>
          <w:p w14:paraId="7C0FC7E6" w14:textId="00FCD222" w:rsidR="00636276" w:rsidRDefault="00636276" w:rsidP="00636276">
            <w:hyperlink w:anchor="Deliverable16441" w:history="1">
              <w:r>
                <w:rPr>
                  <w:rStyle w:val="Hyperlink"/>
                </w:rPr>
                <w:t>xs:string</w:t>
              </w:r>
            </w:hyperlink>
          </w:p>
        </w:tc>
        <w:tc>
          <w:tcPr>
            <w:tcW w:w="5101" w:type="dxa"/>
            <w:shd w:val="clear" w:color="auto" w:fill="FFFFFF"/>
          </w:tcPr>
          <w:p w14:paraId="0474B679" w14:textId="437D3F0B" w:rsidR="00636276" w:rsidRDefault="00636276" w:rsidP="00636276">
            <w:r>
              <w:t>Tolerance value of a geometric tolerance</w:t>
            </w:r>
          </w:p>
        </w:tc>
      </w:tr>
      <w:tr w:rsidR="00636276" w14:paraId="74D08541" w14:textId="77777777" w:rsidTr="00636276">
        <w:tblPrEx>
          <w:tblCellMar>
            <w:bottom w:w="0" w:type="dxa"/>
          </w:tblCellMar>
        </w:tblPrEx>
        <w:tc>
          <w:tcPr>
            <w:tcW w:w="2268" w:type="dxa"/>
            <w:shd w:val="clear" w:color="auto" w:fill="FFFFFF"/>
          </w:tcPr>
          <w:p w14:paraId="213C4CCE" w14:textId="2A619E88" w:rsidR="00636276" w:rsidRDefault="00636276" w:rsidP="00636276">
            <w:r>
              <w:t>Classification</w:t>
            </w:r>
          </w:p>
        </w:tc>
        <w:tc>
          <w:tcPr>
            <w:tcW w:w="2268" w:type="dxa"/>
            <w:shd w:val="clear" w:color="auto" w:fill="FFFFFF"/>
          </w:tcPr>
          <w:p w14:paraId="215B41CC" w14:textId="6949B178" w:rsidR="00636276" w:rsidRDefault="00636276" w:rsidP="00636276">
            <w:hyperlink w:anchor="Deliverable16441" w:history="1">
              <w:r>
                <w:rPr>
                  <w:rStyle w:val="Hyperlink"/>
                </w:rPr>
                <w:t>xs:string</w:t>
              </w:r>
            </w:hyperlink>
          </w:p>
        </w:tc>
        <w:tc>
          <w:tcPr>
            <w:tcW w:w="5101" w:type="dxa"/>
            <w:shd w:val="clear" w:color="auto" w:fill="FFFFFF"/>
          </w:tcPr>
          <w:p w14:paraId="44F7E31C" w14:textId="76AABE5D" w:rsidR="00636276" w:rsidRDefault="00636276" w:rsidP="00636276">
            <w:r>
              <w:t>Classification of the annotation</w:t>
            </w:r>
          </w:p>
        </w:tc>
      </w:tr>
    </w:tbl>
    <w:p w14:paraId="42EAC773" w14:textId="592D52BF"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807A1D5" w14:textId="77777777" w:rsidTr="00636276">
        <w:tblPrEx>
          <w:tblCellMar>
            <w:bottom w:w="0" w:type="dxa"/>
          </w:tblCellMar>
        </w:tblPrEx>
        <w:tc>
          <w:tcPr>
            <w:tcW w:w="2268" w:type="dxa"/>
            <w:shd w:val="clear" w:color="auto" w:fill="FFFFFF"/>
          </w:tcPr>
          <w:p w14:paraId="38724609" w14:textId="4C87FB6B" w:rsidR="00636276" w:rsidRDefault="00636276" w:rsidP="00636276">
            <w:r>
              <w:t>part of</w:t>
            </w:r>
          </w:p>
        </w:tc>
        <w:tc>
          <w:tcPr>
            <w:tcW w:w="2268" w:type="dxa"/>
            <w:shd w:val="clear" w:color="auto" w:fill="FFFFFF"/>
          </w:tcPr>
          <w:p w14:paraId="12F58876" w14:textId="2DCFE4B9" w:rsidR="00636276" w:rsidRDefault="00636276" w:rsidP="00636276">
            <w:hyperlink w:anchor="Deliverable13422" w:history="1">
              <w:r>
                <w:rPr>
                  <w:rStyle w:val="Hyperlink"/>
                </w:rPr>
                <w:t>Mechanical Component</w:t>
              </w:r>
            </w:hyperlink>
          </w:p>
        </w:tc>
        <w:tc>
          <w:tcPr>
            <w:tcW w:w="5101" w:type="dxa"/>
            <w:shd w:val="clear" w:color="auto" w:fill="FFFFFF"/>
          </w:tcPr>
          <w:p w14:paraId="7080CB64" w14:textId="23165A1A" w:rsidR="00636276" w:rsidRDefault="00636276" w:rsidP="00636276">
            <w:r>
              <w:t>Parent mechanical component</w:t>
            </w:r>
          </w:p>
        </w:tc>
      </w:tr>
      <w:tr w:rsidR="00636276" w14:paraId="3643DA40" w14:textId="77777777" w:rsidTr="00636276">
        <w:tblPrEx>
          <w:tblCellMar>
            <w:bottom w:w="0" w:type="dxa"/>
          </w:tblCellMar>
        </w:tblPrEx>
        <w:tc>
          <w:tcPr>
            <w:tcW w:w="2268" w:type="dxa"/>
            <w:shd w:val="clear" w:color="auto" w:fill="FFFFFF"/>
          </w:tcPr>
          <w:p w14:paraId="129C3115" w14:textId="1FA0A095" w:rsidR="00636276" w:rsidRDefault="00636276" w:rsidP="00636276">
            <w:r>
              <w:t>shown in</w:t>
            </w:r>
          </w:p>
        </w:tc>
        <w:tc>
          <w:tcPr>
            <w:tcW w:w="2268" w:type="dxa"/>
            <w:shd w:val="clear" w:color="auto" w:fill="FFFFFF"/>
          </w:tcPr>
          <w:p w14:paraId="0D13AD87" w14:textId="0544A338" w:rsidR="00636276" w:rsidRDefault="00636276" w:rsidP="00636276">
            <w:hyperlink w:anchor="Deliverable13433" w:history="1">
              <w:r>
                <w:rPr>
                  <w:rStyle w:val="Hyperlink"/>
                </w:rPr>
                <w:t>Model View</w:t>
              </w:r>
            </w:hyperlink>
          </w:p>
        </w:tc>
        <w:tc>
          <w:tcPr>
            <w:tcW w:w="5101" w:type="dxa"/>
            <w:shd w:val="clear" w:color="auto" w:fill="FFFFFF"/>
          </w:tcPr>
          <w:p w14:paraId="46F4BEAD" w14:textId="48EB1A15" w:rsidR="00636276" w:rsidRDefault="00636276" w:rsidP="00636276">
            <w:r>
              <w:t>Parent model view</w:t>
            </w:r>
          </w:p>
        </w:tc>
      </w:tr>
      <w:tr w:rsidR="00636276" w14:paraId="2453CDFD" w14:textId="77777777" w:rsidTr="00636276">
        <w:tblPrEx>
          <w:tblCellMar>
            <w:bottom w:w="0" w:type="dxa"/>
          </w:tblCellMar>
        </w:tblPrEx>
        <w:tc>
          <w:tcPr>
            <w:tcW w:w="2268" w:type="dxa"/>
            <w:shd w:val="clear" w:color="auto" w:fill="FFFFFF"/>
          </w:tcPr>
          <w:p w14:paraId="14A49FBD" w14:textId="03264764" w:rsidR="00636276" w:rsidRDefault="00636276" w:rsidP="00636276">
            <w:r>
              <w:t>configured in</w:t>
            </w:r>
          </w:p>
        </w:tc>
        <w:tc>
          <w:tcPr>
            <w:tcW w:w="2268" w:type="dxa"/>
            <w:shd w:val="clear" w:color="auto" w:fill="FFFFFF"/>
          </w:tcPr>
          <w:p w14:paraId="0A90D5BA" w14:textId="541DBCDE" w:rsidR="00636276" w:rsidRDefault="00636276" w:rsidP="00636276">
            <w:hyperlink w:anchor="Deliverable14368" w:history="1">
              <w:r>
                <w:rPr>
                  <w:rStyle w:val="Hyperlink"/>
                </w:rPr>
                <w:t>Configuration</w:t>
              </w:r>
            </w:hyperlink>
          </w:p>
        </w:tc>
        <w:tc>
          <w:tcPr>
            <w:tcW w:w="5101" w:type="dxa"/>
            <w:shd w:val="clear" w:color="auto" w:fill="FFFFFF"/>
          </w:tcPr>
          <w:p w14:paraId="7163FFA8" w14:textId="5B250EAC" w:rsidR="00636276" w:rsidRDefault="00636276" w:rsidP="00636276">
            <w:r>
              <w:t>Relation to a configuration</w:t>
            </w:r>
          </w:p>
        </w:tc>
      </w:tr>
      <w:tr w:rsidR="00636276" w14:paraId="798EC2F3" w14:textId="77777777" w:rsidTr="00636276">
        <w:tblPrEx>
          <w:tblCellMar>
            <w:bottom w:w="0" w:type="dxa"/>
          </w:tblCellMar>
        </w:tblPrEx>
        <w:tc>
          <w:tcPr>
            <w:tcW w:w="2268" w:type="dxa"/>
            <w:shd w:val="clear" w:color="auto" w:fill="FFFFFF"/>
          </w:tcPr>
          <w:p w14:paraId="5CEBBEC2" w14:textId="5110C1DC" w:rsidR="00636276" w:rsidRDefault="00636276" w:rsidP="00636276">
            <w:r>
              <w:t>option in</w:t>
            </w:r>
          </w:p>
        </w:tc>
        <w:tc>
          <w:tcPr>
            <w:tcW w:w="2268" w:type="dxa"/>
            <w:shd w:val="clear" w:color="auto" w:fill="FFFFFF"/>
          </w:tcPr>
          <w:p w14:paraId="5B020B57" w14:textId="734C62B9" w:rsidR="00636276" w:rsidRDefault="00636276" w:rsidP="00636276">
            <w:hyperlink w:anchor="Deliverable15753" w:history="1">
              <w:r>
                <w:rPr>
                  <w:rStyle w:val="Hyperlink"/>
                </w:rPr>
                <w:t>Variant</w:t>
              </w:r>
            </w:hyperlink>
          </w:p>
        </w:tc>
        <w:tc>
          <w:tcPr>
            <w:tcW w:w="5101" w:type="dxa"/>
            <w:shd w:val="clear" w:color="auto" w:fill="FFFFFF"/>
          </w:tcPr>
          <w:p w14:paraId="7879F3E6" w14:textId="560C9C68" w:rsidR="00636276" w:rsidRDefault="00636276" w:rsidP="00636276">
            <w:r>
              <w:t>Relation to a variant</w:t>
            </w:r>
          </w:p>
        </w:tc>
      </w:tr>
      <w:tr w:rsidR="00636276" w14:paraId="0DE201EF" w14:textId="77777777" w:rsidTr="00636276">
        <w:tblPrEx>
          <w:tblCellMar>
            <w:bottom w:w="0" w:type="dxa"/>
          </w:tblCellMar>
        </w:tblPrEx>
        <w:tc>
          <w:tcPr>
            <w:tcW w:w="2268" w:type="dxa"/>
            <w:shd w:val="clear" w:color="auto" w:fill="FFFFFF"/>
          </w:tcPr>
          <w:p w14:paraId="6DF0B78C" w14:textId="6B9E388A" w:rsidR="00636276" w:rsidRDefault="00636276" w:rsidP="00636276">
            <w:r>
              <w:t>implements</w:t>
            </w:r>
          </w:p>
        </w:tc>
        <w:tc>
          <w:tcPr>
            <w:tcW w:w="2268" w:type="dxa"/>
            <w:shd w:val="clear" w:color="auto" w:fill="FFFFFF"/>
          </w:tcPr>
          <w:p w14:paraId="46BE7443" w14:textId="03CF3C8C" w:rsidR="00636276" w:rsidRDefault="00636276" w:rsidP="00636276">
            <w:hyperlink w:anchor="Deliverable13404" w:history="1">
              <w:r>
                <w:rPr>
                  <w:rStyle w:val="Hyperlink"/>
                </w:rPr>
                <w:t>Function</w:t>
              </w:r>
            </w:hyperlink>
          </w:p>
        </w:tc>
        <w:tc>
          <w:tcPr>
            <w:tcW w:w="5101" w:type="dxa"/>
            <w:shd w:val="clear" w:color="auto" w:fill="FFFFFF"/>
          </w:tcPr>
          <w:p w14:paraId="137F18AB" w14:textId="79CEA0FE" w:rsidR="00636276" w:rsidRDefault="00636276" w:rsidP="00636276">
            <w:r>
              <w:t>Product function implemented by the model annotation</w:t>
            </w:r>
          </w:p>
        </w:tc>
      </w:tr>
      <w:tr w:rsidR="00636276" w14:paraId="5E87F25F" w14:textId="77777777" w:rsidTr="00636276">
        <w:tblPrEx>
          <w:tblCellMar>
            <w:bottom w:w="0" w:type="dxa"/>
          </w:tblCellMar>
        </w:tblPrEx>
        <w:tc>
          <w:tcPr>
            <w:tcW w:w="2268" w:type="dxa"/>
            <w:shd w:val="clear" w:color="auto" w:fill="FFFFFF"/>
          </w:tcPr>
          <w:p w14:paraId="04EADFBB" w14:textId="6E81489B" w:rsidR="00636276" w:rsidRDefault="00636276" w:rsidP="00636276">
            <w:r>
              <w:lastRenderedPageBreak/>
              <w:t>relates to</w:t>
            </w:r>
          </w:p>
        </w:tc>
        <w:tc>
          <w:tcPr>
            <w:tcW w:w="2268" w:type="dxa"/>
            <w:shd w:val="clear" w:color="auto" w:fill="FFFFFF"/>
          </w:tcPr>
          <w:p w14:paraId="4195B584" w14:textId="52C28F5A" w:rsidR="00636276" w:rsidRDefault="00636276" w:rsidP="00636276">
            <w:hyperlink w:anchor="Deliverable13437" w:history="1">
              <w:r>
                <w:rPr>
                  <w:rStyle w:val="Hyperlink"/>
                </w:rPr>
                <w:t>Model Annotation</w:t>
              </w:r>
            </w:hyperlink>
          </w:p>
        </w:tc>
        <w:tc>
          <w:tcPr>
            <w:tcW w:w="5101" w:type="dxa"/>
            <w:shd w:val="clear" w:color="auto" w:fill="FFFFFF"/>
          </w:tcPr>
          <w:p w14:paraId="276165B7" w14:textId="41ACFC89" w:rsidR="00636276" w:rsidRDefault="00636276" w:rsidP="00636276">
            <w:r>
              <w:t>Related annotations, i. e. datums</w:t>
            </w:r>
          </w:p>
        </w:tc>
      </w:tr>
    </w:tbl>
    <w:p w14:paraId="5FCA8887" w14:textId="0959EB44" w:rsidR="00636276" w:rsidRDefault="00636276" w:rsidP="00636276">
      <w:pPr>
        <w:pStyle w:val="berschrift5"/>
        <w:numPr>
          <w:ilvl w:val="4"/>
          <w:numId w:val="27"/>
        </w:numPr>
      </w:pPr>
      <w:bookmarkStart w:id="68" w:name="Deliverable19979"/>
      <w:r>
        <w:t>Dimensional Size</w:t>
      </w:r>
      <w:bookmarkEnd w:id="68"/>
    </w:p>
    <w:p w14:paraId="2A72B2D5" w14:textId="0D4352AC" w:rsidR="00636276" w:rsidRDefault="00636276" w:rsidP="00636276">
      <w:r>
        <w:t>Represents a size</w:t>
      </w:r>
    </w:p>
    <w:p w14:paraId="6B4D1CE0" w14:textId="77777777" w:rsidR="00636276" w:rsidRDefault="00636276" w:rsidP="00636276">
      <w:pPr>
        <w:keepNext/>
      </w:pPr>
      <w:r>
        <w:rPr>
          <w:noProof/>
        </w:rPr>
        <w:drawing>
          <wp:inline distT="0" distB="0" distL="0" distR="0" wp14:anchorId="521BC68E" wp14:editId="4FEE32EB">
            <wp:extent cx="857370" cy="857370"/>
            <wp:effectExtent l="0" t="0" r="0" b="0"/>
            <wp:docPr id="416677209"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720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0B0DE5A" w14:textId="2B4FED1C" w:rsidR="00636276" w:rsidRDefault="00636276" w:rsidP="00636276">
      <w:pPr>
        <w:pStyle w:val="Beschriftung"/>
      </w:pPr>
      <w:r>
        <w:t xml:space="preserve">Figure </w:t>
      </w:r>
      <w:fldSimple w:instr=" SEQ Figure \* ARABIC ">
        <w:r>
          <w:rPr>
            <w:noProof/>
          </w:rPr>
          <w:t>62</w:t>
        </w:r>
      </w:fldSimple>
      <w:r>
        <w:t xml:space="preserve"> Icon</w:t>
      </w:r>
    </w:p>
    <w:p w14:paraId="4CCD9839" w14:textId="77777777" w:rsidR="00636276" w:rsidRDefault="00636276" w:rsidP="00636276">
      <w:pPr>
        <w:keepNext/>
      </w:pPr>
      <w:r>
        <w:rPr>
          <w:noProof/>
        </w:rPr>
        <w:drawing>
          <wp:inline distT="0" distB="0" distL="0" distR="0" wp14:anchorId="31737643" wp14:editId="54475755">
            <wp:extent cx="6119495" cy="2347595"/>
            <wp:effectExtent l="0" t="0" r="0" b="0"/>
            <wp:docPr id="63988908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8908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19495" cy="2347595"/>
                    </a:xfrm>
                    <a:prstGeom prst="rect">
                      <a:avLst/>
                    </a:prstGeom>
                  </pic:spPr>
                </pic:pic>
              </a:graphicData>
            </a:graphic>
          </wp:inline>
        </w:drawing>
      </w:r>
    </w:p>
    <w:p w14:paraId="7AF72826" w14:textId="45A2AB6C" w:rsidR="00636276" w:rsidRDefault="00636276" w:rsidP="00636276">
      <w:pPr>
        <w:pStyle w:val="Beschriftung"/>
      </w:pPr>
      <w:r>
        <w:t xml:space="preserve">Figure </w:t>
      </w:r>
      <w:fldSimple w:instr=" SEQ Figure \* ARABIC ">
        <w:r>
          <w:rPr>
            <w:noProof/>
          </w:rPr>
          <w:t>63</w:t>
        </w:r>
      </w:fldSimple>
      <w:r>
        <w:t xml:space="preserve"> Class Context Diagram 'Dimensional Size'</w:t>
      </w:r>
    </w:p>
    <w:p w14:paraId="1CDF319F" w14:textId="77777777" w:rsidR="00636276" w:rsidRDefault="00636276" w:rsidP="00636276">
      <w:pPr>
        <w:keepNext/>
      </w:pPr>
      <w:r>
        <w:rPr>
          <w:noProof/>
        </w:rPr>
        <w:drawing>
          <wp:inline distT="0" distB="0" distL="0" distR="0" wp14:anchorId="13E3DFDA" wp14:editId="14888447">
            <wp:extent cx="6119495" cy="2197100"/>
            <wp:effectExtent l="0" t="0" r="0" b="0"/>
            <wp:docPr id="1865063577"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3577"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19495" cy="2197100"/>
                    </a:xfrm>
                    <a:prstGeom prst="rect">
                      <a:avLst/>
                    </a:prstGeom>
                  </pic:spPr>
                </pic:pic>
              </a:graphicData>
            </a:graphic>
          </wp:inline>
        </w:drawing>
      </w:r>
    </w:p>
    <w:p w14:paraId="385BA213" w14:textId="7792B92F" w:rsidR="00636276" w:rsidRDefault="00636276" w:rsidP="00636276">
      <w:pPr>
        <w:pStyle w:val="Beschriftung"/>
      </w:pPr>
      <w:r>
        <w:t xml:space="preserve">Figure </w:t>
      </w:r>
      <w:fldSimple w:instr=" SEQ Figure \* ARABIC ">
        <w:r>
          <w:rPr>
            <w:noProof/>
          </w:rPr>
          <w:t>64</w:t>
        </w:r>
      </w:fldSimple>
      <w:r>
        <w:t xml:space="preserve"> Class Context Diagram 'Size'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AD1DEDE" w14:textId="77777777" w:rsidTr="00636276">
        <w:tblPrEx>
          <w:tblCellMar>
            <w:bottom w:w="0" w:type="dxa"/>
          </w:tblCellMar>
        </w:tblPrEx>
        <w:tc>
          <w:tcPr>
            <w:tcW w:w="2268" w:type="dxa"/>
            <w:shd w:val="clear" w:color="auto" w:fill="FFFFFF"/>
          </w:tcPr>
          <w:p w14:paraId="14B9B75B" w14:textId="4CBDA015" w:rsidR="00636276" w:rsidRDefault="00636276" w:rsidP="00636276">
            <w:r w:rsidRPr="00636276">
              <w:rPr>
                <w:rStyle w:val="Fett"/>
              </w:rPr>
              <w:t>Generalizations</w:t>
            </w:r>
          </w:p>
        </w:tc>
        <w:tc>
          <w:tcPr>
            <w:tcW w:w="7369" w:type="dxa"/>
            <w:shd w:val="clear" w:color="auto" w:fill="FFFFFF"/>
          </w:tcPr>
          <w:p w14:paraId="33BBE877" w14:textId="17705276" w:rsidR="00636276" w:rsidRDefault="00636276" w:rsidP="00636276">
            <w:hyperlink w:anchor="Deliverable13437" w:history="1">
              <w:r>
                <w:rPr>
                  <w:rStyle w:val="Hyperlink"/>
                </w:rPr>
                <w:t>Model Annotation</w:t>
              </w:r>
            </w:hyperlink>
          </w:p>
        </w:tc>
      </w:tr>
      <w:tr w:rsidR="00636276" w14:paraId="3C1B2771" w14:textId="77777777" w:rsidTr="00636276">
        <w:tblPrEx>
          <w:tblCellMar>
            <w:bottom w:w="0" w:type="dxa"/>
          </w:tblCellMar>
        </w:tblPrEx>
        <w:tc>
          <w:tcPr>
            <w:tcW w:w="2268" w:type="dxa"/>
            <w:shd w:val="clear" w:color="auto" w:fill="FFFFFF"/>
          </w:tcPr>
          <w:p w14:paraId="464109F5" w14:textId="44ACC588" w:rsidR="00636276" w:rsidRPr="00636276" w:rsidRDefault="00636276" w:rsidP="00636276">
            <w:pPr>
              <w:rPr>
                <w:rStyle w:val="Fett"/>
              </w:rPr>
            </w:pPr>
            <w:r w:rsidRPr="00636276">
              <w:rPr>
                <w:rStyle w:val="Fett"/>
              </w:rPr>
              <w:t>Delivered to</w:t>
            </w:r>
          </w:p>
        </w:tc>
        <w:tc>
          <w:tcPr>
            <w:tcW w:w="7369" w:type="dxa"/>
            <w:shd w:val="clear" w:color="auto" w:fill="FFFFFF"/>
          </w:tcPr>
          <w:p w14:paraId="3A995266" w14:textId="77777777" w:rsidR="00636276" w:rsidRDefault="00636276" w:rsidP="00636276">
            <w:hyperlink w:anchor="Activity2541" w:history="1">
              <w:r>
                <w:rPr>
                  <w:rStyle w:val="Hyperlink"/>
                </w:rPr>
                <w:t>Plan and prepare Simulation</w:t>
              </w:r>
            </w:hyperlink>
          </w:p>
          <w:p w14:paraId="456411A1" w14:textId="77777777" w:rsidR="00636276" w:rsidRDefault="00636276" w:rsidP="00636276">
            <w:hyperlink w:anchor="Activity2542" w:history="1">
              <w:r>
                <w:rPr>
                  <w:rStyle w:val="Hyperlink"/>
                </w:rPr>
                <w:t>Prepare Testing</w:t>
              </w:r>
            </w:hyperlink>
          </w:p>
          <w:p w14:paraId="5AEFE3E6" w14:textId="77777777" w:rsidR="00636276" w:rsidRDefault="00636276" w:rsidP="00636276">
            <w:hyperlink w:anchor="Activity2544" w:history="1">
              <w:r>
                <w:rPr>
                  <w:rStyle w:val="Hyperlink"/>
                </w:rPr>
                <w:t>Process Planning</w:t>
              </w:r>
            </w:hyperlink>
          </w:p>
          <w:p w14:paraId="0BEBDEBD" w14:textId="77777777" w:rsidR="00636276" w:rsidRDefault="00636276" w:rsidP="00636276">
            <w:hyperlink w:anchor="Activity2665" w:history="1">
              <w:r>
                <w:rPr>
                  <w:rStyle w:val="Hyperlink"/>
                </w:rPr>
                <w:t>Inspection Planning</w:t>
              </w:r>
            </w:hyperlink>
          </w:p>
          <w:p w14:paraId="5F7BDD86" w14:textId="77777777" w:rsidR="00636276" w:rsidRDefault="00636276" w:rsidP="00636276">
            <w:hyperlink w:anchor="Activity3044" w:history="1">
              <w:r>
                <w:rPr>
                  <w:rStyle w:val="Hyperlink"/>
                </w:rPr>
                <w:t>Cost Calculation</w:t>
              </w:r>
            </w:hyperlink>
          </w:p>
          <w:p w14:paraId="722D1D60" w14:textId="77777777" w:rsidR="00636276" w:rsidRDefault="00636276" w:rsidP="00636276">
            <w:hyperlink w:anchor="Activity2545" w:history="1">
              <w:r>
                <w:rPr>
                  <w:rStyle w:val="Hyperlink"/>
                </w:rPr>
                <w:t>Plant Layout</w:t>
              </w:r>
            </w:hyperlink>
          </w:p>
          <w:p w14:paraId="4DEB2B67" w14:textId="77777777" w:rsidR="00636276" w:rsidRDefault="00636276" w:rsidP="00636276">
            <w:hyperlink w:anchor="Activity2546" w:history="1">
              <w:r>
                <w:rPr>
                  <w:rStyle w:val="Hyperlink"/>
                </w:rPr>
                <w:t>Tools &amp; Equipment Design</w:t>
              </w:r>
            </w:hyperlink>
          </w:p>
          <w:p w14:paraId="445A522E" w14:textId="77777777" w:rsidR="00636276" w:rsidRDefault="00636276" w:rsidP="00636276">
            <w:hyperlink w:anchor="Activity2548" w:history="1">
              <w:r>
                <w:rPr>
                  <w:rStyle w:val="Hyperlink"/>
                </w:rPr>
                <w:t>Parts Manufacturing</w:t>
              </w:r>
            </w:hyperlink>
          </w:p>
          <w:p w14:paraId="27ABC768" w14:textId="77777777" w:rsidR="00636276" w:rsidRDefault="00636276" w:rsidP="00636276">
            <w:hyperlink w:anchor="Activity2549" w:history="1">
              <w:r>
                <w:rPr>
                  <w:rStyle w:val="Hyperlink"/>
                </w:rPr>
                <w:t>Product Assembly</w:t>
              </w:r>
            </w:hyperlink>
          </w:p>
          <w:p w14:paraId="4827DB76" w14:textId="752B2AF9" w:rsidR="00636276" w:rsidRDefault="00636276" w:rsidP="00636276">
            <w:hyperlink w:anchor="Activity2666" w:history="1">
              <w:r>
                <w:rPr>
                  <w:rStyle w:val="Hyperlink"/>
                </w:rPr>
                <w:t>Procurement</w:t>
              </w:r>
            </w:hyperlink>
          </w:p>
        </w:tc>
      </w:tr>
    </w:tbl>
    <w:p w14:paraId="2E053BEB" w14:textId="5D405A07"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3F02214" w14:textId="77777777" w:rsidTr="00636276">
        <w:tblPrEx>
          <w:tblCellMar>
            <w:bottom w:w="0" w:type="dxa"/>
          </w:tblCellMar>
        </w:tblPrEx>
        <w:tc>
          <w:tcPr>
            <w:tcW w:w="2268" w:type="dxa"/>
            <w:shd w:val="clear" w:color="auto" w:fill="FFFFFF"/>
          </w:tcPr>
          <w:p w14:paraId="0B6DB6B9" w14:textId="7F708BBA" w:rsidR="00636276" w:rsidRDefault="00636276" w:rsidP="00636276">
            <w:r>
              <w:t>Identifier</w:t>
            </w:r>
          </w:p>
        </w:tc>
        <w:tc>
          <w:tcPr>
            <w:tcW w:w="2268" w:type="dxa"/>
            <w:shd w:val="clear" w:color="auto" w:fill="FFFFFF"/>
          </w:tcPr>
          <w:p w14:paraId="0B07951A" w14:textId="3F66668E" w:rsidR="00636276" w:rsidRDefault="00636276" w:rsidP="00636276">
            <w:hyperlink w:anchor="Deliverable16441" w:history="1">
              <w:r>
                <w:rPr>
                  <w:rStyle w:val="Hyperlink"/>
                </w:rPr>
                <w:t>xs:string</w:t>
              </w:r>
            </w:hyperlink>
          </w:p>
        </w:tc>
        <w:tc>
          <w:tcPr>
            <w:tcW w:w="5101" w:type="dxa"/>
            <w:shd w:val="clear" w:color="auto" w:fill="FFFFFF"/>
          </w:tcPr>
          <w:p w14:paraId="3CEFBB45" w14:textId="5DE24761" w:rsidR="00636276" w:rsidRDefault="00636276" w:rsidP="00636276">
            <w:r>
              <w:t>Unambiguous identifier of the element</w:t>
            </w:r>
          </w:p>
        </w:tc>
      </w:tr>
      <w:tr w:rsidR="00636276" w14:paraId="03323432" w14:textId="77777777" w:rsidTr="00636276">
        <w:tblPrEx>
          <w:tblCellMar>
            <w:bottom w:w="0" w:type="dxa"/>
          </w:tblCellMar>
        </w:tblPrEx>
        <w:tc>
          <w:tcPr>
            <w:tcW w:w="2268" w:type="dxa"/>
            <w:shd w:val="clear" w:color="auto" w:fill="FFFFFF"/>
          </w:tcPr>
          <w:p w14:paraId="6E2731CE" w14:textId="1C94A4E8" w:rsidR="00636276" w:rsidRDefault="00636276" w:rsidP="00636276">
            <w:r>
              <w:t>Number</w:t>
            </w:r>
          </w:p>
        </w:tc>
        <w:tc>
          <w:tcPr>
            <w:tcW w:w="2268" w:type="dxa"/>
            <w:shd w:val="clear" w:color="auto" w:fill="FFFFFF"/>
          </w:tcPr>
          <w:p w14:paraId="70AE97CE" w14:textId="151BB9D8" w:rsidR="00636276" w:rsidRDefault="00636276" w:rsidP="00636276">
            <w:hyperlink w:anchor="Deliverable16441" w:history="1">
              <w:r>
                <w:rPr>
                  <w:rStyle w:val="Hyperlink"/>
                </w:rPr>
                <w:t>xs:string</w:t>
              </w:r>
            </w:hyperlink>
          </w:p>
        </w:tc>
        <w:tc>
          <w:tcPr>
            <w:tcW w:w="5101" w:type="dxa"/>
            <w:shd w:val="clear" w:color="auto" w:fill="FFFFFF"/>
          </w:tcPr>
          <w:p w14:paraId="7502B04B" w14:textId="32EEF1B3" w:rsidR="00636276" w:rsidRDefault="00636276" w:rsidP="00636276">
            <w:r>
              <w:t>Legible number or name of the element, i. e. part number</w:t>
            </w:r>
          </w:p>
        </w:tc>
      </w:tr>
      <w:tr w:rsidR="00636276" w14:paraId="3F37CE8A" w14:textId="77777777" w:rsidTr="00636276">
        <w:tblPrEx>
          <w:tblCellMar>
            <w:bottom w:w="0" w:type="dxa"/>
          </w:tblCellMar>
        </w:tblPrEx>
        <w:tc>
          <w:tcPr>
            <w:tcW w:w="2268" w:type="dxa"/>
            <w:shd w:val="clear" w:color="auto" w:fill="FFFFFF"/>
          </w:tcPr>
          <w:p w14:paraId="0E1FDC55" w14:textId="480F6973" w:rsidR="00636276" w:rsidRDefault="00636276" w:rsidP="00636276">
            <w:r>
              <w:t>Title</w:t>
            </w:r>
          </w:p>
        </w:tc>
        <w:tc>
          <w:tcPr>
            <w:tcW w:w="2268" w:type="dxa"/>
            <w:shd w:val="clear" w:color="auto" w:fill="FFFFFF"/>
          </w:tcPr>
          <w:p w14:paraId="775458D4" w14:textId="7A2AE103" w:rsidR="00636276" w:rsidRDefault="00636276" w:rsidP="00636276">
            <w:hyperlink w:anchor="Deliverable16441" w:history="1">
              <w:r>
                <w:rPr>
                  <w:rStyle w:val="Hyperlink"/>
                </w:rPr>
                <w:t>xs:string</w:t>
              </w:r>
            </w:hyperlink>
          </w:p>
        </w:tc>
        <w:tc>
          <w:tcPr>
            <w:tcW w:w="5101" w:type="dxa"/>
            <w:shd w:val="clear" w:color="auto" w:fill="FFFFFF"/>
          </w:tcPr>
          <w:p w14:paraId="79E0C6CE" w14:textId="729E334B" w:rsidR="00636276" w:rsidRDefault="00636276" w:rsidP="00636276">
            <w:r>
              <w:t>Title of the element</w:t>
            </w:r>
          </w:p>
        </w:tc>
      </w:tr>
      <w:tr w:rsidR="00636276" w14:paraId="578D15D6" w14:textId="77777777" w:rsidTr="00636276">
        <w:tblPrEx>
          <w:tblCellMar>
            <w:bottom w:w="0" w:type="dxa"/>
          </w:tblCellMar>
        </w:tblPrEx>
        <w:tc>
          <w:tcPr>
            <w:tcW w:w="2268" w:type="dxa"/>
            <w:shd w:val="clear" w:color="auto" w:fill="FFFFFF"/>
          </w:tcPr>
          <w:p w14:paraId="01146A37" w14:textId="669119E2" w:rsidR="00636276" w:rsidRDefault="00636276" w:rsidP="00636276">
            <w:r>
              <w:t>Description</w:t>
            </w:r>
          </w:p>
        </w:tc>
        <w:tc>
          <w:tcPr>
            <w:tcW w:w="2268" w:type="dxa"/>
            <w:shd w:val="clear" w:color="auto" w:fill="FFFFFF"/>
          </w:tcPr>
          <w:p w14:paraId="073B5DCE" w14:textId="2B99A1A7" w:rsidR="00636276" w:rsidRDefault="00636276" w:rsidP="00636276">
            <w:hyperlink w:anchor="Deliverable16441" w:history="1">
              <w:r>
                <w:rPr>
                  <w:rStyle w:val="Hyperlink"/>
                </w:rPr>
                <w:t>xs:string</w:t>
              </w:r>
            </w:hyperlink>
          </w:p>
        </w:tc>
        <w:tc>
          <w:tcPr>
            <w:tcW w:w="5101" w:type="dxa"/>
            <w:shd w:val="clear" w:color="auto" w:fill="FFFFFF"/>
          </w:tcPr>
          <w:p w14:paraId="0B8A668E" w14:textId="0AEC9A73" w:rsidR="00636276" w:rsidRDefault="00636276" w:rsidP="00636276">
            <w:r>
              <w:t>Description of the element</w:t>
            </w:r>
          </w:p>
        </w:tc>
      </w:tr>
      <w:tr w:rsidR="00636276" w14:paraId="6BACF992" w14:textId="77777777" w:rsidTr="00636276">
        <w:tblPrEx>
          <w:tblCellMar>
            <w:bottom w:w="0" w:type="dxa"/>
          </w:tblCellMar>
        </w:tblPrEx>
        <w:tc>
          <w:tcPr>
            <w:tcW w:w="2268" w:type="dxa"/>
            <w:shd w:val="clear" w:color="auto" w:fill="FFFFFF"/>
          </w:tcPr>
          <w:p w14:paraId="31F5567B" w14:textId="6461675C" w:rsidR="00636276" w:rsidRDefault="00636276" w:rsidP="00636276">
            <w:r>
              <w:t>Type</w:t>
            </w:r>
          </w:p>
        </w:tc>
        <w:tc>
          <w:tcPr>
            <w:tcW w:w="2268" w:type="dxa"/>
            <w:shd w:val="clear" w:color="auto" w:fill="FFFFFF"/>
          </w:tcPr>
          <w:p w14:paraId="2C0370F2" w14:textId="7115241C" w:rsidR="00636276" w:rsidRDefault="00636276" w:rsidP="00636276">
            <w:hyperlink w:anchor="Deliverable16441" w:history="1">
              <w:r>
                <w:rPr>
                  <w:rStyle w:val="Hyperlink"/>
                </w:rPr>
                <w:t>xs:string</w:t>
              </w:r>
            </w:hyperlink>
          </w:p>
        </w:tc>
        <w:tc>
          <w:tcPr>
            <w:tcW w:w="5101" w:type="dxa"/>
            <w:shd w:val="clear" w:color="auto" w:fill="FFFFFF"/>
          </w:tcPr>
          <w:p w14:paraId="1B10B99A" w14:textId="635214FC" w:rsidR="00636276" w:rsidRDefault="00636276" w:rsidP="00636276">
            <w:r>
              <w:t>Type of an element</w:t>
            </w:r>
          </w:p>
        </w:tc>
      </w:tr>
      <w:tr w:rsidR="00636276" w14:paraId="2690FEB9" w14:textId="77777777" w:rsidTr="00636276">
        <w:tblPrEx>
          <w:tblCellMar>
            <w:bottom w:w="0" w:type="dxa"/>
          </w:tblCellMar>
        </w:tblPrEx>
        <w:tc>
          <w:tcPr>
            <w:tcW w:w="2268" w:type="dxa"/>
            <w:shd w:val="clear" w:color="auto" w:fill="FFFFFF"/>
          </w:tcPr>
          <w:p w14:paraId="09A4838D" w14:textId="68D86C7D" w:rsidR="00636276" w:rsidRDefault="00636276" w:rsidP="00636276">
            <w:r>
              <w:t>Nominal Value</w:t>
            </w:r>
          </w:p>
        </w:tc>
        <w:tc>
          <w:tcPr>
            <w:tcW w:w="2268" w:type="dxa"/>
            <w:shd w:val="clear" w:color="auto" w:fill="FFFFFF"/>
          </w:tcPr>
          <w:p w14:paraId="07577884" w14:textId="3F2E72FC" w:rsidR="00636276" w:rsidRDefault="00636276" w:rsidP="00636276">
            <w:hyperlink w:anchor="Deliverable22698" w:history="1">
              <w:r>
                <w:rPr>
                  <w:rStyle w:val="Hyperlink"/>
                </w:rPr>
                <w:t>dim:Length</w:t>
              </w:r>
            </w:hyperlink>
          </w:p>
        </w:tc>
        <w:tc>
          <w:tcPr>
            <w:tcW w:w="5101" w:type="dxa"/>
            <w:shd w:val="clear" w:color="auto" w:fill="FFFFFF"/>
          </w:tcPr>
          <w:p w14:paraId="41B70D96" w14:textId="09AB1D6B" w:rsidR="00636276" w:rsidRDefault="00636276" w:rsidP="00636276">
            <w:r>
              <w:t>Nominal value of the annotation</w:t>
            </w:r>
          </w:p>
        </w:tc>
      </w:tr>
      <w:tr w:rsidR="00636276" w14:paraId="30CF0CA4" w14:textId="77777777" w:rsidTr="00636276">
        <w:tblPrEx>
          <w:tblCellMar>
            <w:bottom w:w="0" w:type="dxa"/>
          </w:tblCellMar>
        </w:tblPrEx>
        <w:tc>
          <w:tcPr>
            <w:tcW w:w="2268" w:type="dxa"/>
            <w:shd w:val="clear" w:color="auto" w:fill="FFFFFF"/>
          </w:tcPr>
          <w:p w14:paraId="263807A1" w14:textId="53FA8765" w:rsidR="00636276" w:rsidRDefault="00636276" w:rsidP="00636276">
            <w:r>
              <w:t>Upper Tolerance</w:t>
            </w:r>
          </w:p>
        </w:tc>
        <w:tc>
          <w:tcPr>
            <w:tcW w:w="2268" w:type="dxa"/>
            <w:shd w:val="clear" w:color="auto" w:fill="FFFFFF"/>
          </w:tcPr>
          <w:p w14:paraId="4E898208" w14:textId="0EBC3D1A" w:rsidR="00636276" w:rsidRDefault="00636276" w:rsidP="00636276">
            <w:hyperlink w:anchor="Deliverable22698" w:history="1">
              <w:r>
                <w:rPr>
                  <w:rStyle w:val="Hyperlink"/>
                </w:rPr>
                <w:t>dim:Length</w:t>
              </w:r>
            </w:hyperlink>
          </w:p>
        </w:tc>
        <w:tc>
          <w:tcPr>
            <w:tcW w:w="5101" w:type="dxa"/>
            <w:shd w:val="clear" w:color="auto" w:fill="FFFFFF"/>
          </w:tcPr>
          <w:p w14:paraId="0C4E3EE2" w14:textId="57F70534" w:rsidR="00636276" w:rsidRDefault="00636276" w:rsidP="00636276">
            <w:r>
              <w:t>Upper tolerance of the annotation</w:t>
            </w:r>
          </w:p>
        </w:tc>
      </w:tr>
      <w:tr w:rsidR="00636276" w14:paraId="75CD48F5" w14:textId="77777777" w:rsidTr="00636276">
        <w:tblPrEx>
          <w:tblCellMar>
            <w:bottom w:w="0" w:type="dxa"/>
          </w:tblCellMar>
        </w:tblPrEx>
        <w:tc>
          <w:tcPr>
            <w:tcW w:w="2268" w:type="dxa"/>
            <w:shd w:val="clear" w:color="auto" w:fill="FFFFFF"/>
          </w:tcPr>
          <w:p w14:paraId="50C5072A" w14:textId="055249BE" w:rsidR="00636276" w:rsidRDefault="00636276" w:rsidP="00636276">
            <w:r>
              <w:t>Lower Tolerance</w:t>
            </w:r>
          </w:p>
        </w:tc>
        <w:tc>
          <w:tcPr>
            <w:tcW w:w="2268" w:type="dxa"/>
            <w:shd w:val="clear" w:color="auto" w:fill="FFFFFF"/>
          </w:tcPr>
          <w:p w14:paraId="31B0BA10" w14:textId="5EF61828" w:rsidR="00636276" w:rsidRDefault="00636276" w:rsidP="00636276">
            <w:hyperlink w:anchor="Deliverable22698" w:history="1">
              <w:r>
                <w:rPr>
                  <w:rStyle w:val="Hyperlink"/>
                </w:rPr>
                <w:t>dim:Length</w:t>
              </w:r>
            </w:hyperlink>
          </w:p>
        </w:tc>
        <w:tc>
          <w:tcPr>
            <w:tcW w:w="5101" w:type="dxa"/>
            <w:shd w:val="clear" w:color="auto" w:fill="FFFFFF"/>
          </w:tcPr>
          <w:p w14:paraId="63DECF8D" w14:textId="1FF7E2FD" w:rsidR="00636276" w:rsidRDefault="00636276" w:rsidP="00636276">
            <w:r>
              <w:t>Lower tolerance of the annotation</w:t>
            </w:r>
          </w:p>
        </w:tc>
      </w:tr>
      <w:tr w:rsidR="00636276" w14:paraId="364F493A" w14:textId="77777777" w:rsidTr="00636276">
        <w:tblPrEx>
          <w:tblCellMar>
            <w:bottom w:w="0" w:type="dxa"/>
          </w:tblCellMar>
        </w:tblPrEx>
        <w:tc>
          <w:tcPr>
            <w:tcW w:w="2268" w:type="dxa"/>
            <w:shd w:val="clear" w:color="auto" w:fill="FFFFFF"/>
          </w:tcPr>
          <w:p w14:paraId="37D3ED75" w14:textId="79FA53F6" w:rsidR="00636276" w:rsidRDefault="00636276" w:rsidP="00636276">
            <w:r>
              <w:t>Classification</w:t>
            </w:r>
          </w:p>
        </w:tc>
        <w:tc>
          <w:tcPr>
            <w:tcW w:w="2268" w:type="dxa"/>
            <w:shd w:val="clear" w:color="auto" w:fill="FFFFFF"/>
          </w:tcPr>
          <w:p w14:paraId="58496ED4" w14:textId="6CDA1999" w:rsidR="00636276" w:rsidRDefault="00636276" w:rsidP="00636276">
            <w:hyperlink w:anchor="Deliverable16441" w:history="1">
              <w:r>
                <w:rPr>
                  <w:rStyle w:val="Hyperlink"/>
                </w:rPr>
                <w:t>xs:string</w:t>
              </w:r>
            </w:hyperlink>
          </w:p>
        </w:tc>
        <w:tc>
          <w:tcPr>
            <w:tcW w:w="5101" w:type="dxa"/>
            <w:shd w:val="clear" w:color="auto" w:fill="FFFFFF"/>
          </w:tcPr>
          <w:p w14:paraId="142DA63E" w14:textId="21A8DC00" w:rsidR="00636276" w:rsidRDefault="00636276" w:rsidP="00636276">
            <w:r>
              <w:t>Classification of the annotation</w:t>
            </w:r>
          </w:p>
        </w:tc>
      </w:tr>
    </w:tbl>
    <w:p w14:paraId="5E3C8920" w14:textId="1E6E9112"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015CA0D" w14:textId="77777777" w:rsidTr="00636276">
        <w:tblPrEx>
          <w:tblCellMar>
            <w:bottom w:w="0" w:type="dxa"/>
          </w:tblCellMar>
        </w:tblPrEx>
        <w:tc>
          <w:tcPr>
            <w:tcW w:w="2268" w:type="dxa"/>
            <w:shd w:val="clear" w:color="auto" w:fill="FFFFFF"/>
          </w:tcPr>
          <w:p w14:paraId="311C22F7" w14:textId="2D09884C" w:rsidR="00636276" w:rsidRDefault="00636276" w:rsidP="00636276">
            <w:r>
              <w:t>part of</w:t>
            </w:r>
          </w:p>
        </w:tc>
        <w:tc>
          <w:tcPr>
            <w:tcW w:w="2268" w:type="dxa"/>
            <w:shd w:val="clear" w:color="auto" w:fill="FFFFFF"/>
          </w:tcPr>
          <w:p w14:paraId="1F761B19" w14:textId="5DAC3BC3" w:rsidR="00636276" w:rsidRDefault="00636276" w:rsidP="00636276">
            <w:hyperlink w:anchor="Deliverable13422" w:history="1">
              <w:r>
                <w:rPr>
                  <w:rStyle w:val="Hyperlink"/>
                </w:rPr>
                <w:t>Mechanical Component</w:t>
              </w:r>
            </w:hyperlink>
          </w:p>
        </w:tc>
        <w:tc>
          <w:tcPr>
            <w:tcW w:w="5101" w:type="dxa"/>
            <w:shd w:val="clear" w:color="auto" w:fill="FFFFFF"/>
          </w:tcPr>
          <w:p w14:paraId="10FA5EDC" w14:textId="13197C0B" w:rsidR="00636276" w:rsidRDefault="00636276" w:rsidP="00636276">
            <w:r>
              <w:t>Parent mechanical component</w:t>
            </w:r>
          </w:p>
        </w:tc>
      </w:tr>
      <w:tr w:rsidR="00636276" w14:paraId="7133AAC6" w14:textId="77777777" w:rsidTr="00636276">
        <w:tblPrEx>
          <w:tblCellMar>
            <w:bottom w:w="0" w:type="dxa"/>
          </w:tblCellMar>
        </w:tblPrEx>
        <w:tc>
          <w:tcPr>
            <w:tcW w:w="2268" w:type="dxa"/>
            <w:shd w:val="clear" w:color="auto" w:fill="FFFFFF"/>
          </w:tcPr>
          <w:p w14:paraId="2B1D3BC2" w14:textId="3E008E68" w:rsidR="00636276" w:rsidRDefault="00636276" w:rsidP="00636276">
            <w:r>
              <w:t>shown in</w:t>
            </w:r>
          </w:p>
        </w:tc>
        <w:tc>
          <w:tcPr>
            <w:tcW w:w="2268" w:type="dxa"/>
            <w:shd w:val="clear" w:color="auto" w:fill="FFFFFF"/>
          </w:tcPr>
          <w:p w14:paraId="1B8A4C08" w14:textId="522F0D5A" w:rsidR="00636276" w:rsidRDefault="00636276" w:rsidP="00636276">
            <w:hyperlink w:anchor="Deliverable13433" w:history="1">
              <w:r>
                <w:rPr>
                  <w:rStyle w:val="Hyperlink"/>
                </w:rPr>
                <w:t>Model View</w:t>
              </w:r>
            </w:hyperlink>
          </w:p>
        </w:tc>
        <w:tc>
          <w:tcPr>
            <w:tcW w:w="5101" w:type="dxa"/>
            <w:shd w:val="clear" w:color="auto" w:fill="FFFFFF"/>
          </w:tcPr>
          <w:p w14:paraId="23939E7B" w14:textId="0EE6BCC9" w:rsidR="00636276" w:rsidRDefault="00636276" w:rsidP="00636276">
            <w:r>
              <w:t>Parent model view</w:t>
            </w:r>
          </w:p>
        </w:tc>
      </w:tr>
      <w:tr w:rsidR="00636276" w14:paraId="06C4C933" w14:textId="77777777" w:rsidTr="00636276">
        <w:tblPrEx>
          <w:tblCellMar>
            <w:bottom w:w="0" w:type="dxa"/>
          </w:tblCellMar>
        </w:tblPrEx>
        <w:tc>
          <w:tcPr>
            <w:tcW w:w="2268" w:type="dxa"/>
            <w:shd w:val="clear" w:color="auto" w:fill="FFFFFF"/>
          </w:tcPr>
          <w:p w14:paraId="787AB48E" w14:textId="5FC8E346" w:rsidR="00636276" w:rsidRDefault="00636276" w:rsidP="00636276">
            <w:r>
              <w:t>configured in</w:t>
            </w:r>
          </w:p>
        </w:tc>
        <w:tc>
          <w:tcPr>
            <w:tcW w:w="2268" w:type="dxa"/>
            <w:shd w:val="clear" w:color="auto" w:fill="FFFFFF"/>
          </w:tcPr>
          <w:p w14:paraId="166DB502" w14:textId="06FF8A70" w:rsidR="00636276" w:rsidRDefault="00636276" w:rsidP="00636276">
            <w:hyperlink w:anchor="Deliverable14368" w:history="1">
              <w:r>
                <w:rPr>
                  <w:rStyle w:val="Hyperlink"/>
                </w:rPr>
                <w:t>Configuration</w:t>
              </w:r>
            </w:hyperlink>
          </w:p>
        </w:tc>
        <w:tc>
          <w:tcPr>
            <w:tcW w:w="5101" w:type="dxa"/>
            <w:shd w:val="clear" w:color="auto" w:fill="FFFFFF"/>
          </w:tcPr>
          <w:p w14:paraId="09C5DD3B" w14:textId="13E9AFE6" w:rsidR="00636276" w:rsidRDefault="00636276" w:rsidP="00636276">
            <w:r>
              <w:t>Relation to a configuration</w:t>
            </w:r>
          </w:p>
        </w:tc>
      </w:tr>
      <w:tr w:rsidR="00636276" w14:paraId="07F67814" w14:textId="77777777" w:rsidTr="00636276">
        <w:tblPrEx>
          <w:tblCellMar>
            <w:bottom w:w="0" w:type="dxa"/>
          </w:tblCellMar>
        </w:tblPrEx>
        <w:tc>
          <w:tcPr>
            <w:tcW w:w="2268" w:type="dxa"/>
            <w:shd w:val="clear" w:color="auto" w:fill="FFFFFF"/>
          </w:tcPr>
          <w:p w14:paraId="0B24CA8B" w14:textId="4EE4826B" w:rsidR="00636276" w:rsidRDefault="00636276" w:rsidP="00636276">
            <w:r>
              <w:t>option in</w:t>
            </w:r>
          </w:p>
        </w:tc>
        <w:tc>
          <w:tcPr>
            <w:tcW w:w="2268" w:type="dxa"/>
            <w:shd w:val="clear" w:color="auto" w:fill="FFFFFF"/>
          </w:tcPr>
          <w:p w14:paraId="1D7AF942" w14:textId="261CAD8F" w:rsidR="00636276" w:rsidRDefault="00636276" w:rsidP="00636276">
            <w:hyperlink w:anchor="Deliverable15753" w:history="1">
              <w:r>
                <w:rPr>
                  <w:rStyle w:val="Hyperlink"/>
                </w:rPr>
                <w:t>Variant</w:t>
              </w:r>
            </w:hyperlink>
          </w:p>
        </w:tc>
        <w:tc>
          <w:tcPr>
            <w:tcW w:w="5101" w:type="dxa"/>
            <w:shd w:val="clear" w:color="auto" w:fill="FFFFFF"/>
          </w:tcPr>
          <w:p w14:paraId="11B92CC0" w14:textId="020A99B7" w:rsidR="00636276" w:rsidRDefault="00636276" w:rsidP="00636276">
            <w:r>
              <w:t>Relation to a variant</w:t>
            </w:r>
          </w:p>
        </w:tc>
      </w:tr>
      <w:tr w:rsidR="00636276" w14:paraId="4CC19901" w14:textId="77777777" w:rsidTr="00636276">
        <w:tblPrEx>
          <w:tblCellMar>
            <w:bottom w:w="0" w:type="dxa"/>
          </w:tblCellMar>
        </w:tblPrEx>
        <w:tc>
          <w:tcPr>
            <w:tcW w:w="2268" w:type="dxa"/>
            <w:shd w:val="clear" w:color="auto" w:fill="FFFFFF"/>
          </w:tcPr>
          <w:p w14:paraId="053CC3C9" w14:textId="0581DAE1" w:rsidR="00636276" w:rsidRDefault="00636276" w:rsidP="00636276">
            <w:r>
              <w:t>implements</w:t>
            </w:r>
          </w:p>
        </w:tc>
        <w:tc>
          <w:tcPr>
            <w:tcW w:w="2268" w:type="dxa"/>
            <w:shd w:val="clear" w:color="auto" w:fill="FFFFFF"/>
          </w:tcPr>
          <w:p w14:paraId="072F9A24" w14:textId="7DE19A52" w:rsidR="00636276" w:rsidRDefault="00636276" w:rsidP="00636276">
            <w:hyperlink w:anchor="Deliverable13404" w:history="1">
              <w:r>
                <w:rPr>
                  <w:rStyle w:val="Hyperlink"/>
                </w:rPr>
                <w:t>Function</w:t>
              </w:r>
            </w:hyperlink>
          </w:p>
        </w:tc>
        <w:tc>
          <w:tcPr>
            <w:tcW w:w="5101" w:type="dxa"/>
            <w:shd w:val="clear" w:color="auto" w:fill="FFFFFF"/>
          </w:tcPr>
          <w:p w14:paraId="4838F952" w14:textId="0D4BF1AC" w:rsidR="00636276" w:rsidRDefault="00636276" w:rsidP="00636276">
            <w:r>
              <w:t>Product function implemented by the model annotation</w:t>
            </w:r>
          </w:p>
        </w:tc>
      </w:tr>
      <w:tr w:rsidR="00636276" w14:paraId="660408A3" w14:textId="77777777" w:rsidTr="00636276">
        <w:tblPrEx>
          <w:tblCellMar>
            <w:bottom w:w="0" w:type="dxa"/>
          </w:tblCellMar>
        </w:tblPrEx>
        <w:tc>
          <w:tcPr>
            <w:tcW w:w="2268" w:type="dxa"/>
            <w:shd w:val="clear" w:color="auto" w:fill="FFFFFF"/>
          </w:tcPr>
          <w:p w14:paraId="464E572B" w14:textId="40F9F5C0" w:rsidR="00636276" w:rsidRDefault="00636276" w:rsidP="00636276">
            <w:r>
              <w:t>relates to</w:t>
            </w:r>
          </w:p>
        </w:tc>
        <w:tc>
          <w:tcPr>
            <w:tcW w:w="2268" w:type="dxa"/>
            <w:shd w:val="clear" w:color="auto" w:fill="FFFFFF"/>
          </w:tcPr>
          <w:p w14:paraId="4672D3E1" w14:textId="6407C60E" w:rsidR="00636276" w:rsidRDefault="00636276" w:rsidP="00636276">
            <w:hyperlink w:anchor="Deliverable13437" w:history="1">
              <w:r>
                <w:rPr>
                  <w:rStyle w:val="Hyperlink"/>
                </w:rPr>
                <w:t>Model Annotation</w:t>
              </w:r>
            </w:hyperlink>
          </w:p>
        </w:tc>
        <w:tc>
          <w:tcPr>
            <w:tcW w:w="5101" w:type="dxa"/>
            <w:shd w:val="clear" w:color="auto" w:fill="FFFFFF"/>
          </w:tcPr>
          <w:p w14:paraId="3E372E9D" w14:textId="5F4D758B" w:rsidR="00636276" w:rsidRDefault="00636276" w:rsidP="00636276">
            <w:r>
              <w:t>Related annotations, i. e. datums</w:t>
            </w:r>
          </w:p>
        </w:tc>
      </w:tr>
    </w:tbl>
    <w:p w14:paraId="4F91C497" w14:textId="3DADB85E" w:rsidR="00636276" w:rsidRDefault="00636276" w:rsidP="00636276">
      <w:pPr>
        <w:pStyle w:val="berschrift5"/>
      </w:pPr>
      <w:bookmarkStart w:id="69" w:name="Deliverable19980"/>
      <w:r>
        <w:t>Surface Texture</w:t>
      </w:r>
      <w:bookmarkEnd w:id="69"/>
    </w:p>
    <w:p w14:paraId="48F4C05E" w14:textId="7084B621" w:rsidR="00636276" w:rsidRDefault="00636276" w:rsidP="00636276">
      <w:r>
        <w:t>Represents surface texture such as roughness and waviness</w:t>
      </w:r>
    </w:p>
    <w:p w14:paraId="2EB75377" w14:textId="77777777" w:rsidR="00636276" w:rsidRDefault="00636276" w:rsidP="00636276">
      <w:pPr>
        <w:keepNext/>
      </w:pPr>
      <w:r>
        <w:rPr>
          <w:noProof/>
        </w:rPr>
        <w:drawing>
          <wp:inline distT="0" distB="0" distL="0" distR="0" wp14:anchorId="3ED84A62" wp14:editId="64470B47">
            <wp:extent cx="857370" cy="857370"/>
            <wp:effectExtent l="0" t="0" r="0" b="0"/>
            <wp:docPr id="920896586"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9658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2B2B7D6" w14:textId="5B68C999" w:rsidR="00636276" w:rsidRDefault="00636276" w:rsidP="00636276">
      <w:pPr>
        <w:pStyle w:val="Beschriftung"/>
      </w:pPr>
      <w:r>
        <w:t xml:space="preserve">Figure </w:t>
      </w:r>
      <w:fldSimple w:instr=" SEQ Figure \* ARABIC ">
        <w:r>
          <w:rPr>
            <w:noProof/>
          </w:rPr>
          <w:t>65</w:t>
        </w:r>
      </w:fldSimple>
      <w:r>
        <w:t xml:space="preserve"> Icon</w:t>
      </w:r>
    </w:p>
    <w:p w14:paraId="4FA6F3AC" w14:textId="77777777" w:rsidR="00636276" w:rsidRDefault="00636276" w:rsidP="00636276">
      <w:pPr>
        <w:keepNext/>
      </w:pPr>
      <w:r>
        <w:rPr>
          <w:noProof/>
        </w:rPr>
        <w:lastRenderedPageBreak/>
        <w:drawing>
          <wp:inline distT="0" distB="0" distL="0" distR="0" wp14:anchorId="74089188" wp14:editId="10609529">
            <wp:extent cx="6119495" cy="2347595"/>
            <wp:effectExtent l="0" t="0" r="0" b="0"/>
            <wp:docPr id="1531152982"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52982"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19495" cy="2347595"/>
                    </a:xfrm>
                    <a:prstGeom prst="rect">
                      <a:avLst/>
                    </a:prstGeom>
                  </pic:spPr>
                </pic:pic>
              </a:graphicData>
            </a:graphic>
          </wp:inline>
        </w:drawing>
      </w:r>
    </w:p>
    <w:p w14:paraId="34FDBBC1" w14:textId="612CED28" w:rsidR="00636276" w:rsidRDefault="00636276" w:rsidP="00636276">
      <w:pPr>
        <w:pStyle w:val="Beschriftung"/>
      </w:pPr>
      <w:r>
        <w:t xml:space="preserve">Figure </w:t>
      </w:r>
      <w:fldSimple w:instr=" SEQ Figure \* ARABIC ">
        <w:r>
          <w:rPr>
            <w:noProof/>
          </w:rPr>
          <w:t>66</w:t>
        </w:r>
      </w:fldSimple>
      <w:r>
        <w:t xml:space="preserve"> Class Context Diagram 'Surface Texture'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3B937C0" w14:textId="77777777" w:rsidTr="00636276">
        <w:tblPrEx>
          <w:tblCellMar>
            <w:bottom w:w="0" w:type="dxa"/>
          </w:tblCellMar>
        </w:tblPrEx>
        <w:tc>
          <w:tcPr>
            <w:tcW w:w="2268" w:type="dxa"/>
            <w:shd w:val="clear" w:color="auto" w:fill="FFFFFF"/>
          </w:tcPr>
          <w:p w14:paraId="053E5D01" w14:textId="7B170D2B" w:rsidR="00636276" w:rsidRDefault="00636276" w:rsidP="00636276">
            <w:r w:rsidRPr="00636276">
              <w:rPr>
                <w:rStyle w:val="Fett"/>
              </w:rPr>
              <w:t>Generalizations</w:t>
            </w:r>
          </w:p>
        </w:tc>
        <w:tc>
          <w:tcPr>
            <w:tcW w:w="7369" w:type="dxa"/>
            <w:shd w:val="clear" w:color="auto" w:fill="FFFFFF"/>
          </w:tcPr>
          <w:p w14:paraId="4482A9CF" w14:textId="6D04B0BA" w:rsidR="00636276" w:rsidRDefault="00636276" w:rsidP="00636276">
            <w:hyperlink w:anchor="Deliverable13437" w:history="1">
              <w:r>
                <w:rPr>
                  <w:rStyle w:val="Hyperlink"/>
                </w:rPr>
                <w:t>Model Annotation</w:t>
              </w:r>
            </w:hyperlink>
          </w:p>
        </w:tc>
      </w:tr>
      <w:tr w:rsidR="00636276" w14:paraId="03DF2485" w14:textId="77777777" w:rsidTr="00636276">
        <w:tblPrEx>
          <w:tblCellMar>
            <w:bottom w:w="0" w:type="dxa"/>
          </w:tblCellMar>
        </w:tblPrEx>
        <w:tc>
          <w:tcPr>
            <w:tcW w:w="2268" w:type="dxa"/>
            <w:shd w:val="clear" w:color="auto" w:fill="FFFFFF"/>
          </w:tcPr>
          <w:p w14:paraId="0F7453A7" w14:textId="09AA5693" w:rsidR="00636276" w:rsidRPr="00636276" w:rsidRDefault="00636276" w:rsidP="00636276">
            <w:pPr>
              <w:rPr>
                <w:rStyle w:val="Fett"/>
              </w:rPr>
            </w:pPr>
            <w:r w:rsidRPr="00636276">
              <w:rPr>
                <w:rStyle w:val="Fett"/>
              </w:rPr>
              <w:t>Delivered to</w:t>
            </w:r>
          </w:p>
        </w:tc>
        <w:tc>
          <w:tcPr>
            <w:tcW w:w="7369" w:type="dxa"/>
            <w:shd w:val="clear" w:color="auto" w:fill="FFFFFF"/>
          </w:tcPr>
          <w:p w14:paraId="6A200A12" w14:textId="77777777" w:rsidR="00636276" w:rsidRDefault="00636276" w:rsidP="00636276">
            <w:hyperlink w:anchor="Activity2541" w:history="1">
              <w:r>
                <w:rPr>
                  <w:rStyle w:val="Hyperlink"/>
                </w:rPr>
                <w:t>Plan and prepare Simulation</w:t>
              </w:r>
            </w:hyperlink>
          </w:p>
          <w:p w14:paraId="02D2BA16" w14:textId="77777777" w:rsidR="00636276" w:rsidRDefault="00636276" w:rsidP="00636276">
            <w:hyperlink w:anchor="Activity2542" w:history="1">
              <w:r>
                <w:rPr>
                  <w:rStyle w:val="Hyperlink"/>
                </w:rPr>
                <w:t>Prepare Testing</w:t>
              </w:r>
            </w:hyperlink>
          </w:p>
          <w:p w14:paraId="22F374C4" w14:textId="77777777" w:rsidR="00636276" w:rsidRDefault="00636276" w:rsidP="00636276">
            <w:hyperlink w:anchor="Activity2544" w:history="1">
              <w:r>
                <w:rPr>
                  <w:rStyle w:val="Hyperlink"/>
                </w:rPr>
                <w:t>Process Planning</w:t>
              </w:r>
            </w:hyperlink>
          </w:p>
          <w:p w14:paraId="568FD506" w14:textId="77777777" w:rsidR="00636276" w:rsidRDefault="00636276" w:rsidP="00636276">
            <w:hyperlink w:anchor="Activity2665" w:history="1">
              <w:r>
                <w:rPr>
                  <w:rStyle w:val="Hyperlink"/>
                </w:rPr>
                <w:t>Inspection Planning</w:t>
              </w:r>
            </w:hyperlink>
          </w:p>
          <w:p w14:paraId="3E7C5669" w14:textId="77777777" w:rsidR="00636276" w:rsidRDefault="00636276" w:rsidP="00636276">
            <w:hyperlink w:anchor="Activity3044" w:history="1">
              <w:r>
                <w:rPr>
                  <w:rStyle w:val="Hyperlink"/>
                </w:rPr>
                <w:t>Cost Calculation</w:t>
              </w:r>
            </w:hyperlink>
          </w:p>
          <w:p w14:paraId="3D31DC85" w14:textId="77777777" w:rsidR="00636276" w:rsidRDefault="00636276" w:rsidP="00636276">
            <w:hyperlink w:anchor="Activity2545" w:history="1">
              <w:r>
                <w:rPr>
                  <w:rStyle w:val="Hyperlink"/>
                </w:rPr>
                <w:t>Plant Layout</w:t>
              </w:r>
            </w:hyperlink>
          </w:p>
          <w:p w14:paraId="46B679BB" w14:textId="77777777" w:rsidR="00636276" w:rsidRDefault="00636276" w:rsidP="00636276">
            <w:hyperlink w:anchor="Activity2546" w:history="1">
              <w:r>
                <w:rPr>
                  <w:rStyle w:val="Hyperlink"/>
                </w:rPr>
                <w:t>Tools &amp; Equipment Design</w:t>
              </w:r>
            </w:hyperlink>
          </w:p>
          <w:p w14:paraId="24507041" w14:textId="77777777" w:rsidR="00636276" w:rsidRDefault="00636276" w:rsidP="00636276">
            <w:hyperlink w:anchor="Activity2548" w:history="1">
              <w:r>
                <w:rPr>
                  <w:rStyle w:val="Hyperlink"/>
                </w:rPr>
                <w:t>Parts Manufacturing</w:t>
              </w:r>
            </w:hyperlink>
          </w:p>
          <w:p w14:paraId="76E2E7B6" w14:textId="77777777" w:rsidR="00636276" w:rsidRDefault="00636276" w:rsidP="00636276">
            <w:hyperlink w:anchor="Activity2549" w:history="1">
              <w:r>
                <w:rPr>
                  <w:rStyle w:val="Hyperlink"/>
                </w:rPr>
                <w:t>Product Assembly</w:t>
              </w:r>
            </w:hyperlink>
          </w:p>
          <w:p w14:paraId="7CB9EDA7" w14:textId="44A16DFE" w:rsidR="00636276" w:rsidRDefault="00636276" w:rsidP="00636276">
            <w:hyperlink w:anchor="Activity2666" w:history="1">
              <w:r>
                <w:rPr>
                  <w:rStyle w:val="Hyperlink"/>
                </w:rPr>
                <w:t>Procurement</w:t>
              </w:r>
            </w:hyperlink>
          </w:p>
        </w:tc>
      </w:tr>
    </w:tbl>
    <w:p w14:paraId="7503E726" w14:textId="064E18CB"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7362ED7" w14:textId="77777777" w:rsidTr="00636276">
        <w:tblPrEx>
          <w:tblCellMar>
            <w:bottom w:w="0" w:type="dxa"/>
          </w:tblCellMar>
        </w:tblPrEx>
        <w:tc>
          <w:tcPr>
            <w:tcW w:w="2268" w:type="dxa"/>
            <w:shd w:val="clear" w:color="auto" w:fill="FFFFFF"/>
          </w:tcPr>
          <w:p w14:paraId="7B1A2973" w14:textId="37FF71E8" w:rsidR="00636276" w:rsidRDefault="00636276" w:rsidP="00636276">
            <w:r>
              <w:t>Identifier</w:t>
            </w:r>
          </w:p>
        </w:tc>
        <w:tc>
          <w:tcPr>
            <w:tcW w:w="2268" w:type="dxa"/>
            <w:shd w:val="clear" w:color="auto" w:fill="FFFFFF"/>
          </w:tcPr>
          <w:p w14:paraId="35B50F26" w14:textId="7CF8EF07" w:rsidR="00636276" w:rsidRDefault="00636276" w:rsidP="00636276">
            <w:hyperlink w:anchor="Deliverable16441" w:history="1">
              <w:r>
                <w:rPr>
                  <w:rStyle w:val="Hyperlink"/>
                </w:rPr>
                <w:t>xs:string</w:t>
              </w:r>
            </w:hyperlink>
          </w:p>
        </w:tc>
        <w:tc>
          <w:tcPr>
            <w:tcW w:w="5101" w:type="dxa"/>
            <w:shd w:val="clear" w:color="auto" w:fill="FFFFFF"/>
          </w:tcPr>
          <w:p w14:paraId="7E12EDB5" w14:textId="0706EC89" w:rsidR="00636276" w:rsidRDefault="00636276" w:rsidP="00636276">
            <w:r>
              <w:t>Unambiguous identifier of the element</w:t>
            </w:r>
          </w:p>
        </w:tc>
      </w:tr>
      <w:tr w:rsidR="00636276" w14:paraId="5363E73A" w14:textId="77777777" w:rsidTr="00636276">
        <w:tblPrEx>
          <w:tblCellMar>
            <w:bottom w:w="0" w:type="dxa"/>
          </w:tblCellMar>
        </w:tblPrEx>
        <w:tc>
          <w:tcPr>
            <w:tcW w:w="2268" w:type="dxa"/>
            <w:shd w:val="clear" w:color="auto" w:fill="FFFFFF"/>
          </w:tcPr>
          <w:p w14:paraId="24C26B15" w14:textId="5457C30E" w:rsidR="00636276" w:rsidRDefault="00636276" w:rsidP="00636276">
            <w:r>
              <w:t>Number</w:t>
            </w:r>
          </w:p>
        </w:tc>
        <w:tc>
          <w:tcPr>
            <w:tcW w:w="2268" w:type="dxa"/>
            <w:shd w:val="clear" w:color="auto" w:fill="FFFFFF"/>
          </w:tcPr>
          <w:p w14:paraId="5192D626" w14:textId="0CEC9B6F" w:rsidR="00636276" w:rsidRDefault="00636276" w:rsidP="00636276">
            <w:hyperlink w:anchor="Deliverable16441" w:history="1">
              <w:r>
                <w:rPr>
                  <w:rStyle w:val="Hyperlink"/>
                </w:rPr>
                <w:t>xs:string</w:t>
              </w:r>
            </w:hyperlink>
          </w:p>
        </w:tc>
        <w:tc>
          <w:tcPr>
            <w:tcW w:w="5101" w:type="dxa"/>
            <w:shd w:val="clear" w:color="auto" w:fill="FFFFFF"/>
          </w:tcPr>
          <w:p w14:paraId="092E61A0" w14:textId="31DF8BF9" w:rsidR="00636276" w:rsidRDefault="00636276" w:rsidP="00636276">
            <w:r>
              <w:t>Legible number or name of the element, i. e. part number</w:t>
            </w:r>
          </w:p>
        </w:tc>
      </w:tr>
      <w:tr w:rsidR="00636276" w14:paraId="5E79A1D7" w14:textId="77777777" w:rsidTr="00636276">
        <w:tblPrEx>
          <w:tblCellMar>
            <w:bottom w:w="0" w:type="dxa"/>
          </w:tblCellMar>
        </w:tblPrEx>
        <w:tc>
          <w:tcPr>
            <w:tcW w:w="2268" w:type="dxa"/>
            <w:shd w:val="clear" w:color="auto" w:fill="FFFFFF"/>
          </w:tcPr>
          <w:p w14:paraId="08193593" w14:textId="36F0B8E8" w:rsidR="00636276" w:rsidRDefault="00636276" w:rsidP="00636276">
            <w:r>
              <w:t>Title</w:t>
            </w:r>
          </w:p>
        </w:tc>
        <w:tc>
          <w:tcPr>
            <w:tcW w:w="2268" w:type="dxa"/>
            <w:shd w:val="clear" w:color="auto" w:fill="FFFFFF"/>
          </w:tcPr>
          <w:p w14:paraId="4A290D7C" w14:textId="76051260" w:rsidR="00636276" w:rsidRDefault="00636276" w:rsidP="00636276">
            <w:hyperlink w:anchor="Deliverable16441" w:history="1">
              <w:r>
                <w:rPr>
                  <w:rStyle w:val="Hyperlink"/>
                </w:rPr>
                <w:t>xs:string</w:t>
              </w:r>
            </w:hyperlink>
          </w:p>
        </w:tc>
        <w:tc>
          <w:tcPr>
            <w:tcW w:w="5101" w:type="dxa"/>
            <w:shd w:val="clear" w:color="auto" w:fill="FFFFFF"/>
          </w:tcPr>
          <w:p w14:paraId="23F73A05" w14:textId="20C656FB" w:rsidR="00636276" w:rsidRDefault="00636276" w:rsidP="00636276">
            <w:r>
              <w:t>Title of the element</w:t>
            </w:r>
          </w:p>
        </w:tc>
      </w:tr>
      <w:tr w:rsidR="00636276" w14:paraId="00F91779" w14:textId="77777777" w:rsidTr="00636276">
        <w:tblPrEx>
          <w:tblCellMar>
            <w:bottom w:w="0" w:type="dxa"/>
          </w:tblCellMar>
        </w:tblPrEx>
        <w:tc>
          <w:tcPr>
            <w:tcW w:w="2268" w:type="dxa"/>
            <w:shd w:val="clear" w:color="auto" w:fill="FFFFFF"/>
          </w:tcPr>
          <w:p w14:paraId="3898B940" w14:textId="02FEBBA1" w:rsidR="00636276" w:rsidRDefault="00636276" w:rsidP="00636276">
            <w:r>
              <w:t>Description</w:t>
            </w:r>
          </w:p>
        </w:tc>
        <w:tc>
          <w:tcPr>
            <w:tcW w:w="2268" w:type="dxa"/>
            <w:shd w:val="clear" w:color="auto" w:fill="FFFFFF"/>
          </w:tcPr>
          <w:p w14:paraId="5607AEA1" w14:textId="41EE7CFC" w:rsidR="00636276" w:rsidRDefault="00636276" w:rsidP="00636276">
            <w:hyperlink w:anchor="Deliverable16441" w:history="1">
              <w:r>
                <w:rPr>
                  <w:rStyle w:val="Hyperlink"/>
                </w:rPr>
                <w:t>xs:string</w:t>
              </w:r>
            </w:hyperlink>
          </w:p>
        </w:tc>
        <w:tc>
          <w:tcPr>
            <w:tcW w:w="5101" w:type="dxa"/>
            <w:shd w:val="clear" w:color="auto" w:fill="FFFFFF"/>
          </w:tcPr>
          <w:p w14:paraId="7FC34348" w14:textId="7E137635" w:rsidR="00636276" w:rsidRDefault="00636276" w:rsidP="00636276">
            <w:r>
              <w:t>Description of the element</w:t>
            </w:r>
          </w:p>
        </w:tc>
      </w:tr>
      <w:tr w:rsidR="00636276" w14:paraId="3DAEDCFB" w14:textId="77777777" w:rsidTr="00636276">
        <w:tblPrEx>
          <w:tblCellMar>
            <w:bottom w:w="0" w:type="dxa"/>
          </w:tblCellMar>
        </w:tblPrEx>
        <w:tc>
          <w:tcPr>
            <w:tcW w:w="2268" w:type="dxa"/>
            <w:shd w:val="clear" w:color="auto" w:fill="FFFFFF"/>
          </w:tcPr>
          <w:p w14:paraId="6F19AFF0" w14:textId="48640415" w:rsidR="00636276" w:rsidRDefault="00636276" w:rsidP="00636276">
            <w:r>
              <w:t>Type</w:t>
            </w:r>
          </w:p>
        </w:tc>
        <w:tc>
          <w:tcPr>
            <w:tcW w:w="2268" w:type="dxa"/>
            <w:shd w:val="clear" w:color="auto" w:fill="FFFFFF"/>
          </w:tcPr>
          <w:p w14:paraId="477F75EF" w14:textId="3D363F26" w:rsidR="00636276" w:rsidRDefault="00636276" w:rsidP="00636276">
            <w:hyperlink w:anchor="Deliverable16441" w:history="1">
              <w:r>
                <w:rPr>
                  <w:rStyle w:val="Hyperlink"/>
                </w:rPr>
                <w:t>xs:string</w:t>
              </w:r>
            </w:hyperlink>
          </w:p>
        </w:tc>
        <w:tc>
          <w:tcPr>
            <w:tcW w:w="5101" w:type="dxa"/>
            <w:shd w:val="clear" w:color="auto" w:fill="FFFFFF"/>
          </w:tcPr>
          <w:p w14:paraId="7FDC3374" w14:textId="40D6B585" w:rsidR="00636276" w:rsidRDefault="00636276" w:rsidP="00636276">
            <w:r>
              <w:t>Type of an element</w:t>
            </w:r>
          </w:p>
        </w:tc>
      </w:tr>
      <w:tr w:rsidR="00636276" w14:paraId="026A6C3B" w14:textId="77777777" w:rsidTr="00636276">
        <w:tblPrEx>
          <w:tblCellMar>
            <w:bottom w:w="0" w:type="dxa"/>
          </w:tblCellMar>
        </w:tblPrEx>
        <w:tc>
          <w:tcPr>
            <w:tcW w:w="2268" w:type="dxa"/>
            <w:shd w:val="clear" w:color="auto" w:fill="FFFFFF"/>
          </w:tcPr>
          <w:p w14:paraId="317B482A" w14:textId="76A52319" w:rsidR="00636276" w:rsidRDefault="00636276" w:rsidP="00636276">
            <w:r>
              <w:t>Classification</w:t>
            </w:r>
          </w:p>
        </w:tc>
        <w:tc>
          <w:tcPr>
            <w:tcW w:w="2268" w:type="dxa"/>
            <w:shd w:val="clear" w:color="auto" w:fill="FFFFFF"/>
          </w:tcPr>
          <w:p w14:paraId="618C5423" w14:textId="5CD95EC0" w:rsidR="00636276" w:rsidRDefault="00636276" w:rsidP="00636276">
            <w:hyperlink w:anchor="Deliverable16441" w:history="1">
              <w:r>
                <w:rPr>
                  <w:rStyle w:val="Hyperlink"/>
                </w:rPr>
                <w:t>xs:string</w:t>
              </w:r>
            </w:hyperlink>
          </w:p>
        </w:tc>
        <w:tc>
          <w:tcPr>
            <w:tcW w:w="5101" w:type="dxa"/>
            <w:shd w:val="clear" w:color="auto" w:fill="FFFFFF"/>
          </w:tcPr>
          <w:p w14:paraId="5F84BD98" w14:textId="6692FC91" w:rsidR="00636276" w:rsidRDefault="00636276" w:rsidP="00636276">
            <w:r>
              <w:t>Classification of the annotation</w:t>
            </w:r>
          </w:p>
        </w:tc>
      </w:tr>
    </w:tbl>
    <w:p w14:paraId="42C482ED" w14:textId="47D054DE"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48C6A9D" w14:textId="77777777" w:rsidTr="00636276">
        <w:tblPrEx>
          <w:tblCellMar>
            <w:bottom w:w="0" w:type="dxa"/>
          </w:tblCellMar>
        </w:tblPrEx>
        <w:tc>
          <w:tcPr>
            <w:tcW w:w="2268" w:type="dxa"/>
            <w:shd w:val="clear" w:color="auto" w:fill="FFFFFF"/>
          </w:tcPr>
          <w:p w14:paraId="4A9BBD63" w14:textId="513EA17C" w:rsidR="00636276" w:rsidRDefault="00636276" w:rsidP="00636276">
            <w:r>
              <w:t>part of</w:t>
            </w:r>
          </w:p>
        </w:tc>
        <w:tc>
          <w:tcPr>
            <w:tcW w:w="2268" w:type="dxa"/>
            <w:shd w:val="clear" w:color="auto" w:fill="FFFFFF"/>
          </w:tcPr>
          <w:p w14:paraId="53BD4F36" w14:textId="6ED3F131" w:rsidR="00636276" w:rsidRDefault="00636276" w:rsidP="00636276">
            <w:hyperlink w:anchor="Deliverable13422" w:history="1">
              <w:r>
                <w:rPr>
                  <w:rStyle w:val="Hyperlink"/>
                </w:rPr>
                <w:t>Mechanical Component</w:t>
              </w:r>
            </w:hyperlink>
          </w:p>
        </w:tc>
        <w:tc>
          <w:tcPr>
            <w:tcW w:w="5101" w:type="dxa"/>
            <w:shd w:val="clear" w:color="auto" w:fill="FFFFFF"/>
          </w:tcPr>
          <w:p w14:paraId="2094B910" w14:textId="78FFD02A" w:rsidR="00636276" w:rsidRDefault="00636276" w:rsidP="00636276">
            <w:r>
              <w:t>Parent mechanical component</w:t>
            </w:r>
          </w:p>
        </w:tc>
      </w:tr>
      <w:tr w:rsidR="00636276" w14:paraId="301FF1DB" w14:textId="77777777" w:rsidTr="00636276">
        <w:tblPrEx>
          <w:tblCellMar>
            <w:bottom w:w="0" w:type="dxa"/>
          </w:tblCellMar>
        </w:tblPrEx>
        <w:tc>
          <w:tcPr>
            <w:tcW w:w="2268" w:type="dxa"/>
            <w:shd w:val="clear" w:color="auto" w:fill="FFFFFF"/>
          </w:tcPr>
          <w:p w14:paraId="4C0DD471" w14:textId="7E4F8763" w:rsidR="00636276" w:rsidRDefault="00636276" w:rsidP="00636276">
            <w:r>
              <w:t>shown in</w:t>
            </w:r>
          </w:p>
        </w:tc>
        <w:tc>
          <w:tcPr>
            <w:tcW w:w="2268" w:type="dxa"/>
            <w:shd w:val="clear" w:color="auto" w:fill="FFFFFF"/>
          </w:tcPr>
          <w:p w14:paraId="499BE2D8" w14:textId="59469B97" w:rsidR="00636276" w:rsidRDefault="00636276" w:rsidP="00636276">
            <w:hyperlink w:anchor="Deliverable13433" w:history="1">
              <w:r>
                <w:rPr>
                  <w:rStyle w:val="Hyperlink"/>
                </w:rPr>
                <w:t>Model View</w:t>
              </w:r>
            </w:hyperlink>
          </w:p>
        </w:tc>
        <w:tc>
          <w:tcPr>
            <w:tcW w:w="5101" w:type="dxa"/>
            <w:shd w:val="clear" w:color="auto" w:fill="FFFFFF"/>
          </w:tcPr>
          <w:p w14:paraId="7C5A529B" w14:textId="17C888AB" w:rsidR="00636276" w:rsidRDefault="00636276" w:rsidP="00636276">
            <w:r>
              <w:t>Parent model view</w:t>
            </w:r>
          </w:p>
        </w:tc>
      </w:tr>
      <w:tr w:rsidR="00636276" w14:paraId="7819F4AE" w14:textId="77777777" w:rsidTr="00636276">
        <w:tblPrEx>
          <w:tblCellMar>
            <w:bottom w:w="0" w:type="dxa"/>
          </w:tblCellMar>
        </w:tblPrEx>
        <w:tc>
          <w:tcPr>
            <w:tcW w:w="2268" w:type="dxa"/>
            <w:shd w:val="clear" w:color="auto" w:fill="FFFFFF"/>
          </w:tcPr>
          <w:p w14:paraId="625E5A0F" w14:textId="6B89B61E" w:rsidR="00636276" w:rsidRDefault="00636276" w:rsidP="00636276">
            <w:r>
              <w:t>configured in</w:t>
            </w:r>
          </w:p>
        </w:tc>
        <w:tc>
          <w:tcPr>
            <w:tcW w:w="2268" w:type="dxa"/>
            <w:shd w:val="clear" w:color="auto" w:fill="FFFFFF"/>
          </w:tcPr>
          <w:p w14:paraId="58B1D1A8" w14:textId="332B1D60" w:rsidR="00636276" w:rsidRDefault="00636276" w:rsidP="00636276">
            <w:hyperlink w:anchor="Deliverable14368" w:history="1">
              <w:r>
                <w:rPr>
                  <w:rStyle w:val="Hyperlink"/>
                </w:rPr>
                <w:t>Configuration</w:t>
              </w:r>
            </w:hyperlink>
          </w:p>
        </w:tc>
        <w:tc>
          <w:tcPr>
            <w:tcW w:w="5101" w:type="dxa"/>
            <w:shd w:val="clear" w:color="auto" w:fill="FFFFFF"/>
          </w:tcPr>
          <w:p w14:paraId="38C4FC90" w14:textId="07A1279D" w:rsidR="00636276" w:rsidRDefault="00636276" w:rsidP="00636276">
            <w:r>
              <w:t>Relation to a configuration</w:t>
            </w:r>
          </w:p>
        </w:tc>
      </w:tr>
      <w:tr w:rsidR="00636276" w14:paraId="78E205CA" w14:textId="77777777" w:rsidTr="00636276">
        <w:tblPrEx>
          <w:tblCellMar>
            <w:bottom w:w="0" w:type="dxa"/>
          </w:tblCellMar>
        </w:tblPrEx>
        <w:tc>
          <w:tcPr>
            <w:tcW w:w="2268" w:type="dxa"/>
            <w:shd w:val="clear" w:color="auto" w:fill="FFFFFF"/>
          </w:tcPr>
          <w:p w14:paraId="442DE431" w14:textId="0545AB13" w:rsidR="00636276" w:rsidRDefault="00636276" w:rsidP="00636276">
            <w:r>
              <w:t>option in</w:t>
            </w:r>
          </w:p>
        </w:tc>
        <w:tc>
          <w:tcPr>
            <w:tcW w:w="2268" w:type="dxa"/>
            <w:shd w:val="clear" w:color="auto" w:fill="FFFFFF"/>
          </w:tcPr>
          <w:p w14:paraId="2F97FF93" w14:textId="4C544A3D" w:rsidR="00636276" w:rsidRDefault="00636276" w:rsidP="00636276">
            <w:hyperlink w:anchor="Deliverable15753" w:history="1">
              <w:r>
                <w:rPr>
                  <w:rStyle w:val="Hyperlink"/>
                </w:rPr>
                <w:t>Variant</w:t>
              </w:r>
            </w:hyperlink>
          </w:p>
        </w:tc>
        <w:tc>
          <w:tcPr>
            <w:tcW w:w="5101" w:type="dxa"/>
            <w:shd w:val="clear" w:color="auto" w:fill="FFFFFF"/>
          </w:tcPr>
          <w:p w14:paraId="753477BA" w14:textId="29138143" w:rsidR="00636276" w:rsidRDefault="00636276" w:rsidP="00636276">
            <w:r>
              <w:t>Relation to a variant</w:t>
            </w:r>
          </w:p>
        </w:tc>
      </w:tr>
      <w:tr w:rsidR="00636276" w14:paraId="6D6847EA" w14:textId="77777777" w:rsidTr="00636276">
        <w:tblPrEx>
          <w:tblCellMar>
            <w:bottom w:w="0" w:type="dxa"/>
          </w:tblCellMar>
        </w:tblPrEx>
        <w:tc>
          <w:tcPr>
            <w:tcW w:w="2268" w:type="dxa"/>
            <w:shd w:val="clear" w:color="auto" w:fill="FFFFFF"/>
          </w:tcPr>
          <w:p w14:paraId="646B1E15" w14:textId="63900A47" w:rsidR="00636276" w:rsidRDefault="00636276" w:rsidP="00636276">
            <w:r>
              <w:t>implements</w:t>
            </w:r>
          </w:p>
        </w:tc>
        <w:tc>
          <w:tcPr>
            <w:tcW w:w="2268" w:type="dxa"/>
            <w:shd w:val="clear" w:color="auto" w:fill="FFFFFF"/>
          </w:tcPr>
          <w:p w14:paraId="7C6E0529" w14:textId="4AA87B0A" w:rsidR="00636276" w:rsidRDefault="00636276" w:rsidP="00636276">
            <w:hyperlink w:anchor="Deliverable13404" w:history="1">
              <w:r>
                <w:rPr>
                  <w:rStyle w:val="Hyperlink"/>
                </w:rPr>
                <w:t>Function</w:t>
              </w:r>
            </w:hyperlink>
          </w:p>
        </w:tc>
        <w:tc>
          <w:tcPr>
            <w:tcW w:w="5101" w:type="dxa"/>
            <w:shd w:val="clear" w:color="auto" w:fill="FFFFFF"/>
          </w:tcPr>
          <w:p w14:paraId="23C8E790" w14:textId="5F0310DC" w:rsidR="00636276" w:rsidRDefault="00636276" w:rsidP="00636276">
            <w:r>
              <w:t>Product function implemented by the model annotation</w:t>
            </w:r>
          </w:p>
        </w:tc>
      </w:tr>
      <w:tr w:rsidR="00636276" w14:paraId="782829B7" w14:textId="77777777" w:rsidTr="00636276">
        <w:tblPrEx>
          <w:tblCellMar>
            <w:bottom w:w="0" w:type="dxa"/>
          </w:tblCellMar>
        </w:tblPrEx>
        <w:tc>
          <w:tcPr>
            <w:tcW w:w="2268" w:type="dxa"/>
            <w:shd w:val="clear" w:color="auto" w:fill="FFFFFF"/>
          </w:tcPr>
          <w:p w14:paraId="755703B5" w14:textId="0A968928" w:rsidR="00636276" w:rsidRDefault="00636276" w:rsidP="00636276">
            <w:r>
              <w:t>relates to</w:t>
            </w:r>
          </w:p>
        </w:tc>
        <w:tc>
          <w:tcPr>
            <w:tcW w:w="2268" w:type="dxa"/>
            <w:shd w:val="clear" w:color="auto" w:fill="FFFFFF"/>
          </w:tcPr>
          <w:p w14:paraId="26361D2F" w14:textId="54B125E5" w:rsidR="00636276" w:rsidRDefault="00636276" w:rsidP="00636276">
            <w:hyperlink w:anchor="Deliverable13437" w:history="1">
              <w:r>
                <w:rPr>
                  <w:rStyle w:val="Hyperlink"/>
                </w:rPr>
                <w:t>Model Annotation</w:t>
              </w:r>
            </w:hyperlink>
          </w:p>
        </w:tc>
        <w:tc>
          <w:tcPr>
            <w:tcW w:w="5101" w:type="dxa"/>
            <w:shd w:val="clear" w:color="auto" w:fill="FFFFFF"/>
          </w:tcPr>
          <w:p w14:paraId="050A533E" w14:textId="49A58652" w:rsidR="00636276" w:rsidRDefault="00636276" w:rsidP="00636276">
            <w:r>
              <w:t>Related annotations, i. e. datums</w:t>
            </w:r>
          </w:p>
        </w:tc>
      </w:tr>
    </w:tbl>
    <w:p w14:paraId="32BD4EFC" w14:textId="7EDE9017" w:rsidR="00636276" w:rsidRDefault="00636276" w:rsidP="00636276">
      <w:pPr>
        <w:pStyle w:val="berschrift5"/>
        <w:numPr>
          <w:ilvl w:val="4"/>
          <w:numId w:val="28"/>
        </w:numPr>
      </w:pPr>
      <w:bookmarkStart w:id="70" w:name="Deliverable20261"/>
      <w:r>
        <w:lastRenderedPageBreak/>
        <w:t>Hole</w:t>
      </w:r>
      <w:bookmarkEnd w:id="70"/>
    </w:p>
    <w:p w14:paraId="6B5DAD47" w14:textId="03CD5AAF" w:rsidR="00636276" w:rsidRDefault="00636276" w:rsidP="00636276">
      <w:r>
        <w:t>A cylindrical or conical hole in a part, typically used as a mechanical interface to other mechanical components.</w:t>
      </w:r>
    </w:p>
    <w:p w14:paraId="3B92D826" w14:textId="77777777" w:rsidR="00636276" w:rsidRDefault="00636276" w:rsidP="00636276">
      <w:pPr>
        <w:keepNext/>
      </w:pPr>
      <w:r>
        <w:rPr>
          <w:noProof/>
        </w:rPr>
        <w:drawing>
          <wp:inline distT="0" distB="0" distL="0" distR="0" wp14:anchorId="52EF0991" wp14:editId="440BB662">
            <wp:extent cx="857370" cy="857370"/>
            <wp:effectExtent l="0" t="0" r="0" b="0"/>
            <wp:docPr id="184543492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4927"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82FD99C" w14:textId="63F2C1F5" w:rsidR="00636276" w:rsidRDefault="00636276" w:rsidP="00636276">
      <w:pPr>
        <w:pStyle w:val="Beschriftung"/>
      </w:pPr>
      <w:r>
        <w:t xml:space="preserve">Figure </w:t>
      </w:r>
      <w:fldSimple w:instr=" SEQ Figure \* ARABIC ">
        <w:r>
          <w:rPr>
            <w:noProof/>
          </w:rPr>
          <w:t>67</w:t>
        </w:r>
      </w:fldSimple>
      <w:r>
        <w:t xml:space="preserve"> Icon</w:t>
      </w:r>
    </w:p>
    <w:p w14:paraId="71F7E4AE" w14:textId="77777777" w:rsidR="00636276" w:rsidRDefault="00636276" w:rsidP="00636276">
      <w:pPr>
        <w:keepNext/>
      </w:pPr>
      <w:r>
        <w:rPr>
          <w:noProof/>
        </w:rPr>
        <w:drawing>
          <wp:inline distT="0" distB="0" distL="0" distR="0" wp14:anchorId="63DC4E99" wp14:editId="4A2EB66E">
            <wp:extent cx="3596510" cy="3211170"/>
            <wp:effectExtent l="0" t="0" r="4445" b="8890"/>
            <wp:docPr id="1915433190"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33190" name=""/>
                    <pic:cNvPicPr/>
                  </pic:nvPicPr>
                  <pic:blipFill>
                    <a:blip r:embed="rId88">
                      <a:extLst>
                        <a:ext uri="{28A0092B-C50C-407E-A947-70E740481C1C}">
                          <a14:useLocalDpi xmlns:a14="http://schemas.microsoft.com/office/drawing/2010/main" val="0"/>
                        </a:ext>
                      </a:extLst>
                    </a:blip>
                    <a:stretch>
                      <a:fillRect/>
                    </a:stretch>
                  </pic:blipFill>
                  <pic:spPr>
                    <a:xfrm>
                      <a:off x="0" y="0"/>
                      <a:ext cx="3596510" cy="3211170"/>
                    </a:xfrm>
                    <a:prstGeom prst="rect">
                      <a:avLst/>
                    </a:prstGeom>
                  </pic:spPr>
                </pic:pic>
              </a:graphicData>
            </a:graphic>
          </wp:inline>
        </w:drawing>
      </w:r>
    </w:p>
    <w:p w14:paraId="5FA09CB5" w14:textId="0D41293A" w:rsidR="00636276" w:rsidRDefault="00636276" w:rsidP="00636276">
      <w:pPr>
        <w:pStyle w:val="Beschriftung"/>
      </w:pPr>
      <w:r>
        <w:t xml:space="preserve">Figure </w:t>
      </w:r>
      <w:fldSimple w:instr=" SEQ Figure \* ARABIC ">
        <w:r>
          <w:rPr>
            <w:noProof/>
          </w:rPr>
          <w:t>68</w:t>
        </w:r>
      </w:fldSimple>
      <w:r>
        <w:t xml:space="preserve"> Class Context Diagram 'Hole'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3303D77" w14:textId="77777777" w:rsidTr="00636276">
        <w:tblPrEx>
          <w:tblCellMar>
            <w:bottom w:w="0" w:type="dxa"/>
          </w:tblCellMar>
        </w:tblPrEx>
        <w:tc>
          <w:tcPr>
            <w:tcW w:w="2268" w:type="dxa"/>
            <w:shd w:val="clear" w:color="auto" w:fill="FFFFFF"/>
          </w:tcPr>
          <w:p w14:paraId="6678E628" w14:textId="1B0A7256" w:rsidR="00636276" w:rsidRDefault="00636276" w:rsidP="00636276">
            <w:r w:rsidRPr="00636276">
              <w:rPr>
                <w:rStyle w:val="Fett"/>
              </w:rPr>
              <w:t>Delivered to</w:t>
            </w:r>
          </w:p>
        </w:tc>
        <w:tc>
          <w:tcPr>
            <w:tcW w:w="7369" w:type="dxa"/>
            <w:shd w:val="clear" w:color="auto" w:fill="FFFFFF"/>
          </w:tcPr>
          <w:p w14:paraId="2A779C6D" w14:textId="77777777" w:rsidR="00636276" w:rsidRDefault="00636276" w:rsidP="00636276">
            <w:hyperlink w:anchor="Activity2541" w:history="1">
              <w:r>
                <w:rPr>
                  <w:rStyle w:val="Hyperlink"/>
                </w:rPr>
                <w:t>Plan and prepare Simulation</w:t>
              </w:r>
            </w:hyperlink>
          </w:p>
          <w:p w14:paraId="07512C50" w14:textId="77777777" w:rsidR="00636276" w:rsidRDefault="00636276" w:rsidP="00636276">
            <w:hyperlink w:anchor="Activity2542" w:history="1">
              <w:r>
                <w:rPr>
                  <w:rStyle w:val="Hyperlink"/>
                </w:rPr>
                <w:t>Prepare Testing</w:t>
              </w:r>
            </w:hyperlink>
          </w:p>
          <w:p w14:paraId="340456E9" w14:textId="77777777" w:rsidR="00636276" w:rsidRDefault="00636276" w:rsidP="00636276">
            <w:hyperlink w:anchor="Activity2544" w:history="1">
              <w:r>
                <w:rPr>
                  <w:rStyle w:val="Hyperlink"/>
                </w:rPr>
                <w:t>Process Planning</w:t>
              </w:r>
            </w:hyperlink>
          </w:p>
          <w:p w14:paraId="3C8689DA" w14:textId="77777777" w:rsidR="00636276" w:rsidRDefault="00636276" w:rsidP="00636276">
            <w:hyperlink w:anchor="Activity2665" w:history="1">
              <w:r>
                <w:rPr>
                  <w:rStyle w:val="Hyperlink"/>
                </w:rPr>
                <w:t>Inspection Planning</w:t>
              </w:r>
            </w:hyperlink>
          </w:p>
          <w:p w14:paraId="446DC89B" w14:textId="77777777" w:rsidR="00636276" w:rsidRDefault="00636276" w:rsidP="00636276">
            <w:hyperlink w:anchor="Activity3044" w:history="1">
              <w:r>
                <w:rPr>
                  <w:rStyle w:val="Hyperlink"/>
                </w:rPr>
                <w:t>Cost Calculation</w:t>
              </w:r>
            </w:hyperlink>
          </w:p>
          <w:p w14:paraId="0DCC68C4" w14:textId="77777777" w:rsidR="00636276" w:rsidRDefault="00636276" w:rsidP="00636276">
            <w:hyperlink w:anchor="Activity2548" w:history="1">
              <w:r>
                <w:rPr>
                  <w:rStyle w:val="Hyperlink"/>
                </w:rPr>
                <w:t>Parts Manufacturing</w:t>
              </w:r>
            </w:hyperlink>
          </w:p>
          <w:p w14:paraId="64AB7C86" w14:textId="77777777" w:rsidR="00636276" w:rsidRDefault="00636276" w:rsidP="00636276">
            <w:hyperlink w:anchor="Activity3043" w:history="1">
              <w:r>
                <w:rPr>
                  <w:rStyle w:val="Hyperlink"/>
                </w:rPr>
                <w:t>Disassembly &amp; Recycling</w:t>
              </w:r>
            </w:hyperlink>
          </w:p>
          <w:p w14:paraId="47228AB6" w14:textId="76B009C8" w:rsidR="00636276" w:rsidRDefault="00636276" w:rsidP="00636276">
            <w:hyperlink w:anchor="Activity2666" w:history="1">
              <w:r>
                <w:rPr>
                  <w:rStyle w:val="Hyperlink"/>
                </w:rPr>
                <w:t>Procurement</w:t>
              </w:r>
            </w:hyperlink>
          </w:p>
        </w:tc>
      </w:tr>
    </w:tbl>
    <w:p w14:paraId="5E5AE93E" w14:textId="1B1EBD40"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597D058" w14:textId="77777777" w:rsidTr="00636276">
        <w:tblPrEx>
          <w:tblCellMar>
            <w:bottom w:w="0" w:type="dxa"/>
          </w:tblCellMar>
        </w:tblPrEx>
        <w:tc>
          <w:tcPr>
            <w:tcW w:w="2268" w:type="dxa"/>
            <w:shd w:val="clear" w:color="auto" w:fill="FFFFFF"/>
          </w:tcPr>
          <w:p w14:paraId="70E45C76" w14:textId="159F13FF" w:rsidR="00636276" w:rsidRDefault="00636276" w:rsidP="00636276">
            <w:r>
              <w:t>Identifier</w:t>
            </w:r>
          </w:p>
        </w:tc>
        <w:tc>
          <w:tcPr>
            <w:tcW w:w="2268" w:type="dxa"/>
            <w:shd w:val="clear" w:color="auto" w:fill="FFFFFF"/>
          </w:tcPr>
          <w:p w14:paraId="03BC1288" w14:textId="761EED13" w:rsidR="00636276" w:rsidRDefault="00636276" w:rsidP="00636276">
            <w:hyperlink w:anchor="Deliverable16441" w:history="1">
              <w:r>
                <w:rPr>
                  <w:rStyle w:val="Hyperlink"/>
                </w:rPr>
                <w:t>xs:string</w:t>
              </w:r>
            </w:hyperlink>
          </w:p>
        </w:tc>
        <w:tc>
          <w:tcPr>
            <w:tcW w:w="5101" w:type="dxa"/>
            <w:shd w:val="clear" w:color="auto" w:fill="FFFFFF"/>
          </w:tcPr>
          <w:p w14:paraId="611FA207" w14:textId="444E3081" w:rsidR="00636276" w:rsidRDefault="00636276" w:rsidP="00636276">
            <w:r>
              <w:t>Unambiguous identifier of the element</w:t>
            </w:r>
          </w:p>
        </w:tc>
      </w:tr>
      <w:tr w:rsidR="00636276" w14:paraId="3A4CC4F1" w14:textId="77777777" w:rsidTr="00636276">
        <w:tblPrEx>
          <w:tblCellMar>
            <w:bottom w:w="0" w:type="dxa"/>
          </w:tblCellMar>
        </w:tblPrEx>
        <w:tc>
          <w:tcPr>
            <w:tcW w:w="2268" w:type="dxa"/>
            <w:shd w:val="clear" w:color="auto" w:fill="FFFFFF"/>
          </w:tcPr>
          <w:p w14:paraId="71BAA1AB" w14:textId="543CBA42" w:rsidR="00636276" w:rsidRDefault="00636276" w:rsidP="00636276">
            <w:r>
              <w:t>Number</w:t>
            </w:r>
          </w:p>
        </w:tc>
        <w:tc>
          <w:tcPr>
            <w:tcW w:w="2268" w:type="dxa"/>
            <w:shd w:val="clear" w:color="auto" w:fill="FFFFFF"/>
          </w:tcPr>
          <w:p w14:paraId="1FD8FE61" w14:textId="08008275" w:rsidR="00636276" w:rsidRDefault="00636276" w:rsidP="00636276">
            <w:hyperlink w:anchor="Deliverable16441" w:history="1">
              <w:r>
                <w:rPr>
                  <w:rStyle w:val="Hyperlink"/>
                </w:rPr>
                <w:t>xs:string</w:t>
              </w:r>
            </w:hyperlink>
          </w:p>
        </w:tc>
        <w:tc>
          <w:tcPr>
            <w:tcW w:w="5101" w:type="dxa"/>
            <w:shd w:val="clear" w:color="auto" w:fill="FFFFFF"/>
          </w:tcPr>
          <w:p w14:paraId="62A3A062" w14:textId="6B070087" w:rsidR="00636276" w:rsidRDefault="00636276" w:rsidP="00636276">
            <w:r>
              <w:t>Legible number or name of the element, i. e. part number</w:t>
            </w:r>
          </w:p>
        </w:tc>
      </w:tr>
      <w:tr w:rsidR="00636276" w14:paraId="7BCBCDED" w14:textId="77777777" w:rsidTr="00636276">
        <w:tblPrEx>
          <w:tblCellMar>
            <w:bottom w:w="0" w:type="dxa"/>
          </w:tblCellMar>
        </w:tblPrEx>
        <w:tc>
          <w:tcPr>
            <w:tcW w:w="2268" w:type="dxa"/>
            <w:shd w:val="clear" w:color="auto" w:fill="FFFFFF"/>
          </w:tcPr>
          <w:p w14:paraId="391EE855" w14:textId="329D2A3B" w:rsidR="00636276" w:rsidRDefault="00636276" w:rsidP="00636276">
            <w:r>
              <w:t>Title</w:t>
            </w:r>
          </w:p>
        </w:tc>
        <w:tc>
          <w:tcPr>
            <w:tcW w:w="2268" w:type="dxa"/>
            <w:shd w:val="clear" w:color="auto" w:fill="FFFFFF"/>
          </w:tcPr>
          <w:p w14:paraId="71C3D367" w14:textId="68D4B009" w:rsidR="00636276" w:rsidRDefault="00636276" w:rsidP="00636276">
            <w:hyperlink w:anchor="Deliverable16441" w:history="1">
              <w:r>
                <w:rPr>
                  <w:rStyle w:val="Hyperlink"/>
                </w:rPr>
                <w:t>xs:string</w:t>
              </w:r>
            </w:hyperlink>
          </w:p>
        </w:tc>
        <w:tc>
          <w:tcPr>
            <w:tcW w:w="5101" w:type="dxa"/>
            <w:shd w:val="clear" w:color="auto" w:fill="FFFFFF"/>
          </w:tcPr>
          <w:p w14:paraId="0091FE0C" w14:textId="11E490AE" w:rsidR="00636276" w:rsidRDefault="00636276" w:rsidP="00636276">
            <w:r>
              <w:t>Title of the element</w:t>
            </w:r>
          </w:p>
        </w:tc>
      </w:tr>
      <w:tr w:rsidR="00636276" w14:paraId="292F8C46" w14:textId="77777777" w:rsidTr="00636276">
        <w:tblPrEx>
          <w:tblCellMar>
            <w:bottom w:w="0" w:type="dxa"/>
          </w:tblCellMar>
        </w:tblPrEx>
        <w:tc>
          <w:tcPr>
            <w:tcW w:w="2268" w:type="dxa"/>
            <w:shd w:val="clear" w:color="auto" w:fill="FFFFFF"/>
          </w:tcPr>
          <w:p w14:paraId="012419A7" w14:textId="395F2F9C" w:rsidR="00636276" w:rsidRDefault="00636276" w:rsidP="00636276">
            <w:r>
              <w:t>Type</w:t>
            </w:r>
          </w:p>
        </w:tc>
        <w:tc>
          <w:tcPr>
            <w:tcW w:w="2268" w:type="dxa"/>
            <w:shd w:val="clear" w:color="auto" w:fill="FFFFFF"/>
          </w:tcPr>
          <w:p w14:paraId="60F8C0D5" w14:textId="636A726C" w:rsidR="00636276" w:rsidRDefault="00636276" w:rsidP="00636276">
            <w:hyperlink w:anchor="Deliverable16441" w:history="1">
              <w:r>
                <w:rPr>
                  <w:rStyle w:val="Hyperlink"/>
                </w:rPr>
                <w:t>xs:string</w:t>
              </w:r>
            </w:hyperlink>
          </w:p>
        </w:tc>
        <w:tc>
          <w:tcPr>
            <w:tcW w:w="5101" w:type="dxa"/>
            <w:shd w:val="clear" w:color="auto" w:fill="FFFFFF"/>
          </w:tcPr>
          <w:p w14:paraId="420A88D1" w14:textId="6ABF81EF" w:rsidR="00636276" w:rsidRDefault="00636276" w:rsidP="00636276">
            <w:r>
              <w:t>Type of an element</w:t>
            </w:r>
          </w:p>
        </w:tc>
      </w:tr>
      <w:tr w:rsidR="00636276" w14:paraId="39F598DC" w14:textId="77777777" w:rsidTr="00636276">
        <w:tblPrEx>
          <w:tblCellMar>
            <w:bottom w:w="0" w:type="dxa"/>
          </w:tblCellMar>
        </w:tblPrEx>
        <w:tc>
          <w:tcPr>
            <w:tcW w:w="2268" w:type="dxa"/>
            <w:shd w:val="clear" w:color="auto" w:fill="FFFFFF"/>
          </w:tcPr>
          <w:p w14:paraId="74EAA29A" w14:textId="644F5CAA" w:rsidR="00636276" w:rsidRDefault="00636276" w:rsidP="00636276">
            <w:r>
              <w:t>Durchmesser</w:t>
            </w:r>
          </w:p>
        </w:tc>
        <w:tc>
          <w:tcPr>
            <w:tcW w:w="2268" w:type="dxa"/>
            <w:shd w:val="clear" w:color="auto" w:fill="FFFFFF"/>
          </w:tcPr>
          <w:p w14:paraId="686CD532" w14:textId="1237F2BF" w:rsidR="00636276" w:rsidRDefault="00636276" w:rsidP="00636276">
            <w:hyperlink w:anchor="Deliverable22698" w:history="1">
              <w:r>
                <w:rPr>
                  <w:rStyle w:val="Hyperlink"/>
                </w:rPr>
                <w:t>dim:Length</w:t>
              </w:r>
            </w:hyperlink>
          </w:p>
        </w:tc>
        <w:tc>
          <w:tcPr>
            <w:tcW w:w="5101" w:type="dxa"/>
            <w:shd w:val="clear" w:color="auto" w:fill="FFFFFF"/>
          </w:tcPr>
          <w:p w14:paraId="323BC4B1" w14:textId="77777777" w:rsidR="00636276" w:rsidRDefault="00636276" w:rsidP="00636276"/>
        </w:tc>
      </w:tr>
      <w:tr w:rsidR="00636276" w14:paraId="5CD89B2B" w14:textId="77777777" w:rsidTr="00636276">
        <w:tblPrEx>
          <w:tblCellMar>
            <w:bottom w:w="0" w:type="dxa"/>
          </w:tblCellMar>
        </w:tblPrEx>
        <w:tc>
          <w:tcPr>
            <w:tcW w:w="2268" w:type="dxa"/>
            <w:shd w:val="clear" w:color="auto" w:fill="FFFFFF"/>
          </w:tcPr>
          <w:p w14:paraId="6FA374C3" w14:textId="6FBAF398" w:rsidR="00636276" w:rsidRDefault="00636276" w:rsidP="00636276">
            <w:r>
              <w:t>Length</w:t>
            </w:r>
          </w:p>
        </w:tc>
        <w:tc>
          <w:tcPr>
            <w:tcW w:w="2268" w:type="dxa"/>
            <w:shd w:val="clear" w:color="auto" w:fill="FFFFFF"/>
          </w:tcPr>
          <w:p w14:paraId="6CC33EFE" w14:textId="18A0D1BD" w:rsidR="00636276" w:rsidRDefault="00636276" w:rsidP="00636276">
            <w:hyperlink w:anchor="Deliverable22698" w:history="1">
              <w:r>
                <w:rPr>
                  <w:rStyle w:val="Hyperlink"/>
                </w:rPr>
                <w:t>dim:Length</w:t>
              </w:r>
            </w:hyperlink>
          </w:p>
        </w:tc>
        <w:tc>
          <w:tcPr>
            <w:tcW w:w="5101" w:type="dxa"/>
            <w:shd w:val="clear" w:color="auto" w:fill="FFFFFF"/>
          </w:tcPr>
          <w:p w14:paraId="195494AE" w14:textId="77777777" w:rsidR="00636276" w:rsidRDefault="00636276" w:rsidP="00636276"/>
        </w:tc>
      </w:tr>
    </w:tbl>
    <w:p w14:paraId="07ED04D1" w14:textId="7F3F74B1" w:rsidR="00636276" w:rsidRDefault="00636276" w:rsidP="00636276">
      <w:pPr>
        <w:pStyle w:val="Beschriftung"/>
      </w:pPr>
      <w:r>
        <w:lastRenderedPageBreak/>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AB9A188" w14:textId="77777777" w:rsidTr="00636276">
        <w:tblPrEx>
          <w:tblCellMar>
            <w:bottom w:w="0" w:type="dxa"/>
          </w:tblCellMar>
        </w:tblPrEx>
        <w:tc>
          <w:tcPr>
            <w:tcW w:w="2268" w:type="dxa"/>
            <w:shd w:val="clear" w:color="auto" w:fill="FFFFFF"/>
          </w:tcPr>
          <w:p w14:paraId="737A3691" w14:textId="56166D86" w:rsidR="00636276" w:rsidRDefault="00636276" w:rsidP="00636276">
            <w:r>
              <w:t>part of</w:t>
            </w:r>
          </w:p>
        </w:tc>
        <w:tc>
          <w:tcPr>
            <w:tcW w:w="2268" w:type="dxa"/>
            <w:shd w:val="clear" w:color="auto" w:fill="FFFFFF"/>
          </w:tcPr>
          <w:p w14:paraId="328C597B" w14:textId="12C15DF2" w:rsidR="00636276" w:rsidRDefault="00636276" w:rsidP="00636276">
            <w:hyperlink w:anchor="Deliverable14853" w:history="1">
              <w:r>
                <w:rPr>
                  <w:rStyle w:val="Hyperlink"/>
                </w:rPr>
                <w:t>Body</w:t>
              </w:r>
            </w:hyperlink>
          </w:p>
        </w:tc>
        <w:tc>
          <w:tcPr>
            <w:tcW w:w="5101" w:type="dxa"/>
            <w:shd w:val="clear" w:color="auto" w:fill="FFFFFF"/>
          </w:tcPr>
          <w:p w14:paraId="4D518073" w14:textId="6F69F587" w:rsidR="00636276" w:rsidRDefault="00636276" w:rsidP="00636276">
            <w:r>
              <w:t>Parent body</w:t>
            </w:r>
          </w:p>
        </w:tc>
      </w:tr>
      <w:tr w:rsidR="00636276" w14:paraId="53A3D69D" w14:textId="77777777" w:rsidTr="00636276">
        <w:tblPrEx>
          <w:tblCellMar>
            <w:bottom w:w="0" w:type="dxa"/>
          </w:tblCellMar>
        </w:tblPrEx>
        <w:tc>
          <w:tcPr>
            <w:tcW w:w="2268" w:type="dxa"/>
            <w:shd w:val="clear" w:color="auto" w:fill="FFFFFF"/>
          </w:tcPr>
          <w:p w14:paraId="5F967AA6" w14:textId="450ABB44" w:rsidR="00636276" w:rsidRDefault="00636276" w:rsidP="00636276">
            <w:r>
              <w:t>used at location in</w:t>
            </w:r>
          </w:p>
        </w:tc>
        <w:tc>
          <w:tcPr>
            <w:tcW w:w="2268" w:type="dxa"/>
            <w:shd w:val="clear" w:color="auto" w:fill="FFFFFF"/>
          </w:tcPr>
          <w:p w14:paraId="2AEC11D7" w14:textId="42F9E87E" w:rsidR="00636276" w:rsidRDefault="00636276" w:rsidP="00636276">
            <w:hyperlink w:anchor="Deliverable13422" w:history="1">
              <w:r>
                <w:rPr>
                  <w:rStyle w:val="Hyperlink"/>
                </w:rPr>
                <w:t>Mechanical Component</w:t>
              </w:r>
            </w:hyperlink>
          </w:p>
        </w:tc>
        <w:tc>
          <w:tcPr>
            <w:tcW w:w="5101" w:type="dxa"/>
            <w:shd w:val="clear" w:color="auto" w:fill="FFFFFF"/>
          </w:tcPr>
          <w:p w14:paraId="3D752F49" w14:textId="7C6370EF" w:rsidR="00636276" w:rsidRDefault="00636276" w:rsidP="00636276">
            <w:r>
              <w:t>Context element of a located usage</w:t>
            </w:r>
          </w:p>
        </w:tc>
      </w:tr>
    </w:tbl>
    <w:p w14:paraId="6974927B" w14:textId="1394EF65" w:rsidR="00636276" w:rsidRDefault="00636276" w:rsidP="00636276">
      <w:pPr>
        <w:pStyle w:val="berschrift5"/>
      </w:pPr>
      <w:bookmarkStart w:id="71" w:name="Deliverable23106"/>
      <w:r>
        <w:t>Gearing</w:t>
      </w:r>
      <w:bookmarkEnd w:id="71"/>
    </w:p>
    <w:p w14:paraId="735C7900" w14:textId="3D9AE70B" w:rsidR="00636276" w:rsidRDefault="00636276" w:rsidP="00636276">
      <w:r>
        <w:t>Gearing specification</w:t>
      </w:r>
    </w:p>
    <w:p w14:paraId="2E72582F" w14:textId="77777777" w:rsidR="00636276" w:rsidRDefault="00636276" w:rsidP="00636276">
      <w:pPr>
        <w:keepNext/>
      </w:pPr>
      <w:r>
        <w:rPr>
          <w:noProof/>
        </w:rPr>
        <w:drawing>
          <wp:inline distT="0" distB="0" distL="0" distR="0" wp14:anchorId="37046DF1" wp14:editId="79301111">
            <wp:extent cx="857370" cy="857370"/>
            <wp:effectExtent l="0" t="0" r="0" b="0"/>
            <wp:docPr id="1947436415"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641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C9C0AA2" w14:textId="6F0616B9" w:rsidR="00636276" w:rsidRDefault="00636276" w:rsidP="00636276">
      <w:pPr>
        <w:pStyle w:val="Beschriftung"/>
      </w:pPr>
      <w:r>
        <w:t xml:space="preserve">Figure </w:t>
      </w:r>
      <w:fldSimple w:instr=" SEQ Figure \* ARABIC ">
        <w:r>
          <w:rPr>
            <w:noProof/>
          </w:rPr>
          <w:t>69</w:t>
        </w:r>
      </w:fldSimple>
      <w:r>
        <w:t xml:space="preserve"> Icon</w:t>
      </w:r>
    </w:p>
    <w:p w14:paraId="183655C2" w14:textId="77777777" w:rsidR="00636276" w:rsidRDefault="00636276" w:rsidP="00636276">
      <w:pPr>
        <w:keepNext/>
      </w:pPr>
      <w:r>
        <w:rPr>
          <w:noProof/>
        </w:rPr>
        <w:drawing>
          <wp:inline distT="0" distB="0" distL="0" distR="0" wp14:anchorId="2B6B85CD" wp14:editId="76AC43C5">
            <wp:extent cx="1915532" cy="1144852"/>
            <wp:effectExtent l="0" t="0" r="8890" b="0"/>
            <wp:docPr id="906475205"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75205" name=""/>
                    <pic:cNvPicPr/>
                  </pic:nvPicPr>
                  <pic:blipFill>
                    <a:blip r:embed="rId90">
                      <a:extLst>
                        <a:ext uri="{28A0092B-C50C-407E-A947-70E740481C1C}">
                          <a14:useLocalDpi xmlns:a14="http://schemas.microsoft.com/office/drawing/2010/main" val="0"/>
                        </a:ext>
                      </a:extLst>
                    </a:blip>
                    <a:stretch>
                      <a:fillRect/>
                    </a:stretch>
                  </pic:blipFill>
                  <pic:spPr>
                    <a:xfrm>
                      <a:off x="0" y="0"/>
                      <a:ext cx="1915532" cy="1144852"/>
                    </a:xfrm>
                    <a:prstGeom prst="rect">
                      <a:avLst/>
                    </a:prstGeom>
                  </pic:spPr>
                </pic:pic>
              </a:graphicData>
            </a:graphic>
          </wp:inline>
        </w:drawing>
      </w:r>
    </w:p>
    <w:p w14:paraId="0C95371C" w14:textId="1DAC6154" w:rsidR="00636276" w:rsidRDefault="00636276" w:rsidP="00636276">
      <w:pPr>
        <w:pStyle w:val="Beschriftung"/>
      </w:pPr>
      <w:r>
        <w:t xml:space="preserve">Figure </w:t>
      </w:r>
      <w:fldSimple w:instr=" SEQ Figure \* ARABIC ">
        <w:r>
          <w:rPr>
            <w:noProof/>
          </w:rPr>
          <w:t>70</w:t>
        </w:r>
      </w:fldSimple>
      <w:r>
        <w:t xml:space="preserve"> Class Context Diagram 'Gearing'</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320230C" w14:textId="77777777" w:rsidTr="00636276">
        <w:tblPrEx>
          <w:tblCellMar>
            <w:bottom w:w="0" w:type="dxa"/>
          </w:tblCellMar>
        </w:tblPrEx>
        <w:tc>
          <w:tcPr>
            <w:tcW w:w="2268" w:type="dxa"/>
            <w:shd w:val="clear" w:color="auto" w:fill="FFFFFF"/>
          </w:tcPr>
          <w:p w14:paraId="072439ED" w14:textId="6D23E3DF" w:rsidR="00636276" w:rsidRDefault="00636276" w:rsidP="00636276">
            <w:r w:rsidRPr="00636276">
              <w:rPr>
                <w:rStyle w:val="Fett"/>
              </w:rPr>
              <w:t>Delivered to</w:t>
            </w:r>
          </w:p>
        </w:tc>
        <w:tc>
          <w:tcPr>
            <w:tcW w:w="7369" w:type="dxa"/>
            <w:shd w:val="clear" w:color="auto" w:fill="FFFFFF"/>
          </w:tcPr>
          <w:p w14:paraId="344FF4EC" w14:textId="77777777" w:rsidR="00636276" w:rsidRDefault="00636276" w:rsidP="00636276">
            <w:hyperlink w:anchor="Activity2541" w:history="1">
              <w:r>
                <w:rPr>
                  <w:rStyle w:val="Hyperlink"/>
                </w:rPr>
                <w:t>Plan and prepare Simulation</w:t>
              </w:r>
            </w:hyperlink>
          </w:p>
          <w:p w14:paraId="2BA3DD18" w14:textId="77777777" w:rsidR="00636276" w:rsidRDefault="00636276" w:rsidP="00636276">
            <w:hyperlink w:anchor="Activity2542" w:history="1">
              <w:r>
                <w:rPr>
                  <w:rStyle w:val="Hyperlink"/>
                </w:rPr>
                <w:t>Prepare Testing</w:t>
              </w:r>
            </w:hyperlink>
          </w:p>
          <w:p w14:paraId="461381FB" w14:textId="77777777" w:rsidR="00636276" w:rsidRDefault="00636276" w:rsidP="00636276">
            <w:hyperlink w:anchor="Activity2544" w:history="1">
              <w:r>
                <w:rPr>
                  <w:rStyle w:val="Hyperlink"/>
                </w:rPr>
                <w:t>Process Planning</w:t>
              </w:r>
            </w:hyperlink>
          </w:p>
          <w:p w14:paraId="3E14EB58" w14:textId="77777777" w:rsidR="00636276" w:rsidRDefault="00636276" w:rsidP="00636276">
            <w:hyperlink w:anchor="Activity2665" w:history="1">
              <w:r>
                <w:rPr>
                  <w:rStyle w:val="Hyperlink"/>
                </w:rPr>
                <w:t>Inspection Planning</w:t>
              </w:r>
            </w:hyperlink>
          </w:p>
          <w:p w14:paraId="3F677E97" w14:textId="77777777" w:rsidR="00636276" w:rsidRDefault="00636276" w:rsidP="00636276">
            <w:hyperlink w:anchor="Activity3044" w:history="1">
              <w:r>
                <w:rPr>
                  <w:rStyle w:val="Hyperlink"/>
                </w:rPr>
                <w:t>Cost Calculation</w:t>
              </w:r>
            </w:hyperlink>
          </w:p>
          <w:p w14:paraId="47F61570" w14:textId="77777777" w:rsidR="00636276" w:rsidRDefault="00636276" w:rsidP="00636276">
            <w:hyperlink w:anchor="Activity2548" w:history="1">
              <w:r>
                <w:rPr>
                  <w:rStyle w:val="Hyperlink"/>
                </w:rPr>
                <w:t>Parts Manufacturing</w:t>
              </w:r>
            </w:hyperlink>
          </w:p>
          <w:p w14:paraId="13CEE47C" w14:textId="27574E09" w:rsidR="00636276" w:rsidRDefault="00636276" w:rsidP="00636276">
            <w:hyperlink w:anchor="Activity2666" w:history="1">
              <w:r>
                <w:rPr>
                  <w:rStyle w:val="Hyperlink"/>
                </w:rPr>
                <w:t>Procurement</w:t>
              </w:r>
            </w:hyperlink>
          </w:p>
        </w:tc>
      </w:tr>
    </w:tbl>
    <w:p w14:paraId="42F76D1C" w14:textId="6D8DC1F2" w:rsidR="00636276" w:rsidRDefault="00636276" w:rsidP="00636276">
      <w:pPr>
        <w:pStyle w:val="berschrift5"/>
        <w:numPr>
          <w:ilvl w:val="4"/>
          <w:numId w:val="29"/>
        </w:numPr>
      </w:pPr>
      <w:bookmarkStart w:id="72" w:name="Deliverable14476"/>
      <w:r>
        <w:t>Kinematic Mechanism</w:t>
      </w:r>
      <w:bookmarkEnd w:id="72"/>
    </w:p>
    <w:p w14:paraId="0F137501" w14:textId="787C6BD8" w:rsidR="00636276" w:rsidRDefault="00636276" w:rsidP="00636276">
      <w:r>
        <w:t>Represents a kinematic mechanism</w:t>
      </w:r>
    </w:p>
    <w:p w14:paraId="43FE6558" w14:textId="77777777" w:rsidR="00636276" w:rsidRDefault="00636276" w:rsidP="00636276">
      <w:pPr>
        <w:keepNext/>
      </w:pPr>
      <w:r>
        <w:rPr>
          <w:noProof/>
        </w:rPr>
        <w:drawing>
          <wp:inline distT="0" distB="0" distL="0" distR="0" wp14:anchorId="6A21C4DF" wp14:editId="248ABAE1">
            <wp:extent cx="857370" cy="857370"/>
            <wp:effectExtent l="0" t="0" r="0" b="0"/>
            <wp:docPr id="1164921802"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1802"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5BBAD22" w14:textId="7F1C3281" w:rsidR="00636276" w:rsidRDefault="00636276" w:rsidP="00636276">
      <w:pPr>
        <w:pStyle w:val="Beschriftung"/>
      </w:pPr>
      <w:r>
        <w:t xml:space="preserve">Figure </w:t>
      </w:r>
      <w:fldSimple w:instr=" SEQ Figure \* ARABIC ">
        <w:r>
          <w:rPr>
            <w:noProof/>
          </w:rPr>
          <w:t>71</w:t>
        </w:r>
      </w:fldSimple>
      <w:r>
        <w:t xml:space="preserve"> Icon</w:t>
      </w:r>
    </w:p>
    <w:p w14:paraId="6C37AF58" w14:textId="77777777" w:rsidR="00636276" w:rsidRDefault="00636276" w:rsidP="00636276">
      <w:pPr>
        <w:keepNext/>
      </w:pPr>
      <w:r>
        <w:rPr>
          <w:noProof/>
        </w:rPr>
        <w:lastRenderedPageBreak/>
        <w:drawing>
          <wp:inline distT="0" distB="0" distL="0" distR="0" wp14:anchorId="7390D5C5" wp14:editId="21CD3B96">
            <wp:extent cx="3596510" cy="2859337"/>
            <wp:effectExtent l="0" t="0" r="4445" b="0"/>
            <wp:docPr id="643878834"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8834" name=""/>
                    <pic:cNvPicPr/>
                  </pic:nvPicPr>
                  <pic:blipFill>
                    <a:blip r:embed="rId92">
                      <a:extLst>
                        <a:ext uri="{28A0092B-C50C-407E-A947-70E740481C1C}">
                          <a14:useLocalDpi xmlns:a14="http://schemas.microsoft.com/office/drawing/2010/main" val="0"/>
                        </a:ext>
                      </a:extLst>
                    </a:blip>
                    <a:stretch>
                      <a:fillRect/>
                    </a:stretch>
                  </pic:blipFill>
                  <pic:spPr>
                    <a:xfrm>
                      <a:off x="0" y="0"/>
                      <a:ext cx="3596510" cy="2859337"/>
                    </a:xfrm>
                    <a:prstGeom prst="rect">
                      <a:avLst/>
                    </a:prstGeom>
                  </pic:spPr>
                </pic:pic>
              </a:graphicData>
            </a:graphic>
          </wp:inline>
        </w:drawing>
      </w:r>
    </w:p>
    <w:p w14:paraId="55A84EAE" w14:textId="1FD90E4D" w:rsidR="00636276" w:rsidRDefault="00636276" w:rsidP="00636276">
      <w:pPr>
        <w:pStyle w:val="Beschriftung"/>
      </w:pPr>
      <w:r>
        <w:t xml:space="preserve">Figure </w:t>
      </w:r>
      <w:fldSimple w:instr=" SEQ Figure \* ARABIC ">
        <w:r>
          <w:rPr>
            <w:noProof/>
          </w:rPr>
          <w:t>72</w:t>
        </w:r>
      </w:fldSimple>
      <w:r>
        <w:t xml:space="preserve"> Class Context Diagram 'Kinematic Mechanism'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4F15EDC" w14:textId="77777777" w:rsidTr="00636276">
        <w:tblPrEx>
          <w:tblCellMar>
            <w:bottom w:w="0" w:type="dxa"/>
          </w:tblCellMar>
        </w:tblPrEx>
        <w:tc>
          <w:tcPr>
            <w:tcW w:w="2268" w:type="dxa"/>
            <w:shd w:val="clear" w:color="auto" w:fill="FFFFFF"/>
          </w:tcPr>
          <w:p w14:paraId="4BE8FFD9" w14:textId="5281BA5A" w:rsidR="00636276" w:rsidRDefault="00636276" w:rsidP="00636276">
            <w:r w:rsidRPr="00636276">
              <w:rPr>
                <w:rStyle w:val="Fett"/>
              </w:rPr>
              <w:t>Delivered by</w:t>
            </w:r>
          </w:p>
        </w:tc>
        <w:tc>
          <w:tcPr>
            <w:tcW w:w="7369" w:type="dxa"/>
            <w:shd w:val="clear" w:color="auto" w:fill="FFFFFF"/>
          </w:tcPr>
          <w:p w14:paraId="44ABFC0D" w14:textId="398558A8" w:rsidR="00636276" w:rsidRDefault="00636276" w:rsidP="00636276">
            <w:hyperlink w:anchor="Activity2536" w:history="1">
              <w:r>
                <w:rPr>
                  <w:rStyle w:val="Hyperlink"/>
                </w:rPr>
                <w:t>Mechanical Design</w:t>
              </w:r>
            </w:hyperlink>
          </w:p>
        </w:tc>
      </w:tr>
      <w:tr w:rsidR="00636276" w14:paraId="549DC1CF" w14:textId="77777777" w:rsidTr="00636276">
        <w:tblPrEx>
          <w:tblCellMar>
            <w:bottom w:w="0" w:type="dxa"/>
          </w:tblCellMar>
        </w:tblPrEx>
        <w:tc>
          <w:tcPr>
            <w:tcW w:w="2268" w:type="dxa"/>
            <w:shd w:val="clear" w:color="auto" w:fill="FFFFFF"/>
          </w:tcPr>
          <w:p w14:paraId="1AE4A0A6" w14:textId="48E67794" w:rsidR="00636276" w:rsidRPr="00636276" w:rsidRDefault="00636276" w:rsidP="00636276">
            <w:pPr>
              <w:rPr>
                <w:rStyle w:val="Fett"/>
              </w:rPr>
            </w:pPr>
            <w:r w:rsidRPr="00636276">
              <w:rPr>
                <w:rStyle w:val="Fett"/>
              </w:rPr>
              <w:t>Delivered to</w:t>
            </w:r>
          </w:p>
        </w:tc>
        <w:tc>
          <w:tcPr>
            <w:tcW w:w="7369" w:type="dxa"/>
            <w:shd w:val="clear" w:color="auto" w:fill="FFFFFF"/>
          </w:tcPr>
          <w:p w14:paraId="5C3A7649" w14:textId="77777777" w:rsidR="00636276" w:rsidRDefault="00636276" w:rsidP="00636276">
            <w:hyperlink w:anchor="Activity2541" w:history="1">
              <w:r>
                <w:rPr>
                  <w:rStyle w:val="Hyperlink"/>
                </w:rPr>
                <w:t>Plan and prepare Simulation</w:t>
              </w:r>
            </w:hyperlink>
          </w:p>
          <w:p w14:paraId="34EACB46" w14:textId="77777777" w:rsidR="00636276" w:rsidRDefault="00636276" w:rsidP="00636276">
            <w:hyperlink w:anchor="Activity2542" w:history="1">
              <w:r>
                <w:rPr>
                  <w:rStyle w:val="Hyperlink"/>
                </w:rPr>
                <w:t>Prepare Testing</w:t>
              </w:r>
            </w:hyperlink>
          </w:p>
          <w:p w14:paraId="625D5AF6" w14:textId="77777777" w:rsidR="00636276" w:rsidRDefault="00636276" w:rsidP="00636276">
            <w:hyperlink w:anchor="Activity2544" w:history="1">
              <w:r>
                <w:rPr>
                  <w:rStyle w:val="Hyperlink"/>
                </w:rPr>
                <w:t>Process Planning</w:t>
              </w:r>
            </w:hyperlink>
          </w:p>
          <w:p w14:paraId="0579AB50" w14:textId="77777777" w:rsidR="00636276" w:rsidRDefault="00636276" w:rsidP="00636276">
            <w:hyperlink w:anchor="Activity2665" w:history="1">
              <w:r>
                <w:rPr>
                  <w:rStyle w:val="Hyperlink"/>
                </w:rPr>
                <w:t>Inspection Planning</w:t>
              </w:r>
            </w:hyperlink>
          </w:p>
          <w:p w14:paraId="5565A58F" w14:textId="77777777" w:rsidR="00636276" w:rsidRDefault="00636276" w:rsidP="00636276">
            <w:hyperlink w:anchor="Activity3044" w:history="1">
              <w:r>
                <w:rPr>
                  <w:rStyle w:val="Hyperlink"/>
                </w:rPr>
                <w:t>Cost Calculation</w:t>
              </w:r>
            </w:hyperlink>
          </w:p>
          <w:p w14:paraId="3604F12F" w14:textId="77777777" w:rsidR="00636276" w:rsidRDefault="00636276" w:rsidP="00636276">
            <w:hyperlink w:anchor="Activity2549" w:history="1">
              <w:r>
                <w:rPr>
                  <w:rStyle w:val="Hyperlink"/>
                </w:rPr>
                <w:t>Product Assembly</w:t>
              </w:r>
            </w:hyperlink>
          </w:p>
          <w:p w14:paraId="4FF3BCC5" w14:textId="1DFE5092" w:rsidR="00636276" w:rsidRDefault="00636276" w:rsidP="00636276">
            <w:hyperlink w:anchor="Activity6744" w:history="1">
              <w:r>
                <w:rPr>
                  <w:rStyle w:val="Hyperlink"/>
                </w:rPr>
                <w:t>Long-Term Archiving</w:t>
              </w:r>
            </w:hyperlink>
          </w:p>
        </w:tc>
      </w:tr>
    </w:tbl>
    <w:p w14:paraId="3CD9BED2" w14:textId="2C8B1C1C"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DA537B3" w14:textId="77777777" w:rsidTr="00636276">
        <w:tblPrEx>
          <w:tblCellMar>
            <w:bottom w:w="0" w:type="dxa"/>
          </w:tblCellMar>
        </w:tblPrEx>
        <w:tc>
          <w:tcPr>
            <w:tcW w:w="2268" w:type="dxa"/>
            <w:shd w:val="clear" w:color="auto" w:fill="FFFFFF"/>
          </w:tcPr>
          <w:p w14:paraId="0998180E" w14:textId="434FBB1A" w:rsidR="00636276" w:rsidRDefault="00636276" w:rsidP="00636276">
            <w:r>
              <w:t>Identifier</w:t>
            </w:r>
          </w:p>
        </w:tc>
        <w:tc>
          <w:tcPr>
            <w:tcW w:w="2268" w:type="dxa"/>
            <w:shd w:val="clear" w:color="auto" w:fill="FFFFFF"/>
          </w:tcPr>
          <w:p w14:paraId="2ADF968C" w14:textId="58072351" w:rsidR="00636276" w:rsidRDefault="00636276" w:rsidP="00636276">
            <w:hyperlink w:anchor="Deliverable16441" w:history="1">
              <w:r>
                <w:rPr>
                  <w:rStyle w:val="Hyperlink"/>
                </w:rPr>
                <w:t>xs:string</w:t>
              </w:r>
            </w:hyperlink>
          </w:p>
        </w:tc>
        <w:tc>
          <w:tcPr>
            <w:tcW w:w="5101" w:type="dxa"/>
            <w:shd w:val="clear" w:color="auto" w:fill="FFFFFF"/>
          </w:tcPr>
          <w:p w14:paraId="5E9F3AF2" w14:textId="4570DFF1" w:rsidR="00636276" w:rsidRDefault="00636276" w:rsidP="00636276">
            <w:r>
              <w:t>Unambiguous identifier of the element</w:t>
            </w:r>
          </w:p>
        </w:tc>
      </w:tr>
      <w:tr w:rsidR="00636276" w14:paraId="327DB5D3" w14:textId="77777777" w:rsidTr="00636276">
        <w:tblPrEx>
          <w:tblCellMar>
            <w:bottom w:w="0" w:type="dxa"/>
          </w:tblCellMar>
        </w:tblPrEx>
        <w:tc>
          <w:tcPr>
            <w:tcW w:w="2268" w:type="dxa"/>
            <w:shd w:val="clear" w:color="auto" w:fill="FFFFFF"/>
          </w:tcPr>
          <w:p w14:paraId="3A638258" w14:textId="591659EC" w:rsidR="00636276" w:rsidRDefault="00636276" w:rsidP="00636276">
            <w:r>
              <w:t>Title</w:t>
            </w:r>
          </w:p>
        </w:tc>
        <w:tc>
          <w:tcPr>
            <w:tcW w:w="2268" w:type="dxa"/>
            <w:shd w:val="clear" w:color="auto" w:fill="FFFFFF"/>
          </w:tcPr>
          <w:p w14:paraId="168C47A2" w14:textId="5A7C280A" w:rsidR="00636276" w:rsidRDefault="00636276" w:rsidP="00636276">
            <w:hyperlink w:anchor="Deliverable16441" w:history="1">
              <w:r>
                <w:rPr>
                  <w:rStyle w:val="Hyperlink"/>
                </w:rPr>
                <w:t>xs:string</w:t>
              </w:r>
            </w:hyperlink>
          </w:p>
        </w:tc>
        <w:tc>
          <w:tcPr>
            <w:tcW w:w="5101" w:type="dxa"/>
            <w:shd w:val="clear" w:color="auto" w:fill="FFFFFF"/>
          </w:tcPr>
          <w:p w14:paraId="1EA4C747" w14:textId="00DF146D" w:rsidR="00636276" w:rsidRDefault="00636276" w:rsidP="00636276">
            <w:r>
              <w:t>Title of the element</w:t>
            </w:r>
          </w:p>
        </w:tc>
      </w:tr>
      <w:tr w:rsidR="00636276" w14:paraId="5B6A90AD" w14:textId="77777777" w:rsidTr="00636276">
        <w:tblPrEx>
          <w:tblCellMar>
            <w:bottom w:w="0" w:type="dxa"/>
          </w:tblCellMar>
        </w:tblPrEx>
        <w:tc>
          <w:tcPr>
            <w:tcW w:w="2268" w:type="dxa"/>
            <w:shd w:val="clear" w:color="auto" w:fill="FFFFFF"/>
          </w:tcPr>
          <w:p w14:paraId="317E759A" w14:textId="1B11669E" w:rsidR="00636276" w:rsidRDefault="00636276" w:rsidP="00636276">
            <w:r>
              <w:t>Description</w:t>
            </w:r>
          </w:p>
        </w:tc>
        <w:tc>
          <w:tcPr>
            <w:tcW w:w="2268" w:type="dxa"/>
            <w:shd w:val="clear" w:color="auto" w:fill="FFFFFF"/>
          </w:tcPr>
          <w:p w14:paraId="5B7256CE" w14:textId="408C30C6" w:rsidR="00636276" w:rsidRDefault="00636276" w:rsidP="00636276">
            <w:hyperlink w:anchor="Deliverable16441" w:history="1">
              <w:r>
                <w:rPr>
                  <w:rStyle w:val="Hyperlink"/>
                </w:rPr>
                <w:t>xs:string</w:t>
              </w:r>
            </w:hyperlink>
          </w:p>
        </w:tc>
        <w:tc>
          <w:tcPr>
            <w:tcW w:w="5101" w:type="dxa"/>
            <w:shd w:val="clear" w:color="auto" w:fill="FFFFFF"/>
          </w:tcPr>
          <w:p w14:paraId="4C791013" w14:textId="0EE1AFFA" w:rsidR="00636276" w:rsidRDefault="00636276" w:rsidP="00636276">
            <w:r>
              <w:t>Description of the element</w:t>
            </w:r>
          </w:p>
        </w:tc>
      </w:tr>
    </w:tbl>
    <w:p w14:paraId="01655E5C" w14:textId="0792E4BD"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4C65AFE" w14:textId="77777777" w:rsidTr="00636276">
        <w:tblPrEx>
          <w:tblCellMar>
            <w:bottom w:w="0" w:type="dxa"/>
          </w:tblCellMar>
        </w:tblPrEx>
        <w:tc>
          <w:tcPr>
            <w:tcW w:w="2268" w:type="dxa"/>
            <w:shd w:val="clear" w:color="auto" w:fill="FFFFFF"/>
          </w:tcPr>
          <w:p w14:paraId="3E0BBBBE" w14:textId="20BABAE1" w:rsidR="00636276" w:rsidRDefault="00636276" w:rsidP="00636276">
            <w:r>
              <w:t>part of</w:t>
            </w:r>
          </w:p>
        </w:tc>
        <w:tc>
          <w:tcPr>
            <w:tcW w:w="2268" w:type="dxa"/>
            <w:shd w:val="clear" w:color="auto" w:fill="FFFFFF"/>
          </w:tcPr>
          <w:p w14:paraId="632E3100" w14:textId="08B5DE1A" w:rsidR="00636276" w:rsidRDefault="00636276" w:rsidP="00636276">
            <w:hyperlink w:anchor="Deliverable13422" w:history="1">
              <w:r>
                <w:rPr>
                  <w:rStyle w:val="Hyperlink"/>
                </w:rPr>
                <w:t>Mechanical Component</w:t>
              </w:r>
            </w:hyperlink>
          </w:p>
        </w:tc>
        <w:tc>
          <w:tcPr>
            <w:tcW w:w="5101" w:type="dxa"/>
            <w:shd w:val="clear" w:color="auto" w:fill="FFFFFF"/>
          </w:tcPr>
          <w:p w14:paraId="7E1ACA0D" w14:textId="5C88573A" w:rsidR="00636276" w:rsidRDefault="00636276" w:rsidP="00636276">
            <w:r>
              <w:t>Parent mechanical component</w:t>
            </w:r>
          </w:p>
        </w:tc>
      </w:tr>
    </w:tbl>
    <w:p w14:paraId="520F31B8" w14:textId="5072697B"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2605C52" w14:textId="77777777" w:rsidTr="00636276">
        <w:tblPrEx>
          <w:tblCellMar>
            <w:bottom w:w="0" w:type="dxa"/>
          </w:tblCellMar>
        </w:tblPrEx>
        <w:tc>
          <w:tcPr>
            <w:tcW w:w="2268" w:type="dxa"/>
            <w:shd w:val="clear" w:color="auto" w:fill="FFFFFF"/>
          </w:tcPr>
          <w:p w14:paraId="524614EE" w14:textId="7BC38581" w:rsidR="00636276" w:rsidRDefault="00636276" w:rsidP="00636276">
            <w:hyperlink w:anchor="Deliverable13449" w:history="1">
              <w:r>
                <w:rPr>
                  <w:rStyle w:val="Hyperlink"/>
                </w:rPr>
                <w:t>Kinematic Sensor</w:t>
              </w:r>
            </w:hyperlink>
          </w:p>
        </w:tc>
        <w:tc>
          <w:tcPr>
            <w:tcW w:w="2268" w:type="dxa"/>
            <w:shd w:val="clear" w:color="auto" w:fill="FFFFFF"/>
          </w:tcPr>
          <w:p w14:paraId="659DD603" w14:textId="35A257BA" w:rsidR="00636276" w:rsidRDefault="00636276" w:rsidP="00636276">
            <w:r>
              <w:t>part of</w:t>
            </w:r>
          </w:p>
        </w:tc>
        <w:tc>
          <w:tcPr>
            <w:tcW w:w="5101" w:type="dxa"/>
            <w:shd w:val="clear" w:color="auto" w:fill="FFFFFF"/>
          </w:tcPr>
          <w:p w14:paraId="73280BFA" w14:textId="7C882B4B" w:rsidR="00636276" w:rsidRDefault="00636276" w:rsidP="00636276">
            <w:r>
              <w:t>Parent kinematic mechanism</w:t>
            </w:r>
          </w:p>
        </w:tc>
      </w:tr>
      <w:tr w:rsidR="00636276" w14:paraId="05AAF239" w14:textId="77777777" w:rsidTr="00636276">
        <w:tblPrEx>
          <w:tblCellMar>
            <w:bottom w:w="0" w:type="dxa"/>
          </w:tblCellMar>
        </w:tblPrEx>
        <w:tc>
          <w:tcPr>
            <w:tcW w:w="2268" w:type="dxa"/>
            <w:shd w:val="clear" w:color="auto" w:fill="FFFFFF"/>
          </w:tcPr>
          <w:p w14:paraId="3BED49C0" w14:textId="4A29D9F8" w:rsidR="00636276" w:rsidRDefault="00636276" w:rsidP="00636276">
            <w:hyperlink w:anchor="Deliverable14854" w:history="1">
              <w:r>
                <w:rPr>
                  <w:rStyle w:val="Hyperlink"/>
                </w:rPr>
                <w:t>Kinematic Motion</w:t>
              </w:r>
            </w:hyperlink>
          </w:p>
        </w:tc>
        <w:tc>
          <w:tcPr>
            <w:tcW w:w="2268" w:type="dxa"/>
            <w:shd w:val="clear" w:color="auto" w:fill="FFFFFF"/>
          </w:tcPr>
          <w:p w14:paraId="19330D70" w14:textId="1618F3C0" w:rsidR="00636276" w:rsidRDefault="00636276" w:rsidP="00636276">
            <w:r>
              <w:t>part of</w:t>
            </w:r>
          </w:p>
        </w:tc>
        <w:tc>
          <w:tcPr>
            <w:tcW w:w="5101" w:type="dxa"/>
            <w:shd w:val="clear" w:color="auto" w:fill="FFFFFF"/>
          </w:tcPr>
          <w:p w14:paraId="56974E7D" w14:textId="24428AA1" w:rsidR="00636276" w:rsidRDefault="00636276" w:rsidP="00636276">
            <w:r>
              <w:t>Parent kinematic mechanism</w:t>
            </w:r>
          </w:p>
        </w:tc>
      </w:tr>
    </w:tbl>
    <w:p w14:paraId="72A85DA6" w14:textId="149CB03B" w:rsidR="00636276" w:rsidRDefault="00636276" w:rsidP="00636276">
      <w:pPr>
        <w:pStyle w:val="berschrift5"/>
      </w:pPr>
      <w:bookmarkStart w:id="73" w:name="Deliverable13442"/>
      <w:r>
        <w:t>Kinematic Joint</w:t>
      </w:r>
      <w:bookmarkEnd w:id="73"/>
    </w:p>
    <w:p w14:paraId="71C575B2" w14:textId="3F412793" w:rsidR="00636276" w:rsidRDefault="00636276" w:rsidP="00636276">
      <w:r>
        <w:t>Represents a kinematic joint between a pair of component instances</w:t>
      </w:r>
    </w:p>
    <w:p w14:paraId="208CF13F" w14:textId="77777777" w:rsidR="00636276" w:rsidRDefault="00636276" w:rsidP="00636276">
      <w:pPr>
        <w:keepNext/>
      </w:pPr>
      <w:r>
        <w:rPr>
          <w:noProof/>
        </w:rPr>
        <w:lastRenderedPageBreak/>
        <w:drawing>
          <wp:inline distT="0" distB="0" distL="0" distR="0" wp14:anchorId="7677EB76" wp14:editId="53EC1FBF">
            <wp:extent cx="857370" cy="857370"/>
            <wp:effectExtent l="0" t="0" r="0" b="0"/>
            <wp:docPr id="2124860449"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60449"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6A6B28D" w14:textId="44B3F26A" w:rsidR="00636276" w:rsidRDefault="00636276" w:rsidP="00636276">
      <w:pPr>
        <w:pStyle w:val="Beschriftung"/>
      </w:pPr>
      <w:r>
        <w:t xml:space="preserve">Figure </w:t>
      </w:r>
      <w:fldSimple w:instr=" SEQ Figure \* ARABIC ">
        <w:r>
          <w:rPr>
            <w:noProof/>
          </w:rPr>
          <w:t>73</w:t>
        </w:r>
      </w:fldSimple>
      <w:r>
        <w:t xml:space="preserve"> Icon</w:t>
      </w:r>
    </w:p>
    <w:p w14:paraId="11250888" w14:textId="77777777" w:rsidR="00636276" w:rsidRDefault="00636276" w:rsidP="00636276">
      <w:pPr>
        <w:keepNext/>
      </w:pPr>
      <w:r>
        <w:rPr>
          <w:noProof/>
        </w:rPr>
        <w:drawing>
          <wp:inline distT="0" distB="0" distL="0" distR="0" wp14:anchorId="6A1F2234" wp14:editId="77CD291F">
            <wp:extent cx="6042583" cy="3697034"/>
            <wp:effectExtent l="0" t="0" r="0" b="0"/>
            <wp:docPr id="1206656052"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56052" name=""/>
                    <pic:cNvPicPr/>
                  </pic:nvPicPr>
                  <pic:blipFill>
                    <a:blip r:embed="rId94">
                      <a:extLst>
                        <a:ext uri="{28A0092B-C50C-407E-A947-70E740481C1C}">
                          <a14:useLocalDpi xmlns:a14="http://schemas.microsoft.com/office/drawing/2010/main" val="0"/>
                        </a:ext>
                      </a:extLst>
                    </a:blip>
                    <a:stretch>
                      <a:fillRect/>
                    </a:stretch>
                  </pic:blipFill>
                  <pic:spPr>
                    <a:xfrm>
                      <a:off x="0" y="0"/>
                      <a:ext cx="6042583" cy="3697034"/>
                    </a:xfrm>
                    <a:prstGeom prst="rect">
                      <a:avLst/>
                    </a:prstGeom>
                  </pic:spPr>
                </pic:pic>
              </a:graphicData>
            </a:graphic>
          </wp:inline>
        </w:drawing>
      </w:r>
    </w:p>
    <w:p w14:paraId="5E6C0110" w14:textId="36F967C3" w:rsidR="00636276" w:rsidRDefault="00636276" w:rsidP="00636276">
      <w:pPr>
        <w:pStyle w:val="Beschriftung"/>
      </w:pPr>
      <w:r>
        <w:t xml:space="preserve">Figure </w:t>
      </w:r>
      <w:fldSimple w:instr=" SEQ Figure \* ARABIC ">
        <w:r>
          <w:rPr>
            <w:noProof/>
          </w:rPr>
          <w:t>74</w:t>
        </w:r>
      </w:fldSimple>
      <w:r>
        <w:t xml:space="preserve"> Class Context Diagram 'Kinematic Joint'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9BBA78D" w14:textId="77777777" w:rsidTr="00636276">
        <w:tblPrEx>
          <w:tblCellMar>
            <w:bottom w:w="0" w:type="dxa"/>
          </w:tblCellMar>
        </w:tblPrEx>
        <w:tc>
          <w:tcPr>
            <w:tcW w:w="2268" w:type="dxa"/>
            <w:shd w:val="clear" w:color="auto" w:fill="FFFFFF"/>
          </w:tcPr>
          <w:p w14:paraId="14814CB8" w14:textId="027A087B" w:rsidR="00636276" w:rsidRDefault="00636276" w:rsidP="00636276">
            <w:r w:rsidRPr="00636276">
              <w:rPr>
                <w:rStyle w:val="Fett"/>
              </w:rPr>
              <w:t>Generalizations</w:t>
            </w:r>
          </w:p>
        </w:tc>
        <w:tc>
          <w:tcPr>
            <w:tcW w:w="7369" w:type="dxa"/>
            <w:shd w:val="clear" w:color="auto" w:fill="FFFFFF"/>
          </w:tcPr>
          <w:p w14:paraId="3F68FCEB" w14:textId="1FF41A4B" w:rsidR="00636276" w:rsidRDefault="00636276" w:rsidP="00636276">
            <w:hyperlink w:anchor="Deliverable14457" w:history="1">
              <w:r>
                <w:rPr>
                  <w:rStyle w:val="Hyperlink"/>
                </w:rPr>
                <w:t>Component Connection</w:t>
              </w:r>
            </w:hyperlink>
          </w:p>
        </w:tc>
      </w:tr>
      <w:tr w:rsidR="00636276" w14:paraId="3BE73F8F" w14:textId="77777777" w:rsidTr="00636276">
        <w:tblPrEx>
          <w:tblCellMar>
            <w:bottom w:w="0" w:type="dxa"/>
          </w:tblCellMar>
        </w:tblPrEx>
        <w:tc>
          <w:tcPr>
            <w:tcW w:w="2268" w:type="dxa"/>
            <w:shd w:val="clear" w:color="auto" w:fill="FFFFFF"/>
          </w:tcPr>
          <w:p w14:paraId="0A31B5D0" w14:textId="07D8260C" w:rsidR="00636276" w:rsidRPr="00636276" w:rsidRDefault="00636276" w:rsidP="00636276">
            <w:pPr>
              <w:rPr>
                <w:rStyle w:val="Fett"/>
              </w:rPr>
            </w:pPr>
            <w:r w:rsidRPr="00636276">
              <w:rPr>
                <w:rStyle w:val="Fett"/>
              </w:rPr>
              <w:t>Delivered by</w:t>
            </w:r>
          </w:p>
        </w:tc>
        <w:tc>
          <w:tcPr>
            <w:tcW w:w="7369" w:type="dxa"/>
            <w:shd w:val="clear" w:color="auto" w:fill="FFFFFF"/>
          </w:tcPr>
          <w:p w14:paraId="3018A10D" w14:textId="6684AB9A" w:rsidR="00636276" w:rsidRDefault="00636276" w:rsidP="00636276">
            <w:hyperlink w:anchor="Activity2536" w:history="1">
              <w:r>
                <w:rPr>
                  <w:rStyle w:val="Hyperlink"/>
                </w:rPr>
                <w:t>Mechanical Design</w:t>
              </w:r>
            </w:hyperlink>
          </w:p>
        </w:tc>
      </w:tr>
      <w:tr w:rsidR="00636276" w14:paraId="45FA66DC" w14:textId="77777777" w:rsidTr="00636276">
        <w:tblPrEx>
          <w:tblCellMar>
            <w:bottom w:w="0" w:type="dxa"/>
          </w:tblCellMar>
        </w:tblPrEx>
        <w:tc>
          <w:tcPr>
            <w:tcW w:w="2268" w:type="dxa"/>
            <w:shd w:val="clear" w:color="auto" w:fill="FFFFFF"/>
          </w:tcPr>
          <w:p w14:paraId="5DEFAD07" w14:textId="719F484F" w:rsidR="00636276" w:rsidRPr="00636276" w:rsidRDefault="00636276" w:rsidP="00636276">
            <w:pPr>
              <w:rPr>
                <w:rStyle w:val="Fett"/>
              </w:rPr>
            </w:pPr>
            <w:r w:rsidRPr="00636276">
              <w:rPr>
                <w:rStyle w:val="Fett"/>
              </w:rPr>
              <w:t>Delivered to</w:t>
            </w:r>
          </w:p>
        </w:tc>
        <w:tc>
          <w:tcPr>
            <w:tcW w:w="7369" w:type="dxa"/>
            <w:shd w:val="clear" w:color="auto" w:fill="FFFFFF"/>
          </w:tcPr>
          <w:p w14:paraId="10ECB8D9" w14:textId="77777777" w:rsidR="00636276" w:rsidRDefault="00636276" w:rsidP="00636276">
            <w:hyperlink w:anchor="Activity2541" w:history="1">
              <w:r>
                <w:rPr>
                  <w:rStyle w:val="Hyperlink"/>
                </w:rPr>
                <w:t>Plan and prepare Simulation</w:t>
              </w:r>
            </w:hyperlink>
          </w:p>
          <w:p w14:paraId="6C3DEE76" w14:textId="77777777" w:rsidR="00636276" w:rsidRDefault="00636276" w:rsidP="00636276">
            <w:hyperlink w:anchor="Activity2542" w:history="1">
              <w:r>
                <w:rPr>
                  <w:rStyle w:val="Hyperlink"/>
                </w:rPr>
                <w:t>Prepare Testing</w:t>
              </w:r>
            </w:hyperlink>
          </w:p>
          <w:p w14:paraId="7C1AD5AE" w14:textId="77777777" w:rsidR="00636276" w:rsidRDefault="00636276" w:rsidP="00636276">
            <w:hyperlink w:anchor="Activity2544" w:history="1">
              <w:r>
                <w:rPr>
                  <w:rStyle w:val="Hyperlink"/>
                </w:rPr>
                <w:t>Process Planning</w:t>
              </w:r>
            </w:hyperlink>
          </w:p>
          <w:p w14:paraId="1A7739A0" w14:textId="77777777" w:rsidR="00636276" w:rsidRDefault="00636276" w:rsidP="00636276">
            <w:hyperlink w:anchor="Activity2665" w:history="1">
              <w:r>
                <w:rPr>
                  <w:rStyle w:val="Hyperlink"/>
                </w:rPr>
                <w:t>Inspection Planning</w:t>
              </w:r>
            </w:hyperlink>
          </w:p>
          <w:p w14:paraId="1D7AAEC7" w14:textId="77777777" w:rsidR="00636276" w:rsidRDefault="00636276" w:rsidP="00636276">
            <w:hyperlink w:anchor="Activity3044" w:history="1">
              <w:r>
                <w:rPr>
                  <w:rStyle w:val="Hyperlink"/>
                </w:rPr>
                <w:t>Cost Calculation</w:t>
              </w:r>
            </w:hyperlink>
          </w:p>
          <w:p w14:paraId="5A736386" w14:textId="77777777" w:rsidR="00636276" w:rsidRDefault="00636276" w:rsidP="00636276">
            <w:hyperlink w:anchor="Activity2549" w:history="1">
              <w:r>
                <w:rPr>
                  <w:rStyle w:val="Hyperlink"/>
                </w:rPr>
                <w:t>Product Assembly</w:t>
              </w:r>
            </w:hyperlink>
          </w:p>
          <w:p w14:paraId="4ECDBDE2" w14:textId="55FCBFD0" w:rsidR="00636276" w:rsidRDefault="00636276" w:rsidP="00636276">
            <w:hyperlink w:anchor="Activity6744" w:history="1">
              <w:r>
                <w:rPr>
                  <w:rStyle w:val="Hyperlink"/>
                </w:rPr>
                <w:t>Long-Term Archiving</w:t>
              </w:r>
            </w:hyperlink>
          </w:p>
        </w:tc>
      </w:tr>
    </w:tbl>
    <w:p w14:paraId="5CDFBE93" w14:textId="56449B2D"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A5D601A" w14:textId="77777777" w:rsidTr="00636276">
        <w:tblPrEx>
          <w:tblCellMar>
            <w:bottom w:w="0" w:type="dxa"/>
          </w:tblCellMar>
        </w:tblPrEx>
        <w:tc>
          <w:tcPr>
            <w:tcW w:w="2268" w:type="dxa"/>
            <w:shd w:val="clear" w:color="auto" w:fill="FFFFFF"/>
          </w:tcPr>
          <w:p w14:paraId="58ECCCB1" w14:textId="4402283F" w:rsidR="00636276" w:rsidRDefault="00636276" w:rsidP="00636276">
            <w:r>
              <w:t>Identifier</w:t>
            </w:r>
          </w:p>
        </w:tc>
        <w:tc>
          <w:tcPr>
            <w:tcW w:w="2268" w:type="dxa"/>
            <w:shd w:val="clear" w:color="auto" w:fill="FFFFFF"/>
          </w:tcPr>
          <w:p w14:paraId="0F7583B6" w14:textId="328B99C2" w:rsidR="00636276" w:rsidRDefault="00636276" w:rsidP="00636276">
            <w:hyperlink w:anchor="Deliverable16441" w:history="1">
              <w:r>
                <w:rPr>
                  <w:rStyle w:val="Hyperlink"/>
                </w:rPr>
                <w:t>xs:string</w:t>
              </w:r>
            </w:hyperlink>
          </w:p>
        </w:tc>
        <w:tc>
          <w:tcPr>
            <w:tcW w:w="5101" w:type="dxa"/>
            <w:shd w:val="clear" w:color="auto" w:fill="FFFFFF"/>
          </w:tcPr>
          <w:p w14:paraId="2A4A95B1" w14:textId="08DE0BC2" w:rsidR="00636276" w:rsidRDefault="00636276" w:rsidP="00636276">
            <w:r>
              <w:t>Unambiguous identifier of the element</w:t>
            </w:r>
          </w:p>
        </w:tc>
      </w:tr>
      <w:tr w:rsidR="00636276" w14:paraId="15C261F6" w14:textId="77777777" w:rsidTr="00636276">
        <w:tblPrEx>
          <w:tblCellMar>
            <w:bottom w:w="0" w:type="dxa"/>
          </w:tblCellMar>
        </w:tblPrEx>
        <w:tc>
          <w:tcPr>
            <w:tcW w:w="2268" w:type="dxa"/>
            <w:shd w:val="clear" w:color="auto" w:fill="FFFFFF"/>
          </w:tcPr>
          <w:p w14:paraId="08FD2B81" w14:textId="0ED94779" w:rsidR="00636276" w:rsidRDefault="00636276" w:rsidP="00636276">
            <w:r>
              <w:t>Number</w:t>
            </w:r>
          </w:p>
        </w:tc>
        <w:tc>
          <w:tcPr>
            <w:tcW w:w="2268" w:type="dxa"/>
            <w:shd w:val="clear" w:color="auto" w:fill="FFFFFF"/>
          </w:tcPr>
          <w:p w14:paraId="737AA41D" w14:textId="7C8E0892" w:rsidR="00636276" w:rsidRDefault="00636276" w:rsidP="00636276">
            <w:hyperlink w:anchor="Deliverable16441" w:history="1">
              <w:r>
                <w:rPr>
                  <w:rStyle w:val="Hyperlink"/>
                </w:rPr>
                <w:t>xs:string</w:t>
              </w:r>
            </w:hyperlink>
          </w:p>
        </w:tc>
        <w:tc>
          <w:tcPr>
            <w:tcW w:w="5101" w:type="dxa"/>
            <w:shd w:val="clear" w:color="auto" w:fill="FFFFFF"/>
          </w:tcPr>
          <w:p w14:paraId="42F6EBD7" w14:textId="0014F82C" w:rsidR="00636276" w:rsidRDefault="00636276" w:rsidP="00636276">
            <w:r>
              <w:t>Legible number or name of the element, i. e. part number</w:t>
            </w:r>
          </w:p>
        </w:tc>
      </w:tr>
      <w:tr w:rsidR="00636276" w14:paraId="02B795E4" w14:textId="77777777" w:rsidTr="00636276">
        <w:tblPrEx>
          <w:tblCellMar>
            <w:bottom w:w="0" w:type="dxa"/>
          </w:tblCellMar>
        </w:tblPrEx>
        <w:tc>
          <w:tcPr>
            <w:tcW w:w="2268" w:type="dxa"/>
            <w:shd w:val="clear" w:color="auto" w:fill="FFFFFF"/>
          </w:tcPr>
          <w:p w14:paraId="31A20D7B" w14:textId="15AA0373" w:rsidR="00636276" w:rsidRDefault="00636276" w:rsidP="00636276">
            <w:r>
              <w:t>Title</w:t>
            </w:r>
          </w:p>
        </w:tc>
        <w:tc>
          <w:tcPr>
            <w:tcW w:w="2268" w:type="dxa"/>
            <w:shd w:val="clear" w:color="auto" w:fill="FFFFFF"/>
          </w:tcPr>
          <w:p w14:paraId="30EBEB0C" w14:textId="3C363249" w:rsidR="00636276" w:rsidRDefault="00636276" w:rsidP="00636276">
            <w:hyperlink w:anchor="Deliverable16441" w:history="1">
              <w:r>
                <w:rPr>
                  <w:rStyle w:val="Hyperlink"/>
                </w:rPr>
                <w:t>xs:string</w:t>
              </w:r>
            </w:hyperlink>
          </w:p>
        </w:tc>
        <w:tc>
          <w:tcPr>
            <w:tcW w:w="5101" w:type="dxa"/>
            <w:shd w:val="clear" w:color="auto" w:fill="FFFFFF"/>
          </w:tcPr>
          <w:p w14:paraId="65A4EA26" w14:textId="21A78E17" w:rsidR="00636276" w:rsidRDefault="00636276" w:rsidP="00636276">
            <w:r>
              <w:t>Title of the element</w:t>
            </w:r>
          </w:p>
        </w:tc>
      </w:tr>
      <w:tr w:rsidR="00636276" w14:paraId="69E18639" w14:textId="77777777" w:rsidTr="00636276">
        <w:tblPrEx>
          <w:tblCellMar>
            <w:bottom w:w="0" w:type="dxa"/>
          </w:tblCellMar>
        </w:tblPrEx>
        <w:tc>
          <w:tcPr>
            <w:tcW w:w="2268" w:type="dxa"/>
            <w:shd w:val="clear" w:color="auto" w:fill="FFFFFF"/>
          </w:tcPr>
          <w:p w14:paraId="33FD15FB" w14:textId="6594FEB3" w:rsidR="00636276" w:rsidRDefault="00636276" w:rsidP="00636276">
            <w:r>
              <w:t>Description</w:t>
            </w:r>
          </w:p>
        </w:tc>
        <w:tc>
          <w:tcPr>
            <w:tcW w:w="2268" w:type="dxa"/>
            <w:shd w:val="clear" w:color="auto" w:fill="FFFFFF"/>
          </w:tcPr>
          <w:p w14:paraId="0F40FACE" w14:textId="079A9B43" w:rsidR="00636276" w:rsidRDefault="00636276" w:rsidP="00636276">
            <w:hyperlink w:anchor="Deliverable16441" w:history="1">
              <w:r>
                <w:rPr>
                  <w:rStyle w:val="Hyperlink"/>
                </w:rPr>
                <w:t>xs:string</w:t>
              </w:r>
            </w:hyperlink>
          </w:p>
        </w:tc>
        <w:tc>
          <w:tcPr>
            <w:tcW w:w="5101" w:type="dxa"/>
            <w:shd w:val="clear" w:color="auto" w:fill="FFFFFF"/>
          </w:tcPr>
          <w:p w14:paraId="4AE2624A" w14:textId="1C1932B7" w:rsidR="00636276" w:rsidRDefault="00636276" w:rsidP="00636276">
            <w:r>
              <w:t>Description of the element</w:t>
            </w:r>
          </w:p>
        </w:tc>
      </w:tr>
      <w:tr w:rsidR="00636276" w14:paraId="53DC4197" w14:textId="77777777" w:rsidTr="00636276">
        <w:tblPrEx>
          <w:tblCellMar>
            <w:bottom w:w="0" w:type="dxa"/>
          </w:tblCellMar>
        </w:tblPrEx>
        <w:tc>
          <w:tcPr>
            <w:tcW w:w="2268" w:type="dxa"/>
            <w:shd w:val="clear" w:color="auto" w:fill="FFFFFF"/>
          </w:tcPr>
          <w:p w14:paraId="65DA24D9" w14:textId="22711D02" w:rsidR="00636276" w:rsidRDefault="00636276" w:rsidP="00636276">
            <w:r>
              <w:t>Type</w:t>
            </w:r>
          </w:p>
        </w:tc>
        <w:tc>
          <w:tcPr>
            <w:tcW w:w="2268" w:type="dxa"/>
            <w:shd w:val="clear" w:color="auto" w:fill="FFFFFF"/>
          </w:tcPr>
          <w:p w14:paraId="7CC49536" w14:textId="14BC0B36" w:rsidR="00636276" w:rsidRDefault="00636276" w:rsidP="00636276">
            <w:hyperlink w:anchor="Deliverable16441" w:history="1">
              <w:r>
                <w:rPr>
                  <w:rStyle w:val="Hyperlink"/>
                </w:rPr>
                <w:t>xs:string</w:t>
              </w:r>
            </w:hyperlink>
          </w:p>
        </w:tc>
        <w:tc>
          <w:tcPr>
            <w:tcW w:w="5101" w:type="dxa"/>
            <w:shd w:val="clear" w:color="auto" w:fill="FFFFFF"/>
          </w:tcPr>
          <w:p w14:paraId="1C9D268A" w14:textId="74C510FA" w:rsidR="00636276" w:rsidRDefault="00636276" w:rsidP="00636276">
            <w:r>
              <w:t>Type of an element</w:t>
            </w:r>
          </w:p>
        </w:tc>
      </w:tr>
      <w:tr w:rsidR="00636276" w14:paraId="7E9164A5" w14:textId="77777777" w:rsidTr="00636276">
        <w:tblPrEx>
          <w:tblCellMar>
            <w:bottom w:w="0" w:type="dxa"/>
          </w:tblCellMar>
        </w:tblPrEx>
        <w:tc>
          <w:tcPr>
            <w:tcW w:w="2268" w:type="dxa"/>
            <w:shd w:val="clear" w:color="auto" w:fill="FFFFFF"/>
          </w:tcPr>
          <w:p w14:paraId="66F787AD" w14:textId="00127E83" w:rsidR="00636276" w:rsidRDefault="00636276" w:rsidP="00636276">
            <w:r>
              <w:lastRenderedPageBreak/>
              <w:t>DateTime</w:t>
            </w:r>
          </w:p>
        </w:tc>
        <w:tc>
          <w:tcPr>
            <w:tcW w:w="2268" w:type="dxa"/>
            <w:shd w:val="clear" w:color="auto" w:fill="FFFFFF"/>
          </w:tcPr>
          <w:p w14:paraId="411CE5D8" w14:textId="3B901623" w:rsidR="00636276" w:rsidRDefault="00636276" w:rsidP="00636276">
            <w:hyperlink w:anchor="Deliverable16500" w:history="1">
              <w:r>
                <w:rPr>
                  <w:rStyle w:val="Hyperlink"/>
                </w:rPr>
                <w:t>xs:dateTime</w:t>
              </w:r>
            </w:hyperlink>
          </w:p>
        </w:tc>
        <w:tc>
          <w:tcPr>
            <w:tcW w:w="5101" w:type="dxa"/>
            <w:shd w:val="clear" w:color="auto" w:fill="FFFFFF"/>
          </w:tcPr>
          <w:p w14:paraId="0CAA5BD3" w14:textId="4D8A88F3" w:rsidR="00636276" w:rsidRDefault="00636276" w:rsidP="00636276">
            <w:r>
              <w:t>Date and time of the element</w:t>
            </w:r>
          </w:p>
        </w:tc>
      </w:tr>
    </w:tbl>
    <w:p w14:paraId="7176CC46" w14:textId="67151444"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8C9898C" w14:textId="77777777" w:rsidTr="00636276">
        <w:tblPrEx>
          <w:tblCellMar>
            <w:bottom w:w="0" w:type="dxa"/>
          </w:tblCellMar>
        </w:tblPrEx>
        <w:tc>
          <w:tcPr>
            <w:tcW w:w="2268" w:type="dxa"/>
            <w:shd w:val="clear" w:color="auto" w:fill="FFFFFF"/>
          </w:tcPr>
          <w:p w14:paraId="5350ED16" w14:textId="541980BC" w:rsidR="00636276" w:rsidRDefault="00636276" w:rsidP="00636276">
            <w:r>
              <w:t>part of</w:t>
            </w:r>
          </w:p>
        </w:tc>
        <w:tc>
          <w:tcPr>
            <w:tcW w:w="2268" w:type="dxa"/>
            <w:shd w:val="clear" w:color="auto" w:fill="FFFFFF"/>
          </w:tcPr>
          <w:p w14:paraId="62A434F0" w14:textId="76AE0063" w:rsidR="00636276" w:rsidRDefault="00636276" w:rsidP="00636276">
            <w:hyperlink w:anchor="Deliverable14454" w:history="1">
              <w:r>
                <w:rPr>
                  <w:rStyle w:val="Hyperlink"/>
                </w:rPr>
                <w:t>System Component</w:t>
              </w:r>
            </w:hyperlink>
          </w:p>
        </w:tc>
        <w:tc>
          <w:tcPr>
            <w:tcW w:w="5101" w:type="dxa"/>
            <w:shd w:val="clear" w:color="auto" w:fill="FFFFFF"/>
          </w:tcPr>
          <w:p w14:paraId="508FD41F" w14:textId="1D7455DF" w:rsidR="00636276" w:rsidRDefault="00636276" w:rsidP="00636276">
            <w:r>
              <w:t>Parent system component</w:t>
            </w:r>
          </w:p>
        </w:tc>
      </w:tr>
      <w:tr w:rsidR="00636276" w14:paraId="37930908" w14:textId="77777777" w:rsidTr="00636276">
        <w:tblPrEx>
          <w:tblCellMar>
            <w:bottom w:w="0" w:type="dxa"/>
          </w:tblCellMar>
        </w:tblPrEx>
        <w:tc>
          <w:tcPr>
            <w:tcW w:w="2268" w:type="dxa"/>
            <w:shd w:val="clear" w:color="auto" w:fill="FFFFFF"/>
          </w:tcPr>
          <w:p w14:paraId="2E078CFA" w14:textId="53116804" w:rsidR="00636276" w:rsidRDefault="00636276" w:rsidP="00636276">
            <w:r>
              <w:t>part of</w:t>
            </w:r>
          </w:p>
        </w:tc>
        <w:tc>
          <w:tcPr>
            <w:tcW w:w="2268" w:type="dxa"/>
            <w:shd w:val="clear" w:color="auto" w:fill="FFFFFF"/>
          </w:tcPr>
          <w:p w14:paraId="72B82F21" w14:textId="1922693A" w:rsidR="00636276" w:rsidRDefault="00636276" w:rsidP="00636276">
            <w:hyperlink w:anchor="Deliverable13422" w:history="1">
              <w:r>
                <w:rPr>
                  <w:rStyle w:val="Hyperlink"/>
                </w:rPr>
                <w:t>Mechanical Component</w:t>
              </w:r>
            </w:hyperlink>
          </w:p>
        </w:tc>
        <w:tc>
          <w:tcPr>
            <w:tcW w:w="5101" w:type="dxa"/>
            <w:shd w:val="clear" w:color="auto" w:fill="FFFFFF"/>
          </w:tcPr>
          <w:p w14:paraId="1EF4FCCD" w14:textId="4C4C28A8" w:rsidR="00636276" w:rsidRDefault="00636276" w:rsidP="00636276">
            <w:r>
              <w:t>Parent mechanical component</w:t>
            </w:r>
          </w:p>
        </w:tc>
      </w:tr>
      <w:tr w:rsidR="00636276" w14:paraId="728246BD" w14:textId="77777777" w:rsidTr="00636276">
        <w:tblPrEx>
          <w:tblCellMar>
            <w:bottom w:w="0" w:type="dxa"/>
          </w:tblCellMar>
        </w:tblPrEx>
        <w:tc>
          <w:tcPr>
            <w:tcW w:w="2268" w:type="dxa"/>
            <w:shd w:val="clear" w:color="auto" w:fill="FFFFFF"/>
          </w:tcPr>
          <w:p w14:paraId="56A120D5" w14:textId="5416D0E4" w:rsidR="00636276" w:rsidRDefault="00636276" w:rsidP="00636276">
            <w:r>
              <w:t>used in</w:t>
            </w:r>
          </w:p>
        </w:tc>
        <w:tc>
          <w:tcPr>
            <w:tcW w:w="2268" w:type="dxa"/>
            <w:shd w:val="clear" w:color="auto" w:fill="FFFFFF"/>
          </w:tcPr>
          <w:p w14:paraId="7E755F38" w14:textId="0F996052" w:rsidR="00636276" w:rsidRDefault="00636276" w:rsidP="00636276">
            <w:hyperlink w:anchor="Deliverable14454" w:history="1">
              <w:r>
                <w:rPr>
                  <w:rStyle w:val="Hyperlink"/>
                </w:rPr>
                <w:t>System Component</w:t>
              </w:r>
            </w:hyperlink>
          </w:p>
        </w:tc>
        <w:tc>
          <w:tcPr>
            <w:tcW w:w="5101" w:type="dxa"/>
            <w:shd w:val="clear" w:color="auto" w:fill="FFFFFF"/>
          </w:tcPr>
          <w:p w14:paraId="77D2F15C" w14:textId="5251CEEC" w:rsidR="00636276" w:rsidRDefault="00636276" w:rsidP="00636276">
            <w:r>
              <w:t>Context system component of the usage</w:t>
            </w:r>
          </w:p>
        </w:tc>
      </w:tr>
      <w:tr w:rsidR="00636276" w14:paraId="2B0361E1" w14:textId="77777777" w:rsidTr="00636276">
        <w:tblPrEx>
          <w:tblCellMar>
            <w:bottom w:w="0" w:type="dxa"/>
          </w:tblCellMar>
        </w:tblPrEx>
        <w:tc>
          <w:tcPr>
            <w:tcW w:w="2268" w:type="dxa"/>
            <w:shd w:val="clear" w:color="auto" w:fill="FFFFFF"/>
          </w:tcPr>
          <w:p w14:paraId="013B45AB" w14:textId="216DE8BD" w:rsidR="00636276" w:rsidRDefault="00636276" w:rsidP="00636276">
            <w:r>
              <w:t>used at location in</w:t>
            </w:r>
          </w:p>
        </w:tc>
        <w:tc>
          <w:tcPr>
            <w:tcW w:w="2268" w:type="dxa"/>
            <w:shd w:val="clear" w:color="auto" w:fill="FFFFFF"/>
          </w:tcPr>
          <w:p w14:paraId="59EC6C8A" w14:textId="7F275F6B" w:rsidR="00636276" w:rsidRDefault="00636276" w:rsidP="00636276">
            <w:hyperlink w:anchor="Deliverable13422" w:history="1">
              <w:r>
                <w:rPr>
                  <w:rStyle w:val="Hyperlink"/>
                </w:rPr>
                <w:t>Mechanical Component</w:t>
              </w:r>
            </w:hyperlink>
          </w:p>
        </w:tc>
        <w:tc>
          <w:tcPr>
            <w:tcW w:w="5101" w:type="dxa"/>
            <w:shd w:val="clear" w:color="auto" w:fill="FFFFFF"/>
          </w:tcPr>
          <w:p w14:paraId="5E0CC58C" w14:textId="708C5D30" w:rsidR="00636276" w:rsidRDefault="00636276" w:rsidP="00636276">
            <w:r>
              <w:t>Context element of a located usage</w:t>
            </w:r>
          </w:p>
        </w:tc>
      </w:tr>
      <w:tr w:rsidR="00636276" w14:paraId="6128F4E6" w14:textId="77777777" w:rsidTr="00636276">
        <w:tblPrEx>
          <w:tblCellMar>
            <w:bottom w:w="0" w:type="dxa"/>
          </w:tblCellMar>
        </w:tblPrEx>
        <w:tc>
          <w:tcPr>
            <w:tcW w:w="2268" w:type="dxa"/>
            <w:shd w:val="clear" w:color="auto" w:fill="FFFFFF"/>
          </w:tcPr>
          <w:p w14:paraId="55C00870" w14:textId="0A0A00DD" w:rsidR="00636276" w:rsidRDefault="00636276" w:rsidP="00636276">
            <w:r>
              <w:t>specialism of</w:t>
            </w:r>
          </w:p>
        </w:tc>
        <w:tc>
          <w:tcPr>
            <w:tcW w:w="2268" w:type="dxa"/>
            <w:shd w:val="clear" w:color="auto" w:fill="FFFFFF"/>
          </w:tcPr>
          <w:p w14:paraId="43108714" w14:textId="10A8B69F" w:rsidR="00636276" w:rsidRDefault="00636276" w:rsidP="00636276">
            <w:hyperlink w:anchor="Deliverable13442" w:history="1">
              <w:r>
                <w:rPr>
                  <w:rStyle w:val="Hyperlink"/>
                </w:rPr>
                <w:t>Kinematic Joint</w:t>
              </w:r>
            </w:hyperlink>
          </w:p>
        </w:tc>
        <w:tc>
          <w:tcPr>
            <w:tcW w:w="5101" w:type="dxa"/>
            <w:shd w:val="clear" w:color="auto" w:fill="FFFFFF"/>
          </w:tcPr>
          <w:p w14:paraId="6C1AF4A9" w14:textId="31C697A1" w:rsidR="00636276" w:rsidRDefault="00636276" w:rsidP="00636276">
            <w:r>
              <w:t>More generic item</w:t>
            </w:r>
          </w:p>
        </w:tc>
      </w:tr>
      <w:tr w:rsidR="00636276" w14:paraId="4F679E6C" w14:textId="77777777" w:rsidTr="00636276">
        <w:tblPrEx>
          <w:tblCellMar>
            <w:bottom w:w="0" w:type="dxa"/>
          </w:tblCellMar>
        </w:tblPrEx>
        <w:tc>
          <w:tcPr>
            <w:tcW w:w="2268" w:type="dxa"/>
            <w:shd w:val="clear" w:color="auto" w:fill="FFFFFF"/>
          </w:tcPr>
          <w:p w14:paraId="6557E2BA" w14:textId="70C6A92C" w:rsidR="00636276" w:rsidRDefault="00636276" w:rsidP="00636276">
            <w:r>
              <w:t>configured in</w:t>
            </w:r>
          </w:p>
        </w:tc>
        <w:tc>
          <w:tcPr>
            <w:tcW w:w="2268" w:type="dxa"/>
            <w:shd w:val="clear" w:color="auto" w:fill="FFFFFF"/>
          </w:tcPr>
          <w:p w14:paraId="77A1F0DA" w14:textId="36A2AE9F" w:rsidR="00636276" w:rsidRDefault="00636276" w:rsidP="00636276">
            <w:hyperlink w:anchor="Deliverable14368" w:history="1">
              <w:r>
                <w:rPr>
                  <w:rStyle w:val="Hyperlink"/>
                </w:rPr>
                <w:t>Configuration</w:t>
              </w:r>
            </w:hyperlink>
          </w:p>
        </w:tc>
        <w:tc>
          <w:tcPr>
            <w:tcW w:w="5101" w:type="dxa"/>
            <w:shd w:val="clear" w:color="auto" w:fill="FFFFFF"/>
          </w:tcPr>
          <w:p w14:paraId="1AA1E1FE" w14:textId="65CBF000" w:rsidR="00636276" w:rsidRDefault="00636276" w:rsidP="00636276">
            <w:r>
              <w:t>Relation to a configuration</w:t>
            </w:r>
          </w:p>
        </w:tc>
      </w:tr>
      <w:tr w:rsidR="00636276" w14:paraId="290BD176" w14:textId="77777777" w:rsidTr="00636276">
        <w:tblPrEx>
          <w:tblCellMar>
            <w:bottom w:w="0" w:type="dxa"/>
          </w:tblCellMar>
        </w:tblPrEx>
        <w:tc>
          <w:tcPr>
            <w:tcW w:w="2268" w:type="dxa"/>
            <w:shd w:val="clear" w:color="auto" w:fill="FFFFFF"/>
          </w:tcPr>
          <w:p w14:paraId="20D8D308" w14:textId="46B0545D" w:rsidR="00636276" w:rsidRDefault="00636276" w:rsidP="00636276">
            <w:r>
              <w:t>option in</w:t>
            </w:r>
          </w:p>
        </w:tc>
        <w:tc>
          <w:tcPr>
            <w:tcW w:w="2268" w:type="dxa"/>
            <w:shd w:val="clear" w:color="auto" w:fill="FFFFFF"/>
          </w:tcPr>
          <w:p w14:paraId="3924A85B" w14:textId="219DFC5C" w:rsidR="00636276" w:rsidRDefault="00636276" w:rsidP="00636276">
            <w:hyperlink w:anchor="Deliverable15753" w:history="1">
              <w:r>
                <w:rPr>
                  <w:rStyle w:val="Hyperlink"/>
                </w:rPr>
                <w:t>Variant</w:t>
              </w:r>
            </w:hyperlink>
          </w:p>
        </w:tc>
        <w:tc>
          <w:tcPr>
            <w:tcW w:w="5101" w:type="dxa"/>
            <w:shd w:val="clear" w:color="auto" w:fill="FFFFFF"/>
          </w:tcPr>
          <w:p w14:paraId="4E5B8BB7" w14:textId="206ABFE0" w:rsidR="00636276" w:rsidRDefault="00636276" w:rsidP="00636276">
            <w:r>
              <w:t>Relation to a variant</w:t>
            </w:r>
          </w:p>
        </w:tc>
      </w:tr>
      <w:tr w:rsidR="00636276" w14:paraId="4812AE84" w14:textId="77777777" w:rsidTr="00636276">
        <w:tblPrEx>
          <w:tblCellMar>
            <w:bottom w:w="0" w:type="dxa"/>
          </w:tblCellMar>
        </w:tblPrEx>
        <w:tc>
          <w:tcPr>
            <w:tcW w:w="2268" w:type="dxa"/>
            <w:shd w:val="clear" w:color="auto" w:fill="FFFFFF"/>
          </w:tcPr>
          <w:p w14:paraId="1B20BF78" w14:textId="27ECBA52" w:rsidR="00636276" w:rsidRDefault="00636276" w:rsidP="00636276">
            <w:r>
              <w:t>joins</w:t>
            </w:r>
          </w:p>
        </w:tc>
        <w:tc>
          <w:tcPr>
            <w:tcW w:w="2268" w:type="dxa"/>
            <w:shd w:val="clear" w:color="auto" w:fill="FFFFFF"/>
          </w:tcPr>
          <w:p w14:paraId="525E22DA" w14:textId="4A55B804" w:rsidR="00636276" w:rsidRDefault="00636276" w:rsidP="00636276">
            <w:hyperlink w:anchor="Deliverable14454" w:history="1">
              <w:r>
                <w:rPr>
                  <w:rStyle w:val="Hyperlink"/>
                </w:rPr>
                <w:t>System Component</w:t>
              </w:r>
            </w:hyperlink>
          </w:p>
        </w:tc>
        <w:tc>
          <w:tcPr>
            <w:tcW w:w="5101" w:type="dxa"/>
            <w:shd w:val="clear" w:color="auto" w:fill="FFFFFF"/>
          </w:tcPr>
          <w:p w14:paraId="006BF13F" w14:textId="788D4DE5" w:rsidR="00636276" w:rsidRDefault="00636276" w:rsidP="00636276">
            <w:r>
              <w:t>Represents the system components joined by this component connection.</w:t>
            </w:r>
          </w:p>
        </w:tc>
      </w:tr>
      <w:tr w:rsidR="00636276" w14:paraId="3CB3FB6A" w14:textId="77777777" w:rsidTr="00636276">
        <w:tblPrEx>
          <w:tblCellMar>
            <w:bottom w:w="0" w:type="dxa"/>
          </w:tblCellMar>
        </w:tblPrEx>
        <w:tc>
          <w:tcPr>
            <w:tcW w:w="2268" w:type="dxa"/>
            <w:shd w:val="clear" w:color="auto" w:fill="FFFFFF"/>
          </w:tcPr>
          <w:p w14:paraId="73F6ED9B" w14:textId="0C546C81" w:rsidR="00636276" w:rsidRDefault="00636276" w:rsidP="00636276">
            <w:r>
              <w:t>joins</w:t>
            </w:r>
          </w:p>
        </w:tc>
        <w:tc>
          <w:tcPr>
            <w:tcW w:w="2268" w:type="dxa"/>
            <w:shd w:val="clear" w:color="auto" w:fill="FFFFFF"/>
          </w:tcPr>
          <w:p w14:paraId="63065502" w14:textId="1753DD35" w:rsidR="00636276" w:rsidRDefault="00636276" w:rsidP="00636276">
            <w:hyperlink w:anchor="Deliverable13422" w:history="1">
              <w:r>
                <w:rPr>
                  <w:rStyle w:val="Hyperlink"/>
                </w:rPr>
                <w:t>Mechanical Component</w:t>
              </w:r>
            </w:hyperlink>
          </w:p>
        </w:tc>
        <w:tc>
          <w:tcPr>
            <w:tcW w:w="5101" w:type="dxa"/>
            <w:shd w:val="clear" w:color="auto" w:fill="FFFFFF"/>
          </w:tcPr>
          <w:p w14:paraId="04F817C1" w14:textId="06CE52DB" w:rsidR="00636276" w:rsidRDefault="00636276" w:rsidP="00636276">
            <w:r>
              <w:t>Represents the system components joined by this component connection.</w:t>
            </w:r>
          </w:p>
        </w:tc>
      </w:tr>
      <w:tr w:rsidR="00636276" w14:paraId="11EEB790" w14:textId="77777777" w:rsidTr="00636276">
        <w:tblPrEx>
          <w:tblCellMar>
            <w:bottom w:w="0" w:type="dxa"/>
          </w:tblCellMar>
        </w:tblPrEx>
        <w:tc>
          <w:tcPr>
            <w:tcW w:w="2268" w:type="dxa"/>
            <w:shd w:val="clear" w:color="auto" w:fill="FFFFFF"/>
          </w:tcPr>
          <w:p w14:paraId="450A7555" w14:textId="15B7D03A" w:rsidR="00636276" w:rsidRDefault="00636276" w:rsidP="00636276">
            <w:r>
              <w:t>provides</w:t>
            </w:r>
          </w:p>
        </w:tc>
        <w:tc>
          <w:tcPr>
            <w:tcW w:w="2268" w:type="dxa"/>
            <w:shd w:val="clear" w:color="auto" w:fill="FFFFFF"/>
          </w:tcPr>
          <w:p w14:paraId="3D4412C6" w14:textId="2F045268" w:rsidR="00636276" w:rsidRDefault="00636276" w:rsidP="00636276">
            <w:hyperlink w:anchor="Deliverable14456" w:history="1">
              <w:r>
                <w:rPr>
                  <w:rStyle w:val="Hyperlink"/>
                </w:rPr>
                <w:t>Component Interface</w:t>
              </w:r>
            </w:hyperlink>
          </w:p>
        </w:tc>
        <w:tc>
          <w:tcPr>
            <w:tcW w:w="5101" w:type="dxa"/>
            <w:shd w:val="clear" w:color="auto" w:fill="FFFFFF"/>
          </w:tcPr>
          <w:p w14:paraId="7791080C" w14:textId="77777777" w:rsidR="00636276" w:rsidRDefault="00636276" w:rsidP="00636276"/>
        </w:tc>
      </w:tr>
    </w:tbl>
    <w:p w14:paraId="11B4B8D9" w14:textId="73D65689"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66CA212" w14:textId="77777777" w:rsidTr="00636276">
        <w:tblPrEx>
          <w:tblCellMar>
            <w:bottom w:w="0" w:type="dxa"/>
          </w:tblCellMar>
        </w:tblPrEx>
        <w:tc>
          <w:tcPr>
            <w:tcW w:w="2268" w:type="dxa"/>
            <w:shd w:val="clear" w:color="auto" w:fill="FFFFFF"/>
          </w:tcPr>
          <w:p w14:paraId="2EBC9B94" w14:textId="77777777" w:rsidR="00636276" w:rsidRDefault="00636276" w:rsidP="00636276"/>
        </w:tc>
        <w:tc>
          <w:tcPr>
            <w:tcW w:w="2268" w:type="dxa"/>
            <w:shd w:val="clear" w:color="auto" w:fill="FFFFFF"/>
          </w:tcPr>
          <w:p w14:paraId="14A9381D" w14:textId="77777777" w:rsidR="00636276" w:rsidRDefault="00636276" w:rsidP="00636276"/>
        </w:tc>
        <w:tc>
          <w:tcPr>
            <w:tcW w:w="5101" w:type="dxa"/>
            <w:shd w:val="clear" w:color="auto" w:fill="FFFFFF"/>
          </w:tcPr>
          <w:p w14:paraId="3ADA5E9E" w14:textId="72785343" w:rsidR="00636276" w:rsidRDefault="00636276" w:rsidP="00636276">
            <w:r>
              <w:t>More generic item</w:t>
            </w:r>
          </w:p>
        </w:tc>
      </w:tr>
      <w:tr w:rsidR="00636276" w14:paraId="1E125946" w14:textId="77777777" w:rsidTr="00636276">
        <w:tblPrEx>
          <w:tblCellMar>
            <w:bottom w:w="0" w:type="dxa"/>
          </w:tblCellMar>
        </w:tblPrEx>
        <w:tc>
          <w:tcPr>
            <w:tcW w:w="2268" w:type="dxa"/>
            <w:shd w:val="clear" w:color="auto" w:fill="FFFFFF"/>
          </w:tcPr>
          <w:p w14:paraId="073A8AFF" w14:textId="13312BE2" w:rsidR="00636276" w:rsidRDefault="00636276" w:rsidP="00636276">
            <w:hyperlink w:anchor="Deliverable13449" w:history="1">
              <w:r>
                <w:rPr>
                  <w:rStyle w:val="Hyperlink"/>
                </w:rPr>
                <w:t>Kinematic Sensor</w:t>
              </w:r>
            </w:hyperlink>
          </w:p>
        </w:tc>
        <w:tc>
          <w:tcPr>
            <w:tcW w:w="2268" w:type="dxa"/>
            <w:shd w:val="clear" w:color="auto" w:fill="FFFFFF"/>
          </w:tcPr>
          <w:p w14:paraId="6BF31554" w14:textId="7D4D8ACB" w:rsidR="00636276" w:rsidRDefault="00636276" w:rsidP="00636276">
            <w:r>
              <w:t>observes</w:t>
            </w:r>
          </w:p>
        </w:tc>
        <w:tc>
          <w:tcPr>
            <w:tcW w:w="5101" w:type="dxa"/>
            <w:shd w:val="clear" w:color="auto" w:fill="FFFFFF"/>
          </w:tcPr>
          <w:p w14:paraId="6786164C" w14:textId="3BD66D10" w:rsidR="00636276" w:rsidRDefault="00636276" w:rsidP="00636276">
            <w:r>
              <w:t>Kinematic joint observed by this kinematic sensor</w:t>
            </w:r>
          </w:p>
        </w:tc>
      </w:tr>
    </w:tbl>
    <w:p w14:paraId="097B838F" w14:textId="667449F5" w:rsidR="00636276" w:rsidRDefault="00636276" w:rsidP="00636276">
      <w:pPr>
        <w:pStyle w:val="berschrift5"/>
        <w:numPr>
          <w:ilvl w:val="4"/>
          <w:numId w:val="30"/>
        </w:numPr>
      </w:pPr>
      <w:bookmarkStart w:id="74" w:name="Deliverable13449"/>
      <w:r>
        <w:t>Kinematic Sensor</w:t>
      </w:r>
      <w:bookmarkEnd w:id="74"/>
    </w:p>
    <w:p w14:paraId="55578273" w14:textId="19344966" w:rsidR="00636276" w:rsidRDefault="00636276" w:rsidP="00636276">
      <w:r>
        <w:t>Represents a kinematic sensor</w:t>
      </w:r>
    </w:p>
    <w:p w14:paraId="13F7A896" w14:textId="77777777" w:rsidR="00636276" w:rsidRDefault="00636276" w:rsidP="00636276">
      <w:pPr>
        <w:keepNext/>
      </w:pPr>
      <w:r>
        <w:rPr>
          <w:noProof/>
        </w:rPr>
        <w:drawing>
          <wp:inline distT="0" distB="0" distL="0" distR="0" wp14:anchorId="59308AB8" wp14:editId="55D7D3FB">
            <wp:extent cx="857370" cy="857370"/>
            <wp:effectExtent l="0" t="0" r="0" b="0"/>
            <wp:docPr id="1651209764"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09764"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81E0B70" w14:textId="29F26C2B" w:rsidR="00636276" w:rsidRDefault="00636276" w:rsidP="00636276">
      <w:pPr>
        <w:pStyle w:val="Beschriftung"/>
      </w:pPr>
      <w:r>
        <w:t xml:space="preserve">Figure </w:t>
      </w:r>
      <w:fldSimple w:instr=" SEQ Figure \* ARABIC ">
        <w:r>
          <w:rPr>
            <w:noProof/>
          </w:rPr>
          <w:t>75</w:t>
        </w:r>
      </w:fldSimple>
      <w:r>
        <w:t xml:space="preserve"> Icon</w:t>
      </w:r>
    </w:p>
    <w:p w14:paraId="574DCE2C" w14:textId="77777777" w:rsidR="00636276" w:rsidRDefault="00636276" w:rsidP="00636276">
      <w:pPr>
        <w:keepNext/>
      </w:pPr>
      <w:r>
        <w:rPr>
          <w:noProof/>
        </w:rPr>
        <w:drawing>
          <wp:inline distT="0" distB="0" distL="0" distR="0" wp14:anchorId="55AE745E" wp14:editId="4DB95FED">
            <wp:extent cx="5283072" cy="2596858"/>
            <wp:effectExtent l="0" t="0" r="0" b="0"/>
            <wp:docPr id="203713480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34806" name=""/>
                    <pic:cNvPicPr/>
                  </pic:nvPicPr>
                  <pic:blipFill>
                    <a:blip r:embed="rId96">
                      <a:extLst>
                        <a:ext uri="{28A0092B-C50C-407E-A947-70E740481C1C}">
                          <a14:useLocalDpi xmlns:a14="http://schemas.microsoft.com/office/drawing/2010/main" val="0"/>
                        </a:ext>
                      </a:extLst>
                    </a:blip>
                    <a:stretch>
                      <a:fillRect/>
                    </a:stretch>
                  </pic:blipFill>
                  <pic:spPr>
                    <a:xfrm>
                      <a:off x="0" y="0"/>
                      <a:ext cx="5283072" cy="2596858"/>
                    </a:xfrm>
                    <a:prstGeom prst="rect">
                      <a:avLst/>
                    </a:prstGeom>
                  </pic:spPr>
                </pic:pic>
              </a:graphicData>
            </a:graphic>
          </wp:inline>
        </w:drawing>
      </w:r>
    </w:p>
    <w:p w14:paraId="62F04D76" w14:textId="2D95B611" w:rsidR="00636276" w:rsidRDefault="00636276" w:rsidP="00636276">
      <w:pPr>
        <w:pStyle w:val="Beschriftung"/>
      </w:pPr>
      <w:r>
        <w:t xml:space="preserve">Figure </w:t>
      </w:r>
      <w:fldSimple w:instr=" SEQ Figure \* ARABIC ">
        <w:r>
          <w:rPr>
            <w:noProof/>
          </w:rPr>
          <w:t>76</w:t>
        </w:r>
      </w:fldSimple>
      <w:r>
        <w:t xml:space="preserve"> Class Context Diagram 'Kinematic Sensor'</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28CCD86" w14:textId="77777777" w:rsidTr="00636276">
        <w:tblPrEx>
          <w:tblCellMar>
            <w:bottom w:w="0" w:type="dxa"/>
          </w:tblCellMar>
        </w:tblPrEx>
        <w:tc>
          <w:tcPr>
            <w:tcW w:w="2268" w:type="dxa"/>
            <w:shd w:val="clear" w:color="auto" w:fill="FFFFFF"/>
          </w:tcPr>
          <w:p w14:paraId="3AEF319C" w14:textId="101B0DEF" w:rsidR="00636276" w:rsidRDefault="00636276" w:rsidP="00636276">
            <w:r w:rsidRPr="00636276">
              <w:rPr>
                <w:rStyle w:val="Fett"/>
              </w:rPr>
              <w:lastRenderedPageBreak/>
              <w:t>Delivered by</w:t>
            </w:r>
          </w:p>
        </w:tc>
        <w:tc>
          <w:tcPr>
            <w:tcW w:w="7369" w:type="dxa"/>
            <w:shd w:val="clear" w:color="auto" w:fill="FFFFFF"/>
          </w:tcPr>
          <w:p w14:paraId="054EFEAC" w14:textId="6216B45C" w:rsidR="00636276" w:rsidRDefault="00636276" w:rsidP="00636276">
            <w:hyperlink w:anchor="Activity2536" w:history="1">
              <w:r>
                <w:rPr>
                  <w:rStyle w:val="Hyperlink"/>
                </w:rPr>
                <w:t>Mechanical Design</w:t>
              </w:r>
            </w:hyperlink>
          </w:p>
        </w:tc>
      </w:tr>
      <w:tr w:rsidR="00636276" w14:paraId="72A7B0B7" w14:textId="77777777" w:rsidTr="00636276">
        <w:tblPrEx>
          <w:tblCellMar>
            <w:bottom w:w="0" w:type="dxa"/>
          </w:tblCellMar>
        </w:tblPrEx>
        <w:tc>
          <w:tcPr>
            <w:tcW w:w="2268" w:type="dxa"/>
            <w:shd w:val="clear" w:color="auto" w:fill="FFFFFF"/>
          </w:tcPr>
          <w:p w14:paraId="5B0EE4C8" w14:textId="5DC02263" w:rsidR="00636276" w:rsidRPr="00636276" w:rsidRDefault="00636276" w:rsidP="00636276">
            <w:pPr>
              <w:rPr>
                <w:rStyle w:val="Fett"/>
              </w:rPr>
            </w:pPr>
            <w:r w:rsidRPr="00636276">
              <w:rPr>
                <w:rStyle w:val="Fett"/>
              </w:rPr>
              <w:t>Delivered to</w:t>
            </w:r>
          </w:p>
        </w:tc>
        <w:tc>
          <w:tcPr>
            <w:tcW w:w="7369" w:type="dxa"/>
            <w:shd w:val="clear" w:color="auto" w:fill="FFFFFF"/>
          </w:tcPr>
          <w:p w14:paraId="2AACF832" w14:textId="77777777" w:rsidR="00636276" w:rsidRDefault="00636276" w:rsidP="00636276">
            <w:hyperlink w:anchor="Activity2541" w:history="1">
              <w:r>
                <w:rPr>
                  <w:rStyle w:val="Hyperlink"/>
                </w:rPr>
                <w:t>Plan and prepare Simulation</w:t>
              </w:r>
            </w:hyperlink>
          </w:p>
          <w:p w14:paraId="656BC66A" w14:textId="53C8C808" w:rsidR="00636276" w:rsidRDefault="00636276" w:rsidP="00636276">
            <w:hyperlink w:anchor="Activity2542" w:history="1">
              <w:r>
                <w:rPr>
                  <w:rStyle w:val="Hyperlink"/>
                </w:rPr>
                <w:t>Prepare Testing</w:t>
              </w:r>
            </w:hyperlink>
          </w:p>
        </w:tc>
      </w:tr>
    </w:tbl>
    <w:p w14:paraId="69002390" w14:textId="71023C32"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429805F" w14:textId="77777777" w:rsidTr="00636276">
        <w:tblPrEx>
          <w:tblCellMar>
            <w:bottom w:w="0" w:type="dxa"/>
          </w:tblCellMar>
        </w:tblPrEx>
        <w:tc>
          <w:tcPr>
            <w:tcW w:w="2268" w:type="dxa"/>
            <w:shd w:val="clear" w:color="auto" w:fill="FFFFFF"/>
          </w:tcPr>
          <w:p w14:paraId="525B568E" w14:textId="1A5130BA" w:rsidR="00636276" w:rsidRDefault="00636276" w:rsidP="00636276">
            <w:r>
              <w:t>Identifier</w:t>
            </w:r>
          </w:p>
        </w:tc>
        <w:tc>
          <w:tcPr>
            <w:tcW w:w="2268" w:type="dxa"/>
            <w:shd w:val="clear" w:color="auto" w:fill="FFFFFF"/>
          </w:tcPr>
          <w:p w14:paraId="15146E90" w14:textId="28BF8898" w:rsidR="00636276" w:rsidRDefault="00636276" w:rsidP="00636276">
            <w:hyperlink w:anchor="Deliverable16441" w:history="1">
              <w:r>
                <w:rPr>
                  <w:rStyle w:val="Hyperlink"/>
                </w:rPr>
                <w:t>xs:string</w:t>
              </w:r>
            </w:hyperlink>
          </w:p>
        </w:tc>
        <w:tc>
          <w:tcPr>
            <w:tcW w:w="5101" w:type="dxa"/>
            <w:shd w:val="clear" w:color="auto" w:fill="FFFFFF"/>
          </w:tcPr>
          <w:p w14:paraId="4BE25025" w14:textId="624B7E8A" w:rsidR="00636276" w:rsidRDefault="00636276" w:rsidP="00636276">
            <w:r>
              <w:t>Unambiguous identifier of the element</w:t>
            </w:r>
          </w:p>
        </w:tc>
      </w:tr>
      <w:tr w:rsidR="00636276" w14:paraId="79B571F4" w14:textId="77777777" w:rsidTr="00636276">
        <w:tblPrEx>
          <w:tblCellMar>
            <w:bottom w:w="0" w:type="dxa"/>
          </w:tblCellMar>
        </w:tblPrEx>
        <w:tc>
          <w:tcPr>
            <w:tcW w:w="2268" w:type="dxa"/>
            <w:shd w:val="clear" w:color="auto" w:fill="FFFFFF"/>
          </w:tcPr>
          <w:p w14:paraId="372CC8BF" w14:textId="7380F4B9" w:rsidR="00636276" w:rsidRDefault="00636276" w:rsidP="00636276">
            <w:r>
              <w:t>Number</w:t>
            </w:r>
          </w:p>
        </w:tc>
        <w:tc>
          <w:tcPr>
            <w:tcW w:w="2268" w:type="dxa"/>
            <w:shd w:val="clear" w:color="auto" w:fill="FFFFFF"/>
          </w:tcPr>
          <w:p w14:paraId="4C1E1743" w14:textId="6DDE9A52" w:rsidR="00636276" w:rsidRDefault="00636276" w:rsidP="00636276">
            <w:hyperlink w:anchor="Deliverable16441" w:history="1">
              <w:r>
                <w:rPr>
                  <w:rStyle w:val="Hyperlink"/>
                </w:rPr>
                <w:t>xs:string</w:t>
              </w:r>
            </w:hyperlink>
          </w:p>
        </w:tc>
        <w:tc>
          <w:tcPr>
            <w:tcW w:w="5101" w:type="dxa"/>
            <w:shd w:val="clear" w:color="auto" w:fill="FFFFFF"/>
          </w:tcPr>
          <w:p w14:paraId="396F30F1" w14:textId="7E69C70E" w:rsidR="00636276" w:rsidRDefault="00636276" w:rsidP="00636276">
            <w:r>
              <w:t>Legible number or name of the element, i. e. part number</w:t>
            </w:r>
          </w:p>
        </w:tc>
      </w:tr>
      <w:tr w:rsidR="00636276" w14:paraId="67C7AAF2" w14:textId="77777777" w:rsidTr="00636276">
        <w:tblPrEx>
          <w:tblCellMar>
            <w:bottom w:w="0" w:type="dxa"/>
          </w:tblCellMar>
        </w:tblPrEx>
        <w:tc>
          <w:tcPr>
            <w:tcW w:w="2268" w:type="dxa"/>
            <w:shd w:val="clear" w:color="auto" w:fill="FFFFFF"/>
          </w:tcPr>
          <w:p w14:paraId="16DC3BEF" w14:textId="26AD3EDF" w:rsidR="00636276" w:rsidRDefault="00636276" w:rsidP="00636276">
            <w:r>
              <w:t>Title</w:t>
            </w:r>
          </w:p>
        </w:tc>
        <w:tc>
          <w:tcPr>
            <w:tcW w:w="2268" w:type="dxa"/>
            <w:shd w:val="clear" w:color="auto" w:fill="FFFFFF"/>
          </w:tcPr>
          <w:p w14:paraId="19F40403" w14:textId="30933245" w:rsidR="00636276" w:rsidRDefault="00636276" w:rsidP="00636276">
            <w:hyperlink w:anchor="Deliverable16441" w:history="1">
              <w:r>
                <w:rPr>
                  <w:rStyle w:val="Hyperlink"/>
                </w:rPr>
                <w:t>xs:string</w:t>
              </w:r>
            </w:hyperlink>
          </w:p>
        </w:tc>
        <w:tc>
          <w:tcPr>
            <w:tcW w:w="5101" w:type="dxa"/>
            <w:shd w:val="clear" w:color="auto" w:fill="FFFFFF"/>
          </w:tcPr>
          <w:p w14:paraId="414AA5CE" w14:textId="65F3FD9B" w:rsidR="00636276" w:rsidRDefault="00636276" w:rsidP="00636276">
            <w:r>
              <w:t>Title of the element</w:t>
            </w:r>
          </w:p>
        </w:tc>
      </w:tr>
      <w:tr w:rsidR="00636276" w14:paraId="5644A6ED" w14:textId="77777777" w:rsidTr="00636276">
        <w:tblPrEx>
          <w:tblCellMar>
            <w:bottom w:w="0" w:type="dxa"/>
          </w:tblCellMar>
        </w:tblPrEx>
        <w:tc>
          <w:tcPr>
            <w:tcW w:w="2268" w:type="dxa"/>
            <w:shd w:val="clear" w:color="auto" w:fill="FFFFFF"/>
          </w:tcPr>
          <w:p w14:paraId="4DF7C932" w14:textId="733143F9" w:rsidR="00636276" w:rsidRDefault="00636276" w:rsidP="00636276">
            <w:r>
              <w:t>Description</w:t>
            </w:r>
          </w:p>
        </w:tc>
        <w:tc>
          <w:tcPr>
            <w:tcW w:w="2268" w:type="dxa"/>
            <w:shd w:val="clear" w:color="auto" w:fill="FFFFFF"/>
          </w:tcPr>
          <w:p w14:paraId="35EE5EE1" w14:textId="05FC064A" w:rsidR="00636276" w:rsidRDefault="00636276" w:rsidP="00636276">
            <w:hyperlink w:anchor="Deliverable16441" w:history="1">
              <w:r>
                <w:rPr>
                  <w:rStyle w:val="Hyperlink"/>
                </w:rPr>
                <w:t>xs:string</w:t>
              </w:r>
            </w:hyperlink>
          </w:p>
        </w:tc>
        <w:tc>
          <w:tcPr>
            <w:tcW w:w="5101" w:type="dxa"/>
            <w:shd w:val="clear" w:color="auto" w:fill="FFFFFF"/>
          </w:tcPr>
          <w:p w14:paraId="14BA9DCE" w14:textId="6A1F4673" w:rsidR="00636276" w:rsidRDefault="00636276" w:rsidP="00636276">
            <w:r>
              <w:t>Description of the element</w:t>
            </w:r>
          </w:p>
        </w:tc>
      </w:tr>
      <w:tr w:rsidR="00636276" w14:paraId="66B14946" w14:textId="77777777" w:rsidTr="00636276">
        <w:tblPrEx>
          <w:tblCellMar>
            <w:bottom w:w="0" w:type="dxa"/>
          </w:tblCellMar>
        </w:tblPrEx>
        <w:tc>
          <w:tcPr>
            <w:tcW w:w="2268" w:type="dxa"/>
            <w:shd w:val="clear" w:color="auto" w:fill="FFFFFF"/>
          </w:tcPr>
          <w:p w14:paraId="1C002F55" w14:textId="66479973" w:rsidR="00636276" w:rsidRDefault="00636276" w:rsidP="00636276">
            <w:r>
              <w:t>Type</w:t>
            </w:r>
          </w:p>
        </w:tc>
        <w:tc>
          <w:tcPr>
            <w:tcW w:w="2268" w:type="dxa"/>
            <w:shd w:val="clear" w:color="auto" w:fill="FFFFFF"/>
          </w:tcPr>
          <w:p w14:paraId="4E24A239" w14:textId="5D4EC1E3" w:rsidR="00636276" w:rsidRDefault="00636276" w:rsidP="00636276">
            <w:hyperlink w:anchor="Deliverable16441" w:history="1">
              <w:r>
                <w:rPr>
                  <w:rStyle w:val="Hyperlink"/>
                </w:rPr>
                <w:t>xs:string</w:t>
              </w:r>
            </w:hyperlink>
          </w:p>
        </w:tc>
        <w:tc>
          <w:tcPr>
            <w:tcW w:w="5101" w:type="dxa"/>
            <w:shd w:val="clear" w:color="auto" w:fill="FFFFFF"/>
          </w:tcPr>
          <w:p w14:paraId="6E705672" w14:textId="7351550A" w:rsidR="00636276" w:rsidRDefault="00636276" w:rsidP="00636276">
            <w:r>
              <w:t>Type of an element</w:t>
            </w:r>
          </w:p>
        </w:tc>
      </w:tr>
    </w:tbl>
    <w:p w14:paraId="39C72B74" w14:textId="6E666522"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FC04EF6" w14:textId="77777777" w:rsidTr="00636276">
        <w:tblPrEx>
          <w:tblCellMar>
            <w:bottom w:w="0" w:type="dxa"/>
          </w:tblCellMar>
        </w:tblPrEx>
        <w:tc>
          <w:tcPr>
            <w:tcW w:w="2268" w:type="dxa"/>
            <w:shd w:val="clear" w:color="auto" w:fill="FFFFFF"/>
          </w:tcPr>
          <w:p w14:paraId="1D3A7087" w14:textId="691615DC" w:rsidR="00636276" w:rsidRDefault="00636276" w:rsidP="00636276">
            <w:r>
              <w:t>part of</w:t>
            </w:r>
          </w:p>
        </w:tc>
        <w:tc>
          <w:tcPr>
            <w:tcW w:w="2268" w:type="dxa"/>
            <w:shd w:val="clear" w:color="auto" w:fill="FFFFFF"/>
          </w:tcPr>
          <w:p w14:paraId="65FBBEF6" w14:textId="18E37C43" w:rsidR="00636276" w:rsidRDefault="00636276" w:rsidP="00636276">
            <w:hyperlink w:anchor="Deliverable14476" w:history="1">
              <w:r>
                <w:rPr>
                  <w:rStyle w:val="Hyperlink"/>
                </w:rPr>
                <w:t>Kinematic Mechanism</w:t>
              </w:r>
            </w:hyperlink>
          </w:p>
        </w:tc>
        <w:tc>
          <w:tcPr>
            <w:tcW w:w="5101" w:type="dxa"/>
            <w:shd w:val="clear" w:color="auto" w:fill="FFFFFF"/>
          </w:tcPr>
          <w:p w14:paraId="05D9CDFE" w14:textId="4B9D0F7D" w:rsidR="00636276" w:rsidRDefault="00636276" w:rsidP="00636276">
            <w:r>
              <w:t>Parent kinematic mechanism</w:t>
            </w:r>
          </w:p>
        </w:tc>
      </w:tr>
      <w:tr w:rsidR="00636276" w14:paraId="4DB59967" w14:textId="77777777" w:rsidTr="00636276">
        <w:tblPrEx>
          <w:tblCellMar>
            <w:bottom w:w="0" w:type="dxa"/>
          </w:tblCellMar>
        </w:tblPrEx>
        <w:tc>
          <w:tcPr>
            <w:tcW w:w="2268" w:type="dxa"/>
            <w:shd w:val="clear" w:color="auto" w:fill="FFFFFF"/>
          </w:tcPr>
          <w:p w14:paraId="6E5C7EBA" w14:textId="2A76AA11" w:rsidR="00636276" w:rsidRDefault="00636276" w:rsidP="00636276">
            <w:r>
              <w:t>used at location in</w:t>
            </w:r>
          </w:p>
        </w:tc>
        <w:tc>
          <w:tcPr>
            <w:tcW w:w="2268" w:type="dxa"/>
            <w:shd w:val="clear" w:color="auto" w:fill="FFFFFF"/>
          </w:tcPr>
          <w:p w14:paraId="6D76A193" w14:textId="63DB5E77" w:rsidR="00636276" w:rsidRDefault="00636276" w:rsidP="00636276">
            <w:hyperlink w:anchor="Deliverable13422" w:history="1">
              <w:r>
                <w:rPr>
                  <w:rStyle w:val="Hyperlink"/>
                </w:rPr>
                <w:t>Mechanical Component</w:t>
              </w:r>
            </w:hyperlink>
          </w:p>
        </w:tc>
        <w:tc>
          <w:tcPr>
            <w:tcW w:w="5101" w:type="dxa"/>
            <w:shd w:val="clear" w:color="auto" w:fill="FFFFFF"/>
          </w:tcPr>
          <w:p w14:paraId="7B2175EA" w14:textId="2C2110E6" w:rsidR="00636276" w:rsidRDefault="00636276" w:rsidP="00636276">
            <w:r>
              <w:t>Context element of a located usage</w:t>
            </w:r>
          </w:p>
        </w:tc>
      </w:tr>
      <w:tr w:rsidR="00636276" w14:paraId="5688E0FA" w14:textId="77777777" w:rsidTr="00636276">
        <w:tblPrEx>
          <w:tblCellMar>
            <w:bottom w:w="0" w:type="dxa"/>
          </w:tblCellMar>
        </w:tblPrEx>
        <w:tc>
          <w:tcPr>
            <w:tcW w:w="2268" w:type="dxa"/>
            <w:shd w:val="clear" w:color="auto" w:fill="FFFFFF"/>
          </w:tcPr>
          <w:p w14:paraId="75502B12" w14:textId="4A5D28F0" w:rsidR="00636276" w:rsidRDefault="00636276" w:rsidP="00636276">
            <w:r>
              <w:t>observes</w:t>
            </w:r>
          </w:p>
        </w:tc>
        <w:tc>
          <w:tcPr>
            <w:tcW w:w="2268" w:type="dxa"/>
            <w:shd w:val="clear" w:color="auto" w:fill="FFFFFF"/>
          </w:tcPr>
          <w:p w14:paraId="1F914142" w14:textId="714A0573" w:rsidR="00636276" w:rsidRDefault="00636276" w:rsidP="00636276">
            <w:hyperlink w:anchor="Deliverable13442" w:history="1">
              <w:r>
                <w:rPr>
                  <w:rStyle w:val="Hyperlink"/>
                </w:rPr>
                <w:t>Kinematic Joint</w:t>
              </w:r>
            </w:hyperlink>
          </w:p>
        </w:tc>
        <w:tc>
          <w:tcPr>
            <w:tcW w:w="5101" w:type="dxa"/>
            <w:shd w:val="clear" w:color="auto" w:fill="FFFFFF"/>
          </w:tcPr>
          <w:p w14:paraId="22815439" w14:textId="3402671E" w:rsidR="00636276" w:rsidRDefault="00636276" w:rsidP="00636276">
            <w:r>
              <w:t>Kinematic joint observed by this kinematic sensor</w:t>
            </w:r>
          </w:p>
        </w:tc>
      </w:tr>
    </w:tbl>
    <w:p w14:paraId="4A3713B8" w14:textId="216F5FE8" w:rsidR="00636276" w:rsidRDefault="00636276" w:rsidP="00636276">
      <w:pPr>
        <w:pStyle w:val="berschrift5"/>
      </w:pPr>
      <w:bookmarkStart w:id="75" w:name="Deliverable14854"/>
      <w:r>
        <w:t>Kinematic Motion</w:t>
      </w:r>
      <w:bookmarkEnd w:id="75"/>
    </w:p>
    <w:p w14:paraId="31562508" w14:textId="50D76F6F" w:rsidR="00636276" w:rsidRDefault="00636276" w:rsidP="00636276">
      <w:r>
        <w:t>Represents a kinematic motion</w:t>
      </w:r>
    </w:p>
    <w:p w14:paraId="4D950CDF" w14:textId="77777777" w:rsidR="00636276" w:rsidRDefault="00636276" w:rsidP="00636276">
      <w:pPr>
        <w:keepNext/>
      </w:pPr>
      <w:r>
        <w:rPr>
          <w:noProof/>
        </w:rPr>
        <w:drawing>
          <wp:inline distT="0" distB="0" distL="0" distR="0" wp14:anchorId="3B10BD6B" wp14:editId="2576B3AE">
            <wp:extent cx="857370" cy="857370"/>
            <wp:effectExtent l="0" t="0" r="0" b="0"/>
            <wp:docPr id="145589001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9001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B258C51" w14:textId="44F61689" w:rsidR="00636276" w:rsidRDefault="00636276" w:rsidP="00636276">
      <w:pPr>
        <w:pStyle w:val="Beschriftung"/>
      </w:pPr>
      <w:r>
        <w:t xml:space="preserve">Figure </w:t>
      </w:r>
      <w:fldSimple w:instr=" SEQ Figure \* ARABIC ">
        <w:r>
          <w:rPr>
            <w:noProof/>
          </w:rPr>
          <w:t>77</w:t>
        </w:r>
      </w:fldSimple>
      <w:r>
        <w:t xml:space="preserve"> Icon</w:t>
      </w:r>
    </w:p>
    <w:p w14:paraId="20CA954E" w14:textId="77777777" w:rsidR="00636276" w:rsidRDefault="00636276" w:rsidP="00636276">
      <w:pPr>
        <w:keepNext/>
      </w:pPr>
      <w:r>
        <w:rPr>
          <w:noProof/>
        </w:rPr>
        <w:drawing>
          <wp:inline distT="0" distB="0" distL="0" distR="0" wp14:anchorId="7E8959D9" wp14:editId="13C5481A">
            <wp:extent cx="3596510" cy="2401396"/>
            <wp:effectExtent l="0" t="0" r="4445" b="0"/>
            <wp:docPr id="1361773785"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73785" name=""/>
                    <pic:cNvPicPr/>
                  </pic:nvPicPr>
                  <pic:blipFill>
                    <a:blip r:embed="rId98">
                      <a:extLst>
                        <a:ext uri="{28A0092B-C50C-407E-A947-70E740481C1C}">
                          <a14:useLocalDpi xmlns:a14="http://schemas.microsoft.com/office/drawing/2010/main" val="0"/>
                        </a:ext>
                      </a:extLst>
                    </a:blip>
                    <a:stretch>
                      <a:fillRect/>
                    </a:stretch>
                  </pic:blipFill>
                  <pic:spPr>
                    <a:xfrm>
                      <a:off x="0" y="0"/>
                      <a:ext cx="3596510" cy="2401396"/>
                    </a:xfrm>
                    <a:prstGeom prst="rect">
                      <a:avLst/>
                    </a:prstGeom>
                  </pic:spPr>
                </pic:pic>
              </a:graphicData>
            </a:graphic>
          </wp:inline>
        </w:drawing>
      </w:r>
    </w:p>
    <w:p w14:paraId="09D0C32E" w14:textId="5FCE7B44" w:rsidR="00636276" w:rsidRDefault="00636276" w:rsidP="00636276">
      <w:pPr>
        <w:pStyle w:val="Beschriftung"/>
      </w:pPr>
      <w:r>
        <w:t xml:space="preserve">Figure </w:t>
      </w:r>
      <w:fldSimple w:instr=" SEQ Figure \* ARABIC ">
        <w:r>
          <w:rPr>
            <w:noProof/>
          </w:rPr>
          <w:t>78</w:t>
        </w:r>
      </w:fldSimple>
      <w:r>
        <w:t xml:space="preserve"> Class Context Diagram 'Kinematic Motion'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9E004BA" w14:textId="77777777" w:rsidTr="00636276">
        <w:tblPrEx>
          <w:tblCellMar>
            <w:bottom w:w="0" w:type="dxa"/>
          </w:tblCellMar>
        </w:tblPrEx>
        <w:tc>
          <w:tcPr>
            <w:tcW w:w="2268" w:type="dxa"/>
            <w:shd w:val="clear" w:color="auto" w:fill="FFFFFF"/>
          </w:tcPr>
          <w:p w14:paraId="7BB5974C" w14:textId="76B3128D" w:rsidR="00636276" w:rsidRDefault="00636276" w:rsidP="00636276">
            <w:r w:rsidRPr="00636276">
              <w:rPr>
                <w:rStyle w:val="Fett"/>
              </w:rPr>
              <w:t>Delivered by</w:t>
            </w:r>
          </w:p>
        </w:tc>
        <w:tc>
          <w:tcPr>
            <w:tcW w:w="7369" w:type="dxa"/>
            <w:shd w:val="clear" w:color="auto" w:fill="FFFFFF"/>
          </w:tcPr>
          <w:p w14:paraId="007A2B69" w14:textId="312A85D3" w:rsidR="00636276" w:rsidRDefault="00636276" w:rsidP="00636276">
            <w:hyperlink w:anchor="Activity2536" w:history="1">
              <w:r>
                <w:rPr>
                  <w:rStyle w:val="Hyperlink"/>
                </w:rPr>
                <w:t>Mechanical Design</w:t>
              </w:r>
            </w:hyperlink>
          </w:p>
        </w:tc>
      </w:tr>
      <w:tr w:rsidR="00636276" w14:paraId="3CD4BA58" w14:textId="77777777" w:rsidTr="00636276">
        <w:tblPrEx>
          <w:tblCellMar>
            <w:bottom w:w="0" w:type="dxa"/>
          </w:tblCellMar>
        </w:tblPrEx>
        <w:tc>
          <w:tcPr>
            <w:tcW w:w="2268" w:type="dxa"/>
            <w:shd w:val="clear" w:color="auto" w:fill="FFFFFF"/>
          </w:tcPr>
          <w:p w14:paraId="4792D032" w14:textId="2CE2443B" w:rsidR="00636276" w:rsidRPr="00636276" w:rsidRDefault="00636276" w:rsidP="00636276">
            <w:pPr>
              <w:rPr>
                <w:rStyle w:val="Fett"/>
              </w:rPr>
            </w:pPr>
            <w:r w:rsidRPr="00636276">
              <w:rPr>
                <w:rStyle w:val="Fett"/>
              </w:rPr>
              <w:t>Delivered to</w:t>
            </w:r>
          </w:p>
        </w:tc>
        <w:tc>
          <w:tcPr>
            <w:tcW w:w="7369" w:type="dxa"/>
            <w:shd w:val="clear" w:color="auto" w:fill="FFFFFF"/>
          </w:tcPr>
          <w:p w14:paraId="6FE80E3C" w14:textId="77777777" w:rsidR="00636276" w:rsidRDefault="00636276" w:rsidP="00636276">
            <w:hyperlink w:anchor="Activity2541" w:history="1">
              <w:r>
                <w:rPr>
                  <w:rStyle w:val="Hyperlink"/>
                </w:rPr>
                <w:t>Plan and prepare Simulation</w:t>
              </w:r>
            </w:hyperlink>
          </w:p>
          <w:p w14:paraId="6649EB4C" w14:textId="6CA2F7C7" w:rsidR="00636276" w:rsidRDefault="00636276" w:rsidP="00636276">
            <w:hyperlink w:anchor="Activity2542" w:history="1">
              <w:r>
                <w:rPr>
                  <w:rStyle w:val="Hyperlink"/>
                </w:rPr>
                <w:t>Prepare Testing</w:t>
              </w:r>
            </w:hyperlink>
          </w:p>
        </w:tc>
      </w:tr>
    </w:tbl>
    <w:p w14:paraId="105AB1D3" w14:textId="323C29D3"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E9E315E" w14:textId="77777777" w:rsidTr="00636276">
        <w:tblPrEx>
          <w:tblCellMar>
            <w:bottom w:w="0" w:type="dxa"/>
          </w:tblCellMar>
        </w:tblPrEx>
        <w:tc>
          <w:tcPr>
            <w:tcW w:w="2268" w:type="dxa"/>
            <w:shd w:val="clear" w:color="auto" w:fill="FFFFFF"/>
          </w:tcPr>
          <w:p w14:paraId="1A15951C" w14:textId="6BC26641" w:rsidR="00636276" w:rsidRDefault="00636276" w:rsidP="00636276">
            <w:r>
              <w:lastRenderedPageBreak/>
              <w:t>Identifier</w:t>
            </w:r>
          </w:p>
        </w:tc>
        <w:tc>
          <w:tcPr>
            <w:tcW w:w="2268" w:type="dxa"/>
            <w:shd w:val="clear" w:color="auto" w:fill="FFFFFF"/>
          </w:tcPr>
          <w:p w14:paraId="490624B2" w14:textId="4B70F08F" w:rsidR="00636276" w:rsidRDefault="00636276" w:rsidP="00636276">
            <w:hyperlink w:anchor="Deliverable16441" w:history="1">
              <w:r>
                <w:rPr>
                  <w:rStyle w:val="Hyperlink"/>
                </w:rPr>
                <w:t>xs:string</w:t>
              </w:r>
            </w:hyperlink>
          </w:p>
        </w:tc>
        <w:tc>
          <w:tcPr>
            <w:tcW w:w="5101" w:type="dxa"/>
            <w:shd w:val="clear" w:color="auto" w:fill="FFFFFF"/>
          </w:tcPr>
          <w:p w14:paraId="0BBA8C1F" w14:textId="555EDCA1" w:rsidR="00636276" w:rsidRDefault="00636276" w:rsidP="00636276">
            <w:r>
              <w:t>Unambiguous identifier of the element</w:t>
            </w:r>
          </w:p>
        </w:tc>
      </w:tr>
      <w:tr w:rsidR="00636276" w14:paraId="13D98DCB" w14:textId="77777777" w:rsidTr="00636276">
        <w:tblPrEx>
          <w:tblCellMar>
            <w:bottom w:w="0" w:type="dxa"/>
          </w:tblCellMar>
        </w:tblPrEx>
        <w:tc>
          <w:tcPr>
            <w:tcW w:w="2268" w:type="dxa"/>
            <w:shd w:val="clear" w:color="auto" w:fill="FFFFFF"/>
          </w:tcPr>
          <w:p w14:paraId="2D504281" w14:textId="2CA9CD7E" w:rsidR="00636276" w:rsidRDefault="00636276" w:rsidP="00636276">
            <w:r>
              <w:t>Number</w:t>
            </w:r>
          </w:p>
        </w:tc>
        <w:tc>
          <w:tcPr>
            <w:tcW w:w="2268" w:type="dxa"/>
            <w:shd w:val="clear" w:color="auto" w:fill="FFFFFF"/>
          </w:tcPr>
          <w:p w14:paraId="7B1420C2" w14:textId="001942AC" w:rsidR="00636276" w:rsidRDefault="00636276" w:rsidP="00636276">
            <w:hyperlink w:anchor="Deliverable16441" w:history="1">
              <w:r>
                <w:rPr>
                  <w:rStyle w:val="Hyperlink"/>
                </w:rPr>
                <w:t>xs:string</w:t>
              </w:r>
            </w:hyperlink>
          </w:p>
        </w:tc>
        <w:tc>
          <w:tcPr>
            <w:tcW w:w="5101" w:type="dxa"/>
            <w:shd w:val="clear" w:color="auto" w:fill="FFFFFF"/>
          </w:tcPr>
          <w:p w14:paraId="4E39A0C5" w14:textId="419A83F6" w:rsidR="00636276" w:rsidRDefault="00636276" w:rsidP="00636276">
            <w:r>
              <w:t>Legible number or name of the element, i. e. part number</w:t>
            </w:r>
          </w:p>
        </w:tc>
      </w:tr>
      <w:tr w:rsidR="00636276" w14:paraId="0AA3107C" w14:textId="77777777" w:rsidTr="00636276">
        <w:tblPrEx>
          <w:tblCellMar>
            <w:bottom w:w="0" w:type="dxa"/>
          </w:tblCellMar>
        </w:tblPrEx>
        <w:tc>
          <w:tcPr>
            <w:tcW w:w="2268" w:type="dxa"/>
            <w:shd w:val="clear" w:color="auto" w:fill="FFFFFF"/>
          </w:tcPr>
          <w:p w14:paraId="36F11244" w14:textId="2A59BFA0" w:rsidR="00636276" w:rsidRDefault="00636276" w:rsidP="00636276">
            <w:r>
              <w:t>Title</w:t>
            </w:r>
          </w:p>
        </w:tc>
        <w:tc>
          <w:tcPr>
            <w:tcW w:w="2268" w:type="dxa"/>
            <w:shd w:val="clear" w:color="auto" w:fill="FFFFFF"/>
          </w:tcPr>
          <w:p w14:paraId="59569A63" w14:textId="322F6930" w:rsidR="00636276" w:rsidRDefault="00636276" w:rsidP="00636276">
            <w:hyperlink w:anchor="Deliverable16441" w:history="1">
              <w:r>
                <w:rPr>
                  <w:rStyle w:val="Hyperlink"/>
                </w:rPr>
                <w:t>xs:string</w:t>
              </w:r>
            </w:hyperlink>
          </w:p>
        </w:tc>
        <w:tc>
          <w:tcPr>
            <w:tcW w:w="5101" w:type="dxa"/>
            <w:shd w:val="clear" w:color="auto" w:fill="FFFFFF"/>
          </w:tcPr>
          <w:p w14:paraId="6A6DA014" w14:textId="5670107E" w:rsidR="00636276" w:rsidRDefault="00636276" w:rsidP="00636276">
            <w:r>
              <w:t>Title of the element</w:t>
            </w:r>
          </w:p>
        </w:tc>
      </w:tr>
      <w:tr w:rsidR="00636276" w14:paraId="38BAFFAD" w14:textId="77777777" w:rsidTr="00636276">
        <w:tblPrEx>
          <w:tblCellMar>
            <w:bottom w:w="0" w:type="dxa"/>
          </w:tblCellMar>
        </w:tblPrEx>
        <w:tc>
          <w:tcPr>
            <w:tcW w:w="2268" w:type="dxa"/>
            <w:shd w:val="clear" w:color="auto" w:fill="FFFFFF"/>
          </w:tcPr>
          <w:p w14:paraId="3B88F45C" w14:textId="5094280A" w:rsidR="00636276" w:rsidRDefault="00636276" w:rsidP="00636276">
            <w:r>
              <w:t>Description</w:t>
            </w:r>
          </w:p>
        </w:tc>
        <w:tc>
          <w:tcPr>
            <w:tcW w:w="2268" w:type="dxa"/>
            <w:shd w:val="clear" w:color="auto" w:fill="FFFFFF"/>
          </w:tcPr>
          <w:p w14:paraId="1013380E" w14:textId="1128BB82" w:rsidR="00636276" w:rsidRDefault="00636276" w:rsidP="00636276">
            <w:hyperlink w:anchor="Deliverable16441" w:history="1">
              <w:r>
                <w:rPr>
                  <w:rStyle w:val="Hyperlink"/>
                </w:rPr>
                <w:t>xs:string</w:t>
              </w:r>
            </w:hyperlink>
          </w:p>
        </w:tc>
        <w:tc>
          <w:tcPr>
            <w:tcW w:w="5101" w:type="dxa"/>
            <w:shd w:val="clear" w:color="auto" w:fill="FFFFFF"/>
          </w:tcPr>
          <w:p w14:paraId="4C5A2144" w14:textId="1C0CF57B" w:rsidR="00636276" w:rsidRDefault="00636276" w:rsidP="00636276">
            <w:r>
              <w:t>Description of the element</w:t>
            </w:r>
          </w:p>
        </w:tc>
      </w:tr>
    </w:tbl>
    <w:p w14:paraId="08D111B7" w14:textId="00E202CB"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4E3ECCE" w14:textId="77777777" w:rsidTr="00636276">
        <w:tblPrEx>
          <w:tblCellMar>
            <w:bottom w:w="0" w:type="dxa"/>
          </w:tblCellMar>
        </w:tblPrEx>
        <w:tc>
          <w:tcPr>
            <w:tcW w:w="2268" w:type="dxa"/>
            <w:shd w:val="clear" w:color="auto" w:fill="FFFFFF"/>
          </w:tcPr>
          <w:p w14:paraId="528E3467" w14:textId="4F5476A5" w:rsidR="00636276" w:rsidRDefault="00636276" w:rsidP="00636276">
            <w:r>
              <w:t>part of</w:t>
            </w:r>
          </w:p>
        </w:tc>
        <w:tc>
          <w:tcPr>
            <w:tcW w:w="2268" w:type="dxa"/>
            <w:shd w:val="clear" w:color="auto" w:fill="FFFFFF"/>
          </w:tcPr>
          <w:p w14:paraId="347D2863" w14:textId="38814DB6" w:rsidR="00636276" w:rsidRDefault="00636276" w:rsidP="00636276">
            <w:hyperlink w:anchor="Deliverable14476" w:history="1">
              <w:r>
                <w:rPr>
                  <w:rStyle w:val="Hyperlink"/>
                </w:rPr>
                <w:t>Kinematic Mechanism</w:t>
              </w:r>
            </w:hyperlink>
          </w:p>
        </w:tc>
        <w:tc>
          <w:tcPr>
            <w:tcW w:w="5101" w:type="dxa"/>
            <w:shd w:val="clear" w:color="auto" w:fill="FFFFFF"/>
          </w:tcPr>
          <w:p w14:paraId="4083370E" w14:textId="4CCFCF72" w:rsidR="00636276" w:rsidRDefault="00636276" w:rsidP="00636276">
            <w:r>
              <w:t>Parent kinematic mechanism</w:t>
            </w:r>
          </w:p>
        </w:tc>
      </w:tr>
      <w:tr w:rsidR="00636276" w14:paraId="1DB54E49" w14:textId="77777777" w:rsidTr="00636276">
        <w:tblPrEx>
          <w:tblCellMar>
            <w:bottom w:w="0" w:type="dxa"/>
          </w:tblCellMar>
        </w:tblPrEx>
        <w:tc>
          <w:tcPr>
            <w:tcW w:w="2268" w:type="dxa"/>
            <w:shd w:val="clear" w:color="auto" w:fill="FFFFFF"/>
          </w:tcPr>
          <w:p w14:paraId="2CA4EEDA" w14:textId="7824D7CB" w:rsidR="00636276" w:rsidRDefault="00636276" w:rsidP="00636276">
            <w:r>
              <w:t>involves</w:t>
            </w:r>
          </w:p>
        </w:tc>
        <w:tc>
          <w:tcPr>
            <w:tcW w:w="2268" w:type="dxa"/>
            <w:shd w:val="clear" w:color="auto" w:fill="FFFFFF"/>
          </w:tcPr>
          <w:p w14:paraId="4E6BF6B0" w14:textId="7C3F947D" w:rsidR="00636276" w:rsidRDefault="00636276" w:rsidP="00636276">
            <w:hyperlink w:anchor="Deliverable13422" w:history="1">
              <w:r>
                <w:rPr>
                  <w:rStyle w:val="Hyperlink"/>
                </w:rPr>
                <w:t>Mechanical Component</w:t>
              </w:r>
            </w:hyperlink>
          </w:p>
        </w:tc>
        <w:tc>
          <w:tcPr>
            <w:tcW w:w="5101" w:type="dxa"/>
            <w:shd w:val="clear" w:color="auto" w:fill="FFFFFF"/>
          </w:tcPr>
          <w:p w14:paraId="1EE3A172" w14:textId="0679EE2C" w:rsidR="00636276" w:rsidRDefault="00636276" w:rsidP="00636276">
            <w:r>
              <w:t>Components involved by the kinematic motion</w:t>
            </w:r>
          </w:p>
        </w:tc>
      </w:tr>
    </w:tbl>
    <w:p w14:paraId="630D0327" w14:textId="5C7EF06B" w:rsidR="00636276" w:rsidRDefault="00636276" w:rsidP="00636276">
      <w:pPr>
        <w:pStyle w:val="berschrift5"/>
        <w:numPr>
          <w:ilvl w:val="4"/>
          <w:numId w:val="31"/>
        </w:numPr>
      </w:pPr>
      <w:bookmarkStart w:id="76" w:name="Deliverable13462"/>
      <w:r>
        <w:t>Joining Element</w:t>
      </w:r>
      <w:bookmarkEnd w:id="76"/>
    </w:p>
    <w:p w14:paraId="5CA86E3C" w14:textId="4499D760" w:rsidR="00636276" w:rsidRDefault="00636276" w:rsidP="00636276">
      <w:r>
        <w:t>Represents a joining element such as a welding spot, a rivet, etc.</w:t>
      </w:r>
    </w:p>
    <w:p w14:paraId="7D4F6F5B" w14:textId="77777777" w:rsidR="00636276" w:rsidRDefault="00636276" w:rsidP="00636276">
      <w:pPr>
        <w:keepNext/>
      </w:pPr>
      <w:r>
        <w:rPr>
          <w:noProof/>
        </w:rPr>
        <w:drawing>
          <wp:inline distT="0" distB="0" distL="0" distR="0" wp14:anchorId="577E2EF8" wp14:editId="320FDBF9">
            <wp:extent cx="857370" cy="857370"/>
            <wp:effectExtent l="0" t="0" r="0" b="0"/>
            <wp:docPr id="1517445461"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4546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BD32E1F" w14:textId="2A9D9097" w:rsidR="00636276" w:rsidRDefault="00636276" w:rsidP="00636276">
      <w:pPr>
        <w:pStyle w:val="Beschriftung"/>
      </w:pPr>
      <w:r>
        <w:t xml:space="preserve">Figure </w:t>
      </w:r>
      <w:fldSimple w:instr=" SEQ Figure \* ARABIC ">
        <w:r>
          <w:rPr>
            <w:noProof/>
          </w:rPr>
          <w:t>79</w:t>
        </w:r>
      </w:fldSimple>
      <w:r>
        <w:t xml:space="preserve"> Icon</w:t>
      </w:r>
    </w:p>
    <w:p w14:paraId="14548FDC" w14:textId="77777777" w:rsidR="00636276" w:rsidRDefault="00636276" w:rsidP="00636276">
      <w:pPr>
        <w:keepNext/>
      </w:pPr>
      <w:r>
        <w:rPr>
          <w:noProof/>
        </w:rPr>
        <w:drawing>
          <wp:inline distT="0" distB="0" distL="0" distR="0" wp14:anchorId="34439F77" wp14:editId="38CA01CB">
            <wp:extent cx="6119495" cy="2789555"/>
            <wp:effectExtent l="0" t="0" r="0" b="0"/>
            <wp:docPr id="127868385"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8385" name=""/>
                    <pic:cNvPicPr/>
                  </pic:nvPicPr>
                  <pic:blipFill>
                    <a:blip r:embed="rId100">
                      <a:extLst>
                        <a:ext uri="{28A0092B-C50C-407E-A947-70E740481C1C}">
                          <a14:useLocalDpi xmlns:a14="http://schemas.microsoft.com/office/drawing/2010/main" val="0"/>
                        </a:ext>
                      </a:extLst>
                    </a:blip>
                    <a:stretch>
                      <a:fillRect/>
                    </a:stretch>
                  </pic:blipFill>
                  <pic:spPr>
                    <a:xfrm>
                      <a:off x="0" y="0"/>
                      <a:ext cx="6119495" cy="2789555"/>
                    </a:xfrm>
                    <a:prstGeom prst="rect">
                      <a:avLst/>
                    </a:prstGeom>
                  </pic:spPr>
                </pic:pic>
              </a:graphicData>
            </a:graphic>
          </wp:inline>
        </w:drawing>
      </w:r>
    </w:p>
    <w:p w14:paraId="33109804" w14:textId="5368C340" w:rsidR="00636276" w:rsidRDefault="00636276" w:rsidP="00636276">
      <w:pPr>
        <w:pStyle w:val="Beschriftung"/>
      </w:pPr>
      <w:r>
        <w:t xml:space="preserve">Figure </w:t>
      </w:r>
      <w:fldSimple w:instr=" SEQ Figure \* ARABIC ">
        <w:r>
          <w:rPr>
            <w:noProof/>
          </w:rPr>
          <w:t>80</w:t>
        </w:r>
      </w:fldSimple>
      <w:r>
        <w:t xml:space="preserve"> Class Context Diagram 'Joining Element'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135BEF7" w14:textId="77777777" w:rsidTr="00636276">
        <w:tblPrEx>
          <w:tblCellMar>
            <w:bottom w:w="0" w:type="dxa"/>
          </w:tblCellMar>
        </w:tblPrEx>
        <w:tc>
          <w:tcPr>
            <w:tcW w:w="2268" w:type="dxa"/>
            <w:shd w:val="clear" w:color="auto" w:fill="FFFFFF"/>
          </w:tcPr>
          <w:p w14:paraId="71650577" w14:textId="25457E29" w:rsidR="00636276" w:rsidRDefault="00636276" w:rsidP="00636276">
            <w:r w:rsidRPr="00636276">
              <w:rPr>
                <w:rStyle w:val="Fett"/>
              </w:rPr>
              <w:t>Generalizations</w:t>
            </w:r>
          </w:p>
        </w:tc>
        <w:tc>
          <w:tcPr>
            <w:tcW w:w="7369" w:type="dxa"/>
            <w:shd w:val="clear" w:color="auto" w:fill="FFFFFF"/>
          </w:tcPr>
          <w:p w14:paraId="4B8FA83B" w14:textId="34D2D68C" w:rsidR="00636276" w:rsidRDefault="00636276" w:rsidP="00636276">
            <w:hyperlink w:anchor="Deliverable14457" w:history="1">
              <w:r>
                <w:rPr>
                  <w:rStyle w:val="Hyperlink"/>
                </w:rPr>
                <w:t>Component Connection</w:t>
              </w:r>
            </w:hyperlink>
          </w:p>
        </w:tc>
      </w:tr>
      <w:tr w:rsidR="00636276" w14:paraId="2D69994A" w14:textId="77777777" w:rsidTr="00636276">
        <w:tblPrEx>
          <w:tblCellMar>
            <w:bottom w:w="0" w:type="dxa"/>
          </w:tblCellMar>
        </w:tblPrEx>
        <w:tc>
          <w:tcPr>
            <w:tcW w:w="2268" w:type="dxa"/>
            <w:shd w:val="clear" w:color="auto" w:fill="FFFFFF"/>
          </w:tcPr>
          <w:p w14:paraId="6F9B99BA" w14:textId="1A6EA152" w:rsidR="00636276" w:rsidRPr="00636276" w:rsidRDefault="00636276" w:rsidP="00636276">
            <w:pPr>
              <w:rPr>
                <w:rStyle w:val="Fett"/>
              </w:rPr>
            </w:pPr>
            <w:r w:rsidRPr="00636276">
              <w:rPr>
                <w:rStyle w:val="Fett"/>
              </w:rPr>
              <w:t>Delivered by</w:t>
            </w:r>
          </w:p>
        </w:tc>
        <w:tc>
          <w:tcPr>
            <w:tcW w:w="7369" w:type="dxa"/>
            <w:shd w:val="clear" w:color="auto" w:fill="FFFFFF"/>
          </w:tcPr>
          <w:p w14:paraId="2E385189" w14:textId="77777777" w:rsidR="00636276" w:rsidRDefault="00636276" w:rsidP="00636276">
            <w:hyperlink w:anchor="Activity2536" w:history="1">
              <w:r>
                <w:rPr>
                  <w:rStyle w:val="Hyperlink"/>
                </w:rPr>
                <w:t>Mechanical Design</w:t>
              </w:r>
            </w:hyperlink>
          </w:p>
          <w:p w14:paraId="3F65548E" w14:textId="4AE90405" w:rsidR="00636276" w:rsidRDefault="00636276" w:rsidP="00636276">
            <w:hyperlink w:anchor="Activity6948" w:history="1">
              <w:r>
                <w:rPr>
                  <w:rStyle w:val="Hyperlink"/>
                </w:rPr>
                <w:t>Define Joining Elements</w:t>
              </w:r>
            </w:hyperlink>
          </w:p>
        </w:tc>
      </w:tr>
      <w:tr w:rsidR="00636276" w14:paraId="18B5BA2E" w14:textId="77777777" w:rsidTr="00636276">
        <w:tblPrEx>
          <w:tblCellMar>
            <w:bottom w:w="0" w:type="dxa"/>
          </w:tblCellMar>
        </w:tblPrEx>
        <w:tc>
          <w:tcPr>
            <w:tcW w:w="2268" w:type="dxa"/>
            <w:shd w:val="clear" w:color="auto" w:fill="FFFFFF"/>
          </w:tcPr>
          <w:p w14:paraId="79BC3B77" w14:textId="25C7A94D" w:rsidR="00636276" w:rsidRPr="00636276" w:rsidRDefault="00636276" w:rsidP="00636276">
            <w:pPr>
              <w:rPr>
                <w:rStyle w:val="Fett"/>
              </w:rPr>
            </w:pPr>
            <w:r w:rsidRPr="00636276">
              <w:rPr>
                <w:rStyle w:val="Fett"/>
              </w:rPr>
              <w:t>Delivered to</w:t>
            </w:r>
          </w:p>
        </w:tc>
        <w:tc>
          <w:tcPr>
            <w:tcW w:w="7369" w:type="dxa"/>
            <w:shd w:val="clear" w:color="auto" w:fill="FFFFFF"/>
          </w:tcPr>
          <w:p w14:paraId="2F309CEC" w14:textId="77777777" w:rsidR="00636276" w:rsidRDefault="00636276" w:rsidP="00636276">
            <w:hyperlink w:anchor="Activity2541" w:history="1">
              <w:r>
                <w:rPr>
                  <w:rStyle w:val="Hyperlink"/>
                </w:rPr>
                <w:t>Plan and prepare Simulation</w:t>
              </w:r>
            </w:hyperlink>
          </w:p>
          <w:p w14:paraId="447F7554" w14:textId="77777777" w:rsidR="00636276" w:rsidRDefault="00636276" w:rsidP="00636276">
            <w:hyperlink w:anchor="Activity2542" w:history="1">
              <w:r>
                <w:rPr>
                  <w:rStyle w:val="Hyperlink"/>
                </w:rPr>
                <w:t>Prepare Testing</w:t>
              </w:r>
            </w:hyperlink>
          </w:p>
          <w:p w14:paraId="1ED8C92D" w14:textId="77777777" w:rsidR="00636276" w:rsidRDefault="00636276" w:rsidP="00636276">
            <w:hyperlink w:anchor="Activity2544" w:history="1">
              <w:r>
                <w:rPr>
                  <w:rStyle w:val="Hyperlink"/>
                </w:rPr>
                <w:t>Process Planning</w:t>
              </w:r>
            </w:hyperlink>
          </w:p>
          <w:p w14:paraId="0FDA7FE6" w14:textId="77777777" w:rsidR="00636276" w:rsidRDefault="00636276" w:rsidP="00636276">
            <w:hyperlink w:anchor="Activity2665" w:history="1">
              <w:r>
                <w:rPr>
                  <w:rStyle w:val="Hyperlink"/>
                </w:rPr>
                <w:t>Inspection Planning</w:t>
              </w:r>
            </w:hyperlink>
          </w:p>
          <w:p w14:paraId="6300F3A3" w14:textId="77777777" w:rsidR="00636276" w:rsidRDefault="00636276" w:rsidP="00636276">
            <w:hyperlink w:anchor="Activity3044" w:history="1">
              <w:r>
                <w:rPr>
                  <w:rStyle w:val="Hyperlink"/>
                </w:rPr>
                <w:t>Cost Calculation</w:t>
              </w:r>
            </w:hyperlink>
          </w:p>
          <w:p w14:paraId="3C393D9C" w14:textId="77777777" w:rsidR="00636276" w:rsidRDefault="00636276" w:rsidP="00636276">
            <w:hyperlink w:anchor="Activity2546" w:history="1">
              <w:r>
                <w:rPr>
                  <w:rStyle w:val="Hyperlink"/>
                </w:rPr>
                <w:t>Tools &amp; Equipment Design</w:t>
              </w:r>
            </w:hyperlink>
          </w:p>
          <w:p w14:paraId="50255626" w14:textId="77777777" w:rsidR="00636276" w:rsidRDefault="00636276" w:rsidP="00636276">
            <w:hyperlink w:anchor="Activity2549" w:history="1">
              <w:r>
                <w:rPr>
                  <w:rStyle w:val="Hyperlink"/>
                </w:rPr>
                <w:t>Product Assembly</w:t>
              </w:r>
            </w:hyperlink>
          </w:p>
          <w:p w14:paraId="6180FDF2" w14:textId="77777777" w:rsidR="00636276" w:rsidRDefault="00636276" w:rsidP="00636276">
            <w:hyperlink w:anchor="Activity3042" w:history="1">
              <w:r>
                <w:rPr>
                  <w:rStyle w:val="Hyperlink"/>
                </w:rPr>
                <w:t>Quality Inspection</w:t>
              </w:r>
            </w:hyperlink>
          </w:p>
          <w:p w14:paraId="14AC5271" w14:textId="77777777" w:rsidR="00636276" w:rsidRDefault="00636276" w:rsidP="00636276">
            <w:hyperlink w:anchor="Activity2667" w:history="1">
              <w:r>
                <w:rPr>
                  <w:rStyle w:val="Hyperlink"/>
                </w:rPr>
                <w:t>Packaging &amp; Logistics</w:t>
              </w:r>
            </w:hyperlink>
          </w:p>
          <w:p w14:paraId="73633A5D" w14:textId="77777777" w:rsidR="00636276" w:rsidRDefault="00636276" w:rsidP="00636276">
            <w:hyperlink w:anchor="Activity2664" w:history="1">
              <w:r>
                <w:rPr>
                  <w:rStyle w:val="Hyperlink"/>
                </w:rPr>
                <w:t>Maintenance &amp; Service</w:t>
              </w:r>
            </w:hyperlink>
          </w:p>
          <w:p w14:paraId="47947D34" w14:textId="77777777" w:rsidR="00636276" w:rsidRDefault="00636276" w:rsidP="00636276">
            <w:hyperlink w:anchor="Activity3043" w:history="1">
              <w:r>
                <w:rPr>
                  <w:rStyle w:val="Hyperlink"/>
                </w:rPr>
                <w:t>Disassembly &amp; Recycling</w:t>
              </w:r>
            </w:hyperlink>
          </w:p>
          <w:p w14:paraId="7941D654" w14:textId="77777777" w:rsidR="00636276" w:rsidRDefault="00636276" w:rsidP="00636276">
            <w:hyperlink w:anchor="Activity2666" w:history="1">
              <w:r>
                <w:rPr>
                  <w:rStyle w:val="Hyperlink"/>
                </w:rPr>
                <w:t>Procurement</w:t>
              </w:r>
            </w:hyperlink>
          </w:p>
          <w:p w14:paraId="454239F1" w14:textId="6B474886" w:rsidR="00636276" w:rsidRDefault="00636276" w:rsidP="00636276">
            <w:hyperlink w:anchor="Activity6744" w:history="1">
              <w:r>
                <w:rPr>
                  <w:rStyle w:val="Hyperlink"/>
                </w:rPr>
                <w:t>Long-Term Archiving</w:t>
              </w:r>
            </w:hyperlink>
          </w:p>
        </w:tc>
      </w:tr>
    </w:tbl>
    <w:p w14:paraId="260DE4DB" w14:textId="414CB5AD"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5239CDE" w14:textId="77777777" w:rsidTr="00636276">
        <w:tblPrEx>
          <w:tblCellMar>
            <w:bottom w:w="0" w:type="dxa"/>
          </w:tblCellMar>
        </w:tblPrEx>
        <w:tc>
          <w:tcPr>
            <w:tcW w:w="2268" w:type="dxa"/>
            <w:shd w:val="clear" w:color="auto" w:fill="FFFFFF"/>
          </w:tcPr>
          <w:p w14:paraId="3DC47034" w14:textId="3B2381F7" w:rsidR="00636276" w:rsidRDefault="00636276" w:rsidP="00636276">
            <w:r>
              <w:t>Identifier</w:t>
            </w:r>
          </w:p>
        </w:tc>
        <w:tc>
          <w:tcPr>
            <w:tcW w:w="2268" w:type="dxa"/>
            <w:shd w:val="clear" w:color="auto" w:fill="FFFFFF"/>
          </w:tcPr>
          <w:p w14:paraId="3411575A" w14:textId="738BA5FA" w:rsidR="00636276" w:rsidRDefault="00636276" w:rsidP="00636276">
            <w:hyperlink w:anchor="Deliverable16441" w:history="1">
              <w:r>
                <w:rPr>
                  <w:rStyle w:val="Hyperlink"/>
                </w:rPr>
                <w:t>xs:string</w:t>
              </w:r>
            </w:hyperlink>
          </w:p>
        </w:tc>
        <w:tc>
          <w:tcPr>
            <w:tcW w:w="5101" w:type="dxa"/>
            <w:shd w:val="clear" w:color="auto" w:fill="FFFFFF"/>
          </w:tcPr>
          <w:p w14:paraId="1850F715" w14:textId="734ADFED" w:rsidR="00636276" w:rsidRDefault="00636276" w:rsidP="00636276">
            <w:r>
              <w:t>Unambiguous identifier of the element</w:t>
            </w:r>
          </w:p>
        </w:tc>
      </w:tr>
      <w:tr w:rsidR="00636276" w14:paraId="4DC21A7D" w14:textId="77777777" w:rsidTr="00636276">
        <w:tblPrEx>
          <w:tblCellMar>
            <w:bottom w:w="0" w:type="dxa"/>
          </w:tblCellMar>
        </w:tblPrEx>
        <w:tc>
          <w:tcPr>
            <w:tcW w:w="2268" w:type="dxa"/>
            <w:shd w:val="clear" w:color="auto" w:fill="FFFFFF"/>
          </w:tcPr>
          <w:p w14:paraId="150C58D1" w14:textId="7AD2C80D" w:rsidR="00636276" w:rsidRDefault="00636276" w:rsidP="00636276">
            <w:r>
              <w:t>Number</w:t>
            </w:r>
          </w:p>
        </w:tc>
        <w:tc>
          <w:tcPr>
            <w:tcW w:w="2268" w:type="dxa"/>
            <w:shd w:val="clear" w:color="auto" w:fill="FFFFFF"/>
          </w:tcPr>
          <w:p w14:paraId="15B80EB6" w14:textId="32707787" w:rsidR="00636276" w:rsidRDefault="00636276" w:rsidP="00636276">
            <w:hyperlink w:anchor="Deliverable16441" w:history="1">
              <w:r>
                <w:rPr>
                  <w:rStyle w:val="Hyperlink"/>
                </w:rPr>
                <w:t>xs:string</w:t>
              </w:r>
            </w:hyperlink>
          </w:p>
        </w:tc>
        <w:tc>
          <w:tcPr>
            <w:tcW w:w="5101" w:type="dxa"/>
            <w:shd w:val="clear" w:color="auto" w:fill="FFFFFF"/>
          </w:tcPr>
          <w:p w14:paraId="51192C37" w14:textId="47B5D762" w:rsidR="00636276" w:rsidRDefault="00636276" w:rsidP="00636276">
            <w:r>
              <w:t>Legible number or name of the element, i. e. part number</w:t>
            </w:r>
          </w:p>
        </w:tc>
      </w:tr>
      <w:tr w:rsidR="00636276" w14:paraId="6CDD7377" w14:textId="77777777" w:rsidTr="00636276">
        <w:tblPrEx>
          <w:tblCellMar>
            <w:bottom w:w="0" w:type="dxa"/>
          </w:tblCellMar>
        </w:tblPrEx>
        <w:tc>
          <w:tcPr>
            <w:tcW w:w="2268" w:type="dxa"/>
            <w:shd w:val="clear" w:color="auto" w:fill="FFFFFF"/>
          </w:tcPr>
          <w:p w14:paraId="5A97AE7E" w14:textId="01805E87" w:rsidR="00636276" w:rsidRDefault="00636276" w:rsidP="00636276">
            <w:r>
              <w:t>Title</w:t>
            </w:r>
          </w:p>
        </w:tc>
        <w:tc>
          <w:tcPr>
            <w:tcW w:w="2268" w:type="dxa"/>
            <w:shd w:val="clear" w:color="auto" w:fill="FFFFFF"/>
          </w:tcPr>
          <w:p w14:paraId="080DEC99" w14:textId="77B549AD" w:rsidR="00636276" w:rsidRDefault="00636276" w:rsidP="00636276">
            <w:hyperlink w:anchor="Deliverable16441" w:history="1">
              <w:r>
                <w:rPr>
                  <w:rStyle w:val="Hyperlink"/>
                </w:rPr>
                <w:t>xs:string</w:t>
              </w:r>
            </w:hyperlink>
          </w:p>
        </w:tc>
        <w:tc>
          <w:tcPr>
            <w:tcW w:w="5101" w:type="dxa"/>
            <w:shd w:val="clear" w:color="auto" w:fill="FFFFFF"/>
          </w:tcPr>
          <w:p w14:paraId="193A4E60" w14:textId="7E99B60E" w:rsidR="00636276" w:rsidRDefault="00636276" w:rsidP="00636276">
            <w:r>
              <w:t>Title of the element</w:t>
            </w:r>
          </w:p>
        </w:tc>
      </w:tr>
      <w:tr w:rsidR="00636276" w14:paraId="6883E487" w14:textId="77777777" w:rsidTr="00636276">
        <w:tblPrEx>
          <w:tblCellMar>
            <w:bottom w:w="0" w:type="dxa"/>
          </w:tblCellMar>
        </w:tblPrEx>
        <w:tc>
          <w:tcPr>
            <w:tcW w:w="2268" w:type="dxa"/>
            <w:shd w:val="clear" w:color="auto" w:fill="FFFFFF"/>
          </w:tcPr>
          <w:p w14:paraId="742D6314" w14:textId="3DFCF24C" w:rsidR="00636276" w:rsidRDefault="00636276" w:rsidP="00636276">
            <w:r>
              <w:t>Description</w:t>
            </w:r>
          </w:p>
        </w:tc>
        <w:tc>
          <w:tcPr>
            <w:tcW w:w="2268" w:type="dxa"/>
            <w:shd w:val="clear" w:color="auto" w:fill="FFFFFF"/>
          </w:tcPr>
          <w:p w14:paraId="0C3EDA13" w14:textId="5639F5B5" w:rsidR="00636276" w:rsidRDefault="00636276" w:rsidP="00636276">
            <w:hyperlink w:anchor="Deliverable16441" w:history="1">
              <w:r>
                <w:rPr>
                  <w:rStyle w:val="Hyperlink"/>
                </w:rPr>
                <w:t>xs:string</w:t>
              </w:r>
            </w:hyperlink>
          </w:p>
        </w:tc>
        <w:tc>
          <w:tcPr>
            <w:tcW w:w="5101" w:type="dxa"/>
            <w:shd w:val="clear" w:color="auto" w:fill="FFFFFF"/>
          </w:tcPr>
          <w:p w14:paraId="6240BC47" w14:textId="02CD2BF8" w:rsidR="00636276" w:rsidRDefault="00636276" w:rsidP="00636276">
            <w:r>
              <w:t>Description of the element</w:t>
            </w:r>
          </w:p>
        </w:tc>
      </w:tr>
      <w:tr w:rsidR="00636276" w14:paraId="1E673E10" w14:textId="77777777" w:rsidTr="00636276">
        <w:tblPrEx>
          <w:tblCellMar>
            <w:bottom w:w="0" w:type="dxa"/>
          </w:tblCellMar>
        </w:tblPrEx>
        <w:tc>
          <w:tcPr>
            <w:tcW w:w="2268" w:type="dxa"/>
            <w:shd w:val="clear" w:color="auto" w:fill="FFFFFF"/>
          </w:tcPr>
          <w:p w14:paraId="774529D8" w14:textId="3AC6041B" w:rsidR="00636276" w:rsidRDefault="00636276" w:rsidP="00636276">
            <w:r>
              <w:t>Type</w:t>
            </w:r>
          </w:p>
        </w:tc>
        <w:tc>
          <w:tcPr>
            <w:tcW w:w="2268" w:type="dxa"/>
            <w:shd w:val="clear" w:color="auto" w:fill="FFFFFF"/>
          </w:tcPr>
          <w:p w14:paraId="33632E3E" w14:textId="111BED8B" w:rsidR="00636276" w:rsidRDefault="00636276" w:rsidP="00636276">
            <w:hyperlink w:anchor="Deliverable16441" w:history="1">
              <w:r>
                <w:rPr>
                  <w:rStyle w:val="Hyperlink"/>
                </w:rPr>
                <w:t>xs:string</w:t>
              </w:r>
            </w:hyperlink>
          </w:p>
        </w:tc>
        <w:tc>
          <w:tcPr>
            <w:tcW w:w="5101" w:type="dxa"/>
            <w:shd w:val="clear" w:color="auto" w:fill="FFFFFF"/>
          </w:tcPr>
          <w:p w14:paraId="7EF1D437" w14:textId="1DC7F6C7" w:rsidR="00636276" w:rsidRDefault="00636276" w:rsidP="00636276">
            <w:r>
              <w:t>Type of an element</w:t>
            </w:r>
          </w:p>
        </w:tc>
      </w:tr>
      <w:tr w:rsidR="00636276" w14:paraId="602FC7C1" w14:textId="77777777" w:rsidTr="00636276">
        <w:tblPrEx>
          <w:tblCellMar>
            <w:bottom w:w="0" w:type="dxa"/>
          </w:tblCellMar>
        </w:tblPrEx>
        <w:tc>
          <w:tcPr>
            <w:tcW w:w="2268" w:type="dxa"/>
            <w:shd w:val="clear" w:color="auto" w:fill="FFFFFF"/>
          </w:tcPr>
          <w:p w14:paraId="34348722" w14:textId="267E23B3" w:rsidR="00636276" w:rsidRDefault="00636276" w:rsidP="00636276">
            <w:r>
              <w:t>DateTime</w:t>
            </w:r>
          </w:p>
        </w:tc>
        <w:tc>
          <w:tcPr>
            <w:tcW w:w="2268" w:type="dxa"/>
            <w:shd w:val="clear" w:color="auto" w:fill="FFFFFF"/>
          </w:tcPr>
          <w:p w14:paraId="5E30E43D" w14:textId="40780959" w:rsidR="00636276" w:rsidRDefault="00636276" w:rsidP="00636276">
            <w:hyperlink w:anchor="Deliverable16500" w:history="1">
              <w:r>
                <w:rPr>
                  <w:rStyle w:val="Hyperlink"/>
                </w:rPr>
                <w:t>xs:dateTime</w:t>
              </w:r>
            </w:hyperlink>
          </w:p>
        </w:tc>
        <w:tc>
          <w:tcPr>
            <w:tcW w:w="5101" w:type="dxa"/>
            <w:shd w:val="clear" w:color="auto" w:fill="FFFFFF"/>
          </w:tcPr>
          <w:p w14:paraId="14B0DD8B" w14:textId="62F94DD0" w:rsidR="00636276" w:rsidRDefault="00636276" w:rsidP="00636276">
            <w:r>
              <w:t>Date and time of the element</w:t>
            </w:r>
          </w:p>
        </w:tc>
      </w:tr>
      <w:tr w:rsidR="00636276" w14:paraId="04190A20" w14:textId="77777777" w:rsidTr="00636276">
        <w:tblPrEx>
          <w:tblCellMar>
            <w:bottom w:w="0" w:type="dxa"/>
          </w:tblCellMar>
        </w:tblPrEx>
        <w:tc>
          <w:tcPr>
            <w:tcW w:w="2268" w:type="dxa"/>
            <w:shd w:val="clear" w:color="auto" w:fill="FFFFFF"/>
          </w:tcPr>
          <w:p w14:paraId="6C08EF76" w14:textId="38C101A5" w:rsidR="00636276" w:rsidRDefault="00636276" w:rsidP="00636276">
            <w:r>
              <w:t>Side</w:t>
            </w:r>
          </w:p>
        </w:tc>
        <w:tc>
          <w:tcPr>
            <w:tcW w:w="2268" w:type="dxa"/>
            <w:shd w:val="clear" w:color="auto" w:fill="FFFFFF"/>
          </w:tcPr>
          <w:p w14:paraId="2DD774E2" w14:textId="73044F24" w:rsidR="00636276" w:rsidRDefault="00636276" w:rsidP="00636276">
            <w:hyperlink w:anchor="Deliverable16441" w:history="1">
              <w:r>
                <w:rPr>
                  <w:rStyle w:val="Hyperlink"/>
                </w:rPr>
                <w:t>xs:string</w:t>
              </w:r>
            </w:hyperlink>
          </w:p>
        </w:tc>
        <w:tc>
          <w:tcPr>
            <w:tcW w:w="5101" w:type="dxa"/>
            <w:shd w:val="clear" w:color="auto" w:fill="FFFFFF"/>
          </w:tcPr>
          <w:p w14:paraId="3DABD50C" w14:textId="60257D41" w:rsidR="00636276" w:rsidRDefault="00636276" w:rsidP="00636276">
            <w:r>
              <w:t>Side of the joining element</w:t>
            </w:r>
          </w:p>
        </w:tc>
      </w:tr>
    </w:tbl>
    <w:p w14:paraId="00F6AD1E" w14:textId="7BE017F8"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604CCB6" w14:textId="77777777" w:rsidTr="00636276">
        <w:tblPrEx>
          <w:tblCellMar>
            <w:bottom w:w="0" w:type="dxa"/>
          </w:tblCellMar>
        </w:tblPrEx>
        <w:tc>
          <w:tcPr>
            <w:tcW w:w="2268" w:type="dxa"/>
            <w:shd w:val="clear" w:color="auto" w:fill="FFFFFF"/>
          </w:tcPr>
          <w:p w14:paraId="033FCBCF" w14:textId="78606129" w:rsidR="00636276" w:rsidRDefault="00636276" w:rsidP="00636276">
            <w:r>
              <w:t>part of</w:t>
            </w:r>
          </w:p>
        </w:tc>
        <w:tc>
          <w:tcPr>
            <w:tcW w:w="2268" w:type="dxa"/>
            <w:shd w:val="clear" w:color="auto" w:fill="FFFFFF"/>
          </w:tcPr>
          <w:p w14:paraId="417A7C78" w14:textId="4161CCC3" w:rsidR="00636276" w:rsidRDefault="00636276" w:rsidP="00636276">
            <w:hyperlink w:anchor="Deliverable14454" w:history="1">
              <w:r>
                <w:rPr>
                  <w:rStyle w:val="Hyperlink"/>
                </w:rPr>
                <w:t>System Component</w:t>
              </w:r>
            </w:hyperlink>
          </w:p>
        </w:tc>
        <w:tc>
          <w:tcPr>
            <w:tcW w:w="5101" w:type="dxa"/>
            <w:shd w:val="clear" w:color="auto" w:fill="FFFFFF"/>
          </w:tcPr>
          <w:p w14:paraId="1305F140" w14:textId="33E70546" w:rsidR="00636276" w:rsidRDefault="00636276" w:rsidP="00636276">
            <w:r>
              <w:t>Parent system component</w:t>
            </w:r>
          </w:p>
        </w:tc>
      </w:tr>
      <w:tr w:rsidR="00636276" w14:paraId="655AC95C" w14:textId="77777777" w:rsidTr="00636276">
        <w:tblPrEx>
          <w:tblCellMar>
            <w:bottom w:w="0" w:type="dxa"/>
          </w:tblCellMar>
        </w:tblPrEx>
        <w:tc>
          <w:tcPr>
            <w:tcW w:w="2268" w:type="dxa"/>
            <w:shd w:val="clear" w:color="auto" w:fill="FFFFFF"/>
          </w:tcPr>
          <w:p w14:paraId="0D78BAC7" w14:textId="72D81222" w:rsidR="00636276" w:rsidRDefault="00636276" w:rsidP="00636276">
            <w:r>
              <w:t>part of</w:t>
            </w:r>
          </w:p>
        </w:tc>
        <w:tc>
          <w:tcPr>
            <w:tcW w:w="2268" w:type="dxa"/>
            <w:shd w:val="clear" w:color="auto" w:fill="FFFFFF"/>
          </w:tcPr>
          <w:p w14:paraId="6BA21AB0" w14:textId="6576A49B" w:rsidR="00636276" w:rsidRDefault="00636276" w:rsidP="00636276">
            <w:hyperlink w:anchor="Deliverable13422" w:history="1">
              <w:r>
                <w:rPr>
                  <w:rStyle w:val="Hyperlink"/>
                </w:rPr>
                <w:t>Mechanical Component</w:t>
              </w:r>
            </w:hyperlink>
          </w:p>
        </w:tc>
        <w:tc>
          <w:tcPr>
            <w:tcW w:w="5101" w:type="dxa"/>
            <w:shd w:val="clear" w:color="auto" w:fill="FFFFFF"/>
          </w:tcPr>
          <w:p w14:paraId="44E6CD32" w14:textId="6D6382C2" w:rsidR="00636276" w:rsidRDefault="00636276" w:rsidP="00636276">
            <w:r>
              <w:t>Parent mechanical component</w:t>
            </w:r>
          </w:p>
        </w:tc>
      </w:tr>
      <w:tr w:rsidR="00636276" w14:paraId="4F93EB03" w14:textId="77777777" w:rsidTr="00636276">
        <w:tblPrEx>
          <w:tblCellMar>
            <w:bottom w:w="0" w:type="dxa"/>
          </w:tblCellMar>
        </w:tblPrEx>
        <w:tc>
          <w:tcPr>
            <w:tcW w:w="2268" w:type="dxa"/>
            <w:shd w:val="clear" w:color="auto" w:fill="FFFFFF"/>
          </w:tcPr>
          <w:p w14:paraId="0224A9FC" w14:textId="7B326D28" w:rsidR="00636276" w:rsidRDefault="00636276" w:rsidP="00636276">
            <w:r>
              <w:t>used in</w:t>
            </w:r>
          </w:p>
        </w:tc>
        <w:tc>
          <w:tcPr>
            <w:tcW w:w="2268" w:type="dxa"/>
            <w:shd w:val="clear" w:color="auto" w:fill="FFFFFF"/>
          </w:tcPr>
          <w:p w14:paraId="5399DFD8" w14:textId="0BC04BF3" w:rsidR="00636276" w:rsidRDefault="00636276" w:rsidP="00636276">
            <w:hyperlink w:anchor="Deliverable14454" w:history="1">
              <w:r>
                <w:rPr>
                  <w:rStyle w:val="Hyperlink"/>
                </w:rPr>
                <w:t>System Component</w:t>
              </w:r>
            </w:hyperlink>
          </w:p>
        </w:tc>
        <w:tc>
          <w:tcPr>
            <w:tcW w:w="5101" w:type="dxa"/>
            <w:shd w:val="clear" w:color="auto" w:fill="FFFFFF"/>
          </w:tcPr>
          <w:p w14:paraId="512D3D42" w14:textId="0A1C03F0" w:rsidR="00636276" w:rsidRDefault="00636276" w:rsidP="00636276">
            <w:r>
              <w:t>Context system component of the usage</w:t>
            </w:r>
          </w:p>
        </w:tc>
      </w:tr>
      <w:tr w:rsidR="00636276" w14:paraId="49E01B00" w14:textId="77777777" w:rsidTr="00636276">
        <w:tblPrEx>
          <w:tblCellMar>
            <w:bottom w:w="0" w:type="dxa"/>
          </w:tblCellMar>
        </w:tblPrEx>
        <w:tc>
          <w:tcPr>
            <w:tcW w:w="2268" w:type="dxa"/>
            <w:shd w:val="clear" w:color="auto" w:fill="FFFFFF"/>
          </w:tcPr>
          <w:p w14:paraId="38F090EF" w14:textId="38E3A99F" w:rsidR="00636276" w:rsidRDefault="00636276" w:rsidP="00636276">
            <w:r>
              <w:t>used at location in</w:t>
            </w:r>
          </w:p>
        </w:tc>
        <w:tc>
          <w:tcPr>
            <w:tcW w:w="2268" w:type="dxa"/>
            <w:shd w:val="clear" w:color="auto" w:fill="FFFFFF"/>
          </w:tcPr>
          <w:p w14:paraId="7FF4FD0F" w14:textId="1043A33F" w:rsidR="00636276" w:rsidRDefault="00636276" w:rsidP="00636276">
            <w:hyperlink w:anchor="Deliverable13422" w:history="1">
              <w:r>
                <w:rPr>
                  <w:rStyle w:val="Hyperlink"/>
                </w:rPr>
                <w:t>Mechanical Component</w:t>
              </w:r>
            </w:hyperlink>
          </w:p>
        </w:tc>
        <w:tc>
          <w:tcPr>
            <w:tcW w:w="5101" w:type="dxa"/>
            <w:shd w:val="clear" w:color="auto" w:fill="FFFFFF"/>
          </w:tcPr>
          <w:p w14:paraId="749D194A" w14:textId="7E714B58" w:rsidR="00636276" w:rsidRDefault="00636276" w:rsidP="00636276">
            <w:r>
              <w:t>Context element of a located usage</w:t>
            </w:r>
          </w:p>
        </w:tc>
      </w:tr>
      <w:tr w:rsidR="00636276" w14:paraId="42BF882B" w14:textId="77777777" w:rsidTr="00636276">
        <w:tblPrEx>
          <w:tblCellMar>
            <w:bottom w:w="0" w:type="dxa"/>
          </w:tblCellMar>
        </w:tblPrEx>
        <w:tc>
          <w:tcPr>
            <w:tcW w:w="2268" w:type="dxa"/>
            <w:shd w:val="clear" w:color="auto" w:fill="FFFFFF"/>
          </w:tcPr>
          <w:p w14:paraId="3420F398" w14:textId="29CFC6B7" w:rsidR="00636276" w:rsidRDefault="00636276" w:rsidP="00636276">
            <w:r>
              <w:t>specialism of</w:t>
            </w:r>
          </w:p>
        </w:tc>
        <w:tc>
          <w:tcPr>
            <w:tcW w:w="2268" w:type="dxa"/>
            <w:shd w:val="clear" w:color="auto" w:fill="FFFFFF"/>
          </w:tcPr>
          <w:p w14:paraId="6F2DD074" w14:textId="5F046B3F" w:rsidR="00636276" w:rsidRDefault="00636276" w:rsidP="00636276">
            <w:hyperlink w:anchor="Deliverable13462" w:history="1">
              <w:r>
                <w:rPr>
                  <w:rStyle w:val="Hyperlink"/>
                </w:rPr>
                <w:t>Joining Element</w:t>
              </w:r>
            </w:hyperlink>
          </w:p>
        </w:tc>
        <w:tc>
          <w:tcPr>
            <w:tcW w:w="5101" w:type="dxa"/>
            <w:shd w:val="clear" w:color="auto" w:fill="FFFFFF"/>
          </w:tcPr>
          <w:p w14:paraId="4BA2E1DC" w14:textId="08F6AC41" w:rsidR="00636276" w:rsidRDefault="00636276" w:rsidP="00636276">
            <w:r>
              <w:t>More generic item</w:t>
            </w:r>
          </w:p>
        </w:tc>
      </w:tr>
      <w:tr w:rsidR="00636276" w14:paraId="731C57C4" w14:textId="77777777" w:rsidTr="00636276">
        <w:tblPrEx>
          <w:tblCellMar>
            <w:bottom w:w="0" w:type="dxa"/>
          </w:tblCellMar>
        </w:tblPrEx>
        <w:tc>
          <w:tcPr>
            <w:tcW w:w="2268" w:type="dxa"/>
            <w:shd w:val="clear" w:color="auto" w:fill="FFFFFF"/>
          </w:tcPr>
          <w:p w14:paraId="1B9B2AEA" w14:textId="71556755" w:rsidR="00636276" w:rsidRDefault="00636276" w:rsidP="00636276">
            <w:r>
              <w:t>configured in</w:t>
            </w:r>
          </w:p>
        </w:tc>
        <w:tc>
          <w:tcPr>
            <w:tcW w:w="2268" w:type="dxa"/>
            <w:shd w:val="clear" w:color="auto" w:fill="FFFFFF"/>
          </w:tcPr>
          <w:p w14:paraId="2ACA0F07" w14:textId="6CC53AE6" w:rsidR="00636276" w:rsidRDefault="00636276" w:rsidP="00636276">
            <w:hyperlink w:anchor="Deliverable14368" w:history="1">
              <w:r>
                <w:rPr>
                  <w:rStyle w:val="Hyperlink"/>
                </w:rPr>
                <w:t>Configuration</w:t>
              </w:r>
            </w:hyperlink>
          </w:p>
        </w:tc>
        <w:tc>
          <w:tcPr>
            <w:tcW w:w="5101" w:type="dxa"/>
            <w:shd w:val="clear" w:color="auto" w:fill="FFFFFF"/>
          </w:tcPr>
          <w:p w14:paraId="24AF45FA" w14:textId="5E49AC33" w:rsidR="00636276" w:rsidRDefault="00636276" w:rsidP="00636276">
            <w:r>
              <w:t>Relation to a configuration</w:t>
            </w:r>
          </w:p>
        </w:tc>
      </w:tr>
      <w:tr w:rsidR="00636276" w14:paraId="75B463C3" w14:textId="77777777" w:rsidTr="00636276">
        <w:tblPrEx>
          <w:tblCellMar>
            <w:bottom w:w="0" w:type="dxa"/>
          </w:tblCellMar>
        </w:tblPrEx>
        <w:tc>
          <w:tcPr>
            <w:tcW w:w="2268" w:type="dxa"/>
            <w:shd w:val="clear" w:color="auto" w:fill="FFFFFF"/>
          </w:tcPr>
          <w:p w14:paraId="6E3AA48F" w14:textId="24FB611E" w:rsidR="00636276" w:rsidRDefault="00636276" w:rsidP="00636276">
            <w:r>
              <w:t>option in</w:t>
            </w:r>
          </w:p>
        </w:tc>
        <w:tc>
          <w:tcPr>
            <w:tcW w:w="2268" w:type="dxa"/>
            <w:shd w:val="clear" w:color="auto" w:fill="FFFFFF"/>
          </w:tcPr>
          <w:p w14:paraId="5AC7F21E" w14:textId="2DE2E865" w:rsidR="00636276" w:rsidRDefault="00636276" w:rsidP="00636276">
            <w:hyperlink w:anchor="Deliverable15753" w:history="1">
              <w:r>
                <w:rPr>
                  <w:rStyle w:val="Hyperlink"/>
                </w:rPr>
                <w:t>Variant</w:t>
              </w:r>
            </w:hyperlink>
          </w:p>
        </w:tc>
        <w:tc>
          <w:tcPr>
            <w:tcW w:w="5101" w:type="dxa"/>
            <w:shd w:val="clear" w:color="auto" w:fill="FFFFFF"/>
          </w:tcPr>
          <w:p w14:paraId="43A03F97" w14:textId="1E5A3691" w:rsidR="00636276" w:rsidRDefault="00636276" w:rsidP="00636276">
            <w:r>
              <w:t>Relation to a variant</w:t>
            </w:r>
          </w:p>
        </w:tc>
      </w:tr>
      <w:tr w:rsidR="00636276" w14:paraId="24920F13" w14:textId="77777777" w:rsidTr="00636276">
        <w:tblPrEx>
          <w:tblCellMar>
            <w:bottom w:w="0" w:type="dxa"/>
          </w:tblCellMar>
        </w:tblPrEx>
        <w:tc>
          <w:tcPr>
            <w:tcW w:w="2268" w:type="dxa"/>
            <w:shd w:val="clear" w:color="auto" w:fill="FFFFFF"/>
          </w:tcPr>
          <w:p w14:paraId="2AD6C34C" w14:textId="09A38F22" w:rsidR="00636276" w:rsidRDefault="00636276" w:rsidP="00636276">
            <w:r>
              <w:t>joins</w:t>
            </w:r>
          </w:p>
        </w:tc>
        <w:tc>
          <w:tcPr>
            <w:tcW w:w="2268" w:type="dxa"/>
            <w:shd w:val="clear" w:color="auto" w:fill="FFFFFF"/>
          </w:tcPr>
          <w:p w14:paraId="0C0EF44F" w14:textId="0DB1B55E" w:rsidR="00636276" w:rsidRDefault="00636276" w:rsidP="00636276">
            <w:hyperlink w:anchor="Deliverable14454" w:history="1">
              <w:r>
                <w:rPr>
                  <w:rStyle w:val="Hyperlink"/>
                </w:rPr>
                <w:t>System Component</w:t>
              </w:r>
            </w:hyperlink>
          </w:p>
        </w:tc>
        <w:tc>
          <w:tcPr>
            <w:tcW w:w="5101" w:type="dxa"/>
            <w:shd w:val="clear" w:color="auto" w:fill="FFFFFF"/>
          </w:tcPr>
          <w:p w14:paraId="34BF28EE" w14:textId="194C1E1D" w:rsidR="00636276" w:rsidRDefault="00636276" w:rsidP="00636276">
            <w:r>
              <w:t>Represents the system components joined by this component connection.</w:t>
            </w:r>
          </w:p>
        </w:tc>
      </w:tr>
      <w:tr w:rsidR="00636276" w14:paraId="79800D90" w14:textId="77777777" w:rsidTr="00636276">
        <w:tblPrEx>
          <w:tblCellMar>
            <w:bottom w:w="0" w:type="dxa"/>
          </w:tblCellMar>
        </w:tblPrEx>
        <w:tc>
          <w:tcPr>
            <w:tcW w:w="2268" w:type="dxa"/>
            <w:shd w:val="clear" w:color="auto" w:fill="FFFFFF"/>
          </w:tcPr>
          <w:p w14:paraId="2B89FCA1" w14:textId="06F547B4" w:rsidR="00636276" w:rsidRDefault="00636276" w:rsidP="00636276">
            <w:r>
              <w:t>joins</w:t>
            </w:r>
          </w:p>
        </w:tc>
        <w:tc>
          <w:tcPr>
            <w:tcW w:w="2268" w:type="dxa"/>
            <w:shd w:val="clear" w:color="auto" w:fill="FFFFFF"/>
          </w:tcPr>
          <w:p w14:paraId="67AD6D26" w14:textId="2D0497D8" w:rsidR="00636276" w:rsidRDefault="00636276" w:rsidP="00636276">
            <w:hyperlink w:anchor="Deliverable13422" w:history="1">
              <w:r>
                <w:rPr>
                  <w:rStyle w:val="Hyperlink"/>
                </w:rPr>
                <w:t>Mechanical Component</w:t>
              </w:r>
            </w:hyperlink>
          </w:p>
        </w:tc>
        <w:tc>
          <w:tcPr>
            <w:tcW w:w="5101" w:type="dxa"/>
            <w:shd w:val="clear" w:color="auto" w:fill="FFFFFF"/>
          </w:tcPr>
          <w:p w14:paraId="034141A5" w14:textId="7FF031BA" w:rsidR="00636276" w:rsidRDefault="00636276" w:rsidP="00636276">
            <w:r>
              <w:t>Represents the system components joined by this component connection.</w:t>
            </w:r>
          </w:p>
        </w:tc>
      </w:tr>
      <w:tr w:rsidR="00636276" w14:paraId="4906964A" w14:textId="77777777" w:rsidTr="00636276">
        <w:tblPrEx>
          <w:tblCellMar>
            <w:bottom w:w="0" w:type="dxa"/>
          </w:tblCellMar>
        </w:tblPrEx>
        <w:tc>
          <w:tcPr>
            <w:tcW w:w="2268" w:type="dxa"/>
            <w:shd w:val="clear" w:color="auto" w:fill="FFFFFF"/>
          </w:tcPr>
          <w:p w14:paraId="010FDFBB" w14:textId="23682613" w:rsidR="00636276" w:rsidRDefault="00636276" w:rsidP="00636276">
            <w:r>
              <w:t>provides</w:t>
            </w:r>
          </w:p>
        </w:tc>
        <w:tc>
          <w:tcPr>
            <w:tcW w:w="2268" w:type="dxa"/>
            <w:shd w:val="clear" w:color="auto" w:fill="FFFFFF"/>
          </w:tcPr>
          <w:p w14:paraId="5906B118" w14:textId="1094B0B1" w:rsidR="00636276" w:rsidRDefault="00636276" w:rsidP="00636276">
            <w:hyperlink w:anchor="Deliverable14456" w:history="1">
              <w:r>
                <w:rPr>
                  <w:rStyle w:val="Hyperlink"/>
                </w:rPr>
                <w:t>Component Interface</w:t>
              </w:r>
            </w:hyperlink>
          </w:p>
        </w:tc>
        <w:tc>
          <w:tcPr>
            <w:tcW w:w="5101" w:type="dxa"/>
            <w:shd w:val="clear" w:color="auto" w:fill="FFFFFF"/>
          </w:tcPr>
          <w:p w14:paraId="70C4CD58" w14:textId="77777777" w:rsidR="00636276" w:rsidRDefault="00636276" w:rsidP="00636276"/>
        </w:tc>
      </w:tr>
      <w:tr w:rsidR="00636276" w14:paraId="1A27C1ED" w14:textId="77777777" w:rsidTr="00636276">
        <w:tblPrEx>
          <w:tblCellMar>
            <w:bottom w:w="0" w:type="dxa"/>
          </w:tblCellMar>
        </w:tblPrEx>
        <w:tc>
          <w:tcPr>
            <w:tcW w:w="2268" w:type="dxa"/>
            <w:shd w:val="clear" w:color="auto" w:fill="FFFFFF"/>
          </w:tcPr>
          <w:p w14:paraId="7CD74D31" w14:textId="56FBEFB5" w:rsidR="00636276" w:rsidRDefault="00636276" w:rsidP="00636276">
            <w:r>
              <w:t>applies</w:t>
            </w:r>
          </w:p>
        </w:tc>
        <w:tc>
          <w:tcPr>
            <w:tcW w:w="2268" w:type="dxa"/>
            <w:shd w:val="clear" w:color="auto" w:fill="FFFFFF"/>
          </w:tcPr>
          <w:p w14:paraId="6AB94E14" w14:textId="2EC36ACF" w:rsidR="00636276" w:rsidRDefault="00636276" w:rsidP="00636276">
            <w:hyperlink w:anchor="Deliverable13459" w:history="1">
              <w:r>
                <w:rPr>
                  <w:rStyle w:val="Hyperlink"/>
                </w:rPr>
                <w:t>Joining Process</w:t>
              </w:r>
            </w:hyperlink>
          </w:p>
        </w:tc>
        <w:tc>
          <w:tcPr>
            <w:tcW w:w="5101" w:type="dxa"/>
            <w:shd w:val="clear" w:color="auto" w:fill="FFFFFF"/>
          </w:tcPr>
          <w:p w14:paraId="61F54A14" w14:textId="7FB05D7E" w:rsidR="00636276" w:rsidRDefault="00636276" w:rsidP="00636276">
            <w:r>
              <w:t>Joining process used for this joining element</w:t>
            </w:r>
          </w:p>
        </w:tc>
      </w:tr>
    </w:tbl>
    <w:p w14:paraId="590BC7D6" w14:textId="56BD81D1"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CE32729" w14:textId="77777777" w:rsidTr="00636276">
        <w:tblPrEx>
          <w:tblCellMar>
            <w:bottom w:w="0" w:type="dxa"/>
          </w:tblCellMar>
        </w:tblPrEx>
        <w:tc>
          <w:tcPr>
            <w:tcW w:w="2268" w:type="dxa"/>
            <w:shd w:val="clear" w:color="auto" w:fill="FFFFFF"/>
          </w:tcPr>
          <w:p w14:paraId="542C0435" w14:textId="77777777" w:rsidR="00636276" w:rsidRDefault="00636276" w:rsidP="00636276"/>
        </w:tc>
        <w:tc>
          <w:tcPr>
            <w:tcW w:w="2268" w:type="dxa"/>
            <w:shd w:val="clear" w:color="auto" w:fill="FFFFFF"/>
          </w:tcPr>
          <w:p w14:paraId="37AA3ECB" w14:textId="77777777" w:rsidR="00636276" w:rsidRDefault="00636276" w:rsidP="00636276"/>
        </w:tc>
        <w:tc>
          <w:tcPr>
            <w:tcW w:w="5101" w:type="dxa"/>
            <w:shd w:val="clear" w:color="auto" w:fill="FFFFFF"/>
          </w:tcPr>
          <w:p w14:paraId="1937CDE9" w14:textId="7B86B946" w:rsidR="00636276" w:rsidRDefault="00636276" w:rsidP="00636276">
            <w:r>
              <w:t>More generic item</w:t>
            </w:r>
          </w:p>
        </w:tc>
      </w:tr>
    </w:tbl>
    <w:p w14:paraId="5B013601" w14:textId="308C874E" w:rsidR="00636276" w:rsidRDefault="00636276" w:rsidP="00636276">
      <w:pPr>
        <w:pStyle w:val="berschrift5"/>
      </w:pPr>
      <w:bookmarkStart w:id="77" w:name="Deliverable14880"/>
      <w:r>
        <w:t>Painting &amp; Coating</w:t>
      </w:r>
      <w:bookmarkEnd w:id="77"/>
    </w:p>
    <w:p w14:paraId="281D144F" w14:textId="7EA0F1FD" w:rsidR="00636276" w:rsidRDefault="00636276" w:rsidP="00636276">
      <w:r>
        <w:t>Description of a painting or coating for this mechanical component</w:t>
      </w:r>
    </w:p>
    <w:p w14:paraId="480F6FCD" w14:textId="77777777" w:rsidR="00636276" w:rsidRDefault="00636276" w:rsidP="00636276">
      <w:pPr>
        <w:keepNext/>
      </w:pPr>
      <w:r>
        <w:rPr>
          <w:noProof/>
        </w:rPr>
        <w:lastRenderedPageBreak/>
        <w:drawing>
          <wp:inline distT="0" distB="0" distL="0" distR="0" wp14:anchorId="1A12D8B3" wp14:editId="302C6448">
            <wp:extent cx="857370" cy="857370"/>
            <wp:effectExtent l="0" t="0" r="0" b="0"/>
            <wp:docPr id="1353249306"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49306"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A025EF8" w14:textId="2520A070" w:rsidR="00636276" w:rsidRDefault="00636276" w:rsidP="00636276">
      <w:pPr>
        <w:pStyle w:val="Beschriftung"/>
      </w:pPr>
      <w:r>
        <w:t xml:space="preserve">Figure </w:t>
      </w:r>
      <w:fldSimple w:instr=" SEQ Figure \* ARABIC ">
        <w:r>
          <w:rPr>
            <w:noProof/>
          </w:rPr>
          <w:t>81</w:t>
        </w:r>
      </w:fldSimple>
      <w:r>
        <w:t xml:space="preserve"> Icon</w:t>
      </w:r>
    </w:p>
    <w:p w14:paraId="7EAAEB65" w14:textId="77777777" w:rsidR="00636276" w:rsidRDefault="00636276" w:rsidP="00636276">
      <w:pPr>
        <w:keepNext/>
      </w:pPr>
      <w:r>
        <w:rPr>
          <w:noProof/>
        </w:rPr>
        <w:drawing>
          <wp:inline distT="0" distB="0" distL="0" distR="0" wp14:anchorId="3C5A8458" wp14:editId="2CFED792">
            <wp:extent cx="5283072" cy="2719721"/>
            <wp:effectExtent l="0" t="0" r="0" b="4445"/>
            <wp:docPr id="889723784"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23784" name=""/>
                    <pic:cNvPicPr/>
                  </pic:nvPicPr>
                  <pic:blipFill>
                    <a:blip r:embed="rId102">
                      <a:extLst>
                        <a:ext uri="{28A0092B-C50C-407E-A947-70E740481C1C}">
                          <a14:useLocalDpi xmlns:a14="http://schemas.microsoft.com/office/drawing/2010/main" val="0"/>
                        </a:ext>
                      </a:extLst>
                    </a:blip>
                    <a:stretch>
                      <a:fillRect/>
                    </a:stretch>
                  </pic:blipFill>
                  <pic:spPr>
                    <a:xfrm>
                      <a:off x="0" y="0"/>
                      <a:ext cx="5283072" cy="2719721"/>
                    </a:xfrm>
                    <a:prstGeom prst="rect">
                      <a:avLst/>
                    </a:prstGeom>
                  </pic:spPr>
                </pic:pic>
              </a:graphicData>
            </a:graphic>
          </wp:inline>
        </w:drawing>
      </w:r>
    </w:p>
    <w:p w14:paraId="7ADABAE0" w14:textId="17E0261A" w:rsidR="00636276" w:rsidRDefault="00636276" w:rsidP="00636276">
      <w:pPr>
        <w:pStyle w:val="Beschriftung"/>
      </w:pPr>
      <w:r>
        <w:t xml:space="preserve">Figure </w:t>
      </w:r>
      <w:fldSimple w:instr=" SEQ Figure \* ARABIC ">
        <w:r>
          <w:rPr>
            <w:noProof/>
          </w:rPr>
          <w:t>82</w:t>
        </w:r>
      </w:fldSimple>
      <w:r>
        <w:t xml:space="preserve"> Class Context Diagram 'Painting &amp; Coating'</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01702C4" w14:textId="77777777" w:rsidTr="00636276">
        <w:tblPrEx>
          <w:tblCellMar>
            <w:bottom w:w="0" w:type="dxa"/>
          </w:tblCellMar>
        </w:tblPrEx>
        <w:tc>
          <w:tcPr>
            <w:tcW w:w="2268" w:type="dxa"/>
            <w:shd w:val="clear" w:color="auto" w:fill="FFFFFF"/>
          </w:tcPr>
          <w:p w14:paraId="49964B44" w14:textId="5C6CD65E" w:rsidR="00636276" w:rsidRDefault="00636276" w:rsidP="00636276">
            <w:r w:rsidRPr="00636276">
              <w:rPr>
                <w:rStyle w:val="Fett"/>
              </w:rPr>
              <w:t>Delivered to</w:t>
            </w:r>
          </w:p>
        </w:tc>
        <w:tc>
          <w:tcPr>
            <w:tcW w:w="7369" w:type="dxa"/>
            <w:shd w:val="clear" w:color="auto" w:fill="FFFFFF"/>
          </w:tcPr>
          <w:p w14:paraId="6FF0A1AB" w14:textId="77777777" w:rsidR="00636276" w:rsidRDefault="00636276" w:rsidP="00636276">
            <w:hyperlink w:anchor="Activity2541" w:history="1">
              <w:r>
                <w:rPr>
                  <w:rStyle w:val="Hyperlink"/>
                </w:rPr>
                <w:t>Plan and prepare Simulation</w:t>
              </w:r>
            </w:hyperlink>
          </w:p>
          <w:p w14:paraId="1F7F9970" w14:textId="77777777" w:rsidR="00636276" w:rsidRDefault="00636276" w:rsidP="00636276">
            <w:hyperlink w:anchor="Activity2542" w:history="1">
              <w:r>
                <w:rPr>
                  <w:rStyle w:val="Hyperlink"/>
                </w:rPr>
                <w:t>Prepare Testing</w:t>
              </w:r>
            </w:hyperlink>
          </w:p>
          <w:p w14:paraId="23F7D01C" w14:textId="77777777" w:rsidR="00636276" w:rsidRDefault="00636276" w:rsidP="00636276">
            <w:hyperlink w:anchor="Activity2544" w:history="1">
              <w:r>
                <w:rPr>
                  <w:rStyle w:val="Hyperlink"/>
                </w:rPr>
                <w:t>Process Planning</w:t>
              </w:r>
            </w:hyperlink>
          </w:p>
          <w:p w14:paraId="53EE5543" w14:textId="77777777" w:rsidR="00636276" w:rsidRDefault="00636276" w:rsidP="00636276">
            <w:hyperlink w:anchor="Activity2665" w:history="1">
              <w:r>
                <w:rPr>
                  <w:rStyle w:val="Hyperlink"/>
                </w:rPr>
                <w:t>Inspection Planning</w:t>
              </w:r>
            </w:hyperlink>
          </w:p>
          <w:p w14:paraId="3FA9191D" w14:textId="77777777" w:rsidR="00636276" w:rsidRDefault="00636276" w:rsidP="00636276">
            <w:hyperlink w:anchor="Activity3044" w:history="1">
              <w:r>
                <w:rPr>
                  <w:rStyle w:val="Hyperlink"/>
                </w:rPr>
                <w:t>Cost Calculation</w:t>
              </w:r>
            </w:hyperlink>
          </w:p>
          <w:p w14:paraId="4B76D811" w14:textId="77777777" w:rsidR="00636276" w:rsidRDefault="00636276" w:rsidP="00636276">
            <w:hyperlink w:anchor="Activity2546" w:history="1">
              <w:r>
                <w:rPr>
                  <w:rStyle w:val="Hyperlink"/>
                </w:rPr>
                <w:t>Tools &amp; Equipment Design</w:t>
              </w:r>
            </w:hyperlink>
          </w:p>
          <w:p w14:paraId="7F5E7668" w14:textId="77777777" w:rsidR="00636276" w:rsidRDefault="00636276" w:rsidP="00636276">
            <w:hyperlink w:anchor="Activity2548" w:history="1">
              <w:r>
                <w:rPr>
                  <w:rStyle w:val="Hyperlink"/>
                </w:rPr>
                <w:t>Parts Manufacturing</w:t>
              </w:r>
            </w:hyperlink>
          </w:p>
          <w:p w14:paraId="27EDD93C" w14:textId="77777777" w:rsidR="00636276" w:rsidRDefault="00636276" w:rsidP="00636276">
            <w:hyperlink w:anchor="Activity3043" w:history="1">
              <w:r>
                <w:rPr>
                  <w:rStyle w:val="Hyperlink"/>
                </w:rPr>
                <w:t>Disassembly &amp; Recycling</w:t>
              </w:r>
            </w:hyperlink>
          </w:p>
          <w:p w14:paraId="25D24E6A" w14:textId="219BA829" w:rsidR="00636276" w:rsidRDefault="00636276" w:rsidP="00636276">
            <w:hyperlink w:anchor="Activity2666" w:history="1">
              <w:r>
                <w:rPr>
                  <w:rStyle w:val="Hyperlink"/>
                </w:rPr>
                <w:t>Procurement</w:t>
              </w:r>
            </w:hyperlink>
          </w:p>
        </w:tc>
      </w:tr>
    </w:tbl>
    <w:p w14:paraId="482909A3" w14:textId="4525BE7B"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31E9B4C" w14:textId="77777777" w:rsidTr="00636276">
        <w:tblPrEx>
          <w:tblCellMar>
            <w:bottom w:w="0" w:type="dxa"/>
          </w:tblCellMar>
        </w:tblPrEx>
        <w:tc>
          <w:tcPr>
            <w:tcW w:w="2268" w:type="dxa"/>
            <w:shd w:val="clear" w:color="auto" w:fill="FFFFFF"/>
          </w:tcPr>
          <w:p w14:paraId="7C6F0CF0" w14:textId="3B361C93" w:rsidR="00636276" w:rsidRDefault="00636276" w:rsidP="00636276">
            <w:r>
              <w:t>Identifier</w:t>
            </w:r>
          </w:p>
        </w:tc>
        <w:tc>
          <w:tcPr>
            <w:tcW w:w="2268" w:type="dxa"/>
            <w:shd w:val="clear" w:color="auto" w:fill="FFFFFF"/>
          </w:tcPr>
          <w:p w14:paraId="4B505137" w14:textId="47093CB6" w:rsidR="00636276" w:rsidRDefault="00636276" w:rsidP="00636276">
            <w:hyperlink w:anchor="Deliverable16441" w:history="1">
              <w:r>
                <w:rPr>
                  <w:rStyle w:val="Hyperlink"/>
                </w:rPr>
                <w:t>xs:string</w:t>
              </w:r>
            </w:hyperlink>
          </w:p>
        </w:tc>
        <w:tc>
          <w:tcPr>
            <w:tcW w:w="5101" w:type="dxa"/>
            <w:shd w:val="clear" w:color="auto" w:fill="FFFFFF"/>
          </w:tcPr>
          <w:p w14:paraId="634898E6" w14:textId="19B6E160" w:rsidR="00636276" w:rsidRDefault="00636276" w:rsidP="00636276">
            <w:r>
              <w:t>Unambiguous identifier of the element</w:t>
            </w:r>
          </w:p>
        </w:tc>
      </w:tr>
      <w:tr w:rsidR="00636276" w14:paraId="278E09DA" w14:textId="77777777" w:rsidTr="00636276">
        <w:tblPrEx>
          <w:tblCellMar>
            <w:bottom w:w="0" w:type="dxa"/>
          </w:tblCellMar>
        </w:tblPrEx>
        <w:tc>
          <w:tcPr>
            <w:tcW w:w="2268" w:type="dxa"/>
            <w:shd w:val="clear" w:color="auto" w:fill="FFFFFF"/>
          </w:tcPr>
          <w:p w14:paraId="07A21685" w14:textId="6A395A14" w:rsidR="00636276" w:rsidRDefault="00636276" w:rsidP="00636276">
            <w:r>
              <w:t>Number</w:t>
            </w:r>
          </w:p>
        </w:tc>
        <w:tc>
          <w:tcPr>
            <w:tcW w:w="2268" w:type="dxa"/>
            <w:shd w:val="clear" w:color="auto" w:fill="FFFFFF"/>
          </w:tcPr>
          <w:p w14:paraId="704697D9" w14:textId="3D99F4A3" w:rsidR="00636276" w:rsidRDefault="00636276" w:rsidP="00636276">
            <w:hyperlink w:anchor="Deliverable16441" w:history="1">
              <w:r>
                <w:rPr>
                  <w:rStyle w:val="Hyperlink"/>
                </w:rPr>
                <w:t>xs:string</w:t>
              </w:r>
            </w:hyperlink>
          </w:p>
        </w:tc>
        <w:tc>
          <w:tcPr>
            <w:tcW w:w="5101" w:type="dxa"/>
            <w:shd w:val="clear" w:color="auto" w:fill="FFFFFF"/>
          </w:tcPr>
          <w:p w14:paraId="5F3C4E20" w14:textId="1E22C55C" w:rsidR="00636276" w:rsidRDefault="00636276" w:rsidP="00636276">
            <w:r>
              <w:t>Legible number or name of the element, i. e. part number</w:t>
            </w:r>
          </w:p>
        </w:tc>
      </w:tr>
      <w:tr w:rsidR="00636276" w14:paraId="6CE39E1E" w14:textId="77777777" w:rsidTr="00636276">
        <w:tblPrEx>
          <w:tblCellMar>
            <w:bottom w:w="0" w:type="dxa"/>
          </w:tblCellMar>
        </w:tblPrEx>
        <w:tc>
          <w:tcPr>
            <w:tcW w:w="2268" w:type="dxa"/>
            <w:shd w:val="clear" w:color="auto" w:fill="FFFFFF"/>
          </w:tcPr>
          <w:p w14:paraId="3476C3C4" w14:textId="3C79128F" w:rsidR="00636276" w:rsidRDefault="00636276" w:rsidP="00636276">
            <w:r>
              <w:t>Title</w:t>
            </w:r>
          </w:p>
        </w:tc>
        <w:tc>
          <w:tcPr>
            <w:tcW w:w="2268" w:type="dxa"/>
            <w:shd w:val="clear" w:color="auto" w:fill="FFFFFF"/>
          </w:tcPr>
          <w:p w14:paraId="4B410D92" w14:textId="586A84F0" w:rsidR="00636276" w:rsidRDefault="00636276" w:rsidP="00636276">
            <w:hyperlink w:anchor="Deliverable16441" w:history="1">
              <w:r>
                <w:rPr>
                  <w:rStyle w:val="Hyperlink"/>
                </w:rPr>
                <w:t>xs:string</w:t>
              </w:r>
            </w:hyperlink>
          </w:p>
        </w:tc>
        <w:tc>
          <w:tcPr>
            <w:tcW w:w="5101" w:type="dxa"/>
            <w:shd w:val="clear" w:color="auto" w:fill="FFFFFF"/>
          </w:tcPr>
          <w:p w14:paraId="19B26BF0" w14:textId="48111066" w:rsidR="00636276" w:rsidRDefault="00636276" w:rsidP="00636276">
            <w:r>
              <w:t>Title of the element</w:t>
            </w:r>
          </w:p>
        </w:tc>
      </w:tr>
      <w:tr w:rsidR="00636276" w14:paraId="5DF3C1CD" w14:textId="77777777" w:rsidTr="00636276">
        <w:tblPrEx>
          <w:tblCellMar>
            <w:bottom w:w="0" w:type="dxa"/>
          </w:tblCellMar>
        </w:tblPrEx>
        <w:tc>
          <w:tcPr>
            <w:tcW w:w="2268" w:type="dxa"/>
            <w:shd w:val="clear" w:color="auto" w:fill="FFFFFF"/>
          </w:tcPr>
          <w:p w14:paraId="736378BE" w14:textId="4DDBD9D5" w:rsidR="00636276" w:rsidRDefault="00636276" w:rsidP="00636276">
            <w:r>
              <w:t>Description</w:t>
            </w:r>
          </w:p>
        </w:tc>
        <w:tc>
          <w:tcPr>
            <w:tcW w:w="2268" w:type="dxa"/>
            <w:shd w:val="clear" w:color="auto" w:fill="FFFFFF"/>
          </w:tcPr>
          <w:p w14:paraId="4A1C0BAF" w14:textId="07212B04" w:rsidR="00636276" w:rsidRDefault="00636276" w:rsidP="00636276">
            <w:hyperlink w:anchor="Deliverable16441" w:history="1">
              <w:r>
                <w:rPr>
                  <w:rStyle w:val="Hyperlink"/>
                </w:rPr>
                <w:t>xs:string</w:t>
              </w:r>
            </w:hyperlink>
          </w:p>
        </w:tc>
        <w:tc>
          <w:tcPr>
            <w:tcW w:w="5101" w:type="dxa"/>
            <w:shd w:val="clear" w:color="auto" w:fill="FFFFFF"/>
          </w:tcPr>
          <w:p w14:paraId="30F91051" w14:textId="4A40F91D" w:rsidR="00636276" w:rsidRDefault="00636276" w:rsidP="00636276">
            <w:r>
              <w:t>Description of the element</w:t>
            </w:r>
          </w:p>
        </w:tc>
      </w:tr>
      <w:tr w:rsidR="00636276" w14:paraId="0FBF64F3" w14:textId="77777777" w:rsidTr="00636276">
        <w:tblPrEx>
          <w:tblCellMar>
            <w:bottom w:w="0" w:type="dxa"/>
          </w:tblCellMar>
        </w:tblPrEx>
        <w:tc>
          <w:tcPr>
            <w:tcW w:w="2268" w:type="dxa"/>
            <w:shd w:val="clear" w:color="auto" w:fill="FFFFFF"/>
          </w:tcPr>
          <w:p w14:paraId="11914628" w14:textId="12414750" w:rsidR="00636276" w:rsidRDefault="00636276" w:rsidP="00636276">
            <w:r>
              <w:t>Type</w:t>
            </w:r>
          </w:p>
        </w:tc>
        <w:tc>
          <w:tcPr>
            <w:tcW w:w="2268" w:type="dxa"/>
            <w:shd w:val="clear" w:color="auto" w:fill="FFFFFF"/>
          </w:tcPr>
          <w:p w14:paraId="0D3D2268" w14:textId="2273A175" w:rsidR="00636276" w:rsidRDefault="00636276" w:rsidP="00636276">
            <w:hyperlink w:anchor="Deliverable16441" w:history="1">
              <w:r>
                <w:rPr>
                  <w:rStyle w:val="Hyperlink"/>
                </w:rPr>
                <w:t>xs:string</w:t>
              </w:r>
            </w:hyperlink>
          </w:p>
        </w:tc>
        <w:tc>
          <w:tcPr>
            <w:tcW w:w="5101" w:type="dxa"/>
            <w:shd w:val="clear" w:color="auto" w:fill="FFFFFF"/>
          </w:tcPr>
          <w:p w14:paraId="7D5DBA42" w14:textId="2FE8981B" w:rsidR="00636276" w:rsidRDefault="00636276" w:rsidP="00636276">
            <w:r>
              <w:t>Type of an element</w:t>
            </w:r>
          </w:p>
        </w:tc>
      </w:tr>
      <w:tr w:rsidR="00636276" w14:paraId="65BA0105" w14:textId="77777777" w:rsidTr="00636276">
        <w:tblPrEx>
          <w:tblCellMar>
            <w:bottom w:w="0" w:type="dxa"/>
          </w:tblCellMar>
        </w:tblPrEx>
        <w:tc>
          <w:tcPr>
            <w:tcW w:w="2268" w:type="dxa"/>
            <w:shd w:val="clear" w:color="auto" w:fill="FFFFFF"/>
          </w:tcPr>
          <w:p w14:paraId="47A41F6B" w14:textId="2ED96707" w:rsidR="00636276" w:rsidRDefault="00636276" w:rsidP="00636276">
            <w:r>
              <w:t>Thickness</w:t>
            </w:r>
          </w:p>
        </w:tc>
        <w:tc>
          <w:tcPr>
            <w:tcW w:w="2268" w:type="dxa"/>
            <w:shd w:val="clear" w:color="auto" w:fill="FFFFFF"/>
          </w:tcPr>
          <w:p w14:paraId="7E562854" w14:textId="4FDCB7F8" w:rsidR="00636276" w:rsidRDefault="00636276" w:rsidP="00636276">
            <w:hyperlink w:anchor="Deliverable16441" w:history="1">
              <w:r>
                <w:rPr>
                  <w:rStyle w:val="Hyperlink"/>
                </w:rPr>
                <w:t>xs:string</w:t>
              </w:r>
            </w:hyperlink>
          </w:p>
        </w:tc>
        <w:tc>
          <w:tcPr>
            <w:tcW w:w="5101" w:type="dxa"/>
            <w:shd w:val="clear" w:color="auto" w:fill="FFFFFF"/>
          </w:tcPr>
          <w:p w14:paraId="4A562443" w14:textId="341F0C87" w:rsidR="00636276" w:rsidRDefault="00636276" w:rsidP="00636276">
            <w:r>
              <w:t>Thickness of the painting or coating</w:t>
            </w:r>
          </w:p>
        </w:tc>
      </w:tr>
      <w:tr w:rsidR="00636276" w14:paraId="4FED992A" w14:textId="77777777" w:rsidTr="00636276">
        <w:tblPrEx>
          <w:tblCellMar>
            <w:bottom w:w="0" w:type="dxa"/>
          </w:tblCellMar>
        </w:tblPrEx>
        <w:tc>
          <w:tcPr>
            <w:tcW w:w="2268" w:type="dxa"/>
            <w:shd w:val="clear" w:color="auto" w:fill="FFFFFF"/>
          </w:tcPr>
          <w:p w14:paraId="6CD6CA0E" w14:textId="625EB793" w:rsidR="00636276" w:rsidRDefault="00636276" w:rsidP="00636276">
            <w:r>
              <w:t>URL</w:t>
            </w:r>
          </w:p>
        </w:tc>
        <w:tc>
          <w:tcPr>
            <w:tcW w:w="2268" w:type="dxa"/>
            <w:shd w:val="clear" w:color="auto" w:fill="FFFFFF"/>
          </w:tcPr>
          <w:p w14:paraId="07125DB2" w14:textId="56D1EBBE" w:rsidR="00636276" w:rsidRDefault="00636276" w:rsidP="00636276">
            <w:hyperlink w:anchor="Deliverable20674" w:history="1">
              <w:r>
                <w:rPr>
                  <w:rStyle w:val="Hyperlink"/>
                </w:rPr>
                <w:t>xs:anyURI</w:t>
              </w:r>
            </w:hyperlink>
          </w:p>
        </w:tc>
        <w:tc>
          <w:tcPr>
            <w:tcW w:w="5101" w:type="dxa"/>
            <w:shd w:val="clear" w:color="auto" w:fill="FFFFFF"/>
          </w:tcPr>
          <w:p w14:paraId="66A12AA3" w14:textId="3E9F30A0" w:rsidR="00636276" w:rsidRDefault="00636276" w:rsidP="00636276">
            <w:r>
              <w:t>Unique resource locator of an element</w:t>
            </w:r>
          </w:p>
        </w:tc>
      </w:tr>
    </w:tbl>
    <w:p w14:paraId="39D9B43F" w14:textId="0B2D59BD"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8BDA055" w14:textId="77777777" w:rsidTr="00636276">
        <w:tblPrEx>
          <w:tblCellMar>
            <w:bottom w:w="0" w:type="dxa"/>
          </w:tblCellMar>
        </w:tblPrEx>
        <w:tc>
          <w:tcPr>
            <w:tcW w:w="2268" w:type="dxa"/>
            <w:shd w:val="clear" w:color="auto" w:fill="FFFFFF"/>
          </w:tcPr>
          <w:p w14:paraId="17313998" w14:textId="593261B1" w:rsidR="00636276" w:rsidRDefault="00636276" w:rsidP="00636276">
            <w:r>
              <w:t>used in</w:t>
            </w:r>
          </w:p>
        </w:tc>
        <w:tc>
          <w:tcPr>
            <w:tcW w:w="2268" w:type="dxa"/>
            <w:shd w:val="clear" w:color="auto" w:fill="FFFFFF"/>
          </w:tcPr>
          <w:p w14:paraId="567B2C79" w14:textId="08DC12BA" w:rsidR="00636276" w:rsidRDefault="00636276" w:rsidP="00636276">
            <w:hyperlink w:anchor="Deliverable14880" w:history="1">
              <w:r>
                <w:rPr>
                  <w:rStyle w:val="Hyperlink"/>
                </w:rPr>
                <w:t>Painting &amp; Coating</w:t>
              </w:r>
            </w:hyperlink>
          </w:p>
        </w:tc>
        <w:tc>
          <w:tcPr>
            <w:tcW w:w="5101" w:type="dxa"/>
            <w:shd w:val="clear" w:color="auto" w:fill="FFFFFF"/>
          </w:tcPr>
          <w:p w14:paraId="4E65F6E5" w14:textId="050A4340" w:rsidR="00636276" w:rsidRDefault="00636276" w:rsidP="00636276">
            <w:r>
              <w:t>Context element of the usage</w:t>
            </w:r>
          </w:p>
        </w:tc>
      </w:tr>
      <w:tr w:rsidR="00636276" w14:paraId="0CC7EAD0" w14:textId="77777777" w:rsidTr="00636276">
        <w:tblPrEx>
          <w:tblCellMar>
            <w:bottom w:w="0" w:type="dxa"/>
          </w:tblCellMar>
        </w:tblPrEx>
        <w:tc>
          <w:tcPr>
            <w:tcW w:w="2268" w:type="dxa"/>
            <w:shd w:val="clear" w:color="auto" w:fill="FFFFFF"/>
          </w:tcPr>
          <w:p w14:paraId="5D58FBA5" w14:textId="13EBE3D2" w:rsidR="00636276" w:rsidRDefault="00636276" w:rsidP="00636276">
            <w:r>
              <w:lastRenderedPageBreak/>
              <w:t>configured in</w:t>
            </w:r>
          </w:p>
        </w:tc>
        <w:tc>
          <w:tcPr>
            <w:tcW w:w="2268" w:type="dxa"/>
            <w:shd w:val="clear" w:color="auto" w:fill="FFFFFF"/>
          </w:tcPr>
          <w:p w14:paraId="39BADAD5" w14:textId="52768AC4" w:rsidR="00636276" w:rsidRDefault="00636276" w:rsidP="00636276">
            <w:hyperlink w:anchor="Deliverable14368" w:history="1">
              <w:r>
                <w:rPr>
                  <w:rStyle w:val="Hyperlink"/>
                </w:rPr>
                <w:t>Configuration</w:t>
              </w:r>
            </w:hyperlink>
          </w:p>
        </w:tc>
        <w:tc>
          <w:tcPr>
            <w:tcW w:w="5101" w:type="dxa"/>
            <w:shd w:val="clear" w:color="auto" w:fill="FFFFFF"/>
          </w:tcPr>
          <w:p w14:paraId="5069FAD0" w14:textId="592E1753" w:rsidR="00636276" w:rsidRDefault="00636276" w:rsidP="00636276">
            <w:r>
              <w:t>Relation to a configuration</w:t>
            </w:r>
          </w:p>
        </w:tc>
      </w:tr>
      <w:tr w:rsidR="00636276" w14:paraId="2E1E6D4E" w14:textId="77777777" w:rsidTr="00636276">
        <w:tblPrEx>
          <w:tblCellMar>
            <w:bottom w:w="0" w:type="dxa"/>
          </w:tblCellMar>
        </w:tblPrEx>
        <w:tc>
          <w:tcPr>
            <w:tcW w:w="2268" w:type="dxa"/>
            <w:shd w:val="clear" w:color="auto" w:fill="FFFFFF"/>
          </w:tcPr>
          <w:p w14:paraId="2510A1BA" w14:textId="5742AF5D" w:rsidR="00636276" w:rsidRDefault="00636276" w:rsidP="00636276">
            <w:r>
              <w:t>option in</w:t>
            </w:r>
          </w:p>
        </w:tc>
        <w:tc>
          <w:tcPr>
            <w:tcW w:w="2268" w:type="dxa"/>
            <w:shd w:val="clear" w:color="auto" w:fill="FFFFFF"/>
          </w:tcPr>
          <w:p w14:paraId="0A191E70" w14:textId="64BED0A8" w:rsidR="00636276" w:rsidRDefault="00636276" w:rsidP="00636276">
            <w:hyperlink w:anchor="Deliverable15753" w:history="1">
              <w:r>
                <w:rPr>
                  <w:rStyle w:val="Hyperlink"/>
                </w:rPr>
                <w:t>Variant</w:t>
              </w:r>
            </w:hyperlink>
          </w:p>
        </w:tc>
        <w:tc>
          <w:tcPr>
            <w:tcW w:w="5101" w:type="dxa"/>
            <w:shd w:val="clear" w:color="auto" w:fill="FFFFFF"/>
          </w:tcPr>
          <w:p w14:paraId="00B15534" w14:textId="3E469D00" w:rsidR="00636276" w:rsidRDefault="00636276" w:rsidP="00636276">
            <w:r>
              <w:t>Relation to a variant</w:t>
            </w:r>
          </w:p>
        </w:tc>
      </w:tr>
      <w:tr w:rsidR="00636276" w14:paraId="59AADE2A" w14:textId="77777777" w:rsidTr="00636276">
        <w:tblPrEx>
          <w:tblCellMar>
            <w:bottom w:w="0" w:type="dxa"/>
          </w:tblCellMar>
        </w:tblPrEx>
        <w:tc>
          <w:tcPr>
            <w:tcW w:w="2268" w:type="dxa"/>
            <w:shd w:val="clear" w:color="auto" w:fill="FFFFFF"/>
          </w:tcPr>
          <w:p w14:paraId="0BAAA438" w14:textId="632D9A1E" w:rsidR="00636276" w:rsidRDefault="00636276" w:rsidP="00636276">
            <w:r>
              <w:t>specified in</w:t>
            </w:r>
          </w:p>
        </w:tc>
        <w:tc>
          <w:tcPr>
            <w:tcW w:w="2268" w:type="dxa"/>
            <w:shd w:val="clear" w:color="auto" w:fill="FFFFFF"/>
          </w:tcPr>
          <w:p w14:paraId="2C6AAEF8" w14:textId="4ECB1C55" w:rsidR="00636276" w:rsidRDefault="00636276" w:rsidP="00636276">
            <w:hyperlink w:anchor="Deliverable14866" w:history="1">
              <w:r>
                <w:rPr>
                  <w:rStyle w:val="Hyperlink"/>
                </w:rPr>
                <w:t>Reference</w:t>
              </w:r>
            </w:hyperlink>
          </w:p>
        </w:tc>
        <w:tc>
          <w:tcPr>
            <w:tcW w:w="5101" w:type="dxa"/>
            <w:shd w:val="clear" w:color="auto" w:fill="FFFFFF"/>
          </w:tcPr>
          <w:p w14:paraId="13C72388" w14:textId="401F4CF7" w:rsidR="00636276" w:rsidRDefault="00636276" w:rsidP="00636276">
            <w:r>
              <w:t>Relation to a variant</w:t>
            </w:r>
          </w:p>
        </w:tc>
      </w:tr>
    </w:tbl>
    <w:p w14:paraId="3AF8B486" w14:textId="2F8B42CE"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7005786" w14:textId="77777777" w:rsidTr="00636276">
        <w:tblPrEx>
          <w:tblCellMar>
            <w:bottom w:w="0" w:type="dxa"/>
          </w:tblCellMar>
        </w:tblPrEx>
        <w:tc>
          <w:tcPr>
            <w:tcW w:w="2268" w:type="dxa"/>
            <w:shd w:val="clear" w:color="auto" w:fill="FFFFFF"/>
          </w:tcPr>
          <w:p w14:paraId="3531EF4A" w14:textId="77777777" w:rsidR="00636276" w:rsidRDefault="00636276" w:rsidP="00636276"/>
        </w:tc>
        <w:tc>
          <w:tcPr>
            <w:tcW w:w="2268" w:type="dxa"/>
            <w:shd w:val="clear" w:color="auto" w:fill="FFFFFF"/>
          </w:tcPr>
          <w:p w14:paraId="57B5AA18" w14:textId="77777777" w:rsidR="00636276" w:rsidRDefault="00636276" w:rsidP="00636276"/>
        </w:tc>
        <w:tc>
          <w:tcPr>
            <w:tcW w:w="5101" w:type="dxa"/>
            <w:shd w:val="clear" w:color="auto" w:fill="FFFFFF"/>
          </w:tcPr>
          <w:p w14:paraId="6F4B4E1B" w14:textId="37BC4403" w:rsidR="00636276" w:rsidRDefault="00636276" w:rsidP="00636276">
            <w:r>
              <w:t>Context element of the usage</w:t>
            </w:r>
          </w:p>
        </w:tc>
      </w:tr>
    </w:tbl>
    <w:p w14:paraId="6DE43B95" w14:textId="30EF44FE" w:rsidR="00636276" w:rsidRDefault="00636276" w:rsidP="00636276">
      <w:pPr>
        <w:pStyle w:val="berschrift5"/>
        <w:numPr>
          <w:ilvl w:val="4"/>
          <w:numId w:val="32"/>
        </w:numPr>
      </w:pPr>
      <w:bookmarkStart w:id="78" w:name="Deliverable14881"/>
      <w:r>
        <w:t>Marking &amp; Labeling</w:t>
      </w:r>
      <w:bookmarkEnd w:id="78"/>
    </w:p>
    <w:p w14:paraId="5E49F619" w14:textId="77777777" w:rsidR="00636276" w:rsidRDefault="00636276" w:rsidP="00636276">
      <w:pPr>
        <w:keepNext/>
      </w:pPr>
      <w:r>
        <w:rPr>
          <w:noProof/>
        </w:rPr>
        <w:drawing>
          <wp:inline distT="0" distB="0" distL="0" distR="0" wp14:anchorId="441F8D26" wp14:editId="5B99A3C3">
            <wp:extent cx="857370" cy="857370"/>
            <wp:effectExtent l="0" t="0" r="0" b="0"/>
            <wp:docPr id="2007211002"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1100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6F76656" w14:textId="2B21B282" w:rsidR="00636276" w:rsidRDefault="00636276" w:rsidP="00636276">
      <w:pPr>
        <w:pStyle w:val="Beschriftung"/>
      </w:pPr>
      <w:r>
        <w:t xml:space="preserve">Figure </w:t>
      </w:r>
      <w:fldSimple w:instr=" SEQ Figure \* ARABIC ">
        <w:r>
          <w:rPr>
            <w:noProof/>
          </w:rPr>
          <w:t>83</w:t>
        </w:r>
      </w:fldSimple>
      <w:r>
        <w:t xml:space="preserve"> Icon</w:t>
      </w:r>
    </w:p>
    <w:p w14:paraId="1B286EB7" w14:textId="77777777" w:rsidR="00636276" w:rsidRDefault="00636276" w:rsidP="00636276">
      <w:pPr>
        <w:keepNext/>
      </w:pPr>
      <w:r>
        <w:rPr>
          <w:noProof/>
        </w:rPr>
        <w:drawing>
          <wp:inline distT="0" distB="0" distL="0" distR="0" wp14:anchorId="05C030E8" wp14:editId="2B4BDF77">
            <wp:extent cx="5283072" cy="1876440"/>
            <wp:effectExtent l="0" t="0" r="0" b="0"/>
            <wp:docPr id="266978761"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8761" name=""/>
                    <pic:cNvPicPr/>
                  </pic:nvPicPr>
                  <pic:blipFill>
                    <a:blip r:embed="rId104">
                      <a:extLst>
                        <a:ext uri="{28A0092B-C50C-407E-A947-70E740481C1C}">
                          <a14:useLocalDpi xmlns:a14="http://schemas.microsoft.com/office/drawing/2010/main" val="0"/>
                        </a:ext>
                      </a:extLst>
                    </a:blip>
                    <a:stretch>
                      <a:fillRect/>
                    </a:stretch>
                  </pic:blipFill>
                  <pic:spPr>
                    <a:xfrm>
                      <a:off x="0" y="0"/>
                      <a:ext cx="5283072" cy="1876440"/>
                    </a:xfrm>
                    <a:prstGeom prst="rect">
                      <a:avLst/>
                    </a:prstGeom>
                  </pic:spPr>
                </pic:pic>
              </a:graphicData>
            </a:graphic>
          </wp:inline>
        </w:drawing>
      </w:r>
    </w:p>
    <w:p w14:paraId="23A9805B" w14:textId="497B5C00" w:rsidR="00636276" w:rsidRDefault="00636276" w:rsidP="00636276">
      <w:pPr>
        <w:pStyle w:val="Beschriftung"/>
      </w:pPr>
      <w:r>
        <w:t xml:space="preserve">Figure </w:t>
      </w:r>
      <w:fldSimple w:instr=" SEQ Figure \* ARABIC ">
        <w:r>
          <w:rPr>
            <w:noProof/>
          </w:rPr>
          <w:t>84</w:t>
        </w:r>
      </w:fldSimple>
      <w:r>
        <w:t xml:space="preserve"> Class Context Diagram 'Marking &amp; Labeling'</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017C1B9" w14:textId="77777777" w:rsidTr="00636276">
        <w:tblPrEx>
          <w:tblCellMar>
            <w:bottom w:w="0" w:type="dxa"/>
          </w:tblCellMar>
        </w:tblPrEx>
        <w:tc>
          <w:tcPr>
            <w:tcW w:w="2268" w:type="dxa"/>
            <w:shd w:val="clear" w:color="auto" w:fill="FFFFFF"/>
          </w:tcPr>
          <w:p w14:paraId="6D23674D" w14:textId="0BB306C9" w:rsidR="00636276" w:rsidRDefault="00636276" w:rsidP="00636276">
            <w:r w:rsidRPr="00636276">
              <w:rPr>
                <w:rStyle w:val="Fett"/>
              </w:rPr>
              <w:t>Delivered to</w:t>
            </w:r>
          </w:p>
        </w:tc>
        <w:tc>
          <w:tcPr>
            <w:tcW w:w="7369" w:type="dxa"/>
            <w:shd w:val="clear" w:color="auto" w:fill="FFFFFF"/>
          </w:tcPr>
          <w:p w14:paraId="6DAFEE53" w14:textId="77777777" w:rsidR="00636276" w:rsidRDefault="00636276" w:rsidP="00636276">
            <w:hyperlink w:anchor="Activity2541" w:history="1">
              <w:r>
                <w:rPr>
                  <w:rStyle w:val="Hyperlink"/>
                </w:rPr>
                <w:t>Plan and prepare Simulation</w:t>
              </w:r>
            </w:hyperlink>
          </w:p>
          <w:p w14:paraId="2BDB1840" w14:textId="77777777" w:rsidR="00636276" w:rsidRDefault="00636276" w:rsidP="00636276">
            <w:hyperlink w:anchor="Activity2542" w:history="1">
              <w:r>
                <w:rPr>
                  <w:rStyle w:val="Hyperlink"/>
                </w:rPr>
                <w:t>Prepare Testing</w:t>
              </w:r>
            </w:hyperlink>
          </w:p>
          <w:p w14:paraId="19D3D520" w14:textId="77777777" w:rsidR="00636276" w:rsidRDefault="00636276" w:rsidP="00636276">
            <w:hyperlink w:anchor="Activity2544" w:history="1">
              <w:r>
                <w:rPr>
                  <w:rStyle w:val="Hyperlink"/>
                </w:rPr>
                <w:t>Process Planning</w:t>
              </w:r>
            </w:hyperlink>
          </w:p>
          <w:p w14:paraId="5DDB19D5" w14:textId="77777777" w:rsidR="00636276" w:rsidRDefault="00636276" w:rsidP="00636276">
            <w:hyperlink w:anchor="Activity2665" w:history="1">
              <w:r>
                <w:rPr>
                  <w:rStyle w:val="Hyperlink"/>
                </w:rPr>
                <w:t>Inspection Planning</w:t>
              </w:r>
            </w:hyperlink>
          </w:p>
          <w:p w14:paraId="5468A88C" w14:textId="77777777" w:rsidR="00636276" w:rsidRDefault="00636276" w:rsidP="00636276">
            <w:hyperlink w:anchor="Activity3044" w:history="1">
              <w:r>
                <w:rPr>
                  <w:rStyle w:val="Hyperlink"/>
                </w:rPr>
                <w:t>Cost Calculation</w:t>
              </w:r>
            </w:hyperlink>
          </w:p>
          <w:p w14:paraId="5A189982" w14:textId="77777777" w:rsidR="00636276" w:rsidRDefault="00636276" w:rsidP="00636276">
            <w:hyperlink w:anchor="Activity2546" w:history="1">
              <w:r>
                <w:rPr>
                  <w:rStyle w:val="Hyperlink"/>
                </w:rPr>
                <w:t>Tools &amp; Equipment Design</w:t>
              </w:r>
            </w:hyperlink>
          </w:p>
          <w:p w14:paraId="740C5DC4" w14:textId="77777777" w:rsidR="00636276" w:rsidRDefault="00636276" w:rsidP="00636276">
            <w:hyperlink w:anchor="Activity2548" w:history="1">
              <w:r>
                <w:rPr>
                  <w:rStyle w:val="Hyperlink"/>
                </w:rPr>
                <w:t>Parts Manufacturing</w:t>
              </w:r>
            </w:hyperlink>
          </w:p>
          <w:p w14:paraId="023ED902" w14:textId="4E23DE16" w:rsidR="00636276" w:rsidRDefault="00636276" w:rsidP="00636276">
            <w:hyperlink w:anchor="Activity2666" w:history="1">
              <w:r>
                <w:rPr>
                  <w:rStyle w:val="Hyperlink"/>
                </w:rPr>
                <w:t>Procurement</w:t>
              </w:r>
            </w:hyperlink>
          </w:p>
        </w:tc>
      </w:tr>
    </w:tbl>
    <w:p w14:paraId="108939E2" w14:textId="45825FBF"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D56C2B2" w14:textId="77777777" w:rsidTr="00636276">
        <w:tblPrEx>
          <w:tblCellMar>
            <w:bottom w:w="0" w:type="dxa"/>
          </w:tblCellMar>
        </w:tblPrEx>
        <w:tc>
          <w:tcPr>
            <w:tcW w:w="2268" w:type="dxa"/>
            <w:shd w:val="clear" w:color="auto" w:fill="FFFFFF"/>
          </w:tcPr>
          <w:p w14:paraId="37926AD8" w14:textId="4F8F2ACD" w:rsidR="00636276" w:rsidRDefault="00636276" w:rsidP="00636276">
            <w:r>
              <w:t>Identifier</w:t>
            </w:r>
          </w:p>
        </w:tc>
        <w:tc>
          <w:tcPr>
            <w:tcW w:w="2268" w:type="dxa"/>
            <w:shd w:val="clear" w:color="auto" w:fill="FFFFFF"/>
          </w:tcPr>
          <w:p w14:paraId="0719B18C" w14:textId="1793693B" w:rsidR="00636276" w:rsidRDefault="00636276" w:rsidP="00636276">
            <w:hyperlink w:anchor="Deliverable16441" w:history="1">
              <w:r>
                <w:rPr>
                  <w:rStyle w:val="Hyperlink"/>
                </w:rPr>
                <w:t>xs:string</w:t>
              </w:r>
            </w:hyperlink>
          </w:p>
        </w:tc>
        <w:tc>
          <w:tcPr>
            <w:tcW w:w="5101" w:type="dxa"/>
            <w:shd w:val="clear" w:color="auto" w:fill="FFFFFF"/>
          </w:tcPr>
          <w:p w14:paraId="7FBCE980" w14:textId="4D59A01F" w:rsidR="00636276" w:rsidRDefault="00636276" w:rsidP="00636276">
            <w:r>
              <w:t>Unambiguous identifier of the element</w:t>
            </w:r>
          </w:p>
        </w:tc>
      </w:tr>
      <w:tr w:rsidR="00636276" w14:paraId="7485BE9C" w14:textId="77777777" w:rsidTr="00636276">
        <w:tblPrEx>
          <w:tblCellMar>
            <w:bottom w:w="0" w:type="dxa"/>
          </w:tblCellMar>
        </w:tblPrEx>
        <w:tc>
          <w:tcPr>
            <w:tcW w:w="2268" w:type="dxa"/>
            <w:shd w:val="clear" w:color="auto" w:fill="FFFFFF"/>
          </w:tcPr>
          <w:p w14:paraId="4284760E" w14:textId="49621102" w:rsidR="00636276" w:rsidRDefault="00636276" w:rsidP="00636276">
            <w:r>
              <w:t>Number</w:t>
            </w:r>
          </w:p>
        </w:tc>
        <w:tc>
          <w:tcPr>
            <w:tcW w:w="2268" w:type="dxa"/>
            <w:shd w:val="clear" w:color="auto" w:fill="FFFFFF"/>
          </w:tcPr>
          <w:p w14:paraId="6EB1DCE9" w14:textId="67B6B965" w:rsidR="00636276" w:rsidRDefault="00636276" w:rsidP="00636276">
            <w:hyperlink w:anchor="Deliverable16441" w:history="1">
              <w:r>
                <w:rPr>
                  <w:rStyle w:val="Hyperlink"/>
                </w:rPr>
                <w:t>xs:string</w:t>
              </w:r>
            </w:hyperlink>
          </w:p>
        </w:tc>
        <w:tc>
          <w:tcPr>
            <w:tcW w:w="5101" w:type="dxa"/>
            <w:shd w:val="clear" w:color="auto" w:fill="FFFFFF"/>
          </w:tcPr>
          <w:p w14:paraId="3874D114" w14:textId="4BDDFBF7" w:rsidR="00636276" w:rsidRDefault="00636276" w:rsidP="00636276">
            <w:r>
              <w:t>Legible number or name of the element, i. e. part number</w:t>
            </w:r>
          </w:p>
        </w:tc>
      </w:tr>
      <w:tr w:rsidR="00636276" w14:paraId="30D1F0BF" w14:textId="77777777" w:rsidTr="00636276">
        <w:tblPrEx>
          <w:tblCellMar>
            <w:bottom w:w="0" w:type="dxa"/>
          </w:tblCellMar>
        </w:tblPrEx>
        <w:tc>
          <w:tcPr>
            <w:tcW w:w="2268" w:type="dxa"/>
            <w:shd w:val="clear" w:color="auto" w:fill="FFFFFF"/>
          </w:tcPr>
          <w:p w14:paraId="29EC7D8D" w14:textId="69160FF6" w:rsidR="00636276" w:rsidRDefault="00636276" w:rsidP="00636276">
            <w:r>
              <w:t>Title</w:t>
            </w:r>
          </w:p>
        </w:tc>
        <w:tc>
          <w:tcPr>
            <w:tcW w:w="2268" w:type="dxa"/>
            <w:shd w:val="clear" w:color="auto" w:fill="FFFFFF"/>
          </w:tcPr>
          <w:p w14:paraId="709950E1" w14:textId="395F7B6E" w:rsidR="00636276" w:rsidRDefault="00636276" w:rsidP="00636276">
            <w:hyperlink w:anchor="Deliverable16441" w:history="1">
              <w:r>
                <w:rPr>
                  <w:rStyle w:val="Hyperlink"/>
                </w:rPr>
                <w:t>xs:string</w:t>
              </w:r>
            </w:hyperlink>
          </w:p>
        </w:tc>
        <w:tc>
          <w:tcPr>
            <w:tcW w:w="5101" w:type="dxa"/>
            <w:shd w:val="clear" w:color="auto" w:fill="FFFFFF"/>
          </w:tcPr>
          <w:p w14:paraId="44C0BAFA" w14:textId="78ECE7CC" w:rsidR="00636276" w:rsidRDefault="00636276" w:rsidP="00636276">
            <w:r>
              <w:t>Title of the element</w:t>
            </w:r>
          </w:p>
        </w:tc>
      </w:tr>
      <w:tr w:rsidR="00636276" w14:paraId="675ED80D" w14:textId="77777777" w:rsidTr="00636276">
        <w:tblPrEx>
          <w:tblCellMar>
            <w:bottom w:w="0" w:type="dxa"/>
          </w:tblCellMar>
        </w:tblPrEx>
        <w:tc>
          <w:tcPr>
            <w:tcW w:w="2268" w:type="dxa"/>
            <w:shd w:val="clear" w:color="auto" w:fill="FFFFFF"/>
          </w:tcPr>
          <w:p w14:paraId="4A18EF3C" w14:textId="05068AF5" w:rsidR="00636276" w:rsidRDefault="00636276" w:rsidP="00636276">
            <w:r>
              <w:t>Description</w:t>
            </w:r>
          </w:p>
        </w:tc>
        <w:tc>
          <w:tcPr>
            <w:tcW w:w="2268" w:type="dxa"/>
            <w:shd w:val="clear" w:color="auto" w:fill="FFFFFF"/>
          </w:tcPr>
          <w:p w14:paraId="399EA504" w14:textId="7F484609" w:rsidR="00636276" w:rsidRDefault="00636276" w:rsidP="00636276">
            <w:hyperlink w:anchor="Deliverable16441" w:history="1">
              <w:r>
                <w:rPr>
                  <w:rStyle w:val="Hyperlink"/>
                </w:rPr>
                <w:t>xs:string</w:t>
              </w:r>
            </w:hyperlink>
          </w:p>
        </w:tc>
        <w:tc>
          <w:tcPr>
            <w:tcW w:w="5101" w:type="dxa"/>
            <w:shd w:val="clear" w:color="auto" w:fill="FFFFFF"/>
          </w:tcPr>
          <w:p w14:paraId="162D6A97" w14:textId="3EBCF9AD" w:rsidR="00636276" w:rsidRDefault="00636276" w:rsidP="00636276">
            <w:r>
              <w:t>Description of the element</w:t>
            </w:r>
          </w:p>
        </w:tc>
      </w:tr>
      <w:tr w:rsidR="00636276" w14:paraId="3154C05E" w14:textId="77777777" w:rsidTr="00636276">
        <w:tblPrEx>
          <w:tblCellMar>
            <w:bottom w:w="0" w:type="dxa"/>
          </w:tblCellMar>
        </w:tblPrEx>
        <w:tc>
          <w:tcPr>
            <w:tcW w:w="2268" w:type="dxa"/>
            <w:shd w:val="clear" w:color="auto" w:fill="FFFFFF"/>
          </w:tcPr>
          <w:p w14:paraId="706E9C8F" w14:textId="34DAF543" w:rsidR="00636276" w:rsidRDefault="00636276" w:rsidP="00636276">
            <w:r>
              <w:t>Type</w:t>
            </w:r>
          </w:p>
        </w:tc>
        <w:tc>
          <w:tcPr>
            <w:tcW w:w="2268" w:type="dxa"/>
            <w:shd w:val="clear" w:color="auto" w:fill="FFFFFF"/>
          </w:tcPr>
          <w:p w14:paraId="5E791A26" w14:textId="3B5FA5F3" w:rsidR="00636276" w:rsidRDefault="00636276" w:rsidP="00636276">
            <w:hyperlink w:anchor="Deliverable16441" w:history="1">
              <w:r>
                <w:rPr>
                  <w:rStyle w:val="Hyperlink"/>
                </w:rPr>
                <w:t>xs:string</w:t>
              </w:r>
            </w:hyperlink>
          </w:p>
        </w:tc>
        <w:tc>
          <w:tcPr>
            <w:tcW w:w="5101" w:type="dxa"/>
            <w:shd w:val="clear" w:color="auto" w:fill="FFFFFF"/>
          </w:tcPr>
          <w:p w14:paraId="66ED1BEA" w14:textId="6AA1A0F7" w:rsidR="00636276" w:rsidRDefault="00636276" w:rsidP="00636276">
            <w:r>
              <w:t>Type of an element</w:t>
            </w:r>
          </w:p>
        </w:tc>
      </w:tr>
      <w:tr w:rsidR="00636276" w14:paraId="00A20700" w14:textId="77777777" w:rsidTr="00636276">
        <w:tblPrEx>
          <w:tblCellMar>
            <w:bottom w:w="0" w:type="dxa"/>
          </w:tblCellMar>
        </w:tblPrEx>
        <w:tc>
          <w:tcPr>
            <w:tcW w:w="2268" w:type="dxa"/>
            <w:shd w:val="clear" w:color="auto" w:fill="FFFFFF"/>
          </w:tcPr>
          <w:p w14:paraId="2AFA038C" w14:textId="4033DC46" w:rsidR="00636276" w:rsidRDefault="00636276" w:rsidP="00636276">
            <w:r>
              <w:t>URL</w:t>
            </w:r>
          </w:p>
        </w:tc>
        <w:tc>
          <w:tcPr>
            <w:tcW w:w="2268" w:type="dxa"/>
            <w:shd w:val="clear" w:color="auto" w:fill="FFFFFF"/>
          </w:tcPr>
          <w:p w14:paraId="5466D093" w14:textId="0DBA1E32" w:rsidR="00636276" w:rsidRDefault="00636276" w:rsidP="00636276">
            <w:hyperlink w:anchor="Deliverable20674" w:history="1">
              <w:r>
                <w:rPr>
                  <w:rStyle w:val="Hyperlink"/>
                </w:rPr>
                <w:t>xs:anyURI</w:t>
              </w:r>
            </w:hyperlink>
          </w:p>
        </w:tc>
        <w:tc>
          <w:tcPr>
            <w:tcW w:w="5101" w:type="dxa"/>
            <w:shd w:val="clear" w:color="auto" w:fill="FFFFFF"/>
          </w:tcPr>
          <w:p w14:paraId="075C7285" w14:textId="3DBC7FDE" w:rsidR="00636276" w:rsidRDefault="00636276" w:rsidP="00636276">
            <w:r>
              <w:t>Unique resource locator of an element</w:t>
            </w:r>
          </w:p>
        </w:tc>
      </w:tr>
    </w:tbl>
    <w:p w14:paraId="5545B31A" w14:textId="0E4E2177"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5D6960E" w14:textId="77777777" w:rsidTr="00636276">
        <w:tblPrEx>
          <w:tblCellMar>
            <w:bottom w:w="0" w:type="dxa"/>
          </w:tblCellMar>
        </w:tblPrEx>
        <w:tc>
          <w:tcPr>
            <w:tcW w:w="2268" w:type="dxa"/>
            <w:shd w:val="clear" w:color="auto" w:fill="FFFFFF"/>
          </w:tcPr>
          <w:p w14:paraId="5AC345F7" w14:textId="22B3F045" w:rsidR="00636276" w:rsidRDefault="00636276" w:rsidP="00636276">
            <w:r>
              <w:lastRenderedPageBreak/>
              <w:t>used in</w:t>
            </w:r>
          </w:p>
        </w:tc>
        <w:tc>
          <w:tcPr>
            <w:tcW w:w="2268" w:type="dxa"/>
            <w:shd w:val="clear" w:color="auto" w:fill="FFFFFF"/>
          </w:tcPr>
          <w:p w14:paraId="105FEE33" w14:textId="0D63CF88" w:rsidR="00636276" w:rsidRDefault="00636276" w:rsidP="00636276">
            <w:hyperlink w:anchor="Deliverable14881" w:history="1">
              <w:r>
                <w:rPr>
                  <w:rStyle w:val="Hyperlink"/>
                </w:rPr>
                <w:t>Marking &amp; Labeling</w:t>
              </w:r>
            </w:hyperlink>
          </w:p>
        </w:tc>
        <w:tc>
          <w:tcPr>
            <w:tcW w:w="5101" w:type="dxa"/>
            <w:shd w:val="clear" w:color="auto" w:fill="FFFFFF"/>
          </w:tcPr>
          <w:p w14:paraId="4B41C95B" w14:textId="0BA56E33" w:rsidR="00636276" w:rsidRDefault="00636276" w:rsidP="00636276">
            <w:r>
              <w:t>Context element of the usage</w:t>
            </w:r>
          </w:p>
        </w:tc>
      </w:tr>
      <w:tr w:rsidR="00636276" w14:paraId="72AB8DF8" w14:textId="77777777" w:rsidTr="00636276">
        <w:tblPrEx>
          <w:tblCellMar>
            <w:bottom w:w="0" w:type="dxa"/>
          </w:tblCellMar>
        </w:tblPrEx>
        <w:tc>
          <w:tcPr>
            <w:tcW w:w="2268" w:type="dxa"/>
            <w:shd w:val="clear" w:color="auto" w:fill="FFFFFF"/>
          </w:tcPr>
          <w:p w14:paraId="1DC72871" w14:textId="0CC20556" w:rsidR="00636276" w:rsidRDefault="00636276" w:rsidP="00636276">
            <w:r>
              <w:t>configured in</w:t>
            </w:r>
          </w:p>
        </w:tc>
        <w:tc>
          <w:tcPr>
            <w:tcW w:w="2268" w:type="dxa"/>
            <w:shd w:val="clear" w:color="auto" w:fill="FFFFFF"/>
          </w:tcPr>
          <w:p w14:paraId="7C674499" w14:textId="3B0BC860" w:rsidR="00636276" w:rsidRDefault="00636276" w:rsidP="00636276">
            <w:hyperlink w:anchor="Deliverable14368" w:history="1">
              <w:r>
                <w:rPr>
                  <w:rStyle w:val="Hyperlink"/>
                </w:rPr>
                <w:t>Configuration</w:t>
              </w:r>
            </w:hyperlink>
          </w:p>
        </w:tc>
        <w:tc>
          <w:tcPr>
            <w:tcW w:w="5101" w:type="dxa"/>
            <w:shd w:val="clear" w:color="auto" w:fill="FFFFFF"/>
          </w:tcPr>
          <w:p w14:paraId="20BFA1B6" w14:textId="60599EDE" w:rsidR="00636276" w:rsidRDefault="00636276" w:rsidP="00636276">
            <w:r>
              <w:t>Relation to a configuration</w:t>
            </w:r>
          </w:p>
        </w:tc>
      </w:tr>
      <w:tr w:rsidR="00636276" w14:paraId="6D0FBBBB" w14:textId="77777777" w:rsidTr="00636276">
        <w:tblPrEx>
          <w:tblCellMar>
            <w:bottom w:w="0" w:type="dxa"/>
          </w:tblCellMar>
        </w:tblPrEx>
        <w:tc>
          <w:tcPr>
            <w:tcW w:w="2268" w:type="dxa"/>
            <w:shd w:val="clear" w:color="auto" w:fill="FFFFFF"/>
          </w:tcPr>
          <w:p w14:paraId="21A07D5D" w14:textId="095F392F" w:rsidR="00636276" w:rsidRDefault="00636276" w:rsidP="00636276">
            <w:r>
              <w:t>option in</w:t>
            </w:r>
          </w:p>
        </w:tc>
        <w:tc>
          <w:tcPr>
            <w:tcW w:w="2268" w:type="dxa"/>
            <w:shd w:val="clear" w:color="auto" w:fill="FFFFFF"/>
          </w:tcPr>
          <w:p w14:paraId="24F61242" w14:textId="55CE9A51" w:rsidR="00636276" w:rsidRDefault="00636276" w:rsidP="00636276">
            <w:hyperlink w:anchor="Deliverable15753" w:history="1">
              <w:r>
                <w:rPr>
                  <w:rStyle w:val="Hyperlink"/>
                </w:rPr>
                <w:t>Variant</w:t>
              </w:r>
            </w:hyperlink>
          </w:p>
        </w:tc>
        <w:tc>
          <w:tcPr>
            <w:tcW w:w="5101" w:type="dxa"/>
            <w:shd w:val="clear" w:color="auto" w:fill="FFFFFF"/>
          </w:tcPr>
          <w:p w14:paraId="0F272DAB" w14:textId="0ED693E2" w:rsidR="00636276" w:rsidRDefault="00636276" w:rsidP="00636276">
            <w:r>
              <w:t>Relation to a variant</w:t>
            </w:r>
          </w:p>
        </w:tc>
      </w:tr>
      <w:tr w:rsidR="00636276" w14:paraId="7466D078" w14:textId="77777777" w:rsidTr="00636276">
        <w:tblPrEx>
          <w:tblCellMar>
            <w:bottom w:w="0" w:type="dxa"/>
          </w:tblCellMar>
        </w:tblPrEx>
        <w:tc>
          <w:tcPr>
            <w:tcW w:w="2268" w:type="dxa"/>
            <w:shd w:val="clear" w:color="auto" w:fill="FFFFFF"/>
          </w:tcPr>
          <w:p w14:paraId="236828B9" w14:textId="3578B37F" w:rsidR="00636276" w:rsidRDefault="00636276" w:rsidP="00636276">
            <w:r>
              <w:t>specified in</w:t>
            </w:r>
          </w:p>
        </w:tc>
        <w:tc>
          <w:tcPr>
            <w:tcW w:w="2268" w:type="dxa"/>
            <w:shd w:val="clear" w:color="auto" w:fill="FFFFFF"/>
          </w:tcPr>
          <w:p w14:paraId="6DEF0C95" w14:textId="5AA32D0B" w:rsidR="00636276" w:rsidRDefault="00636276" w:rsidP="00636276">
            <w:hyperlink w:anchor="Deliverable14866" w:history="1">
              <w:r>
                <w:rPr>
                  <w:rStyle w:val="Hyperlink"/>
                </w:rPr>
                <w:t>Reference</w:t>
              </w:r>
            </w:hyperlink>
          </w:p>
        </w:tc>
        <w:tc>
          <w:tcPr>
            <w:tcW w:w="5101" w:type="dxa"/>
            <w:shd w:val="clear" w:color="auto" w:fill="FFFFFF"/>
          </w:tcPr>
          <w:p w14:paraId="06C2A5FF" w14:textId="0BD55441" w:rsidR="00636276" w:rsidRDefault="00636276" w:rsidP="00636276">
            <w:r>
              <w:t>Relation to a variant</w:t>
            </w:r>
          </w:p>
        </w:tc>
      </w:tr>
    </w:tbl>
    <w:p w14:paraId="2C2AF0E2" w14:textId="722FC269"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BF3F5A4" w14:textId="77777777" w:rsidTr="00636276">
        <w:tblPrEx>
          <w:tblCellMar>
            <w:bottom w:w="0" w:type="dxa"/>
          </w:tblCellMar>
        </w:tblPrEx>
        <w:tc>
          <w:tcPr>
            <w:tcW w:w="2268" w:type="dxa"/>
            <w:shd w:val="clear" w:color="auto" w:fill="FFFFFF"/>
          </w:tcPr>
          <w:p w14:paraId="6F5979A6" w14:textId="77777777" w:rsidR="00636276" w:rsidRDefault="00636276" w:rsidP="00636276"/>
        </w:tc>
        <w:tc>
          <w:tcPr>
            <w:tcW w:w="2268" w:type="dxa"/>
            <w:shd w:val="clear" w:color="auto" w:fill="FFFFFF"/>
          </w:tcPr>
          <w:p w14:paraId="569CC3E6" w14:textId="77777777" w:rsidR="00636276" w:rsidRDefault="00636276" w:rsidP="00636276"/>
        </w:tc>
        <w:tc>
          <w:tcPr>
            <w:tcW w:w="5101" w:type="dxa"/>
            <w:shd w:val="clear" w:color="auto" w:fill="FFFFFF"/>
          </w:tcPr>
          <w:p w14:paraId="57142C4A" w14:textId="76235B42" w:rsidR="00636276" w:rsidRDefault="00636276" w:rsidP="00636276">
            <w:r>
              <w:t>Context element of the usage</w:t>
            </w:r>
          </w:p>
        </w:tc>
      </w:tr>
    </w:tbl>
    <w:p w14:paraId="057EBE35" w14:textId="76134DC0" w:rsidR="00636276" w:rsidRDefault="00636276" w:rsidP="00636276">
      <w:pPr>
        <w:pStyle w:val="berschrift5"/>
      </w:pPr>
      <w:bookmarkStart w:id="79" w:name="Deliverable14883"/>
      <w:r>
        <w:t>Heat Treatment Area</w:t>
      </w:r>
      <w:bookmarkEnd w:id="79"/>
    </w:p>
    <w:p w14:paraId="5FE3DD9C" w14:textId="43B9865C" w:rsidR="00636276" w:rsidRDefault="00636276" w:rsidP="00636276">
      <w:r>
        <w:t>Heat treatment of a mechanical component</w:t>
      </w:r>
    </w:p>
    <w:p w14:paraId="3D36AEE0" w14:textId="77777777" w:rsidR="00636276" w:rsidRDefault="00636276" w:rsidP="00636276">
      <w:pPr>
        <w:keepNext/>
      </w:pPr>
      <w:r>
        <w:rPr>
          <w:noProof/>
        </w:rPr>
        <w:drawing>
          <wp:inline distT="0" distB="0" distL="0" distR="0" wp14:anchorId="21ADBD89" wp14:editId="097EAC03">
            <wp:extent cx="857370" cy="857370"/>
            <wp:effectExtent l="0" t="0" r="0" b="0"/>
            <wp:docPr id="144390506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05065"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1D8672B" w14:textId="56F96374" w:rsidR="00636276" w:rsidRDefault="00636276" w:rsidP="00636276">
      <w:pPr>
        <w:pStyle w:val="Beschriftung"/>
      </w:pPr>
      <w:r>
        <w:t xml:space="preserve">Figure </w:t>
      </w:r>
      <w:fldSimple w:instr=" SEQ Figure \* ARABIC ">
        <w:r>
          <w:rPr>
            <w:noProof/>
          </w:rPr>
          <w:t>85</w:t>
        </w:r>
      </w:fldSimple>
      <w:r>
        <w:t xml:space="preserve"> Icon</w:t>
      </w:r>
    </w:p>
    <w:p w14:paraId="7B16F54C" w14:textId="77777777" w:rsidR="00636276" w:rsidRDefault="00636276" w:rsidP="00636276">
      <w:pPr>
        <w:keepNext/>
      </w:pPr>
      <w:r>
        <w:rPr>
          <w:noProof/>
        </w:rPr>
        <w:drawing>
          <wp:inline distT="0" distB="0" distL="0" distR="0" wp14:anchorId="455F5345" wp14:editId="35F97177">
            <wp:extent cx="5283072" cy="787434"/>
            <wp:effectExtent l="0" t="0" r="0" b="0"/>
            <wp:docPr id="671439828"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9828" name=""/>
                    <pic:cNvPicPr/>
                  </pic:nvPicPr>
                  <pic:blipFill>
                    <a:blip r:embed="rId106">
                      <a:extLst>
                        <a:ext uri="{28A0092B-C50C-407E-A947-70E740481C1C}">
                          <a14:useLocalDpi xmlns:a14="http://schemas.microsoft.com/office/drawing/2010/main" val="0"/>
                        </a:ext>
                      </a:extLst>
                    </a:blip>
                    <a:stretch>
                      <a:fillRect/>
                    </a:stretch>
                  </pic:blipFill>
                  <pic:spPr>
                    <a:xfrm>
                      <a:off x="0" y="0"/>
                      <a:ext cx="5283072" cy="787434"/>
                    </a:xfrm>
                    <a:prstGeom prst="rect">
                      <a:avLst/>
                    </a:prstGeom>
                  </pic:spPr>
                </pic:pic>
              </a:graphicData>
            </a:graphic>
          </wp:inline>
        </w:drawing>
      </w:r>
    </w:p>
    <w:p w14:paraId="528E7CFF" w14:textId="258E65F8" w:rsidR="00636276" w:rsidRDefault="00636276" w:rsidP="00636276">
      <w:pPr>
        <w:pStyle w:val="Beschriftung"/>
      </w:pPr>
      <w:r>
        <w:t xml:space="preserve">Figure </w:t>
      </w:r>
      <w:fldSimple w:instr=" SEQ Figure \* ARABIC ">
        <w:r>
          <w:rPr>
            <w:noProof/>
          </w:rPr>
          <w:t>86</w:t>
        </w:r>
      </w:fldSimple>
      <w:r>
        <w:t xml:space="preserve"> Class Context Diagram 'Heat Treatment'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54FEBB4" w14:textId="77777777" w:rsidTr="00636276">
        <w:tblPrEx>
          <w:tblCellMar>
            <w:bottom w:w="0" w:type="dxa"/>
          </w:tblCellMar>
        </w:tblPrEx>
        <w:tc>
          <w:tcPr>
            <w:tcW w:w="2268" w:type="dxa"/>
            <w:shd w:val="clear" w:color="auto" w:fill="FFFFFF"/>
          </w:tcPr>
          <w:p w14:paraId="266DA628" w14:textId="15DDE91A" w:rsidR="00636276" w:rsidRDefault="00636276" w:rsidP="00636276">
            <w:r w:rsidRPr="00636276">
              <w:rPr>
                <w:rStyle w:val="Fett"/>
              </w:rPr>
              <w:t>Delivered to</w:t>
            </w:r>
          </w:p>
        </w:tc>
        <w:tc>
          <w:tcPr>
            <w:tcW w:w="7369" w:type="dxa"/>
            <w:shd w:val="clear" w:color="auto" w:fill="FFFFFF"/>
          </w:tcPr>
          <w:p w14:paraId="0997BAF2" w14:textId="77777777" w:rsidR="00636276" w:rsidRDefault="00636276" w:rsidP="00636276">
            <w:hyperlink w:anchor="Activity2541" w:history="1">
              <w:r>
                <w:rPr>
                  <w:rStyle w:val="Hyperlink"/>
                </w:rPr>
                <w:t>Plan and prepare Simulation</w:t>
              </w:r>
            </w:hyperlink>
          </w:p>
          <w:p w14:paraId="56705CC0" w14:textId="77777777" w:rsidR="00636276" w:rsidRDefault="00636276" w:rsidP="00636276">
            <w:hyperlink w:anchor="Activity2542" w:history="1">
              <w:r>
                <w:rPr>
                  <w:rStyle w:val="Hyperlink"/>
                </w:rPr>
                <w:t>Prepare Testing</w:t>
              </w:r>
            </w:hyperlink>
          </w:p>
          <w:p w14:paraId="04C309D2" w14:textId="77777777" w:rsidR="00636276" w:rsidRDefault="00636276" w:rsidP="00636276">
            <w:hyperlink w:anchor="Activity2544" w:history="1">
              <w:r>
                <w:rPr>
                  <w:rStyle w:val="Hyperlink"/>
                </w:rPr>
                <w:t>Process Planning</w:t>
              </w:r>
            </w:hyperlink>
          </w:p>
          <w:p w14:paraId="2B3DBC5C" w14:textId="77777777" w:rsidR="00636276" w:rsidRDefault="00636276" w:rsidP="00636276">
            <w:hyperlink w:anchor="Activity2665" w:history="1">
              <w:r>
                <w:rPr>
                  <w:rStyle w:val="Hyperlink"/>
                </w:rPr>
                <w:t>Inspection Planning</w:t>
              </w:r>
            </w:hyperlink>
          </w:p>
          <w:p w14:paraId="35D86A96" w14:textId="77777777" w:rsidR="00636276" w:rsidRDefault="00636276" w:rsidP="00636276">
            <w:hyperlink w:anchor="Activity3044" w:history="1">
              <w:r>
                <w:rPr>
                  <w:rStyle w:val="Hyperlink"/>
                </w:rPr>
                <w:t>Cost Calculation</w:t>
              </w:r>
            </w:hyperlink>
          </w:p>
          <w:p w14:paraId="57A693B2" w14:textId="77777777" w:rsidR="00636276" w:rsidRDefault="00636276" w:rsidP="00636276">
            <w:hyperlink w:anchor="Activity2546" w:history="1">
              <w:r>
                <w:rPr>
                  <w:rStyle w:val="Hyperlink"/>
                </w:rPr>
                <w:t>Tools &amp; Equipment Design</w:t>
              </w:r>
            </w:hyperlink>
          </w:p>
          <w:p w14:paraId="16BE3338" w14:textId="77777777" w:rsidR="00636276" w:rsidRDefault="00636276" w:rsidP="00636276">
            <w:hyperlink w:anchor="Activity2548" w:history="1">
              <w:r>
                <w:rPr>
                  <w:rStyle w:val="Hyperlink"/>
                </w:rPr>
                <w:t>Parts Manufacturing</w:t>
              </w:r>
            </w:hyperlink>
          </w:p>
          <w:p w14:paraId="578C1D61" w14:textId="54146443" w:rsidR="00636276" w:rsidRDefault="00636276" w:rsidP="00636276">
            <w:hyperlink w:anchor="Activity2666" w:history="1">
              <w:r>
                <w:rPr>
                  <w:rStyle w:val="Hyperlink"/>
                </w:rPr>
                <w:t>Procurement</w:t>
              </w:r>
            </w:hyperlink>
          </w:p>
        </w:tc>
      </w:tr>
    </w:tbl>
    <w:p w14:paraId="7FA7EE0E" w14:textId="17F72D95"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4565B0D" w14:textId="77777777" w:rsidTr="00636276">
        <w:tblPrEx>
          <w:tblCellMar>
            <w:bottom w:w="0" w:type="dxa"/>
          </w:tblCellMar>
        </w:tblPrEx>
        <w:tc>
          <w:tcPr>
            <w:tcW w:w="2268" w:type="dxa"/>
            <w:shd w:val="clear" w:color="auto" w:fill="FFFFFF"/>
          </w:tcPr>
          <w:p w14:paraId="664BF2A4" w14:textId="68197510" w:rsidR="00636276" w:rsidRDefault="00636276" w:rsidP="00636276">
            <w:r>
              <w:t>Identifier</w:t>
            </w:r>
          </w:p>
        </w:tc>
        <w:tc>
          <w:tcPr>
            <w:tcW w:w="2268" w:type="dxa"/>
            <w:shd w:val="clear" w:color="auto" w:fill="FFFFFF"/>
          </w:tcPr>
          <w:p w14:paraId="0AA867C1" w14:textId="3ECED1E6" w:rsidR="00636276" w:rsidRDefault="00636276" w:rsidP="00636276">
            <w:hyperlink w:anchor="Deliverable16441" w:history="1">
              <w:r>
                <w:rPr>
                  <w:rStyle w:val="Hyperlink"/>
                </w:rPr>
                <w:t>xs:string</w:t>
              </w:r>
            </w:hyperlink>
          </w:p>
        </w:tc>
        <w:tc>
          <w:tcPr>
            <w:tcW w:w="5101" w:type="dxa"/>
            <w:shd w:val="clear" w:color="auto" w:fill="FFFFFF"/>
          </w:tcPr>
          <w:p w14:paraId="79A11959" w14:textId="6602FDF9" w:rsidR="00636276" w:rsidRDefault="00636276" w:rsidP="00636276">
            <w:r>
              <w:t>Unambiguous identifier of the element</w:t>
            </w:r>
          </w:p>
        </w:tc>
      </w:tr>
      <w:tr w:rsidR="00636276" w14:paraId="23A7C374" w14:textId="77777777" w:rsidTr="00636276">
        <w:tblPrEx>
          <w:tblCellMar>
            <w:bottom w:w="0" w:type="dxa"/>
          </w:tblCellMar>
        </w:tblPrEx>
        <w:tc>
          <w:tcPr>
            <w:tcW w:w="2268" w:type="dxa"/>
            <w:shd w:val="clear" w:color="auto" w:fill="FFFFFF"/>
          </w:tcPr>
          <w:p w14:paraId="1FD6F50A" w14:textId="4E5C7157" w:rsidR="00636276" w:rsidRDefault="00636276" w:rsidP="00636276">
            <w:r>
              <w:t>Number</w:t>
            </w:r>
          </w:p>
        </w:tc>
        <w:tc>
          <w:tcPr>
            <w:tcW w:w="2268" w:type="dxa"/>
            <w:shd w:val="clear" w:color="auto" w:fill="FFFFFF"/>
          </w:tcPr>
          <w:p w14:paraId="148330F7" w14:textId="5586FC06" w:rsidR="00636276" w:rsidRDefault="00636276" w:rsidP="00636276">
            <w:hyperlink w:anchor="Deliverable16441" w:history="1">
              <w:r>
                <w:rPr>
                  <w:rStyle w:val="Hyperlink"/>
                </w:rPr>
                <w:t>xs:string</w:t>
              </w:r>
            </w:hyperlink>
          </w:p>
        </w:tc>
        <w:tc>
          <w:tcPr>
            <w:tcW w:w="5101" w:type="dxa"/>
            <w:shd w:val="clear" w:color="auto" w:fill="FFFFFF"/>
          </w:tcPr>
          <w:p w14:paraId="07FA2D47" w14:textId="501A0C41" w:rsidR="00636276" w:rsidRDefault="00636276" w:rsidP="00636276">
            <w:r>
              <w:t>Legible number or name of the element, i. e. part number</w:t>
            </w:r>
          </w:p>
        </w:tc>
      </w:tr>
      <w:tr w:rsidR="00636276" w14:paraId="04D011AB" w14:textId="77777777" w:rsidTr="00636276">
        <w:tblPrEx>
          <w:tblCellMar>
            <w:bottom w:w="0" w:type="dxa"/>
          </w:tblCellMar>
        </w:tblPrEx>
        <w:tc>
          <w:tcPr>
            <w:tcW w:w="2268" w:type="dxa"/>
            <w:shd w:val="clear" w:color="auto" w:fill="FFFFFF"/>
          </w:tcPr>
          <w:p w14:paraId="6A9AE0EB" w14:textId="1A806C21" w:rsidR="00636276" w:rsidRDefault="00636276" w:rsidP="00636276">
            <w:r>
              <w:t>Title</w:t>
            </w:r>
          </w:p>
        </w:tc>
        <w:tc>
          <w:tcPr>
            <w:tcW w:w="2268" w:type="dxa"/>
            <w:shd w:val="clear" w:color="auto" w:fill="FFFFFF"/>
          </w:tcPr>
          <w:p w14:paraId="52B38FC8" w14:textId="4F1675F6" w:rsidR="00636276" w:rsidRDefault="00636276" w:rsidP="00636276">
            <w:hyperlink w:anchor="Deliverable16441" w:history="1">
              <w:r>
                <w:rPr>
                  <w:rStyle w:val="Hyperlink"/>
                </w:rPr>
                <w:t>xs:string</w:t>
              </w:r>
            </w:hyperlink>
          </w:p>
        </w:tc>
        <w:tc>
          <w:tcPr>
            <w:tcW w:w="5101" w:type="dxa"/>
            <w:shd w:val="clear" w:color="auto" w:fill="FFFFFF"/>
          </w:tcPr>
          <w:p w14:paraId="4D9FC186" w14:textId="18E9A205" w:rsidR="00636276" w:rsidRDefault="00636276" w:rsidP="00636276">
            <w:r>
              <w:t>Title of the element</w:t>
            </w:r>
          </w:p>
        </w:tc>
      </w:tr>
      <w:tr w:rsidR="00636276" w14:paraId="6E34FD76" w14:textId="77777777" w:rsidTr="00636276">
        <w:tblPrEx>
          <w:tblCellMar>
            <w:bottom w:w="0" w:type="dxa"/>
          </w:tblCellMar>
        </w:tblPrEx>
        <w:tc>
          <w:tcPr>
            <w:tcW w:w="2268" w:type="dxa"/>
            <w:shd w:val="clear" w:color="auto" w:fill="FFFFFF"/>
          </w:tcPr>
          <w:p w14:paraId="6988ECBC" w14:textId="3B4B8471" w:rsidR="00636276" w:rsidRDefault="00636276" w:rsidP="00636276">
            <w:r>
              <w:t>Description</w:t>
            </w:r>
          </w:p>
        </w:tc>
        <w:tc>
          <w:tcPr>
            <w:tcW w:w="2268" w:type="dxa"/>
            <w:shd w:val="clear" w:color="auto" w:fill="FFFFFF"/>
          </w:tcPr>
          <w:p w14:paraId="44EEE2F4" w14:textId="4F0A4559" w:rsidR="00636276" w:rsidRDefault="00636276" w:rsidP="00636276">
            <w:hyperlink w:anchor="Deliverable16441" w:history="1">
              <w:r>
                <w:rPr>
                  <w:rStyle w:val="Hyperlink"/>
                </w:rPr>
                <w:t>xs:string</w:t>
              </w:r>
            </w:hyperlink>
          </w:p>
        </w:tc>
        <w:tc>
          <w:tcPr>
            <w:tcW w:w="5101" w:type="dxa"/>
            <w:shd w:val="clear" w:color="auto" w:fill="FFFFFF"/>
          </w:tcPr>
          <w:p w14:paraId="1B8591BF" w14:textId="1B03F933" w:rsidR="00636276" w:rsidRDefault="00636276" w:rsidP="00636276">
            <w:r>
              <w:t>Description of the element</w:t>
            </w:r>
          </w:p>
        </w:tc>
      </w:tr>
      <w:tr w:rsidR="00636276" w14:paraId="38AD8BE7" w14:textId="77777777" w:rsidTr="00636276">
        <w:tblPrEx>
          <w:tblCellMar>
            <w:bottom w:w="0" w:type="dxa"/>
          </w:tblCellMar>
        </w:tblPrEx>
        <w:tc>
          <w:tcPr>
            <w:tcW w:w="2268" w:type="dxa"/>
            <w:shd w:val="clear" w:color="auto" w:fill="FFFFFF"/>
          </w:tcPr>
          <w:p w14:paraId="252CBC08" w14:textId="5742D4C6" w:rsidR="00636276" w:rsidRDefault="00636276" w:rsidP="00636276">
            <w:r>
              <w:t>Type</w:t>
            </w:r>
          </w:p>
        </w:tc>
        <w:tc>
          <w:tcPr>
            <w:tcW w:w="2268" w:type="dxa"/>
            <w:shd w:val="clear" w:color="auto" w:fill="FFFFFF"/>
          </w:tcPr>
          <w:p w14:paraId="40363A8D" w14:textId="77E4ABDA" w:rsidR="00636276" w:rsidRDefault="00636276" w:rsidP="00636276">
            <w:hyperlink w:anchor="Deliverable16441" w:history="1">
              <w:r>
                <w:rPr>
                  <w:rStyle w:val="Hyperlink"/>
                </w:rPr>
                <w:t>xs:string</w:t>
              </w:r>
            </w:hyperlink>
          </w:p>
        </w:tc>
        <w:tc>
          <w:tcPr>
            <w:tcW w:w="5101" w:type="dxa"/>
            <w:shd w:val="clear" w:color="auto" w:fill="FFFFFF"/>
          </w:tcPr>
          <w:p w14:paraId="7B70FD2C" w14:textId="7D6A7DAF" w:rsidR="00636276" w:rsidRDefault="00636276" w:rsidP="00636276">
            <w:r>
              <w:t>Type of an element</w:t>
            </w:r>
          </w:p>
        </w:tc>
      </w:tr>
      <w:tr w:rsidR="00636276" w14:paraId="7A59B619" w14:textId="77777777" w:rsidTr="00636276">
        <w:tblPrEx>
          <w:tblCellMar>
            <w:bottom w:w="0" w:type="dxa"/>
          </w:tblCellMar>
        </w:tblPrEx>
        <w:tc>
          <w:tcPr>
            <w:tcW w:w="2268" w:type="dxa"/>
            <w:shd w:val="clear" w:color="auto" w:fill="FFFFFF"/>
          </w:tcPr>
          <w:p w14:paraId="190A68D1" w14:textId="42ACF80B" w:rsidR="00636276" w:rsidRDefault="00636276" w:rsidP="00636276">
            <w:r>
              <w:t>URL</w:t>
            </w:r>
          </w:p>
        </w:tc>
        <w:tc>
          <w:tcPr>
            <w:tcW w:w="2268" w:type="dxa"/>
            <w:shd w:val="clear" w:color="auto" w:fill="FFFFFF"/>
          </w:tcPr>
          <w:p w14:paraId="3F63E5D4" w14:textId="51794CDF" w:rsidR="00636276" w:rsidRDefault="00636276" w:rsidP="00636276">
            <w:hyperlink w:anchor="Deliverable20674" w:history="1">
              <w:r>
                <w:rPr>
                  <w:rStyle w:val="Hyperlink"/>
                </w:rPr>
                <w:t>xs:anyURI</w:t>
              </w:r>
            </w:hyperlink>
          </w:p>
        </w:tc>
        <w:tc>
          <w:tcPr>
            <w:tcW w:w="5101" w:type="dxa"/>
            <w:shd w:val="clear" w:color="auto" w:fill="FFFFFF"/>
          </w:tcPr>
          <w:p w14:paraId="7674CFED" w14:textId="32F45050" w:rsidR="00636276" w:rsidRDefault="00636276" w:rsidP="00636276">
            <w:r>
              <w:t>Unique resource locator of an element</w:t>
            </w:r>
          </w:p>
        </w:tc>
      </w:tr>
      <w:tr w:rsidR="00636276" w14:paraId="4BF42CB5" w14:textId="77777777" w:rsidTr="00636276">
        <w:tblPrEx>
          <w:tblCellMar>
            <w:bottom w:w="0" w:type="dxa"/>
          </w:tblCellMar>
        </w:tblPrEx>
        <w:tc>
          <w:tcPr>
            <w:tcW w:w="2268" w:type="dxa"/>
            <w:shd w:val="clear" w:color="auto" w:fill="FFFFFF"/>
          </w:tcPr>
          <w:p w14:paraId="1D17567C" w14:textId="632DCA97" w:rsidR="00636276" w:rsidRDefault="00636276" w:rsidP="00636276">
            <w:r>
              <w:t>Hardness</w:t>
            </w:r>
          </w:p>
        </w:tc>
        <w:tc>
          <w:tcPr>
            <w:tcW w:w="2268" w:type="dxa"/>
            <w:shd w:val="clear" w:color="auto" w:fill="FFFFFF"/>
          </w:tcPr>
          <w:p w14:paraId="235D84BA" w14:textId="3733656C" w:rsidR="00636276" w:rsidRDefault="00636276" w:rsidP="00636276">
            <w:hyperlink w:anchor="Deliverable16441" w:history="1">
              <w:r>
                <w:rPr>
                  <w:rStyle w:val="Hyperlink"/>
                </w:rPr>
                <w:t>xs:string</w:t>
              </w:r>
            </w:hyperlink>
          </w:p>
        </w:tc>
        <w:tc>
          <w:tcPr>
            <w:tcW w:w="5101" w:type="dxa"/>
            <w:shd w:val="clear" w:color="auto" w:fill="FFFFFF"/>
          </w:tcPr>
          <w:p w14:paraId="55B99774" w14:textId="77777777" w:rsidR="00636276" w:rsidRDefault="00636276" w:rsidP="00636276"/>
        </w:tc>
      </w:tr>
    </w:tbl>
    <w:p w14:paraId="70F03E3A" w14:textId="2F1CC064"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02858FB" w14:textId="77777777" w:rsidTr="00636276">
        <w:tblPrEx>
          <w:tblCellMar>
            <w:bottom w:w="0" w:type="dxa"/>
          </w:tblCellMar>
        </w:tblPrEx>
        <w:tc>
          <w:tcPr>
            <w:tcW w:w="2268" w:type="dxa"/>
            <w:shd w:val="clear" w:color="auto" w:fill="FFFFFF"/>
          </w:tcPr>
          <w:p w14:paraId="3B687779" w14:textId="6C609CFF" w:rsidR="00636276" w:rsidRDefault="00636276" w:rsidP="00636276">
            <w:r>
              <w:t>used in</w:t>
            </w:r>
          </w:p>
        </w:tc>
        <w:tc>
          <w:tcPr>
            <w:tcW w:w="2268" w:type="dxa"/>
            <w:shd w:val="clear" w:color="auto" w:fill="FFFFFF"/>
          </w:tcPr>
          <w:p w14:paraId="31BC2A82" w14:textId="142FF5E2" w:rsidR="00636276" w:rsidRDefault="00636276" w:rsidP="00636276">
            <w:hyperlink w:anchor="Deliverable14883" w:history="1">
              <w:r>
                <w:rPr>
                  <w:rStyle w:val="Hyperlink"/>
                </w:rPr>
                <w:t>Heat Treatment Area</w:t>
              </w:r>
            </w:hyperlink>
          </w:p>
        </w:tc>
        <w:tc>
          <w:tcPr>
            <w:tcW w:w="5101" w:type="dxa"/>
            <w:shd w:val="clear" w:color="auto" w:fill="FFFFFF"/>
          </w:tcPr>
          <w:p w14:paraId="1AB796FE" w14:textId="771FDD21" w:rsidR="00636276" w:rsidRDefault="00636276" w:rsidP="00636276">
            <w:r>
              <w:t>Context element of the usage</w:t>
            </w:r>
          </w:p>
        </w:tc>
      </w:tr>
      <w:tr w:rsidR="00636276" w14:paraId="143E5F8B" w14:textId="77777777" w:rsidTr="00636276">
        <w:tblPrEx>
          <w:tblCellMar>
            <w:bottom w:w="0" w:type="dxa"/>
          </w:tblCellMar>
        </w:tblPrEx>
        <w:tc>
          <w:tcPr>
            <w:tcW w:w="2268" w:type="dxa"/>
            <w:shd w:val="clear" w:color="auto" w:fill="FFFFFF"/>
          </w:tcPr>
          <w:p w14:paraId="25C630FD" w14:textId="6C613D40" w:rsidR="00636276" w:rsidRDefault="00636276" w:rsidP="00636276">
            <w:r>
              <w:lastRenderedPageBreak/>
              <w:t>configured in</w:t>
            </w:r>
          </w:p>
        </w:tc>
        <w:tc>
          <w:tcPr>
            <w:tcW w:w="2268" w:type="dxa"/>
            <w:shd w:val="clear" w:color="auto" w:fill="FFFFFF"/>
          </w:tcPr>
          <w:p w14:paraId="3F5226C9" w14:textId="23C01C32" w:rsidR="00636276" w:rsidRDefault="00636276" w:rsidP="00636276">
            <w:hyperlink w:anchor="Deliverable14368" w:history="1">
              <w:r>
                <w:rPr>
                  <w:rStyle w:val="Hyperlink"/>
                </w:rPr>
                <w:t>Configuration</w:t>
              </w:r>
            </w:hyperlink>
          </w:p>
        </w:tc>
        <w:tc>
          <w:tcPr>
            <w:tcW w:w="5101" w:type="dxa"/>
            <w:shd w:val="clear" w:color="auto" w:fill="FFFFFF"/>
          </w:tcPr>
          <w:p w14:paraId="4DA6D4CB" w14:textId="3308A16A" w:rsidR="00636276" w:rsidRDefault="00636276" w:rsidP="00636276">
            <w:r>
              <w:t>Relation to a configuration</w:t>
            </w:r>
          </w:p>
        </w:tc>
      </w:tr>
      <w:tr w:rsidR="00636276" w14:paraId="1D7A8102" w14:textId="77777777" w:rsidTr="00636276">
        <w:tblPrEx>
          <w:tblCellMar>
            <w:bottom w:w="0" w:type="dxa"/>
          </w:tblCellMar>
        </w:tblPrEx>
        <w:tc>
          <w:tcPr>
            <w:tcW w:w="2268" w:type="dxa"/>
            <w:shd w:val="clear" w:color="auto" w:fill="FFFFFF"/>
          </w:tcPr>
          <w:p w14:paraId="71B5324E" w14:textId="7B1F00ED" w:rsidR="00636276" w:rsidRDefault="00636276" w:rsidP="00636276">
            <w:r>
              <w:t>option in</w:t>
            </w:r>
          </w:p>
        </w:tc>
        <w:tc>
          <w:tcPr>
            <w:tcW w:w="2268" w:type="dxa"/>
            <w:shd w:val="clear" w:color="auto" w:fill="FFFFFF"/>
          </w:tcPr>
          <w:p w14:paraId="4F57E015" w14:textId="2E95F6D9" w:rsidR="00636276" w:rsidRDefault="00636276" w:rsidP="00636276">
            <w:hyperlink w:anchor="Deliverable15753" w:history="1">
              <w:r>
                <w:rPr>
                  <w:rStyle w:val="Hyperlink"/>
                </w:rPr>
                <w:t>Variant</w:t>
              </w:r>
            </w:hyperlink>
          </w:p>
        </w:tc>
        <w:tc>
          <w:tcPr>
            <w:tcW w:w="5101" w:type="dxa"/>
            <w:shd w:val="clear" w:color="auto" w:fill="FFFFFF"/>
          </w:tcPr>
          <w:p w14:paraId="793C684E" w14:textId="7A436260" w:rsidR="00636276" w:rsidRDefault="00636276" w:rsidP="00636276">
            <w:r>
              <w:t>Relation to a variant</w:t>
            </w:r>
          </w:p>
        </w:tc>
      </w:tr>
      <w:tr w:rsidR="00636276" w14:paraId="5BBF4BFD" w14:textId="77777777" w:rsidTr="00636276">
        <w:tblPrEx>
          <w:tblCellMar>
            <w:bottom w:w="0" w:type="dxa"/>
          </w:tblCellMar>
        </w:tblPrEx>
        <w:tc>
          <w:tcPr>
            <w:tcW w:w="2268" w:type="dxa"/>
            <w:shd w:val="clear" w:color="auto" w:fill="FFFFFF"/>
          </w:tcPr>
          <w:p w14:paraId="4B6543DC" w14:textId="195CB0A4" w:rsidR="00636276" w:rsidRDefault="00636276" w:rsidP="00636276">
            <w:r>
              <w:t>specified in</w:t>
            </w:r>
          </w:p>
        </w:tc>
        <w:tc>
          <w:tcPr>
            <w:tcW w:w="2268" w:type="dxa"/>
            <w:shd w:val="clear" w:color="auto" w:fill="FFFFFF"/>
          </w:tcPr>
          <w:p w14:paraId="06E91FD9" w14:textId="57FABAE9" w:rsidR="00636276" w:rsidRDefault="00636276" w:rsidP="00636276">
            <w:hyperlink w:anchor="Deliverable14866" w:history="1">
              <w:r>
                <w:rPr>
                  <w:rStyle w:val="Hyperlink"/>
                </w:rPr>
                <w:t>Reference</w:t>
              </w:r>
            </w:hyperlink>
          </w:p>
        </w:tc>
        <w:tc>
          <w:tcPr>
            <w:tcW w:w="5101" w:type="dxa"/>
            <w:shd w:val="clear" w:color="auto" w:fill="FFFFFF"/>
          </w:tcPr>
          <w:p w14:paraId="387781E7" w14:textId="1192138E" w:rsidR="00636276" w:rsidRDefault="00636276" w:rsidP="00636276">
            <w:r>
              <w:t>Relation to a variant</w:t>
            </w:r>
          </w:p>
        </w:tc>
      </w:tr>
      <w:tr w:rsidR="00636276" w14:paraId="5DBF2A04" w14:textId="77777777" w:rsidTr="00636276">
        <w:tblPrEx>
          <w:tblCellMar>
            <w:bottom w:w="0" w:type="dxa"/>
          </w:tblCellMar>
        </w:tblPrEx>
        <w:tc>
          <w:tcPr>
            <w:tcW w:w="2268" w:type="dxa"/>
            <w:shd w:val="clear" w:color="auto" w:fill="FFFFFF"/>
          </w:tcPr>
          <w:p w14:paraId="457EF891" w14:textId="7BC21C4D" w:rsidR="00636276" w:rsidRDefault="00636276" w:rsidP="00636276">
            <w:r>
              <w:t>applies</w:t>
            </w:r>
          </w:p>
        </w:tc>
        <w:tc>
          <w:tcPr>
            <w:tcW w:w="2268" w:type="dxa"/>
            <w:shd w:val="clear" w:color="auto" w:fill="FFFFFF"/>
          </w:tcPr>
          <w:p w14:paraId="3312B3B6" w14:textId="46BAA714" w:rsidR="00636276" w:rsidRDefault="00636276" w:rsidP="00636276">
            <w:hyperlink w:anchor="Deliverable23102" w:history="1">
              <w:r>
                <w:rPr>
                  <w:rStyle w:val="Hyperlink"/>
                </w:rPr>
                <w:t>Heat Treatment</w:t>
              </w:r>
            </w:hyperlink>
          </w:p>
        </w:tc>
        <w:tc>
          <w:tcPr>
            <w:tcW w:w="5101" w:type="dxa"/>
            <w:shd w:val="clear" w:color="auto" w:fill="FFFFFF"/>
          </w:tcPr>
          <w:p w14:paraId="6F850935" w14:textId="36F16C69" w:rsidR="00636276" w:rsidRDefault="00636276" w:rsidP="00636276">
            <w:r>
              <w:t>Heat treatment operation used for this heat treatment specification</w:t>
            </w:r>
          </w:p>
        </w:tc>
      </w:tr>
    </w:tbl>
    <w:p w14:paraId="4F74DCA0" w14:textId="703AB428"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0B34FAA" w14:textId="77777777" w:rsidTr="00636276">
        <w:tblPrEx>
          <w:tblCellMar>
            <w:bottom w:w="0" w:type="dxa"/>
          </w:tblCellMar>
        </w:tblPrEx>
        <w:tc>
          <w:tcPr>
            <w:tcW w:w="2268" w:type="dxa"/>
            <w:shd w:val="clear" w:color="auto" w:fill="FFFFFF"/>
          </w:tcPr>
          <w:p w14:paraId="5026656D" w14:textId="77777777" w:rsidR="00636276" w:rsidRDefault="00636276" w:rsidP="00636276"/>
        </w:tc>
        <w:tc>
          <w:tcPr>
            <w:tcW w:w="2268" w:type="dxa"/>
            <w:shd w:val="clear" w:color="auto" w:fill="FFFFFF"/>
          </w:tcPr>
          <w:p w14:paraId="6C0DF484" w14:textId="77777777" w:rsidR="00636276" w:rsidRDefault="00636276" w:rsidP="00636276"/>
        </w:tc>
        <w:tc>
          <w:tcPr>
            <w:tcW w:w="5101" w:type="dxa"/>
            <w:shd w:val="clear" w:color="auto" w:fill="FFFFFF"/>
          </w:tcPr>
          <w:p w14:paraId="6E6A57B3" w14:textId="447965AB" w:rsidR="00636276" w:rsidRDefault="00636276" w:rsidP="00636276">
            <w:r>
              <w:t>Context element of the usage</w:t>
            </w:r>
          </w:p>
        </w:tc>
      </w:tr>
    </w:tbl>
    <w:p w14:paraId="6A4D2663" w14:textId="221F00A8" w:rsidR="00636276" w:rsidRDefault="00636276" w:rsidP="00636276">
      <w:pPr>
        <w:pStyle w:val="berschrift5"/>
        <w:numPr>
          <w:ilvl w:val="4"/>
          <w:numId w:val="33"/>
        </w:numPr>
      </w:pPr>
      <w:bookmarkStart w:id="80" w:name="Deliverable23107"/>
      <w:r>
        <w:t>Cleanliness</w:t>
      </w:r>
      <w:bookmarkEnd w:id="80"/>
    </w:p>
    <w:p w14:paraId="6F1C6632" w14:textId="2F89845A" w:rsidR="00636276" w:rsidRDefault="00636276" w:rsidP="00636276">
      <w:r>
        <w:t>Technical cleanliness of a mechanical component</w:t>
      </w:r>
    </w:p>
    <w:p w14:paraId="3D2CF887" w14:textId="77777777" w:rsidR="00636276" w:rsidRDefault="00636276" w:rsidP="00636276">
      <w:pPr>
        <w:keepNext/>
      </w:pPr>
      <w:r>
        <w:rPr>
          <w:noProof/>
        </w:rPr>
        <w:drawing>
          <wp:inline distT="0" distB="0" distL="0" distR="0" wp14:anchorId="56DEE803" wp14:editId="49A2E6D7">
            <wp:extent cx="857370" cy="857370"/>
            <wp:effectExtent l="0" t="0" r="0" b="0"/>
            <wp:docPr id="1523099951"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995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B573375" w14:textId="47ADA99D" w:rsidR="00636276" w:rsidRDefault="00636276" w:rsidP="00636276">
      <w:pPr>
        <w:pStyle w:val="Beschriftung"/>
      </w:pPr>
      <w:r>
        <w:t xml:space="preserve">Figure </w:t>
      </w:r>
      <w:fldSimple w:instr=" SEQ Figure \* ARABIC ">
        <w:r>
          <w:rPr>
            <w:noProof/>
          </w:rPr>
          <w:t>87</w:t>
        </w:r>
      </w:fldSimple>
      <w:r>
        <w:t xml:space="preserve"> Icon</w:t>
      </w:r>
    </w:p>
    <w:p w14:paraId="280A3C30" w14:textId="77777777" w:rsidR="00636276" w:rsidRDefault="00636276" w:rsidP="00636276">
      <w:pPr>
        <w:keepNext/>
      </w:pPr>
      <w:r>
        <w:rPr>
          <w:noProof/>
        </w:rPr>
        <w:drawing>
          <wp:inline distT="0" distB="0" distL="0" distR="0" wp14:anchorId="1F78ECFA" wp14:editId="6C59850A">
            <wp:extent cx="1915532" cy="1340314"/>
            <wp:effectExtent l="0" t="0" r="8890" b="0"/>
            <wp:docPr id="1771827363"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27363" name=""/>
                    <pic:cNvPicPr/>
                  </pic:nvPicPr>
                  <pic:blipFill>
                    <a:blip r:embed="rId107">
                      <a:extLst>
                        <a:ext uri="{28A0092B-C50C-407E-A947-70E740481C1C}">
                          <a14:useLocalDpi xmlns:a14="http://schemas.microsoft.com/office/drawing/2010/main" val="0"/>
                        </a:ext>
                      </a:extLst>
                    </a:blip>
                    <a:stretch>
                      <a:fillRect/>
                    </a:stretch>
                  </pic:blipFill>
                  <pic:spPr>
                    <a:xfrm>
                      <a:off x="0" y="0"/>
                      <a:ext cx="1915532" cy="1340314"/>
                    </a:xfrm>
                    <a:prstGeom prst="rect">
                      <a:avLst/>
                    </a:prstGeom>
                  </pic:spPr>
                </pic:pic>
              </a:graphicData>
            </a:graphic>
          </wp:inline>
        </w:drawing>
      </w:r>
    </w:p>
    <w:p w14:paraId="24DF0A24" w14:textId="29EA60E7" w:rsidR="00636276" w:rsidRDefault="00636276" w:rsidP="00636276">
      <w:pPr>
        <w:pStyle w:val="Beschriftung"/>
      </w:pPr>
      <w:r>
        <w:t xml:space="preserve">Figure </w:t>
      </w:r>
      <w:fldSimple w:instr=" SEQ Figure \* ARABIC ">
        <w:r>
          <w:rPr>
            <w:noProof/>
          </w:rPr>
          <w:t>88</w:t>
        </w:r>
      </w:fldSimple>
      <w:r>
        <w:t xml:space="preserve"> Class Context Diagram 'Cleanliness'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9F66A31" w14:textId="77777777" w:rsidTr="00636276">
        <w:tblPrEx>
          <w:tblCellMar>
            <w:bottom w:w="0" w:type="dxa"/>
          </w:tblCellMar>
        </w:tblPrEx>
        <w:tc>
          <w:tcPr>
            <w:tcW w:w="2268" w:type="dxa"/>
            <w:shd w:val="clear" w:color="auto" w:fill="FFFFFF"/>
          </w:tcPr>
          <w:p w14:paraId="1DC0616A" w14:textId="6C62209C" w:rsidR="00636276" w:rsidRDefault="00636276" w:rsidP="00636276">
            <w:r w:rsidRPr="00636276">
              <w:rPr>
                <w:rStyle w:val="Fett"/>
              </w:rPr>
              <w:t>Delivered to</w:t>
            </w:r>
          </w:p>
        </w:tc>
        <w:tc>
          <w:tcPr>
            <w:tcW w:w="7369" w:type="dxa"/>
            <w:shd w:val="clear" w:color="auto" w:fill="FFFFFF"/>
          </w:tcPr>
          <w:p w14:paraId="03D3E3C4" w14:textId="77777777" w:rsidR="00636276" w:rsidRDefault="00636276" w:rsidP="00636276">
            <w:hyperlink w:anchor="Activity2541" w:history="1">
              <w:r>
                <w:rPr>
                  <w:rStyle w:val="Hyperlink"/>
                </w:rPr>
                <w:t>Plan and prepare Simulation</w:t>
              </w:r>
            </w:hyperlink>
          </w:p>
          <w:p w14:paraId="07805407" w14:textId="77777777" w:rsidR="00636276" w:rsidRDefault="00636276" w:rsidP="00636276">
            <w:hyperlink w:anchor="Activity2542" w:history="1">
              <w:r>
                <w:rPr>
                  <w:rStyle w:val="Hyperlink"/>
                </w:rPr>
                <w:t>Prepare Testing</w:t>
              </w:r>
            </w:hyperlink>
          </w:p>
          <w:p w14:paraId="64D04585" w14:textId="77777777" w:rsidR="00636276" w:rsidRDefault="00636276" w:rsidP="00636276">
            <w:hyperlink w:anchor="Activity2544" w:history="1">
              <w:r>
                <w:rPr>
                  <w:rStyle w:val="Hyperlink"/>
                </w:rPr>
                <w:t>Process Planning</w:t>
              </w:r>
            </w:hyperlink>
          </w:p>
          <w:p w14:paraId="71A7A5D0" w14:textId="77777777" w:rsidR="00636276" w:rsidRDefault="00636276" w:rsidP="00636276">
            <w:hyperlink w:anchor="Activity2665" w:history="1">
              <w:r>
                <w:rPr>
                  <w:rStyle w:val="Hyperlink"/>
                </w:rPr>
                <w:t>Inspection Planning</w:t>
              </w:r>
            </w:hyperlink>
          </w:p>
          <w:p w14:paraId="51EEEDC9" w14:textId="77777777" w:rsidR="00636276" w:rsidRDefault="00636276" w:rsidP="00636276">
            <w:hyperlink w:anchor="Activity3044" w:history="1">
              <w:r>
                <w:rPr>
                  <w:rStyle w:val="Hyperlink"/>
                </w:rPr>
                <w:t>Cost Calculation</w:t>
              </w:r>
            </w:hyperlink>
          </w:p>
          <w:p w14:paraId="06958D90" w14:textId="77777777" w:rsidR="00636276" w:rsidRDefault="00636276" w:rsidP="00636276">
            <w:hyperlink w:anchor="Activity2546" w:history="1">
              <w:r>
                <w:rPr>
                  <w:rStyle w:val="Hyperlink"/>
                </w:rPr>
                <w:t>Tools &amp; Equipment Design</w:t>
              </w:r>
            </w:hyperlink>
          </w:p>
          <w:p w14:paraId="2BA16250" w14:textId="77777777" w:rsidR="00636276" w:rsidRDefault="00636276" w:rsidP="00636276">
            <w:hyperlink w:anchor="Activity2548" w:history="1">
              <w:r>
                <w:rPr>
                  <w:rStyle w:val="Hyperlink"/>
                </w:rPr>
                <w:t>Parts Manufacturing</w:t>
              </w:r>
            </w:hyperlink>
          </w:p>
          <w:p w14:paraId="7865F1B3" w14:textId="793618D6" w:rsidR="00636276" w:rsidRDefault="00636276" w:rsidP="00636276">
            <w:hyperlink w:anchor="Activity2666" w:history="1">
              <w:r>
                <w:rPr>
                  <w:rStyle w:val="Hyperlink"/>
                </w:rPr>
                <w:t>Procurement</w:t>
              </w:r>
            </w:hyperlink>
          </w:p>
        </w:tc>
      </w:tr>
    </w:tbl>
    <w:p w14:paraId="1AFD56ED" w14:textId="0AFFB10D" w:rsidR="00636276" w:rsidRDefault="00636276" w:rsidP="00636276">
      <w:pPr>
        <w:pStyle w:val="berschrift5"/>
      </w:pPr>
      <w:bookmarkStart w:id="81" w:name="Deliverable20497"/>
      <w:r>
        <w:t>Bending Specification</w:t>
      </w:r>
      <w:bookmarkEnd w:id="81"/>
    </w:p>
    <w:p w14:paraId="55CBF7A6" w14:textId="0CE874D9" w:rsidR="00636276" w:rsidRDefault="00636276" w:rsidP="00636276">
      <w:r>
        <w:t>Represents a spatial bending specification that applies a bending angle around an axis.</w:t>
      </w:r>
    </w:p>
    <w:p w14:paraId="4335BABF" w14:textId="77777777" w:rsidR="00636276" w:rsidRDefault="00636276" w:rsidP="00636276">
      <w:pPr>
        <w:keepNext/>
      </w:pPr>
      <w:r>
        <w:rPr>
          <w:noProof/>
        </w:rPr>
        <w:drawing>
          <wp:inline distT="0" distB="0" distL="0" distR="0" wp14:anchorId="79A547D5" wp14:editId="220F8D0D">
            <wp:extent cx="857370" cy="857370"/>
            <wp:effectExtent l="0" t="0" r="0" b="0"/>
            <wp:docPr id="225012115"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211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E934BAA" w14:textId="4B80EAE3" w:rsidR="00636276" w:rsidRDefault="00636276" w:rsidP="00636276">
      <w:pPr>
        <w:pStyle w:val="Beschriftung"/>
      </w:pPr>
      <w:r>
        <w:t xml:space="preserve">Figure </w:t>
      </w:r>
      <w:fldSimple w:instr=" SEQ Figure \* ARABIC ">
        <w:r>
          <w:rPr>
            <w:noProof/>
          </w:rPr>
          <w:t>89</w:t>
        </w:r>
      </w:fldSimple>
      <w:r>
        <w:t xml:space="preserve"> Icon</w:t>
      </w:r>
    </w:p>
    <w:p w14:paraId="23EA217D" w14:textId="77777777" w:rsidR="00636276" w:rsidRDefault="00636276" w:rsidP="00636276">
      <w:pPr>
        <w:keepNext/>
      </w:pPr>
      <w:r>
        <w:rPr>
          <w:noProof/>
        </w:rPr>
        <w:lastRenderedPageBreak/>
        <w:drawing>
          <wp:inline distT="0" distB="0" distL="0" distR="0" wp14:anchorId="63BE33A3" wp14:editId="2122B38C">
            <wp:extent cx="1915532" cy="1999302"/>
            <wp:effectExtent l="0" t="0" r="8890" b="1270"/>
            <wp:docPr id="38347556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75560" name=""/>
                    <pic:cNvPicPr/>
                  </pic:nvPicPr>
                  <pic:blipFill>
                    <a:blip r:embed="rId109">
                      <a:extLst>
                        <a:ext uri="{28A0092B-C50C-407E-A947-70E740481C1C}">
                          <a14:useLocalDpi xmlns:a14="http://schemas.microsoft.com/office/drawing/2010/main" val="0"/>
                        </a:ext>
                      </a:extLst>
                    </a:blip>
                    <a:stretch>
                      <a:fillRect/>
                    </a:stretch>
                  </pic:blipFill>
                  <pic:spPr>
                    <a:xfrm>
                      <a:off x="0" y="0"/>
                      <a:ext cx="1915532" cy="1999302"/>
                    </a:xfrm>
                    <a:prstGeom prst="rect">
                      <a:avLst/>
                    </a:prstGeom>
                  </pic:spPr>
                </pic:pic>
              </a:graphicData>
            </a:graphic>
          </wp:inline>
        </w:drawing>
      </w:r>
    </w:p>
    <w:p w14:paraId="3E0C1B1B" w14:textId="55389071" w:rsidR="00636276" w:rsidRDefault="00636276" w:rsidP="00636276">
      <w:pPr>
        <w:pStyle w:val="Beschriftung"/>
      </w:pPr>
      <w:r>
        <w:t xml:space="preserve">Figure </w:t>
      </w:r>
      <w:fldSimple w:instr=" SEQ Figure \* ARABIC ">
        <w:r>
          <w:rPr>
            <w:noProof/>
          </w:rPr>
          <w:t>90</w:t>
        </w:r>
      </w:fldSimple>
      <w:r>
        <w:t xml:space="preserve"> Class Context Diagram 'Bending Specification'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AF4F2EB" w14:textId="77777777" w:rsidTr="00636276">
        <w:tblPrEx>
          <w:tblCellMar>
            <w:bottom w:w="0" w:type="dxa"/>
          </w:tblCellMar>
        </w:tblPrEx>
        <w:tc>
          <w:tcPr>
            <w:tcW w:w="2268" w:type="dxa"/>
            <w:shd w:val="clear" w:color="auto" w:fill="FFFFFF"/>
          </w:tcPr>
          <w:p w14:paraId="1E399D3D" w14:textId="1D01112D" w:rsidR="00636276" w:rsidRDefault="00636276" w:rsidP="00636276">
            <w:r w:rsidRPr="00636276">
              <w:rPr>
                <w:rStyle w:val="Fett"/>
              </w:rPr>
              <w:t>Delivered to</w:t>
            </w:r>
          </w:p>
        </w:tc>
        <w:tc>
          <w:tcPr>
            <w:tcW w:w="7369" w:type="dxa"/>
            <w:shd w:val="clear" w:color="auto" w:fill="FFFFFF"/>
          </w:tcPr>
          <w:p w14:paraId="65960565" w14:textId="77777777" w:rsidR="00636276" w:rsidRDefault="00636276" w:rsidP="00636276">
            <w:hyperlink w:anchor="Activity2541" w:history="1">
              <w:r>
                <w:rPr>
                  <w:rStyle w:val="Hyperlink"/>
                </w:rPr>
                <w:t>Plan and prepare Simulation</w:t>
              </w:r>
            </w:hyperlink>
          </w:p>
          <w:p w14:paraId="286C94DC" w14:textId="77777777" w:rsidR="00636276" w:rsidRDefault="00636276" w:rsidP="00636276">
            <w:hyperlink w:anchor="Activity2542" w:history="1">
              <w:r>
                <w:rPr>
                  <w:rStyle w:val="Hyperlink"/>
                </w:rPr>
                <w:t>Prepare Testing</w:t>
              </w:r>
            </w:hyperlink>
          </w:p>
          <w:p w14:paraId="48ACD7AD" w14:textId="77777777" w:rsidR="00636276" w:rsidRDefault="00636276" w:rsidP="00636276">
            <w:hyperlink w:anchor="Activity2544" w:history="1">
              <w:r>
                <w:rPr>
                  <w:rStyle w:val="Hyperlink"/>
                </w:rPr>
                <w:t>Process Planning</w:t>
              </w:r>
            </w:hyperlink>
          </w:p>
          <w:p w14:paraId="4295CE87" w14:textId="77777777" w:rsidR="00636276" w:rsidRDefault="00636276" w:rsidP="00636276">
            <w:hyperlink w:anchor="Activity2665" w:history="1">
              <w:r>
                <w:rPr>
                  <w:rStyle w:val="Hyperlink"/>
                </w:rPr>
                <w:t>Inspection Planning</w:t>
              </w:r>
            </w:hyperlink>
          </w:p>
          <w:p w14:paraId="6B3781CB" w14:textId="77777777" w:rsidR="00636276" w:rsidRDefault="00636276" w:rsidP="00636276">
            <w:hyperlink w:anchor="Activity3044" w:history="1">
              <w:r>
                <w:rPr>
                  <w:rStyle w:val="Hyperlink"/>
                </w:rPr>
                <w:t>Cost Calculation</w:t>
              </w:r>
            </w:hyperlink>
          </w:p>
          <w:p w14:paraId="17B8A7A1" w14:textId="77777777" w:rsidR="00636276" w:rsidRDefault="00636276" w:rsidP="00636276">
            <w:hyperlink w:anchor="Activity2546" w:history="1">
              <w:r>
                <w:rPr>
                  <w:rStyle w:val="Hyperlink"/>
                </w:rPr>
                <w:t>Tools &amp; Equipment Design</w:t>
              </w:r>
            </w:hyperlink>
          </w:p>
          <w:p w14:paraId="55B6F34F" w14:textId="77777777" w:rsidR="00636276" w:rsidRDefault="00636276" w:rsidP="00636276">
            <w:hyperlink w:anchor="Activity2548" w:history="1">
              <w:r>
                <w:rPr>
                  <w:rStyle w:val="Hyperlink"/>
                </w:rPr>
                <w:t>Parts Manufacturing</w:t>
              </w:r>
            </w:hyperlink>
          </w:p>
          <w:p w14:paraId="2351FA1D" w14:textId="2EA82297" w:rsidR="00636276" w:rsidRDefault="00636276" w:rsidP="00636276">
            <w:hyperlink w:anchor="Activity2666" w:history="1">
              <w:r>
                <w:rPr>
                  <w:rStyle w:val="Hyperlink"/>
                </w:rPr>
                <w:t>Procurement</w:t>
              </w:r>
            </w:hyperlink>
          </w:p>
        </w:tc>
      </w:tr>
    </w:tbl>
    <w:p w14:paraId="3FA10E1A" w14:textId="4833BBCC"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A3AEF45" w14:textId="77777777" w:rsidTr="00636276">
        <w:tblPrEx>
          <w:tblCellMar>
            <w:bottom w:w="0" w:type="dxa"/>
          </w:tblCellMar>
        </w:tblPrEx>
        <w:tc>
          <w:tcPr>
            <w:tcW w:w="2268" w:type="dxa"/>
            <w:shd w:val="clear" w:color="auto" w:fill="FFFFFF"/>
          </w:tcPr>
          <w:p w14:paraId="36EF8ADA" w14:textId="08AD6E1F" w:rsidR="00636276" w:rsidRDefault="00636276" w:rsidP="00636276">
            <w:r>
              <w:t>Identifier</w:t>
            </w:r>
          </w:p>
        </w:tc>
        <w:tc>
          <w:tcPr>
            <w:tcW w:w="2268" w:type="dxa"/>
            <w:shd w:val="clear" w:color="auto" w:fill="FFFFFF"/>
          </w:tcPr>
          <w:p w14:paraId="1EAE944E" w14:textId="0DC1EA38" w:rsidR="00636276" w:rsidRDefault="00636276" w:rsidP="00636276">
            <w:hyperlink w:anchor="Deliverable16441" w:history="1">
              <w:r>
                <w:rPr>
                  <w:rStyle w:val="Hyperlink"/>
                </w:rPr>
                <w:t>xs:string</w:t>
              </w:r>
            </w:hyperlink>
          </w:p>
        </w:tc>
        <w:tc>
          <w:tcPr>
            <w:tcW w:w="5101" w:type="dxa"/>
            <w:shd w:val="clear" w:color="auto" w:fill="FFFFFF"/>
          </w:tcPr>
          <w:p w14:paraId="2A7C3646" w14:textId="4BB98B68" w:rsidR="00636276" w:rsidRDefault="00636276" w:rsidP="00636276">
            <w:r>
              <w:t>Unambiguous identifier of the element</w:t>
            </w:r>
          </w:p>
        </w:tc>
      </w:tr>
      <w:tr w:rsidR="00636276" w14:paraId="16A89DDF" w14:textId="77777777" w:rsidTr="00636276">
        <w:tblPrEx>
          <w:tblCellMar>
            <w:bottom w:w="0" w:type="dxa"/>
          </w:tblCellMar>
        </w:tblPrEx>
        <w:tc>
          <w:tcPr>
            <w:tcW w:w="2268" w:type="dxa"/>
            <w:shd w:val="clear" w:color="auto" w:fill="FFFFFF"/>
          </w:tcPr>
          <w:p w14:paraId="64E4FC56" w14:textId="1C92E797" w:rsidR="00636276" w:rsidRDefault="00636276" w:rsidP="00636276">
            <w:r>
              <w:t>Number</w:t>
            </w:r>
          </w:p>
        </w:tc>
        <w:tc>
          <w:tcPr>
            <w:tcW w:w="2268" w:type="dxa"/>
            <w:shd w:val="clear" w:color="auto" w:fill="FFFFFF"/>
          </w:tcPr>
          <w:p w14:paraId="3FB15512" w14:textId="3B9F32DB" w:rsidR="00636276" w:rsidRDefault="00636276" w:rsidP="00636276">
            <w:hyperlink w:anchor="Deliverable16441" w:history="1">
              <w:r>
                <w:rPr>
                  <w:rStyle w:val="Hyperlink"/>
                </w:rPr>
                <w:t>xs:string</w:t>
              </w:r>
            </w:hyperlink>
          </w:p>
        </w:tc>
        <w:tc>
          <w:tcPr>
            <w:tcW w:w="5101" w:type="dxa"/>
            <w:shd w:val="clear" w:color="auto" w:fill="FFFFFF"/>
          </w:tcPr>
          <w:p w14:paraId="1119679D" w14:textId="176C8D49" w:rsidR="00636276" w:rsidRDefault="00636276" w:rsidP="00636276">
            <w:r>
              <w:t>Legible number or name of the element, i. e. part number</w:t>
            </w:r>
          </w:p>
        </w:tc>
      </w:tr>
      <w:tr w:rsidR="00636276" w14:paraId="319D2235" w14:textId="77777777" w:rsidTr="00636276">
        <w:tblPrEx>
          <w:tblCellMar>
            <w:bottom w:w="0" w:type="dxa"/>
          </w:tblCellMar>
        </w:tblPrEx>
        <w:tc>
          <w:tcPr>
            <w:tcW w:w="2268" w:type="dxa"/>
            <w:shd w:val="clear" w:color="auto" w:fill="FFFFFF"/>
          </w:tcPr>
          <w:p w14:paraId="7A6BD662" w14:textId="5F631B03" w:rsidR="00636276" w:rsidRDefault="00636276" w:rsidP="00636276">
            <w:r>
              <w:t>Title</w:t>
            </w:r>
          </w:p>
        </w:tc>
        <w:tc>
          <w:tcPr>
            <w:tcW w:w="2268" w:type="dxa"/>
            <w:shd w:val="clear" w:color="auto" w:fill="FFFFFF"/>
          </w:tcPr>
          <w:p w14:paraId="160C700E" w14:textId="66AF5766" w:rsidR="00636276" w:rsidRDefault="00636276" w:rsidP="00636276">
            <w:hyperlink w:anchor="Deliverable16441" w:history="1">
              <w:r>
                <w:rPr>
                  <w:rStyle w:val="Hyperlink"/>
                </w:rPr>
                <w:t>xs:string</w:t>
              </w:r>
            </w:hyperlink>
          </w:p>
        </w:tc>
        <w:tc>
          <w:tcPr>
            <w:tcW w:w="5101" w:type="dxa"/>
            <w:shd w:val="clear" w:color="auto" w:fill="FFFFFF"/>
          </w:tcPr>
          <w:p w14:paraId="763385B3" w14:textId="0A1CB3DE" w:rsidR="00636276" w:rsidRDefault="00636276" w:rsidP="00636276">
            <w:r>
              <w:t>Title of the element</w:t>
            </w:r>
          </w:p>
        </w:tc>
      </w:tr>
      <w:tr w:rsidR="00636276" w14:paraId="070E0E0F" w14:textId="77777777" w:rsidTr="00636276">
        <w:tblPrEx>
          <w:tblCellMar>
            <w:bottom w:w="0" w:type="dxa"/>
          </w:tblCellMar>
        </w:tblPrEx>
        <w:tc>
          <w:tcPr>
            <w:tcW w:w="2268" w:type="dxa"/>
            <w:shd w:val="clear" w:color="auto" w:fill="FFFFFF"/>
          </w:tcPr>
          <w:p w14:paraId="5F2973FB" w14:textId="2E8670E7" w:rsidR="00636276" w:rsidRDefault="00636276" w:rsidP="00636276">
            <w:r>
              <w:t>Angle</w:t>
            </w:r>
          </w:p>
        </w:tc>
        <w:tc>
          <w:tcPr>
            <w:tcW w:w="2268" w:type="dxa"/>
            <w:shd w:val="clear" w:color="auto" w:fill="FFFFFF"/>
          </w:tcPr>
          <w:p w14:paraId="54535FF7" w14:textId="5E14EB48" w:rsidR="00636276" w:rsidRDefault="00636276" w:rsidP="00636276">
            <w:hyperlink w:anchor="Deliverable22691" w:history="1">
              <w:r>
                <w:rPr>
                  <w:rStyle w:val="Hyperlink"/>
                </w:rPr>
                <w:t>dim:Angle</w:t>
              </w:r>
            </w:hyperlink>
          </w:p>
        </w:tc>
        <w:tc>
          <w:tcPr>
            <w:tcW w:w="5101" w:type="dxa"/>
            <w:shd w:val="clear" w:color="auto" w:fill="FFFFFF"/>
          </w:tcPr>
          <w:p w14:paraId="1D956345" w14:textId="77777777" w:rsidR="00636276" w:rsidRDefault="00636276" w:rsidP="00636276"/>
        </w:tc>
      </w:tr>
    </w:tbl>
    <w:p w14:paraId="1CB56412" w14:textId="737C6662" w:rsidR="00636276" w:rsidRDefault="00636276" w:rsidP="00636276">
      <w:pPr>
        <w:pStyle w:val="berschrift4"/>
        <w:numPr>
          <w:ilvl w:val="3"/>
          <w:numId w:val="34"/>
        </w:numPr>
      </w:pPr>
      <w:bookmarkStart w:id="82" w:name="Deliverable13472"/>
      <w:r>
        <w:t>Electric/Electronic Design</w:t>
      </w:r>
      <w:bookmarkEnd w:id="82"/>
    </w:p>
    <w:p w14:paraId="329E66D0" w14:textId="01DB0BB0" w:rsidR="00636276" w:rsidRDefault="00636276" w:rsidP="00636276">
      <w:r>
        <w:t>Includes all entities relevant to electric/electronic design</w:t>
      </w:r>
    </w:p>
    <w:p w14:paraId="70E297AF" w14:textId="77777777" w:rsidR="00636276" w:rsidRDefault="00636276" w:rsidP="00636276">
      <w:pPr>
        <w:keepNext/>
      </w:pPr>
      <w:r>
        <w:rPr>
          <w:noProof/>
        </w:rPr>
        <w:drawing>
          <wp:inline distT="0" distB="0" distL="0" distR="0" wp14:anchorId="678312CC" wp14:editId="3670D7B2">
            <wp:extent cx="857370" cy="857370"/>
            <wp:effectExtent l="0" t="0" r="0" b="0"/>
            <wp:docPr id="1133881115"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8111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9047B7D" w14:textId="03842BE4" w:rsidR="00636276" w:rsidRDefault="00636276" w:rsidP="00636276">
      <w:pPr>
        <w:pStyle w:val="Beschriftung"/>
      </w:pPr>
      <w:r>
        <w:t xml:space="preserve">Figure </w:t>
      </w:r>
      <w:fldSimple w:instr=" SEQ Figure \* ARABIC ">
        <w:r>
          <w:rPr>
            <w:noProof/>
          </w:rPr>
          <w:t>91</w:t>
        </w:r>
      </w:fldSimple>
      <w:r>
        <w:t xml:space="preserve"> Icon</w:t>
      </w:r>
    </w:p>
    <w:p w14:paraId="49C0AA65" w14:textId="77777777" w:rsidR="00636276" w:rsidRDefault="00636276" w:rsidP="00636276">
      <w:pPr>
        <w:keepNext/>
      </w:pPr>
      <w:r>
        <w:rPr>
          <w:noProof/>
        </w:rPr>
        <w:lastRenderedPageBreak/>
        <w:drawing>
          <wp:inline distT="0" distB="0" distL="0" distR="0" wp14:anchorId="4646FDF3" wp14:editId="368023F4">
            <wp:extent cx="3596510" cy="1720070"/>
            <wp:effectExtent l="0" t="0" r="4445" b="0"/>
            <wp:docPr id="1460239444"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39444" name=""/>
                    <pic:cNvPicPr/>
                  </pic:nvPicPr>
                  <pic:blipFill>
                    <a:blip r:embed="rId110">
                      <a:extLst>
                        <a:ext uri="{28A0092B-C50C-407E-A947-70E740481C1C}">
                          <a14:useLocalDpi xmlns:a14="http://schemas.microsoft.com/office/drawing/2010/main" val="0"/>
                        </a:ext>
                      </a:extLst>
                    </a:blip>
                    <a:stretch>
                      <a:fillRect/>
                    </a:stretch>
                  </pic:blipFill>
                  <pic:spPr>
                    <a:xfrm>
                      <a:off x="0" y="0"/>
                      <a:ext cx="3596510" cy="1720070"/>
                    </a:xfrm>
                    <a:prstGeom prst="rect">
                      <a:avLst/>
                    </a:prstGeom>
                  </pic:spPr>
                </pic:pic>
              </a:graphicData>
            </a:graphic>
          </wp:inline>
        </w:drawing>
      </w:r>
    </w:p>
    <w:p w14:paraId="65414724" w14:textId="5150493D" w:rsidR="00636276" w:rsidRDefault="00636276" w:rsidP="00636276">
      <w:pPr>
        <w:pStyle w:val="Beschriftung"/>
      </w:pPr>
      <w:r>
        <w:t xml:space="preserve">Figure </w:t>
      </w:r>
      <w:fldSimple w:instr=" SEQ Figure \* ARABIC ">
        <w:r>
          <w:rPr>
            <w:noProof/>
          </w:rPr>
          <w:t>92</w:t>
        </w:r>
      </w:fldSimple>
      <w:r>
        <w:t xml:space="preserve"> Package Class Diagram 'Electric Electronic Design'</w:t>
      </w:r>
    </w:p>
    <w:p w14:paraId="149290AC" w14:textId="631FB59E" w:rsidR="00636276" w:rsidRDefault="00636276" w:rsidP="00636276">
      <w:pPr>
        <w:pStyle w:val="berschrift5"/>
      </w:pPr>
      <w:bookmarkStart w:id="83" w:name="Deliverable13476"/>
      <w:r>
        <w:t>Electric/Electronic Component</w:t>
      </w:r>
      <w:bookmarkEnd w:id="83"/>
    </w:p>
    <w:p w14:paraId="7DCCD5C2" w14:textId="36318091" w:rsidR="00636276" w:rsidRDefault="00636276" w:rsidP="00636276">
      <w:r>
        <w:t>Represents an electric/electronic component</w:t>
      </w:r>
    </w:p>
    <w:p w14:paraId="778E79FE" w14:textId="77777777" w:rsidR="00636276" w:rsidRDefault="00636276" w:rsidP="00636276">
      <w:pPr>
        <w:keepNext/>
      </w:pPr>
      <w:r>
        <w:rPr>
          <w:noProof/>
        </w:rPr>
        <w:drawing>
          <wp:inline distT="0" distB="0" distL="0" distR="0" wp14:anchorId="787B0A33" wp14:editId="2074A87F">
            <wp:extent cx="857370" cy="857370"/>
            <wp:effectExtent l="0" t="0" r="0" b="0"/>
            <wp:docPr id="1375897938"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793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A3E6FCD" w14:textId="3B4DFB31" w:rsidR="00636276" w:rsidRDefault="00636276" w:rsidP="00636276">
      <w:pPr>
        <w:pStyle w:val="Beschriftung"/>
      </w:pPr>
      <w:r>
        <w:t xml:space="preserve">Figure </w:t>
      </w:r>
      <w:fldSimple w:instr=" SEQ Figure \* ARABIC ">
        <w:r>
          <w:rPr>
            <w:noProof/>
          </w:rPr>
          <w:t>93</w:t>
        </w:r>
      </w:fldSimple>
      <w:r>
        <w:t xml:space="preserve"> Icon</w:t>
      </w:r>
    </w:p>
    <w:p w14:paraId="6101D7E5" w14:textId="77777777" w:rsidR="00636276" w:rsidRDefault="00636276" w:rsidP="00636276">
      <w:pPr>
        <w:keepNext/>
      </w:pPr>
      <w:r>
        <w:rPr>
          <w:noProof/>
        </w:rPr>
        <w:drawing>
          <wp:inline distT="0" distB="0" distL="0" distR="0" wp14:anchorId="1D83C87B" wp14:editId="5849C0C2">
            <wp:extent cx="6119495" cy="2068195"/>
            <wp:effectExtent l="0" t="0" r="0" b="8255"/>
            <wp:docPr id="572600991"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0099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19495" cy="2068195"/>
                    </a:xfrm>
                    <a:prstGeom prst="rect">
                      <a:avLst/>
                    </a:prstGeom>
                  </pic:spPr>
                </pic:pic>
              </a:graphicData>
            </a:graphic>
          </wp:inline>
        </w:drawing>
      </w:r>
    </w:p>
    <w:p w14:paraId="6B6C49B4" w14:textId="558E9640" w:rsidR="00636276" w:rsidRDefault="00636276" w:rsidP="00636276">
      <w:pPr>
        <w:pStyle w:val="Beschriftung"/>
      </w:pPr>
      <w:r>
        <w:t xml:space="preserve">Figure </w:t>
      </w:r>
      <w:fldSimple w:instr=" SEQ Figure \* ARABIC ">
        <w:r>
          <w:rPr>
            <w:noProof/>
          </w:rPr>
          <w:t>94</w:t>
        </w:r>
      </w:fldSimple>
      <w:r>
        <w:t xml:space="preserve"> Class Context Diagram 'Electric Electronic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489E71C" w14:textId="77777777" w:rsidTr="00636276">
        <w:tblPrEx>
          <w:tblCellMar>
            <w:bottom w:w="0" w:type="dxa"/>
          </w:tblCellMar>
        </w:tblPrEx>
        <w:tc>
          <w:tcPr>
            <w:tcW w:w="2268" w:type="dxa"/>
            <w:shd w:val="clear" w:color="auto" w:fill="FFFFFF"/>
          </w:tcPr>
          <w:p w14:paraId="1752C7E9" w14:textId="37E8AD68" w:rsidR="00636276" w:rsidRDefault="00636276" w:rsidP="00636276">
            <w:r w:rsidRPr="00636276">
              <w:rPr>
                <w:rStyle w:val="Fett"/>
              </w:rPr>
              <w:t>Generalizations</w:t>
            </w:r>
          </w:p>
        </w:tc>
        <w:tc>
          <w:tcPr>
            <w:tcW w:w="7369" w:type="dxa"/>
            <w:shd w:val="clear" w:color="auto" w:fill="FFFFFF"/>
          </w:tcPr>
          <w:p w14:paraId="5DCBF52F" w14:textId="6167B97C" w:rsidR="00636276" w:rsidRDefault="00636276" w:rsidP="00636276">
            <w:hyperlink w:anchor="Deliverable14454" w:history="1">
              <w:r>
                <w:rPr>
                  <w:rStyle w:val="Hyperlink"/>
                </w:rPr>
                <w:t>System Component</w:t>
              </w:r>
            </w:hyperlink>
          </w:p>
        </w:tc>
      </w:tr>
      <w:tr w:rsidR="00636276" w14:paraId="647D0264" w14:textId="77777777" w:rsidTr="00636276">
        <w:tblPrEx>
          <w:tblCellMar>
            <w:bottom w:w="0" w:type="dxa"/>
          </w:tblCellMar>
        </w:tblPrEx>
        <w:tc>
          <w:tcPr>
            <w:tcW w:w="2268" w:type="dxa"/>
            <w:shd w:val="clear" w:color="auto" w:fill="FFFFFF"/>
          </w:tcPr>
          <w:p w14:paraId="2815AC22" w14:textId="08385664" w:rsidR="00636276" w:rsidRPr="00636276" w:rsidRDefault="00636276" w:rsidP="00636276">
            <w:pPr>
              <w:rPr>
                <w:rStyle w:val="Fett"/>
              </w:rPr>
            </w:pPr>
            <w:r w:rsidRPr="00636276">
              <w:rPr>
                <w:rStyle w:val="Fett"/>
              </w:rPr>
              <w:t>Delivered by</w:t>
            </w:r>
          </w:p>
        </w:tc>
        <w:tc>
          <w:tcPr>
            <w:tcW w:w="7369" w:type="dxa"/>
            <w:shd w:val="clear" w:color="auto" w:fill="FFFFFF"/>
          </w:tcPr>
          <w:p w14:paraId="627959F5" w14:textId="78E521E0" w:rsidR="00636276" w:rsidRDefault="00636276" w:rsidP="00636276">
            <w:hyperlink w:anchor="Activity2537" w:history="1">
              <w:r>
                <w:rPr>
                  <w:rStyle w:val="Hyperlink"/>
                </w:rPr>
                <w:t>Electrical/Electronical Design</w:t>
              </w:r>
            </w:hyperlink>
          </w:p>
        </w:tc>
      </w:tr>
      <w:tr w:rsidR="00636276" w14:paraId="7929EC34" w14:textId="77777777" w:rsidTr="00636276">
        <w:tblPrEx>
          <w:tblCellMar>
            <w:bottom w:w="0" w:type="dxa"/>
          </w:tblCellMar>
        </w:tblPrEx>
        <w:tc>
          <w:tcPr>
            <w:tcW w:w="2268" w:type="dxa"/>
            <w:shd w:val="clear" w:color="auto" w:fill="FFFFFF"/>
          </w:tcPr>
          <w:p w14:paraId="4E88ACE9" w14:textId="30BABE88" w:rsidR="00636276" w:rsidRPr="00636276" w:rsidRDefault="00636276" w:rsidP="00636276">
            <w:pPr>
              <w:rPr>
                <w:rStyle w:val="Fett"/>
              </w:rPr>
            </w:pPr>
            <w:r w:rsidRPr="00636276">
              <w:rPr>
                <w:rStyle w:val="Fett"/>
              </w:rPr>
              <w:t>Delivered to</w:t>
            </w:r>
          </w:p>
        </w:tc>
        <w:tc>
          <w:tcPr>
            <w:tcW w:w="7369" w:type="dxa"/>
            <w:shd w:val="clear" w:color="auto" w:fill="FFFFFF"/>
          </w:tcPr>
          <w:p w14:paraId="5984FF78" w14:textId="77777777" w:rsidR="00636276" w:rsidRDefault="00636276" w:rsidP="00636276">
            <w:hyperlink w:anchor="Activity2538" w:history="1">
              <w:r>
                <w:rPr>
                  <w:rStyle w:val="Hyperlink"/>
                </w:rPr>
                <w:t>Software Engineering</w:t>
              </w:r>
            </w:hyperlink>
          </w:p>
          <w:p w14:paraId="7E315C86" w14:textId="77777777" w:rsidR="00636276" w:rsidRDefault="00636276" w:rsidP="00636276">
            <w:hyperlink w:anchor="Activity2539" w:history="1">
              <w:r>
                <w:rPr>
                  <w:rStyle w:val="Hyperlink"/>
                </w:rPr>
                <w:t>Electrical/Mechanical Design Collaboration</w:t>
              </w:r>
            </w:hyperlink>
          </w:p>
          <w:p w14:paraId="50D6750D" w14:textId="77777777" w:rsidR="00636276" w:rsidRDefault="00636276" w:rsidP="00636276">
            <w:hyperlink w:anchor="Activity2541" w:history="1">
              <w:r>
                <w:rPr>
                  <w:rStyle w:val="Hyperlink"/>
                </w:rPr>
                <w:t>Plan and prepare Simulation</w:t>
              </w:r>
            </w:hyperlink>
          </w:p>
          <w:p w14:paraId="701C8E93" w14:textId="77777777" w:rsidR="00636276" w:rsidRDefault="00636276" w:rsidP="00636276">
            <w:hyperlink w:anchor="Activity2542" w:history="1">
              <w:r>
                <w:rPr>
                  <w:rStyle w:val="Hyperlink"/>
                </w:rPr>
                <w:t>Prepare Testing</w:t>
              </w:r>
            </w:hyperlink>
          </w:p>
          <w:p w14:paraId="6A4CBE78" w14:textId="77777777" w:rsidR="00636276" w:rsidRDefault="00636276" w:rsidP="00636276">
            <w:hyperlink w:anchor="Activity2544" w:history="1">
              <w:r>
                <w:rPr>
                  <w:rStyle w:val="Hyperlink"/>
                </w:rPr>
                <w:t>Process Planning</w:t>
              </w:r>
            </w:hyperlink>
          </w:p>
          <w:p w14:paraId="3E83DC59" w14:textId="77777777" w:rsidR="00636276" w:rsidRDefault="00636276" w:rsidP="00636276">
            <w:hyperlink w:anchor="Activity2665" w:history="1">
              <w:r>
                <w:rPr>
                  <w:rStyle w:val="Hyperlink"/>
                </w:rPr>
                <w:t>Inspection Planning</w:t>
              </w:r>
            </w:hyperlink>
          </w:p>
          <w:p w14:paraId="3FDA249B" w14:textId="77777777" w:rsidR="00636276" w:rsidRDefault="00636276" w:rsidP="00636276">
            <w:hyperlink w:anchor="Activity3044" w:history="1">
              <w:r>
                <w:rPr>
                  <w:rStyle w:val="Hyperlink"/>
                </w:rPr>
                <w:t>Cost Calculation</w:t>
              </w:r>
            </w:hyperlink>
          </w:p>
          <w:p w14:paraId="5BD63989" w14:textId="77777777" w:rsidR="00636276" w:rsidRDefault="00636276" w:rsidP="00636276">
            <w:hyperlink w:anchor="Activity2545" w:history="1">
              <w:r>
                <w:rPr>
                  <w:rStyle w:val="Hyperlink"/>
                </w:rPr>
                <w:t>Plant Layout</w:t>
              </w:r>
            </w:hyperlink>
          </w:p>
          <w:p w14:paraId="218DF7D5" w14:textId="77777777" w:rsidR="00636276" w:rsidRDefault="00636276" w:rsidP="00636276">
            <w:hyperlink w:anchor="Activity2546" w:history="1">
              <w:r>
                <w:rPr>
                  <w:rStyle w:val="Hyperlink"/>
                </w:rPr>
                <w:t>Tools &amp; Equipment Design</w:t>
              </w:r>
            </w:hyperlink>
          </w:p>
          <w:p w14:paraId="3AF9F191" w14:textId="77777777" w:rsidR="00636276" w:rsidRDefault="00636276" w:rsidP="00636276">
            <w:hyperlink w:anchor="Activity2663" w:history="1">
              <w:r>
                <w:rPr>
                  <w:rStyle w:val="Hyperlink"/>
                </w:rPr>
                <w:t>Product Usage</w:t>
              </w:r>
            </w:hyperlink>
          </w:p>
          <w:p w14:paraId="2571DCFF" w14:textId="77777777" w:rsidR="00636276" w:rsidRDefault="00636276" w:rsidP="00636276">
            <w:hyperlink w:anchor="Activity2664" w:history="1">
              <w:r>
                <w:rPr>
                  <w:rStyle w:val="Hyperlink"/>
                </w:rPr>
                <w:t>Maintenance &amp; Service</w:t>
              </w:r>
            </w:hyperlink>
          </w:p>
          <w:p w14:paraId="7E148CB6" w14:textId="77777777" w:rsidR="00636276" w:rsidRDefault="00636276" w:rsidP="00636276">
            <w:hyperlink w:anchor="Activity3043" w:history="1">
              <w:r>
                <w:rPr>
                  <w:rStyle w:val="Hyperlink"/>
                </w:rPr>
                <w:t>Disassembly &amp; Recycling</w:t>
              </w:r>
            </w:hyperlink>
          </w:p>
          <w:p w14:paraId="6C5E4FD7" w14:textId="2423468D" w:rsidR="00636276" w:rsidRDefault="00636276" w:rsidP="00636276">
            <w:hyperlink w:anchor="Activity2666" w:history="1">
              <w:r>
                <w:rPr>
                  <w:rStyle w:val="Hyperlink"/>
                </w:rPr>
                <w:t>Procurement</w:t>
              </w:r>
            </w:hyperlink>
          </w:p>
        </w:tc>
      </w:tr>
    </w:tbl>
    <w:p w14:paraId="5AB7A6C0" w14:textId="58EA942E"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A73E992" w14:textId="77777777" w:rsidTr="00636276">
        <w:tblPrEx>
          <w:tblCellMar>
            <w:bottom w:w="0" w:type="dxa"/>
          </w:tblCellMar>
        </w:tblPrEx>
        <w:tc>
          <w:tcPr>
            <w:tcW w:w="2268" w:type="dxa"/>
            <w:shd w:val="clear" w:color="auto" w:fill="FFFFFF"/>
          </w:tcPr>
          <w:p w14:paraId="46AEEE9E" w14:textId="51A5418F" w:rsidR="00636276" w:rsidRDefault="00636276" w:rsidP="00636276">
            <w:r>
              <w:t>Identifier</w:t>
            </w:r>
          </w:p>
        </w:tc>
        <w:tc>
          <w:tcPr>
            <w:tcW w:w="2268" w:type="dxa"/>
            <w:shd w:val="clear" w:color="auto" w:fill="FFFFFF"/>
          </w:tcPr>
          <w:p w14:paraId="400507A7" w14:textId="17D073DD" w:rsidR="00636276" w:rsidRDefault="00636276" w:rsidP="00636276">
            <w:hyperlink w:anchor="Deliverable16441" w:history="1">
              <w:r>
                <w:rPr>
                  <w:rStyle w:val="Hyperlink"/>
                </w:rPr>
                <w:t>xs:string</w:t>
              </w:r>
            </w:hyperlink>
          </w:p>
        </w:tc>
        <w:tc>
          <w:tcPr>
            <w:tcW w:w="5101" w:type="dxa"/>
            <w:shd w:val="clear" w:color="auto" w:fill="FFFFFF"/>
          </w:tcPr>
          <w:p w14:paraId="1C036CDC" w14:textId="7F78A4B2" w:rsidR="00636276" w:rsidRDefault="00636276" w:rsidP="00636276">
            <w:r>
              <w:t>Unambiguous identifier of the element</w:t>
            </w:r>
          </w:p>
        </w:tc>
      </w:tr>
      <w:tr w:rsidR="00636276" w14:paraId="71B8962C" w14:textId="77777777" w:rsidTr="00636276">
        <w:tblPrEx>
          <w:tblCellMar>
            <w:bottom w:w="0" w:type="dxa"/>
          </w:tblCellMar>
        </w:tblPrEx>
        <w:tc>
          <w:tcPr>
            <w:tcW w:w="2268" w:type="dxa"/>
            <w:shd w:val="clear" w:color="auto" w:fill="FFFFFF"/>
          </w:tcPr>
          <w:p w14:paraId="61421FC5" w14:textId="3A275B70" w:rsidR="00636276" w:rsidRDefault="00636276" w:rsidP="00636276">
            <w:r>
              <w:t>Number</w:t>
            </w:r>
          </w:p>
        </w:tc>
        <w:tc>
          <w:tcPr>
            <w:tcW w:w="2268" w:type="dxa"/>
            <w:shd w:val="clear" w:color="auto" w:fill="FFFFFF"/>
          </w:tcPr>
          <w:p w14:paraId="40C9AADF" w14:textId="34577C48" w:rsidR="00636276" w:rsidRDefault="00636276" w:rsidP="00636276">
            <w:hyperlink w:anchor="Deliverable16441" w:history="1">
              <w:r>
                <w:rPr>
                  <w:rStyle w:val="Hyperlink"/>
                </w:rPr>
                <w:t>xs:string</w:t>
              </w:r>
            </w:hyperlink>
          </w:p>
        </w:tc>
        <w:tc>
          <w:tcPr>
            <w:tcW w:w="5101" w:type="dxa"/>
            <w:shd w:val="clear" w:color="auto" w:fill="FFFFFF"/>
          </w:tcPr>
          <w:p w14:paraId="13AD12D8" w14:textId="441CEA4A" w:rsidR="00636276" w:rsidRDefault="00636276" w:rsidP="00636276">
            <w:r>
              <w:t>Legible number or name of the element, i. e. part number</w:t>
            </w:r>
          </w:p>
        </w:tc>
      </w:tr>
      <w:tr w:rsidR="00636276" w14:paraId="075AC5E2" w14:textId="77777777" w:rsidTr="00636276">
        <w:tblPrEx>
          <w:tblCellMar>
            <w:bottom w:w="0" w:type="dxa"/>
          </w:tblCellMar>
        </w:tblPrEx>
        <w:tc>
          <w:tcPr>
            <w:tcW w:w="2268" w:type="dxa"/>
            <w:shd w:val="clear" w:color="auto" w:fill="FFFFFF"/>
          </w:tcPr>
          <w:p w14:paraId="7203CEED" w14:textId="253197BB" w:rsidR="00636276" w:rsidRDefault="00636276" w:rsidP="00636276">
            <w:r>
              <w:t>Title</w:t>
            </w:r>
          </w:p>
        </w:tc>
        <w:tc>
          <w:tcPr>
            <w:tcW w:w="2268" w:type="dxa"/>
            <w:shd w:val="clear" w:color="auto" w:fill="FFFFFF"/>
          </w:tcPr>
          <w:p w14:paraId="1726433A" w14:textId="1E5D97C2" w:rsidR="00636276" w:rsidRDefault="00636276" w:rsidP="00636276">
            <w:hyperlink w:anchor="Deliverable16441" w:history="1">
              <w:r>
                <w:rPr>
                  <w:rStyle w:val="Hyperlink"/>
                </w:rPr>
                <w:t>xs:string</w:t>
              </w:r>
            </w:hyperlink>
          </w:p>
        </w:tc>
        <w:tc>
          <w:tcPr>
            <w:tcW w:w="5101" w:type="dxa"/>
            <w:shd w:val="clear" w:color="auto" w:fill="FFFFFF"/>
          </w:tcPr>
          <w:p w14:paraId="31EDB58E" w14:textId="53B2C1B1" w:rsidR="00636276" w:rsidRDefault="00636276" w:rsidP="00636276">
            <w:r>
              <w:t>Title of the element</w:t>
            </w:r>
          </w:p>
        </w:tc>
      </w:tr>
      <w:tr w:rsidR="00636276" w14:paraId="0FE3B85E" w14:textId="77777777" w:rsidTr="00636276">
        <w:tblPrEx>
          <w:tblCellMar>
            <w:bottom w:w="0" w:type="dxa"/>
          </w:tblCellMar>
        </w:tblPrEx>
        <w:tc>
          <w:tcPr>
            <w:tcW w:w="2268" w:type="dxa"/>
            <w:shd w:val="clear" w:color="auto" w:fill="FFFFFF"/>
          </w:tcPr>
          <w:p w14:paraId="12A1964D" w14:textId="261FC205" w:rsidR="00636276" w:rsidRDefault="00636276" w:rsidP="00636276">
            <w:r>
              <w:t>Description</w:t>
            </w:r>
          </w:p>
        </w:tc>
        <w:tc>
          <w:tcPr>
            <w:tcW w:w="2268" w:type="dxa"/>
            <w:shd w:val="clear" w:color="auto" w:fill="FFFFFF"/>
          </w:tcPr>
          <w:p w14:paraId="5C0FD1ED" w14:textId="10854145" w:rsidR="00636276" w:rsidRDefault="00636276" w:rsidP="00636276">
            <w:hyperlink w:anchor="Deliverable16441" w:history="1">
              <w:r>
                <w:rPr>
                  <w:rStyle w:val="Hyperlink"/>
                </w:rPr>
                <w:t>xs:string</w:t>
              </w:r>
            </w:hyperlink>
          </w:p>
        </w:tc>
        <w:tc>
          <w:tcPr>
            <w:tcW w:w="5101" w:type="dxa"/>
            <w:shd w:val="clear" w:color="auto" w:fill="FFFFFF"/>
          </w:tcPr>
          <w:p w14:paraId="65F555A6" w14:textId="6FE27453" w:rsidR="00636276" w:rsidRDefault="00636276" w:rsidP="00636276">
            <w:r>
              <w:t>Description of the element</w:t>
            </w:r>
          </w:p>
        </w:tc>
      </w:tr>
      <w:tr w:rsidR="00636276" w14:paraId="73D82901" w14:textId="77777777" w:rsidTr="00636276">
        <w:tblPrEx>
          <w:tblCellMar>
            <w:bottom w:w="0" w:type="dxa"/>
          </w:tblCellMar>
        </w:tblPrEx>
        <w:tc>
          <w:tcPr>
            <w:tcW w:w="2268" w:type="dxa"/>
            <w:shd w:val="clear" w:color="auto" w:fill="FFFFFF"/>
          </w:tcPr>
          <w:p w14:paraId="0C74795D" w14:textId="3FCD5742" w:rsidR="00636276" w:rsidRDefault="00636276" w:rsidP="00636276">
            <w:r>
              <w:t>Type</w:t>
            </w:r>
          </w:p>
        </w:tc>
        <w:tc>
          <w:tcPr>
            <w:tcW w:w="2268" w:type="dxa"/>
            <w:shd w:val="clear" w:color="auto" w:fill="FFFFFF"/>
          </w:tcPr>
          <w:p w14:paraId="6B6093D6" w14:textId="6381D9E9" w:rsidR="00636276" w:rsidRDefault="00636276" w:rsidP="00636276">
            <w:hyperlink w:anchor="Deliverable16441" w:history="1">
              <w:r>
                <w:rPr>
                  <w:rStyle w:val="Hyperlink"/>
                </w:rPr>
                <w:t>xs:string</w:t>
              </w:r>
            </w:hyperlink>
          </w:p>
        </w:tc>
        <w:tc>
          <w:tcPr>
            <w:tcW w:w="5101" w:type="dxa"/>
            <w:shd w:val="clear" w:color="auto" w:fill="FFFFFF"/>
          </w:tcPr>
          <w:p w14:paraId="73147BA4" w14:textId="5E4145DD" w:rsidR="00636276" w:rsidRDefault="00636276" w:rsidP="00636276">
            <w:r>
              <w:t>Type of an element</w:t>
            </w:r>
          </w:p>
        </w:tc>
      </w:tr>
      <w:tr w:rsidR="00636276" w14:paraId="3DBE82D2" w14:textId="77777777" w:rsidTr="00636276">
        <w:tblPrEx>
          <w:tblCellMar>
            <w:bottom w:w="0" w:type="dxa"/>
          </w:tblCellMar>
        </w:tblPrEx>
        <w:tc>
          <w:tcPr>
            <w:tcW w:w="2268" w:type="dxa"/>
            <w:shd w:val="clear" w:color="auto" w:fill="FFFFFF"/>
          </w:tcPr>
          <w:p w14:paraId="27DA720F" w14:textId="64A664B6" w:rsidR="00636276" w:rsidRDefault="00636276" w:rsidP="00636276">
            <w:r>
              <w:t>DateTime</w:t>
            </w:r>
          </w:p>
        </w:tc>
        <w:tc>
          <w:tcPr>
            <w:tcW w:w="2268" w:type="dxa"/>
            <w:shd w:val="clear" w:color="auto" w:fill="FFFFFF"/>
          </w:tcPr>
          <w:p w14:paraId="02568158" w14:textId="43B67F01" w:rsidR="00636276" w:rsidRDefault="00636276" w:rsidP="00636276">
            <w:hyperlink w:anchor="Deliverable16500" w:history="1">
              <w:r>
                <w:rPr>
                  <w:rStyle w:val="Hyperlink"/>
                </w:rPr>
                <w:t>xs:dateTime</w:t>
              </w:r>
            </w:hyperlink>
          </w:p>
        </w:tc>
        <w:tc>
          <w:tcPr>
            <w:tcW w:w="5101" w:type="dxa"/>
            <w:shd w:val="clear" w:color="auto" w:fill="FFFFFF"/>
          </w:tcPr>
          <w:p w14:paraId="4BACC2EB" w14:textId="0E6E8A1D" w:rsidR="00636276" w:rsidRDefault="00636276" w:rsidP="00636276">
            <w:r>
              <w:t>Date and time of the element</w:t>
            </w:r>
          </w:p>
        </w:tc>
      </w:tr>
      <w:tr w:rsidR="00636276" w14:paraId="44975547" w14:textId="77777777" w:rsidTr="00636276">
        <w:tblPrEx>
          <w:tblCellMar>
            <w:bottom w:w="0" w:type="dxa"/>
          </w:tblCellMar>
        </w:tblPrEx>
        <w:tc>
          <w:tcPr>
            <w:tcW w:w="2268" w:type="dxa"/>
            <w:shd w:val="clear" w:color="auto" w:fill="FFFFFF"/>
          </w:tcPr>
          <w:p w14:paraId="4B74D202" w14:textId="391186AA" w:rsidR="00636276" w:rsidRDefault="00636276" w:rsidP="00636276">
            <w:r>
              <w:t>Revision</w:t>
            </w:r>
          </w:p>
        </w:tc>
        <w:tc>
          <w:tcPr>
            <w:tcW w:w="2268" w:type="dxa"/>
            <w:shd w:val="clear" w:color="auto" w:fill="FFFFFF"/>
          </w:tcPr>
          <w:p w14:paraId="5BA97E93" w14:textId="33FD5B4C" w:rsidR="00636276" w:rsidRDefault="00636276" w:rsidP="00636276">
            <w:hyperlink w:anchor="Deliverable16441" w:history="1">
              <w:r>
                <w:rPr>
                  <w:rStyle w:val="Hyperlink"/>
                </w:rPr>
                <w:t>xs:string</w:t>
              </w:r>
            </w:hyperlink>
          </w:p>
        </w:tc>
        <w:tc>
          <w:tcPr>
            <w:tcW w:w="5101" w:type="dxa"/>
            <w:shd w:val="clear" w:color="auto" w:fill="FFFFFF"/>
          </w:tcPr>
          <w:p w14:paraId="1069C42B" w14:textId="3E053622" w:rsidR="00636276" w:rsidRDefault="00636276" w:rsidP="00636276">
            <w:r>
              <w:t>Revisionskennung des Elements</w:t>
            </w:r>
          </w:p>
        </w:tc>
      </w:tr>
    </w:tbl>
    <w:p w14:paraId="4E1FE910" w14:textId="1A51703C"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F360C17" w14:textId="77777777" w:rsidTr="00636276">
        <w:tblPrEx>
          <w:tblCellMar>
            <w:bottom w:w="0" w:type="dxa"/>
          </w:tblCellMar>
        </w:tblPrEx>
        <w:tc>
          <w:tcPr>
            <w:tcW w:w="2268" w:type="dxa"/>
            <w:shd w:val="clear" w:color="auto" w:fill="FFFFFF"/>
          </w:tcPr>
          <w:p w14:paraId="122A86B6" w14:textId="75A37A09" w:rsidR="00636276" w:rsidRDefault="00636276" w:rsidP="00636276">
            <w:r>
              <w:t>relates to</w:t>
            </w:r>
          </w:p>
        </w:tc>
        <w:tc>
          <w:tcPr>
            <w:tcW w:w="2268" w:type="dxa"/>
            <w:shd w:val="clear" w:color="auto" w:fill="FFFFFF"/>
          </w:tcPr>
          <w:p w14:paraId="047EA6FF" w14:textId="0EDF71E9" w:rsidR="00636276" w:rsidRDefault="00636276" w:rsidP="00636276">
            <w:hyperlink w:anchor="Deliverable13422" w:history="1">
              <w:r>
                <w:rPr>
                  <w:rStyle w:val="Hyperlink"/>
                </w:rPr>
                <w:t>Mechanical Component</w:t>
              </w:r>
            </w:hyperlink>
          </w:p>
        </w:tc>
        <w:tc>
          <w:tcPr>
            <w:tcW w:w="5101" w:type="dxa"/>
            <w:shd w:val="clear" w:color="auto" w:fill="FFFFFF"/>
          </w:tcPr>
          <w:p w14:paraId="09D944EE" w14:textId="1D6E64E8" w:rsidR="00636276" w:rsidRDefault="00636276" w:rsidP="00636276">
            <w:r>
              <w:t>Mechanical component this electric/electronic component relates to</w:t>
            </w:r>
          </w:p>
        </w:tc>
      </w:tr>
      <w:tr w:rsidR="00636276" w14:paraId="71B0A5EC" w14:textId="77777777" w:rsidTr="00636276">
        <w:tblPrEx>
          <w:tblCellMar>
            <w:bottom w:w="0" w:type="dxa"/>
          </w:tblCellMar>
        </w:tblPrEx>
        <w:tc>
          <w:tcPr>
            <w:tcW w:w="2268" w:type="dxa"/>
            <w:shd w:val="clear" w:color="auto" w:fill="FFFFFF"/>
          </w:tcPr>
          <w:p w14:paraId="152CE729" w14:textId="133DDAE7" w:rsidR="00636276" w:rsidRDefault="00636276" w:rsidP="00636276">
            <w:r>
              <w:t>part of</w:t>
            </w:r>
          </w:p>
        </w:tc>
        <w:tc>
          <w:tcPr>
            <w:tcW w:w="2268" w:type="dxa"/>
            <w:shd w:val="clear" w:color="auto" w:fill="FFFFFF"/>
          </w:tcPr>
          <w:p w14:paraId="76ACBDAC" w14:textId="2A45CCDC" w:rsidR="00636276" w:rsidRDefault="00636276" w:rsidP="00636276">
            <w:hyperlink w:anchor="Deliverable13476" w:history="1">
              <w:r>
                <w:rPr>
                  <w:rStyle w:val="Hyperlink"/>
                </w:rPr>
                <w:t>Electric/Electronic Component</w:t>
              </w:r>
            </w:hyperlink>
          </w:p>
        </w:tc>
        <w:tc>
          <w:tcPr>
            <w:tcW w:w="5101" w:type="dxa"/>
            <w:shd w:val="clear" w:color="auto" w:fill="FFFFFF"/>
          </w:tcPr>
          <w:p w14:paraId="5BF56F03" w14:textId="3470F818" w:rsidR="00636276" w:rsidRDefault="00636276" w:rsidP="00636276">
            <w:r>
              <w:t>Parent element</w:t>
            </w:r>
          </w:p>
        </w:tc>
      </w:tr>
      <w:tr w:rsidR="00636276" w14:paraId="5BA967F2" w14:textId="77777777" w:rsidTr="00636276">
        <w:tblPrEx>
          <w:tblCellMar>
            <w:bottom w:w="0" w:type="dxa"/>
          </w:tblCellMar>
        </w:tblPrEx>
        <w:tc>
          <w:tcPr>
            <w:tcW w:w="2268" w:type="dxa"/>
            <w:shd w:val="clear" w:color="auto" w:fill="FFFFFF"/>
          </w:tcPr>
          <w:p w14:paraId="3AC49358" w14:textId="7A8352FF" w:rsidR="00636276" w:rsidRDefault="00636276" w:rsidP="00636276">
            <w:r>
              <w:t>used in</w:t>
            </w:r>
          </w:p>
        </w:tc>
        <w:tc>
          <w:tcPr>
            <w:tcW w:w="2268" w:type="dxa"/>
            <w:shd w:val="clear" w:color="auto" w:fill="FFFFFF"/>
          </w:tcPr>
          <w:p w14:paraId="22556BA4" w14:textId="658EC2A6" w:rsidR="00636276" w:rsidRDefault="00636276" w:rsidP="00636276">
            <w:hyperlink w:anchor="Deliverable13476" w:history="1">
              <w:r>
                <w:rPr>
                  <w:rStyle w:val="Hyperlink"/>
                </w:rPr>
                <w:t>Electric/Electronic Component</w:t>
              </w:r>
            </w:hyperlink>
          </w:p>
        </w:tc>
        <w:tc>
          <w:tcPr>
            <w:tcW w:w="5101" w:type="dxa"/>
            <w:shd w:val="clear" w:color="auto" w:fill="FFFFFF"/>
          </w:tcPr>
          <w:p w14:paraId="420F2FCB" w14:textId="7427F5B8" w:rsidR="00636276" w:rsidRDefault="00636276" w:rsidP="00636276">
            <w:r>
              <w:t>Context element of the usage</w:t>
            </w:r>
          </w:p>
        </w:tc>
      </w:tr>
      <w:tr w:rsidR="00636276" w14:paraId="7645D387" w14:textId="77777777" w:rsidTr="00636276">
        <w:tblPrEx>
          <w:tblCellMar>
            <w:bottom w:w="0" w:type="dxa"/>
          </w:tblCellMar>
        </w:tblPrEx>
        <w:tc>
          <w:tcPr>
            <w:tcW w:w="2268" w:type="dxa"/>
            <w:shd w:val="clear" w:color="auto" w:fill="FFFFFF"/>
          </w:tcPr>
          <w:p w14:paraId="0DC30EED" w14:textId="0A63B4BA" w:rsidR="00636276" w:rsidRDefault="00636276" w:rsidP="00636276">
            <w:r>
              <w:t>used at location in</w:t>
            </w:r>
          </w:p>
        </w:tc>
        <w:tc>
          <w:tcPr>
            <w:tcW w:w="2268" w:type="dxa"/>
            <w:shd w:val="clear" w:color="auto" w:fill="FFFFFF"/>
          </w:tcPr>
          <w:p w14:paraId="0F2057B1" w14:textId="2ED0101B" w:rsidR="00636276" w:rsidRDefault="00636276" w:rsidP="00636276">
            <w:hyperlink w:anchor="Deliverable13422" w:history="1">
              <w:r>
                <w:rPr>
                  <w:rStyle w:val="Hyperlink"/>
                </w:rPr>
                <w:t>Mechanical Component</w:t>
              </w:r>
            </w:hyperlink>
          </w:p>
        </w:tc>
        <w:tc>
          <w:tcPr>
            <w:tcW w:w="5101" w:type="dxa"/>
            <w:shd w:val="clear" w:color="auto" w:fill="FFFFFF"/>
          </w:tcPr>
          <w:p w14:paraId="66D0E09D" w14:textId="5D616ABD" w:rsidR="00636276" w:rsidRDefault="00636276" w:rsidP="00636276">
            <w:r>
              <w:t>Context element of a located usage</w:t>
            </w:r>
          </w:p>
        </w:tc>
      </w:tr>
      <w:tr w:rsidR="00636276" w14:paraId="65A3483B" w14:textId="77777777" w:rsidTr="00636276">
        <w:tblPrEx>
          <w:tblCellMar>
            <w:bottom w:w="0" w:type="dxa"/>
          </w:tblCellMar>
        </w:tblPrEx>
        <w:tc>
          <w:tcPr>
            <w:tcW w:w="2268" w:type="dxa"/>
            <w:shd w:val="clear" w:color="auto" w:fill="FFFFFF"/>
          </w:tcPr>
          <w:p w14:paraId="67909B82" w14:textId="0564991F" w:rsidR="00636276" w:rsidRDefault="00636276" w:rsidP="00636276">
            <w:r>
              <w:t>specialism of</w:t>
            </w:r>
          </w:p>
        </w:tc>
        <w:tc>
          <w:tcPr>
            <w:tcW w:w="2268" w:type="dxa"/>
            <w:shd w:val="clear" w:color="auto" w:fill="FFFFFF"/>
          </w:tcPr>
          <w:p w14:paraId="31AABC0B" w14:textId="4F4ED39F" w:rsidR="00636276" w:rsidRDefault="00636276" w:rsidP="00636276">
            <w:hyperlink w:anchor="Deliverable13476" w:history="1">
              <w:r>
                <w:rPr>
                  <w:rStyle w:val="Hyperlink"/>
                </w:rPr>
                <w:t>Electric/Electronic Component</w:t>
              </w:r>
            </w:hyperlink>
          </w:p>
        </w:tc>
        <w:tc>
          <w:tcPr>
            <w:tcW w:w="5101" w:type="dxa"/>
            <w:shd w:val="clear" w:color="auto" w:fill="FFFFFF"/>
          </w:tcPr>
          <w:p w14:paraId="7DFCC876" w14:textId="76A78635" w:rsidR="00636276" w:rsidRDefault="00636276" w:rsidP="00636276">
            <w:r>
              <w:t>More generic item</w:t>
            </w:r>
          </w:p>
        </w:tc>
      </w:tr>
      <w:tr w:rsidR="00636276" w14:paraId="1CB1AF9F" w14:textId="77777777" w:rsidTr="00636276">
        <w:tblPrEx>
          <w:tblCellMar>
            <w:bottom w:w="0" w:type="dxa"/>
          </w:tblCellMar>
        </w:tblPrEx>
        <w:tc>
          <w:tcPr>
            <w:tcW w:w="2268" w:type="dxa"/>
            <w:shd w:val="clear" w:color="auto" w:fill="FFFFFF"/>
          </w:tcPr>
          <w:p w14:paraId="5AB45676" w14:textId="1F0242CD" w:rsidR="00636276" w:rsidRDefault="00636276" w:rsidP="00636276">
            <w:r>
              <w:t>configured in</w:t>
            </w:r>
          </w:p>
        </w:tc>
        <w:tc>
          <w:tcPr>
            <w:tcW w:w="2268" w:type="dxa"/>
            <w:shd w:val="clear" w:color="auto" w:fill="FFFFFF"/>
          </w:tcPr>
          <w:p w14:paraId="5365D34B" w14:textId="75FD8221" w:rsidR="00636276" w:rsidRDefault="00636276" w:rsidP="00636276">
            <w:hyperlink w:anchor="Deliverable14368" w:history="1">
              <w:r>
                <w:rPr>
                  <w:rStyle w:val="Hyperlink"/>
                </w:rPr>
                <w:t>Configuration</w:t>
              </w:r>
            </w:hyperlink>
          </w:p>
        </w:tc>
        <w:tc>
          <w:tcPr>
            <w:tcW w:w="5101" w:type="dxa"/>
            <w:shd w:val="clear" w:color="auto" w:fill="FFFFFF"/>
          </w:tcPr>
          <w:p w14:paraId="0467C9B4" w14:textId="5216718C" w:rsidR="00636276" w:rsidRDefault="00636276" w:rsidP="00636276">
            <w:r>
              <w:t>Relation to a configuration</w:t>
            </w:r>
          </w:p>
        </w:tc>
      </w:tr>
      <w:tr w:rsidR="00636276" w14:paraId="18B3E71A" w14:textId="77777777" w:rsidTr="00636276">
        <w:tblPrEx>
          <w:tblCellMar>
            <w:bottom w:w="0" w:type="dxa"/>
          </w:tblCellMar>
        </w:tblPrEx>
        <w:tc>
          <w:tcPr>
            <w:tcW w:w="2268" w:type="dxa"/>
            <w:shd w:val="clear" w:color="auto" w:fill="FFFFFF"/>
          </w:tcPr>
          <w:p w14:paraId="32621BBF" w14:textId="2C5E7AAA" w:rsidR="00636276" w:rsidRDefault="00636276" w:rsidP="00636276">
            <w:r>
              <w:t>option in</w:t>
            </w:r>
          </w:p>
        </w:tc>
        <w:tc>
          <w:tcPr>
            <w:tcW w:w="2268" w:type="dxa"/>
            <w:shd w:val="clear" w:color="auto" w:fill="FFFFFF"/>
          </w:tcPr>
          <w:p w14:paraId="78CF4A8C" w14:textId="0083C0F7" w:rsidR="00636276" w:rsidRDefault="00636276" w:rsidP="00636276">
            <w:hyperlink w:anchor="Deliverable15753" w:history="1">
              <w:r>
                <w:rPr>
                  <w:rStyle w:val="Hyperlink"/>
                </w:rPr>
                <w:t>Variant</w:t>
              </w:r>
            </w:hyperlink>
          </w:p>
        </w:tc>
        <w:tc>
          <w:tcPr>
            <w:tcW w:w="5101" w:type="dxa"/>
            <w:shd w:val="clear" w:color="auto" w:fill="FFFFFF"/>
          </w:tcPr>
          <w:p w14:paraId="436BC6BC" w14:textId="42EFC054" w:rsidR="00636276" w:rsidRDefault="00636276" w:rsidP="00636276">
            <w:r>
              <w:t>Relation to a variant</w:t>
            </w:r>
          </w:p>
        </w:tc>
      </w:tr>
      <w:tr w:rsidR="00636276" w14:paraId="05E6C2BC" w14:textId="77777777" w:rsidTr="00636276">
        <w:tblPrEx>
          <w:tblCellMar>
            <w:bottom w:w="0" w:type="dxa"/>
          </w:tblCellMar>
        </w:tblPrEx>
        <w:tc>
          <w:tcPr>
            <w:tcW w:w="2268" w:type="dxa"/>
            <w:shd w:val="clear" w:color="auto" w:fill="FFFFFF"/>
          </w:tcPr>
          <w:p w14:paraId="0DBB8267" w14:textId="7857F53C" w:rsidR="00636276" w:rsidRDefault="00636276" w:rsidP="00636276">
            <w:r>
              <w:t>changed in</w:t>
            </w:r>
          </w:p>
        </w:tc>
        <w:tc>
          <w:tcPr>
            <w:tcW w:w="2268" w:type="dxa"/>
            <w:shd w:val="clear" w:color="auto" w:fill="FFFFFF"/>
          </w:tcPr>
          <w:p w14:paraId="6D865CEE" w14:textId="755578A8" w:rsidR="00636276" w:rsidRDefault="00636276" w:rsidP="00636276">
            <w:hyperlink w:anchor="Deliverable23095" w:history="1">
              <w:r>
                <w:rPr>
                  <w:rStyle w:val="Hyperlink"/>
                </w:rPr>
                <w:t>Change</w:t>
              </w:r>
            </w:hyperlink>
          </w:p>
        </w:tc>
        <w:tc>
          <w:tcPr>
            <w:tcW w:w="5101" w:type="dxa"/>
            <w:shd w:val="clear" w:color="auto" w:fill="FFFFFF"/>
          </w:tcPr>
          <w:p w14:paraId="56A7FECC" w14:textId="7464430D" w:rsidR="00636276" w:rsidRDefault="00636276" w:rsidP="00636276">
            <w:r>
              <w:t>Relation to a change</w:t>
            </w:r>
          </w:p>
        </w:tc>
      </w:tr>
      <w:tr w:rsidR="00636276" w14:paraId="7CF505C7" w14:textId="77777777" w:rsidTr="00636276">
        <w:tblPrEx>
          <w:tblCellMar>
            <w:bottom w:w="0" w:type="dxa"/>
          </w:tblCellMar>
        </w:tblPrEx>
        <w:tc>
          <w:tcPr>
            <w:tcW w:w="2268" w:type="dxa"/>
            <w:shd w:val="clear" w:color="auto" w:fill="FFFFFF"/>
          </w:tcPr>
          <w:p w14:paraId="6972AD46" w14:textId="3B826F73" w:rsidR="00636276" w:rsidRDefault="00636276" w:rsidP="00636276">
            <w:r>
              <w:t>owned by</w:t>
            </w:r>
          </w:p>
        </w:tc>
        <w:tc>
          <w:tcPr>
            <w:tcW w:w="2268" w:type="dxa"/>
            <w:shd w:val="clear" w:color="auto" w:fill="FFFFFF"/>
          </w:tcPr>
          <w:p w14:paraId="6F6E4BEA" w14:textId="1B245848" w:rsidR="00636276" w:rsidRDefault="00636276" w:rsidP="00636276">
            <w:hyperlink w:anchor="Deliverable19532" w:history="1">
              <w:r>
                <w:rPr>
                  <w:rStyle w:val="Hyperlink"/>
                </w:rPr>
                <w:t>Actor</w:t>
              </w:r>
            </w:hyperlink>
          </w:p>
        </w:tc>
        <w:tc>
          <w:tcPr>
            <w:tcW w:w="5101" w:type="dxa"/>
            <w:shd w:val="clear" w:color="auto" w:fill="FFFFFF"/>
          </w:tcPr>
          <w:p w14:paraId="75634904" w14:textId="5B9DCB42" w:rsidR="00636276" w:rsidRDefault="00636276" w:rsidP="00636276">
            <w:r>
              <w:t>Actor owning this element</w:t>
            </w:r>
          </w:p>
        </w:tc>
      </w:tr>
      <w:tr w:rsidR="00636276" w14:paraId="65AF0ED5" w14:textId="77777777" w:rsidTr="00636276">
        <w:tblPrEx>
          <w:tblCellMar>
            <w:bottom w:w="0" w:type="dxa"/>
          </w:tblCellMar>
        </w:tblPrEx>
        <w:tc>
          <w:tcPr>
            <w:tcW w:w="2268" w:type="dxa"/>
            <w:shd w:val="clear" w:color="auto" w:fill="FFFFFF"/>
          </w:tcPr>
          <w:p w14:paraId="0D997BCC" w14:textId="682635C1" w:rsidR="00636276" w:rsidRDefault="00636276" w:rsidP="00636276">
            <w:r>
              <w:t>implements</w:t>
            </w:r>
          </w:p>
        </w:tc>
        <w:tc>
          <w:tcPr>
            <w:tcW w:w="2268" w:type="dxa"/>
            <w:shd w:val="clear" w:color="auto" w:fill="FFFFFF"/>
          </w:tcPr>
          <w:p w14:paraId="542EF316" w14:textId="10CF612D" w:rsidR="00636276" w:rsidRDefault="00636276" w:rsidP="00636276">
            <w:hyperlink w:anchor="Deliverable13404" w:history="1">
              <w:r>
                <w:rPr>
                  <w:rStyle w:val="Hyperlink"/>
                </w:rPr>
                <w:t>Function</w:t>
              </w:r>
            </w:hyperlink>
          </w:p>
        </w:tc>
        <w:tc>
          <w:tcPr>
            <w:tcW w:w="5101" w:type="dxa"/>
            <w:shd w:val="clear" w:color="auto" w:fill="FFFFFF"/>
          </w:tcPr>
          <w:p w14:paraId="283072C1" w14:textId="59F27E93" w:rsidR="00636276" w:rsidRDefault="00636276" w:rsidP="00636276">
            <w:r>
              <w:t>Product function implemented by the component</w:t>
            </w:r>
          </w:p>
        </w:tc>
      </w:tr>
      <w:tr w:rsidR="00636276" w14:paraId="52C1B975" w14:textId="77777777" w:rsidTr="00636276">
        <w:tblPrEx>
          <w:tblCellMar>
            <w:bottom w:w="0" w:type="dxa"/>
          </w:tblCellMar>
        </w:tblPrEx>
        <w:tc>
          <w:tcPr>
            <w:tcW w:w="2268" w:type="dxa"/>
            <w:shd w:val="clear" w:color="auto" w:fill="FFFFFF"/>
          </w:tcPr>
          <w:p w14:paraId="6E8ECEAF" w14:textId="71337AF2" w:rsidR="00636276" w:rsidRDefault="00636276" w:rsidP="00636276">
            <w:r>
              <w:t>satisfies</w:t>
            </w:r>
          </w:p>
        </w:tc>
        <w:tc>
          <w:tcPr>
            <w:tcW w:w="2268" w:type="dxa"/>
            <w:shd w:val="clear" w:color="auto" w:fill="FFFFFF"/>
          </w:tcPr>
          <w:p w14:paraId="779C0CDA" w14:textId="2EF523A0" w:rsidR="00636276" w:rsidRDefault="00636276" w:rsidP="00636276">
            <w:hyperlink w:anchor="Deliverable13394" w:history="1">
              <w:r>
                <w:rPr>
                  <w:rStyle w:val="Hyperlink"/>
                </w:rPr>
                <w:t>Requirement</w:t>
              </w:r>
            </w:hyperlink>
          </w:p>
        </w:tc>
        <w:tc>
          <w:tcPr>
            <w:tcW w:w="5101" w:type="dxa"/>
            <w:shd w:val="clear" w:color="auto" w:fill="FFFFFF"/>
          </w:tcPr>
          <w:p w14:paraId="38A5FC02" w14:textId="605FABB8" w:rsidR="00636276" w:rsidRDefault="00636276" w:rsidP="00636276">
            <w:r>
              <w:t>Requirement satisfied by this system component</w:t>
            </w:r>
          </w:p>
        </w:tc>
      </w:tr>
      <w:tr w:rsidR="00636276" w14:paraId="36178AFB" w14:textId="77777777" w:rsidTr="00636276">
        <w:tblPrEx>
          <w:tblCellMar>
            <w:bottom w:w="0" w:type="dxa"/>
          </w:tblCellMar>
        </w:tblPrEx>
        <w:tc>
          <w:tcPr>
            <w:tcW w:w="2268" w:type="dxa"/>
            <w:shd w:val="clear" w:color="auto" w:fill="FFFFFF"/>
          </w:tcPr>
          <w:p w14:paraId="2B0B4B41" w14:textId="0616814D" w:rsidR="00636276" w:rsidRDefault="00636276" w:rsidP="00636276">
            <w:r>
              <w:t>fulfils</w:t>
            </w:r>
          </w:p>
        </w:tc>
        <w:tc>
          <w:tcPr>
            <w:tcW w:w="2268" w:type="dxa"/>
            <w:shd w:val="clear" w:color="auto" w:fill="FFFFFF"/>
          </w:tcPr>
          <w:p w14:paraId="6B52D301" w14:textId="338FF142" w:rsidR="00636276" w:rsidRDefault="00636276" w:rsidP="00636276">
            <w:hyperlink w:anchor="Deliverable13394" w:history="1">
              <w:r>
                <w:rPr>
                  <w:rStyle w:val="Hyperlink"/>
                </w:rPr>
                <w:t>Requirement</w:t>
              </w:r>
            </w:hyperlink>
          </w:p>
        </w:tc>
        <w:tc>
          <w:tcPr>
            <w:tcW w:w="5101" w:type="dxa"/>
            <w:shd w:val="clear" w:color="auto" w:fill="FFFFFF"/>
          </w:tcPr>
          <w:p w14:paraId="6375B7C2" w14:textId="71DFAE3D"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7DBB79B7" w14:textId="77777777" w:rsidTr="00636276">
        <w:tblPrEx>
          <w:tblCellMar>
            <w:bottom w:w="0" w:type="dxa"/>
          </w:tblCellMar>
        </w:tblPrEx>
        <w:tc>
          <w:tcPr>
            <w:tcW w:w="2268" w:type="dxa"/>
            <w:shd w:val="clear" w:color="auto" w:fill="FFFFFF"/>
          </w:tcPr>
          <w:p w14:paraId="42368C5E" w14:textId="6A1BEF50" w:rsidR="00636276" w:rsidRDefault="00636276" w:rsidP="00636276">
            <w:r>
              <w:t>provides</w:t>
            </w:r>
          </w:p>
        </w:tc>
        <w:tc>
          <w:tcPr>
            <w:tcW w:w="2268" w:type="dxa"/>
            <w:shd w:val="clear" w:color="auto" w:fill="FFFFFF"/>
          </w:tcPr>
          <w:p w14:paraId="41B3C65E" w14:textId="5EACFD92" w:rsidR="00636276" w:rsidRDefault="00636276" w:rsidP="00636276">
            <w:hyperlink w:anchor="Deliverable14456" w:history="1">
              <w:r>
                <w:rPr>
                  <w:rStyle w:val="Hyperlink"/>
                </w:rPr>
                <w:t>Component Interface</w:t>
              </w:r>
            </w:hyperlink>
          </w:p>
        </w:tc>
        <w:tc>
          <w:tcPr>
            <w:tcW w:w="5101" w:type="dxa"/>
            <w:shd w:val="clear" w:color="auto" w:fill="FFFFFF"/>
          </w:tcPr>
          <w:p w14:paraId="28CDE448" w14:textId="77777777" w:rsidR="00636276" w:rsidRDefault="00636276" w:rsidP="00636276"/>
        </w:tc>
      </w:tr>
    </w:tbl>
    <w:p w14:paraId="043FBE78" w14:textId="7499D667"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8D68AB6" w14:textId="77777777" w:rsidTr="00636276">
        <w:tblPrEx>
          <w:tblCellMar>
            <w:bottom w:w="0" w:type="dxa"/>
          </w:tblCellMar>
        </w:tblPrEx>
        <w:tc>
          <w:tcPr>
            <w:tcW w:w="2268" w:type="dxa"/>
            <w:shd w:val="clear" w:color="auto" w:fill="FFFFFF"/>
          </w:tcPr>
          <w:p w14:paraId="41C0DFD6" w14:textId="77777777" w:rsidR="00636276" w:rsidRDefault="00636276" w:rsidP="00636276"/>
        </w:tc>
        <w:tc>
          <w:tcPr>
            <w:tcW w:w="2268" w:type="dxa"/>
            <w:shd w:val="clear" w:color="auto" w:fill="FFFFFF"/>
          </w:tcPr>
          <w:p w14:paraId="1F57FB06" w14:textId="77777777" w:rsidR="00636276" w:rsidRDefault="00636276" w:rsidP="00636276"/>
        </w:tc>
        <w:tc>
          <w:tcPr>
            <w:tcW w:w="5101" w:type="dxa"/>
            <w:shd w:val="clear" w:color="auto" w:fill="FFFFFF"/>
          </w:tcPr>
          <w:p w14:paraId="0D45C656" w14:textId="7A6FF737" w:rsidR="00636276" w:rsidRDefault="00636276" w:rsidP="00636276">
            <w:r>
              <w:t>Parent element</w:t>
            </w:r>
          </w:p>
        </w:tc>
      </w:tr>
      <w:tr w:rsidR="00636276" w14:paraId="259E883D" w14:textId="77777777" w:rsidTr="00636276">
        <w:tblPrEx>
          <w:tblCellMar>
            <w:bottom w:w="0" w:type="dxa"/>
          </w:tblCellMar>
        </w:tblPrEx>
        <w:tc>
          <w:tcPr>
            <w:tcW w:w="2268" w:type="dxa"/>
            <w:shd w:val="clear" w:color="auto" w:fill="FFFFFF"/>
          </w:tcPr>
          <w:p w14:paraId="0EDB8FAC" w14:textId="77777777" w:rsidR="00636276" w:rsidRDefault="00636276" w:rsidP="00636276"/>
        </w:tc>
        <w:tc>
          <w:tcPr>
            <w:tcW w:w="2268" w:type="dxa"/>
            <w:shd w:val="clear" w:color="auto" w:fill="FFFFFF"/>
          </w:tcPr>
          <w:p w14:paraId="1823841E" w14:textId="77777777" w:rsidR="00636276" w:rsidRDefault="00636276" w:rsidP="00636276"/>
        </w:tc>
        <w:tc>
          <w:tcPr>
            <w:tcW w:w="5101" w:type="dxa"/>
            <w:shd w:val="clear" w:color="auto" w:fill="FFFFFF"/>
          </w:tcPr>
          <w:p w14:paraId="25902314" w14:textId="5DF60932" w:rsidR="00636276" w:rsidRDefault="00636276" w:rsidP="00636276">
            <w:r>
              <w:t>Context element of the usage</w:t>
            </w:r>
          </w:p>
        </w:tc>
      </w:tr>
      <w:tr w:rsidR="00636276" w14:paraId="5CE60281" w14:textId="77777777" w:rsidTr="00636276">
        <w:tblPrEx>
          <w:tblCellMar>
            <w:bottom w:w="0" w:type="dxa"/>
          </w:tblCellMar>
        </w:tblPrEx>
        <w:tc>
          <w:tcPr>
            <w:tcW w:w="2268" w:type="dxa"/>
            <w:shd w:val="clear" w:color="auto" w:fill="FFFFFF"/>
          </w:tcPr>
          <w:p w14:paraId="6E7A0065" w14:textId="77777777" w:rsidR="00636276" w:rsidRDefault="00636276" w:rsidP="00636276"/>
        </w:tc>
        <w:tc>
          <w:tcPr>
            <w:tcW w:w="2268" w:type="dxa"/>
            <w:shd w:val="clear" w:color="auto" w:fill="FFFFFF"/>
          </w:tcPr>
          <w:p w14:paraId="596E2511" w14:textId="77777777" w:rsidR="00636276" w:rsidRDefault="00636276" w:rsidP="00636276"/>
        </w:tc>
        <w:tc>
          <w:tcPr>
            <w:tcW w:w="5101" w:type="dxa"/>
            <w:shd w:val="clear" w:color="auto" w:fill="FFFFFF"/>
          </w:tcPr>
          <w:p w14:paraId="7190D91C" w14:textId="6A950ABA" w:rsidR="00636276" w:rsidRDefault="00636276" w:rsidP="00636276">
            <w:r>
              <w:t>More generic item</w:t>
            </w:r>
          </w:p>
        </w:tc>
      </w:tr>
      <w:tr w:rsidR="00636276" w14:paraId="3D5F1812" w14:textId="77777777" w:rsidTr="00636276">
        <w:tblPrEx>
          <w:tblCellMar>
            <w:bottom w:w="0" w:type="dxa"/>
          </w:tblCellMar>
        </w:tblPrEx>
        <w:tc>
          <w:tcPr>
            <w:tcW w:w="2268" w:type="dxa"/>
            <w:shd w:val="clear" w:color="auto" w:fill="FFFFFF"/>
          </w:tcPr>
          <w:p w14:paraId="243F7B70" w14:textId="07C44052" w:rsidR="00636276" w:rsidRDefault="00636276" w:rsidP="00636276">
            <w:hyperlink w:anchor="Deliverable13480" w:history="1">
              <w:r>
                <w:rPr>
                  <w:rStyle w:val="Hyperlink"/>
                </w:rPr>
                <w:t>Electric/Electronic Connection</w:t>
              </w:r>
            </w:hyperlink>
          </w:p>
        </w:tc>
        <w:tc>
          <w:tcPr>
            <w:tcW w:w="2268" w:type="dxa"/>
            <w:shd w:val="clear" w:color="auto" w:fill="FFFFFF"/>
          </w:tcPr>
          <w:p w14:paraId="326F2FCF" w14:textId="0472EE3E" w:rsidR="00636276" w:rsidRDefault="00636276" w:rsidP="00636276">
            <w:r>
              <w:t>joins</w:t>
            </w:r>
          </w:p>
        </w:tc>
        <w:tc>
          <w:tcPr>
            <w:tcW w:w="5101" w:type="dxa"/>
            <w:shd w:val="clear" w:color="auto" w:fill="FFFFFF"/>
          </w:tcPr>
          <w:p w14:paraId="6E89F3E9" w14:textId="2A5335D6" w:rsidR="00636276" w:rsidRDefault="00636276" w:rsidP="00636276">
            <w:r>
              <w:t>Represents the system components joined by this component connection.</w:t>
            </w:r>
          </w:p>
        </w:tc>
      </w:tr>
    </w:tbl>
    <w:p w14:paraId="033894C3" w14:textId="4E3FB51A" w:rsidR="00636276" w:rsidRDefault="00636276" w:rsidP="00636276">
      <w:pPr>
        <w:pStyle w:val="berschrift5"/>
        <w:numPr>
          <w:ilvl w:val="4"/>
          <w:numId w:val="35"/>
        </w:numPr>
      </w:pPr>
      <w:bookmarkStart w:id="84" w:name="Deliverable13484"/>
      <w:r>
        <w:t>Electric/Electronic Port</w:t>
      </w:r>
      <w:bookmarkEnd w:id="84"/>
    </w:p>
    <w:p w14:paraId="2A94261A" w14:textId="1086729D" w:rsidR="00636276" w:rsidRDefault="00636276" w:rsidP="00636276">
      <w:r>
        <w:t>Represents an electric/electronic port on an electric/electronic component</w:t>
      </w:r>
    </w:p>
    <w:p w14:paraId="34E0A1A9" w14:textId="77777777" w:rsidR="00636276" w:rsidRDefault="00636276" w:rsidP="00636276">
      <w:pPr>
        <w:keepNext/>
      </w:pPr>
      <w:r>
        <w:rPr>
          <w:noProof/>
        </w:rPr>
        <w:drawing>
          <wp:inline distT="0" distB="0" distL="0" distR="0" wp14:anchorId="6C5830D7" wp14:editId="4BAD740C">
            <wp:extent cx="857370" cy="857370"/>
            <wp:effectExtent l="0" t="0" r="0" b="0"/>
            <wp:docPr id="298826034"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6034"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65CFB7E" w14:textId="1A7D9E3E" w:rsidR="00636276" w:rsidRDefault="00636276" w:rsidP="00636276">
      <w:pPr>
        <w:pStyle w:val="Beschriftung"/>
      </w:pPr>
      <w:r>
        <w:t xml:space="preserve">Figure </w:t>
      </w:r>
      <w:fldSimple w:instr=" SEQ Figure \* ARABIC ">
        <w:r>
          <w:rPr>
            <w:noProof/>
          </w:rPr>
          <w:t>95</w:t>
        </w:r>
      </w:fldSimple>
      <w:r>
        <w:t xml:space="preserve"> Icon</w:t>
      </w:r>
    </w:p>
    <w:p w14:paraId="2D48C88D" w14:textId="77777777" w:rsidR="00636276" w:rsidRDefault="00636276" w:rsidP="00636276">
      <w:pPr>
        <w:keepNext/>
      </w:pPr>
      <w:r>
        <w:rPr>
          <w:noProof/>
        </w:rPr>
        <w:drawing>
          <wp:inline distT="0" distB="0" distL="0" distR="0" wp14:anchorId="42245108" wp14:editId="37C5359B">
            <wp:extent cx="5584642" cy="3216754"/>
            <wp:effectExtent l="0" t="0" r="0" b="3175"/>
            <wp:docPr id="1757413074"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13074" name=""/>
                    <pic:cNvPicPr/>
                  </pic:nvPicPr>
                  <pic:blipFill>
                    <a:blip r:embed="rId114">
                      <a:extLst>
                        <a:ext uri="{28A0092B-C50C-407E-A947-70E740481C1C}">
                          <a14:useLocalDpi xmlns:a14="http://schemas.microsoft.com/office/drawing/2010/main" val="0"/>
                        </a:ext>
                      </a:extLst>
                    </a:blip>
                    <a:stretch>
                      <a:fillRect/>
                    </a:stretch>
                  </pic:blipFill>
                  <pic:spPr>
                    <a:xfrm>
                      <a:off x="0" y="0"/>
                      <a:ext cx="5584642" cy="3216754"/>
                    </a:xfrm>
                    <a:prstGeom prst="rect">
                      <a:avLst/>
                    </a:prstGeom>
                  </pic:spPr>
                </pic:pic>
              </a:graphicData>
            </a:graphic>
          </wp:inline>
        </w:drawing>
      </w:r>
    </w:p>
    <w:p w14:paraId="3C6D462C" w14:textId="512B2F99" w:rsidR="00636276" w:rsidRDefault="00636276" w:rsidP="00636276">
      <w:pPr>
        <w:pStyle w:val="Beschriftung"/>
      </w:pPr>
      <w:r>
        <w:t xml:space="preserve">Figure </w:t>
      </w:r>
      <w:fldSimple w:instr=" SEQ Figure \* ARABIC ">
        <w:r>
          <w:rPr>
            <w:noProof/>
          </w:rPr>
          <w:t>96</w:t>
        </w:r>
      </w:fldSimple>
      <w:r>
        <w:t xml:space="preserve"> Class Context Diagram 'Electric Electronic Port'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DC54455" w14:textId="77777777" w:rsidTr="00636276">
        <w:tblPrEx>
          <w:tblCellMar>
            <w:bottom w:w="0" w:type="dxa"/>
          </w:tblCellMar>
        </w:tblPrEx>
        <w:tc>
          <w:tcPr>
            <w:tcW w:w="2268" w:type="dxa"/>
            <w:shd w:val="clear" w:color="auto" w:fill="FFFFFF"/>
          </w:tcPr>
          <w:p w14:paraId="182C9AF1" w14:textId="4F51398B" w:rsidR="00636276" w:rsidRDefault="00636276" w:rsidP="00636276">
            <w:r w:rsidRPr="00636276">
              <w:rPr>
                <w:rStyle w:val="Fett"/>
              </w:rPr>
              <w:t>Generalizations</w:t>
            </w:r>
          </w:p>
        </w:tc>
        <w:tc>
          <w:tcPr>
            <w:tcW w:w="7369" w:type="dxa"/>
            <w:shd w:val="clear" w:color="auto" w:fill="FFFFFF"/>
          </w:tcPr>
          <w:p w14:paraId="0240DF5A" w14:textId="62C5E235" w:rsidR="00636276" w:rsidRDefault="00636276" w:rsidP="00636276">
            <w:hyperlink w:anchor="Deliverable14456" w:history="1">
              <w:r>
                <w:rPr>
                  <w:rStyle w:val="Hyperlink"/>
                </w:rPr>
                <w:t>Component Interface</w:t>
              </w:r>
            </w:hyperlink>
          </w:p>
        </w:tc>
      </w:tr>
      <w:tr w:rsidR="00636276" w14:paraId="3FDCC168" w14:textId="77777777" w:rsidTr="00636276">
        <w:tblPrEx>
          <w:tblCellMar>
            <w:bottom w:w="0" w:type="dxa"/>
          </w:tblCellMar>
        </w:tblPrEx>
        <w:tc>
          <w:tcPr>
            <w:tcW w:w="2268" w:type="dxa"/>
            <w:shd w:val="clear" w:color="auto" w:fill="FFFFFF"/>
          </w:tcPr>
          <w:p w14:paraId="3B492EC9" w14:textId="2493B34E" w:rsidR="00636276" w:rsidRPr="00636276" w:rsidRDefault="00636276" w:rsidP="00636276">
            <w:pPr>
              <w:rPr>
                <w:rStyle w:val="Fett"/>
              </w:rPr>
            </w:pPr>
            <w:r w:rsidRPr="00636276">
              <w:rPr>
                <w:rStyle w:val="Fett"/>
              </w:rPr>
              <w:t>Delivered by</w:t>
            </w:r>
          </w:p>
        </w:tc>
        <w:tc>
          <w:tcPr>
            <w:tcW w:w="7369" w:type="dxa"/>
            <w:shd w:val="clear" w:color="auto" w:fill="FFFFFF"/>
          </w:tcPr>
          <w:p w14:paraId="0194ADD0" w14:textId="20DF00E6" w:rsidR="00636276" w:rsidRDefault="00636276" w:rsidP="00636276">
            <w:hyperlink w:anchor="Activity2537" w:history="1">
              <w:r>
                <w:rPr>
                  <w:rStyle w:val="Hyperlink"/>
                </w:rPr>
                <w:t>Electrical/Electronical Design</w:t>
              </w:r>
            </w:hyperlink>
          </w:p>
        </w:tc>
      </w:tr>
      <w:tr w:rsidR="00636276" w14:paraId="2CDC5098" w14:textId="77777777" w:rsidTr="00636276">
        <w:tblPrEx>
          <w:tblCellMar>
            <w:bottom w:w="0" w:type="dxa"/>
          </w:tblCellMar>
        </w:tblPrEx>
        <w:tc>
          <w:tcPr>
            <w:tcW w:w="2268" w:type="dxa"/>
            <w:shd w:val="clear" w:color="auto" w:fill="FFFFFF"/>
          </w:tcPr>
          <w:p w14:paraId="53652703" w14:textId="78F35B88" w:rsidR="00636276" w:rsidRPr="00636276" w:rsidRDefault="00636276" w:rsidP="00636276">
            <w:pPr>
              <w:rPr>
                <w:rStyle w:val="Fett"/>
              </w:rPr>
            </w:pPr>
            <w:r w:rsidRPr="00636276">
              <w:rPr>
                <w:rStyle w:val="Fett"/>
              </w:rPr>
              <w:t>Delivered to</w:t>
            </w:r>
          </w:p>
        </w:tc>
        <w:tc>
          <w:tcPr>
            <w:tcW w:w="7369" w:type="dxa"/>
            <w:shd w:val="clear" w:color="auto" w:fill="FFFFFF"/>
          </w:tcPr>
          <w:p w14:paraId="2EB5DB54" w14:textId="77777777" w:rsidR="00636276" w:rsidRDefault="00636276" w:rsidP="00636276">
            <w:hyperlink w:anchor="Activity2538" w:history="1">
              <w:r>
                <w:rPr>
                  <w:rStyle w:val="Hyperlink"/>
                </w:rPr>
                <w:t>Software Engineering</w:t>
              </w:r>
            </w:hyperlink>
          </w:p>
          <w:p w14:paraId="43121CE8" w14:textId="77777777" w:rsidR="00636276" w:rsidRDefault="00636276" w:rsidP="00636276">
            <w:hyperlink w:anchor="Activity2539" w:history="1">
              <w:r>
                <w:rPr>
                  <w:rStyle w:val="Hyperlink"/>
                </w:rPr>
                <w:t>Electrical/Mechanical Design Collaboration</w:t>
              </w:r>
            </w:hyperlink>
          </w:p>
          <w:p w14:paraId="4767F8EC" w14:textId="77777777" w:rsidR="00636276" w:rsidRDefault="00636276" w:rsidP="00636276">
            <w:hyperlink w:anchor="Activity2541" w:history="1">
              <w:r>
                <w:rPr>
                  <w:rStyle w:val="Hyperlink"/>
                </w:rPr>
                <w:t>Plan and prepare Simulation</w:t>
              </w:r>
            </w:hyperlink>
          </w:p>
          <w:p w14:paraId="7A6B5F29" w14:textId="77777777" w:rsidR="00636276" w:rsidRDefault="00636276" w:rsidP="00636276">
            <w:hyperlink w:anchor="Activity2542" w:history="1">
              <w:r>
                <w:rPr>
                  <w:rStyle w:val="Hyperlink"/>
                </w:rPr>
                <w:t>Prepare Testing</w:t>
              </w:r>
            </w:hyperlink>
          </w:p>
          <w:p w14:paraId="33DFCCCA" w14:textId="77777777" w:rsidR="00636276" w:rsidRDefault="00636276" w:rsidP="00636276">
            <w:hyperlink w:anchor="Activity2544" w:history="1">
              <w:r>
                <w:rPr>
                  <w:rStyle w:val="Hyperlink"/>
                </w:rPr>
                <w:t>Process Planning</w:t>
              </w:r>
            </w:hyperlink>
          </w:p>
          <w:p w14:paraId="22669E4A" w14:textId="77777777" w:rsidR="00636276" w:rsidRDefault="00636276" w:rsidP="00636276">
            <w:hyperlink w:anchor="Activity2665" w:history="1">
              <w:r>
                <w:rPr>
                  <w:rStyle w:val="Hyperlink"/>
                </w:rPr>
                <w:t>Inspection Planning</w:t>
              </w:r>
            </w:hyperlink>
          </w:p>
          <w:p w14:paraId="5B583CC7" w14:textId="77777777" w:rsidR="00636276" w:rsidRDefault="00636276" w:rsidP="00636276">
            <w:hyperlink w:anchor="Activity3044" w:history="1">
              <w:r>
                <w:rPr>
                  <w:rStyle w:val="Hyperlink"/>
                </w:rPr>
                <w:t>Cost Calculation</w:t>
              </w:r>
            </w:hyperlink>
          </w:p>
          <w:p w14:paraId="46E9BAD0" w14:textId="77777777" w:rsidR="00636276" w:rsidRDefault="00636276" w:rsidP="00636276">
            <w:hyperlink w:anchor="Activity2545" w:history="1">
              <w:r>
                <w:rPr>
                  <w:rStyle w:val="Hyperlink"/>
                </w:rPr>
                <w:t>Plant Layout</w:t>
              </w:r>
            </w:hyperlink>
          </w:p>
          <w:p w14:paraId="4D1E757B" w14:textId="77777777" w:rsidR="00636276" w:rsidRDefault="00636276" w:rsidP="00636276">
            <w:hyperlink w:anchor="Activity2546" w:history="1">
              <w:r>
                <w:rPr>
                  <w:rStyle w:val="Hyperlink"/>
                </w:rPr>
                <w:t>Tools &amp; Equipment Design</w:t>
              </w:r>
            </w:hyperlink>
          </w:p>
          <w:p w14:paraId="6BE937CB" w14:textId="77777777" w:rsidR="00636276" w:rsidRDefault="00636276" w:rsidP="00636276">
            <w:hyperlink w:anchor="Activity2663" w:history="1">
              <w:r>
                <w:rPr>
                  <w:rStyle w:val="Hyperlink"/>
                </w:rPr>
                <w:t>Product Usage</w:t>
              </w:r>
            </w:hyperlink>
          </w:p>
          <w:p w14:paraId="2F3E2409" w14:textId="77777777" w:rsidR="00636276" w:rsidRDefault="00636276" w:rsidP="00636276">
            <w:hyperlink w:anchor="Activity2664" w:history="1">
              <w:r>
                <w:rPr>
                  <w:rStyle w:val="Hyperlink"/>
                </w:rPr>
                <w:t>Maintenance &amp; Service</w:t>
              </w:r>
            </w:hyperlink>
          </w:p>
          <w:p w14:paraId="52B46FFA" w14:textId="77777777" w:rsidR="00636276" w:rsidRDefault="00636276" w:rsidP="00636276">
            <w:hyperlink w:anchor="Activity3043" w:history="1">
              <w:r>
                <w:rPr>
                  <w:rStyle w:val="Hyperlink"/>
                </w:rPr>
                <w:t>Disassembly &amp; Recycling</w:t>
              </w:r>
            </w:hyperlink>
          </w:p>
          <w:p w14:paraId="6A968E41" w14:textId="52008C03" w:rsidR="00636276" w:rsidRDefault="00636276" w:rsidP="00636276">
            <w:hyperlink w:anchor="Activity2666" w:history="1">
              <w:r>
                <w:rPr>
                  <w:rStyle w:val="Hyperlink"/>
                </w:rPr>
                <w:t>Procurement</w:t>
              </w:r>
            </w:hyperlink>
          </w:p>
        </w:tc>
      </w:tr>
    </w:tbl>
    <w:p w14:paraId="61A8D84D" w14:textId="6E7FFF57"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4556F9B" w14:textId="77777777" w:rsidTr="00636276">
        <w:tblPrEx>
          <w:tblCellMar>
            <w:bottom w:w="0" w:type="dxa"/>
          </w:tblCellMar>
        </w:tblPrEx>
        <w:tc>
          <w:tcPr>
            <w:tcW w:w="2268" w:type="dxa"/>
            <w:shd w:val="clear" w:color="auto" w:fill="FFFFFF"/>
          </w:tcPr>
          <w:p w14:paraId="3234F435" w14:textId="63280157" w:rsidR="00636276" w:rsidRDefault="00636276" w:rsidP="00636276">
            <w:r>
              <w:t>Identifier</w:t>
            </w:r>
          </w:p>
        </w:tc>
        <w:tc>
          <w:tcPr>
            <w:tcW w:w="2268" w:type="dxa"/>
            <w:shd w:val="clear" w:color="auto" w:fill="FFFFFF"/>
          </w:tcPr>
          <w:p w14:paraId="34896A60" w14:textId="0A792D52" w:rsidR="00636276" w:rsidRDefault="00636276" w:rsidP="00636276">
            <w:hyperlink w:anchor="Deliverable16441" w:history="1">
              <w:r>
                <w:rPr>
                  <w:rStyle w:val="Hyperlink"/>
                </w:rPr>
                <w:t>xs:string</w:t>
              </w:r>
            </w:hyperlink>
          </w:p>
        </w:tc>
        <w:tc>
          <w:tcPr>
            <w:tcW w:w="5101" w:type="dxa"/>
            <w:shd w:val="clear" w:color="auto" w:fill="FFFFFF"/>
          </w:tcPr>
          <w:p w14:paraId="16C2A58A" w14:textId="2C66F9B5" w:rsidR="00636276" w:rsidRDefault="00636276" w:rsidP="00636276">
            <w:r>
              <w:t>Unambiguous identifier of the element</w:t>
            </w:r>
          </w:p>
        </w:tc>
      </w:tr>
      <w:tr w:rsidR="00636276" w14:paraId="3F9A2B26" w14:textId="77777777" w:rsidTr="00636276">
        <w:tblPrEx>
          <w:tblCellMar>
            <w:bottom w:w="0" w:type="dxa"/>
          </w:tblCellMar>
        </w:tblPrEx>
        <w:tc>
          <w:tcPr>
            <w:tcW w:w="2268" w:type="dxa"/>
            <w:shd w:val="clear" w:color="auto" w:fill="FFFFFF"/>
          </w:tcPr>
          <w:p w14:paraId="6C681797" w14:textId="3DBB59FB" w:rsidR="00636276" w:rsidRDefault="00636276" w:rsidP="00636276">
            <w:r>
              <w:t>Number</w:t>
            </w:r>
          </w:p>
        </w:tc>
        <w:tc>
          <w:tcPr>
            <w:tcW w:w="2268" w:type="dxa"/>
            <w:shd w:val="clear" w:color="auto" w:fill="FFFFFF"/>
          </w:tcPr>
          <w:p w14:paraId="705DE92C" w14:textId="35602C97" w:rsidR="00636276" w:rsidRDefault="00636276" w:rsidP="00636276">
            <w:hyperlink w:anchor="Deliverable16441" w:history="1">
              <w:r>
                <w:rPr>
                  <w:rStyle w:val="Hyperlink"/>
                </w:rPr>
                <w:t>xs:string</w:t>
              </w:r>
            </w:hyperlink>
          </w:p>
        </w:tc>
        <w:tc>
          <w:tcPr>
            <w:tcW w:w="5101" w:type="dxa"/>
            <w:shd w:val="clear" w:color="auto" w:fill="FFFFFF"/>
          </w:tcPr>
          <w:p w14:paraId="5DC73DC9" w14:textId="060ABBA5" w:rsidR="00636276" w:rsidRDefault="00636276" w:rsidP="00636276">
            <w:r>
              <w:t>Legible number or name of the element, i. e. part number</w:t>
            </w:r>
          </w:p>
        </w:tc>
      </w:tr>
      <w:tr w:rsidR="00636276" w14:paraId="6BDFF3A8" w14:textId="77777777" w:rsidTr="00636276">
        <w:tblPrEx>
          <w:tblCellMar>
            <w:bottom w:w="0" w:type="dxa"/>
          </w:tblCellMar>
        </w:tblPrEx>
        <w:tc>
          <w:tcPr>
            <w:tcW w:w="2268" w:type="dxa"/>
            <w:shd w:val="clear" w:color="auto" w:fill="FFFFFF"/>
          </w:tcPr>
          <w:p w14:paraId="2C6E8D35" w14:textId="16550EDE" w:rsidR="00636276" w:rsidRDefault="00636276" w:rsidP="00636276">
            <w:r>
              <w:t>Title</w:t>
            </w:r>
          </w:p>
        </w:tc>
        <w:tc>
          <w:tcPr>
            <w:tcW w:w="2268" w:type="dxa"/>
            <w:shd w:val="clear" w:color="auto" w:fill="FFFFFF"/>
          </w:tcPr>
          <w:p w14:paraId="282BEA18" w14:textId="4B225FF6" w:rsidR="00636276" w:rsidRDefault="00636276" w:rsidP="00636276">
            <w:hyperlink w:anchor="Deliverable16441" w:history="1">
              <w:r>
                <w:rPr>
                  <w:rStyle w:val="Hyperlink"/>
                </w:rPr>
                <w:t>xs:string</w:t>
              </w:r>
            </w:hyperlink>
          </w:p>
        </w:tc>
        <w:tc>
          <w:tcPr>
            <w:tcW w:w="5101" w:type="dxa"/>
            <w:shd w:val="clear" w:color="auto" w:fill="FFFFFF"/>
          </w:tcPr>
          <w:p w14:paraId="37C06B44" w14:textId="0B3322F4" w:rsidR="00636276" w:rsidRDefault="00636276" w:rsidP="00636276">
            <w:r>
              <w:t>Title of the element</w:t>
            </w:r>
          </w:p>
        </w:tc>
      </w:tr>
      <w:tr w:rsidR="00636276" w14:paraId="2CE5A2A4" w14:textId="77777777" w:rsidTr="00636276">
        <w:tblPrEx>
          <w:tblCellMar>
            <w:bottom w:w="0" w:type="dxa"/>
          </w:tblCellMar>
        </w:tblPrEx>
        <w:tc>
          <w:tcPr>
            <w:tcW w:w="2268" w:type="dxa"/>
            <w:shd w:val="clear" w:color="auto" w:fill="FFFFFF"/>
          </w:tcPr>
          <w:p w14:paraId="7F7227DB" w14:textId="46B8CBAC" w:rsidR="00636276" w:rsidRDefault="00636276" w:rsidP="00636276">
            <w:r>
              <w:t>Description</w:t>
            </w:r>
          </w:p>
        </w:tc>
        <w:tc>
          <w:tcPr>
            <w:tcW w:w="2268" w:type="dxa"/>
            <w:shd w:val="clear" w:color="auto" w:fill="FFFFFF"/>
          </w:tcPr>
          <w:p w14:paraId="596FF498" w14:textId="214AD96E" w:rsidR="00636276" w:rsidRDefault="00636276" w:rsidP="00636276">
            <w:hyperlink w:anchor="Deliverable16441" w:history="1">
              <w:r>
                <w:rPr>
                  <w:rStyle w:val="Hyperlink"/>
                </w:rPr>
                <w:t>xs:string</w:t>
              </w:r>
            </w:hyperlink>
          </w:p>
        </w:tc>
        <w:tc>
          <w:tcPr>
            <w:tcW w:w="5101" w:type="dxa"/>
            <w:shd w:val="clear" w:color="auto" w:fill="FFFFFF"/>
          </w:tcPr>
          <w:p w14:paraId="370744C2" w14:textId="4303A963" w:rsidR="00636276" w:rsidRDefault="00636276" w:rsidP="00636276">
            <w:r>
              <w:t>Description of the element</w:t>
            </w:r>
          </w:p>
        </w:tc>
      </w:tr>
      <w:tr w:rsidR="00636276" w14:paraId="3B498D94" w14:textId="77777777" w:rsidTr="00636276">
        <w:tblPrEx>
          <w:tblCellMar>
            <w:bottom w:w="0" w:type="dxa"/>
          </w:tblCellMar>
        </w:tblPrEx>
        <w:tc>
          <w:tcPr>
            <w:tcW w:w="2268" w:type="dxa"/>
            <w:shd w:val="clear" w:color="auto" w:fill="FFFFFF"/>
          </w:tcPr>
          <w:p w14:paraId="6349BB2E" w14:textId="4F64B0B9" w:rsidR="00636276" w:rsidRDefault="00636276" w:rsidP="00636276">
            <w:r>
              <w:t>Type</w:t>
            </w:r>
          </w:p>
        </w:tc>
        <w:tc>
          <w:tcPr>
            <w:tcW w:w="2268" w:type="dxa"/>
            <w:shd w:val="clear" w:color="auto" w:fill="FFFFFF"/>
          </w:tcPr>
          <w:p w14:paraId="1E9EC4DB" w14:textId="056DA3F2" w:rsidR="00636276" w:rsidRDefault="00636276" w:rsidP="00636276">
            <w:hyperlink w:anchor="Deliverable16441" w:history="1">
              <w:r>
                <w:rPr>
                  <w:rStyle w:val="Hyperlink"/>
                </w:rPr>
                <w:t>xs:string</w:t>
              </w:r>
            </w:hyperlink>
          </w:p>
        </w:tc>
        <w:tc>
          <w:tcPr>
            <w:tcW w:w="5101" w:type="dxa"/>
            <w:shd w:val="clear" w:color="auto" w:fill="FFFFFF"/>
          </w:tcPr>
          <w:p w14:paraId="4BF2C3AC" w14:textId="72867F50" w:rsidR="00636276" w:rsidRDefault="00636276" w:rsidP="00636276">
            <w:r>
              <w:t>Type of an element</w:t>
            </w:r>
          </w:p>
        </w:tc>
      </w:tr>
      <w:tr w:rsidR="00636276" w14:paraId="42008426" w14:textId="77777777" w:rsidTr="00636276">
        <w:tblPrEx>
          <w:tblCellMar>
            <w:bottom w:w="0" w:type="dxa"/>
          </w:tblCellMar>
        </w:tblPrEx>
        <w:tc>
          <w:tcPr>
            <w:tcW w:w="2268" w:type="dxa"/>
            <w:shd w:val="clear" w:color="auto" w:fill="FFFFFF"/>
          </w:tcPr>
          <w:p w14:paraId="6D83AACC" w14:textId="41943E70" w:rsidR="00636276" w:rsidRDefault="00636276" w:rsidP="00636276">
            <w:r>
              <w:t>DateTime</w:t>
            </w:r>
          </w:p>
        </w:tc>
        <w:tc>
          <w:tcPr>
            <w:tcW w:w="2268" w:type="dxa"/>
            <w:shd w:val="clear" w:color="auto" w:fill="FFFFFF"/>
          </w:tcPr>
          <w:p w14:paraId="6F3C4D31" w14:textId="00CAA6B0" w:rsidR="00636276" w:rsidRDefault="00636276" w:rsidP="00636276">
            <w:hyperlink w:anchor="Deliverable16500" w:history="1">
              <w:r>
                <w:rPr>
                  <w:rStyle w:val="Hyperlink"/>
                </w:rPr>
                <w:t>xs:dateTime</w:t>
              </w:r>
            </w:hyperlink>
          </w:p>
        </w:tc>
        <w:tc>
          <w:tcPr>
            <w:tcW w:w="5101" w:type="dxa"/>
            <w:shd w:val="clear" w:color="auto" w:fill="FFFFFF"/>
          </w:tcPr>
          <w:p w14:paraId="776A3F04" w14:textId="45D4DED3" w:rsidR="00636276" w:rsidRDefault="00636276" w:rsidP="00636276">
            <w:r>
              <w:t>Date and time of the element</w:t>
            </w:r>
          </w:p>
        </w:tc>
      </w:tr>
    </w:tbl>
    <w:p w14:paraId="36A0929E" w14:textId="7C767369"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15BCC63" w14:textId="77777777" w:rsidTr="00636276">
        <w:tblPrEx>
          <w:tblCellMar>
            <w:bottom w:w="0" w:type="dxa"/>
          </w:tblCellMar>
        </w:tblPrEx>
        <w:tc>
          <w:tcPr>
            <w:tcW w:w="2268" w:type="dxa"/>
            <w:shd w:val="clear" w:color="auto" w:fill="FFFFFF"/>
          </w:tcPr>
          <w:p w14:paraId="18338090" w14:textId="5C0771EE" w:rsidR="00636276" w:rsidRDefault="00636276" w:rsidP="00636276">
            <w:r>
              <w:t>part of</w:t>
            </w:r>
          </w:p>
        </w:tc>
        <w:tc>
          <w:tcPr>
            <w:tcW w:w="2268" w:type="dxa"/>
            <w:shd w:val="clear" w:color="auto" w:fill="FFFFFF"/>
          </w:tcPr>
          <w:p w14:paraId="0AD7E4A4" w14:textId="2E830C18" w:rsidR="00636276" w:rsidRDefault="00636276" w:rsidP="00636276">
            <w:hyperlink w:anchor="Deliverable13484" w:history="1">
              <w:r>
                <w:rPr>
                  <w:rStyle w:val="Hyperlink"/>
                </w:rPr>
                <w:t>Electric/Electronic Port</w:t>
              </w:r>
            </w:hyperlink>
          </w:p>
        </w:tc>
        <w:tc>
          <w:tcPr>
            <w:tcW w:w="5101" w:type="dxa"/>
            <w:shd w:val="clear" w:color="auto" w:fill="FFFFFF"/>
          </w:tcPr>
          <w:p w14:paraId="176B1044" w14:textId="47AA4A2D" w:rsidR="00636276" w:rsidRDefault="00636276" w:rsidP="00636276">
            <w:r>
              <w:t>Parent element</w:t>
            </w:r>
          </w:p>
        </w:tc>
      </w:tr>
      <w:tr w:rsidR="00636276" w14:paraId="428E83B1" w14:textId="77777777" w:rsidTr="00636276">
        <w:tblPrEx>
          <w:tblCellMar>
            <w:bottom w:w="0" w:type="dxa"/>
          </w:tblCellMar>
        </w:tblPrEx>
        <w:tc>
          <w:tcPr>
            <w:tcW w:w="2268" w:type="dxa"/>
            <w:shd w:val="clear" w:color="auto" w:fill="FFFFFF"/>
          </w:tcPr>
          <w:p w14:paraId="4C41F1AC" w14:textId="56CF37A4" w:rsidR="00636276" w:rsidRDefault="00636276" w:rsidP="00636276">
            <w:r>
              <w:t>part of</w:t>
            </w:r>
          </w:p>
        </w:tc>
        <w:tc>
          <w:tcPr>
            <w:tcW w:w="2268" w:type="dxa"/>
            <w:shd w:val="clear" w:color="auto" w:fill="FFFFFF"/>
          </w:tcPr>
          <w:p w14:paraId="18E11E7E" w14:textId="53D15F61" w:rsidR="00636276" w:rsidRDefault="00636276" w:rsidP="00636276">
            <w:hyperlink w:anchor="Deliverable14454" w:history="1">
              <w:r>
                <w:rPr>
                  <w:rStyle w:val="Hyperlink"/>
                </w:rPr>
                <w:t>System Component</w:t>
              </w:r>
            </w:hyperlink>
          </w:p>
        </w:tc>
        <w:tc>
          <w:tcPr>
            <w:tcW w:w="5101" w:type="dxa"/>
            <w:shd w:val="clear" w:color="auto" w:fill="FFFFFF"/>
          </w:tcPr>
          <w:p w14:paraId="0F5B746F" w14:textId="67C65490" w:rsidR="00636276" w:rsidRDefault="00636276" w:rsidP="00636276">
            <w:r>
              <w:t>Parent system component</w:t>
            </w:r>
          </w:p>
        </w:tc>
      </w:tr>
      <w:tr w:rsidR="00636276" w14:paraId="32CE58E0" w14:textId="77777777" w:rsidTr="00636276">
        <w:tblPrEx>
          <w:tblCellMar>
            <w:bottom w:w="0" w:type="dxa"/>
          </w:tblCellMar>
        </w:tblPrEx>
        <w:tc>
          <w:tcPr>
            <w:tcW w:w="2268" w:type="dxa"/>
            <w:shd w:val="clear" w:color="auto" w:fill="FFFFFF"/>
          </w:tcPr>
          <w:p w14:paraId="23AB4869" w14:textId="26713E69" w:rsidR="00636276" w:rsidRDefault="00636276" w:rsidP="00636276">
            <w:r>
              <w:t>used in</w:t>
            </w:r>
          </w:p>
        </w:tc>
        <w:tc>
          <w:tcPr>
            <w:tcW w:w="2268" w:type="dxa"/>
            <w:shd w:val="clear" w:color="auto" w:fill="FFFFFF"/>
          </w:tcPr>
          <w:p w14:paraId="7D05AF98" w14:textId="56354F0A" w:rsidR="00636276" w:rsidRDefault="00636276" w:rsidP="00636276">
            <w:hyperlink w:anchor="Deliverable14454" w:history="1">
              <w:r>
                <w:rPr>
                  <w:rStyle w:val="Hyperlink"/>
                </w:rPr>
                <w:t>System Component</w:t>
              </w:r>
            </w:hyperlink>
          </w:p>
        </w:tc>
        <w:tc>
          <w:tcPr>
            <w:tcW w:w="5101" w:type="dxa"/>
            <w:shd w:val="clear" w:color="auto" w:fill="FFFFFF"/>
          </w:tcPr>
          <w:p w14:paraId="5E2E570C" w14:textId="1BCE4F50" w:rsidR="00636276" w:rsidRDefault="00636276" w:rsidP="00636276">
            <w:r>
              <w:t>Context system component of the usage</w:t>
            </w:r>
          </w:p>
        </w:tc>
      </w:tr>
      <w:tr w:rsidR="00636276" w14:paraId="0A141DEC" w14:textId="77777777" w:rsidTr="00636276">
        <w:tblPrEx>
          <w:tblCellMar>
            <w:bottom w:w="0" w:type="dxa"/>
          </w:tblCellMar>
        </w:tblPrEx>
        <w:tc>
          <w:tcPr>
            <w:tcW w:w="2268" w:type="dxa"/>
            <w:shd w:val="clear" w:color="auto" w:fill="FFFFFF"/>
          </w:tcPr>
          <w:p w14:paraId="52CD26A4" w14:textId="667DE8B0" w:rsidR="00636276" w:rsidRDefault="00636276" w:rsidP="00636276">
            <w:r>
              <w:t>used at location in</w:t>
            </w:r>
          </w:p>
        </w:tc>
        <w:tc>
          <w:tcPr>
            <w:tcW w:w="2268" w:type="dxa"/>
            <w:shd w:val="clear" w:color="auto" w:fill="FFFFFF"/>
          </w:tcPr>
          <w:p w14:paraId="23504190" w14:textId="52EA23AB" w:rsidR="00636276" w:rsidRDefault="00636276" w:rsidP="00636276">
            <w:hyperlink w:anchor="Deliverable13422" w:history="1">
              <w:r>
                <w:rPr>
                  <w:rStyle w:val="Hyperlink"/>
                </w:rPr>
                <w:t>Mechanical Component</w:t>
              </w:r>
            </w:hyperlink>
          </w:p>
        </w:tc>
        <w:tc>
          <w:tcPr>
            <w:tcW w:w="5101" w:type="dxa"/>
            <w:shd w:val="clear" w:color="auto" w:fill="FFFFFF"/>
          </w:tcPr>
          <w:p w14:paraId="58EFFEF0" w14:textId="3B0C5D9B" w:rsidR="00636276" w:rsidRDefault="00636276" w:rsidP="00636276">
            <w:r>
              <w:t>Context element of a located usage</w:t>
            </w:r>
          </w:p>
        </w:tc>
      </w:tr>
      <w:tr w:rsidR="00636276" w14:paraId="6E99A7A8" w14:textId="77777777" w:rsidTr="00636276">
        <w:tblPrEx>
          <w:tblCellMar>
            <w:bottom w:w="0" w:type="dxa"/>
          </w:tblCellMar>
        </w:tblPrEx>
        <w:tc>
          <w:tcPr>
            <w:tcW w:w="2268" w:type="dxa"/>
            <w:shd w:val="clear" w:color="auto" w:fill="FFFFFF"/>
          </w:tcPr>
          <w:p w14:paraId="7E878290" w14:textId="7BE17450" w:rsidR="00636276" w:rsidRDefault="00636276" w:rsidP="00636276">
            <w:r>
              <w:t>specialism of</w:t>
            </w:r>
          </w:p>
        </w:tc>
        <w:tc>
          <w:tcPr>
            <w:tcW w:w="2268" w:type="dxa"/>
            <w:shd w:val="clear" w:color="auto" w:fill="FFFFFF"/>
          </w:tcPr>
          <w:p w14:paraId="2FA8D496" w14:textId="147D5FCE" w:rsidR="00636276" w:rsidRDefault="00636276" w:rsidP="00636276">
            <w:hyperlink w:anchor="Deliverable13484" w:history="1">
              <w:r>
                <w:rPr>
                  <w:rStyle w:val="Hyperlink"/>
                </w:rPr>
                <w:t>Electric/Electronic Port</w:t>
              </w:r>
            </w:hyperlink>
          </w:p>
        </w:tc>
        <w:tc>
          <w:tcPr>
            <w:tcW w:w="5101" w:type="dxa"/>
            <w:shd w:val="clear" w:color="auto" w:fill="FFFFFF"/>
          </w:tcPr>
          <w:p w14:paraId="7AF04525" w14:textId="6BA21283" w:rsidR="00636276" w:rsidRDefault="00636276" w:rsidP="00636276">
            <w:r>
              <w:t>More generic item</w:t>
            </w:r>
          </w:p>
        </w:tc>
      </w:tr>
      <w:tr w:rsidR="00636276" w14:paraId="072ADCA2" w14:textId="77777777" w:rsidTr="00636276">
        <w:tblPrEx>
          <w:tblCellMar>
            <w:bottom w:w="0" w:type="dxa"/>
          </w:tblCellMar>
        </w:tblPrEx>
        <w:tc>
          <w:tcPr>
            <w:tcW w:w="2268" w:type="dxa"/>
            <w:shd w:val="clear" w:color="auto" w:fill="FFFFFF"/>
          </w:tcPr>
          <w:p w14:paraId="4628E0B0" w14:textId="79763790" w:rsidR="00636276" w:rsidRDefault="00636276" w:rsidP="00636276">
            <w:r>
              <w:t>operated by</w:t>
            </w:r>
          </w:p>
        </w:tc>
        <w:tc>
          <w:tcPr>
            <w:tcW w:w="2268" w:type="dxa"/>
            <w:shd w:val="clear" w:color="auto" w:fill="FFFFFF"/>
          </w:tcPr>
          <w:p w14:paraId="2940AA90" w14:textId="7F1FF1A6" w:rsidR="00636276" w:rsidRDefault="00636276" w:rsidP="00636276">
            <w:hyperlink w:anchor="Deliverable13359" w:history="1">
              <w:r>
                <w:rPr>
                  <w:rStyle w:val="Hyperlink"/>
                </w:rPr>
                <w:t>Role</w:t>
              </w:r>
            </w:hyperlink>
          </w:p>
        </w:tc>
        <w:tc>
          <w:tcPr>
            <w:tcW w:w="5101" w:type="dxa"/>
            <w:shd w:val="clear" w:color="auto" w:fill="FFFFFF"/>
          </w:tcPr>
          <w:p w14:paraId="30DC1BFF" w14:textId="59B8E756" w:rsidR="00636276" w:rsidRDefault="00636276" w:rsidP="00636276">
            <w:r>
              <w:t>Interacting role</w:t>
            </w:r>
          </w:p>
        </w:tc>
      </w:tr>
      <w:tr w:rsidR="00636276" w14:paraId="5121BD24" w14:textId="77777777" w:rsidTr="00636276">
        <w:tblPrEx>
          <w:tblCellMar>
            <w:bottom w:w="0" w:type="dxa"/>
          </w:tblCellMar>
        </w:tblPrEx>
        <w:tc>
          <w:tcPr>
            <w:tcW w:w="2268" w:type="dxa"/>
            <w:shd w:val="clear" w:color="auto" w:fill="FFFFFF"/>
          </w:tcPr>
          <w:p w14:paraId="37E1F910" w14:textId="1F1ED3B3" w:rsidR="00636276" w:rsidRDefault="00636276" w:rsidP="00636276">
            <w:r>
              <w:t>type of</w:t>
            </w:r>
          </w:p>
        </w:tc>
        <w:tc>
          <w:tcPr>
            <w:tcW w:w="2268" w:type="dxa"/>
            <w:shd w:val="clear" w:color="auto" w:fill="FFFFFF"/>
          </w:tcPr>
          <w:p w14:paraId="731CAB0F" w14:textId="054FE27B" w:rsidR="00636276" w:rsidRDefault="00636276" w:rsidP="00636276">
            <w:hyperlink w:anchor="Deliverable14457" w:history="1">
              <w:r>
                <w:rPr>
                  <w:rStyle w:val="Hyperlink"/>
                </w:rPr>
                <w:t>Component Connection</w:t>
              </w:r>
            </w:hyperlink>
          </w:p>
        </w:tc>
        <w:tc>
          <w:tcPr>
            <w:tcW w:w="5101" w:type="dxa"/>
            <w:shd w:val="clear" w:color="auto" w:fill="FFFFFF"/>
          </w:tcPr>
          <w:p w14:paraId="2DDB4CE5" w14:textId="77777777" w:rsidR="00636276" w:rsidRDefault="00636276" w:rsidP="00636276"/>
        </w:tc>
      </w:tr>
    </w:tbl>
    <w:p w14:paraId="20B05B11" w14:textId="02222754"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2DF3684" w14:textId="77777777" w:rsidTr="00636276">
        <w:tblPrEx>
          <w:tblCellMar>
            <w:bottom w:w="0" w:type="dxa"/>
          </w:tblCellMar>
        </w:tblPrEx>
        <w:tc>
          <w:tcPr>
            <w:tcW w:w="2268" w:type="dxa"/>
            <w:shd w:val="clear" w:color="auto" w:fill="FFFFFF"/>
          </w:tcPr>
          <w:p w14:paraId="10584982" w14:textId="77777777" w:rsidR="00636276" w:rsidRDefault="00636276" w:rsidP="00636276"/>
        </w:tc>
        <w:tc>
          <w:tcPr>
            <w:tcW w:w="2268" w:type="dxa"/>
            <w:shd w:val="clear" w:color="auto" w:fill="FFFFFF"/>
          </w:tcPr>
          <w:p w14:paraId="2608CA1C" w14:textId="77777777" w:rsidR="00636276" w:rsidRDefault="00636276" w:rsidP="00636276"/>
        </w:tc>
        <w:tc>
          <w:tcPr>
            <w:tcW w:w="5101" w:type="dxa"/>
            <w:shd w:val="clear" w:color="auto" w:fill="FFFFFF"/>
          </w:tcPr>
          <w:p w14:paraId="3A3E4B65" w14:textId="07E7D3E7" w:rsidR="00636276" w:rsidRDefault="00636276" w:rsidP="00636276">
            <w:r>
              <w:t>Parent element</w:t>
            </w:r>
          </w:p>
        </w:tc>
      </w:tr>
      <w:tr w:rsidR="00636276" w14:paraId="6311ECF3" w14:textId="77777777" w:rsidTr="00636276">
        <w:tblPrEx>
          <w:tblCellMar>
            <w:bottom w:w="0" w:type="dxa"/>
          </w:tblCellMar>
        </w:tblPrEx>
        <w:tc>
          <w:tcPr>
            <w:tcW w:w="2268" w:type="dxa"/>
            <w:shd w:val="clear" w:color="auto" w:fill="FFFFFF"/>
          </w:tcPr>
          <w:p w14:paraId="5476364F" w14:textId="77777777" w:rsidR="00636276" w:rsidRDefault="00636276" w:rsidP="00636276"/>
        </w:tc>
        <w:tc>
          <w:tcPr>
            <w:tcW w:w="2268" w:type="dxa"/>
            <w:shd w:val="clear" w:color="auto" w:fill="FFFFFF"/>
          </w:tcPr>
          <w:p w14:paraId="560E5F2C" w14:textId="77777777" w:rsidR="00636276" w:rsidRDefault="00636276" w:rsidP="00636276"/>
        </w:tc>
        <w:tc>
          <w:tcPr>
            <w:tcW w:w="5101" w:type="dxa"/>
            <w:shd w:val="clear" w:color="auto" w:fill="FFFFFF"/>
          </w:tcPr>
          <w:p w14:paraId="0065F919" w14:textId="05FF5898" w:rsidR="00636276" w:rsidRDefault="00636276" w:rsidP="00636276">
            <w:r>
              <w:t>More generic item</w:t>
            </w:r>
          </w:p>
        </w:tc>
      </w:tr>
    </w:tbl>
    <w:p w14:paraId="5AF1CF03" w14:textId="6C3FC01A" w:rsidR="00636276" w:rsidRDefault="00636276" w:rsidP="00636276">
      <w:pPr>
        <w:pStyle w:val="berschrift5"/>
      </w:pPr>
      <w:bookmarkStart w:id="85" w:name="Deliverable13480"/>
      <w:r>
        <w:t>Electric/Electronic Connection</w:t>
      </w:r>
      <w:bookmarkEnd w:id="85"/>
    </w:p>
    <w:p w14:paraId="0316C29D" w14:textId="1B34BC75" w:rsidR="00636276" w:rsidRDefault="00636276" w:rsidP="00636276">
      <w:r>
        <w:t>Represents an electric/electronic connection</w:t>
      </w:r>
    </w:p>
    <w:p w14:paraId="32FE47D0" w14:textId="77777777" w:rsidR="00636276" w:rsidRDefault="00636276" w:rsidP="00636276">
      <w:pPr>
        <w:keepNext/>
      </w:pPr>
      <w:r>
        <w:rPr>
          <w:noProof/>
        </w:rPr>
        <w:drawing>
          <wp:inline distT="0" distB="0" distL="0" distR="0" wp14:anchorId="4323EC69" wp14:editId="109F55DB">
            <wp:extent cx="857370" cy="857370"/>
            <wp:effectExtent l="0" t="0" r="0" b="0"/>
            <wp:docPr id="174257143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143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862486A" w14:textId="70706D04" w:rsidR="00636276" w:rsidRDefault="00636276" w:rsidP="00636276">
      <w:pPr>
        <w:pStyle w:val="Beschriftung"/>
      </w:pPr>
      <w:r>
        <w:t xml:space="preserve">Figure </w:t>
      </w:r>
      <w:fldSimple w:instr=" SEQ Figure \* ARABIC ">
        <w:r>
          <w:rPr>
            <w:noProof/>
          </w:rPr>
          <w:t>97</w:t>
        </w:r>
      </w:fldSimple>
      <w:r>
        <w:t xml:space="preserve"> Icon</w:t>
      </w:r>
    </w:p>
    <w:p w14:paraId="679C7D4F" w14:textId="77777777" w:rsidR="00636276" w:rsidRDefault="00636276" w:rsidP="00636276">
      <w:pPr>
        <w:keepNext/>
      </w:pPr>
      <w:r>
        <w:rPr>
          <w:noProof/>
        </w:rPr>
        <w:lastRenderedPageBreak/>
        <w:drawing>
          <wp:inline distT="0" distB="0" distL="0" distR="0" wp14:anchorId="31DE97C1" wp14:editId="1A60DA31">
            <wp:extent cx="6119495" cy="2034540"/>
            <wp:effectExtent l="0" t="0" r="0" b="3810"/>
            <wp:docPr id="1875185067"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506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19495" cy="2034540"/>
                    </a:xfrm>
                    <a:prstGeom prst="rect">
                      <a:avLst/>
                    </a:prstGeom>
                  </pic:spPr>
                </pic:pic>
              </a:graphicData>
            </a:graphic>
          </wp:inline>
        </w:drawing>
      </w:r>
    </w:p>
    <w:p w14:paraId="23273FEE" w14:textId="53008153" w:rsidR="00636276" w:rsidRDefault="00636276" w:rsidP="00636276">
      <w:pPr>
        <w:pStyle w:val="Beschriftung"/>
      </w:pPr>
      <w:r>
        <w:t xml:space="preserve">Figure </w:t>
      </w:r>
      <w:fldSimple w:instr=" SEQ Figure \* ARABIC ">
        <w:r>
          <w:rPr>
            <w:noProof/>
          </w:rPr>
          <w:t>98</w:t>
        </w:r>
      </w:fldSimple>
      <w:r>
        <w:t xml:space="preserve"> Class Context Diagram 'Electric Electronic Connection'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1C1CF8B" w14:textId="77777777" w:rsidTr="00636276">
        <w:tblPrEx>
          <w:tblCellMar>
            <w:bottom w:w="0" w:type="dxa"/>
          </w:tblCellMar>
        </w:tblPrEx>
        <w:tc>
          <w:tcPr>
            <w:tcW w:w="2268" w:type="dxa"/>
            <w:shd w:val="clear" w:color="auto" w:fill="FFFFFF"/>
          </w:tcPr>
          <w:p w14:paraId="7BB33BBA" w14:textId="1C0F0F39" w:rsidR="00636276" w:rsidRDefault="00636276" w:rsidP="00636276">
            <w:r w:rsidRPr="00636276">
              <w:rPr>
                <w:rStyle w:val="Fett"/>
              </w:rPr>
              <w:t>Generalizations</w:t>
            </w:r>
          </w:p>
        </w:tc>
        <w:tc>
          <w:tcPr>
            <w:tcW w:w="7369" w:type="dxa"/>
            <w:shd w:val="clear" w:color="auto" w:fill="FFFFFF"/>
          </w:tcPr>
          <w:p w14:paraId="2607512C" w14:textId="49D2BA16" w:rsidR="00636276" w:rsidRDefault="00636276" w:rsidP="00636276">
            <w:hyperlink w:anchor="Deliverable14457" w:history="1">
              <w:r>
                <w:rPr>
                  <w:rStyle w:val="Hyperlink"/>
                </w:rPr>
                <w:t>Component Connection</w:t>
              </w:r>
            </w:hyperlink>
          </w:p>
        </w:tc>
      </w:tr>
      <w:tr w:rsidR="00636276" w14:paraId="59BAC703" w14:textId="77777777" w:rsidTr="00636276">
        <w:tblPrEx>
          <w:tblCellMar>
            <w:bottom w:w="0" w:type="dxa"/>
          </w:tblCellMar>
        </w:tblPrEx>
        <w:tc>
          <w:tcPr>
            <w:tcW w:w="2268" w:type="dxa"/>
            <w:shd w:val="clear" w:color="auto" w:fill="FFFFFF"/>
          </w:tcPr>
          <w:p w14:paraId="265B1543" w14:textId="2A544689" w:rsidR="00636276" w:rsidRPr="00636276" w:rsidRDefault="00636276" w:rsidP="00636276">
            <w:pPr>
              <w:rPr>
                <w:rStyle w:val="Fett"/>
              </w:rPr>
            </w:pPr>
            <w:r w:rsidRPr="00636276">
              <w:rPr>
                <w:rStyle w:val="Fett"/>
              </w:rPr>
              <w:t>Delivered by</w:t>
            </w:r>
          </w:p>
        </w:tc>
        <w:tc>
          <w:tcPr>
            <w:tcW w:w="7369" w:type="dxa"/>
            <w:shd w:val="clear" w:color="auto" w:fill="FFFFFF"/>
          </w:tcPr>
          <w:p w14:paraId="0F4B6051" w14:textId="65C368A3" w:rsidR="00636276" w:rsidRDefault="00636276" w:rsidP="00636276">
            <w:hyperlink w:anchor="Activity2537" w:history="1">
              <w:r>
                <w:rPr>
                  <w:rStyle w:val="Hyperlink"/>
                </w:rPr>
                <w:t>Electrical/Electronical Design</w:t>
              </w:r>
            </w:hyperlink>
          </w:p>
        </w:tc>
      </w:tr>
      <w:tr w:rsidR="00636276" w14:paraId="62C81041" w14:textId="77777777" w:rsidTr="00636276">
        <w:tblPrEx>
          <w:tblCellMar>
            <w:bottom w:w="0" w:type="dxa"/>
          </w:tblCellMar>
        </w:tblPrEx>
        <w:tc>
          <w:tcPr>
            <w:tcW w:w="2268" w:type="dxa"/>
            <w:shd w:val="clear" w:color="auto" w:fill="FFFFFF"/>
          </w:tcPr>
          <w:p w14:paraId="09D39115" w14:textId="7DEA9E99" w:rsidR="00636276" w:rsidRPr="00636276" w:rsidRDefault="00636276" w:rsidP="00636276">
            <w:pPr>
              <w:rPr>
                <w:rStyle w:val="Fett"/>
              </w:rPr>
            </w:pPr>
            <w:r w:rsidRPr="00636276">
              <w:rPr>
                <w:rStyle w:val="Fett"/>
              </w:rPr>
              <w:t>Delivered to</w:t>
            </w:r>
          </w:p>
        </w:tc>
        <w:tc>
          <w:tcPr>
            <w:tcW w:w="7369" w:type="dxa"/>
            <w:shd w:val="clear" w:color="auto" w:fill="FFFFFF"/>
          </w:tcPr>
          <w:p w14:paraId="0CF21848" w14:textId="77777777" w:rsidR="00636276" w:rsidRDefault="00636276" w:rsidP="00636276">
            <w:hyperlink w:anchor="Activity2538" w:history="1">
              <w:r>
                <w:rPr>
                  <w:rStyle w:val="Hyperlink"/>
                </w:rPr>
                <w:t>Software Engineering</w:t>
              </w:r>
            </w:hyperlink>
          </w:p>
          <w:p w14:paraId="1DF875B2" w14:textId="77777777" w:rsidR="00636276" w:rsidRDefault="00636276" w:rsidP="00636276">
            <w:hyperlink w:anchor="Activity2539" w:history="1">
              <w:r>
                <w:rPr>
                  <w:rStyle w:val="Hyperlink"/>
                </w:rPr>
                <w:t>Electrical/Mechanical Design Collaboration</w:t>
              </w:r>
            </w:hyperlink>
          </w:p>
          <w:p w14:paraId="09ED9209" w14:textId="77777777" w:rsidR="00636276" w:rsidRDefault="00636276" w:rsidP="00636276">
            <w:hyperlink w:anchor="Activity2541" w:history="1">
              <w:r>
                <w:rPr>
                  <w:rStyle w:val="Hyperlink"/>
                </w:rPr>
                <w:t>Plan and prepare Simulation</w:t>
              </w:r>
            </w:hyperlink>
          </w:p>
          <w:p w14:paraId="71E2B534" w14:textId="77777777" w:rsidR="00636276" w:rsidRDefault="00636276" w:rsidP="00636276">
            <w:hyperlink w:anchor="Activity2542" w:history="1">
              <w:r>
                <w:rPr>
                  <w:rStyle w:val="Hyperlink"/>
                </w:rPr>
                <w:t>Prepare Testing</w:t>
              </w:r>
            </w:hyperlink>
          </w:p>
          <w:p w14:paraId="0B4A5357" w14:textId="77777777" w:rsidR="00636276" w:rsidRDefault="00636276" w:rsidP="00636276">
            <w:hyperlink w:anchor="Activity2544" w:history="1">
              <w:r>
                <w:rPr>
                  <w:rStyle w:val="Hyperlink"/>
                </w:rPr>
                <w:t>Process Planning</w:t>
              </w:r>
            </w:hyperlink>
          </w:p>
          <w:p w14:paraId="2288B27B" w14:textId="77777777" w:rsidR="00636276" w:rsidRDefault="00636276" w:rsidP="00636276">
            <w:hyperlink w:anchor="Activity2665" w:history="1">
              <w:r>
                <w:rPr>
                  <w:rStyle w:val="Hyperlink"/>
                </w:rPr>
                <w:t>Inspection Planning</w:t>
              </w:r>
            </w:hyperlink>
          </w:p>
          <w:p w14:paraId="312B33CA" w14:textId="77777777" w:rsidR="00636276" w:rsidRDefault="00636276" w:rsidP="00636276">
            <w:hyperlink w:anchor="Activity3044" w:history="1">
              <w:r>
                <w:rPr>
                  <w:rStyle w:val="Hyperlink"/>
                </w:rPr>
                <w:t>Cost Calculation</w:t>
              </w:r>
            </w:hyperlink>
          </w:p>
          <w:p w14:paraId="4E527228" w14:textId="77777777" w:rsidR="00636276" w:rsidRDefault="00636276" w:rsidP="00636276">
            <w:hyperlink w:anchor="Activity2545" w:history="1">
              <w:r>
                <w:rPr>
                  <w:rStyle w:val="Hyperlink"/>
                </w:rPr>
                <w:t>Plant Layout</w:t>
              </w:r>
            </w:hyperlink>
          </w:p>
          <w:p w14:paraId="1B4F800E" w14:textId="77777777" w:rsidR="00636276" w:rsidRDefault="00636276" w:rsidP="00636276">
            <w:hyperlink w:anchor="Activity2546" w:history="1">
              <w:r>
                <w:rPr>
                  <w:rStyle w:val="Hyperlink"/>
                </w:rPr>
                <w:t>Tools &amp; Equipment Design</w:t>
              </w:r>
            </w:hyperlink>
          </w:p>
          <w:p w14:paraId="1F15E297" w14:textId="77777777" w:rsidR="00636276" w:rsidRDefault="00636276" w:rsidP="00636276">
            <w:hyperlink w:anchor="Activity2663" w:history="1">
              <w:r>
                <w:rPr>
                  <w:rStyle w:val="Hyperlink"/>
                </w:rPr>
                <w:t>Product Usage</w:t>
              </w:r>
            </w:hyperlink>
          </w:p>
          <w:p w14:paraId="3CBFC0D6" w14:textId="77777777" w:rsidR="00636276" w:rsidRDefault="00636276" w:rsidP="00636276">
            <w:hyperlink w:anchor="Activity2664" w:history="1">
              <w:r>
                <w:rPr>
                  <w:rStyle w:val="Hyperlink"/>
                </w:rPr>
                <w:t>Maintenance &amp; Service</w:t>
              </w:r>
            </w:hyperlink>
          </w:p>
          <w:p w14:paraId="59A082C8" w14:textId="77777777" w:rsidR="00636276" w:rsidRDefault="00636276" w:rsidP="00636276">
            <w:hyperlink w:anchor="Activity3043" w:history="1">
              <w:r>
                <w:rPr>
                  <w:rStyle w:val="Hyperlink"/>
                </w:rPr>
                <w:t>Disassembly &amp; Recycling</w:t>
              </w:r>
            </w:hyperlink>
          </w:p>
          <w:p w14:paraId="14718A01" w14:textId="72BCF17A" w:rsidR="00636276" w:rsidRDefault="00636276" w:rsidP="00636276">
            <w:hyperlink w:anchor="Activity2666" w:history="1">
              <w:r>
                <w:rPr>
                  <w:rStyle w:val="Hyperlink"/>
                </w:rPr>
                <w:t>Procurement</w:t>
              </w:r>
            </w:hyperlink>
          </w:p>
        </w:tc>
      </w:tr>
    </w:tbl>
    <w:p w14:paraId="36055ADB" w14:textId="78AC805D"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ADDC518" w14:textId="77777777" w:rsidTr="00636276">
        <w:tblPrEx>
          <w:tblCellMar>
            <w:bottom w:w="0" w:type="dxa"/>
          </w:tblCellMar>
        </w:tblPrEx>
        <w:tc>
          <w:tcPr>
            <w:tcW w:w="2268" w:type="dxa"/>
            <w:shd w:val="clear" w:color="auto" w:fill="FFFFFF"/>
          </w:tcPr>
          <w:p w14:paraId="3B850F97" w14:textId="16A267FE" w:rsidR="00636276" w:rsidRDefault="00636276" w:rsidP="00636276">
            <w:r>
              <w:t>Identifier</w:t>
            </w:r>
          </w:p>
        </w:tc>
        <w:tc>
          <w:tcPr>
            <w:tcW w:w="2268" w:type="dxa"/>
            <w:shd w:val="clear" w:color="auto" w:fill="FFFFFF"/>
          </w:tcPr>
          <w:p w14:paraId="7AB3EB5E" w14:textId="4E29554F" w:rsidR="00636276" w:rsidRDefault="00636276" w:rsidP="00636276">
            <w:hyperlink w:anchor="Deliverable16441" w:history="1">
              <w:r>
                <w:rPr>
                  <w:rStyle w:val="Hyperlink"/>
                </w:rPr>
                <w:t>xs:string</w:t>
              </w:r>
            </w:hyperlink>
          </w:p>
        </w:tc>
        <w:tc>
          <w:tcPr>
            <w:tcW w:w="5101" w:type="dxa"/>
            <w:shd w:val="clear" w:color="auto" w:fill="FFFFFF"/>
          </w:tcPr>
          <w:p w14:paraId="63597B58" w14:textId="13843D78" w:rsidR="00636276" w:rsidRDefault="00636276" w:rsidP="00636276">
            <w:r>
              <w:t>Unambiguous identifier of the element</w:t>
            </w:r>
          </w:p>
        </w:tc>
      </w:tr>
      <w:tr w:rsidR="00636276" w14:paraId="782C0A2C" w14:textId="77777777" w:rsidTr="00636276">
        <w:tblPrEx>
          <w:tblCellMar>
            <w:bottom w:w="0" w:type="dxa"/>
          </w:tblCellMar>
        </w:tblPrEx>
        <w:tc>
          <w:tcPr>
            <w:tcW w:w="2268" w:type="dxa"/>
            <w:shd w:val="clear" w:color="auto" w:fill="FFFFFF"/>
          </w:tcPr>
          <w:p w14:paraId="1263397C" w14:textId="7255D3F5" w:rsidR="00636276" w:rsidRDefault="00636276" w:rsidP="00636276">
            <w:r>
              <w:t>Number</w:t>
            </w:r>
          </w:p>
        </w:tc>
        <w:tc>
          <w:tcPr>
            <w:tcW w:w="2268" w:type="dxa"/>
            <w:shd w:val="clear" w:color="auto" w:fill="FFFFFF"/>
          </w:tcPr>
          <w:p w14:paraId="03A11414" w14:textId="00E7D744" w:rsidR="00636276" w:rsidRDefault="00636276" w:rsidP="00636276">
            <w:hyperlink w:anchor="Deliverable16441" w:history="1">
              <w:r>
                <w:rPr>
                  <w:rStyle w:val="Hyperlink"/>
                </w:rPr>
                <w:t>xs:string</w:t>
              </w:r>
            </w:hyperlink>
          </w:p>
        </w:tc>
        <w:tc>
          <w:tcPr>
            <w:tcW w:w="5101" w:type="dxa"/>
            <w:shd w:val="clear" w:color="auto" w:fill="FFFFFF"/>
          </w:tcPr>
          <w:p w14:paraId="558C086C" w14:textId="5CA7AA14" w:rsidR="00636276" w:rsidRDefault="00636276" w:rsidP="00636276">
            <w:r>
              <w:t>Legible number or name of the element, i. e. part number</w:t>
            </w:r>
          </w:p>
        </w:tc>
      </w:tr>
      <w:tr w:rsidR="00636276" w14:paraId="0363E083" w14:textId="77777777" w:rsidTr="00636276">
        <w:tblPrEx>
          <w:tblCellMar>
            <w:bottom w:w="0" w:type="dxa"/>
          </w:tblCellMar>
        </w:tblPrEx>
        <w:tc>
          <w:tcPr>
            <w:tcW w:w="2268" w:type="dxa"/>
            <w:shd w:val="clear" w:color="auto" w:fill="FFFFFF"/>
          </w:tcPr>
          <w:p w14:paraId="06B3AE94" w14:textId="6027E548" w:rsidR="00636276" w:rsidRDefault="00636276" w:rsidP="00636276">
            <w:r>
              <w:t>Title</w:t>
            </w:r>
          </w:p>
        </w:tc>
        <w:tc>
          <w:tcPr>
            <w:tcW w:w="2268" w:type="dxa"/>
            <w:shd w:val="clear" w:color="auto" w:fill="FFFFFF"/>
          </w:tcPr>
          <w:p w14:paraId="363D1A04" w14:textId="184274FA" w:rsidR="00636276" w:rsidRDefault="00636276" w:rsidP="00636276">
            <w:hyperlink w:anchor="Deliverable16441" w:history="1">
              <w:r>
                <w:rPr>
                  <w:rStyle w:val="Hyperlink"/>
                </w:rPr>
                <w:t>xs:string</w:t>
              </w:r>
            </w:hyperlink>
          </w:p>
        </w:tc>
        <w:tc>
          <w:tcPr>
            <w:tcW w:w="5101" w:type="dxa"/>
            <w:shd w:val="clear" w:color="auto" w:fill="FFFFFF"/>
          </w:tcPr>
          <w:p w14:paraId="611BD269" w14:textId="474452B7" w:rsidR="00636276" w:rsidRDefault="00636276" w:rsidP="00636276">
            <w:r>
              <w:t>Title of the element</w:t>
            </w:r>
          </w:p>
        </w:tc>
      </w:tr>
      <w:tr w:rsidR="00636276" w14:paraId="386C5124" w14:textId="77777777" w:rsidTr="00636276">
        <w:tblPrEx>
          <w:tblCellMar>
            <w:bottom w:w="0" w:type="dxa"/>
          </w:tblCellMar>
        </w:tblPrEx>
        <w:tc>
          <w:tcPr>
            <w:tcW w:w="2268" w:type="dxa"/>
            <w:shd w:val="clear" w:color="auto" w:fill="FFFFFF"/>
          </w:tcPr>
          <w:p w14:paraId="7C5863B5" w14:textId="2DFF3B9A" w:rsidR="00636276" w:rsidRDefault="00636276" w:rsidP="00636276">
            <w:r>
              <w:t>Description</w:t>
            </w:r>
          </w:p>
        </w:tc>
        <w:tc>
          <w:tcPr>
            <w:tcW w:w="2268" w:type="dxa"/>
            <w:shd w:val="clear" w:color="auto" w:fill="FFFFFF"/>
          </w:tcPr>
          <w:p w14:paraId="65F6019A" w14:textId="14434E6A" w:rsidR="00636276" w:rsidRDefault="00636276" w:rsidP="00636276">
            <w:hyperlink w:anchor="Deliverable16441" w:history="1">
              <w:r>
                <w:rPr>
                  <w:rStyle w:val="Hyperlink"/>
                </w:rPr>
                <w:t>xs:string</w:t>
              </w:r>
            </w:hyperlink>
          </w:p>
        </w:tc>
        <w:tc>
          <w:tcPr>
            <w:tcW w:w="5101" w:type="dxa"/>
            <w:shd w:val="clear" w:color="auto" w:fill="FFFFFF"/>
          </w:tcPr>
          <w:p w14:paraId="29A84BAF" w14:textId="2F898CF4" w:rsidR="00636276" w:rsidRDefault="00636276" w:rsidP="00636276">
            <w:r>
              <w:t>Description of the element</w:t>
            </w:r>
          </w:p>
        </w:tc>
      </w:tr>
      <w:tr w:rsidR="00636276" w14:paraId="4876F3A7" w14:textId="77777777" w:rsidTr="00636276">
        <w:tblPrEx>
          <w:tblCellMar>
            <w:bottom w:w="0" w:type="dxa"/>
          </w:tblCellMar>
        </w:tblPrEx>
        <w:tc>
          <w:tcPr>
            <w:tcW w:w="2268" w:type="dxa"/>
            <w:shd w:val="clear" w:color="auto" w:fill="FFFFFF"/>
          </w:tcPr>
          <w:p w14:paraId="48A6475B" w14:textId="620DF3AB" w:rsidR="00636276" w:rsidRDefault="00636276" w:rsidP="00636276">
            <w:r>
              <w:t>Type</w:t>
            </w:r>
          </w:p>
        </w:tc>
        <w:tc>
          <w:tcPr>
            <w:tcW w:w="2268" w:type="dxa"/>
            <w:shd w:val="clear" w:color="auto" w:fill="FFFFFF"/>
          </w:tcPr>
          <w:p w14:paraId="2E0C54C9" w14:textId="26AE1081" w:rsidR="00636276" w:rsidRDefault="00636276" w:rsidP="00636276">
            <w:hyperlink w:anchor="Deliverable16441" w:history="1">
              <w:r>
                <w:rPr>
                  <w:rStyle w:val="Hyperlink"/>
                </w:rPr>
                <w:t>xs:string</w:t>
              </w:r>
            </w:hyperlink>
          </w:p>
        </w:tc>
        <w:tc>
          <w:tcPr>
            <w:tcW w:w="5101" w:type="dxa"/>
            <w:shd w:val="clear" w:color="auto" w:fill="FFFFFF"/>
          </w:tcPr>
          <w:p w14:paraId="2A1D7DFC" w14:textId="44151E49" w:rsidR="00636276" w:rsidRDefault="00636276" w:rsidP="00636276">
            <w:r>
              <w:t>Type of an element</w:t>
            </w:r>
          </w:p>
        </w:tc>
      </w:tr>
      <w:tr w:rsidR="00636276" w14:paraId="494AF4F5" w14:textId="77777777" w:rsidTr="00636276">
        <w:tblPrEx>
          <w:tblCellMar>
            <w:bottom w:w="0" w:type="dxa"/>
          </w:tblCellMar>
        </w:tblPrEx>
        <w:tc>
          <w:tcPr>
            <w:tcW w:w="2268" w:type="dxa"/>
            <w:shd w:val="clear" w:color="auto" w:fill="FFFFFF"/>
          </w:tcPr>
          <w:p w14:paraId="586F9C1B" w14:textId="456DE7DC" w:rsidR="00636276" w:rsidRDefault="00636276" w:rsidP="00636276">
            <w:r>
              <w:t>DateTime</w:t>
            </w:r>
          </w:p>
        </w:tc>
        <w:tc>
          <w:tcPr>
            <w:tcW w:w="2268" w:type="dxa"/>
            <w:shd w:val="clear" w:color="auto" w:fill="FFFFFF"/>
          </w:tcPr>
          <w:p w14:paraId="4CC4AC8C" w14:textId="5732E694" w:rsidR="00636276" w:rsidRDefault="00636276" w:rsidP="00636276">
            <w:hyperlink w:anchor="Deliverable16500" w:history="1">
              <w:r>
                <w:rPr>
                  <w:rStyle w:val="Hyperlink"/>
                </w:rPr>
                <w:t>xs:dateTime</w:t>
              </w:r>
            </w:hyperlink>
          </w:p>
        </w:tc>
        <w:tc>
          <w:tcPr>
            <w:tcW w:w="5101" w:type="dxa"/>
            <w:shd w:val="clear" w:color="auto" w:fill="FFFFFF"/>
          </w:tcPr>
          <w:p w14:paraId="301C508D" w14:textId="2913A734" w:rsidR="00636276" w:rsidRDefault="00636276" w:rsidP="00636276">
            <w:r>
              <w:t>Date and time of the element</w:t>
            </w:r>
          </w:p>
        </w:tc>
      </w:tr>
    </w:tbl>
    <w:p w14:paraId="3097A1E3" w14:textId="7076413A"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6EFA629" w14:textId="77777777" w:rsidTr="00636276">
        <w:tblPrEx>
          <w:tblCellMar>
            <w:bottom w:w="0" w:type="dxa"/>
          </w:tblCellMar>
        </w:tblPrEx>
        <w:tc>
          <w:tcPr>
            <w:tcW w:w="2268" w:type="dxa"/>
            <w:shd w:val="clear" w:color="auto" w:fill="FFFFFF"/>
          </w:tcPr>
          <w:p w14:paraId="4D189E97" w14:textId="32C7DAE5" w:rsidR="00636276" w:rsidRDefault="00636276" w:rsidP="00636276">
            <w:r>
              <w:t>part of</w:t>
            </w:r>
          </w:p>
        </w:tc>
        <w:tc>
          <w:tcPr>
            <w:tcW w:w="2268" w:type="dxa"/>
            <w:shd w:val="clear" w:color="auto" w:fill="FFFFFF"/>
          </w:tcPr>
          <w:p w14:paraId="4488D60E" w14:textId="4B113F90" w:rsidR="00636276" w:rsidRDefault="00636276" w:rsidP="00636276">
            <w:hyperlink w:anchor="Deliverable14454" w:history="1">
              <w:r>
                <w:rPr>
                  <w:rStyle w:val="Hyperlink"/>
                </w:rPr>
                <w:t>System Component</w:t>
              </w:r>
            </w:hyperlink>
          </w:p>
        </w:tc>
        <w:tc>
          <w:tcPr>
            <w:tcW w:w="5101" w:type="dxa"/>
            <w:shd w:val="clear" w:color="auto" w:fill="FFFFFF"/>
          </w:tcPr>
          <w:p w14:paraId="5088B0B3" w14:textId="7AF53CCA" w:rsidR="00636276" w:rsidRDefault="00636276" w:rsidP="00636276">
            <w:r>
              <w:t>Parent system component</w:t>
            </w:r>
          </w:p>
        </w:tc>
      </w:tr>
      <w:tr w:rsidR="00636276" w14:paraId="06354B1F" w14:textId="77777777" w:rsidTr="00636276">
        <w:tblPrEx>
          <w:tblCellMar>
            <w:bottom w:w="0" w:type="dxa"/>
          </w:tblCellMar>
        </w:tblPrEx>
        <w:tc>
          <w:tcPr>
            <w:tcW w:w="2268" w:type="dxa"/>
            <w:shd w:val="clear" w:color="auto" w:fill="FFFFFF"/>
          </w:tcPr>
          <w:p w14:paraId="5F207828" w14:textId="0831C5C5" w:rsidR="00636276" w:rsidRDefault="00636276" w:rsidP="00636276">
            <w:r>
              <w:t>used in</w:t>
            </w:r>
          </w:p>
        </w:tc>
        <w:tc>
          <w:tcPr>
            <w:tcW w:w="2268" w:type="dxa"/>
            <w:shd w:val="clear" w:color="auto" w:fill="FFFFFF"/>
          </w:tcPr>
          <w:p w14:paraId="7BAE7157" w14:textId="35964E02" w:rsidR="00636276" w:rsidRDefault="00636276" w:rsidP="00636276">
            <w:hyperlink w:anchor="Deliverable14454" w:history="1">
              <w:r>
                <w:rPr>
                  <w:rStyle w:val="Hyperlink"/>
                </w:rPr>
                <w:t>System Component</w:t>
              </w:r>
            </w:hyperlink>
          </w:p>
        </w:tc>
        <w:tc>
          <w:tcPr>
            <w:tcW w:w="5101" w:type="dxa"/>
            <w:shd w:val="clear" w:color="auto" w:fill="FFFFFF"/>
          </w:tcPr>
          <w:p w14:paraId="6E3F1C80" w14:textId="6E413DCB" w:rsidR="00636276" w:rsidRDefault="00636276" w:rsidP="00636276">
            <w:r>
              <w:t>Context system component of the usage</w:t>
            </w:r>
          </w:p>
        </w:tc>
      </w:tr>
      <w:tr w:rsidR="00636276" w14:paraId="6669DF82" w14:textId="77777777" w:rsidTr="00636276">
        <w:tblPrEx>
          <w:tblCellMar>
            <w:bottom w:w="0" w:type="dxa"/>
          </w:tblCellMar>
        </w:tblPrEx>
        <w:tc>
          <w:tcPr>
            <w:tcW w:w="2268" w:type="dxa"/>
            <w:shd w:val="clear" w:color="auto" w:fill="FFFFFF"/>
          </w:tcPr>
          <w:p w14:paraId="0D8083E8" w14:textId="3E068CC5" w:rsidR="00636276" w:rsidRDefault="00636276" w:rsidP="00636276">
            <w:r>
              <w:t>specialism of</w:t>
            </w:r>
          </w:p>
        </w:tc>
        <w:tc>
          <w:tcPr>
            <w:tcW w:w="2268" w:type="dxa"/>
            <w:shd w:val="clear" w:color="auto" w:fill="FFFFFF"/>
          </w:tcPr>
          <w:p w14:paraId="165112A8" w14:textId="6B242937" w:rsidR="00636276" w:rsidRDefault="00636276" w:rsidP="00636276">
            <w:hyperlink w:anchor="Deliverable13480" w:history="1">
              <w:r>
                <w:rPr>
                  <w:rStyle w:val="Hyperlink"/>
                </w:rPr>
                <w:t>Electric/Electronic Connection</w:t>
              </w:r>
            </w:hyperlink>
          </w:p>
        </w:tc>
        <w:tc>
          <w:tcPr>
            <w:tcW w:w="5101" w:type="dxa"/>
            <w:shd w:val="clear" w:color="auto" w:fill="FFFFFF"/>
          </w:tcPr>
          <w:p w14:paraId="3F45736C" w14:textId="21206ADF" w:rsidR="00636276" w:rsidRDefault="00636276" w:rsidP="00636276">
            <w:r>
              <w:t>More generic item</w:t>
            </w:r>
          </w:p>
        </w:tc>
      </w:tr>
      <w:tr w:rsidR="00636276" w14:paraId="7137DBC8" w14:textId="77777777" w:rsidTr="00636276">
        <w:tblPrEx>
          <w:tblCellMar>
            <w:bottom w:w="0" w:type="dxa"/>
          </w:tblCellMar>
        </w:tblPrEx>
        <w:tc>
          <w:tcPr>
            <w:tcW w:w="2268" w:type="dxa"/>
            <w:shd w:val="clear" w:color="auto" w:fill="FFFFFF"/>
          </w:tcPr>
          <w:p w14:paraId="71C05123" w14:textId="49B6414C" w:rsidR="00636276" w:rsidRDefault="00636276" w:rsidP="00636276">
            <w:r>
              <w:lastRenderedPageBreak/>
              <w:t>configured in</w:t>
            </w:r>
          </w:p>
        </w:tc>
        <w:tc>
          <w:tcPr>
            <w:tcW w:w="2268" w:type="dxa"/>
            <w:shd w:val="clear" w:color="auto" w:fill="FFFFFF"/>
          </w:tcPr>
          <w:p w14:paraId="79F59031" w14:textId="5BDE2376" w:rsidR="00636276" w:rsidRDefault="00636276" w:rsidP="00636276">
            <w:hyperlink w:anchor="Deliverable14368" w:history="1">
              <w:r>
                <w:rPr>
                  <w:rStyle w:val="Hyperlink"/>
                </w:rPr>
                <w:t>Configuration</w:t>
              </w:r>
            </w:hyperlink>
          </w:p>
        </w:tc>
        <w:tc>
          <w:tcPr>
            <w:tcW w:w="5101" w:type="dxa"/>
            <w:shd w:val="clear" w:color="auto" w:fill="FFFFFF"/>
          </w:tcPr>
          <w:p w14:paraId="5CA997F8" w14:textId="56D5AE07" w:rsidR="00636276" w:rsidRDefault="00636276" w:rsidP="00636276">
            <w:r>
              <w:t>Relation to a configuration</w:t>
            </w:r>
          </w:p>
        </w:tc>
      </w:tr>
      <w:tr w:rsidR="00636276" w14:paraId="0CE2A504" w14:textId="77777777" w:rsidTr="00636276">
        <w:tblPrEx>
          <w:tblCellMar>
            <w:bottom w:w="0" w:type="dxa"/>
          </w:tblCellMar>
        </w:tblPrEx>
        <w:tc>
          <w:tcPr>
            <w:tcW w:w="2268" w:type="dxa"/>
            <w:shd w:val="clear" w:color="auto" w:fill="FFFFFF"/>
          </w:tcPr>
          <w:p w14:paraId="15AC7DF6" w14:textId="7D3A656E" w:rsidR="00636276" w:rsidRDefault="00636276" w:rsidP="00636276">
            <w:r>
              <w:t>option in</w:t>
            </w:r>
          </w:p>
        </w:tc>
        <w:tc>
          <w:tcPr>
            <w:tcW w:w="2268" w:type="dxa"/>
            <w:shd w:val="clear" w:color="auto" w:fill="FFFFFF"/>
          </w:tcPr>
          <w:p w14:paraId="1568F4AD" w14:textId="280E85C1" w:rsidR="00636276" w:rsidRDefault="00636276" w:rsidP="00636276">
            <w:hyperlink w:anchor="Deliverable15753" w:history="1">
              <w:r>
                <w:rPr>
                  <w:rStyle w:val="Hyperlink"/>
                </w:rPr>
                <w:t>Variant</w:t>
              </w:r>
            </w:hyperlink>
          </w:p>
        </w:tc>
        <w:tc>
          <w:tcPr>
            <w:tcW w:w="5101" w:type="dxa"/>
            <w:shd w:val="clear" w:color="auto" w:fill="FFFFFF"/>
          </w:tcPr>
          <w:p w14:paraId="767F4E10" w14:textId="36A2EF77" w:rsidR="00636276" w:rsidRDefault="00636276" w:rsidP="00636276">
            <w:r>
              <w:t>Relation to a variant</w:t>
            </w:r>
          </w:p>
        </w:tc>
      </w:tr>
      <w:tr w:rsidR="00636276" w14:paraId="3B89D093" w14:textId="77777777" w:rsidTr="00636276">
        <w:tblPrEx>
          <w:tblCellMar>
            <w:bottom w:w="0" w:type="dxa"/>
          </w:tblCellMar>
        </w:tblPrEx>
        <w:tc>
          <w:tcPr>
            <w:tcW w:w="2268" w:type="dxa"/>
            <w:shd w:val="clear" w:color="auto" w:fill="FFFFFF"/>
          </w:tcPr>
          <w:p w14:paraId="0F81A6F3" w14:textId="779C4FAE" w:rsidR="00636276" w:rsidRDefault="00636276" w:rsidP="00636276">
            <w:r>
              <w:t>joins</w:t>
            </w:r>
          </w:p>
        </w:tc>
        <w:tc>
          <w:tcPr>
            <w:tcW w:w="2268" w:type="dxa"/>
            <w:shd w:val="clear" w:color="auto" w:fill="FFFFFF"/>
          </w:tcPr>
          <w:p w14:paraId="7BEE7C16" w14:textId="1280173C" w:rsidR="00636276" w:rsidRDefault="00636276" w:rsidP="00636276">
            <w:hyperlink w:anchor="Deliverable14454" w:history="1">
              <w:r>
                <w:rPr>
                  <w:rStyle w:val="Hyperlink"/>
                </w:rPr>
                <w:t>System Component</w:t>
              </w:r>
            </w:hyperlink>
          </w:p>
        </w:tc>
        <w:tc>
          <w:tcPr>
            <w:tcW w:w="5101" w:type="dxa"/>
            <w:shd w:val="clear" w:color="auto" w:fill="FFFFFF"/>
          </w:tcPr>
          <w:p w14:paraId="071B4099" w14:textId="3D0888C7" w:rsidR="00636276" w:rsidRDefault="00636276" w:rsidP="00636276">
            <w:r>
              <w:t>Represents the system components joined by this component connection.</w:t>
            </w:r>
          </w:p>
        </w:tc>
      </w:tr>
      <w:tr w:rsidR="00636276" w14:paraId="2BB1F7CD" w14:textId="77777777" w:rsidTr="00636276">
        <w:tblPrEx>
          <w:tblCellMar>
            <w:bottom w:w="0" w:type="dxa"/>
          </w:tblCellMar>
        </w:tblPrEx>
        <w:tc>
          <w:tcPr>
            <w:tcW w:w="2268" w:type="dxa"/>
            <w:shd w:val="clear" w:color="auto" w:fill="FFFFFF"/>
          </w:tcPr>
          <w:p w14:paraId="1AB27AE3" w14:textId="231B5CA6" w:rsidR="00636276" w:rsidRDefault="00636276" w:rsidP="00636276">
            <w:r>
              <w:t>joins</w:t>
            </w:r>
          </w:p>
        </w:tc>
        <w:tc>
          <w:tcPr>
            <w:tcW w:w="2268" w:type="dxa"/>
            <w:shd w:val="clear" w:color="auto" w:fill="FFFFFF"/>
          </w:tcPr>
          <w:p w14:paraId="4C210B83" w14:textId="1A579C54" w:rsidR="00636276" w:rsidRDefault="00636276" w:rsidP="00636276">
            <w:hyperlink w:anchor="Deliverable13476" w:history="1">
              <w:r>
                <w:rPr>
                  <w:rStyle w:val="Hyperlink"/>
                </w:rPr>
                <w:t>Electric/Electronic Component</w:t>
              </w:r>
            </w:hyperlink>
          </w:p>
        </w:tc>
        <w:tc>
          <w:tcPr>
            <w:tcW w:w="5101" w:type="dxa"/>
            <w:shd w:val="clear" w:color="auto" w:fill="FFFFFF"/>
          </w:tcPr>
          <w:p w14:paraId="2AC39182" w14:textId="077A6EEF" w:rsidR="00636276" w:rsidRDefault="00636276" w:rsidP="00636276">
            <w:r>
              <w:t>Represents the system components joined by this component connection.</w:t>
            </w:r>
          </w:p>
        </w:tc>
      </w:tr>
      <w:tr w:rsidR="00636276" w14:paraId="0D523EF3" w14:textId="77777777" w:rsidTr="00636276">
        <w:tblPrEx>
          <w:tblCellMar>
            <w:bottom w:w="0" w:type="dxa"/>
          </w:tblCellMar>
        </w:tblPrEx>
        <w:tc>
          <w:tcPr>
            <w:tcW w:w="2268" w:type="dxa"/>
            <w:shd w:val="clear" w:color="auto" w:fill="FFFFFF"/>
          </w:tcPr>
          <w:p w14:paraId="06B41E1D" w14:textId="3AD8C46F" w:rsidR="00636276" w:rsidRDefault="00636276" w:rsidP="00636276">
            <w:r>
              <w:t>provides</w:t>
            </w:r>
          </w:p>
        </w:tc>
        <w:tc>
          <w:tcPr>
            <w:tcW w:w="2268" w:type="dxa"/>
            <w:shd w:val="clear" w:color="auto" w:fill="FFFFFF"/>
          </w:tcPr>
          <w:p w14:paraId="46F3EAAB" w14:textId="611D0405" w:rsidR="00636276" w:rsidRDefault="00636276" w:rsidP="00636276">
            <w:hyperlink w:anchor="Deliverable14456" w:history="1">
              <w:r>
                <w:rPr>
                  <w:rStyle w:val="Hyperlink"/>
                </w:rPr>
                <w:t>Component Interface</w:t>
              </w:r>
            </w:hyperlink>
          </w:p>
        </w:tc>
        <w:tc>
          <w:tcPr>
            <w:tcW w:w="5101" w:type="dxa"/>
            <w:shd w:val="clear" w:color="auto" w:fill="FFFFFF"/>
          </w:tcPr>
          <w:p w14:paraId="167E7B70" w14:textId="77777777" w:rsidR="00636276" w:rsidRDefault="00636276" w:rsidP="00636276"/>
        </w:tc>
      </w:tr>
    </w:tbl>
    <w:p w14:paraId="57B93415" w14:textId="35604B55"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497E85B" w14:textId="77777777" w:rsidTr="00636276">
        <w:tblPrEx>
          <w:tblCellMar>
            <w:bottom w:w="0" w:type="dxa"/>
          </w:tblCellMar>
        </w:tblPrEx>
        <w:tc>
          <w:tcPr>
            <w:tcW w:w="2268" w:type="dxa"/>
            <w:shd w:val="clear" w:color="auto" w:fill="FFFFFF"/>
          </w:tcPr>
          <w:p w14:paraId="167A2403" w14:textId="77777777" w:rsidR="00636276" w:rsidRDefault="00636276" w:rsidP="00636276"/>
        </w:tc>
        <w:tc>
          <w:tcPr>
            <w:tcW w:w="2268" w:type="dxa"/>
            <w:shd w:val="clear" w:color="auto" w:fill="FFFFFF"/>
          </w:tcPr>
          <w:p w14:paraId="66C434A5" w14:textId="77777777" w:rsidR="00636276" w:rsidRDefault="00636276" w:rsidP="00636276"/>
        </w:tc>
        <w:tc>
          <w:tcPr>
            <w:tcW w:w="5101" w:type="dxa"/>
            <w:shd w:val="clear" w:color="auto" w:fill="FFFFFF"/>
          </w:tcPr>
          <w:p w14:paraId="10248891" w14:textId="35FE7C5B" w:rsidR="00636276" w:rsidRDefault="00636276" w:rsidP="00636276">
            <w:r>
              <w:t>More generic item</w:t>
            </w:r>
          </w:p>
        </w:tc>
      </w:tr>
    </w:tbl>
    <w:p w14:paraId="7DC497FF" w14:textId="301AED54" w:rsidR="00636276" w:rsidRDefault="00636276" w:rsidP="00636276">
      <w:pPr>
        <w:pStyle w:val="berschrift4"/>
        <w:numPr>
          <w:ilvl w:val="3"/>
          <w:numId w:val="36"/>
        </w:numPr>
      </w:pPr>
      <w:bookmarkStart w:id="86" w:name="Deliverable13485"/>
      <w:r>
        <w:t>Software Design</w:t>
      </w:r>
      <w:bookmarkEnd w:id="86"/>
    </w:p>
    <w:p w14:paraId="6FCD2623" w14:textId="2C3D0B7F" w:rsidR="00636276" w:rsidRDefault="00636276" w:rsidP="00636276">
      <w:r>
        <w:t>Includes all entities relevant to software design</w:t>
      </w:r>
    </w:p>
    <w:p w14:paraId="1335B38D" w14:textId="77777777" w:rsidR="00636276" w:rsidRDefault="00636276" w:rsidP="00636276">
      <w:pPr>
        <w:keepNext/>
      </w:pPr>
      <w:r>
        <w:rPr>
          <w:noProof/>
        </w:rPr>
        <w:drawing>
          <wp:inline distT="0" distB="0" distL="0" distR="0" wp14:anchorId="1A154A12" wp14:editId="0F82721F">
            <wp:extent cx="857370" cy="857370"/>
            <wp:effectExtent l="0" t="0" r="0" b="0"/>
            <wp:docPr id="107978287"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28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EF073B4" w14:textId="2CB736BB" w:rsidR="00636276" w:rsidRDefault="00636276" w:rsidP="00636276">
      <w:pPr>
        <w:pStyle w:val="Beschriftung"/>
      </w:pPr>
      <w:r>
        <w:t xml:space="preserve">Figure </w:t>
      </w:r>
      <w:fldSimple w:instr=" SEQ Figure \* ARABIC ">
        <w:r>
          <w:rPr>
            <w:noProof/>
          </w:rPr>
          <w:t>99</w:t>
        </w:r>
      </w:fldSimple>
      <w:r>
        <w:t xml:space="preserve"> Icon</w:t>
      </w:r>
    </w:p>
    <w:p w14:paraId="0C5A916D" w14:textId="77777777" w:rsidR="00636276" w:rsidRDefault="00636276" w:rsidP="00636276">
      <w:pPr>
        <w:keepNext/>
      </w:pPr>
      <w:r>
        <w:rPr>
          <w:noProof/>
        </w:rPr>
        <w:drawing>
          <wp:inline distT="0" distB="0" distL="0" distR="0" wp14:anchorId="722DBAFA" wp14:editId="56059ADE">
            <wp:extent cx="3596510" cy="1720070"/>
            <wp:effectExtent l="0" t="0" r="4445" b="0"/>
            <wp:docPr id="1977624006"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4006" name=""/>
                    <pic:cNvPicPr/>
                  </pic:nvPicPr>
                  <pic:blipFill>
                    <a:blip r:embed="rId116">
                      <a:extLst>
                        <a:ext uri="{28A0092B-C50C-407E-A947-70E740481C1C}">
                          <a14:useLocalDpi xmlns:a14="http://schemas.microsoft.com/office/drawing/2010/main" val="0"/>
                        </a:ext>
                      </a:extLst>
                    </a:blip>
                    <a:stretch>
                      <a:fillRect/>
                    </a:stretch>
                  </pic:blipFill>
                  <pic:spPr>
                    <a:xfrm>
                      <a:off x="0" y="0"/>
                      <a:ext cx="3596510" cy="1720070"/>
                    </a:xfrm>
                    <a:prstGeom prst="rect">
                      <a:avLst/>
                    </a:prstGeom>
                  </pic:spPr>
                </pic:pic>
              </a:graphicData>
            </a:graphic>
          </wp:inline>
        </w:drawing>
      </w:r>
    </w:p>
    <w:p w14:paraId="1C867B1A" w14:textId="7939F510" w:rsidR="00636276" w:rsidRDefault="00636276" w:rsidP="00636276">
      <w:pPr>
        <w:pStyle w:val="Beschriftung"/>
      </w:pPr>
      <w:r>
        <w:t xml:space="preserve">Figure </w:t>
      </w:r>
      <w:fldSimple w:instr=" SEQ Figure \* ARABIC ">
        <w:r>
          <w:rPr>
            <w:noProof/>
          </w:rPr>
          <w:t>100</w:t>
        </w:r>
      </w:fldSimple>
      <w:r>
        <w:t xml:space="preserve"> Package Class Diagram 'Software Design'</w:t>
      </w:r>
    </w:p>
    <w:p w14:paraId="4079BA04" w14:textId="5FC3F271" w:rsidR="00636276" w:rsidRDefault="00636276" w:rsidP="00636276">
      <w:pPr>
        <w:pStyle w:val="berschrift5"/>
      </w:pPr>
      <w:bookmarkStart w:id="87" w:name="Deliverable13486"/>
      <w:r>
        <w:t>Software Class</w:t>
      </w:r>
      <w:bookmarkEnd w:id="87"/>
    </w:p>
    <w:p w14:paraId="26B9F8DA" w14:textId="478C8548" w:rsidR="00636276" w:rsidRDefault="00636276" w:rsidP="00636276">
      <w:r>
        <w:t>A class in source code that represents a logical collection data and functions</w:t>
      </w:r>
    </w:p>
    <w:p w14:paraId="5794EF7C" w14:textId="77777777" w:rsidR="00636276" w:rsidRDefault="00636276" w:rsidP="00636276">
      <w:pPr>
        <w:keepNext/>
      </w:pPr>
      <w:r>
        <w:rPr>
          <w:noProof/>
        </w:rPr>
        <w:drawing>
          <wp:inline distT="0" distB="0" distL="0" distR="0" wp14:anchorId="758B182F" wp14:editId="4B8A30E4">
            <wp:extent cx="857370" cy="857370"/>
            <wp:effectExtent l="0" t="0" r="0" b="0"/>
            <wp:docPr id="972062619"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6261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9AE11CA" w14:textId="6454BEFC" w:rsidR="00636276" w:rsidRDefault="00636276" w:rsidP="00636276">
      <w:pPr>
        <w:pStyle w:val="Beschriftung"/>
      </w:pPr>
      <w:r>
        <w:t xml:space="preserve">Figure </w:t>
      </w:r>
      <w:fldSimple w:instr=" SEQ Figure \* ARABIC ">
        <w:r>
          <w:rPr>
            <w:noProof/>
          </w:rPr>
          <w:t>101</w:t>
        </w:r>
      </w:fldSimple>
      <w:r>
        <w:t xml:space="preserve"> Icon</w:t>
      </w:r>
    </w:p>
    <w:p w14:paraId="3E000A75" w14:textId="77777777" w:rsidR="00636276" w:rsidRDefault="00636276" w:rsidP="00636276">
      <w:pPr>
        <w:keepNext/>
      </w:pPr>
      <w:r>
        <w:rPr>
          <w:noProof/>
        </w:rPr>
        <w:lastRenderedPageBreak/>
        <w:drawing>
          <wp:inline distT="0" distB="0" distL="0" distR="0" wp14:anchorId="515A825E" wp14:editId="7FA72D85">
            <wp:extent cx="6119495" cy="1851025"/>
            <wp:effectExtent l="0" t="0" r="0" b="0"/>
            <wp:docPr id="375183191"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8319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19495" cy="1851025"/>
                    </a:xfrm>
                    <a:prstGeom prst="rect">
                      <a:avLst/>
                    </a:prstGeom>
                  </pic:spPr>
                </pic:pic>
              </a:graphicData>
            </a:graphic>
          </wp:inline>
        </w:drawing>
      </w:r>
    </w:p>
    <w:p w14:paraId="4074CBF2" w14:textId="3F3FDF51" w:rsidR="00636276" w:rsidRDefault="00636276" w:rsidP="00636276">
      <w:pPr>
        <w:pStyle w:val="Beschriftung"/>
      </w:pPr>
      <w:r>
        <w:t xml:space="preserve">Figure </w:t>
      </w:r>
      <w:fldSimple w:instr=" SEQ Figure \* ARABIC ">
        <w:r>
          <w:rPr>
            <w:noProof/>
          </w:rPr>
          <w:t>102</w:t>
        </w:r>
      </w:fldSimple>
      <w:r>
        <w:t xml:space="preserve"> Class Context Diagram 'Software Class'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FF02BC4" w14:textId="77777777" w:rsidTr="00636276">
        <w:tblPrEx>
          <w:tblCellMar>
            <w:bottom w:w="0" w:type="dxa"/>
          </w:tblCellMar>
        </w:tblPrEx>
        <w:tc>
          <w:tcPr>
            <w:tcW w:w="2268" w:type="dxa"/>
            <w:shd w:val="clear" w:color="auto" w:fill="FFFFFF"/>
          </w:tcPr>
          <w:p w14:paraId="61CB1ADD" w14:textId="20E6E3C7" w:rsidR="00636276" w:rsidRDefault="00636276" w:rsidP="00636276">
            <w:r w:rsidRPr="00636276">
              <w:rPr>
                <w:rStyle w:val="Fett"/>
              </w:rPr>
              <w:t>Generalizations</w:t>
            </w:r>
          </w:p>
        </w:tc>
        <w:tc>
          <w:tcPr>
            <w:tcW w:w="7369" w:type="dxa"/>
            <w:shd w:val="clear" w:color="auto" w:fill="FFFFFF"/>
          </w:tcPr>
          <w:p w14:paraId="47D27570" w14:textId="4B7FAD9B" w:rsidR="00636276" w:rsidRDefault="00636276" w:rsidP="00636276">
            <w:hyperlink w:anchor="Deliverable14454" w:history="1">
              <w:r>
                <w:rPr>
                  <w:rStyle w:val="Hyperlink"/>
                </w:rPr>
                <w:t>System Component</w:t>
              </w:r>
            </w:hyperlink>
          </w:p>
        </w:tc>
      </w:tr>
      <w:tr w:rsidR="00636276" w14:paraId="37680800" w14:textId="77777777" w:rsidTr="00636276">
        <w:tblPrEx>
          <w:tblCellMar>
            <w:bottom w:w="0" w:type="dxa"/>
          </w:tblCellMar>
        </w:tblPrEx>
        <w:tc>
          <w:tcPr>
            <w:tcW w:w="2268" w:type="dxa"/>
            <w:shd w:val="clear" w:color="auto" w:fill="FFFFFF"/>
          </w:tcPr>
          <w:p w14:paraId="3992BE04" w14:textId="7E6BCF85" w:rsidR="00636276" w:rsidRPr="00636276" w:rsidRDefault="00636276" w:rsidP="00636276">
            <w:pPr>
              <w:rPr>
                <w:rStyle w:val="Fett"/>
              </w:rPr>
            </w:pPr>
            <w:r w:rsidRPr="00636276">
              <w:rPr>
                <w:rStyle w:val="Fett"/>
              </w:rPr>
              <w:t>Delivered by</w:t>
            </w:r>
          </w:p>
        </w:tc>
        <w:tc>
          <w:tcPr>
            <w:tcW w:w="7369" w:type="dxa"/>
            <w:shd w:val="clear" w:color="auto" w:fill="FFFFFF"/>
          </w:tcPr>
          <w:p w14:paraId="4D906463" w14:textId="68D7A3ED" w:rsidR="00636276" w:rsidRDefault="00636276" w:rsidP="00636276">
            <w:hyperlink w:anchor="Activity2538" w:history="1">
              <w:r>
                <w:rPr>
                  <w:rStyle w:val="Hyperlink"/>
                </w:rPr>
                <w:t>Software Engineering</w:t>
              </w:r>
            </w:hyperlink>
          </w:p>
        </w:tc>
      </w:tr>
      <w:tr w:rsidR="00636276" w14:paraId="7DC461A0" w14:textId="77777777" w:rsidTr="00636276">
        <w:tblPrEx>
          <w:tblCellMar>
            <w:bottom w:w="0" w:type="dxa"/>
          </w:tblCellMar>
        </w:tblPrEx>
        <w:tc>
          <w:tcPr>
            <w:tcW w:w="2268" w:type="dxa"/>
            <w:shd w:val="clear" w:color="auto" w:fill="FFFFFF"/>
          </w:tcPr>
          <w:p w14:paraId="69262567" w14:textId="7ACFFFF3" w:rsidR="00636276" w:rsidRPr="00636276" w:rsidRDefault="00636276" w:rsidP="00636276">
            <w:pPr>
              <w:rPr>
                <w:rStyle w:val="Fett"/>
              </w:rPr>
            </w:pPr>
            <w:r w:rsidRPr="00636276">
              <w:rPr>
                <w:rStyle w:val="Fett"/>
              </w:rPr>
              <w:t>Delivered to</w:t>
            </w:r>
          </w:p>
        </w:tc>
        <w:tc>
          <w:tcPr>
            <w:tcW w:w="7369" w:type="dxa"/>
            <w:shd w:val="clear" w:color="auto" w:fill="FFFFFF"/>
          </w:tcPr>
          <w:p w14:paraId="46B87BB9" w14:textId="77777777" w:rsidR="00636276" w:rsidRDefault="00636276" w:rsidP="00636276">
            <w:hyperlink w:anchor="Activity2541" w:history="1">
              <w:r>
                <w:rPr>
                  <w:rStyle w:val="Hyperlink"/>
                </w:rPr>
                <w:t>Plan and prepare Simulation</w:t>
              </w:r>
            </w:hyperlink>
          </w:p>
          <w:p w14:paraId="4AEB66E3" w14:textId="77777777" w:rsidR="00636276" w:rsidRDefault="00636276" w:rsidP="00636276">
            <w:hyperlink w:anchor="Activity2542" w:history="1">
              <w:r>
                <w:rPr>
                  <w:rStyle w:val="Hyperlink"/>
                </w:rPr>
                <w:t>Prepare Testing</w:t>
              </w:r>
            </w:hyperlink>
          </w:p>
          <w:p w14:paraId="7775D048" w14:textId="6ED6D3FB" w:rsidR="00636276" w:rsidRDefault="00636276" w:rsidP="00636276">
            <w:hyperlink w:anchor="Activity2664" w:history="1">
              <w:r>
                <w:rPr>
                  <w:rStyle w:val="Hyperlink"/>
                </w:rPr>
                <w:t>Maintenance &amp; Service</w:t>
              </w:r>
            </w:hyperlink>
          </w:p>
        </w:tc>
      </w:tr>
    </w:tbl>
    <w:p w14:paraId="562958B4" w14:textId="65E29EB1"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A7B7915" w14:textId="77777777" w:rsidTr="00636276">
        <w:tblPrEx>
          <w:tblCellMar>
            <w:bottom w:w="0" w:type="dxa"/>
          </w:tblCellMar>
        </w:tblPrEx>
        <w:tc>
          <w:tcPr>
            <w:tcW w:w="2268" w:type="dxa"/>
            <w:shd w:val="clear" w:color="auto" w:fill="FFFFFF"/>
          </w:tcPr>
          <w:p w14:paraId="345E1F8E" w14:textId="088B43AA" w:rsidR="00636276" w:rsidRDefault="00636276" w:rsidP="00636276">
            <w:r>
              <w:t>Identifier</w:t>
            </w:r>
          </w:p>
        </w:tc>
        <w:tc>
          <w:tcPr>
            <w:tcW w:w="2268" w:type="dxa"/>
            <w:shd w:val="clear" w:color="auto" w:fill="FFFFFF"/>
          </w:tcPr>
          <w:p w14:paraId="19ED5DD5" w14:textId="5043D11C" w:rsidR="00636276" w:rsidRDefault="00636276" w:rsidP="00636276">
            <w:hyperlink w:anchor="Deliverable16441" w:history="1">
              <w:r>
                <w:rPr>
                  <w:rStyle w:val="Hyperlink"/>
                </w:rPr>
                <w:t>xs:string</w:t>
              </w:r>
            </w:hyperlink>
          </w:p>
        </w:tc>
        <w:tc>
          <w:tcPr>
            <w:tcW w:w="5101" w:type="dxa"/>
            <w:shd w:val="clear" w:color="auto" w:fill="FFFFFF"/>
          </w:tcPr>
          <w:p w14:paraId="423586A6" w14:textId="468B898E" w:rsidR="00636276" w:rsidRDefault="00636276" w:rsidP="00636276">
            <w:r>
              <w:t>Unambiguous identifier of the element</w:t>
            </w:r>
          </w:p>
        </w:tc>
      </w:tr>
      <w:tr w:rsidR="00636276" w14:paraId="5A2882F5" w14:textId="77777777" w:rsidTr="00636276">
        <w:tblPrEx>
          <w:tblCellMar>
            <w:bottom w:w="0" w:type="dxa"/>
          </w:tblCellMar>
        </w:tblPrEx>
        <w:tc>
          <w:tcPr>
            <w:tcW w:w="2268" w:type="dxa"/>
            <w:shd w:val="clear" w:color="auto" w:fill="FFFFFF"/>
          </w:tcPr>
          <w:p w14:paraId="388166F0" w14:textId="17F5B302" w:rsidR="00636276" w:rsidRDefault="00636276" w:rsidP="00636276">
            <w:r>
              <w:t>Number</w:t>
            </w:r>
          </w:p>
        </w:tc>
        <w:tc>
          <w:tcPr>
            <w:tcW w:w="2268" w:type="dxa"/>
            <w:shd w:val="clear" w:color="auto" w:fill="FFFFFF"/>
          </w:tcPr>
          <w:p w14:paraId="5756D24A" w14:textId="033E0744" w:rsidR="00636276" w:rsidRDefault="00636276" w:rsidP="00636276">
            <w:hyperlink w:anchor="Deliverable16441" w:history="1">
              <w:r>
                <w:rPr>
                  <w:rStyle w:val="Hyperlink"/>
                </w:rPr>
                <w:t>xs:string</w:t>
              </w:r>
            </w:hyperlink>
          </w:p>
        </w:tc>
        <w:tc>
          <w:tcPr>
            <w:tcW w:w="5101" w:type="dxa"/>
            <w:shd w:val="clear" w:color="auto" w:fill="FFFFFF"/>
          </w:tcPr>
          <w:p w14:paraId="38CE3733" w14:textId="6C21510F" w:rsidR="00636276" w:rsidRDefault="00636276" w:rsidP="00636276">
            <w:r>
              <w:t>Legible number or name of the element, i. e. part number</w:t>
            </w:r>
          </w:p>
        </w:tc>
      </w:tr>
      <w:tr w:rsidR="00636276" w14:paraId="668ADA9F" w14:textId="77777777" w:rsidTr="00636276">
        <w:tblPrEx>
          <w:tblCellMar>
            <w:bottom w:w="0" w:type="dxa"/>
          </w:tblCellMar>
        </w:tblPrEx>
        <w:tc>
          <w:tcPr>
            <w:tcW w:w="2268" w:type="dxa"/>
            <w:shd w:val="clear" w:color="auto" w:fill="FFFFFF"/>
          </w:tcPr>
          <w:p w14:paraId="10DFC0D0" w14:textId="2FCA4100" w:rsidR="00636276" w:rsidRDefault="00636276" w:rsidP="00636276">
            <w:r>
              <w:t>Title</w:t>
            </w:r>
          </w:p>
        </w:tc>
        <w:tc>
          <w:tcPr>
            <w:tcW w:w="2268" w:type="dxa"/>
            <w:shd w:val="clear" w:color="auto" w:fill="FFFFFF"/>
          </w:tcPr>
          <w:p w14:paraId="72F4979E" w14:textId="69286DEE" w:rsidR="00636276" w:rsidRDefault="00636276" w:rsidP="00636276">
            <w:hyperlink w:anchor="Deliverable16441" w:history="1">
              <w:r>
                <w:rPr>
                  <w:rStyle w:val="Hyperlink"/>
                </w:rPr>
                <w:t>xs:string</w:t>
              </w:r>
            </w:hyperlink>
          </w:p>
        </w:tc>
        <w:tc>
          <w:tcPr>
            <w:tcW w:w="5101" w:type="dxa"/>
            <w:shd w:val="clear" w:color="auto" w:fill="FFFFFF"/>
          </w:tcPr>
          <w:p w14:paraId="2C69811C" w14:textId="129883DA" w:rsidR="00636276" w:rsidRDefault="00636276" w:rsidP="00636276">
            <w:r>
              <w:t>Title of the element</w:t>
            </w:r>
          </w:p>
        </w:tc>
      </w:tr>
      <w:tr w:rsidR="00636276" w14:paraId="70F30BD9" w14:textId="77777777" w:rsidTr="00636276">
        <w:tblPrEx>
          <w:tblCellMar>
            <w:bottom w:w="0" w:type="dxa"/>
          </w:tblCellMar>
        </w:tblPrEx>
        <w:tc>
          <w:tcPr>
            <w:tcW w:w="2268" w:type="dxa"/>
            <w:shd w:val="clear" w:color="auto" w:fill="FFFFFF"/>
          </w:tcPr>
          <w:p w14:paraId="6C6E4DFB" w14:textId="00980194" w:rsidR="00636276" w:rsidRDefault="00636276" w:rsidP="00636276">
            <w:r>
              <w:t>Description</w:t>
            </w:r>
          </w:p>
        </w:tc>
        <w:tc>
          <w:tcPr>
            <w:tcW w:w="2268" w:type="dxa"/>
            <w:shd w:val="clear" w:color="auto" w:fill="FFFFFF"/>
          </w:tcPr>
          <w:p w14:paraId="5EB29363" w14:textId="1BFB8977" w:rsidR="00636276" w:rsidRDefault="00636276" w:rsidP="00636276">
            <w:hyperlink w:anchor="Deliverable16441" w:history="1">
              <w:r>
                <w:rPr>
                  <w:rStyle w:val="Hyperlink"/>
                </w:rPr>
                <w:t>xs:string</w:t>
              </w:r>
            </w:hyperlink>
          </w:p>
        </w:tc>
        <w:tc>
          <w:tcPr>
            <w:tcW w:w="5101" w:type="dxa"/>
            <w:shd w:val="clear" w:color="auto" w:fill="FFFFFF"/>
          </w:tcPr>
          <w:p w14:paraId="03CD2AE3" w14:textId="1E89E793" w:rsidR="00636276" w:rsidRDefault="00636276" w:rsidP="00636276">
            <w:r>
              <w:t>Description of the element</w:t>
            </w:r>
          </w:p>
        </w:tc>
      </w:tr>
      <w:tr w:rsidR="00636276" w14:paraId="2F5945EA" w14:textId="77777777" w:rsidTr="00636276">
        <w:tblPrEx>
          <w:tblCellMar>
            <w:bottom w:w="0" w:type="dxa"/>
          </w:tblCellMar>
        </w:tblPrEx>
        <w:tc>
          <w:tcPr>
            <w:tcW w:w="2268" w:type="dxa"/>
            <w:shd w:val="clear" w:color="auto" w:fill="FFFFFF"/>
          </w:tcPr>
          <w:p w14:paraId="431B4E0C" w14:textId="52E59FC2" w:rsidR="00636276" w:rsidRDefault="00636276" w:rsidP="00636276">
            <w:r>
              <w:t>Type</w:t>
            </w:r>
          </w:p>
        </w:tc>
        <w:tc>
          <w:tcPr>
            <w:tcW w:w="2268" w:type="dxa"/>
            <w:shd w:val="clear" w:color="auto" w:fill="FFFFFF"/>
          </w:tcPr>
          <w:p w14:paraId="098DF29C" w14:textId="48B21F0A" w:rsidR="00636276" w:rsidRDefault="00636276" w:rsidP="00636276">
            <w:hyperlink w:anchor="Deliverable16441" w:history="1">
              <w:r>
                <w:rPr>
                  <w:rStyle w:val="Hyperlink"/>
                </w:rPr>
                <w:t>xs:string</w:t>
              </w:r>
            </w:hyperlink>
          </w:p>
        </w:tc>
        <w:tc>
          <w:tcPr>
            <w:tcW w:w="5101" w:type="dxa"/>
            <w:shd w:val="clear" w:color="auto" w:fill="FFFFFF"/>
          </w:tcPr>
          <w:p w14:paraId="25A112C1" w14:textId="151D406F" w:rsidR="00636276" w:rsidRDefault="00636276" w:rsidP="00636276">
            <w:r>
              <w:t>Type of an element</w:t>
            </w:r>
          </w:p>
        </w:tc>
      </w:tr>
      <w:tr w:rsidR="00636276" w14:paraId="62C934F0" w14:textId="77777777" w:rsidTr="00636276">
        <w:tblPrEx>
          <w:tblCellMar>
            <w:bottom w:w="0" w:type="dxa"/>
          </w:tblCellMar>
        </w:tblPrEx>
        <w:tc>
          <w:tcPr>
            <w:tcW w:w="2268" w:type="dxa"/>
            <w:shd w:val="clear" w:color="auto" w:fill="FFFFFF"/>
          </w:tcPr>
          <w:p w14:paraId="42078AED" w14:textId="2D65D2DC" w:rsidR="00636276" w:rsidRDefault="00636276" w:rsidP="00636276">
            <w:r>
              <w:t>DateTime</w:t>
            </w:r>
          </w:p>
        </w:tc>
        <w:tc>
          <w:tcPr>
            <w:tcW w:w="2268" w:type="dxa"/>
            <w:shd w:val="clear" w:color="auto" w:fill="FFFFFF"/>
          </w:tcPr>
          <w:p w14:paraId="366987BB" w14:textId="4BBAC577" w:rsidR="00636276" w:rsidRDefault="00636276" w:rsidP="00636276">
            <w:hyperlink w:anchor="Deliverable16500" w:history="1">
              <w:r>
                <w:rPr>
                  <w:rStyle w:val="Hyperlink"/>
                </w:rPr>
                <w:t>xs:dateTime</w:t>
              </w:r>
            </w:hyperlink>
          </w:p>
        </w:tc>
        <w:tc>
          <w:tcPr>
            <w:tcW w:w="5101" w:type="dxa"/>
            <w:shd w:val="clear" w:color="auto" w:fill="FFFFFF"/>
          </w:tcPr>
          <w:p w14:paraId="0988DE6A" w14:textId="377C17D3" w:rsidR="00636276" w:rsidRDefault="00636276" w:rsidP="00636276">
            <w:r>
              <w:t>Date and time of the element</w:t>
            </w:r>
          </w:p>
        </w:tc>
      </w:tr>
      <w:tr w:rsidR="00636276" w14:paraId="3FB9C3F8" w14:textId="77777777" w:rsidTr="00636276">
        <w:tblPrEx>
          <w:tblCellMar>
            <w:bottom w:w="0" w:type="dxa"/>
          </w:tblCellMar>
        </w:tblPrEx>
        <w:tc>
          <w:tcPr>
            <w:tcW w:w="2268" w:type="dxa"/>
            <w:shd w:val="clear" w:color="auto" w:fill="FFFFFF"/>
          </w:tcPr>
          <w:p w14:paraId="763C4DDA" w14:textId="29A56CB2" w:rsidR="00636276" w:rsidRDefault="00636276" w:rsidP="00636276">
            <w:r>
              <w:t>Revision</w:t>
            </w:r>
          </w:p>
        </w:tc>
        <w:tc>
          <w:tcPr>
            <w:tcW w:w="2268" w:type="dxa"/>
            <w:shd w:val="clear" w:color="auto" w:fill="FFFFFF"/>
          </w:tcPr>
          <w:p w14:paraId="028391E5" w14:textId="65E19AEC" w:rsidR="00636276" w:rsidRDefault="00636276" w:rsidP="00636276">
            <w:hyperlink w:anchor="Deliverable16441" w:history="1">
              <w:r>
                <w:rPr>
                  <w:rStyle w:val="Hyperlink"/>
                </w:rPr>
                <w:t>xs:string</w:t>
              </w:r>
            </w:hyperlink>
          </w:p>
        </w:tc>
        <w:tc>
          <w:tcPr>
            <w:tcW w:w="5101" w:type="dxa"/>
            <w:shd w:val="clear" w:color="auto" w:fill="FFFFFF"/>
          </w:tcPr>
          <w:p w14:paraId="0C80AEAC" w14:textId="7B615224" w:rsidR="00636276" w:rsidRDefault="00636276" w:rsidP="00636276">
            <w:r>
              <w:t>Revisionskennung des Elements</w:t>
            </w:r>
          </w:p>
        </w:tc>
      </w:tr>
    </w:tbl>
    <w:p w14:paraId="1C0841D6" w14:textId="31014B55"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1AFEA3F" w14:textId="77777777" w:rsidTr="00636276">
        <w:tblPrEx>
          <w:tblCellMar>
            <w:bottom w:w="0" w:type="dxa"/>
          </w:tblCellMar>
        </w:tblPrEx>
        <w:tc>
          <w:tcPr>
            <w:tcW w:w="2268" w:type="dxa"/>
            <w:shd w:val="clear" w:color="auto" w:fill="FFFFFF"/>
          </w:tcPr>
          <w:p w14:paraId="7497CE23" w14:textId="5F7CE92B" w:rsidR="00636276" w:rsidRDefault="00636276" w:rsidP="00636276">
            <w:r>
              <w:t>part of</w:t>
            </w:r>
          </w:p>
        </w:tc>
        <w:tc>
          <w:tcPr>
            <w:tcW w:w="2268" w:type="dxa"/>
            <w:shd w:val="clear" w:color="auto" w:fill="FFFFFF"/>
          </w:tcPr>
          <w:p w14:paraId="7ECC1224" w14:textId="35491F25" w:rsidR="00636276" w:rsidRDefault="00636276" w:rsidP="00636276">
            <w:hyperlink w:anchor="Deliverable13486" w:history="1">
              <w:r>
                <w:rPr>
                  <w:rStyle w:val="Hyperlink"/>
                </w:rPr>
                <w:t>Software Class</w:t>
              </w:r>
            </w:hyperlink>
          </w:p>
        </w:tc>
        <w:tc>
          <w:tcPr>
            <w:tcW w:w="5101" w:type="dxa"/>
            <w:shd w:val="clear" w:color="auto" w:fill="FFFFFF"/>
          </w:tcPr>
          <w:p w14:paraId="75E0F1FA" w14:textId="19B18FEB" w:rsidR="00636276" w:rsidRDefault="00636276" w:rsidP="00636276">
            <w:r>
              <w:t>Parent element</w:t>
            </w:r>
          </w:p>
        </w:tc>
      </w:tr>
      <w:tr w:rsidR="00636276" w14:paraId="6673FFF7" w14:textId="77777777" w:rsidTr="00636276">
        <w:tblPrEx>
          <w:tblCellMar>
            <w:bottom w:w="0" w:type="dxa"/>
          </w:tblCellMar>
        </w:tblPrEx>
        <w:tc>
          <w:tcPr>
            <w:tcW w:w="2268" w:type="dxa"/>
            <w:shd w:val="clear" w:color="auto" w:fill="FFFFFF"/>
          </w:tcPr>
          <w:p w14:paraId="202B1599" w14:textId="4103D109" w:rsidR="00636276" w:rsidRDefault="00636276" w:rsidP="00636276">
            <w:r>
              <w:t>used in</w:t>
            </w:r>
          </w:p>
        </w:tc>
        <w:tc>
          <w:tcPr>
            <w:tcW w:w="2268" w:type="dxa"/>
            <w:shd w:val="clear" w:color="auto" w:fill="FFFFFF"/>
          </w:tcPr>
          <w:p w14:paraId="2FE845F5" w14:textId="1FFB842E" w:rsidR="00636276" w:rsidRDefault="00636276" w:rsidP="00636276">
            <w:hyperlink w:anchor="Deliverable13486" w:history="1">
              <w:r>
                <w:rPr>
                  <w:rStyle w:val="Hyperlink"/>
                </w:rPr>
                <w:t>Software Class</w:t>
              </w:r>
            </w:hyperlink>
          </w:p>
        </w:tc>
        <w:tc>
          <w:tcPr>
            <w:tcW w:w="5101" w:type="dxa"/>
            <w:shd w:val="clear" w:color="auto" w:fill="FFFFFF"/>
          </w:tcPr>
          <w:p w14:paraId="7CD08465" w14:textId="6057CFAA" w:rsidR="00636276" w:rsidRDefault="00636276" w:rsidP="00636276">
            <w:r>
              <w:t>Context element of the usage</w:t>
            </w:r>
          </w:p>
        </w:tc>
      </w:tr>
      <w:tr w:rsidR="00636276" w14:paraId="52C7BD97" w14:textId="77777777" w:rsidTr="00636276">
        <w:tblPrEx>
          <w:tblCellMar>
            <w:bottom w:w="0" w:type="dxa"/>
          </w:tblCellMar>
        </w:tblPrEx>
        <w:tc>
          <w:tcPr>
            <w:tcW w:w="2268" w:type="dxa"/>
            <w:shd w:val="clear" w:color="auto" w:fill="FFFFFF"/>
          </w:tcPr>
          <w:p w14:paraId="1A52B8F1" w14:textId="7B73AA34" w:rsidR="00636276" w:rsidRDefault="00636276" w:rsidP="00636276">
            <w:r>
              <w:t>specialism of</w:t>
            </w:r>
          </w:p>
        </w:tc>
        <w:tc>
          <w:tcPr>
            <w:tcW w:w="2268" w:type="dxa"/>
            <w:shd w:val="clear" w:color="auto" w:fill="FFFFFF"/>
          </w:tcPr>
          <w:p w14:paraId="728DBA1B" w14:textId="61041B86" w:rsidR="00636276" w:rsidRDefault="00636276" w:rsidP="00636276">
            <w:hyperlink w:anchor="Deliverable13486" w:history="1">
              <w:r>
                <w:rPr>
                  <w:rStyle w:val="Hyperlink"/>
                </w:rPr>
                <w:t>Software Class</w:t>
              </w:r>
            </w:hyperlink>
          </w:p>
        </w:tc>
        <w:tc>
          <w:tcPr>
            <w:tcW w:w="5101" w:type="dxa"/>
            <w:shd w:val="clear" w:color="auto" w:fill="FFFFFF"/>
          </w:tcPr>
          <w:p w14:paraId="4229A5BB" w14:textId="401F9FA7" w:rsidR="00636276" w:rsidRDefault="00636276" w:rsidP="00636276">
            <w:r>
              <w:t>More generic item</w:t>
            </w:r>
          </w:p>
        </w:tc>
      </w:tr>
      <w:tr w:rsidR="00636276" w14:paraId="7B07CAC7" w14:textId="77777777" w:rsidTr="00636276">
        <w:tblPrEx>
          <w:tblCellMar>
            <w:bottom w:w="0" w:type="dxa"/>
          </w:tblCellMar>
        </w:tblPrEx>
        <w:tc>
          <w:tcPr>
            <w:tcW w:w="2268" w:type="dxa"/>
            <w:shd w:val="clear" w:color="auto" w:fill="FFFFFF"/>
          </w:tcPr>
          <w:p w14:paraId="4769115C" w14:textId="605529F1" w:rsidR="00636276" w:rsidRDefault="00636276" w:rsidP="00636276">
            <w:r>
              <w:t>configured in</w:t>
            </w:r>
          </w:p>
        </w:tc>
        <w:tc>
          <w:tcPr>
            <w:tcW w:w="2268" w:type="dxa"/>
            <w:shd w:val="clear" w:color="auto" w:fill="FFFFFF"/>
          </w:tcPr>
          <w:p w14:paraId="24CBD848" w14:textId="3E645E82" w:rsidR="00636276" w:rsidRDefault="00636276" w:rsidP="00636276">
            <w:hyperlink w:anchor="Deliverable14368" w:history="1">
              <w:r>
                <w:rPr>
                  <w:rStyle w:val="Hyperlink"/>
                </w:rPr>
                <w:t>Configuration</w:t>
              </w:r>
            </w:hyperlink>
          </w:p>
        </w:tc>
        <w:tc>
          <w:tcPr>
            <w:tcW w:w="5101" w:type="dxa"/>
            <w:shd w:val="clear" w:color="auto" w:fill="FFFFFF"/>
          </w:tcPr>
          <w:p w14:paraId="3B34FE2D" w14:textId="6D3AA258" w:rsidR="00636276" w:rsidRDefault="00636276" w:rsidP="00636276">
            <w:r>
              <w:t>Relation to a configuration</w:t>
            </w:r>
          </w:p>
        </w:tc>
      </w:tr>
      <w:tr w:rsidR="00636276" w14:paraId="30E3349E" w14:textId="77777777" w:rsidTr="00636276">
        <w:tblPrEx>
          <w:tblCellMar>
            <w:bottom w:w="0" w:type="dxa"/>
          </w:tblCellMar>
        </w:tblPrEx>
        <w:tc>
          <w:tcPr>
            <w:tcW w:w="2268" w:type="dxa"/>
            <w:shd w:val="clear" w:color="auto" w:fill="FFFFFF"/>
          </w:tcPr>
          <w:p w14:paraId="0A46F445" w14:textId="592D90DF" w:rsidR="00636276" w:rsidRDefault="00636276" w:rsidP="00636276">
            <w:r>
              <w:t>option in</w:t>
            </w:r>
          </w:p>
        </w:tc>
        <w:tc>
          <w:tcPr>
            <w:tcW w:w="2268" w:type="dxa"/>
            <w:shd w:val="clear" w:color="auto" w:fill="FFFFFF"/>
          </w:tcPr>
          <w:p w14:paraId="5F15C35F" w14:textId="200972B8" w:rsidR="00636276" w:rsidRDefault="00636276" w:rsidP="00636276">
            <w:hyperlink w:anchor="Deliverable15753" w:history="1">
              <w:r>
                <w:rPr>
                  <w:rStyle w:val="Hyperlink"/>
                </w:rPr>
                <w:t>Variant</w:t>
              </w:r>
            </w:hyperlink>
          </w:p>
        </w:tc>
        <w:tc>
          <w:tcPr>
            <w:tcW w:w="5101" w:type="dxa"/>
            <w:shd w:val="clear" w:color="auto" w:fill="FFFFFF"/>
          </w:tcPr>
          <w:p w14:paraId="60F4F837" w14:textId="0C2BA762" w:rsidR="00636276" w:rsidRDefault="00636276" w:rsidP="00636276">
            <w:r>
              <w:t>Relation to a variant</w:t>
            </w:r>
          </w:p>
        </w:tc>
      </w:tr>
      <w:tr w:rsidR="00636276" w14:paraId="0AFE2973" w14:textId="77777777" w:rsidTr="00636276">
        <w:tblPrEx>
          <w:tblCellMar>
            <w:bottom w:w="0" w:type="dxa"/>
          </w:tblCellMar>
        </w:tblPrEx>
        <w:tc>
          <w:tcPr>
            <w:tcW w:w="2268" w:type="dxa"/>
            <w:shd w:val="clear" w:color="auto" w:fill="FFFFFF"/>
          </w:tcPr>
          <w:p w14:paraId="5218C1EF" w14:textId="5B361149" w:rsidR="00636276" w:rsidRDefault="00636276" w:rsidP="00636276">
            <w:r>
              <w:t>changed in</w:t>
            </w:r>
          </w:p>
        </w:tc>
        <w:tc>
          <w:tcPr>
            <w:tcW w:w="2268" w:type="dxa"/>
            <w:shd w:val="clear" w:color="auto" w:fill="FFFFFF"/>
          </w:tcPr>
          <w:p w14:paraId="1AD4CBB6" w14:textId="33A33CAA" w:rsidR="00636276" w:rsidRDefault="00636276" w:rsidP="00636276">
            <w:hyperlink w:anchor="Deliverable23095" w:history="1">
              <w:r>
                <w:rPr>
                  <w:rStyle w:val="Hyperlink"/>
                </w:rPr>
                <w:t>Change</w:t>
              </w:r>
            </w:hyperlink>
          </w:p>
        </w:tc>
        <w:tc>
          <w:tcPr>
            <w:tcW w:w="5101" w:type="dxa"/>
            <w:shd w:val="clear" w:color="auto" w:fill="FFFFFF"/>
          </w:tcPr>
          <w:p w14:paraId="7097CF72" w14:textId="1C02E701" w:rsidR="00636276" w:rsidRDefault="00636276" w:rsidP="00636276">
            <w:r>
              <w:t>Relation to a change</w:t>
            </w:r>
          </w:p>
        </w:tc>
      </w:tr>
      <w:tr w:rsidR="00636276" w14:paraId="6EB8FD2F" w14:textId="77777777" w:rsidTr="00636276">
        <w:tblPrEx>
          <w:tblCellMar>
            <w:bottom w:w="0" w:type="dxa"/>
          </w:tblCellMar>
        </w:tblPrEx>
        <w:tc>
          <w:tcPr>
            <w:tcW w:w="2268" w:type="dxa"/>
            <w:shd w:val="clear" w:color="auto" w:fill="FFFFFF"/>
          </w:tcPr>
          <w:p w14:paraId="75AECBD1" w14:textId="19DF5BC0" w:rsidR="00636276" w:rsidRDefault="00636276" w:rsidP="00636276">
            <w:r>
              <w:t>owned by</w:t>
            </w:r>
          </w:p>
        </w:tc>
        <w:tc>
          <w:tcPr>
            <w:tcW w:w="2268" w:type="dxa"/>
            <w:shd w:val="clear" w:color="auto" w:fill="FFFFFF"/>
          </w:tcPr>
          <w:p w14:paraId="4DCDF960" w14:textId="30B9EC24" w:rsidR="00636276" w:rsidRDefault="00636276" w:rsidP="00636276">
            <w:hyperlink w:anchor="Deliverable19532" w:history="1">
              <w:r>
                <w:rPr>
                  <w:rStyle w:val="Hyperlink"/>
                </w:rPr>
                <w:t>Actor</w:t>
              </w:r>
            </w:hyperlink>
          </w:p>
        </w:tc>
        <w:tc>
          <w:tcPr>
            <w:tcW w:w="5101" w:type="dxa"/>
            <w:shd w:val="clear" w:color="auto" w:fill="FFFFFF"/>
          </w:tcPr>
          <w:p w14:paraId="71E4B9CE" w14:textId="50930E6D" w:rsidR="00636276" w:rsidRDefault="00636276" w:rsidP="00636276">
            <w:r>
              <w:t>Actor owning this element</w:t>
            </w:r>
          </w:p>
        </w:tc>
      </w:tr>
      <w:tr w:rsidR="00636276" w14:paraId="0F20BFA6" w14:textId="77777777" w:rsidTr="00636276">
        <w:tblPrEx>
          <w:tblCellMar>
            <w:bottom w:w="0" w:type="dxa"/>
          </w:tblCellMar>
        </w:tblPrEx>
        <w:tc>
          <w:tcPr>
            <w:tcW w:w="2268" w:type="dxa"/>
            <w:shd w:val="clear" w:color="auto" w:fill="FFFFFF"/>
          </w:tcPr>
          <w:p w14:paraId="71E9288B" w14:textId="5CAC6416" w:rsidR="00636276" w:rsidRDefault="00636276" w:rsidP="00636276">
            <w:r>
              <w:t>implements</w:t>
            </w:r>
          </w:p>
        </w:tc>
        <w:tc>
          <w:tcPr>
            <w:tcW w:w="2268" w:type="dxa"/>
            <w:shd w:val="clear" w:color="auto" w:fill="FFFFFF"/>
          </w:tcPr>
          <w:p w14:paraId="18C55E6D" w14:textId="07DCB681" w:rsidR="00636276" w:rsidRDefault="00636276" w:rsidP="00636276">
            <w:hyperlink w:anchor="Deliverable13404" w:history="1">
              <w:r>
                <w:rPr>
                  <w:rStyle w:val="Hyperlink"/>
                </w:rPr>
                <w:t>Function</w:t>
              </w:r>
            </w:hyperlink>
          </w:p>
        </w:tc>
        <w:tc>
          <w:tcPr>
            <w:tcW w:w="5101" w:type="dxa"/>
            <w:shd w:val="clear" w:color="auto" w:fill="FFFFFF"/>
          </w:tcPr>
          <w:p w14:paraId="66C42DDF" w14:textId="76D1EE8F" w:rsidR="00636276" w:rsidRDefault="00636276" w:rsidP="00636276">
            <w:r>
              <w:t>Product function implemented by the component</w:t>
            </w:r>
          </w:p>
        </w:tc>
      </w:tr>
      <w:tr w:rsidR="00636276" w14:paraId="50219B29" w14:textId="77777777" w:rsidTr="00636276">
        <w:tblPrEx>
          <w:tblCellMar>
            <w:bottom w:w="0" w:type="dxa"/>
          </w:tblCellMar>
        </w:tblPrEx>
        <w:tc>
          <w:tcPr>
            <w:tcW w:w="2268" w:type="dxa"/>
            <w:shd w:val="clear" w:color="auto" w:fill="FFFFFF"/>
          </w:tcPr>
          <w:p w14:paraId="537A2ED9" w14:textId="3DDC42EC" w:rsidR="00636276" w:rsidRDefault="00636276" w:rsidP="00636276">
            <w:r>
              <w:t>satisfies</w:t>
            </w:r>
          </w:p>
        </w:tc>
        <w:tc>
          <w:tcPr>
            <w:tcW w:w="2268" w:type="dxa"/>
            <w:shd w:val="clear" w:color="auto" w:fill="FFFFFF"/>
          </w:tcPr>
          <w:p w14:paraId="11641ECA" w14:textId="5C03894B" w:rsidR="00636276" w:rsidRDefault="00636276" w:rsidP="00636276">
            <w:hyperlink w:anchor="Deliverable13394" w:history="1">
              <w:r>
                <w:rPr>
                  <w:rStyle w:val="Hyperlink"/>
                </w:rPr>
                <w:t>Requirement</w:t>
              </w:r>
            </w:hyperlink>
          </w:p>
        </w:tc>
        <w:tc>
          <w:tcPr>
            <w:tcW w:w="5101" w:type="dxa"/>
            <w:shd w:val="clear" w:color="auto" w:fill="FFFFFF"/>
          </w:tcPr>
          <w:p w14:paraId="48FDEAB2" w14:textId="19DCBD8F" w:rsidR="00636276" w:rsidRDefault="00636276" w:rsidP="00636276">
            <w:r>
              <w:t>Requirement satisfied by this system component</w:t>
            </w:r>
          </w:p>
        </w:tc>
      </w:tr>
      <w:tr w:rsidR="00636276" w14:paraId="54E387F5" w14:textId="77777777" w:rsidTr="00636276">
        <w:tblPrEx>
          <w:tblCellMar>
            <w:bottom w:w="0" w:type="dxa"/>
          </w:tblCellMar>
        </w:tblPrEx>
        <w:tc>
          <w:tcPr>
            <w:tcW w:w="2268" w:type="dxa"/>
            <w:shd w:val="clear" w:color="auto" w:fill="FFFFFF"/>
          </w:tcPr>
          <w:p w14:paraId="11BE9264" w14:textId="205D67AE" w:rsidR="00636276" w:rsidRDefault="00636276" w:rsidP="00636276">
            <w:r>
              <w:t>fulfils</w:t>
            </w:r>
          </w:p>
        </w:tc>
        <w:tc>
          <w:tcPr>
            <w:tcW w:w="2268" w:type="dxa"/>
            <w:shd w:val="clear" w:color="auto" w:fill="FFFFFF"/>
          </w:tcPr>
          <w:p w14:paraId="5702B575" w14:textId="23ECF89C" w:rsidR="00636276" w:rsidRDefault="00636276" w:rsidP="00636276">
            <w:hyperlink w:anchor="Deliverable13394" w:history="1">
              <w:r>
                <w:rPr>
                  <w:rStyle w:val="Hyperlink"/>
                </w:rPr>
                <w:t>Requirement</w:t>
              </w:r>
            </w:hyperlink>
          </w:p>
        </w:tc>
        <w:tc>
          <w:tcPr>
            <w:tcW w:w="5101" w:type="dxa"/>
            <w:shd w:val="clear" w:color="auto" w:fill="FFFFFF"/>
          </w:tcPr>
          <w:p w14:paraId="1DF82D03" w14:textId="60AB8D0A" w:rsidR="00636276" w:rsidRDefault="00636276" w:rsidP="00636276">
            <w:r>
              <w:t xml:space="preserve">Requirement implemented by the component. According to systems engineering best-practice, a requirement should first be answered by a function, and the function will be implemented by a component. This direct relation </w:t>
            </w:r>
            <w:r>
              <w:lastRenderedPageBreak/>
              <w:t>should therefore only be used if no functions have been defined.</w:t>
            </w:r>
          </w:p>
        </w:tc>
      </w:tr>
      <w:tr w:rsidR="00636276" w14:paraId="04FCC004" w14:textId="77777777" w:rsidTr="00636276">
        <w:tblPrEx>
          <w:tblCellMar>
            <w:bottom w:w="0" w:type="dxa"/>
          </w:tblCellMar>
        </w:tblPrEx>
        <w:tc>
          <w:tcPr>
            <w:tcW w:w="2268" w:type="dxa"/>
            <w:shd w:val="clear" w:color="auto" w:fill="FFFFFF"/>
          </w:tcPr>
          <w:p w14:paraId="39F44207" w14:textId="4245CC62" w:rsidR="00636276" w:rsidRDefault="00636276" w:rsidP="00636276">
            <w:r>
              <w:lastRenderedPageBreak/>
              <w:t>provides</w:t>
            </w:r>
          </w:p>
        </w:tc>
        <w:tc>
          <w:tcPr>
            <w:tcW w:w="2268" w:type="dxa"/>
            <w:shd w:val="clear" w:color="auto" w:fill="FFFFFF"/>
          </w:tcPr>
          <w:p w14:paraId="6A95E879" w14:textId="613D9B78" w:rsidR="00636276" w:rsidRDefault="00636276" w:rsidP="00636276">
            <w:hyperlink w:anchor="Deliverable14456" w:history="1">
              <w:r>
                <w:rPr>
                  <w:rStyle w:val="Hyperlink"/>
                </w:rPr>
                <w:t>Component Interface</w:t>
              </w:r>
            </w:hyperlink>
          </w:p>
        </w:tc>
        <w:tc>
          <w:tcPr>
            <w:tcW w:w="5101" w:type="dxa"/>
            <w:shd w:val="clear" w:color="auto" w:fill="FFFFFF"/>
          </w:tcPr>
          <w:p w14:paraId="1404534F" w14:textId="77777777" w:rsidR="00636276" w:rsidRDefault="00636276" w:rsidP="00636276"/>
        </w:tc>
      </w:tr>
    </w:tbl>
    <w:p w14:paraId="1A811547" w14:textId="194F003D"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74369BD" w14:textId="77777777" w:rsidTr="00636276">
        <w:tblPrEx>
          <w:tblCellMar>
            <w:bottom w:w="0" w:type="dxa"/>
          </w:tblCellMar>
        </w:tblPrEx>
        <w:tc>
          <w:tcPr>
            <w:tcW w:w="2268" w:type="dxa"/>
            <w:shd w:val="clear" w:color="auto" w:fill="FFFFFF"/>
          </w:tcPr>
          <w:p w14:paraId="767C32E8" w14:textId="77777777" w:rsidR="00636276" w:rsidRDefault="00636276" w:rsidP="00636276"/>
        </w:tc>
        <w:tc>
          <w:tcPr>
            <w:tcW w:w="2268" w:type="dxa"/>
            <w:shd w:val="clear" w:color="auto" w:fill="FFFFFF"/>
          </w:tcPr>
          <w:p w14:paraId="15B9DE60" w14:textId="77777777" w:rsidR="00636276" w:rsidRDefault="00636276" w:rsidP="00636276"/>
        </w:tc>
        <w:tc>
          <w:tcPr>
            <w:tcW w:w="5101" w:type="dxa"/>
            <w:shd w:val="clear" w:color="auto" w:fill="FFFFFF"/>
          </w:tcPr>
          <w:p w14:paraId="1694D887" w14:textId="055D963C" w:rsidR="00636276" w:rsidRDefault="00636276" w:rsidP="00636276">
            <w:r>
              <w:t>Parent element</w:t>
            </w:r>
          </w:p>
        </w:tc>
      </w:tr>
      <w:tr w:rsidR="00636276" w14:paraId="7B2234F3" w14:textId="77777777" w:rsidTr="00636276">
        <w:tblPrEx>
          <w:tblCellMar>
            <w:bottom w:w="0" w:type="dxa"/>
          </w:tblCellMar>
        </w:tblPrEx>
        <w:tc>
          <w:tcPr>
            <w:tcW w:w="2268" w:type="dxa"/>
            <w:shd w:val="clear" w:color="auto" w:fill="FFFFFF"/>
          </w:tcPr>
          <w:p w14:paraId="69D6E992" w14:textId="77777777" w:rsidR="00636276" w:rsidRDefault="00636276" w:rsidP="00636276"/>
        </w:tc>
        <w:tc>
          <w:tcPr>
            <w:tcW w:w="2268" w:type="dxa"/>
            <w:shd w:val="clear" w:color="auto" w:fill="FFFFFF"/>
          </w:tcPr>
          <w:p w14:paraId="74CB7634" w14:textId="77777777" w:rsidR="00636276" w:rsidRDefault="00636276" w:rsidP="00636276"/>
        </w:tc>
        <w:tc>
          <w:tcPr>
            <w:tcW w:w="5101" w:type="dxa"/>
            <w:shd w:val="clear" w:color="auto" w:fill="FFFFFF"/>
          </w:tcPr>
          <w:p w14:paraId="3C82A5DF" w14:textId="4EF4EBFC" w:rsidR="00636276" w:rsidRDefault="00636276" w:rsidP="00636276">
            <w:r>
              <w:t>Context element of the usage</w:t>
            </w:r>
          </w:p>
        </w:tc>
      </w:tr>
      <w:tr w:rsidR="00636276" w14:paraId="5436218D" w14:textId="77777777" w:rsidTr="00636276">
        <w:tblPrEx>
          <w:tblCellMar>
            <w:bottom w:w="0" w:type="dxa"/>
          </w:tblCellMar>
        </w:tblPrEx>
        <w:tc>
          <w:tcPr>
            <w:tcW w:w="2268" w:type="dxa"/>
            <w:shd w:val="clear" w:color="auto" w:fill="FFFFFF"/>
          </w:tcPr>
          <w:p w14:paraId="00F12B8B" w14:textId="77777777" w:rsidR="00636276" w:rsidRDefault="00636276" w:rsidP="00636276"/>
        </w:tc>
        <w:tc>
          <w:tcPr>
            <w:tcW w:w="2268" w:type="dxa"/>
            <w:shd w:val="clear" w:color="auto" w:fill="FFFFFF"/>
          </w:tcPr>
          <w:p w14:paraId="3F2036EF" w14:textId="77777777" w:rsidR="00636276" w:rsidRDefault="00636276" w:rsidP="00636276"/>
        </w:tc>
        <w:tc>
          <w:tcPr>
            <w:tcW w:w="5101" w:type="dxa"/>
            <w:shd w:val="clear" w:color="auto" w:fill="FFFFFF"/>
          </w:tcPr>
          <w:p w14:paraId="51E83495" w14:textId="06B74EC5" w:rsidR="00636276" w:rsidRDefault="00636276" w:rsidP="00636276">
            <w:r>
              <w:t>More generic item</w:t>
            </w:r>
          </w:p>
        </w:tc>
      </w:tr>
    </w:tbl>
    <w:p w14:paraId="197F4CE8" w14:textId="0B1D04B1" w:rsidR="00636276" w:rsidRDefault="00636276" w:rsidP="00636276">
      <w:pPr>
        <w:pStyle w:val="berschrift5"/>
        <w:numPr>
          <w:ilvl w:val="4"/>
          <w:numId w:val="37"/>
        </w:numPr>
      </w:pPr>
      <w:bookmarkStart w:id="88" w:name="Deliverable14469"/>
      <w:r>
        <w:t>Software Interface</w:t>
      </w:r>
      <w:bookmarkEnd w:id="88"/>
    </w:p>
    <w:p w14:paraId="243EE1D3" w14:textId="1B6A1E44" w:rsidR="00636276" w:rsidRDefault="00636276" w:rsidP="00636276">
      <w:r>
        <w:t>An interface in source code that allows a class to interact with other components of a software</w:t>
      </w:r>
    </w:p>
    <w:p w14:paraId="57DCE902" w14:textId="77777777" w:rsidR="00636276" w:rsidRDefault="00636276" w:rsidP="00636276">
      <w:pPr>
        <w:keepNext/>
      </w:pPr>
      <w:r>
        <w:rPr>
          <w:noProof/>
        </w:rPr>
        <w:drawing>
          <wp:inline distT="0" distB="0" distL="0" distR="0" wp14:anchorId="0EB2905D" wp14:editId="49208550">
            <wp:extent cx="857370" cy="857370"/>
            <wp:effectExtent l="0" t="0" r="0" b="0"/>
            <wp:docPr id="164565626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56263"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F6ED50B" w14:textId="45AFA84D" w:rsidR="00636276" w:rsidRDefault="00636276" w:rsidP="00636276">
      <w:pPr>
        <w:pStyle w:val="Beschriftung"/>
      </w:pPr>
      <w:r>
        <w:t xml:space="preserve">Figure </w:t>
      </w:r>
      <w:fldSimple w:instr=" SEQ Figure \* ARABIC ">
        <w:r>
          <w:rPr>
            <w:noProof/>
          </w:rPr>
          <w:t>103</w:t>
        </w:r>
      </w:fldSimple>
      <w:r>
        <w:t xml:space="preserve"> Icon</w:t>
      </w:r>
    </w:p>
    <w:p w14:paraId="48D76569" w14:textId="77777777" w:rsidR="00636276" w:rsidRDefault="00636276" w:rsidP="00636276">
      <w:pPr>
        <w:keepNext/>
      </w:pPr>
      <w:r>
        <w:rPr>
          <w:noProof/>
        </w:rPr>
        <w:drawing>
          <wp:inline distT="0" distB="0" distL="0" distR="0" wp14:anchorId="69032E55" wp14:editId="04527A01">
            <wp:extent cx="5584642" cy="3267016"/>
            <wp:effectExtent l="0" t="0" r="0" b="0"/>
            <wp:docPr id="573133158"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33158" name=""/>
                    <pic:cNvPicPr/>
                  </pic:nvPicPr>
                  <pic:blipFill>
                    <a:blip r:embed="rId119">
                      <a:extLst>
                        <a:ext uri="{28A0092B-C50C-407E-A947-70E740481C1C}">
                          <a14:useLocalDpi xmlns:a14="http://schemas.microsoft.com/office/drawing/2010/main" val="0"/>
                        </a:ext>
                      </a:extLst>
                    </a:blip>
                    <a:stretch>
                      <a:fillRect/>
                    </a:stretch>
                  </pic:blipFill>
                  <pic:spPr>
                    <a:xfrm>
                      <a:off x="0" y="0"/>
                      <a:ext cx="5584642" cy="3267016"/>
                    </a:xfrm>
                    <a:prstGeom prst="rect">
                      <a:avLst/>
                    </a:prstGeom>
                  </pic:spPr>
                </pic:pic>
              </a:graphicData>
            </a:graphic>
          </wp:inline>
        </w:drawing>
      </w:r>
    </w:p>
    <w:p w14:paraId="5B0C3503" w14:textId="1A0E6F8D" w:rsidR="00636276" w:rsidRDefault="00636276" w:rsidP="00636276">
      <w:pPr>
        <w:pStyle w:val="Beschriftung"/>
      </w:pPr>
      <w:r>
        <w:t xml:space="preserve">Figure </w:t>
      </w:r>
      <w:fldSimple w:instr=" SEQ Figure \* ARABIC ">
        <w:r>
          <w:rPr>
            <w:noProof/>
          </w:rPr>
          <w:t>104</w:t>
        </w:r>
      </w:fldSimple>
      <w:r>
        <w:t xml:space="preserve"> Class Context Diagram 'Software Interface'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B51613D" w14:textId="77777777" w:rsidTr="00636276">
        <w:tblPrEx>
          <w:tblCellMar>
            <w:bottom w:w="0" w:type="dxa"/>
          </w:tblCellMar>
        </w:tblPrEx>
        <w:tc>
          <w:tcPr>
            <w:tcW w:w="2268" w:type="dxa"/>
            <w:shd w:val="clear" w:color="auto" w:fill="FFFFFF"/>
          </w:tcPr>
          <w:p w14:paraId="59C576D1" w14:textId="3F331FF9" w:rsidR="00636276" w:rsidRDefault="00636276" w:rsidP="00636276">
            <w:r w:rsidRPr="00636276">
              <w:rPr>
                <w:rStyle w:val="Fett"/>
              </w:rPr>
              <w:t>Generalizations</w:t>
            </w:r>
          </w:p>
        </w:tc>
        <w:tc>
          <w:tcPr>
            <w:tcW w:w="7369" w:type="dxa"/>
            <w:shd w:val="clear" w:color="auto" w:fill="FFFFFF"/>
          </w:tcPr>
          <w:p w14:paraId="076C2844" w14:textId="3EF5C8B2" w:rsidR="00636276" w:rsidRDefault="00636276" w:rsidP="00636276">
            <w:hyperlink w:anchor="Deliverable14456" w:history="1">
              <w:r>
                <w:rPr>
                  <w:rStyle w:val="Hyperlink"/>
                </w:rPr>
                <w:t>Component Interface</w:t>
              </w:r>
            </w:hyperlink>
          </w:p>
        </w:tc>
      </w:tr>
      <w:tr w:rsidR="00636276" w14:paraId="67419536" w14:textId="77777777" w:rsidTr="00636276">
        <w:tblPrEx>
          <w:tblCellMar>
            <w:bottom w:w="0" w:type="dxa"/>
          </w:tblCellMar>
        </w:tblPrEx>
        <w:tc>
          <w:tcPr>
            <w:tcW w:w="2268" w:type="dxa"/>
            <w:shd w:val="clear" w:color="auto" w:fill="FFFFFF"/>
          </w:tcPr>
          <w:p w14:paraId="69019A5A" w14:textId="0F1E2BC7" w:rsidR="00636276" w:rsidRPr="00636276" w:rsidRDefault="00636276" w:rsidP="00636276">
            <w:pPr>
              <w:rPr>
                <w:rStyle w:val="Fett"/>
              </w:rPr>
            </w:pPr>
            <w:r w:rsidRPr="00636276">
              <w:rPr>
                <w:rStyle w:val="Fett"/>
              </w:rPr>
              <w:t>Delivered by</w:t>
            </w:r>
          </w:p>
        </w:tc>
        <w:tc>
          <w:tcPr>
            <w:tcW w:w="7369" w:type="dxa"/>
            <w:shd w:val="clear" w:color="auto" w:fill="FFFFFF"/>
          </w:tcPr>
          <w:p w14:paraId="7D8B6228" w14:textId="525A98B2" w:rsidR="00636276" w:rsidRDefault="00636276" w:rsidP="00636276">
            <w:hyperlink w:anchor="Activity2538" w:history="1">
              <w:r>
                <w:rPr>
                  <w:rStyle w:val="Hyperlink"/>
                </w:rPr>
                <w:t>Software Engineering</w:t>
              </w:r>
            </w:hyperlink>
          </w:p>
        </w:tc>
      </w:tr>
      <w:tr w:rsidR="00636276" w14:paraId="77D0ACF6" w14:textId="77777777" w:rsidTr="00636276">
        <w:tblPrEx>
          <w:tblCellMar>
            <w:bottom w:w="0" w:type="dxa"/>
          </w:tblCellMar>
        </w:tblPrEx>
        <w:tc>
          <w:tcPr>
            <w:tcW w:w="2268" w:type="dxa"/>
            <w:shd w:val="clear" w:color="auto" w:fill="FFFFFF"/>
          </w:tcPr>
          <w:p w14:paraId="717ABF28" w14:textId="288F000B" w:rsidR="00636276" w:rsidRPr="00636276" w:rsidRDefault="00636276" w:rsidP="00636276">
            <w:pPr>
              <w:rPr>
                <w:rStyle w:val="Fett"/>
              </w:rPr>
            </w:pPr>
            <w:r w:rsidRPr="00636276">
              <w:rPr>
                <w:rStyle w:val="Fett"/>
              </w:rPr>
              <w:t>Delivered to</w:t>
            </w:r>
          </w:p>
        </w:tc>
        <w:tc>
          <w:tcPr>
            <w:tcW w:w="7369" w:type="dxa"/>
            <w:shd w:val="clear" w:color="auto" w:fill="FFFFFF"/>
          </w:tcPr>
          <w:p w14:paraId="0A5D62F8" w14:textId="77777777" w:rsidR="00636276" w:rsidRDefault="00636276" w:rsidP="00636276">
            <w:hyperlink w:anchor="Activity2541" w:history="1">
              <w:r>
                <w:rPr>
                  <w:rStyle w:val="Hyperlink"/>
                </w:rPr>
                <w:t>Plan and prepare Simulation</w:t>
              </w:r>
            </w:hyperlink>
          </w:p>
          <w:p w14:paraId="637779A7" w14:textId="77777777" w:rsidR="00636276" w:rsidRDefault="00636276" w:rsidP="00636276">
            <w:hyperlink w:anchor="Activity2542" w:history="1">
              <w:r>
                <w:rPr>
                  <w:rStyle w:val="Hyperlink"/>
                </w:rPr>
                <w:t>Prepare Testing</w:t>
              </w:r>
            </w:hyperlink>
          </w:p>
          <w:p w14:paraId="0D7559F2" w14:textId="77777777" w:rsidR="00636276" w:rsidRDefault="00636276" w:rsidP="00636276">
            <w:hyperlink w:anchor="Activity2663" w:history="1">
              <w:r>
                <w:rPr>
                  <w:rStyle w:val="Hyperlink"/>
                </w:rPr>
                <w:t>Product Usage</w:t>
              </w:r>
            </w:hyperlink>
          </w:p>
          <w:p w14:paraId="0D0444D1" w14:textId="6C5BC3A2" w:rsidR="00636276" w:rsidRDefault="00636276" w:rsidP="00636276">
            <w:hyperlink w:anchor="Activity2664" w:history="1">
              <w:r>
                <w:rPr>
                  <w:rStyle w:val="Hyperlink"/>
                </w:rPr>
                <w:t>Maintenance &amp; Service</w:t>
              </w:r>
            </w:hyperlink>
          </w:p>
        </w:tc>
      </w:tr>
    </w:tbl>
    <w:p w14:paraId="7E4E917D" w14:textId="16D08D77"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92586F3" w14:textId="77777777" w:rsidTr="00636276">
        <w:tblPrEx>
          <w:tblCellMar>
            <w:bottom w:w="0" w:type="dxa"/>
          </w:tblCellMar>
        </w:tblPrEx>
        <w:tc>
          <w:tcPr>
            <w:tcW w:w="2268" w:type="dxa"/>
            <w:shd w:val="clear" w:color="auto" w:fill="FFFFFF"/>
          </w:tcPr>
          <w:p w14:paraId="1EC985D2" w14:textId="55CC474C" w:rsidR="00636276" w:rsidRDefault="00636276" w:rsidP="00636276">
            <w:r>
              <w:lastRenderedPageBreak/>
              <w:t>Identifier</w:t>
            </w:r>
          </w:p>
        </w:tc>
        <w:tc>
          <w:tcPr>
            <w:tcW w:w="2268" w:type="dxa"/>
            <w:shd w:val="clear" w:color="auto" w:fill="FFFFFF"/>
          </w:tcPr>
          <w:p w14:paraId="341F9C29" w14:textId="63285125" w:rsidR="00636276" w:rsidRDefault="00636276" w:rsidP="00636276">
            <w:hyperlink w:anchor="Deliverable16441" w:history="1">
              <w:r>
                <w:rPr>
                  <w:rStyle w:val="Hyperlink"/>
                </w:rPr>
                <w:t>xs:string</w:t>
              </w:r>
            </w:hyperlink>
          </w:p>
        </w:tc>
        <w:tc>
          <w:tcPr>
            <w:tcW w:w="5101" w:type="dxa"/>
            <w:shd w:val="clear" w:color="auto" w:fill="FFFFFF"/>
          </w:tcPr>
          <w:p w14:paraId="3BB6A6B0" w14:textId="007C124F" w:rsidR="00636276" w:rsidRDefault="00636276" w:rsidP="00636276">
            <w:r>
              <w:t>Unambiguous identifier of the element</w:t>
            </w:r>
          </w:p>
        </w:tc>
      </w:tr>
      <w:tr w:rsidR="00636276" w14:paraId="560B4B36" w14:textId="77777777" w:rsidTr="00636276">
        <w:tblPrEx>
          <w:tblCellMar>
            <w:bottom w:w="0" w:type="dxa"/>
          </w:tblCellMar>
        </w:tblPrEx>
        <w:tc>
          <w:tcPr>
            <w:tcW w:w="2268" w:type="dxa"/>
            <w:shd w:val="clear" w:color="auto" w:fill="FFFFFF"/>
          </w:tcPr>
          <w:p w14:paraId="73512D1E" w14:textId="3CD14165" w:rsidR="00636276" w:rsidRDefault="00636276" w:rsidP="00636276">
            <w:r>
              <w:t>Number</w:t>
            </w:r>
          </w:p>
        </w:tc>
        <w:tc>
          <w:tcPr>
            <w:tcW w:w="2268" w:type="dxa"/>
            <w:shd w:val="clear" w:color="auto" w:fill="FFFFFF"/>
          </w:tcPr>
          <w:p w14:paraId="0C3CC79F" w14:textId="597E3875" w:rsidR="00636276" w:rsidRDefault="00636276" w:rsidP="00636276">
            <w:hyperlink w:anchor="Deliverable16441" w:history="1">
              <w:r>
                <w:rPr>
                  <w:rStyle w:val="Hyperlink"/>
                </w:rPr>
                <w:t>xs:string</w:t>
              </w:r>
            </w:hyperlink>
          </w:p>
        </w:tc>
        <w:tc>
          <w:tcPr>
            <w:tcW w:w="5101" w:type="dxa"/>
            <w:shd w:val="clear" w:color="auto" w:fill="FFFFFF"/>
          </w:tcPr>
          <w:p w14:paraId="12C2CBA6" w14:textId="31DE455E" w:rsidR="00636276" w:rsidRDefault="00636276" w:rsidP="00636276">
            <w:r>
              <w:t>Legible number or name of the element, i. e. part number</w:t>
            </w:r>
          </w:p>
        </w:tc>
      </w:tr>
      <w:tr w:rsidR="00636276" w14:paraId="5E47A35C" w14:textId="77777777" w:rsidTr="00636276">
        <w:tblPrEx>
          <w:tblCellMar>
            <w:bottom w:w="0" w:type="dxa"/>
          </w:tblCellMar>
        </w:tblPrEx>
        <w:tc>
          <w:tcPr>
            <w:tcW w:w="2268" w:type="dxa"/>
            <w:shd w:val="clear" w:color="auto" w:fill="FFFFFF"/>
          </w:tcPr>
          <w:p w14:paraId="34B656B3" w14:textId="5ACE4BB7" w:rsidR="00636276" w:rsidRDefault="00636276" w:rsidP="00636276">
            <w:r>
              <w:t>Title</w:t>
            </w:r>
          </w:p>
        </w:tc>
        <w:tc>
          <w:tcPr>
            <w:tcW w:w="2268" w:type="dxa"/>
            <w:shd w:val="clear" w:color="auto" w:fill="FFFFFF"/>
          </w:tcPr>
          <w:p w14:paraId="5228DFC7" w14:textId="77B3763D" w:rsidR="00636276" w:rsidRDefault="00636276" w:rsidP="00636276">
            <w:hyperlink w:anchor="Deliverable16441" w:history="1">
              <w:r>
                <w:rPr>
                  <w:rStyle w:val="Hyperlink"/>
                </w:rPr>
                <w:t>xs:string</w:t>
              </w:r>
            </w:hyperlink>
          </w:p>
        </w:tc>
        <w:tc>
          <w:tcPr>
            <w:tcW w:w="5101" w:type="dxa"/>
            <w:shd w:val="clear" w:color="auto" w:fill="FFFFFF"/>
          </w:tcPr>
          <w:p w14:paraId="051DAB77" w14:textId="024A2CB2" w:rsidR="00636276" w:rsidRDefault="00636276" w:rsidP="00636276">
            <w:r>
              <w:t>Title of the element</w:t>
            </w:r>
          </w:p>
        </w:tc>
      </w:tr>
      <w:tr w:rsidR="00636276" w14:paraId="4F946AF9" w14:textId="77777777" w:rsidTr="00636276">
        <w:tblPrEx>
          <w:tblCellMar>
            <w:bottom w:w="0" w:type="dxa"/>
          </w:tblCellMar>
        </w:tblPrEx>
        <w:tc>
          <w:tcPr>
            <w:tcW w:w="2268" w:type="dxa"/>
            <w:shd w:val="clear" w:color="auto" w:fill="FFFFFF"/>
          </w:tcPr>
          <w:p w14:paraId="3F2CC7C5" w14:textId="5E538D47" w:rsidR="00636276" w:rsidRDefault="00636276" w:rsidP="00636276">
            <w:r>
              <w:t>Description</w:t>
            </w:r>
          </w:p>
        </w:tc>
        <w:tc>
          <w:tcPr>
            <w:tcW w:w="2268" w:type="dxa"/>
            <w:shd w:val="clear" w:color="auto" w:fill="FFFFFF"/>
          </w:tcPr>
          <w:p w14:paraId="33F8B3B3" w14:textId="318DAEE1" w:rsidR="00636276" w:rsidRDefault="00636276" w:rsidP="00636276">
            <w:hyperlink w:anchor="Deliverable16441" w:history="1">
              <w:r>
                <w:rPr>
                  <w:rStyle w:val="Hyperlink"/>
                </w:rPr>
                <w:t>xs:string</w:t>
              </w:r>
            </w:hyperlink>
          </w:p>
        </w:tc>
        <w:tc>
          <w:tcPr>
            <w:tcW w:w="5101" w:type="dxa"/>
            <w:shd w:val="clear" w:color="auto" w:fill="FFFFFF"/>
          </w:tcPr>
          <w:p w14:paraId="6712996A" w14:textId="1150ADB3" w:rsidR="00636276" w:rsidRDefault="00636276" w:rsidP="00636276">
            <w:r>
              <w:t>Description of the element</w:t>
            </w:r>
          </w:p>
        </w:tc>
      </w:tr>
      <w:tr w:rsidR="00636276" w14:paraId="785E3F9C" w14:textId="77777777" w:rsidTr="00636276">
        <w:tblPrEx>
          <w:tblCellMar>
            <w:bottom w:w="0" w:type="dxa"/>
          </w:tblCellMar>
        </w:tblPrEx>
        <w:tc>
          <w:tcPr>
            <w:tcW w:w="2268" w:type="dxa"/>
            <w:shd w:val="clear" w:color="auto" w:fill="FFFFFF"/>
          </w:tcPr>
          <w:p w14:paraId="05FAFB14" w14:textId="761C1B65" w:rsidR="00636276" w:rsidRDefault="00636276" w:rsidP="00636276">
            <w:r>
              <w:t>Type</w:t>
            </w:r>
          </w:p>
        </w:tc>
        <w:tc>
          <w:tcPr>
            <w:tcW w:w="2268" w:type="dxa"/>
            <w:shd w:val="clear" w:color="auto" w:fill="FFFFFF"/>
          </w:tcPr>
          <w:p w14:paraId="087EDD40" w14:textId="6B67E794" w:rsidR="00636276" w:rsidRDefault="00636276" w:rsidP="00636276">
            <w:hyperlink w:anchor="Deliverable16441" w:history="1">
              <w:r>
                <w:rPr>
                  <w:rStyle w:val="Hyperlink"/>
                </w:rPr>
                <w:t>xs:string</w:t>
              </w:r>
            </w:hyperlink>
          </w:p>
        </w:tc>
        <w:tc>
          <w:tcPr>
            <w:tcW w:w="5101" w:type="dxa"/>
            <w:shd w:val="clear" w:color="auto" w:fill="FFFFFF"/>
          </w:tcPr>
          <w:p w14:paraId="05FA8F75" w14:textId="3BED2A3A" w:rsidR="00636276" w:rsidRDefault="00636276" w:rsidP="00636276">
            <w:r>
              <w:t>Type of an element</w:t>
            </w:r>
          </w:p>
        </w:tc>
      </w:tr>
      <w:tr w:rsidR="00636276" w14:paraId="48491EDC" w14:textId="77777777" w:rsidTr="00636276">
        <w:tblPrEx>
          <w:tblCellMar>
            <w:bottom w:w="0" w:type="dxa"/>
          </w:tblCellMar>
        </w:tblPrEx>
        <w:tc>
          <w:tcPr>
            <w:tcW w:w="2268" w:type="dxa"/>
            <w:shd w:val="clear" w:color="auto" w:fill="FFFFFF"/>
          </w:tcPr>
          <w:p w14:paraId="07231939" w14:textId="0EB8394E" w:rsidR="00636276" w:rsidRDefault="00636276" w:rsidP="00636276">
            <w:r>
              <w:t>DateTime</w:t>
            </w:r>
          </w:p>
        </w:tc>
        <w:tc>
          <w:tcPr>
            <w:tcW w:w="2268" w:type="dxa"/>
            <w:shd w:val="clear" w:color="auto" w:fill="FFFFFF"/>
          </w:tcPr>
          <w:p w14:paraId="688B6025" w14:textId="43C1729C" w:rsidR="00636276" w:rsidRDefault="00636276" w:rsidP="00636276">
            <w:hyperlink w:anchor="Deliverable16500" w:history="1">
              <w:r>
                <w:rPr>
                  <w:rStyle w:val="Hyperlink"/>
                </w:rPr>
                <w:t>xs:dateTime</w:t>
              </w:r>
            </w:hyperlink>
          </w:p>
        </w:tc>
        <w:tc>
          <w:tcPr>
            <w:tcW w:w="5101" w:type="dxa"/>
            <w:shd w:val="clear" w:color="auto" w:fill="FFFFFF"/>
          </w:tcPr>
          <w:p w14:paraId="45F44D5F" w14:textId="52AA5119" w:rsidR="00636276" w:rsidRDefault="00636276" w:rsidP="00636276">
            <w:r>
              <w:t>Date and time of the element</w:t>
            </w:r>
          </w:p>
        </w:tc>
      </w:tr>
    </w:tbl>
    <w:p w14:paraId="225669E2" w14:textId="3AE638D0"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ECDE18B" w14:textId="77777777" w:rsidTr="00636276">
        <w:tblPrEx>
          <w:tblCellMar>
            <w:bottom w:w="0" w:type="dxa"/>
          </w:tblCellMar>
        </w:tblPrEx>
        <w:tc>
          <w:tcPr>
            <w:tcW w:w="2268" w:type="dxa"/>
            <w:shd w:val="clear" w:color="auto" w:fill="FFFFFF"/>
          </w:tcPr>
          <w:p w14:paraId="18D7D5E4" w14:textId="72B24EB1" w:rsidR="00636276" w:rsidRDefault="00636276" w:rsidP="00636276">
            <w:r>
              <w:t>part of</w:t>
            </w:r>
          </w:p>
        </w:tc>
        <w:tc>
          <w:tcPr>
            <w:tcW w:w="2268" w:type="dxa"/>
            <w:shd w:val="clear" w:color="auto" w:fill="FFFFFF"/>
          </w:tcPr>
          <w:p w14:paraId="2B354CB8" w14:textId="77C1CAEE" w:rsidR="00636276" w:rsidRDefault="00636276" w:rsidP="00636276">
            <w:hyperlink w:anchor="Deliverable14469" w:history="1">
              <w:r>
                <w:rPr>
                  <w:rStyle w:val="Hyperlink"/>
                </w:rPr>
                <w:t>Software Interface</w:t>
              </w:r>
            </w:hyperlink>
          </w:p>
        </w:tc>
        <w:tc>
          <w:tcPr>
            <w:tcW w:w="5101" w:type="dxa"/>
            <w:shd w:val="clear" w:color="auto" w:fill="FFFFFF"/>
          </w:tcPr>
          <w:p w14:paraId="36CCEDDC" w14:textId="1684D693" w:rsidR="00636276" w:rsidRDefault="00636276" w:rsidP="00636276">
            <w:r>
              <w:t>Parent element</w:t>
            </w:r>
          </w:p>
        </w:tc>
      </w:tr>
      <w:tr w:rsidR="00636276" w14:paraId="2FC363A1" w14:textId="77777777" w:rsidTr="00636276">
        <w:tblPrEx>
          <w:tblCellMar>
            <w:bottom w:w="0" w:type="dxa"/>
          </w:tblCellMar>
        </w:tblPrEx>
        <w:tc>
          <w:tcPr>
            <w:tcW w:w="2268" w:type="dxa"/>
            <w:shd w:val="clear" w:color="auto" w:fill="FFFFFF"/>
          </w:tcPr>
          <w:p w14:paraId="3325218E" w14:textId="59179496" w:rsidR="00636276" w:rsidRDefault="00636276" w:rsidP="00636276">
            <w:r>
              <w:t>part of</w:t>
            </w:r>
          </w:p>
        </w:tc>
        <w:tc>
          <w:tcPr>
            <w:tcW w:w="2268" w:type="dxa"/>
            <w:shd w:val="clear" w:color="auto" w:fill="FFFFFF"/>
          </w:tcPr>
          <w:p w14:paraId="3285210C" w14:textId="6B7FE6CD" w:rsidR="00636276" w:rsidRDefault="00636276" w:rsidP="00636276">
            <w:hyperlink w:anchor="Deliverable14454" w:history="1">
              <w:r>
                <w:rPr>
                  <w:rStyle w:val="Hyperlink"/>
                </w:rPr>
                <w:t>System Component</w:t>
              </w:r>
            </w:hyperlink>
          </w:p>
        </w:tc>
        <w:tc>
          <w:tcPr>
            <w:tcW w:w="5101" w:type="dxa"/>
            <w:shd w:val="clear" w:color="auto" w:fill="FFFFFF"/>
          </w:tcPr>
          <w:p w14:paraId="3851A8BE" w14:textId="0D065B6B" w:rsidR="00636276" w:rsidRDefault="00636276" w:rsidP="00636276">
            <w:r>
              <w:t>Parent system component</w:t>
            </w:r>
          </w:p>
        </w:tc>
      </w:tr>
      <w:tr w:rsidR="00636276" w14:paraId="64662FF4" w14:textId="77777777" w:rsidTr="00636276">
        <w:tblPrEx>
          <w:tblCellMar>
            <w:bottom w:w="0" w:type="dxa"/>
          </w:tblCellMar>
        </w:tblPrEx>
        <w:tc>
          <w:tcPr>
            <w:tcW w:w="2268" w:type="dxa"/>
            <w:shd w:val="clear" w:color="auto" w:fill="FFFFFF"/>
          </w:tcPr>
          <w:p w14:paraId="013B6811" w14:textId="13B2FEFF" w:rsidR="00636276" w:rsidRDefault="00636276" w:rsidP="00636276">
            <w:r>
              <w:t>part of</w:t>
            </w:r>
          </w:p>
        </w:tc>
        <w:tc>
          <w:tcPr>
            <w:tcW w:w="2268" w:type="dxa"/>
            <w:shd w:val="clear" w:color="auto" w:fill="FFFFFF"/>
          </w:tcPr>
          <w:p w14:paraId="5F140075" w14:textId="49890F20" w:rsidR="00636276" w:rsidRDefault="00636276" w:rsidP="00636276">
            <w:hyperlink w:anchor="Deliverable13487" w:history="1">
              <w:r>
                <w:rPr>
                  <w:rStyle w:val="Hyperlink"/>
                </w:rPr>
                <w:t>Software Component</w:t>
              </w:r>
            </w:hyperlink>
          </w:p>
        </w:tc>
        <w:tc>
          <w:tcPr>
            <w:tcW w:w="5101" w:type="dxa"/>
            <w:shd w:val="clear" w:color="auto" w:fill="FFFFFF"/>
          </w:tcPr>
          <w:p w14:paraId="1D626FC2" w14:textId="5410FB38" w:rsidR="00636276" w:rsidRDefault="00636276" w:rsidP="00636276">
            <w:r>
              <w:t>Parent software component</w:t>
            </w:r>
          </w:p>
        </w:tc>
      </w:tr>
      <w:tr w:rsidR="00636276" w14:paraId="7BE53A5B" w14:textId="77777777" w:rsidTr="00636276">
        <w:tblPrEx>
          <w:tblCellMar>
            <w:bottom w:w="0" w:type="dxa"/>
          </w:tblCellMar>
        </w:tblPrEx>
        <w:tc>
          <w:tcPr>
            <w:tcW w:w="2268" w:type="dxa"/>
            <w:shd w:val="clear" w:color="auto" w:fill="FFFFFF"/>
          </w:tcPr>
          <w:p w14:paraId="75916FAD" w14:textId="5413674F" w:rsidR="00636276" w:rsidRDefault="00636276" w:rsidP="00636276">
            <w:r>
              <w:t>used in</w:t>
            </w:r>
          </w:p>
        </w:tc>
        <w:tc>
          <w:tcPr>
            <w:tcW w:w="2268" w:type="dxa"/>
            <w:shd w:val="clear" w:color="auto" w:fill="FFFFFF"/>
          </w:tcPr>
          <w:p w14:paraId="67762C7E" w14:textId="59BDBCBF" w:rsidR="00636276" w:rsidRDefault="00636276" w:rsidP="00636276">
            <w:hyperlink w:anchor="Deliverable14454" w:history="1">
              <w:r>
                <w:rPr>
                  <w:rStyle w:val="Hyperlink"/>
                </w:rPr>
                <w:t>System Component</w:t>
              </w:r>
            </w:hyperlink>
          </w:p>
        </w:tc>
        <w:tc>
          <w:tcPr>
            <w:tcW w:w="5101" w:type="dxa"/>
            <w:shd w:val="clear" w:color="auto" w:fill="FFFFFF"/>
          </w:tcPr>
          <w:p w14:paraId="3B95C64D" w14:textId="6EEA3DE1" w:rsidR="00636276" w:rsidRDefault="00636276" w:rsidP="00636276">
            <w:r>
              <w:t>Context system component of the usage</w:t>
            </w:r>
          </w:p>
        </w:tc>
      </w:tr>
      <w:tr w:rsidR="00636276" w14:paraId="400D38CA" w14:textId="77777777" w:rsidTr="00636276">
        <w:tblPrEx>
          <w:tblCellMar>
            <w:bottom w:w="0" w:type="dxa"/>
          </w:tblCellMar>
        </w:tblPrEx>
        <w:tc>
          <w:tcPr>
            <w:tcW w:w="2268" w:type="dxa"/>
            <w:shd w:val="clear" w:color="auto" w:fill="FFFFFF"/>
          </w:tcPr>
          <w:p w14:paraId="7BFF5089" w14:textId="0FA6B810" w:rsidR="00636276" w:rsidRDefault="00636276" w:rsidP="00636276">
            <w:r>
              <w:t>specialism of</w:t>
            </w:r>
          </w:p>
        </w:tc>
        <w:tc>
          <w:tcPr>
            <w:tcW w:w="2268" w:type="dxa"/>
            <w:shd w:val="clear" w:color="auto" w:fill="FFFFFF"/>
          </w:tcPr>
          <w:p w14:paraId="0CC19368" w14:textId="6B4D3C10" w:rsidR="00636276" w:rsidRDefault="00636276" w:rsidP="00636276">
            <w:hyperlink w:anchor="Deliverable14469" w:history="1">
              <w:r>
                <w:rPr>
                  <w:rStyle w:val="Hyperlink"/>
                </w:rPr>
                <w:t>Software Interface</w:t>
              </w:r>
            </w:hyperlink>
          </w:p>
        </w:tc>
        <w:tc>
          <w:tcPr>
            <w:tcW w:w="5101" w:type="dxa"/>
            <w:shd w:val="clear" w:color="auto" w:fill="FFFFFF"/>
          </w:tcPr>
          <w:p w14:paraId="7940A52A" w14:textId="6604E440" w:rsidR="00636276" w:rsidRDefault="00636276" w:rsidP="00636276">
            <w:r>
              <w:t>More generic item</w:t>
            </w:r>
          </w:p>
        </w:tc>
      </w:tr>
      <w:tr w:rsidR="00636276" w14:paraId="447DFDC5" w14:textId="77777777" w:rsidTr="00636276">
        <w:tblPrEx>
          <w:tblCellMar>
            <w:bottom w:w="0" w:type="dxa"/>
          </w:tblCellMar>
        </w:tblPrEx>
        <w:tc>
          <w:tcPr>
            <w:tcW w:w="2268" w:type="dxa"/>
            <w:shd w:val="clear" w:color="auto" w:fill="FFFFFF"/>
          </w:tcPr>
          <w:p w14:paraId="4E49194F" w14:textId="7921D0C0" w:rsidR="00636276" w:rsidRDefault="00636276" w:rsidP="00636276">
            <w:r>
              <w:t>operated by</w:t>
            </w:r>
          </w:p>
        </w:tc>
        <w:tc>
          <w:tcPr>
            <w:tcW w:w="2268" w:type="dxa"/>
            <w:shd w:val="clear" w:color="auto" w:fill="FFFFFF"/>
          </w:tcPr>
          <w:p w14:paraId="655CC05E" w14:textId="5110832D" w:rsidR="00636276" w:rsidRDefault="00636276" w:rsidP="00636276">
            <w:hyperlink w:anchor="Deliverable13359" w:history="1">
              <w:r>
                <w:rPr>
                  <w:rStyle w:val="Hyperlink"/>
                </w:rPr>
                <w:t>Role</w:t>
              </w:r>
            </w:hyperlink>
          </w:p>
        </w:tc>
        <w:tc>
          <w:tcPr>
            <w:tcW w:w="5101" w:type="dxa"/>
            <w:shd w:val="clear" w:color="auto" w:fill="FFFFFF"/>
          </w:tcPr>
          <w:p w14:paraId="324CB9BB" w14:textId="2F8077E0" w:rsidR="00636276" w:rsidRDefault="00636276" w:rsidP="00636276">
            <w:r>
              <w:t>Interacting role</w:t>
            </w:r>
          </w:p>
        </w:tc>
      </w:tr>
      <w:tr w:rsidR="00636276" w14:paraId="449FCDAA" w14:textId="77777777" w:rsidTr="00636276">
        <w:tblPrEx>
          <w:tblCellMar>
            <w:bottom w:w="0" w:type="dxa"/>
          </w:tblCellMar>
        </w:tblPrEx>
        <w:tc>
          <w:tcPr>
            <w:tcW w:w="2268" w:type="dxa"/>
            <w:shd w:val="clear" w:color="auto" w:fill="FFFFFF"/>
          </w:tcPr>
          <w:p w14:paraId="7C9B1C38" w14:textId="4B95C31A" w:rsidR="00636276" w:rsidRDefault="00636276" w:rsidP="00636276">
            <w:r>
              <w:t>type of</w:t>
            </w:r>
          </w:p>
        </w:tc>
        <w:tc>
          <w:tcPr>
            <w:tcW w:w="2268" w:type="dxa"/>
            <w:shd w:val="clear" w:color="auto" w:fill="FFFFFF"/>
          </w:tcPr>
          <w:p w14:paraId="65968BC0" w14:textId="6DAACB30" w:rsidR="00636276" w:rsidRDefault="00636276" w:rsidP="00636276">
            <w:hyperlink w:anchor="Deliverable14457" w:history="1">
              <w:r>
                <w:rPr>
                  <w:rStyle w:val="Hyperlink"/>
                </w:rPr>
                <w:t>Component Connection</w:t>
              </w:r>
            </w:hyperlink>
          </w:p>
        </w:tc>
        <w:tc>
          <w:tcPr>
            <w:tcW w:w="5101" w:type="dxa"/>
            <w:shd w:val="clear" w:color="auto" w:fill="FFFFFF"/>
          </w:tcPr>
          <w:p w14:paraId="5B7C24E2" w14:textId="77777777" w:rsidR="00636276" w:rsidRDefault="00636276" w:rsidP="00636276"/>
        </w:tc>
      </w:tr>
    </w:tbl>
    <w:p w14:paraId="4C87641D" w14:textId="70CA5DCC"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86F78CE" w14:textId="77777777" w:rsidTr="00636276">
        <w:tblPrEx>
          <w:tblCellMar>
            <w:bottom w:w="0" w:type="dxa"/>
          </w:tblCellMar>
        </w:tblPrEx>
        <w:tc>
          <w:tcPr>
            <w:tcW w:w="2268" w:type="dxa"/>
            <w:shd w:val="clear" w:color="auto" w:fill="FFFFFF"/>
          </w:tcPr>
          <w:p w14:paraId="66CE7DBD" w14:textId="77777777" w:rsidR="00636276" w:rsidRDefault="00636276" w:rsidP="00636276"/>
        </w:tc>
        <w:tc>
          <w:tcPr>
            <w:tcW w:w="2268" w:type="dxa"/>
            <w:shd w:val="clear" w:color="auto" w:fill="FFFFFF"/>
          </w:tcPr>
          <w:p w14:paraId="1ABAA2EA" w14:textId="77777777" w:rsidR="00636276" w:rsidRDefault="00636276" w:rsidP="00636276"/>
        </w:tc>
        <w:tc>
          <w:tcPr>
            <w:tcW w:w="5101" w:type="dxa"/>
            <w:shd w:val="clear" w:color="auto" w:fill="FFFFFF"/>
          </w:tcPr>
          <w:p w14:paraId="0508AA07" w14:textId="6EC6670C" w:rsidR="00636276" w:rsidRDefault="00636276" w:rsidP="00636276">
            <w:r>
              <w:t>Parent element</w:t>
            </w:r>
          </w:p>
        </w:tc>
      </w:tr>
      <w:tr w:rsidR="00636276" w14:paraId="34D4F9E8" w14:textId="77777777" w:rsidTr="00636276">
        <w:tblPrEx>
          <w:tblCellMar>
            <w:bottom w:w="0" w:type="dxa"/>
          </w:tblCellMar>
        </w:tblPrEx>
        <w:tc>
          <w:tcPr>
            <w:tcW w:w="2268" w:type="dxa"/>
            <w:shd w:val="clear" w:color="auto" w:fill="FFFFFF"/>
          </w:tcPr>
          <w:p w14:paraId="1AB2CC26" w14:textId="77777777" w:rsidR="00636276" w:rsidRDefault="00636276" w:rsidP="00636276"/>
        </w:tc>
        <w:tc>
          <w:tcPr>
            <w:tcW w:w="2268" w:type="dxa"/>
            <w:shd w:val="clear" w:color="auto" w:fill="FFFFFF"/>
          </w:tcPr>
          <w:p w14:paraId="584E7EE2" w14:textId="77777777" w:rsidR="00636276" w:rsidRDefault="00636276" w:rsidP="00636276"/>
        </w:tc>
        <w:tc>
          <w:tcPr>
            <w:tcW w:w="5101" w:type="dxa"/>
            <w:shd w:val="clear" w:color="auto" w:fill="FFFFFF"/>
          </w:tcPr>
          <w:p w14:paraId="56667CF7" w14:textId="7308C358" w:rsidR="00636276" w:rsidRDefault="00636276" w:rsidP="00636276">
            <w:r>
              <w:t>More generic item</w:t>
            </w:r>
          </w:p>
        </w:tc>
      </w:tr>
    </w:tbl>
    <w:p w14:paraId="0509DB1F" w14:textId="5434C9F8" w:rsidR="00636276" w:rsidRDefault="00636276" w:rsidP="00636276">
      <w:pPr>
        <w:pStyle w:val="berschrift5"/>
      </w:pPr>
      <w:bookmarkStart w:id="89" w:name="Deliverable13487"/>
      <w:r>
        <w:t>Software Component</w:t>
      </w:r>
      <w:bookmarkEnd w:id="89"/>
    </w:p>
    <w:p w14:paraId="5E83C1C9" w14:textId="7FAE12DC" w:rsidR="00636276" w:rsidRDefault="00636276" w:rsidP="00636276">
      <w:r>
        <w:t>A compiled component of software to be used in a product, i. e. executable or library</w:t>
      </w:r>
    </w:p>
    <w:p w14:paraId="6F877A48" w14:textId="77777777" w:rsidR="00636276" w:rsidRDefault="00636276" w:rsidP="00636276">
      <w:pPr>
        <w:keepNext/>
      </w:pPr>
      <w:r>
        <w:rPr>
          <w:noProof/>
        </w:rPr>
        <w:drawing>
          <wp:inline distT="0" distB="0" distL="0" distR="0" wp14:anchorId="46A52570" wp14:editId="4A58BB91">
            <wp:extent cx="857370" cy="857370"/>
            <wp:effectExtent l="0" t="0" r="0" b="0"/>
            <wp:docPr id="333399999"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99999"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B054113" w14:textId="2F5A7DBF" w:rsidR="00636276" w:rsidRDefault="00636276" w:rsidP="00636276">
      <w:pPr>
        <w:pStyle w:val="Beschriftung"/>
      </w:pPr>
      <w:r>
        <w:t xml:space="preserve">Figure </w:t>
      </w:r>
      <w:fldSimple w:instr=" SEQ Figure \* ARABIC ">
        <w:r>
          <w:rPr>
            <w:noProof/>
          </w:rPr>
          <w:t>105</w:t>
        </w:r>
      </w:fldSimple>
      <w:r>
        <w:t xml:space="preserve"> Icon</w:t>
      </w:r>
    </w:p>
    <w:p w14:paraId="1AFB0390" w14:textId="77777777" w:rsidR="00636276" w:rsidRDefault="00636276" w:rsidP="00636276">
      <w:pPr>
        <w:keepNext/>
      </w:pPr>
      <w:r>
        <w:rPr>
          <w:noProof/>
        </w:rPr>
        <w:drawing>
          <wp:inline distT="0" distB="0" distL="0" distR="0" wp14:anchorId="41F5AAB9" wp14:editId="3CC0C52A">
            <wp:extent cx="6119495" cy="2301240"/>
            <wp:effectExtent l="0" t="0" r="0" b="3810"/>
            <wp:docPr id="59859735"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973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19495" cy="2301240"/>
                    </a:xfrm>
                    <a:prstGeom prst="rect">
                      <a:avLst/>
                    </a:prstGeom>
                  </pic:spPr>
                </pic:pic>
              </a:graphicData>
            </a:graphic>
          </wp:inline>
        </w:drawing>
      </w:r>
    </w:p>
    <w:p w14:paraId="6C5FB82E" w14:textId="77AFD4B4" w:rsidR="00636276" w:rsidRDefault="00636276" w:rsidP="00636276">
      <w:pPr>
        <w:pStyle w:val="Beschriftung"/>
      </w:pPr>
      <w:r>
        <w:t xml:space="preserve">Figure </w:t>
      </w:r>
      <w:fldSimple w:instr=" SEQ Figure \* ARABIC ">
        <w:r>
          <w:rPr>
            <w:noProof/>
          </w:rPr>
          <w:t>106</w:t>
        </w:r>
      </w:fldSimple>
      <w:r>
        <w:t xml:space="preserve"> Class Context Diagram 'Software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563B81A" w14:textId="77777777" w:rsidTr="00636276">
        <w:tblPrEx>
          <w:tblCellMar>
            <w:bottom w:w="0" w:type="dxa"/>
          </w:tblCellMar>
        </w:tblPrEx>
        <w:tc>
          <w:tcPr>
            <w:tcW w:w="2268" w:type="dxa"/>
            <w:shd w:val="clear" w:color="auto" w:fill="FFFFFF"/>
          </w:tcPr>
          <w:p w14:paraId="45CBDD53" w14:textId="4E5CBC09" w:rsidR="00636276" w:rsidRDefault="00636276" w:rsidP="00636276">
            <w:r w:rsidRPr="00636276">
              <w:rPr>
                <w:rStyle w:val="Fett"/>
              </w:rPr>
              <w:lastRenderedPageBreak/>
              <w:t>Generalizations</w:t>
            </w:r>
          </w:p>
        </w:tc>
        <w:tc>
          <w:tcPr>
            <w:tcW w:w="7369" w:type="dxa"/>
            <w:shd w:val="clear" w:color="auto" w:fill="FFFFFF"/>
          </w:tcPr>
          <w:p w14:paraId="38F68BF3" w14:textId="5B3C027D" w:rsidR="00636276" w:rsidRDefault="00636276" w:rsidP="00636276">
            <w:hyperlink w:anchor="Deliverable14454" w:history="1">
              <w:r>
                <w:rPr>
                  <w:rStyle w:val="Hyperlink"/>
                </w:rPr>
                <w:t>System Component</w:t>
              </w:r>
            </w:hyperlink>
          </w:p>
        </w:tc>
      </w:tr>
      <w:tr w:rsidR="00636276" w14:paraId="0158D573" w14:textId="77777777" w:rsidTr="00636276">
        <w:tblPrEx>
          <w:tblCellMar>
            <w:bottom w:w="0" w:type="dxa"/>
          </w:tblCellMar>
        </w:tblPrEx>
        <w:tc>
          <w:tcPr>
            <w:tcW w:w="2268" w:type="dxa"/>
            <w:shd w:val="clear" w:color="auto" w:fill="FFFFFF"/>
          </w:tcPr>
          <w:p w14:paraId="2D153894" w14:textId="5F5F3C32" w:rsidR="00636276" w:rsidRPr="00636276" w:rsidRDefault="00636276" w:rsidP="00636276">
            <w:pPr>
              <w:rPr>
                <w:rStyle w:val="Fett"/>
              </w:rPr>
            </w:pPr>
            <w:r w:rsidRPr="00636276">
              <w:rPr>
                <w:rStyle w:val="Fett"/>
              </w:rPr>
              <w:t>Delivered by</w:t>
            </w:r>
          </w:p>
        </w:tc>
        <w:tc>
          <w:tcPr>
            <w:tcW w:w="7369" w:type="dxa"/>
            <w:shd w:val="clear" w:color="auto" w:fill="FFFFFF"/>
          </w:tcPr>
          <w:p w14:paraId="22285BDC" w14:textId="6E5F880F" w:rsidR="00636276" w:rsidRDefault="00636276" w:rsidP="00636276">
            <w:hyperlink w:anchor="Activity2538" w:history="1">
              <w:r>
                <w:rPr>
                  <w:rStyle w:val="Hyperlink"/>
                </w:rPr>
                <w:t>Software Engineering</w:t>
              </w:r>
            </w:hyperlink>
          </w:p>
        </w:tc>
      </w:tr>
      <w:tr w:rsidR="00636276" w14:paraId="596D456A" w14:textId="77777777" w:rsidTr="00636276">
        <w:tblPrEx>
          <w:tblCellMar>
            <w:bottom w:w="0" w:type="dxa"/>
          </w:tblCellMar>
        </w:tblPrEx>
        <w:tc>
          <w:tcPr>
            <w:tcW w:w="2268" w:type="dxa"/>
            <w:shd w:val="clear" w:color="auto" w:fill="FFFFFF"/>
          </w:tcPr>
          <w:p w14:paraId="177BA814" w14:textId="5672EADE" w:rsidR="00636276" w:rsidRPr="00636276" w:rsidRDefault="00636276" w:rsidP="00636276">
            <w:pPr>
              <w:rPr>
                <w:rStyle w:val="Fett"/>
              </w:rPr>
            </w:pPr>
            <w:r w:rsidRPr="00636276">
              <w:rPr>
                <w:rStyle w:val="Fett"/>
              </w:rPr>
              <w:t>Delivered to</w:t>
            </w:r>
          </w:p>
        </w:tc>
        <w:tc>
          <w:tcPr>
            <w:tcW w:w="7369" w:type="dxa"/>
            <w:shd w:val="clear" w:color="auto" w:fill="FFFFFF"/>
          </w:tcPr>
          <w:p w14:paraId="28CA1B7E" w14:textId="77777777" w:rsidR="00636276" w:rsidRDefault="00636276" w:rsidP="00636276">
            <w:hyperlink w:anchor="Activity2541" w:history="1">
              <w:r>
                <w:rPr>
                  <w:rStyle w:val="Hyperlink"/>
                </w:rPr>
                <w:t>Plan and prepare Simulation</w:t>
              </w:r>
            </w:hyperlink>
          </w:p>
          <w:p w14:paraId="66576D87" w14:textId="77777777" w:rsidR="00636276" w:rsidRDefault="00636276" w:rsidP="00636276">
            <w:hyperlink w:anchor="Activity2542" w:history="1">
              <w:r>
                <w:rPr>
                  <w:rStyle w:val="Hyperlink"/>
                </w:rPr>
                <w:t>Prepare Testing</w:t>
              </w:r>
            </w:hyperlink>
          </w:p>
          <w:p w14:paraId="553A57FB" w14:textId="77777777" w:rsidR="00636276" w:rsidRDefault="00636276" w:rsidP="00636276">
            <w:hyperlink w:anchor="Activity2663" w:history="1">
              <w:r>
                <w:rPr>
                  <w:rStyle w:val="Hyperlink"/>
                </w:rPr>
                <w:t>Product Usage</w:t>
              </w:r>
            </w:hyperlink>
          </w:p>
          <w:p w14:paraId="7DEBC83A" w14:textId="3EC6400D" w:rsidR="00636276" w:rsidRDefault="00636276" w:rsidP="00636276">
            <w:hyperlink w:anchor="Activity2664" w:history="1">
              <w:r>
                <w:rPr>
                  <w:rStyle w:val="Hyperlink"/>
                </w:rPr>
                <w:t>Maintenance &amp; Service</w:t>
              </w:r>
            </w:hyperlink>
          </w:p>
        </w:tc>
      </w:tr>
    </w:tbl>
    <w:p w14:paraId="40822F87" w14:textId="1660439A"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3745A9B" w14:textId="77777777" w:rsidTr="00636276">
        <w:tblPrEx>
          <w:tblCellMar>
            <w:bottom w:w="0" w:type="dxa"/>
          </w:tblCellMar>
        </w:tblPrEx>
        <w:tc>
          <w:tcPr>
            <w:tcW w:w="2268" w:type="dxa"/>
            <w:shd w:val="clear" w:color="auto" w:fill="FFFFFF"/>
          </w:tcPr>
          <w:p w14:paraId="211B9C63" w14:textId="694BDAA3" w:rsidR="00636276" w:rsidRDefault="00636276" w:rsidP="00636276">
            <w:r>
              <w:t>Identifier</w:t>
            </w:r>
          </w:p>
        </w:tc>
        <w:tc>
          <w:tcPr>
            <w:tcW w:w="2268" w:type="dxa"/>
            <w:shd w:val="clear" w:color="auto" w:fill="FFFFFF"/>
          </w:tcPr>
          <w:p w14:paraId="3B4B43D4" w14:textId="0DBF2609" w:rsidR="00636276" w:rsidRDefault="00636276" w:rsidP="00636276">
            <w:hyperlink w:anchor="Deliverable16441" w:history="1">
              <w:r>
                <w:rPr>
                  <w:rStyle w:val="Hyperlink"/>
                </w:rPr>
                <w:t>xs:string</w:t>
              </w:r>
            </w:hyperlink>
          </w:p>
        </w:tc>
        <w:tc>
          <w:tcPr>
            <w:tcW w:w="5101" w:type="dxa"/>
            <w:shd w:val="clear" w:color="auto" w:fill="FFFFFF"/>
          </w:tcPr>
          <w:p w14:paraId="5175E8E4" w14:textId="3D70FD9F" w:rsidR="00636276" w:rsidRDefault="00636276" w:rsidP="00636276">
            <w:r>
              <w:t>Unambiguous identifier of the element</w:t>
            </w:r>
          </w:p>
        </w:tc>
      </w:tr>
      <w:tr w:rsidR="00636276" w14:paraId="50CFD525" w14:textId="77777777" w:rsidTr="00636276">
        <w:tblPrEx>
          <w:tblCellMar>
            <w:bottom w:w="0" w:type="dxa"/>
          </w:tblCellMar>
        </w:tblPrEx>
        <w:tc>
          <w:tcPr>
            <w:tcW w:w="2268" w:type="dxa"/>
            <w:shd w:val="clear" w:color="auto" w:fill="FFFFFF"/>
          </w:tcPr>
          <w:p w14:paraId="25A3B44F" w14:textId="673DE201" w:rsidR="00636276" w:rsidRDefault="00636276" w:rsidP="00636276">
            <w:r>
              <w:t>Number</w:t>
            </w:r>
          </w:p>
        </w:tc>
        <w:tc>
          <w:tcPr>
            <w:tcW w:w="2268" w:type="dxa"/>
            <w:shd w:val="clear" w:color="auto" w:fill="FFFFFF"/>
          </w:tcPr>
          <w:p w14:paraId="1448F512" w14:textId="7E8218E0" w:rsidR="00636276" w:rsidRDefault="00636276" w:rsidP="00636276">
            <w:hyperlink w:anchor="Deliverable16441" w:history="1">
              <w:r>
                <w:rPr>
                  <w:rStyle w:val="Hyperlink"/>
                </w:rPr>
                <w:t>xs:string</w:t>
              </w:r>
            </w:hyperlink>
          </w:p>
        </w:tc>
        <w:tc>
          <w:tcPr>
            <w:tcW w:w="5101" w:type="dxa"/>
            <w:shd w:val="clear" w:color="auto" w:fill="FFFFFF"/>
          </w:tcPr>
          <w:p w14:paraId="4DEE7A1F" w14:textId="62D120B2" w:rsidR="00636276" w:rsidRDefault="00636276" w:rsidP="00636276">
            <w:r>
              <w:t>Legible number or name of the element, i. e. part number</w:t>
            </w:r>
          </w:p>
        </w:tc>
      </w:tr>
      <w:tr w:rsidR="00636276" w14:paraId="469AB286" w14:textId="77777777" w:rsidTr="00636276">
        <w:tblPrEx>
          <w:tblCellMar>
            <w:bottom w:w="0" w:type="dxa"/>
          </w:tblCellMar>
        </w:tblPrEx>
        <w:tc>
          <w:tcPr>
            <w:tcW w:w="2268" w:type="dxa"/>
            <w:shd w:val="clear" w:color="auto" w:fill="FFFFFF"/>
          </w:tcPr>
          <w:p w14:paraId="772A538C" w14:textId="105430D4" w:rsidR="00636276" w:rsidRDefault="00636276" w:rsidP="00636276">
            <w:r>
              <w:t>Title</w:t>
            </w:r>
          </w:p>
        </w:tc>
        <w:tc>
          <w:tcPr>
            <w:tcW w:w="2268" w:type="dxa"/>
            <w:shd w:val="clear" w:color="auto" w:fill="FFFFFF"/>
          </w:tcPr>
          <w:p w14:paraId="2DD40B36" w14:textId="6DE41638" w:rsidR="00636276" w:rsidRDefault="00636276" w:rsidP="00636276">
            <w:hyperlink w:anchor="Deliverable16441" w:history="1">
              <w:r>
                <w:rPr>
                  <w:rStyle w:val="Hyperlink"/>
                </w:rPr>
                <w:t>xs:string</w:t>
              </w:r>
            </w:hyperlink>
          </w:p>
        </w:tc>
        <w:tc>
          <w:tcPr>
            <w:tcW w:w="5101" w:type="dxa"/>
            <w:shd w:val="clear" w:color="auto" w:fill="FFFFFF"/>
          </w:tcPr>
          <w:p w14:paraId="3ABED914" w14:textId="2E33B737" w:rsidR="00636276" w:rsidRDefault="00636276" w:rsidP="00636276">
            <w:r>
              <w:t>Title of the element</w:t>
            </w:r>
          </w:p>
        </w:tc>
      </w:tr>
      <w:tr w:rsidR="00636276" w14:paraId="48A79BB1" w14:textId="77777777" w:rsidTr="00636276">
        <w:tblPrEx>
          <w:tblCellMar>
            <w:bottom w:w="0" w:type="dxa"/>
          </w:tblCellMar>
        </w:tblPrEx>
        <w:tc>
          <w:tcPr>
            <w:tcW w:w="2268" w:type="dxa"/>
            <w:shd w:val="clear" w:color="auto" w:fill="FFFFFF"/>
          </w:tcPr>
          <w:p w14:paraId="4C770BAC" w14:textId="7D040CC4" w:rsidR="00636276" w:rsidRDefault="00636276" w:rsidP="00636276">
            <w:r>
              <w:t>Description</w:t>
            </w:r>
          </w:p>
        </w:tc>
        <w:tc>
          <w:tcPr>
            <w:tcW w:w="2268" w:type="dxa"/>
            <w:shd w:val="clear" w:color="auto" w:fill="FFFFFF"/>
          </w:tcPr>
          <w:p w14:paraId="0E07B162" w14:textId="3734620D" w:rsidR="00636276" w:rsidRDefault="00636276" w:rsidP="00636276">
            <w:hyperlink w:anchor="Deliverable16441" w:history="1">
              <w:r>
                <w:rPr>
                  <w:rStyle w:val="Hyperlink"/>
                </w:rPr>
                <w:t>xs:string</w:t>
              </w:r>
            </w:hyperlink>
          </w:p>
        </w:tc>
        <w:tc>
          <w:tcPr>
            <w:tcW w:w="5101" w:type="dxa"/>
            <w:shd w:val="clear" w:color="auto" w:fill="FFFFFF"/>
          </w:tcPr>
          <w:p w14:paraId="582CC5A8" w14:textId="28708301" w:rsidR="00636276" w:rsidRDefault="00636276" w:rsidP="00636276">
            <w:r>
              <w:t>Description of the element</w:t>
            </w:r>
          </w:p>
        </w:tc>
      </w:tr>
      <w:tr w:rsidR="00636276" w14:paraId="453974A1" w14:textId="77777777" w:rsidTr="00636276">
        <w:tblPrEx>
          <w:tblCellMar>
            <w:bottom w:w="0" w:type="dxa"/>
          </w:tblCellMar>
        </w:tblPrEx>
        <w:tc>
          <w:tcPr>
            <w:tcW w:w="2268" w:type="dxa"/>
            <w:shd w:val="clear" w:color="auto" w:fill="FFFFFF"/>
          </w:tcPr>
          <w:p w14:paraId="6919B2E5" w14:textId="66B7C38E" w:rsidR="00636276" w:rsidRDefault="00636276" w:rsidP="00636276">
            <w:r>
              <w:t>Type</w:t>
            </w:r>
          </w:p>
        </w:tc>
        <w:tc>
          <w:tcPr>
            <w:tcW w:w="2268" w:type="dxa"/>
            <w:shd w:val="clear" w:color="auto" w:fill="FFFFFF"/>
          </w:tcPr>
          <w:p w14:paraId="19F0DFAC" w14:textId="5B8DCA78" w:rsidR="00636276" w:rsidRDefault="00636276" w:rsidP="00636276">
            <w:hyperlink w:anchor="Deliverable16441" w:history="1">
              <w:r>
                <w:rPr>
                  <w:rStyle w:val="Hyperlink"/>
                </w:rPr>
                <w:t>xs:string</w:t>
              </w:r>
            </w:hyperlink>
          </w:p>
        </w:tc>
        <w:tc>
          <w:tcPr>
            <w:tcW w:w="5101" w:type="dxa"/>
            <w:shd w:val="clear" w:color="auto" w:fill="FFFFFF"/>
          </w:tcPr>
          <w:p w14:paraId="48C19337" w14:textId="2FE12D16" w:rsidR="00636276" w:rsidRDefault="00636276" w:rsidP="00636276">
            <w:r>
              <w:t>Type of an element</w:t>
            </w:r>
          </w:p>
        </w:tc>
      </w:tr>
      <w:tr w:rsidR="00636276" w14:paraId="111C67C1" w14:textId="77777777" w:rsidTr="00636276">
        <w:tblPrEx>
          <w:tblCellMar>
            <w:bottom w:w="0" w:type="dxa"/>
          </w:tblCellMar>
        </w:tblPrEx>
        <w:tc>
          <w:tcPr>
            <w:tcW w:w="2268" w:type="dxa"/>
            <w:shd w:val="clear" w:color="auto" w:fill="FFFFFF"/>
          </w:tcPr>
          <w:p w14:paraId="1D259FF0" w14:textId="230FEDE9" w:rsidR="00636276" w:rsidRDefault="00636276" w:rsidP="00636276">
            <w:r>
              <w:t>DateTime</w:t>
            </w:r>
          </w:p>
        </w:tc>
        <w:tc>
          <w:tcPr>
            <w:tcW w:w="2268" w:type="dxa"/>
            <w:shd w:val="clear" w:color="auto" w:fill="FFFFFF"/>
          </w:tcPr>
          <w:p w14:paraId="477579CD" w14:textId="62D9AE45" w:rsidR="00636276" w:rsidRDefault="00636276" w:rsidP="00636276">
            <w:hyperlink w:anchor="Deliverable16500" w:history="1">
              <w:r>
                <w:rPr>
                  <w:rStyle w:val="Hyperlink"/>
                </w:rPr>
                <w:t>xs:dateTime</w:t>
              </w:r>
            </w:hyperlink>
          </w:p>
        </w:tc>
        <w:tc>
          <w:tcPr>
            <w:tcW w:w="5101" w:type="dxa"/>
            <w:shd w:val="clear" w:color="auto" w:fill="FFFFFF"/>
          </w:tcPr>
          <w:p w14:paraId="00CE9AFC" w14:textId="6839E185" w:rsidR="00636276" w:rsidRDefault="00636276" w:rsidP="00636276">
            <w:r>
              <w:t>Date and time of the element</w:t>
            </w:r>
          </w:p>
        </w:tc>
      </w:tr>
      <w:tr w:rsidR="00636276" w14:paraId="710BD393" w14:textId="77777777" w:rsidTr="00636276">
        <w:tblPrEx>
          <w:tblCellMar>
            <w:bottom w:w="0" w:type="dxa"/>
          </w:tblCellMar>
        </w:tblPrEx>
        <w:tc>
          <w:tcPr>
            <w:tcW w:w="2268" w:type="dxa"/>
            <w:shd w:val="clear" w:color="auto" w:fill="FFFFFF"/>
          </w:tcPr>
          <w:p w14:paraId="30E912F8" w14:textId="18529BDF" w:rsidR="00636276" w:rsidRDefault="00636276" w:rsidP="00636276">
            <w:r>
              <w:t>Revision</w:t>
            </w:r>
          </w:p>
        </w:tc>
        <w:tc>
          <w:tcPr>
            <w:tcW w:w="2268" w:type="dxa"/>
            <w:shd w:val="clear" w:color="auto" w:fill="FFFFFF"/>
          </w:tcPr>
          <w:p w14:paraId="78897A13" w14:textId="42A77E40" w:rsidR="00636276" w:rsidRDefault="00636276" w:rsidP="00636276">
            <w:hyperlink w:anchor="Deliverable16441" w:history="1">
              <w:r>
                <w:rPr>
                  <w:rStyle w:val="Hyperlink"/>
                </w:rPr>
                <w:t>xs:string</w:t>
              </w:r>
            </w:hyperlink>
          </w:p>
        </w:tc>
        <w:tc>
          <w:tcPr>
            <w:tcW w:w="5101" w:type="dxa"/>
            <w:shd w:val="clear" w:color="auto" w:fill="FFFFFF"/>
          </w:tcPr>
          <w:p w14:paraId="4D1D1DC4" w14:textId="4A1B351C" w:rsidR="00636276" w:rsidRDefault="00636276" w:rsidP="00636276">
            <w:r>
              <w:t>Revisionskennung des Elements</w:t>
            </w:r>
          </w:p>
        </w:tc>
      </w:tr>
    </w:tbl>
    <w:p w14:paraId="69E09643" w14:textId="636C07AB"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653CEC6" w14:textId="77777777" w:rsidTr="00636276">
        <w:tblPrEx>
          <w:tblCellMar>
            <w:bottom w:w="0" w:type="dxa"/>
          </w:tblCellMar>
        </w:tblPrEx>
        <w:tc>
          <w:tcPr>
            <w:tcW w:w="2268" w:type="dxa"/>
            <w:shd w:val="clear" w:color="auto" w:fill="FFFFFF"/>
          </w:tcPr>
          <w:p w14:paraId="2B5C006B" w14:textId="4330BB67" w:rsidR="00636276" w:rsidRDefault="00636276" w:rsidP="00636276">
            <w:r>
              <w:t>part of</w:t>
            </w:r>
          </w:p>
        </w:tc>
        <w:tc>
          <w:tcPr>
            <w:tcW w:w="2268" w:type="dxa"/>
            <w:shd w:val="clear" w:color="auto" w:fill="FFFFFF"/>
          </w:tcPr>
          <w:p w14:paraId="0388C69E" w14:textId="3007656F" w:rsidR="00636276" w:rsidRDefault="00636276" w:rsidP="00636276">
            <w:hyperlink w:anchor="Deliverable13487" w:history="1">
              <w:r>
                <w:rPr>
                  <w:rStyle w:val="Hyperlink"/>
                </w:rPr>
                <w:t>Software Component</w:t>
              </w:r>
            </w:hyperlink>
          </w:p>
        </w:tc>
        <w:tc>
          <w:tcPr>
            <w:tcW w:w="5101" w:type="dxa"/>
            <w:shd w:val="clear" w:color="auto" w:fill="FFFFFF"/>
          </w:tcPr>
          <w:p w14:paraId="3138424A" w14:textId="51B3EBBD" w:rsidR="00636276" w:rsidRDefault="00636276" w:rsidP="00636276">
            <w:r>
              <w:t>Parent element</w:t>
            </w:r>
          </w:p>
        </w:tc>
      </w:tr>
      <w:tr w:rsidR="00636276" w14:paraId="64B84DBD" w14:textId="77777777" w:rsidTr="00636276">
        <w:tblPrEx>
          <w:tblCellMar>
            <w:bottom w:w="0" w:type="dxa"/>
          </w:tblCellMar>
        </w:tblPrEx>
        <w:tc>
          <w:tcPr>
            <w:tcW w:w="2268" w:type="dxa"/>
            <w:shd w:val="clear" w:color="auto" w:fill="FFFFFF"/>
          </w:tcPr>
          <w:p w14:paraId="590406FB" w14:textId="67AF7BD6" w:rsidR="00636276" w:rsidRDefault="00636276" w:rsidP="00636276">
            <w:r>
              <w:t>used in</w:t>
            </w:r>
          </w:p>
        </w:tc>
        <w:tc>
          <w:tcPr>
            <w:tcW w:w="2268" w:type="dxa"/>
            <w:shd w:val="clear" w:color="auto" w:fill="FFFFFF"/>
          </w:tcPr>
          <w:p w14:paraId="0A8CA6F9" w14:textId="70134AAD" w:rsidR="00636276" w:rsidRDefault="00636276" w:rsidP="00636276">
            <w:hyperlink w:anchor="Deliverable13487" w:history="1">
              <w:r>
                <w:rPr>
                  <w:rStyle w:val="Hyperlink"/>
                </w:rPr>
                <w:t>Software Component</w:t>
              </w:r>
            </w:hyperlink>
          </w:p>
        </w:tc>
        <w:tc>
          <w:tcPr>
            <w:tcW w:w="5101" w:type="dxa"/>
            <w:shd w:val="clear" w:color="auto" w:fill="FFFFFF"/>
          </w:tcPr>
          <w:p w14:paraId="50EE657D" w14:textId="68D9940C" w:rsidR="00636276" w:rsidRDefault="00636276" w:rsidP="00636276">
            <w:r>
              <w:t>Context element of the usage</w:t>
            </w:r>
          </w:p>
        </w:tc>
      </w:tr>
      <w:tr w:rsidR="00636276" w14:paraId="4F3E8CA0" w14:textId="77777777" w:rsidTr="00636276">
        <w:tblPrEx>
          <w:tblCellMar>
            <w:bottom w:w="0" w:type="dxa"/>
          </w:tblCellMar>
        </w:tblPrEx>
        <w:tc>
          <w:tcPr>
            <w:tcW w:w="2268" w:type="dxa"/>
            <w:shd w:val="clear" w:color="auto" w:fill="FFFFFF"/>
          </w:tcPr>
          <w:p w14:paraId="71A8F7BD" w14:textId="060D02C4" w:rsidR="00636276" w:rsidRDefault="00636276" w:rsidP="00636276">
            <w:r>
              <w:t>specialism of</w:t>
            </w:r>
          </w:p>
        </w:tc>
        <w:tc>
          <w:tcPr>
            <w:tcW w:w="2268" w:type="dxa"/>
            <w:shd w:val="clear" w:color="auto" w:fill="FFFFFF"/>
          </w:tcPr>
          <w:p w14:paraId="7A34FE80" w14:textId="068585D7" w:rsidR="00636276" w:rsidRDefault="00636276" w:rsidP="00636276">
            <w:hyperlink w:anchor="Deliverable13487" w:history="1">
              <w:r>
                <w:rPr>
                  <w:rStyle w:val="Hyperlink"/>
                </w:rPr>
                <w:t>Software Component</w:t>
              </w:r>
            </w:hyperlink>
          </w:p>
        </w:tc>
        <w:tc>
          <w:tcPr>
            <w:tcW w:w="5101" w:type="dxa"/>
            <w:shd w:val="clear" w:color="auto" w:fill="FFFFFF"/>
          </w:tcPr>
          <w:p w14:paraId="5E14639E" w14:textId="4333D03A" w:rsidR="00636276" w:rsidRDefault="00636276" w:rsidP="00636276">
            <w:r>
              <w:t>More generic item</w:t>
            </w:r>
          </w:p>
        </w:tc>
      </w:tr>
      <w:tr w:rsidR="00636276" w14:paraId="01EE6300" w14:textId="77777777" w:rsidTr="00636276">
        <w:tblPrEx>
          <w:tblCellMar>
            <w:bottom w:w="0" w:type="dxa"/>
          </w:tblCellMar>
        </w:tblPrEx>
        <w:tc>
          <w:tcPr>
            <w:tcW w:w="2268" w:type="dxa"/>
            <w:shd w:val="clear" w:color="auto" w:fill="FFFFFF"/>
          </w:tcPr>
          <w:p w14:paraId="198DABE7" w14:textId="20721FAD" w:rsidR="00636276" w:rsidRDefault="00636276" w:rsidP="00636276">
            <w:r>
              <w:t>configured in</w:t>
            </w:r>
          </w:p>
        </w:tc>
        <w:tc>
          <w:tcPr>
            <w:tcW w:w="2268" w:type="dxa"/>
            <w:shd w:val="clear" w:color="auto" w:fill="FFFFFF"/>
          </w:tcPr>
          <w:p w14:paraId="6B08867F" w14:textId="69172B8E" w:rsidR="00636276" w:rsidRDefault="00636276" w:rsidP="00636276">
            <w:hyperlink w:anchor="Deliverable14368" w:history="1">
              <w:r>
                <w:rPr>
                  <w:rStyle w:val="Hyperlink"/>
                </w:rPr>
                <w:t>Configuration</w:t>
              </w:r>
            </w:hyperlink>
          </w:p>
        </w:tc>
        <w:tc>
          <w:tcPr>
            <w:tcW w:w="5101" w:type="dxa"/>
            <w:shd w:val="clear" w:color="auto" w:fill="FFFFFF"/>
          </w:tcPr>
          <w:p w14:paraId="411C9E36" w14:textId="33CF28E6" w:rsidR="00636276" w:rsidRDefault="00636276" w:rsidP="00636276">
            <w:r>
              <w:t>Relation to a configuration</w:t>
            </w:r>
          </w:p>
        </w:tc>
      </w:tr>
      <w:tr w:rsidR="00636276" w14:paraId="462AFF7B" w14:textId="77777777" w:rsidTr="00636276">
        <w:tblPrEx>
          <w:tblCellMar>
            <w:bottom w:w="0" w:type="dxa"/>
          </w:tblCellMar>
        </w:tblPrEx>
        <w:tc>
          <w:tcPr>
            <w:tcW w:w="2268" w:type="dxa"/>
            <w:shd w:val="clear" w:color="auto" w:fill="FFFFFF"/>
          </w:tcPr>
          <w:p w14:paraId="1A997888" w14:textId="105675C9" w:rsidR="00636276" w:rsidRDefault="00636276" w:rsidP="00636276">
            <w:r>
              <w:t>option in</w:t>
            </w:r>
          </w:p>
        </w:tc>
        <w:tc>
          <w:tcPr>
            <w:tcW w:w="2268" w:type="dxa"/>
            <w:shd w:val="clear" w:color="auto" w:fill="FFFFFF"/>
          </w:tcPr>
          <w:p w14:paraId="0CB1BA00" w14:textId="5737FFAE" w:rsidR="00636276" w:rsidRDefault="00636276" w:rsidP="00636276">
            <w:hyperlink w:anchor="Deliverable15753" w:history="1">
              <w:r>
                <w:rPr>
                  <w:rStyle w:val="Hyperlink"/>
                </w:rPr>
                <w:t>Variant</w:t>
              </w:r>
            </w:hyperlink>
          </w:p>
        </w:tc>
        <w:tc>
          <w:tcPr>
            <w:tcW w:w="5101" w:type="dxa"/>
            <w:shd w:val="clear" w:color="auto" w:fill="FFFFFF"/>
          </w:tcPr>
          <w:p w14:paraId="19394C26" w14:textId="54A56152" w:rsidR="00636276" w:rsidRDefault="00636276" w:rsidP="00636276">
            <w:r>
              <w:t>Relation to a variant</w:t>
            </w:r>
          </w:p>
        </w:tc>
      </w:tr>
      <w:tr w:rsidR="00636276" w14:paraId="7EB77499" w14:textId="77777777" w:rsidTr="00636276">
        <w:tblPrEx>
          <w:tblCellMar>
            <w:bottom w:w="0" w:type="dxa"/>
          </w:tblCellMar>
        </w:tblPrEx>
        <w:tc>
          <w:tcPr>
            <w:tcW w:w="2268" w:type="dxa"/>
            <w:shd w:val="clear" w:color="auto" w:fill="FFFFFF"/>
          </w:tcPr>
          <w:p w14:paraId="66192124" w14:textId="50DAE432" w:rsidR="00636276" w:rsidRDefault="00636276" w:rsidP="00636276">
            <w:r>
              <w:t>changed in</w:t>
            </w:r>
          </w:p>
        </w:tc>
        <w:tc>
          <w:tcPr>
            <w:tcW w:w="2268" w:type="dxa"/>
            <w:shd w:val="clear" w:color="auto" w:fill="FFFFFF"/>
          </w:tcPr>
          <w:p w14:paraId="6D194368" w14:textId="6943F393" w:rsidR="00636276" w:rsidRDefault="00636276" w:rsidP="00636276">
            <w:hyperlink w:anchor="Deliverable23095" w:history="1">
              <w:r>
                <w:rPr>
                  <w:rStyle w:val="Hyperlink"/>
                </w:rPr>
                <w:t>Change</w:t>
              </w:r>
            </w:hyperlink>
          </w:p>
        </w:tc>
        <w:tc>
          <w:tcPr>
            <w:tcW w:w="5101" w:type="dxa"/>
            <w:shd w:val="clear" w:color="auto" w:fill="FFFFFF"/>
          </w:tcPr>
          <w:p w14:paraId="7D3BEB1B" w14:textId="4E5DBE2C" w:rsidR="00636276" w:rsidRDefault="00636276" w:rsidP="00636276">
            <w:r>
              <w:t>Relation to a change</w:t>
            </w:r>
          </w:p>
        </w:tc>
      </w:tr>
      <w:tr w:rsidR="00636276" w14:paraId="2A4CB61A" w14:textId="77777777" w:rsidTr="00636276">
        <w:tblPrEx>
          <w:tblCellMar>
            <w:bottom w:w="0" w:type="dxa"/>
          </w:tblCellMar>
        </w:tblPrEx>
        <w:tc>
          <w:tcPr>
            <w:tcW w:w="2268" w:type="dxa"/>
            <w:shd w:val="clear" w:color="auto" w:fill="FFFFFF"/>
          </w:tcPr>
          <w:p w14:paraId="468E0710" w14:textId="0F9271F9" w:rsidR="00636276" w:rsidRDefault="00636276" w:rsidP="00636276">
            <w:r>
              <w:t>owned by</w:t>
            </w:r>
          </w:p>
        </w:tc>
        <w:tc>
          <w:tcPr>
            <w:tcW w:w="2268" w:type="dxa"/>
            <w:shd w:val="clear" w:color="auto" w:fill="FFFFFF"/>
          </w:tcPr>
          <w:p w14:paraId="51B1DD15" w14:textId="442820A2" w:rsidR="00636276" w:rsidRDefault="00636276" w:rsidP="00636276">
            <w:hyperlink w:anchor="Deliverable19532" w:history="1">
              <w:r>
                <w:rPr>
                  <w:rStyle w:val="Hyperlink"/>
                </w:rPr>
                <w:t>Actor</w:t>
              </w:r>
            </w:hyperlink>
          </w:p>
        </w:tc>
        <w:tc>
          <w:tcPr>
            <w:tcW w:w="5101" w:type="dxa"/>
            <w:shd w:val="clear" w:color="auto" w:fill="FFFFFF"/>
          </w:tcPr>
          <w:p w14:paraId="2F7B5A87" w14:textId="6B7B4D8B" w:rsidR="00636276" w:rsidRDefault="00636276" w:rsidP="00636276">
            <w:r>
              <w:t>Actor owning this element</w:t>
            </w:r>
          </w:p>
        </w:tc>
      </w:tr>
      <w:tr w:rsidR="00636276" w14:paraId="65110EBE" w14:textId="77777777" w:rsidTr="00636276">
        <w:tblPrEx>
          <w:tblCellMar>
            <w:bottom w:w="0" w:type="dxa"/>
          </w:tblCellMar>
        </w:tblPrEx>
        <w:tc>
          <w:tcPr>
            <w:tcW w:w="2268" w:type="dxa"/>
            <w:shd w:val="clear" w:color="auto" w:fill="FFFFFF"/>
          </w:tcPr>
          <w:p w14:paraId="38CC1F63" w14:textId="3B949DE7" w:rsidR="00636276" w:rsidRDefault="00636276" w:rsidP="00636276">
            <w:r>
              <w:t>implements</w:t>
            </w:r>
          </w:p>
        </w:tc>
        <w:tc>
          <w:tcPr>
            <w:tcW w:w="2268" w:type="dxa"/>
            <w:shd w:val="clear" w:color="auto" w:fill="FFFFFF"/>
          </w:tcPr>
          <w:p w14:paraId="09DCF834" w14:textId="4AE2B0E8" w:rsidR="00636276" w:rsidRDefault="00636276" w:rsidP="00636276">
            <w:hyperlink w:anchor="Deliverable13404" w:history="1">
              <w:r>
                <w:rPr>
                  <w:rStyle w:val="Hyperlink"/>
                </w:rPr>
                <w:t>Function</w:t>
              </w:r>
            </w:hyperlink>
          </w:p>
        </w:tc>
        <w:tc>
          <w:tcPr>
            <w:tcW w:w="5101" w:type="dxa"/>
            <w:shd w:val="clear" w:color="auto" w:fill="FFFFFF"/>
          </w:tcPr>
          <w:p w14:paraId="7D2A9131" w14:textId="115540E6" w:rsidR="00636276" w:rsidRDefault="00636276" w:rsidP="00636276">
            <w:r>
              <w:t>Product function implemented by the component</w:t>
            </w:r>
          </w:p>
        </w:tc>
      </w:tr>
      <w:tr w:rsidR="00636276" w14:paraId="582E1A4D" w14:textId="77777777" w:rsidTr="00636276">
        <w:tblPrEx>
          <w:tblCellMar>
            <w:bottom w:w="0" w:type="dxa"/>
          </w:tblCellMar>
        </w:tblPrEx>
        <w:tc>
          <w:tcPr>
            <w:tcW w:w="2268" w:type="dxa"/>
            <w:shd w:val="clear" w:color="auto" w:fill="FFFFFF"/>
          </w:tcPr>
          <w:p w14:paraId="0915FA81" w14:textId="46C85722" w:rsidR="00636276" w:rsidRDefault="00636276" w:rsidP="00636276">
            <w:r>
              <w:t>satisfies</w:t>
            </w:r>
          </w:p>
        </w:tc>
        <w:tc>
          <w:tcPr>
            <w:tcW w:w="2268" w:type="dxa"/>
            <w:shd w:val="clear" w:color="auto" w:fill="FFFFFF"/>
          </w:tcPr>
          <w:p w14:paraId="2B37CC8E" w14:textId="6D33BE5A" w:rsidR="00636276" w:rsidRDefault="00636276" w:rsidP="00636276">
            <w:hyperlink w:anchor="Deliverable13394" w:history="1">
              <w:r>
                <w:rPr>
                  <w:rStyle w:val="Hyperlink"/>
                </w:rPr>
                <w:t>Requirement</w:t>
              </w:r>
            </w:hyperlink>
          </w:p>
        </w:tc>
        <w:tc>
          <w:tcPr>
            <w:tcW w:w="5101" w:type="dxa"/>
            <w:shd w:val="clear" w:color="auto" w:fill="FFFFFF"/>
          </w:tcPr>
          <w:p w14:paraId="16AF2513" w14:textId="4C089D79" w:rsidR="00636276" w:rsidRDefault="00636276" w:rsidP="00636276">
            <w:r>
              <w:t>Requirement satisfied by this system component</w:t>
            </w:r>
          </w:p>
        </w:tc>
      </w:tr>
      <w:tr w:rsidR="00636276" w14:paraId="4190DAF5" w14:textId="77777777" w:rsidTr="00636276">
        <w:tblPrEx>
          <w:tblCellMar>
            <w:bottom w:w="0" w:type="dxa"/>
          </w:tblCellMar>
        </w:tblPrEx>
        <w:tc>
          <w:tcPr>
            <w:tcW w:w="2268" w:type="dxa"/>
            <w:shd w:val="clear" w:color="auto" w:fill="FFFFFF"/>
          </w:tcPr>
          <w:p w14:paraId="25C9B47D" w14:textId="0479471A" w:rsidR="00636276" w:rsidRDefault="00636276" w:rsidP="00636276">
            <w:r>
              <w:t>fulfils</w:t>
            </w:r>
          </w:p>
        </w:tc>
        <w:tc>
          <w:tcPr>
            <w:tcW w:w="2268" w:type="dxa"/>
            <w:shd w:val="clear" w:color="auto" w:fill="FFFFFF"/>
          </w:tcPr>
          <w:p w14:paraId="461DE41F" w14:textId="640CB924" w:rsidR="00636276" w:rsidRDefault="00636276" w:rsidP="00636276">
            <w:hyperlink w:anchor="Deliverable13394" w:history="1">
              <w:r>
                <w:rPr>
                  <w:rStyle w:val="Hyperlink"/>
                </w:rPr>
                <w:t>Requirement</w:t>
              </w:r>
            </w:hyperlink>
          </w:p>
        </w:tc>
        <w:tc>
          <w:tcPr>
            <w:tcW w:w="5101" w:type="dxa"/>
            <w:shd w:val="clear" w:color="auto" w:fill="FFFFFF"/>
          </w:tcPr>
          <w:p w14:paraId="03C54265" w14:textId="6DFC8B68"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3FA71E04" w14:textId="77777777" w:rsidTr="00636276">
        <w:tblPrEx>
          <w:tblCellMar>
            <w:bottom w:w="0" w:type="dxa"/>
          </w:tblCellMar>
        </w:tblPrEx>
        <w:tc>
          <w:tcPr>
            <w:tcW w:w="2268" w:type="dxa"/>
            <w:shd w:val="clear" w:color="auto" w:fill="FFFFFF"/>
          </w:tcPr>
          <w:p w14:paraId="5AEA7686" w14:textId="0F97C227" w:rsidR="00636276" w:rsidRDefault="00636276" w:rsidP="00636276">
            <w:r>
              <w:t>provides</w:t>
            </w:r>
          </w:p>
        </w:tc>
        <w:tc>
          <w:tcPr>
            <w:tcW w:w="2268" w:type="dxa"/>
            <w:shd w:val="clear" w:color="auto" w:fill="FFFFFF"/>
          </w:tcPr>
          <w:p w14:paraId="6FD1CB64" w14:textId="2948B95D" w:rsidR="00636276" w:rsidRDefault="00636276" w:rsidP="00636276">
            <w:hyperlink w:anchor="Deliverable14456" w:history="1">
              <w:r>
                <w:rPr>
                  <w:rStyle w:val="Hyperlink"/>
                </w:rPr>
                <w:t>Component Interface</w:t>
              </w:r>
            </w:hyperlink>
          </w:p>
        </w:tc>
        <w:tc>
          <w:tcPr>
            <w:tcW w:w="5101" w:type="dxa"/>
            <w:shd w:val="clear" w:color="auto" w:fill="FFFFFF"/>
          </w:tcPr>
          <w:p w14:paraId="5E74BDED" w14:textId="77777777" w:rsidR="00636276" w:rsidRDefault="00636276" w:rsidP="00636276"/>
        </w:tc>
      </w:tr>
    </w:tbl>
    <w:p w14:paraId="025530A6" w14:textId="32562F54"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ACABE9A" w14:textId="77777777" w:rsidTr="00636276">
        <w:tblPrEx>
          <w:tblCellMar>
            <w:bottom w:w="0" w:type="dxa"/>
          </w:tblCellMar>
        </w:tblPrEx>
        <w:tc>
          <w:tcPr>
            <w:tcW w:w="2268" w:type="dxa"/>
            <w:shd w:val="clear" w:color="auto" w:fill="FFFFFF"/>
          </w:tcPr>
          <w:p w14:paraId="72673349" w14:textId="0FF8747E" w:rsidR="00636276" w:rsidRDefault="00636276" w:rsidP="00636276">
            <w:hyperlink w:anchor="Deliverable14469" w:history="1">
              <w:r>
                <w:rPr>
                  <w:rStyle w:val="Hyperlink"/>
                </w:rPr>
                <w:t>Software Interface</w:t>
              </w:r>
            </w:hyperlink>
          </w:p>
        </w:tc>
        <w:tc>
          <w:tcPr>
            <w:tcW w:w="2268" w:type="dxa"/>
            <w:shd w:val="clear" w:color="auto" w:fill="FFFFFF"/>
          </w:tcPr>
          <w:p w14:paraId="7C2771E0" w14:textId="63AE7664" w:rsidR="00636276" w:rsidRDefault="00636276" w:rsidP="00636276">
            <w:r>
              <w:t>part of</w:t>
            </w:r>
          </w:p>
        </w:tc>
        <w:tc>
          <w:tcPr>
            <w:tcW w:w="5101" w:type="dxa"/>
            <w:shd w:val="clear" w:color="auto" w:fill="FFFFFF"/>
          </w:tcPr>
          <w:p w14:paraId="1048900B" w14:textId="70EBDB7F" w:rsidR="00636276" w:rsidRDefault="00636276" w:rsidP="00636276">
            <w:r>
              <w:t>Parent software component</w:t>
            </w:r>
          </w:p>
        </w:tc>
      </w:tr>
      <w:tr w:rsidR="00636276" w14:paraId="724742ED" w14:textId="77777777" w:rsidTr="00636276">
        <w:tblPrEx>
          <w:tblCellMar>
            <w:bottom w:w="0" w:type="dxa"/>
          </w:tblCellMar>
        </w:tblPrEx>
        <w:tc>
          <w:tcPr>
            <w:tcW w:w="2268" w:type="dxa"/>
            <w:shd w:val="clear" w:color="auto" w:fill="FFFFFF"/>
          </w:tcPr>
          <w:p w14:paraId="722CA8A2" w14:textId="77777777" w:rsidR="00636276" w:rsidRDefault="00636276" w:rsidP="00636276"/>
        </w:tc>
        <w:tc>
          <w:tcPr>
            <w:tcW w:w="2268" w:type="dxa"/>
            <w:shd w:val="clear" w:color="auto" w:fill="FFFFFF"/>
          </w:tcPr>
          <w:p w14:paraId="364E30DC" w14:textId="77777777" w:rsidR="00636276" w:rsidRDefault="00636276" w:rsidP="00636276"/>
        </w:tc>
        <w:tc>
          <w:tcPr>
            <w:tcW w:w="5101" w:type="dxa"/>
            <w:shd w:val="clear" w:color="auto" w:fill="FFFFFF"/>
          </w:tcPr>
          <w:p w14:paraId="70B531E0" w14:textId="33320094" w:rsidR="00636276" w:rsidRDefault="00636276" w:rsidP="00636276">
            <w:r>
              <w:t>Parent element</w:t>
            </w:r>
          </w:p>
        </w:tc>
      </w:tr>
      <w:tr w:rsidR="00636276" w14:paraId="64D8CE22" w14:textId="77777777" w:rsidTr="00636276">
        <w:tblPrEx>
          <w:tblCellMar>
            <w:bottom w:w="0" w:type="dxa"/>
          </w:tblCellMar>
        </w:tblPrEx>
        <w:tc>
          <w:tcPr>
            <w:tcW w:w="2268" w:type="dxa"/>
            <w:shd w:val="clear" w:color="auto" w:fill="FFFFFF"/>
          </w:tcPr>
          <w:p w14:paraId="77633B71" w14:textId="77777777" w:rsidR="00636276" w:rsidRDefault="00636276" w:rsidP="00636276"/>
        </w:tc>
        <w:tc>
          <w:tcPr>
            <w:tcW w:w="2268" w:type="dxa"/>
            <w:shd w:val="clear" w:color="auto" w:fill="FFFFFF"/>
          </w:tcPr>
          <w:p w14:paraId="34EC5FFA" w14:textId="77777777" w:rsidR="00636276" w:rsidRDefault="00636276" w:rsidP="00636276"/>
        </w:tc>
        <w:tc>
          <w:tcPr>
            <w:tcW w:w="5101" w:type="dxa"/>
            <w:shd w:val="clear" w:color="auto" w:fill="FFFFFF"/>
          </w:tcPr>
          <w:p w14:paraId="6B2AD275" w14:textId="09BCE826" w:rsidR="00636276" w:rsidRDefault="00636276" w:rsidP="00636276">
            <w:r>
              <w:t>Context element of the usage</w:t>
            </w:r>
          </w:p>
        </w:tc>
      </w:tr>
      <w:tr w:rsidR="00636276" w14:paraId="0ACFFAC5" w14:textId="77777777" w:rsidTr="00636276">
        <w:tblPrEx>
          <w:tblCellMar>
            <w:bottom w:w="0" w:type="dxa"/>
          </w:tblCellMar>
        </w:tblPrEx>
        <w:tc>
          <w:tcPr>
            <w:tcW w:w="2268" w:type="dxa"/>
            <w:shd w:val="clear" w:color="auto" w:fill="FFFFFF"/>
          </w:tcPr>
          <w:p w14:paraId="16180687" w14:textId="77777777" w:rsidR="00636276" w:rsidRDefault="00636276" w:rsidP="00636276"/>
        </w:tc>
        <w:tc>
          <w:tcPr>
            <w:tcW w:w="2268" w:type="dxa"/>
            <w:shd w:val="clear" w:color="auto" w:fill="FFFFFF"/>
          </w:tcPr>
          <w:p w14:paraId="32BF13FA" w14:textId="77777777" w:rsidR="00636276" w:rsidRDefault="00636276" w:rsidP="00636276"/>
        </w:tc>
        <w:tc>
          <w:tcPr>
            <w:tcW w:w="5101" w:type="dxa"/>
            <w:shd w:val="clear" w:color="auto" w:fill="FFFFFF"/>
          </w:tcPr>
          <w:p w14:paraId="676E3ABB" w14:textId="62F64A66" w:rsidR="00636276" w:rsidRDefault="00636276" w:rsidP="00636276">
            <w:r>
              <w:t>More generic item</w:t>
            </w:r>
          </w:p>
        </w:tc>
      </w:tr>
    </w:tbl>
    <w:p w14:paraId="5C372EB1" w14:textId="244502DE" w:rsidR="00636276" w:rsidRDefault="00636276" w:rsidP="00636276">
      <w:pPr>
        <w:pStyle w:val="berschrift4"/>
        <w:numPr>
          <w:ilvl w:val="3"/>
          <w:numId w:val="38"/>
        </w:numPr>
      </w:pPr>
      <w:bookmarkStart w:id="90" w:name="Deliverable15465"/>
      <w:r>
        <w:lastRenderedPageBreak/>
        <w:t>Fluids</w:t>
      </w:r>
      <w:bookmarkEnd w:id="90"/>
    </w:p>
    <w:p w14:paraId="232C8C80" w14:textId="7F16BEA6" w:rsidR="00636276" w:rsidRDefault="00636276" w:rsidP="00636276">
      <w:r>
        <w:t>Includes all entities relevant to other domains</w:t>
      </w:r>
    </w:p>
    <w:p w14:paraId="4F7E5BD1" w14:textId="77777777" w:rsidR="00636276" w:rsidRDefault="00636276" w:rsidP="00636276">
      <w:pPr>
        <w:keepNext/>
      </w:pPr>
      <w:r>
        <w:rPr>
          <w:noProof/>
        </w:rPr>
        <w:drawing>
          <wp:inline distT="0" distB="0" distL="0" distR="0" wp14:anchorId="7FD69E84" wp14:editId="501B2755">
            <wp:extent cx="857370" cy="857370"/>
            <wp:effectExtent l="0" t="0" r="0" b="0"/>
            <wp:docPr id="1693972718"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7271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BB04DE1" w14:textId="5DCA4AD2" w:rsidR="00636276" w:rsidRDefault="00636276" w:rsidP="00636276">
      <w:pPr>
        <w:pStyle w:val="Beschriftung"/>
      </w:pPr>
      <w:r>
        <w:t xml:space="preserve">Figure </w:t>
      </w:r>
      <w:fldSimple w:instr=" SEQ Figure \* ARABIC ">
        <w:r>
          <w:rPr>
            <w:noProof/>
          </w:rPr>
          <w:t>107</w:t>
        </w:r>
      </w:fldSimple>
      <w:r>
        <w:t xml:space="preserve"> Icon</w:t>
      </w:r>
    </w:p>
    <w:p w14:paraId="0A02E73B" w14:textId="77777777" w:rsidR="00636276" w:rsidRDefault="00636276" w:rsidP="00636276">
      <w:pPr>
        <w:keepNext/>
      </w:pPr>
      <w:r>
        <w:rPr>
          <w:noProof/>
        </w:rPr>
        <w:drawing>
          <wp:inline distT="0" distB="0" distL="0" distR="0" wp14:anchorId="6B7AE069" wp14:editId="3144AD5B">
            <wp:extent cx="3596510" cy="954974"/>
            <wp:effectExtent l="0" t="0" r="4445" b="0"/>
            <wp:docPr id="757490112"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90112" name=""/>
                    <pic:cNvPicPr/>
                  </pic:nvPicPr>
                  <pic:blipFill>
                    <a:blip r:embed="rId122">
                      <a:extLst>
                        <a:ext uri="{28A0092B-C50C-407E-A947-70E740481C1C}">
                          <a14:useLocalDpi xmlns:a14="http://schemas.microsoft.com/office/drawing/2010/main" val="0"/>
                        </a:ext>
                      </a:extLst>
                    </a:blip>
                    <a:stretch>
                      <a:fillRect/>
                    </a:stretch>
                  </pic:blipFill>
                  <pic:spPr>
                    <a:xfrm>
                      <a:off x="0" y="0"/>
                      <a:ext cx="3596510" cy="954974"/>
                    </a:xfrm>
                    <a:prstGeom prst="rect">
                      <a:avLst/>
                    </a:prstGeom>
                  </pic:spPr>
                </pic:pic>
              </a:graphicData>
            </a:graphic>
          </wp:inline>
        </w:drawing>
      </w:r>
    </w:p>
    <w:p w14:paraId="1047A2AB" w14:textId="6DB146B6" w:rsidR="00636276" w:rsidRDefault="00636276" w:rsidP="00636276">
      <w:pPr>
        <w:pStyle w:val="Beschriftung"/>
      </w:pPr>
      <w:r>
        <w:t xml:space="preserve">Figure </w:t>
      </w:r>
      <w:fldSimple w:instr=" SEQ Figure \* ARABIC ">
        <w:r>
          <w:rPr>
            <w:noProof/>
          </w:rPr>
          <w:t>108</w:t>
        </w:r>
      </w:fldSimple>
      <w:r>
        <w:t xml:space="preserve"> Package Class Diagram 'Fluids'</w:t>
      </w:r>
    </w:p>
    <w:p w14:paraId="396325D2" w14:textId="10CF9EF8" w:rsidR="00636276" w:rsidRDefault="00636276" w:rsidP="00636276">
      <w:pPr>
        <w:pStyle w:val="berschrift5"/>
      </w:pPr>
      <w:bookmarkStart w:id="91" w:name="Deliverable13453"/>
      <w:r>
        <w:t>Hydraulic/Pneumatic Connection</w:t>
      </w:r>
      <w:bookmarkEnd w:id="91"/>
    </w:p>
    <w:p w14:paraId="2D5A4434" w14:textId="7AF757C1" w:rsidR="00636276" w:rsidRDefault="00636276" w:rsidP="00636276">
      <w:r>
        <w:t>Represents a hydraulic or pneumatic connection, i. e. a tube or hose</w:t>
      </w:r>
    </w:p>
    <w:p w14:paraId="5CFBA3A4" w14:textId="77777777" w:rsidR="00636276" w:rsidRDefault="00636276" w:rsidP="00636276">
      <w:pPr>
        <w:keepNext/>
      </w:pPr>
      <w:r>
        <w:rPr>
          <w:noProof/>
        </w:rPr>
        <w:drawing>
          <wp:inline distT="0" distB="0" distL="0" distR="0" wp14:anchorId="0C816C56" wp14:editId="5FB8D047">
            <wp:extent cx="857370" cy="857370"/>
            <wp:effectExtent l="0" t="0" r="0" b="0"/>
            <wp:docPr id="605585143"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514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FAADCD1" w14:textId="5552E022" w:rsidR="00636276" w:rsidRDefault="00636276" w:rsidP="00636276">
      <w:pPr>
        <w:pStyle w:val="Beschriftung"/>
      </w:pPr>
      <w:r>
        <w:t xml:space="preserve">Figure </w:t>
      </w:r>
      <w:fldSimple w:instr=" SEQ Figure \* ARABIC ">
        <w:r>
          <w:rPr>
            <w:noProof/>
          </w:rPr>
          <w:t>109</w:t>
        </w:r>
      </w:fldSimple>
      <w:r>
        <w:t xml:space="preserve"> Icon</w:t>
      </w:r>
    </w:p>
    <w:p w14:paraId="1780E87A" w14:textId="77777777" w:rsidR="00636276" w:rsidRDefault="00636276" w:rsidP="00636276">
      <w:pPr>
        <w:keepNext/>
      </w:pPr>
      <w:r>
        <w:rPr>
          <w:noProof/>
        </w:rPr>
        <w:drawing>
          <wp:inline distT="0" distB="0" distL="0" distR="0" wp14:anchorId="22200A7B" wp14:editId="2ACEEF23">
            <wp:extent cx="6119495" cy="2176780"/>
            <wp:effectExtent l="0" t="0" r="0" b="0"/>
            <wp:docPr id="762541024"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41024"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19495" cy="2176780"/>
                    </a:xfrm>
                    <a:prstGeom prst="rect">
                      <a:avLst/>
                    </a:prstGeom>
                  </pic:spPr>
                </pic:pic>
              </a:graphicData>
            </a:graphic>
          </wp:inline>
        </w:drawing>
      </w:r>
    </w:p>
    <w:p w14:paraId="5325E54A" w14:textId="4C523D7D" w:rsidR="00636276" w:rsidRDefault="00636276" w:rsidP="00636276">
      <w:pPr>
        <w:pStyle w:val="Beschriftung"/>
      </w:pPr>
      <w:r>
        <w:t xml:space="preserve">Figure </w:t>
      </w:r>
      <w:fldSimple w:instr=" SEQ Figure \* ARABIC ">
        <w:r>
          <w:rPr>
            <w:noProof/>
          </w:rPr>
          <w:t>110</w:t>
        </w:r>
      </w:fldSimple>
      <w:r>
        <w:t xml:space="preserve"> Class Context Diagram 'Hydraulic Pneumatic Connection'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34ED744" w14:textId="77777777" w:rsidTr="00636276">
        <w:tblPrEx>
          <w:tblCellMar>
            <w:bottom w:w="0" w:type="dxa"/>
          </w:tblCellMar>
        </w:tblPrEx>
        <w:tc>
          <w:tcPr>
            <w:tcW w:w="2268" w:type="dxa"/>
            <w:shd w:val="clear" w:color="auto" w:fill="FFFFFF"/>
          </w:tcPr>
          <w:p w14:paraId="296C04E7" w14:textId="6D59AD3E" w:rsidR="00636276" w:rsidRDefault="00636276" w:rsidP="00636276">
            <w:r w:rsidRPr="00636276">
              <w:rPr>
                <w:rStyle w:val="Fett"/>
              </w:rPr>
              <w:t>Generalizations</w:t>
            </w:r>
          </w:p>
        </w:tc>
        <w:tc>
          <w:tcPr>
            <w:tcW w:w="7369" w:type="dxa"/>
            <w:shd w:val="clear" w:color="auto" w:fill="FFFFFF"/>
          </w:tcPr>
          <w:p w14:paraId="3004CD90" w14:textId="006DE3C5" w:rsidR="00636276" w:rsidRDefault="00636276" w:rsidP="00636276">
            <w:hyperlink w:anchor="Deliverable14457" w:history="1">
              <w:r>
                <w:rPr>
                  <w:rStyle w:val="Hyperlink"/>
                </w:rPr>
                <w:t>Component Connection</w:t>
              </w:r>
            </w:hyperlink>
          </w:p>
        </w:tc>
      </w:tr>
      <w:tr w:rsidR="00636276" w14:paraId="6A40892D" w14:textId="77777777" w:rsidTr="00636276">
        <w:tblPrEx>
          <w:tblCellMar>
            <w:bottom w:w="0" w:type="dxa"/>
          </w:tblCellMar>
        </w:tblPrEx>
        <w:tc>
          <w:tcPr>
            <w:tcW w:w="2268" w:type="dxa"/>
            <w:shd w:val="clear" w:color="auto" w:fill="FFFFFF"/>
          </w:tcPr>
          <w:p w14:paraId="5AAB8AEB" w14:textId="0597A267" w:rsidR="00636276" w:rsidRPr="00636276" w:rsidRDefault="00636276" w:rsidP="00636276">
            <w:pPr>
              <w:rPr>
                <w:rStyle w:val="Fett"/>
              </w:rPr>
            </w:pPr>
            <w:r w:rsidRPr="00636276">
              <w:rPr>
                <w:rStyle w:val="Fett"/>
              </w:rPr>
              <w:t>Delivered by</w:t>
            </w:r>
          </w:p>
        </w:tc>
        <w:tc>
          <w:tcPr>
            <w:tcW w:w="7369" w:type="dxa"/>
            <w:shd w:val="clear" w:color="auto" w:fill="FFFFFF"/>
          </w:tcPr>
          <w:p w14:paraId="01FD3756" w14:textId="72A9A8DB" w:rsidR="00636276" w:rsidRDefault="00636276" w:rsidP="00636276">
            <w:hyperlink w:anchor="Activity2536" w:history="1">
              <w:r>
                <w:rPr>
                  <w:rStyle w:val="Hyperlink"/>
                </w:rPr>
                <w:t>Mechanical Design</w:t>
              </w:r>
            </w:hyperlink>
          </w:p>
        </w:tc>
      </w:tr>
      <w:tr w:rsidR="00636276" w14:paraId="61BB52F2" w14:textId="77777777" w:rsidTr="00636276">
        <w:tblPrEx>
          <w:tblCellMar>
            <w:bottom w:w="0" w:type="dxa"/>
          </w:tblCellMar>
        </w:tblPrEx>
        <w:tc>
          <w:tcPr>
            <w:tcW w:w="2268" w:type="dxa"/>
            <w:shd w:val="clear" w:color="auto" w:fill="FFFFFF"/>
          </w:tcPr>
          <w:p w14:paraId="4CB7FC2B" w14:textId="293E69F3" w:rsidR="00636276" w:rsidRPr="00636276" w:rsidRDefault="00636276" w:rsidP="00636276">
            <w:pPr>
              <w:rPr>
                <w:rStyle w:val="Fett"/>
              </w:rPr>
            </w:pPr>
            <w:r w:rsidRPr="00636276">
              <w:rPr>
                <w:rStyle w:val="Fett"/>
              </w:rPr>
              <w:t>Delivered to</w:t>
            </w:r>
          </w:p>
        </w:tc>
        <w:tc>
          <w:tcPr>
            <w:tcW w:w="7369" w:type="dxa"/>
            <w:shd w:val="clear" w:color="auto" w:fill="FFFFFF"/>
          </w:tcPr>
          <w:p w14:paraId="12217F50" w14:textId="77777777" w:rsidR="00636276" w:rsidRDefault="00636276" w:rsidP="00636276">
            <w:hyperlink w:anchor="Activity2541" w:history="1">
              <w:r>
                <w:rPr>
                  <w:rStyle w:val="Hyperlink"/>
                </w:rPr>
                <w:t>Plan and prepare Simulation</w:t>
              </w:r>
            </w:hyperlink>
          </w:p>
          <w:p w14:paraId="1AF012E3" w14:textId="77777777" w:rsidR="00636276" w:rsidRDefault="00636276" w:rsidP="00636276">
            <w:hyperlink w:anchor="Activity2542" w:history="1">
              <w:r>
                <w:rPr>
                  <w:rStyle w:val="Hyperlink"/>
                </w:rPr>
                <w:t>Prepare Testing</w:t>
              </w:r>
            </w:hyperlink>
          </w:p>
          <w:p w14:paraId="55751E46" w14:textId="77777777" w:rsidR="00636276" w:rsidRDefault="00636276" w:rsidP="00636276">
            <w:hyperlink w:anchor="Activity2544" w:history="1">
              <w:r>
                <w:rPr>
                  <w:rStyle w:val="Hyperlink"/>
                </w:rPr>
                <w:t>Process Planning</w:t>
              </w:r>
            </w:hyperlink>
          </w:p>
          <w:p w14:paraId="2F36ADB8" w14:textId="77777777" w:rsidR="00636276" w:rsidRDefault="00636276" w:rsidP="00636276">
            <w:hyperlink w:anchor="Activity2667" w:history="1">
              <w:r>
                <w:rPr>
                  <w:rStyle w:val="Hyperlink"/>
                </w:rPr>
                <w:t>Packaging &amp; Logistics</w:t>
              </w:r>
            </w:hyperlink>
          </w:p>
          <w:p w14:paraId="7F7598A2" w14:textId="77777777" w:rsidR="00636276" w:rsidRDefault="00636276" w:rsidP="00636276">
            <w:hyperlink w:anchor="Activity2663" w:history="1">
              <w:r>
                <w:rPr>
                  <w:rStyle w:val="Hyperlink"/>
                </w:rPr>
                <w:t>Product Usage</w:t>
              </w:r>
            </w:hyperlink>
          </w:p>
          <w:p w14:paraId="77B87B3D" w14:textId="77777777" w:rsidR="00636276" w:rsidRDefault="00636276" w:rsidP="00636276">
            <w:hyperlink w:anchor="Activity2664" w:history="1">
              <w:r>
                <w:rPr>
                  <w:rStyle w:val="Hyperlink"/>
                </w:rPr>
                <w:t>Maintenance &amp; Service</w:t>
              </w:r>
            </w:hyperlink>
          </w:p>
          <w:p w14:paraId="4951C9E6" w14:textId="05A52633" w:rsidR="00636276" w:rsidRDefault="00636276" w:rsidP="00636276">
            <w:hyperlink w:anchor="Activity3043" w:history="1">
              <w:r>
                <w:rPr>
                  <w:rStyle w:val="Hyperlink"/>
                </w:rPr>
                <w:t>Disassembly &amp; Recycling</w:t>
              </w:r>
            </w:hyperlink>
          </w:p>
        </w:tc>
      </w:tr>
    </w:tbl>
    <w:p w14:paraId="607A5BD9" w14:textId="25C5E30E"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0AC4385" w14:textId="77777777" w:rsidTr="00636276">
        <w:tblPrEx>
          <w:tblCellMar>
            <w:bottom w:w="0" w:type="dxa"/>
          </w:tblCellMar>
        </w:tblPrEx>
        <w:tc>
          <w:tcPr>
            <w:tcW w:w="2268" w:type="dxa"/>
            <w:shd w:val="clear" w:color="auto" w:fill="FFFFFF"/>
          </w:tcPr>
          <w:p w14:paraId="15278909" w14:textId="165B9169" w:rsidR="00636276" w:rsidRDefault="00636276" w:rsidP="00636276">
            <w:r>
              <w:t>Identifier</w:t>
            </w:r>
          </w:p>
        </w:tc>
        <w:tc>
          <w:tcPr>
            <w:tcW w:w="2268" w:type="dxa"/>
            <w:shd w:val="clear" w:color="auto" w:fill="FFFFFF"/>
          </w:tcPr>
          <w:p w14:paraId="28C0C90E" w14:textId="49374ED1" w:rsidR="00636276" w:rsidRDefault="00636276" w:rsidP="00636276">
            <w:hyperlink w:anchor="Deliverable16441" w:history="1">
              <w:r>
                <w:rPr>
                  <w:rStyle w:val="Hyperlink"/>
                </w:rPr>
                <w:t>xs:string</w:t>
              </w:r>
            </w:hyperlink>
          </w:p>
        </w:tc>
        <w:tc>
          <w:tcPr>
            <w:tcW w:w="5101" w:type="dxa"/>
            <w:shd w:val="clear" w:color="auto" w:fill="FFFFFF"/>
          </w:tcPr>
          <w:p w14:paraId="06EDED10" w14:textId="18E72C09" w:rsidR="00636276" w:rsidRDefault="00636276" w:rsidP="00636276">
            <w:r>
              <w:t>Unambiguous identifier of the element</w:t>
            </w:r>
          </w:p>
        </w:tc>
      </w:tr>
      <w:tr w:rsidR="00636276" w14:paraId="56BEDB0A" w14:textId="77777777" w:rsidTr="00636276">
        <w:tblPrEx>
          <w:tblCellMar>
            <w:bottom w:w="0" w:type="dxa"/>
          </w:tblCellMar>
        </w:tblPrEx>
        <w:tc>
          <w:tcPr>
            <w:tcW w:w="2268" w:type="dxa"/>
            <w:shd w:val="clear" w:color="auto" w:fill="FFFFFF"/>
          </w:tcPr>
          <w:p w14:paraId="6F2EEA80" w14:textId="0A075537" w:rsidR="00636276" w:rsidRDefault="00636276" w:rsidP="00636276">
            <w:r>
              <w:t>Number</w:t>
            </w:r>
          </w:p>
        </w:tc>
        <w:tc>
          <w:tcPr>
            <w:tcW w:w="2268" w:type="dxa"/>
            <w:shd w:val="clear" w:color="auto" w:fill="FFFFFF"/>
          </w:tcPr>
          <w:p w14:paraId="75E714AD" w14:textId="38421E73" w:rsidR="00636276" w:rsidRDefault="00636276" w:rsidP="00636276">
            <w:hyperlink w:anchor="Deliverable16441" w:history="1">
              <w:r>
                <w:rPr>
                  <w:rStyle w:val="Hyperlink"/>
                </w:rPr>
                <w:t>xs:string</w:t>
              </w:r>
            </w:hyperlink>
          </w:p>
        </w:tc>
        <w:tc>
          <w:tcPr>
            <w:tcW w:w="5101" w:type="dxa"/>
            <w:shd w:val="clear" w:color="auto" w:fill="FFFFFF"/>
          </w:tcPr>
          <w:p w14:paraId="3D112B81" w14:textId="68F2E6E0" w:rsidR="00636276" w:rsidRDefault="00636276" w:rsidP="00636276">
            <w:r>
              <w:t>Legible number or name of the element, i. e. part number</w:t>
            </w:r>
          </w:p>
        </w:tc>
      </w:tr>
      <w:tr w:rsidR="00636276" w14:paraId="38204639" w14:textId="77777777" w:rsidTr="00636276">
        <w:tblPrEx>
          <w:tblCellMar>
            <w:bottom w:w="0" w:type="dxa"/>
          </w:tblCellMar>
        </w:tblPrEx>
        <w:tc>
          <w:tcPr>
            <w:tcW w:w="2268" w:type="dxa"/>
            <w:shd w:val="clear" w:color="auto" w:fill="FFFFFF"/>
          </w:tcPr>
          <w:p w14:paraId="6055DAAB" w14:textId="1917423E" w:rsidR="00636276" w:rsidRDefault="00636276" w:rsidP="00636276">
            <w:r>
              <w:t>Title</w:t>
            </w:r>
          </w:p>
        </w:tc>
        <w:tc>
          <w:tcPr>
            <w:tcW w:w="2268" w:type="dxa"/>
            <w:shd w:val="clear" w:color="auto" w:fill="FFFFFF"/>
          </w:tcPr>
          <w:p w14:paraId="58B2C270" w14:textId="42BCB1E6" w:rsidR="00636276" w:rsidRDefault="00636276" w:rsidP="00636276">
            <w:hyperlink w:anchor="Deliverable16441" w:history="1">
              <w:r>
                <w:rPr>
                  <w:rStyle w:val="Hyperlink"/>
                </w:rPr>
                <w:t>xs:string</w:t>
              </w:r>
            </w:hyperlink>
          </w:p>
        </w:tc>
        <w:tc>
          <w:tcPr>
            <w:tcW w:w="5101" w:type="dxa"/>
            <w:shd w:val="clear" w:color="auto" w:fill="FFFFFF"/>
          </w:tcPr>
          <w:p w14:paraId="5CDA273D" w14:textId="33CC4068" w:rsidR="00636276" w:rsidRDefault="00636276" w:rsidP="00636276">
            <w:r>
              <w:t>Title of the element</w:t>
            </w:r>
          </w:p>
        </w:tc>
      </w:tr>
      <w:tr w:rsidR="00636276" w14:paraId="240F6C94" w14:textId="77777777" w:rsidTr="00636276">
        <w:tblPrEx>
          <w:tblCellMar>
            <w:bottom w:w="0" w:type="dxa"/>
          </w:tblCellMar>
        </w:tblPrEx>
        <w:tc>
          <w:tcPr>
            <w:tcW w:w="2268" w:type="dxa"/>
            <w:shd w:val="clear" w:color="auto" w:fill="FFFFFF"/>
          </w:tcPr>
          <w:p w14:paraId="509B0FCE" w14:textId="190AE3AA" w:rsidR="00636276" w:rsidRDefault="00636276" w:rsidP="00636276">
            <w:r>
              <w:t>Description</w:t>
            </w:r>
          </w:p>
        </w:tc>
        <w:tc>
          <w:tcPr>
            <w:tcW w:w="2268" w:type="dxa"/>
            <w:shd w:val="clear" w:color="auto" w:fill="FFFFFF"/>
          </w:tcPr>
          <w:p w14:paraId="67BA3D95" w14:textId="22404925" w:rsidR="00636276" w:rsidRDefault="00636276" w:rsidP="00636276">
            <w:hyperlink w:anchor="Deliverable16441" w:history="1">
              <w:r>
                <w:rPr>
                  <w:rStyle w:val="Hyperlink"/>
                </w:rPr>
                <w:t>xs:string</w:t>
              </w:r>
            </w:hyperlink>
          </w:p>
        </w:tc>
        <w:tc>
          <w:tcPr>
            <w:tcW w:w="5101" w:type="dxa"/>
            <w:shd w:val="clear" w:color="auto" w:fill="FFFFFF"/>
          </w:tcPr>
          <w:p w14:paraId="6ED95E9C" w14:textId="4AF10728" w:rsidR="00636276" w:rsidRDefault="00636276" w:rsidP="00636276">
            <w:r>
              <w:t>Description of the element</w:t>
            </w:r>
          </w:p>
        </w:tc>
      </w:tr>
      <w:tr w:rsidR="00636276" w14:paraId="7C990C10" w14:textId="77777777" w:rsidTr="00636276">
        <w:tblPrEx>
          <w:tblCellMar>
            <w:bottom w:w="0" w:type="dxa"/>
          </w:tblCellMar>
        </w:tblPrEx>
        <w:tc>
          <w:tcPr>
            <w:tcW w:w="2268" w:type="dxa"/>
            <w:shd w:val="clear" w:color="auto" w:fill="FFFFFF"/>
          </w:tcPr>
          <w:p w14:paraId="0C8166E0" w14:textId="28DF6660" w:rsidR="00636276" w:rsidRDefault="00636276" w:rsidP="00636276">
            <w:r>
              <w:t>Type</w:t>
            </w:r>
          </w:p>
        </w:tc>
        <w:tc>
          <w:tcPr>
            <w:tcW w:w="2268" w:type="dxa"/>
            <w:shd w:val="clear" w:color="auto" w:fill="FFFFFF"/>
          </w:tcPr>
          <w:p w14:paraId="5B544A9B" w14:textId="47E6D310" w:rsidR="00636276" w:rsidRDefault="00636276" w:rsidP="00636276">
            <w:hyperlink w:anchor="Deliverable16441" w:history="1">
              <w:r>
                <w:rPr>
                  <w:rStyle w:val="Hyperlink"/>
                </w:rPr>
                <w:t>xs:string</w:t>
              </w:r>
            </w:hyperlink>
          </w:p>
        </w:tc>
        <w:tc>
          <w:tcPr>
            <w:tcW w:w="5101" w:type="dxa"/>
            <w:shd w:val="clear" w:color="auto" w:fill="FFFFFF"/>
          </w:tcPr>
          <w:p w14:paraId="4BBF1518" w14:textId="27E2FD03" w:rsidR="00636276" w:rsidRDefault="00636276" w:rsidP="00636276">
            <w:r>
              <w:t>Type of an element</w:t>
            </w:r>
          </w:p>
        </w:tc>
      </w:tr>
      <w:tr w:rsidR="00636276" w14:paraId="376E2F45" w14:textId="77777777" w:rsidTr="00636276">
        <w:tblPrEx>
          <w:tblCellMar>
            <w:bottom w:w="0" w:type="dxa"/>
          </w:tblCellMar>
        </w:tblPrEx>
        <w:tc>
          <w:tcPr>
            <w:tcW w:w="2268" w:type="dxa"/>
            <w:shd w:val="clear" w:color="auto" w:fill="FFFFFF"/>
          </w:tcPr>
          <w:p w14:paraId="112CDCE7" w14:textId="59EE8E53" w:rsidR="00636276" w:rsidRDefault="00636276" w:rsidP="00636276">
            <w:r>
              <w:t>DateTime</w:t>
            </w:r>
          </w:p>
        </w:tc>
        <w:tc>
          <w:tcPr>
            <w:tcW w:w="2268" w:type="dxa"/>
            <w:shd w:val="clear" w:color="auto" w:fill="FFFFFF"/>
          </w:tcPr>
          <w:p w14:paraId="01233CA6" w14:textId="21AFF108" w:rsidR="00636276" w:rsidRDefault="00636276" w:rsidP="00636276">
            <w:hyperlink w:anchor="Deliverable16500" w:history="1">
              <w:r>
                <w:rPr>
                  <w:rStyle w:val="Hyperlink"/>
                </w:rPr>
                <w:t>xs:dateTime</w:t>
              </w:r>
            </w:hyperlink>
          </w:p>
        </w:tc>
        <w:tc>
          <w:tcPr>
            <w:tcW w:w="5101" w:type="dxa"/>
            <w:shd w:val="clear" w:color="auto" w:fill="FFFFFF"/>
          </w:tcPr>
          <w:p w14:paraId="3FDA5EA8" w14:textId="3BEECD6D" w:rsidR="00636276" w:rsidRDefault="00636276" w:rsidP="00636276">
            <w:r>
              <w:t>Date and time of the element</w:t>
            </w:r>
          </w:p>
        </w:tc>
      </w:tr>
    </w:tbl>
    <w:p w14:paraId="43F3B1F3" w14:textId="1D6B9AA0"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EDB0DDD" w14:textId="77777777" w:rsidTr="00636276">
        <w:tblPrEx>
          <w:tblCellMar>
            <w:bottom w:w="0" w:type="dxa"/>
          </w:tblCellMar>
        </w:tblPrEx>
        <w:tc>
          <w:tcPr>
            <w:tcW w:w="2268" w:type="dxa"/>
            <w:shd w:val="clear" w:color="auto" w:fill="FFFFFF"/>
          </w:tcPr>
          <w:p w14:paraId="7AC0A12E" w14:textId="3C2BE25C" w:rsidR="00636276" w:rsidRDefault="00636276" w:rsidP="00636276">
            <w:r>
              <w:t>part of</w:t>
            </w:r>
          </w:p>
        </w:tc>
        <w:tc>
          <w:tcPr>
            <w:tcW w:w="2268" w:type="dxa"/>
            <w:shd w:val="clear" w:color="auto" w:fill="FFFFFF"/>
          </w:tcPr>
          <w:p w14:paraId="4AF45EFE" w14:textId="08D61721" w:rsidR="00636276" w:rsidRDefault="00636276" w:rsidP="00636276">
            <w:hyperlink w:anchor="Deliverable14454" w:history="1">
              <w:r>
                <w:rPr>
                  <w:rStyle w:val="Hyperlink"/>
                </w:rPr>
                <w:t>System Component</w:t>
              </w:r>
            </w:hyperlink>
          </w:p>
        </w:tc>
        <w:tc>
          <w:tcPr>
            <w:tcW w:w="5101" w:type="dxa"/>
            <w:shd w:val="clear" w:color="auto" w:fill="FFFFFF"/>
          </w:tcPr>
          <w:p w14:paraId="1BED04BA" w14:textId="57176767" w:rsidR="00636276" w:rsidRDefault="00636276" w:rsidP="00636276">
            <w:r>
              <w:t>Parent system component</w:t>
            </w:r>
          </w:p>
        </w:tc>
      </w:tr>
      <w:tr w:rsidR="00636276" w14:paraId="17EF64AD" w14:textId="77777777" w:rsidTr="00636276">
        <w:tblPrEx>
          <w:tblCellMar>
            <w:bottom w:w="0" w:type="dxa"/>
          </w:tblCellMar>
        </w:tblPrEx>
        <w:tc>
          <w:tcPr>
            <w:tcW w:w="2268" w:type="dxa"/>
            <w:shd w:val="clear" w:color="auto" w:fill="FFFFFF"/>
          </w:tcPr>
          <w:p w14:paraId="2A7D3D80" w14:textId="340904C3" w:rsidR="00636276" w:rsidRDefault="00636276" w:rsidP="00636276">
            <w:r>
              <w:t>used in</w:t>
            </w:r>
          </w:p>
        </w:tc>
        <w:tc>
          <w:tcPr>
            <w:tcW w:w="2268" w:type="dxa"/>
            <w:shd w:val="clear" w:color="auto" w:fill="FFFFFF"/>
          </w:tcPr>
          <w:p w14:paraId="21AD1BC3" w14:textId="2F5D0976" w:rsidR="00636276" w:rsidRDefault="00636276" w:rsidP="00636276">
            <w:hyperlink w:anchor="Deliverable14454" w:history="1">
              <w:r>
                <w:rPr>
                  <w:rStyle w:val="Hyperlink"/>
                </w:rPr>
                <w:t>System Component</w:t>
              </w:r>
            </w:hyperlink>
          </w:p>
        </w:tc>
        <w:tc>
          <w:tcPr>
            <w:tcW w:w="5101" w:type="dxa"/>
            <w:shd w:val="clear" w:color="auto" w:fill="FFFFFF"/>
          </w:tcPr>
          <w:p w14:paraId="090ECD87" w14:textId="62F32D9E" w:rsidR="00636276" w:rsidRDefault="00636276" w:rsidP="00636276">
            <w:r>
              <w:t>Context system component of the usage</w:t>
            </w:r>
          </w:p>
        </w:tc>
      </w:tr>
      <w:tr w:rsidR="00636276" w14:paraId="12B6260E" w14:textId="77777777" w:rsidTr="00636276">
        <w:tblPrEx>
          <w:tblCellMar>
            <w:bottom w:w="0" w:type="dxa"/>
          </w:tblCellMar>
        </w:tblPrEx>
        <w:tc>
          <w:tcPr>
            <w:tcW w:w="2268" w:type="dxa"/>
            <w:shd w:val="clear" w:color="auto" w:fill="FFFFFF"/>
          </w:tcPr>
          <w:p w14:paraId="4D5E191B" w14:textId="7D84B207" w:rsidR="00636276" w:rsidRDefault="00636276" w:rsidP="00636276">
            <w:r>
              <w:t>specialism of</w:t>
            </w:r>
          </w:p>
        </w:tc>
        <w:tc>
          <w:tcPr>
            <w:tcW w:w="2268" w:type="dxa"/>
            <w:shd w:val="clear" w:color="auto" w:fill="FFFFFF"/>
          </w:tcPr>
          <w:p w14:paraId="2DF5F8B3" w14:textId="508C8835" w:rsidR="00636276" w:rsidRDefault="00636276" w:rsidP="00636276">
            <w:hyperlink w:anchor="Deliverable13453" w:history="1">
              <w:r>
                <w:rPr>
                  <w:rStyle w:val="Hyperlink"/>
                </w:rPr>
                <w:t>Hydraulic/Pneumatic Connection</w:t>
              </w:r>
            </w:hyperlink>
          </w:p>
        </w:tc>
        <w:tc>
          <w:tcPr>
            <w:tcW w:w="5101" w:type="dxa"/>
            <w:shd w:val="clear" w:color="auto" w:fill="FFFFFF"/>
          </w:tcPr>
          <w:p w14:paraId="5052C757" w14:textId="626ACEB4" w:rsidR="00636276" w:rsidRDefault="00636276" w:rsidP="00636276">
            <w:r>
              <w:t>More generic item</w:t>
            </w:r>
          </w:p>
        </w:tc>
      </w:tr>
      <w:tr w:rsidR="00636276" w14:paraId="29D58983" w14:textId="77777777" w:rsidTr="00636276">
        <w:tblPrEx>
          <w:tblCellMar>
            <w:bottom w:w="0" w:type="dxa"/>
          </w:tblCellMar>
        </w:tblPrEx>
        <w:tc>
          <w:tcPr>
            <w:tcW w:w="2268" w:type="dxa"/>
            <w:shd w:val="clear" w:color="auto" w:fill="FFFFFF"/>
          </w:tcPr>
          <w:p w14:paraId="4AF4EF8A" w14:textId="77AF3E1B" w:rsidR="00636276" w:rsidRDefault="00636276" w:rsidP="00636276">
            <w:r>
              <w:t>configured in</w:t>
            </w:r>
          </w:p>
        </w:tc>
        <w:tc>
          <w:tcPr>
            <w:tcW w:w="2268" w:type="dxa"/>
            <w:shd w:val="clear" w:color="auto" w:fill="FFFFFF"/>
          </w:tcPr>
          <w:p w14:paraId="319669F5" w14:textId="030AEE2C" w:rsidR="00636276" w:rsidRDefault="00636276" w:rsidP="00636276">
            <w:hyperlink w:anchor="Deliverable14368" w:history="1">
              <w:r>
                <w:rPr>
                  <w:rStyle w:val="Hyperlink"/>
                </w:rPr>
                <w:t>Configuration</w:t>
              </w:r>
            </w:hyperlink>
          </w:p>
        </w:tc>
        <w:tc>
          <w:tcPr>
            <w:tcW w:w="5101" w:type="dxa"/>
            <w:shd w:val="clear" w:color="auto" w:fill="FFFFFF"/>
          </w:tcPr>
          <w:p w14:paraId="726BBA43" w14:textId="203BBAB3" w:rsidR="00636276" w:rsidRDefault="00636276" w:rsidP="00636276">
            <w:r>
              <w:t>Relation to a configuration</w:t>
            </w:r>
          </w:p>
        </w:tc>
      </w:tr>
      <w:tr w:rsidR="00636276" w14:paraId="66D30B35" w14:textId="77777777" w:rsidTr="00636276">
        <w:tblPrEx>
          <w:tblCellMar>
            <w:bottom w:w="0" w:type="dxa"/>
          </w:tblCellMar>
        </w:tblPrEx>
        <w:tc>
          <w:tcPr>
            <w:tcW w:w="2268" w:type="dxa"/>
            <w:shd w:val="clear" w:color="auto" w:fill="FFFFFF"/>
          </w:tcPr>
          <w:p w14:paraId="72ACA0F9" w14:textId="2A72FD37" w:rsidR="00636276" w:rsidRDefault="00636276" w:rsidP="00636276">
            <w:r>
              <w:t>option in</w:t>
            </w:r>
          </w:p>
        </w:tc>
        <w:tc>
          <w:tcPr>
            <w:tcW w:w="2268" w:type="dxa"/>
            <w:shd w:val="clear" w:color="auto" w:fill="FFFFFF"/>
          </w:tcPr>
          <w:p w14:paraId="63A87454" w14:textId="26DE070C" w:rsidR="00636276" w:rsidRDefault="00636276" w:rsidP="00636276">
            <w:hyperlink w:anchor="Deliverable15753" w:history="1">
              <w:r>
                <w:rPr>
                  <w:rStyle w:val="Hyperlink"/>
                </w:rPr>
                <w:t>Variant</w:t>
              </w:r>
            </w:hyperlink>
          </w:p>
        </w:tc>
        <w:tc>
          <w:tcPr>
            <w:tcW w:w="5101" w:type="dxa"/>
            <w:shd w:val="clear" w:color="auto" w:fill="FFFFFF"/>
          </w:tcPr>
          <w:p w14:paraId="5083AEBB" w14:textId="081EA98C" w:rsidR="00636276" w:rsidRDefault="00636276" w:rsidP="00636276">
            <w:r>
              <w:t>Relation to a variant</w:t>
            </w:r>
          </w:p>
        </w:tc>
      </w:tr>
      <w:tr w:rsidR="00636276" w14:paraId="3FE9B531" w14:textId="77777777" w:rsidTr="00636276">
        <w:tblPrEx>
          <w:tblCellMar>
            <w:bottom w:w="0" w:type="dxa"/>
          </w:tblCellMar>
        </w:tblPrEx>
        <w:tc>
          <w:tcPr>
            <w:tcW w:w="2268" w:type="dxa"/>
            <w:shd w:val="clear" w:color="auto" w:fill="FFFFFF"/>
          </w:tcPr>
          <w:p w14:paraId="752212D2" w14:textId="3FCA9FC0" w:rsidR="00636276" w:rsidRDefault="00636276" w:rsidP="00636276">
            <w:r>
              <w:t>joins</w:t>
            </w:r>
          </w:p>
        </w:tc>
        <w:tc>
          <w:tcPr>
            <w:tcW w:w="2268" w:type="dxa"/>
            <w:shd w:val="clear" w:color="auto" w:fill="FFFFFF"/>
          </w:tcPr>
          <w:p w14:paraId="3739002B" w14:textId="783EB1CE" w:rsidR="00636276" w:rsidRDefault="00636276" w:rsidP="00636276">
            <w:hyperlink w:anchor="Deliverable14454" w:history="1">
              <w:r>
                <w:rPr>
                  <w:rStyle w:val="Hyperlink"/>
                </w:rPr>
                <w:t>System Component</w:t>
              </w:r>
            </w:hyperlink>
          </w:p>
        </w:tc>
        <w:tc>
          <w:tcPr>
            <w:tcW w:w="5101" w:type="dxa"/>
            <w:shd w:val="clear" w:color="auto" w:fill="FFFFFF"/>
          </w:tcPr>
          <w:p w14:paraId="20C85175" w14:textId="4158FD1E" w:rsidR="00636276" w:rsidRDefault="00636276" w:rsidP="00636276">
            <w:r>
              <w:t>Represents the system components joined by this component connection.</w:t>
            </w:r>
          </w:p>
        </w:tc>
      </w:tr>
      <w:tr w:rsidR="00636276" w14:paraId="2CA411EA" w14:textId="77777777" w:rsidTr="00636276">
        <w:tblPrEx>
          <w:tblCellMar>
            <w:bottom w:w="0" w:type="dxa"/>
          </w:tblCellMar>
        </w:tblPrEx>
        <w:tc>
          <w:tcPr>
            <w:tcW w:w="2268" w:type="dxa"/>
            <w:shd w:val="clear" w:color="auto" w:fill="FFFFFF"/>
          </w:tcPr>
          <w:p w14:paraId="617CFEF2" w14:textId="2D6C9C49" w:rsidR="00636276" w:rsidRDefault="00636276" w:rsidP="00636276">
            <w:r>
              <w:t>joins</w:t>
            </w:r>
          </w:p>
        </w:tc>
        <w:tc>
          <w:tcPr>
            <w:tcW w:w="2268" w:type="dxa"/>
            <w:shd w:val="clear" w:color="auto" w:fill="FFFFFF"/>
          </w:tcPr>
          <w:p w14:paraId="134D6AF3" w14:textId="4C412E17" w:rsidR="00636276" w:rsidRDefault="00636276" w:rsidP="00636276">
            <w:hyperlink w:anchor="Deliverable13422" w:history="1">
              <w:r>
                <w:rPr>
                  <w:rStyle w:val="Hyperlink"/>
                </w:rPr>
                <w:t>Mechanical Component</w:t>
              </w:r>
            </w:hyperlink>
          </w:p>
        </w:tc>
        <w:tc>
          <w:tcPr>
            <w:tcW w:w="5101" w:type="dxa"/>
            <w:shd w:val="clear" w:color="auto" w:fill="FFFFFF"/>
          </w:tcPr>
          <w:p w14:paraId="1C0CA85F" w14:textId="6926CCF5" w:rsidR="00636276" w:rsidRDefault="00636276" w:rsidP="00636276">
            <w:r>
              <w:t>Represents the system components joined by this component connection.</w:t>
            </w:r>
          </w:p>
        </w:tc>
      </w:tr>
      <w:tr w:rsidR="00636276" w14:paraId="411D8BE0" w14:textId="77777777" w:rsidTr="00636276">
        <w:tblPrEx>
          <w:tblCellMar>
            <w:bottom w:w="0" w:type="dxa"/>
          </w:tblCellMar>
        </w:tblPrEx>
        <w:tc>
          <w:tcPr>
            <w:tcW w:w="2268" w:type="dxa"/>
            <w:shd w:val="clear" w:color="auto" w:fill="FFFFFF"/>
          </w:tcPr>
          <w:p w14:paraId="7BDA6A67" w14:textId="739AAC05" w:rsidR="00636276" w:rsidRDefault="00636276" w:rsidP="00636276">
            <w:r>
              <w:t>provides</w:t>
            </w:r>
          </w:p>
        </w:tc>
        <w:tc>
          <w:tcPr>
            <w:tcW w:w="2268" w:type="dxa"/>
            <w:shd w:val="clear" w:color="auto" w:fill="FFFFFF"/>
          </w:tcPr>
          <w:p w14:paraId="0530EBDB" w14:textId="53285340" w:rsidR="00636276" w:rsidRDefault="00636276" w:rsidP="00636276">
            <w:hyperlink w:anchor="Deliverable14456" w:history="1">
              <w:r>
                <w:rPr>
                  <w:rStyle w:val="Hyperlink"/>
                </w:rPr>
                <w:t>Component Interface</w:t>
              </w:r>
            </w:hyperlink>
          </w:p>
        </w:tc>
        <w:tc>
          <w:tcPr>
            <w:tcW w:w="5101" w:type="dxa"/>
            <w:shd w:val="clear" w:color="auto" w:fill="FFFFFF"/>
          </w:tcPr>
          <w:p w14:paraId="40D4DC8B" w14:textId="77777777" w:rsidR="00636276" w:rsidRDefault="00636276" w:rsidP="00636276"/>
        </w:tc>
      </w:tr>
    </w:tbl>
    <w:p w14:paraId="6360FF76" w14:textId="52F46507"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E4B22FC" w14:textId="77777777" w:rsidTr="00636276">
        <w:tblPrEx>
          <w:tblCellMar>
            <w:bottom w:w="0" w:type="dxa"/>
          </w:tblCellMar>
        </w:tblPrEx>
        <w:tc>
          <w:tcPr>
            <w:tcW w:w="2268" w:type="dxa"/>
            <w:shd w:val="clear" w:color="auto" w:fill="FFFFFF"/>
          </w:tcPr>
          <w:p w14:paraId="2A0F2D33" w14:textId="77777777" w:rsidR="00636276" w:rsidRDefault="00636276" w:rsidP="00636276"/>
        </w:tc>
        <w:tc>
          <w:tcPr>
            <w:tcW w:w="2268" w:type="dxa"/>
            <w:shd w:val="clear" w:color="auto" w:fill="FFFFFF"/>
          </w:tcPr>
          <w:p w14:paraId="2345CCE1" w14:textId="77777777" w:rsidR="00636276" w:rsidRDefault="00636276" w:rsidP="00636276"/>
        </w:tc>
        <w:tc>
          <w:tcPr>
            <w:tcW w:w="5101" w:type="dxa"/>
            <w:shd w:val="clear" w:color="auto" w:fill="FFFFFF"/>
          </w:tcPr>
          <w:p w14:paraId="47D194ED" w14:textId="7119DB66" w:rsidR="00636276" w:rsidRDefault="00636276" w:rsidP="00636276">
            <w:r>
              <w:t>More generic item</w:t>
            </w:r>
          </w:p>
        </w:tc>
      </w:tr>
    </w:tbl>
    <w:p w14:paraId="3F6C85BD" w14:textId="3FFA481C" w:rsidR="00636276" w:rsidRDefault="00636276" w:rsidP="00636276">
      <w:pPr>
        <w:pStyle w:val="berschrift5"/>
        <w:numPr>
          <w:ilvl w:val="4"/>
          <w:numId w:val="39"/>
        </w:numPr>
      </w:pPr>
      <w:bookmarkStart w:id="92" w:name="Deliverable13456"/>
      <w:r>
        <w:t>Hydraulic/Pneumatic Port</w:t>
      </w:r>
      <w:bookmarkEnd w:id="92"/>
    </w:p>
    <w:p w14:paraId="3E4D9CB6" w14:textId="4281D77F" w:rsidR="00636276" w:rsidRDefault="00636276" w:rsidP="00636276">
      <w:r>
        <w:t>Represents a hydraulic or pneumatic port on a mechanical component</w:t>
      </w:r>
    </w:p>
    <w:p w14:paraId="738D7777" w14:textId="77777777" w:rsidR="00636276" w:rsidRDefault="00636276" w:rsidP="00636276">
      <w:pPr>
        <w:keepNext/>
      </w:pPr>
      <w:r>
        <w:rPr>
          <w:noProof/>
        </w:rPr>
        <w:drawing>
          <wp:inline distT="0" distB="0" distL="0" distR="0" wp14:anchorId="69CECBCB" wp14:editId="7625FFB0">
            <wp:extent cx="857370" cy="857370"/>
            <wp:effectExtent l="0" t="0" r="0" b="0"/>
            <wp:docPr id="1835647078"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47078"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F3A1C9D" w14:textId="6F6147F4" w:rsidR="00636276" w:rsidRDefault="00636276" w:rsidP="00636276">
      <w:pPr>
        <w:pStyle w:val="Beschriftung"/>
      </w:pPr>
      <w:r>
        <w:t xml:space="preserve">Figure </w:t>
      </w:r>
      <w:fldSimple w:instr=" SEQ Figure \* ARABIC ">
        <w:r>
          <w:rPr>
            <w:noProof/>
          </w:rPr>
          <w:t>111</w:t>
        </w:r>
      </w:fldSimple>
      <w:r>
        <w:t xml:space="preserve"> Icon</w:t>
      </w:r>
    </w:p>
    <w:p w14:paraId="09B32591" w14:textId="77777777" w:rsidR="00636276" w:rsidRDefault="00636276" w:rsidP="00636276">
      <w:pPr>
        <w:keepNext/>
      </w:pPr>
      <w:r>
        <w:rPr>
          <w:noProof/>
        </w:rPr>
        <w:lastRenderedPageBreak/>
        <w:drawing>
          <wp:inline distT="0" distB="0" distL="0" distR="0" wp14:anchorId="29C0B818" wp14:editId="2440E9CB">
            <wp:extent cx="5584642" cy="3172077"/>
            <wp:effectExtent l="0" t="0" r="0" b="0"/>
            <wp:docPr id="806925115"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5115" name=""/>
                    <pic:cNvPicPr/>
                  </pic:nvPicPr>
                  <pic:blipFill>
                    <a:blip r:embed="rId124">
                      <a:extLst>
                        <a:ext uri="{28A0092B-C50C-407E-A947-70E740481C1C}">
                          <a14:useLocalDpi xmlns:a14="http://schemas.microsoft.com/office/drawing/2010/main" val="0"/>
                        </a:ext>
                      </a:extLst>
                    </a:blip>
                    <a:stretch>
                      <a:fillRect/>
                    </a:stretch>
                  </pic:blipFill>
                  <pic:spPr>
                    <a:xfrm>
                      <a:off x="0" y="0"/>
                      <a:ext cx="5584642" cy="3172077"/>
                    </a:xfrm>
                    <a:prstGeom prst="rect">
                      <a:avLst/>
                    </a:prstGeom>
                  </pic:spPr>
                </pic:pic>
              </a:graphicData>
            </a:graphic>
          </wp:inline>
        </w:drawing>
      </w:r>
    </w:p>
    <w:p w14:paraId="4AF3701F" w14:textId="4F88105E" w:rsidR="00636276" w:rsidRDefault="00636276" w:rsidP="00636276">
      <w:pPr>
        <w:pStyle w:val="Beschriftung"/>
      </w:pPr>
      <w:r>
        <w:t xml:space="preserve">Figure </w:t>
      </w:r>
      <w:fldSimple w:instr=" SEQ Figure \* ARABIC ">
        <w:r>
          <w:rPr>
            <w:noProof/>
          </w:rPr>
          <w:t>112</w:t>
        </w:r>
      </w:fldSimple>
      <w:r>
        <w:t xml:space="preserve"> Class Context Diagram 'Hydraulic Pneumatic Port'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AFB54B4" w14:textId="77777777" w:rsidTr="00636276">
        <w:tblPrEx>
          <w:tblCellMar>
            <w:bottom w:w="0" w:type="dxa"/>
          </w:tblCellMar>
        </w:tblPrEx>
        <w:tc>
          <w:tcPr>
            <w:tcW w:w="2268" w:type="dxa"/>
            <w:shd w:val="clear" w:color="auto" w:fill="FFFFFF"/>
          </w:tcPr>
          <w:p w14:paraId="79059E59" w14:textId="5BA1892D" w:rsidR="00636276" w:rsidRDefault="00636276" w:rsidP="00636276">
            <w:r w:rsidRPr="00636276">
              <w:rPr>
                <w:rStyle w:val="Fett"/>
              </w:rPr>
              <w:t>Generalizations</w:t>
            </w:r>
          </w:p>
        </w:tc>
        <w:tc>
          <w:tcPr>
            <w:tcW w:w="7369" w:type="dxa"/>
            <w:shd w:val="clear" w:color="auto" w:fill="FFFFFF"/>
          </w:tcPr>
          <w:p w14:paraId="6798C646" w14:textId="1C86562B" w:rsidR="00636276" w:rsidRDefault="00636276" w:rsidP="00636276">
            <w:hyperlink w:anchor="Deliverable14456" w:history="1">
              <w:r>
                <w:rPr>
                  <w:rStyle w:val="Hyperlink"/>
                </w:rPr>
                <w:t>Component Interface</w:t>
              </w:r>
            </w:hyperlink>
          </w:p>
        </w:tc>
      </w:tr>
      <w:tr w:rsidR="00636276" w14:paraId="15CF5540" w14:textId="77777777" w:rsidTr="00636276">
        <w:tblPrEx>
          <w:tblCellMar>
            <w:bottom w:w="0" w:type="dxa"/>
          </w:tblCellMar>
        </w:tblPrEx>
        <w:tc>
          <w:tcPr>
            <w:tcW w:w="2268" w:type="dxa"/>
            <w:shd w:val="clear" w:color="auto" w:fill="FFFFFF"/>
          </w:tcPr>
          <w:p w14:paraId="02F44EDA" w14:textId="70B5F412" w:rsidR="00636276" w:rsidRPr="00636276" w:rsidRDefault="00636276" w:rsidP="00636276">
            <w:pPr>
              <w:rPr>
                <w:rStyle w:val="Fett"/>
              </w:rPr>
            </w:pPr>
            <w:r w:rsidRPr="00636276">
              <w:rPr>
                <w:rStyle w:val="Fett"/>
              </w:rPr>
              <w:t>Delivered by</w:t>
            </w:r>
          </w:p>
        </w:tc>
        <w:tc>
          <w:tcPr>
            <w:tcW w:w="7369" w:type="dxa"/>
            <w:shd w:val="clear" w:color="auto" w:fill="FFFFFF"/>
          </w:tcPr>
          <w:p w14:paraId="7181A622" w14:textId="680F88B0" w:rsidR="00636276" w:rsidRDefault="00636276" w:rsidP="00636276">
            <w:hyperlink w:anchor="Activity2536" w:history="1">
              <w:r>
                <w:rPr>
                  <w:rStyle w:val="Hyperlink"/>
                </w:rPr>
                <w:t>Mechanical Design</w:t>
              </w:r>
            </w:hyperlink>
          </w:p>
        </w:tc>
      </w:tr>
      <w:tr w:rsidR="00636276" w14:paraId="65DFB99B" w14:textId="77777777" w:rsidTr="00636276">
        <w:tblPrEx>
          <w:tblCellMar>
            <w:bottom w:w="0" w:type="dxa"/>
          </w:tblCellMar>
        </w:tblPrEx>
        <w:tc>
          <w:tcPr>
            <w:tcW w:w="2268" w:type="dxa"/>
            <w:shd w:val="clear" w:color="auto" w:fill="FFFFFF"/>
          </w:tcPr>
          <w:p w14:paraId="4DAC03AB" w14:textId="77EA274C" w:rsidR="00636276" w:rsidRPr="00636276" w:rsidRDefault="00636276" w:rsidP="00636276">
            <w:pPr>
              <w:rPr>
                <w:rStyle w:val="Fett"/>
              </w:rPr>
            </w:pPr>
            <w:r w:rsidRPr="00636276">
              <w:rPr>
                <w:rStyle w:val="Fett"/>
              </w:rPr>
              <w:t>Delivered to</w:t>
            </w:r>
          </w:p>
        </w:tc>
        <w:tc>
          <w:tcPr>
            <w:tcW w:w="7369" w:type="dxa"/>
            <w:shd w:val="clear" w:color="auto" w:fill="FFFFFF"/>
          </w:tcPr>
          <w:p w14:paraId="29289BC2" w14:textId="77777777" w:rsidR="00636276" w:rsidRDefault="00636276" w:rsidP="00636276">
            <w:hyperlink w:anchor="Activity2541" w:history="1">
              <w:r>
                <w:rPr>
                  <w:rStyle w:val="Hyperlink"/>
                </w:rPr>
                <w:t>Plan and prepare Simulation</w:t>
              </w:r>
            </w:hyperlink>
          </w:p>
          <w:p w14:paraId="58EC9294" w14:textId="77777777" w:rsidR="00636276" w:rsidRDefault="00636276" w:rsidP="00636276">
            <w:hyperlink w:anchor="Activity2542" w:history="1">
              <w:r>
                <w:rPr>
                  <w:rStyle w:val="Hyperlink"/>
                </w:rPr>
                <w:t>Prepare Testing</w:t>
              </w:r>
            </w:hyperlink>
          </w:p>
          <w:p w14:paraId="4A5EA979" w14:textId="77777777" w:rsidR="00636276" w:rsidRDefault="00636276" w:rsidP="00636276">
            <w:hyperlink w:anchor="Activity2544" w:history="1">
              <w:r>
                <w:rPr>
                  <w:rStyle w:val="Hyperlink"/>
                </w:rPr>
                <w:t>Process Planning</w:t>
              </w:r>
            </w:hyperlink>
          </w:p>
          <w:p w14:paraId="4D07C909" w14:textId="77777777" w:rsidR="00636276" w:rsidRDefault="00636276" w:rsidP="00636276">
            <w:hyperlink w:anchor="Activity2667" w:history="1">
              <w:r>
                <w:rPr>
                  <w:rStyle w:val="Hyperlink"/>
                </w:rPr>
                <w:t>Packaging &amp; Logistics</w:t>
              </w:r>
            </w:hyperlink>
          </w:p>
          <w:p w14:paraId="0DAC21F0" w14:textId="77777777" w:rsidR="00636276" w:rsidRDefault="00636276" w:rsidP="00636276">
            <w:hyperlink w:anchor="Activity2663" w:history="1">
              <w:r>
                <w:rPr>
                  <w:rStyle w:val="Hyperlink"/>
                </w:rPr>
                <w:t>Product Usage</w:t>
              </w:r>
            </w:hyperlink>
          </w:p>
          <w:p w14:paraId="417DE73F" w14:textId="77777777" w:rsidR="00636276" w:rsidRDefault="00636276" w:rsidP="00636276">
            <w:hyperlink w:anchor="Activity2664" w:history="1">
              <w:r>
                <w:rPr>
                  <w:rStyle w:val="Hyperlink"/>
                </w:rPr>
                <w:t>Maintenance &amp; Service</w:t>
              </w:r>
            </w:hyperlink>
          </w:p>
          <w:p w14:paraId="5B15941B" w14:textId="62FDDF87" w:rsidR="00636276" w:rsidRDefault="00636276" w:rsidP="00636276">
            <w:hyperlink w:anchor="Activity3043" w:history="1">
              <w:r>
                <w:rPr>
                  <w:rStyle w:val="Hyperlink"/>
                </w:rPr>
                <w:t>Disassembly &amp; Recycling</w:t>
              </w:r>
            </w:hyperlink>
          </w:p>
        </w:tc>
      </w:tr>
    </w:tbl>
    <w:p w14:paraId="098B2B93" w14:textId="116F4B40"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687CE47" w14:textId="77777777" w:rsidTr="00636276">
        <w:tblPrEx>
          <w:tblCellMar>
            <w:bottom w:w="0" w:type="dxa"/>
          </w:tblCellMar>
        </w:tblPrEx>
        <w:tc>
          <w:tcPr>
            <w:tcW w:w="2268" w:type="dxa"/>
            <w:shd w:val="clear" w:color="auto" w:fill="FFFFFF"/>
          </w:tcPr>
          <w:p w14:paraId="2F1F9686" w14:textId="32860331" w:rsidR="00636276" w:rsidRDefault="00636276" w:rsidP="00636276">
            <w:r>
              <w:t>Identifier</w:t>
            </w:r>
          </w:p>
        </w:tc>
        <w:tc>
          <w:tcPr>
            <w:tcW w:w="2268" w:type="dxa"/>
            <w:shd w:val="clear" w:color="auto" w:fill="FFFFFF"/>
          </w:tcPr>
          <w:p w14:paraId="69DE5D75" w14:textId="2C995F62" w:rsidR="00636276" w:rsidRDefault="00636276" w:rsidP="00636276">
            <w:hyperlink w:anchor="Deliverable16441" w:history="1">
              <w:r>
                <w:rPr>
                  <w:rStyle w:val="Hyperlink"/>
                </w:rPr>
                <w:t>xs:string</w:t>
              </w:r>
            </w:hyperlink>
          </w:p>
        </w:tc>
        <w:tc>
          <w:tcPr>
            <w:tcW w:w="5101" w:type="dxa"/>
            <w:shd w:val="clear" w:color="auto" w:fill="FFFFFF"/>
          </w:tcPr>
          <w:p w14:paraId="12B435FC" w14:textId="5A718725" w:rsidR="00636276" w:rsidRDefault="00636276" w:rsidP="00636276">
            <w:r>
              <w:t>Unambiguous identifier of the element</w:t>
            </w:r>
          </w:p>
        </w:tc>
      </w:tr>
      <w:tr w:rsidR="00636276" w14:paraId="216677DD" w14:textId="77777777" w:rsidTr="00636276">
        <w:tblPrEx>
          <w:tblCellMar>
            <w:bottom w:w="0" w:type="dxa"/>
          </w:tblCellMar>
        </w:tblPrEx>
        <w:tc>
          <w:tcPr>
            <w:tcW w:w="2268" w:type="dxa"/>
            <w:shd w:val="clear" w:color="auto" w:fill="FFFFFF"/>
          </w:tcPr>
          <w:p w14:paraId="5CB2A346" w14:textId="186B5675" w:rsidR="00636276" w:rsidRDefault="00636276" w:rsidP="00636276">
            <w:r>
              <w:t>Number</w:t>
            </w:r>
          </w:p>
        </w:tc>
        <w:tc>
          <w:tcPr>
            <w:tcW w:w="2268" w:type="dxa"/>
            <w:shd w:val="clear" w:color="auto" w:fill="FFFFFF"/>
          </w:tcPr>
          <w:p w14:paraId="4C2E8FC4" w14:textId="080DA50F" w:rsidR="00636276" w:rsidRDefault="00636276" w:rsidP="00636276">
            <w:hyperlink w:anchor="Deliverable16441" w:history="1">
              <w:r>
                <w:rPr>
                  <w:rStyle w:val="Hyperlink"/>
                </w:rPr>
                <w:t>xs:string</w:t>
              </w:r>
            </w:hyperlink>
          </w:p>
        </w:tc>
        <w:tc>
          <w:tcPr>
            <w:tcW w:w="5101" w:type="dxa"/>
            <w:shd w:val="clear" w:color="auto" w:fill="FFFFFF"/>
          </w:tcPr>
          <w:p w14:paraId="314E3C27" w14:textId="412139AC" w:rsidR="00636276" w:rsidRDefault="00636276" w:rsidP="00636276">
            <w:r>
              <w:t>Legible number or name of the element, i. e. part number</w:t>
            </w:r>
          </w:p>
        </w:tc>
      </w:tr>
      <w:tr w:rsidR="00636276" w14:paraId="62CC8BDB" w14:textId="77777777" w:rsidTr="00636276">
        <w:tblPrEx>
          <w:tblCellMar>
            <w:bottom w:w="0" w:type="dxa"/>
          </w:tblCellMar>
        </w:tblPrEx>
        <w:tc>
          <w:tcPr>
            <w:tcW w:w="2268" w:type="dxa"/>
            <w:shd w:val="clear" w:color="auto" w:fill="FFFFFF"/>
          </w:tcPr>
          <w:p w14:paraId="7543126C" w14:textId="441FB761" w:rsidR="00636276" w:rsidRDefault="00636276" w:rsidP="00636276">
            <w:r>
              <w:t>Title</w:t>
            </w:r>
          </w:p>
        </w:tc>
        <w:tc>
          <w:tcPr>
            <w:tcW w:w="2268" w:type="dxa"/>
            <w:shd w:val="clear" w:color="auto" w:fill="FFFFFF"/>
          </w:tcPr>
          <w:p w14:paraId="2926A4C2" w14:textId="5EA444BD" w:rsidR="00636276" w:rsidRDefault="00636276" w:rsidP="00636276">
            <w:hyperlink w:anchor="Deliverable16441" w:history="1">
              <w:r>
                <w:rPr>
                  <w:rStyle w:val="Hyperlink"/>
                </w:rPr>
                <w:t>xs:string</w:t>
              </w:r>
            </w:hyperlink>
          </w:p>
        </w:tc>
        <w:tc>
          <w:tcPr>
            <w:tcW w:w="5101" w:type="dxa"/>
            <w:shd w:val="clear" w:color="auto" w:fill="FFFFFF"/>
          </w:tcPr>
          <w:p w14:paraId="4A8B7321" w14:textId="5B65227E" w:rsidR="00636276" w:rsidRDefault="00636276" w:rsidP="00636276">
            <w:r>
              <w:t>Title of the element</w:t>
            </w:r>
          </w:p>
        </w:tc>
      </w:tr>
      <w:tr w:rsidR="00636276" w14:paraId="220A02EE" w14:textId="77777777" w:rsidTr="00636276">
        <w:tblPrEx>
          <w:tblCellMar>
            <w:bottom w:w="0" w:type="dxa"/>
          </w:tblCellMar>
        </w:tblPrEx>
        <w:tc>
          <w:tcPr>
            <w:tcW w:w="2268" w:type="dxa"/>
            <w:shd w:val="clear" w:color="auto" w:fill="FFFFFF"/>
          </w:tcPr>
          <w:p w14:paraId="0D708D50" w14:textId="3A454DDB" w:rsidR="00636276" w:rsidRDefault="00636276" w:rsidP="00636276">
            <w:r>
              <w:t>Description</w:t>
            </w:r>
          </w:p>
        </w:tc>
        <w:tc>
          <w:tcPr>
            <w:tcW w:w="2268" w:type="dxa"/>
            <w:shd w:val="clear" w:color="auto" w:fill="FFFFFF"/>
          </w:tcPr>
          <w:p w14:paraId="31E9E651" w14:textId="4F1FF777" w:rsidR="00636276" w:rsidRDefault="00636276" w:rsidP="00636276">
            <w:hyperlink w:anchor="Deliverable16441" w:history="1">
              <w:r>
                <w:rPr>
                  <w:rStyle w:val="Hyperlink"/>
                </w:rPr>
                <w:t>xs:string</w:t>
              </w:r>
            </w:hyperlink>
          </w:p>
        </w:tc>
        <w:tc>
          <w:tcPr>
            <w:tcW w:w="5101" w:type="dxa"/>
            <w:shd w:val="clear" w:color="auto" w:fill="FFFFFF"/>
          </w:tcPr>
          <w:p w14:paraId="75358A5D" w14:textId="3E42369C" w:rsidR="00636276" w:rsidRDefault="00636276" w:rsidP="00636276">
            <w:r>
              <w:t>Description of the element</w:t>
            </w:r>
          </w:p>
        </w:tc>
      </w:tr>
      <w:tr w:rsidR="00636276" w14:paraId="2E01C42D" w14:textId="77777777" w:rsidTr="00636276">
        <w:tblPrEx>
          <w:tblCellMar>
            <w:bottom w:w="0" w:type="dxa"/>
          </w:tblCellMar>
        </w:tblPrEx>
        <w:tc>
          <w:tcPr>
            <w:tcW w:w="2268" w:type="dxa"/>
            <w:shd w:val="clear" w:color="auto" w:fill="FFFFFF"/>
          </w:tcPr>
          <w:p w14:paraId="2E5B5D84" w14:textId="3F073682" w:rsidR="00636276" w:rsidRDefault="00636276" w:rsidP="00636276">
            <w:r>
              <w:t>Type</w:t>
            </w:r>
          </w:p>
        </w:tc>
        <w:tc>
          <w:tcPr>
            <w:tcW w:w="2268" w:type="dxa"/>
            <w:shd w:val="clear" w:color="auto" w:fill="FFFFFF"/>
          </w:tcPr>
          <w:p w14:paraId="021F543E" w14:textId="4E51CC92" w:rsidR="00636276" w:rsidRDefault="00636276" w:rsidP="00636276">
            <w:hyperlink w:anchor="Deliverable16441" w:history="1">
              <w:r>
                <w:rPr>
                  <w:rStyle w:val="Hyperlink"/>
                </w:rPr>
                <w:t>xs:string</w:t>
              </w:r>
            </w:hyperlink>
          </w:p>
        </w:tc>
        <w:tc>
          <w:tcPr>
            <w:tcW w:w="5101" w:type="dxa"/>
            <w:shd w:val="clear" w:color="auto" w:fill="FFFFFF"/>
          </w:tcPr>
          <w:p w14:paraId="06EF8659" w14:textId="6BB6544F" w:rsidR="00636276" w:rsidRDefault="00636276" w:rsidP="00636276">
            <w:r>
              <w:t>Type of an element</w:t>
            </w:r>
          </w:p>
        </w:tc>
      </w:tr>
      <w:tr w:rsidR="00636276" w14:paraId="33111533" w14:textId="77777777" w:rsidTr="00636276">
        <w:tblPrEx>
          <w:tblCellMar>
            <w:bottom w:w="0" w:type="dxa"/>
          </w:tblCellMar>
        </w:tblPrEx>
        <w:tc>
          <w:tcPr>
            <w:tcW w:w="2268" w:type="dxa"/>
            <w:shd w:val="clear" w:color="auto" w:fill="FFFFFF"/>
          </w:tcPr>
          <w:p w14:paraId="22E02939" w14:textId="3DE68783" w:rsidR="00636276" w:rsidRDefault="00636276" w:rsidP="00636276">
            <w:r>
              <w:t>DateTime</w:t>
            </w:r>
          </w:p>
        </w:tc>
        <w:tc>
          <w:tcPr>
            <w:tcW w:w="2268" w:type="dxa"/>
            <w:shd w:val="clear" w:color="auto" w:fill="FFFFFF"/>
          </w:tcPr>
          <w:p w14:paraId="0C9A431B" w14:textId="3456DF78" w:rsidR="00636276" w:rsidRDefault="00636276" w:rsidP="00636276">
            <w:hyperlink w:anchor="Deliverable16500" w:history="1">
              <w:r>
                <w:rPr>
                  <w:rStyle w:val="Hyperlink"/>
                </w:rPr>
                <w:t>xs:dateTime</w:t>
              </w:r>
            </w:hyperlink>
          </w:p>
        </w:tc>
        <w:tc>
          <w:tcPr>
            <w:tcW w:w="5101" w:type="dxa"/>
            <w:shd w:val="clear" w:color="auto" w:fill="FFFFFF"/>
          </w:tcPr>
          <w:p w14:paraId="150D1CA8" w14:textId="1A1A3973" w:rsidR="00636276" w:rsidRDefault="00636276" w:rsidP="00636276">
            <w:r>
              <w:t>Date and time of the element</w:t>
            </w:r>
          </w:p>
        </w:tc>
      </w:tr>
    </w:tbl>
    <w:p w14:paraId="0A4F52C0" w14:textId="556423F8"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FCB874A" w14:textId="77777777" w:rsidTr="00636276">
        <w:tblPrEx>
          <w:tblCellMar>
            <w:bottom w:w="0" w:type="dxa"/>
          </w:tblCellMar>
        </w:tblPrEx>
        <w:tc>
          <w:tcPr>
            <w:tcW w:w="2268" w:type="dxa"/>
            <w:shd w:val="clear" w:color="auto" w:fill="FFFFFF"/>
          </w:tcPr>
          <w:p w14:paraId="7CAFF03F" w14:textId="472F15E4" w:rsidR="00636276" w:rsidRDefault="00636276" w:rsidP="00636276">
            <w:r>
              <w:t>part of</w:t>
            </w:r>
          </w:p>
        </w:tc>
        <w:tc>
          <w:tcPr>
            <w:tcW w:w="2268" w:type="dxa"/>
            <w:shd w:val="clear" w:color="auto" w:fill="FFFFFF"/>
          </w:tcPr>
          <w:p w14:paraId="04A0AD02" w14:textId="72B309BF" w:rsidR="00636276" w:rsidRDefault="00636276" w:rsidP="00636276">
            <w:hyperlink w:anchor="Deliverable13456" w:history="1">
              <w:r>
                <w:rPr>
                  <w:rStyle w:val="Hyperlink"/>
                </w:rPr>
                <w:t>Hydraulic/Pneumatic Port</w:t>
              </w:r>
            </w:hyperlink>
          </w:p>
        </w:tc>
        <w:tc>
          <w:tcPr>
            <w:tcW w:w="5101" w:type="dxa"/>
            <w:shd w:val="clear" w:color="auto" w:fill="FFFFFF"/>
          </w:tcPr>
          <w:p w14:paraId="2319CC9E" w14:textId="622FDD2C" w:rsidR="00636276" w:rsidRDefault="00636276" w:rsidP="00636276">
            <w:r>
              <w:t>Parent element</w:t>
            </w:r>
          </w:p>
        </w:tc>
      </w:tr>
      <w:tr w:rsidR="00636276" w14:paraId="6876C180" w14:textId="77777777" w:rsidTr="00636276">
        <w:tblPrEx>
          <w:tblCellMar>
            <w:bottom w:w="0" w:type="dxa"/>
          </w:tblCellMar>
        </w:tblPrEx>
        <w:tc>
          <w:tcPr>
            <w:tcW w:w="2268" w:type="dxa"/>
            <w:shd w:val="clear" w:color="auto" w:fill="FFFFFF"/>
          </w:tcPr>
          <w:p w14:paraId="2EA80783" w14:textId="789E6BF7" w:rsidR="00636276" w:rsidRDefault="00636276" w:rsidP="00636276">
            <w:r>
              <w:t>part of</w:t>
            </w:r>
          </w:p>
        </w:tc>
        <w:tc>
          <w:tcPr>
            <w:tcW w:w="2268" w:type="dxa"/>
            <w:shd w:val="clear" w:color="auto" w:fill="FFFFFF"/>
          </w:tcPr>
          <w:p w14:paraId="7F34EF0C" w14:textId="66BC311F" w:rsidR="00636276" w:rsidRDefault="00636276" w:rsidP="00636276">
            <w:hyperlink w:anchor="Deliverable14454" w:history="1">
              <w:r>
                <w:rPr>
                  <w:rStyle w:val="Hyperlink"/>
                </w:rPr>
                <w:t>System Component</w:t>
              </w:r>
            </w:hyperlink>
          </w:p>
        </w:tc>
        <w:tc>
          <w:tcPr>
            <w:tcW w:w="5101" w:type="dxa"/>
            <w:shd w:val="clear" w:color="auto" w:fill="FFFFFF"/>
          </w:tcPr>
          <w:p w14:paraId="2CC3A3FC" w14:textId="4EF934EF" w:rsidR="00636276" w:rsidRDefault="00636276" w:rsidP="00636276">
            <w:r>
              <w:t>Parent system component</w:t>
            </w:r>
          </w:p>
        </w:tc>
      </w:tr>
      <w:tr w:rsidR="00636276" w14:paraId="79C1DFD8" w14:textId="77777777" w:rsidTr="00636276">
        <w:tblPrEx>
          <w:tblCellMar>
            <w:bottom w:w="0" w:type="dxa"/>
          </w:tblCellMar>
        </w:tblPrEx>
        <w:tc>
          <w:tcPr>
            <w:tcW w:w="2268" w:type="dxa"/>
            <w:shd w:val="clear" w:color="auto" w:fill="FFFFFF"/>
          </w:tcPr>
          <w:p w14:paraId="36679A7D" w14:textId="3783A6E1" w:rsidR="00636276" w:rsidRDefault="00636276" w:rsidP="00636276">
            <w:r>
              <w:t>used in</w:t>
            </w:r>
          </w:p>
        </w:tc>
        <w:tc>
          <w:tcPr>
            <w:tcW w:w="2268" w:type="dxa"/>
            <w:shd w:val="clear" w:color="auto" w:fill="FFFFFF"/>
          </w:tcPr>
          <w:p w14:paraId="3F9E8E4B" w14:textId="72C00400" w:rsidR="00636276" w:rsidRDefault="00636276" w:rsidP="00636276">
            <w:hyperlink w:anchor="Deliverable14454" w:history="1">
              <w:r>
                <w:rPr>
                  <w:rStyle w:val="Hyperlink"/>
                </w:rPr>
                <w:t>System Component</w:t>
              </w:r>
            </w:hyperlink>
          </w:p>
        </w:tc>
        <w:tc>
          <w:tcPr>
            <w:tcW w:w="5101" w:type="dxa"/>
            <w:shd w:val="clear" w:color="auto" w:fill="FFFFFF"/>
          </w:tcPr>
          <w:p w14:paraId="40C5A7C4" w14:textId="2CF62FA4" w:rsidR="00636276" w:rsidRDefault="00636276" w:rsidP="00636276">
            <w:r>
              <w:t>Context system component of the usage</w:t>
            </w:r>
          </w:p>
        </w:tc>
      </w:tr>
      <w:tr w:rsidR="00636276" w14:paraId="56B01FBF" w14:textId="77777777" w:rsidTr="00636276">
        <w:tblPrEx>
          <w:tblCellMar>
            <w:bottom w:w="0" w:type="dxa"/>
          </w:tblCellMar>
        </w:tblPrEx>
        <w:tc>
          <w:tcPr>
            <w:tcW w:w="2268" w:type="dxa"/>
            <w:shd w:val="clear" w:color="auto" w:fill="FFFFFF"/>
          </w:tcPr>
          <w:p w14:paraId="2C1A9387" w14:textId="21EC8F3E" w:rsidR="00636276" w:rsidRDefault="00636276" w:rsidP="00636276">
            <w:r>
              <w:t>used at location in</w:t>
            </w:r>
          </w:p>
        </w:tc>
        <w:tc>
          <w:tcPr>
            <w:tcW w:w="2268" w:type="dxa"/>
            <w:shd w:val="clear" w:color="auto" w:fill="FFFFFF"/>
          </w:tcPr>
          <w:p w14:paraId="129A6867" w14:textId="64998818" w:rsidR="00636276" w:rsidRDefault="00636276" w:rsidP="00636276">
            <w:hyperlink w:anchor="Deliverable13422" w:history="1">
              <w:r>
                <w:rPr>
                  <w:rStyle w:val="Hyperlink"/>
                </w:rPr>
                <w:t>Mechanical Component</w:t>
              </w:r>
            </w:hyperlink>
          </w:p>
        </w:tc>
        <w:tc>
          <w:tcPr>
            <w:tcW w:w="5101" w:type="dxa"/>
            <w:shd w:val="clear" w:color="auto" w:fill="FFFFFF"/>
          </w:tcPr>
          <w:p w14:paraId="48A40066" w14:textId="1B7ED043" w:rsidR="00636276" w:rsidRDefault="00636276" w:rsidP="00636276">
            <w:r>
              <w:t>Context element of a located usage</w:t>
            </w:r>
          </w:p>
        </w:tc>
      </w:tr>
      <w:tr w:rsidR="00636276" w14:paraId="4FFDFD71" w14:textId="77777777" w:rsidTr="00636276">
        <w:tblPrEx>
          <w:tblCellMar>
            <w:bottom w:w="0" w:type="dxa"/>
          </w:tblCellMar>
        </w:tblPrEx>
        <w:tc>
          <w:tcPr>
            <w:tcW w:w="2268" w:type="dxa"/>
            <w:shd w:val="clear" w:color="auto" w:fill="FFFFFF"/>
          </w:tcPr>
          <w:p w14:paraId="620C6958" w14:textId="66C478CD" w:rsidR="00636276" w:rsidRDefault="00636276" w:rsidP="00636276">
            <w:r>
              <w:lastRenderedPageBreak/>
              <w:t>specialism of</w:t>
            </w:r>
          </w:p>
        </w:tc>
        <w:tc>
          <w:tcPr>
            <w:tcW w:w="2268" w:type="dxa"/>
            <w:shd w:val="clear" w:color="auto" w:fill="FFFFFF"/>
          </w:tcPr>
          <w:p w14:paraId="11323E8C" w14:textId="073C9D1E" w:rsidR="00636276" w:rsidRDefault="00636276" w:rsidP="00636276">
            <w:hyperlink w:anchor="Deliverable13456" w:history="1">
              <w:r>
                <w:rPr>
                  <w:rStyle w:val="Hyperlink"/>
                </w:rPr>
                <w:t>Hydraulic/Pneumatic Port</w:t>
              </w:r>
            </w:hyperlink>
          </w:p>
        </w:tc>
        <w:tc>
          <w:tcPr>
            <w:tcW w:w="5101" w:type="dxa"/>
            <w:shd w:val="clear" w:color="auto" w:fill="FFFFFF"/>
          </w:tcPr>
          <w:p w14:paraId="4F9631B6" w14:textId="69A38C8D" w:rsidR="00636276" w:rsidRDefault="00636276" w:rsidP="00636276">
            <w:r>
              <w:t>More generic item</w:t>
            </w:r>
          </w:p>
        </w:tc>
      </w:tr>
      <w:tr w:rsidR="00636276" w14:paraId="3828D167" w14:textId="77777777" w:rsidTr="00636276">
        <w:tblPrEx>
          <w:tblCellMar>
            <w:bottom w:w="0" w:type="dxa"/>
          </w:tblCellMar>
        </w:tblPrEx>
        <w:tc>
          <w:tcPr>
            <w:tcW w:w="2268" w:type="dxa"/>
            <w:shd w:val="clear" w:color="auto" w:fill="FFFFFF"/>
          </w:tcPr>
          <w:p w14:paraId="32202E37" w14:textId="3067A047" w:rsidR="00636276" w:rsidRDefault="00636276" w:rsidP="00636276">
            <w:r>
              <w:t>operated by</w:t>
            </w:r>
          </w:p>
        </w:tc>
        <w:tc>
          <w:tcPr>
            <w:tcW w:w="2268" w:type="dxa"/>
            <w:shd w:val="clear" w:color="auto" w:fill="FFFFFF"/>
          </w:tcPr>
          <w:p w14:paraId="1799BA31" w14:textId="784F1846" w:rsidR="00636276" w:rsidRDefault="00636276" w:rsidP="00636276">
            <w:hyperlink w:anchor="Deliverable13359" w:history="1">
              <w:r>
                <w:rPr>
                  <w:rStyle w:val="Hyperlink"/>
                </w:rPr>
                <w:t>Role</w:t>
              </w:r>
            </w:hyperlink>
          </w:p>
        </w:tc>
        <w:tc>
          <w:tcPr>
            <w:tcW w:w="5101" w:type="dxa"/>
            <w:shd w:val="clear" w:color="auto" w:fill="FFFFFF"/>
          </w:tcPr>
          <w:p w14:paraId="7F88A4D7" w14:textId="163702FB" w:rsidR="00636276" w:rsidRDefault="00636276" w:rsidP="00636276">
            <w:r>
              <w:t>Interacting role</w:t>
            </w:r>
          </w:p>
        </w:tc>
      </w:tr>
      <w:tr w:rsidR="00636276" w14:paraId="5D42ACC6" w14:textId="77777777" w:rsidTr="00636276">
        <w:tblPrEx>
          <w:tblCellMar>
            <w:bottom w:w="0" w:type="dxa"/>
          </w:tblCellMar>
        </w:tblPrEx>
        <w:tc>
          <w:tcPr>
            <w:tcW w:w="2268" w:type="dxa"/>
            <w:shd w:val="clear" w:color="auto" w:fill="FFFFFF"/>
          </w:tcPr>
          <w:p w14:paraId="1541F0DE" w14:textId="30AD5840" w:rsidR="00636276" w:rsidRDefault="00636276" w:rsidP="00636276">
            <w:r>
              <w:t>type of</w:t>
            </w:r>
          </w:p>
        </w:tc>
        <w:tc>
          <w:tcPr>
            <w:tcW w:w="2268" w:type="dxa"/>
            <w:shd w:val="clear" w:color="auto" w:fill="FFFFFF"/>
          </w:tcPr>
          <w:p w14:paraId="1DC23AC9" w14:textId="19A86EB5" w:rsidR="00636276" w:rsidRDefault="00636276" w:rsidP="00636276">
            <w:hyperlink w:anchor="Deliverable14457" w:history="1">
              <w:r>
                <w:rPr>
                  <w:rStyle w:val="Hyperlink"/>
                </w:rPr>
                <w:t>Component Connection</w:t>
              </w:r>
            </w:hyperlink>
          </w:p>
        </w:tc>
        <w:tc>
          <w:tcPr>
            <w:tcW w:w="5101" w:type="dxa"/>
            <w:shd w:val="clear" w:color="auto" w:fill="FFFFFF"/>
          </w:tcPr>
          <w:p w14:paraId="3F55E518" w14:textId="77777777" w:rsidR="00636276" w:rsidRDefault="00636276" w:rsidP="00636276"/>
        </w:tc>
      </w:tr>
    </w:tbl>
    <w:p w14:paraId="24308D29" w14:textId="439B1AE4"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0D8E001" w14:textId="77777777" w:rsidTr="00636276">
        <w:tblPrEx>
          <w:tblCellMar>
            <w:bottom w:w="0" w:type="dxa"/>
          </w:tblCellMar>
        </w:tblPrEx>
        <w:tc>
          <w:tcPr>
            <w:tcW w:w="2268" w:type="dxa"/>
            <w:shd w:val="clear" w:color="auto" w:fill="FFFFFF"/>
          </w:tcPr>
          <w:p w14:paraId="327A7F16" w14:textId="77777777" w:rsidR="00636276" w:rsidRDefault="00636276" w:rsidP="00636276"/>
        </w:tc>
        <w:tc>
          <w:tcPr>
            <w:tcW w:w="2268" w:type="dxa"/>
            <w:shd w:val="clear" w:color="auto" w:fill="FFFFFF"/>
          </w:tcPr>
          <w:p w14:paraId="206A4DB4" w14:textId="77777777" w:rsidR="00636276" w:rsidRDefault="00636276" w:rsidP="00636276"/>
        </w:tc>
        <w:tc>
          <w:tcPr>
            <w:tcW w:w="5101" w:type="dxa"/>
            <w:shd w:val="clear" w:color="auto" w:fill="FFFFFF"/>
          </w:tcPr>
          <w:p w14:paraId="2933BCA5" w14:textId="6C6FCDA2" w:rsidR="00636276" w:rsidRDefault="00636276" w:rsidP="00636276">
            <w:r>
              <w:t>Parent element</w:t>
            </w:r>
          </w:p>
        </w:tc>
      </w:tr>
      <w:tr w:rsidR="00636276" w14:paraId="7401B084" w14:textId="77777777" w:rsidTr="00636276">
        <w:tblPrEx>
          <w:tblCellMar>
            <w:bottom w:w="0" w:type="dxa"/>
          </w:tblCellMar>
        </w:tblPrEx>
        <w:tc>
          <w:tcPr>
            <w:tcW w:w="2268" w:type="dxa"/>
            <w:shd w:val="clear" w:color="auto" w:fill="FFFFFF"/>
          </w:tcPr>
          <w:p w14:paraId="30A4955A" w14:textId="77777777" w:rsidR="00636276" w:rsidRDefault="00636276" w:rsidP="00636276"/>
        </w:tc>
        <w:tc>
          <w:tcPr>
            <w:tcW w:w="2268" w:type="dxa"/>
            <w:shd w:val="clear" w:color="auto" w:fill="FFFFFF"/>
          </w:tcPr>
          <w:p w14:paraId="3502761D" w14:textId="77777777" w:rsidR="00636276" w:rsidRDefault="00636276" w:rsidP="00636276"/>
        </w:tc>
        <w:tc>
          <w:tcPr>
            <w:tcW w:w="5101" w:type="dxa"/>
            <w:shd w:val="clear" w:color="auto" w:fill="FFFFFF"/>
          </w:tcPr>
          <w:p w14:paraId="3A79F6E6" w14:textId="519CC442" w:rsidR="00636276" w:rsidRDefault="00636276" w:rsidP="00636276">
            <w:r>
              <w:t>More generic item</w:t>
            </w:r>
          </w:p>
        </w:tc>
      </w:tr>
    </w:tbl>
    <w:p w14:paraId="08BA9D52" w14:textId="31CADED4" w:rsidR="00636276" w:rsidRDefault="00636276" w:rsidP="00636276">
      <w:pPr>
        <w:pStyle w:val="berschrift3"/>
      </w:pPr>
      <w:bookmarkStart w:id="93" w:name="Deliverable13495"/>
      <w:bookmarkStart w:id="94" w:name="_Toc215185717"/>
      <w:r>
        <w:t>Product Verification</w:t>
      </w:r>
      <w:bookmarkEnd w:id="93"/>
      <w:bookmarkEnd w:id="94"/>
    </w:p>
    <w:p w14:paraId="7E62BAA9" w14:textId="2C9FD38A" w:rsidR="00636276" w:rsidRDefault="00636276" w:rsidP="00636276">
      <w:r>
        <w:t>Verification of a component or the overall product using virtual (simulation) or physical methods (test, inspection)</w:t>
      </w:r>
    </w:p>
    <w:p w14:paraId="6638A1B8" w14:textId="77777777" w:rsidR="00636276" w:rsidRDefault="00636276" w:rsidP="00636276">
      <w:pPr>
        <w:keepNext/>
      </w:pPr>
      <w:r>
        <w:rPr>
          <w:noProof/>
        </w:rPr>
        <w:drawing>
          <wp:inline distT="0" distB="0" distL="0" distR="0" wp14:anchorId="367DA0B8" wp14:editId="2375B824">
            <wp:extent cx="857370" cy="857370"/>
            <wp:effectExtent l="0" t="0" r="0" b="0"/>
            <wp:docPr id="1732254596"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459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701507A" w14:textId="30A0BA41" w:rsidR="00636276" w:rsidRDefault="00636276" w:rsidP="00636276">
      <w:pPr>
        <w:pStyle w:val="Beschriftung"/>
      </w:pPr>
      <w:r>
        <w:t xml:space="preserve">Figure </w:t>
      </w:r>
      <w:fldSimple w:instr=" SEQ Figure \* ARABIC ">
        <w:r>
          <w:rPr>
            <w:noProof/>
          </w:rPr>
          <w:t>113</w:t>
        </w:r>
      </w:fldSimple>
      <w:r>
        <w:t xml:space="preserve"> Icon</w:t>
      </w:r>
    </w:p>
    <w:p w14:paraId="0B378443" w14:textId="77777777" w:rsidR="00636276" w:rsidRDefault="00636276" w:rsidP="00636276">
      <w:pPr>
        <w:keepNext/>
      </w:pPr>
      <w:r>
        <w:rPr>
          <w:noProof/>
        </w:rPr>
        <w:drawing>
          <wp:inline distT="0" distB="0" distL="0" distR="0" wp14:anchorId="6072B224" wp14:editId="284DA138">
            <wp:extent cx="3596510" cy="1999302"/>
            <wp:effectExtent l="0" t="0" r="4445" b="1270"/>
            <wp:docPr id="1276294916"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94916" name=""/>
                    <pic:cNvPicPr/>
                  </pic:nvPicPr>
                  <pic:blipFill>
                    <a:blip r:embed="rId125">
                      <a:extLst>
                        <a:ext uri="{28A0092B-C50C-407E-A947-70E740481C1C}">
                          <a14:useLocalDpi xmlns:a14="http://schemas.microsoft.com/office/drawing/2010/main" val="0"/>
                        </a:ext>
                      </a:extLst>
                    </a:blip>
                    <a:stretch>
                      <a:fillRect/>
                    </a:stretch>
                  </pic:blipFill>
                  <pic:spPr>
                    <a:xfrm>
                      <a:off x="0" y="0"/>
                      <a:ext cx="3596510" cy="1999302"/>
                    </a:xfrm>
                    <a:prstGeom prst="rect">
                      <a:avLst/>
                    </a:prstGeom>
                  </pic:spPr>
                </pic:pic>
              </a:graphicData>
            </a:graphic>
          </wp:inline>
        </w:drawing>
      </w:r>
    </w:p>
    <w:p w14:paraId="701C849F" w14:textId="1FA2A78D" w:rsidR="00636276" w:rsidRDefault="00636276" w:rsidP="00636276">
      <w:pPr>
        <w:pStyle w:val="Beschriftung"/>
      </w:pPr>
      <w:r>
        <w:t xml:space="preserve">Figure </w:t>
      </w:r>
      <w:fldSimple w:instr=" SEQ Figure \* ARABIC ">
        <w:r>
          <w:rPr>
            <w:noProof/>
          </w:rPr>
          <w:t>114</w:t>
        </w:r>
      </w:fldSimple>
      <w:r>
        <w:t xml:space="preserve"> Package Class Diagram 'Product Verification'</w:t>
      </w:r>
    </w:p>
    <w:p w14:paraId="276016F4" w14:textId="6E07C038" w:rsidR="00636276" w:rsidRDefault="00636276" w:rsidP="00636276">
      <w:pPr>
        <w:pStyle w:val="berschrift4"/>
        <w:numPr>
          <w:ilvl w:val="3"/>
          <w:numId w:val="40"/>
        </w:numPr>
      </w:pPr>
      <w:bookmarkStart w:id="95" w:name="Deliverable13496"/>
      <w:r>
        <w:t>Verification Characteristic</w:t>
      </w:r>
      <w:bookmarkEnd w:id="95"/>
    </w:p>
    <w:p w14:paraId="5F702B7E" w14:textId="6D416207" w:rsidR="00636276" w:rsidRDefault="00636276" w:rsidP="00636276">
      <w:r>
        <w:t>Represents a characteristic that must be inspected to ensure product function.</w:t>
      </w:r>
    </w:p>
    <w:p w14:paraId="7F55D80A" w14:textId="77777777" w:rsidR="00636276" w:rsidRDefault="00636276" w:rsidP="00636276">
      <w:pPr>
        <w:keepNext/>
      </w:pPr>
      <w:r>
        <w:rPr>
          <w:noProof/>
        </w:rPr>
        <w:drawing>
          <wp:inline distT="0" distB="0" distL="0" distR="0" wp14:anchorId="550A822B" wp14:editId="51040D0E">
            <wp:extent cx="857370" cy="857370"/>
            <wp:effectExtent l="0" t="0" r="0" b="0"/>
            <wp:docPr id="1748966840"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684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AEE8C28" w14:textId="5D381D73" w:rsidR="00636276" w:rsidRDefault="00636276" w:rsidP="00636276">
      <w:pPr>
        <w:pStyle w:val="Beschriftung"/>
      </w:pPr>
      <w:r>
        <w:t xml:space="preserve">Figure </w:t>
      </w:r>
      <w:fldSimple w:instr=" SEQ Figure \* ARABIC ">
        <w:r>
          <w:rPr>
            <w:noProof/>
          </w:rPr>
          <w:t>115</w:t>
        </w:r>
      </w:fldSimple>
      <w:r>
        <w:t xml:space="preserve"> Icon</w:t>
      </w:r>
    </w:p>
    <w:p w14:paraId="4E05DF22" w14:textId="77777777" w:rsidR="00636276" w:rsidRDefault="00636276" w:rsidP="00636276">
      <w:pPr>
        <w:keepNext/>
      </w:pPr>
      <w:r>
        <w:rPr>
          <w:noProof/>
        </w:rPr>
        <w:lastRenderedPageBreak/>
        <w:drawing>
          <wp:inline distT="0" distB="0" distL="0" distR="0" wp14:anchorId="5D99B147" wp14:editId="1C2FA092">
            <wp:extent cx="5283072" cy="2753229"/>
            <wp:effectExtent l="0" t="0" r="0" b="9525"/>
            <wp:docPr id="897007052"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07052" name=""/>
                    <pic:cNvPicPr/>
                  </pic:nvPicPr>
                  <pic:blipFill>
                    <a:blip r:embed="rId127">
                      <a:extLst>
                        <a:ext uri="{28A0092B-C50C-407E-A947-70E740481C1C}">
                          <a14:useLocalDpi xmlns:a14="http://schemas.microsoft.com/office/drawing/2010/main" val="0"/>
                        </a:ext>
                      </a:extLst>
                    </a:blip>
                    <a:stretch>
                      <a:fillRect/>
                    </a:stretch>
                  </pic:blipFill>
                  <pic:spPr>
                    <a:xfrm>
                      <a:off x="0" y="0"/>
                      <a:ext cx="5283072" cy="2753229"/>
                    </a:xfrm>
                    <a:prstGeom prst="rect">
                      <a:avLst/>
                    </a:prstGeom>
                  </pic:spPr>
                </pic:pic>
              </a:graphicData>
            </a:graphic>
          </wp:inline>
        </w:drawing>
      </w:r>
    </w:p>
    <w:p w14:paraId="67B31680" w14:textId="1E16A6CF" w:rsidR="00636276" w:rsidRDefault="00636276" w:rsidP="00636276">
      <w:pPr>
        <w:pStyle w:val="Beschriftung"/>
      </w:pPr>
      <w:r>
        <w:t xml:space="preserve">Figure </w:t>
      </w:r>
      <w:fldSimple w:instr=" SEQ Figure \* ARABIC ">
        <w:r>
          <w:rPr>
            <w:noProof/>
          </w:rPr>
          <w:t>116</w:t>
        </w:r>
      </w:fldSimple>
      <w:r>
        <w:t xml:space="preserve"> Class Context Diagram 'Verification Characteristic'</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F46CF84" w14:textId="77777777" w:rsidTr="00636276">
        <w:tblPrEx>
          <w:tblCellMar>
            <w:bottom w:w="0" w:type="dxa"/>
          </w:tblCellMar>
        </w:tblPrEx>
        <w:tc>
          <w:tcPr>
            <w:tcW w:w="2268" w:type="dxa"/>
            <w:shd w:val="clear" w:color="auto" w:fill="FFFFFF"/>
          </w:tcPr>
          <w:p w14:paraId="46ECE7B6" w14:textId="29B94FF7" w:rsidR="00636276" w:rsidRDefault="00636276" w:rsidP="00636276">
            <w:r w:rsidRPr="00636276">
              <w:rPr>
                <w:rStyle w:val="Fett"/>
              </w:rPr>
              <w:t>Delivered by</w:t>
            </w:r>
          </w:p>
        </w:tc>
        <w:tc>
          <w:tcPr>
            <w:tcW w:w="7369" w:type="dxa"/>
            <w:shd w:val="clear" w:color="auto" w:fill="FFFFFF"/>
          </w:tcPr>
          <w:p w14:paraId="6ECC696F" w14:textId="77777777" w:rsidR="00636276" w:rsidRDefault="00636276" w:rsidP="00636276">
            <w:hyperlink w:anchor="Activity2541" w:history="1">
              <w:r>
                <w:rPr>
                  <w:rStyle w:val="Hyperlink"/>
                </w:rPr>
                <w:t>Plan and prepare Simulation</w:t>
              </w:r>
            </w:hyperlink>
          </w:p>
          <w:p w14:paraId="138E221B" w14:textId="77777777" w:rsidR="00636276" w:rsidRDefault="00636276" w:rsidP="00636276">
            <w:hyperlink w:anchor="Activity2542" w:history="1">
              <w:r>
                <w:rPr>
                  <w:rStyle w:val="Hyperlink"/>
                </w:rPr>
                <w:t>Prepare Testing</w:t>
              </w:r>
            </w:hyperlink>
          </w:p>
          <w:p w14:paraId="09821AB2" w14:textId="066A61BC" w:rsidR="00636276" w:rsidRDefault="00636276" w:rsidP="00636276">
            <w:hyperlink w:anchor="Activity2665" w:history="1">
              <w:r>
                <w:rPr>
                  <w:rStyle w:val="Hyperlink"/>
                </w:rPr>
                <w:t>Inspection Planning</w:t>
              </w:r>
            </w:hyperlink>
          </w:p>
        </w:tc>
      </w:tr>
      <w:tr w:rsidR="00636276" w14:paraId="0F057370" w14:textId="77777777" w:rsidTr="00636276">
        <w:tblPrEx>
          <w:tblCellMar>
            <w:bottom w:w="0" w:type="dxa"/>
          </w:tblCellMar>
        </w:tblPrEx>
        <w:tc>
          <w:tcPr>
            <w:tcW w:w="2268" w:type="dxa"/>
            <w:shd w:val="clear" w:color="auto" w:fill="FFFFFF"/>
          </w:tcPr>
          <w:p w14:paraId="1B1F561C" w14:textId="55D4C37C" w:rsidR="00636276" w:rsidRPr="00636276" w:rsidRDefault="00636276" w:rsidP="00636276">
            <w:pPr>
              <w:rPr>
                <w:rStyle w:val="Fett"/>
              </w:rPr>
            </w:pPr>
            <w:r w:rsidRPr="00636276">
              <w:rPr>
                <w:rStyle w:val="Fett"/>
              </w:rPr>
              <w:t>Delivered to</w:t>
            </w:r>
          </w:p>
        </w:tc>
        <w:tc>
          <w:tcPr>
            <w:tcW w:w="7369" w:type="dxa"/>
            <w:shd w:val="clear" w:color="auto" w:fill="FFFFFF"/>
          </w:tcPr>
          <w:p w14:paraId="1C3742AC" w14:textId="28D6C326" w:rsidR="00636276" w:rsidRDefault="00636276" w:rsidP="00636276">
            <w:hyperlink w:anchor="Activity3042" w:history="1">
              <w:r>
                <w:rPr>
                  <w:rStyle w:val="Hyperlink"/>
                </w:rPr>
                <w:t>Quality Inspection</w:t>
              </w:r>
            </w:hyperlink>
          </w:p>
        </w:tc>
      </w:tr>
    </w:tbl>
    <w:p w14:paraId="442950B5" w14:textId="3B50EA56"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EA12FE7" w14:textId="77777777" w:rsidTr="00636276">
        <w:tblPrEx>
          <w:tblCellMar>
            <w:bottom w:w="0" w:type="dxa"/>
          </w:tblCellMar>
        </w:tblPrEx>
        <w:tc>
          <w:tcPr>
            <w:tcW w:w="2268" w:type="dxa"/>
            <w:shd w:val="clear" w:color="auto" w:fill="FFFFFF"/>
          </w:tcPr>
          <w:p w14:paraId="5543CD5B" w14:textId="331A4DAD" w:rsidR="00636276" w:rsidRDefault="00636276" w:rsidP="00636276">
            <w:r>
              <w:t>Identifier</w:t>
            </w:r>
          </w:p>
        </w:tc>
        <w:tc>
          <w:tcPr>
            <w:tcW w:w="2268" w:type="dxa"/>
            <w:shd w:val="clear" w:color="auto" w:fill="FFFFFF"/>
          </w:tcPr>
          <w:p w14:paraId="252A03FC" w14:textId="1286F458" w:rsidR="00636276" w:rsidRDefault="00636276" w:rsidP="00636276">
            <w:hyperlink w:anchor="Deliverable16441" w:history="1">
              <w:r>
                <w:rPr>
                  <w:rStyle w:val="Hyperlink"/>
                </w:rPr>
                <w:t>xs:string</w:t>
              </w:r>
            </w:hyperlink>
          </w:p>
        </w:tc>
        <w:tc>
          <w:tcPr>
            <w:tcW w:w="5101" w:type="dxa"/>
            <w:shd w:val="clear" w:color="auto" w:fill="FFFFFF"/>
          </w:tcPr>
          <w:p w14:paraId="57E7B1EA" w14:textId="42A47B94" w:rsidR="00636276" w:rsidRDefault="00636276" w:rsidP="00636276">
            <w:r>
              <w:t>Unambiguous identifier of the element</w:t>
            </w:r>
          </w:p>
        </w:tc>
      </w:tr>
      <w:tr w:rsidR="00636276" w14:paraId="5AEBAA2A" w14:textId="77777777" w:rsidTr="00636276">
        <w:tblPrEx>
          <w:tblCellMar>
            <w:bottom w:w="0" w:type="dxa"/>
          </w:tblCellMar>
        </w:tblPrEx>
        <w:tc>
          <w:tcPr>
            <w:tcW w:w="2268" w:type="dxa"/>
            <w:shd w:val="clear" w:color="auto" w:fill="FFFFFF"/>
          </w:tcPr>
          <w:p w14:paraId="4A5C7665" w14:textId="7052F2BA" w:rsidR="00636276" w:rsidRDefault="00636276" w:rsidP="00636276">
            <w:r>
              <w:t>Number</w:t>
            </w:r>
          </w:p>
        </w:tc>
        <w:tc>
          <w:tcPr>
            <w:tcW w:w="2268" w:type="dxa"/>
            <w:shd w:val="clear" w:color="auto" w:fill="FFFFFF"/>
          </w:tcPr>
          <w:p w14:paraId="5836F01C" w14:textId="099B17FD" w:rsidR="00636276" w:rsidRDefault="00636276" w:rsidP="00636276">
            <w:hyperlink w:anchor="Deliverable16441" w:history="1">
              <w:r>
                <w:rPr>
                  <w:rStyle w:val="Hyperlink"/>
                </w:rPr>
                <w:t>xs:string</w:t>
              </w:r>
            </w:hyperlink>
          </w:p>
        </w:tc>
        <w:tc>
          <w:tcPr>
            <w:tcW w:w="5101" w:type="dxa"/>
            <w:shd w:val="clear" w:color="auto" w:fill="FFFFFF"/>
          </w:tcPr>
          <w:p w14:paraId="4EA63FD5" w14:textId="53CE7FE0" w:rsidR="00636276" w:rsidRDefault="00636276" w:rsidP="00636276">
            <w:r>
              <w:t>Legible number or name of the element, i. e. part number</w:t>
            </w:r>
          </w:p>
        </w:tc>
      </w:tr>
      <w:tr w:rsidR="00636276" w14:paraId="6ADB086B" w14:textId="77777777" w:rsidTr="00636276">
        <w:tblPrEx>
          <w:tblCellMar>
            <w:bottom w:w="0" w:type="dxa"/>
          </w:tblCellMar>
        </w:tblPrEx>
        <w:tc>
          <w:tcPr>
            <w:tcW w:w="2268" w:type="dxa"/>
            <w:shd w:val="clear" w:color="auto" w:fill="FFFFFF"/>
          </w:tcPr>
          <w:p w14:paraId="0B26BB87" w14:textId="25C8C5E7" w:rsidR="00636276" w:rsidRDefault="00636276" w:rsidP="00636276">
            <w:r>
              <w:t>Title</w:t>
            </w:r>
          </w:p>
        </w:tc>
        <w:tc>
          <w:tcPr>
            <w:tcW w:w="2268" w:type="dxa"/>
            <w:shd w:val="clear" w:color="auto" w:fill="FFFFFF"/>
          </w:tcPr>
          <w:p w14:paraId="67F4D486" w14:textId="3AE6D6D7" w:rsidR="00636276" w:rsidRDefault="00636276" w:rsidP="00636276">
            <w:hyperlink w:anchor="Deliverable16441" w:history="1">
              <w:r>
                <w:rPr>
                  <w:rStyle w:val="Hyperlink"/>
                </w:rPr>
                <w:t>xs:string</w:t>
              </w:r>
            </w:hyperlink>
          </w:p>
        </w:tc>
        <w:tc>
          <w:tcPr>
            <w:tcW w:w="5101" w:type="dxa"/>
            <w:shd w:val="clear" w:color="auto" w:fill="FFFFFF"/>
          </w:tcPr>
          <w:p w14:paraId="368A1882" w14:textId="52BA3655" w:rsidR="00636276" w:rsidRDefault="00636276" w:rsidP="00636276">
            <w:r>
              <w:t>Title of the element</w:t>
            </w:r>
          </w:p>
        </w:tc>
      </w:tr>
      <w:tr w:rsidR="00636276" w14:paraId="2EC6F34C" w14:textId="77777777" w:rsidTr="00636276">
        <w:tblPrEx>
          <w:tblCellMar>
            <w:bottom w:w="0" w:type="dxa"/>
          </w:tblCellMar>
        </w:tblPrEx>
        <w:tc>
          <w:tcPr>
            <w:tcW w:w="2268" w:type="dxa"/>
            <w:shd w:val="clear" w:color="auto" w:fill="FFFFFF"/>
          </w:tcPr>
          <w:p w14:paraId="7D5E74AB" w14:textId="7FE0A7E7" w:rsidR="00636276" w:rsidRDefault="00636276" w:rsidP="00636276">
            <w:r>
              <w:t>Description</w:t>
            </w:r>
          </w:p>
        </w:tc>
        <w:tc>
          <w:tcPr>
            <w:tcW w:w="2268" w:type="dxa"/>
            <w:shd w:val="clear" w:color="auto" w:fill="FFFFFF"/>
          </w:tcPr>
          <w:p w14:paraId="2BAEAE39" w14:textId="3DD15BEE" w:rsidR="00636276" w:rsidRDefault="00636276" w:rsidP="00636276">
            <w:hyperlink w:anchor="Deliverable16441" w:history="1">
              <w:r>
                <w:rPr>
                  <w:rStyle w:val="Hyperlink"/>
                </w:rPr>
                <w:t>xs:string</w:t>
              </w:r>
            </w:hyperlink>
          </w:p>
        </w:tc>
        <w:tc>
          <w:tcPr>
            <w:tcW w:w="5101" w:type="dxa"/>
            <w:shd w:val="clear" w:color="auto" w:fill="FFFFFF"/>
          </w:tcPr>
          <w:p w14:paraId="675E7BF9" w14:textId="425D23E0" w:rsidR="00636276" w:rsidRDefault="00636276" w:rsidP="00636276">
            <w:r>
              <w:t>Description of the element</w:t>
            </w:r>
          </w:p>
        </w:tc>
      </w:tr>
      <w:tr w:rsidR="00636276" w14:paraId="79C5FD1B" w14:textId="77777777" w:rsidTr="00636276">
        <w:tblPrEx>
          <w:tblCellMar>
            <w:bottom w:w="0" w:type="dxa"/>
          </w:tblCellMar>
        </w:tblPrEx>
        <w:tc>
          <w:tcPr>
            <w:tcW w:w="2268" w:type="dxa"/>
            <w:shd w:val="clear" w:color="auto" w:fill="FFFFFF"/>
          </w:tcPr>
          <w:p w14:paraId="1684315F" w14:textId="765DD3B6" w:rsidR="00636276" w:rsidRDefault="00636276" w:rsidP="00636276">
            <w:r>
              <w:t>Type</w:t>
            </w:r>
          </w:p>
        </w:tc>
        <w:tc>
          <w:tcPr>
            <w:tcW w:w="2268" w:type="dxa"/>
            <w:shd w:val="clear" w:color="auto" w:fill="FFFFFF"/>
          </w:tcPr>
          <w:p w14:paraId="6866D124" w14:textId="0F0DF2C4" w:rsidR="00636276" w:rsidRDefault="00636276" w:rsidP="00636276">
            <w:hyperlink w:anchor="Deliverable16441" w:history="1">
              <w:r>
                <w:rPr>
                  <w:rStyle w:val="Hyperlink"/>
                </w:rPr>
                <w:t>xs:string</w:t>
              </w:r>
            </w:hyperlink>
          </w:p>
        </w:tc>
        <w:tc>
          <w:tcPr>
            <w:tcW w:w="5101" w:type="dxa"/>
            <w:shd w:val="clear" w:color="auto" w:fill="FFFFFF"/>
          </w:tcPr>
          <w:p w14:paraId="4B7244CB" w14:textId="0F4705AA" w:rsidR="00636276" w:rsidRDefault="00636276" w:rsidP="00636276">
            <w:r>
              <w:t>Type of an element</w:t>
            </w:r>
          </w:p>
        </w:tc>
      </w:tr>
    </w:tbl>
    <w:p w14:paraId="6F17D4EF" w14:textId="347125EE"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8698A52" w14:textId="77777777" w:rsidTr="00636276">
        <w:tblPrEx>
          <w:tblCellMar>
            <w:bottom w:w="0" w:type="dxa"/>
          </w:tblCellMar>
        </w:tblPrEx>
        <w:tc>
          <w:tcPr>
            <w:tcW w:w="2268" w:type="dxa"/>
            <w:shd w:val="clear" w:color="auto" w:fill="FFFFFF"/>
          </w:tcPr>
          <w:p w14:paraId="52874C49" w14:textId="79001978" w:rsidR="00636276" w:rsidRDefault="00636276" w:rsidP="00636276">
            <w:r>
              <w:t>part of</w:t>
            </w:r>
          </w:p>
        </w:tc>
        <w:tc>
          <w:tcPr>
            <w:tcW w:w="2268" w:type="dxa"/>
            <w:shd w:val="clear" w:color="auto" w:fill="FFFFFF"/>
          </w:tcPr>
          <w:p w14:paraId="2B86616A" w14:textId="79178379" w:rsidR="00636276" w:rsidRDefault="00636276" w:rsidP="00636276">
            <w:hyperlink w:anchor="Deliverable13496" w:history="1">
              <w:r>
                <w:rPr>
                  <w:rStyle w:val="Hyperlink"/>
                </w:rPr>
                <w:t>Verification Characteristic</w:t>
              </w:r>
            </w:hyperlink>
          </w:p>
        </w:tc>
        <w:tc>
          <w:tcPr>
            <w:tcW w:w="5101" w:type="dxa"/>
            <w:shd w:val="clear" w:color="auto" w:fill="FFFFFF"/>
          </w:tcPr>
          <w:p w14:paraId="5D53F1A1" w14:textId="51A26D9E" w:rsidR="00636276" w:rsidRDefault="00636276" w:rsidP="00636276">
            <w:r>
              <w:t>Parent element</w:t>
            </w:r>
          </w:p>
        </w:tc>
      </w:tr>
      <w:tr w:rsidR="00636276" w14:paraId="280DE2A8" w14:textId="77777777" w:rsidTr="00636276">
        <w:tblPrEx>
          <w:tblCellMar>
            <w:bottom w:w="0" w:type="dxa"/>
          </w:tblCellMar>
        </w:tblPrEx>
        <w:tc>
          <w:tcPr>
            <w:tcW w:w="2268" w:type="dxa"/>
            <w:shd w:val="clear" w:color="auto" w:fill="FFFFFF"/>
          </w:tcPr>
          <w:p w14:paraId="64A274A4" w14:textId="6FF293F5" w:rsidR="00636276" w:rsidRDefault="00636276" w:rsidP="00636276">
            <w:r>
              <w:t>part of</w:t>
            </w:r>
          </w:p>
        </w:tc>
        <w:tc>
          <w:tcPr>
            <w:tcW w:w="2268" w:type="dxa"/>
            <w:shd w:val="clear" w:color="auto" w:fill="FFFFFF"/>
          </w:tcPr>
          <w:p w14:paraId="4761B695" w14:textId="4813D322" w:rsidR="00636276" w:rsidRDefault="00636276" w:rsidP="00636276">
            <w:hyperlink w:anchor="Deliverable13500" w:history="1">
              <w:r>
                <w:rPr>
                  <w:rStyle w:val="Hyperlink"/>
                </w:rPr>
                <w:t>Verification Plan</w:t>
              </w:r>
            </w:hyperlink>
          </w:p>
        </w:tc>
        <w:tc>
          <w:tcPr>
            <w:tcW w:w="5101" w:type="dxa"/>
            <w:shd w:val="clear" w:color="auto" w:fill="FFFFFF"/>
          </w:tcPr>
          <w:p w14:paraId="0AA64767" w14:textId="0667C5E1" w:rsidR="00636276" w:rsidRDefault="00636276" w:rsidP="00636276">
            <w:r>
              <w:t>Parent verification plan this characteristic is allocated to</w:t>
            </w:r>
          </w:p>
        </w:tc>
      </w:tr>
      <w:tr w:rsidR="00636276" w14:paraId="3F7BB4F1" w14:textId="77777777" w:rsidTr="00636276">
        <w:tblPrEx>
          <w:tblCellMar>
            <w:bottom w:w="0" w:type="dxa"/>
          </w:tblCellMar>
        </w:tblPrEx>
        <w:tc>
          <w:tcPr>
            <w:tcW w:w="2268" w:type="dxa"/>
            <w:shd w:val="clear" w:color="auto" w:fill="FFFFFF"/>
          </w:tcPr>
          <w:p w14:paraId="1C9EAF5A" w14:textId="6E035CCD" w:rsidR="00636276" w:rsidRDefault="00636276" w:rsidP="00636276">
            <w:r>
              <w:t>used in</w:t>
            </w:r>
          </w:p>
        </w:tc>
        <w:tc>
          <w:tcPr>
            <w:tcW w:w="2268" w:type="dxa"/>
            <w:shd w:val="clear" w:color="auto" w:fill="FFFFFF"/>
          </w:tcPr>
          <w:p w14:paraId="0EB9CB0B" w14:textId="32C163A9" w:rsidR="00636276" w:rsidRDefault="00636276" w:rsidP="00636276">
            <w:hyperlink w:anchor="Deliverable13496" w:history="1">
              <w:r>
                <w:rPr>
                  <w:rStyle w:val="Hyperlink"/>
                </w:rPr>
                <w:t>Verification Characteristic</w:t>
              </w:r>
            </w:hyperlink>
          </w:p>
        </w:tc>
        <w:tc>
          <w:tcPr>
            <w:tcW w:w="5101" w:type="dxa"/>
            <w:shd w:val="clear" w:color="auto" w:fill="FFFFFF"/>
          </w:tcPr>
          <w:p w14:paraId="08AF1315" w14:textId="6DFC3D86" w:rsidR="00636276" w:rsidRDefault="00636276" w:rsidP="00636276">
            <w:r>
              <w:t>Context element of the usage</w:t>
            </w:r>
          </w:p>
        </w:tc>
      </w:tr>
      <w:tr w:rsidR="00636276" w14:paraId="4BE27618" w14:textId="77777777" w:rsidTr="00636276">
        <w:tblPrEx>
          <w:tblCellMar>
            <w:bottom w:w="0" w:type="dxa"/>
          </w:tblCellMar>
        </w:tblPrEx>
        <w:tc>
          <w:tcPr>
            <w:tcW w:w="2268" w:type="dxa"/>
            <w:shd w:val="clear" w:color="auto" w:fill="FFFFFF"/>
          </w:tcPr>
          <w:p w14:paraId="418C7959" w14:textId="6B4D3CD3" w:rsidR="00636276" w:rsidRDefault="00636276" w:rsidP="00636276">
            <w:r>
              <w:t>verifies</w:t>
            </w:r>
          </w:p>
        </w:tc>
        <w:tc>
          <w:tcPr>
            <w:tcW w:w="2268" w:type="dxa"/>
            <w:shd w:val="clear" w:color="auto" w:fill="FFFFFF"/>
          </w:tcPr>
          <w:p w14:paraId="45182565" w14:textId="1A1F3EBF" w:rsidR="00636276" w:rsidRDefault="00636276" w:rsidP="00636276">
            <w:hyperlink w:anchor="Deliverable13404" w:history="1">
              <w:r>
                <w:rPr>
                  <w:rStyle w:val="Hyperlink"/>
                </w:rPr>
                <w:t>Function</w:t>
              </w:r>
            </w:hyperlink>
          </w:p>
        </w:tc>
        <w:tc>
          <w:tcPr>
            <w:tcW w:w="5101" w:type="dxa"/>
            <w:shd w:val="clear" w:color="auto" w:fill="FFFFFF"/>
          </w:tcPr>
          <w:p w14:paraId="4A5F7A45" w14:textId="2E702A57" w:rsidR="00636276" w:rsidRDefault="00636276" w:rsidP="00636276">
            <w:r>
              <w:t>Function verified by this verification characteristic</w:t>
            </w:r>
          </w:p>
        </w:tc>
      </w:tr>
      <w:tr w:rsidR="00636276" w14:paraId="576D53AC" w14:textId="77777777" w:rsidTr="00636276">
        <w:tblPrEx>
          <w:tblCellMar>
            <w:bottom w:w="0" w:type="dxa"/>
          </w:tblCellMar>
        </w:tblPrEx>
        <w:tc>
          <w:tcPr>
            <w:tcW w:w="2268" w:type="dxa"/>
            <w:shd w:val="clear" w:color="auto" w:fill="FFFFFF"/>
          </w:tcPr>
          <w:p w14:paraId="7CA93B7D" w14:textId="563B87C4" w:rsidR="00636276" w:rsidRDefault="00636276" w:rsidP="00636276">
            <w:r>
              <w:t>uses</w:t>
            </w:r>
          </w:p>
        </w:tc>
        <w:tc>
          <w:tcPr>
            <w:tcW w:w="2268" w:type="dxa"/>
            <w:shd w:val="clear" w:color="auto" w:fill="FFFFFF"/>
          </w:tcPr>
          <w:p w14:paraId="035C1842" w14:textId="4EC74D2A" w:rsidR="00636276" w:rsidRDefault="00636276" w:rsidP="00636276">
            <w:hyperlink w:anchor="Deliverable13501" w:history="1">
              <w:r>
                <w:rPr>
                  <w:rStyle w:val="Hyperlink"/>
                </w:rPr>
                <w:t>Verification Resource</w:t>
              </w:r>
            </w:hyperlink>
          </w:p>
        </w:tc>
        <w:tc>
          <w:tcPr>
            <w:tcW w:w="5101" w:type="dxa"/>
            <w:shd w:val="clear" w:color="auto" w:fill="FFFFFF"/>
          </w:tcPr>
          <w:p w14:paraId="7F1B5A8A" w14:textId="77777777" w:rsidR="00636276" w:rsidRDefault="00636276" w:rsidP="00636276"/>
        </w:tc>
      </w:tr>
    </w:tbl>
    <w:p w14:paraId="694CE371" w14:textId="04EE8490"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4403882" w14:textId="77777777" w:rsidTr="00636276">
        <w:tblPrEx>
          <w:tblCellMar>
            <w:bottom w:w="0" w:type="dxa"/>
          </w:tblCellMar>
        </w:tblPrEx>
        <w:tc>
          <w:tcPr>
            <w:tcW w:w="2268" w:type="dxa"/>
            <w:shd w:val="clear" w:color="auto" w:fill="FFFFFF"/>
          </w:tcPr>
          <w:p w14:paraId="5B332611" w14:textId="77777777" w:rsidR="00636276" w:rsidRDefault="00636276" w:rsidP="00636276"/>
        </w:tc>
        <w:tc>
          <w:tcPr>
            <w:tcW w:w="2268" w:type="dxa"/>
            <w:shd w:val="clear" w:color="auto" w:fill="FFFFFF"/>
          </w:tcPr>
          <w:p w14:paraId="54484DB7" w14:textId="77777777" w:rsidR="00636276" w:rsidRDefault="00636276" w:rsidP="00636276"/>
        </w:tc>
        <w:tc>
          <w:tcPr>
            <w:tcW w:w="5101" w:type="dxa"/>
            <w:shd w:val="clear" w:color="auto" w:fill="FFFFFF"/>
          </w:tcPr>
          <w:p w14:paraId="74DA42C3" w14:textId="06C78C3E" w:rsidR="00636276" w:rsidRDefault="00636276" w:rsidP="00636276">
            <w:r>
              <w:t>Parent element</w:t>
            </w:r>
          </w:p>
        </w:tc>
      </w:tr>
      <w:tr w:rsidR="00636276" w14:paraId="76F99294" w14:textId="77777777" w:rsidTr="00636276">
        <w:tblPrEx>
          <w:tblCellMar>
            <w:bottom w:w="0" w:type="dxa"/>
          </w:tblCellMar>
        </w:tblPrEx>
        <w:tc>
          <w:tcPr>
            <w:tcW w:w="2268" w:type="dxa"/>
            <w:shd w:val="clear" w:color="auto" w:fill="FFFFFF"/>
          </w:tcPr>
          <w:p w14:paraId="7FA0C9D3" w14:textId="77777777" w:rsidR="00636276" w:rsidRDefault="00636276" w:rsidP="00636276"/>
        </w:tc>
        <w:tc>
          <w:tcPr>
            <w:tcW w:w="2268" w:type="dxa"/>
            <w:shd w:val="clear" w:color="auto" w:fill="FFFFFF"/>
          </w:tcPr>
          <w:p w14:paraId="566B94F1" w14:textId="77777777" w:rsidR="00636276" w:rsidRDefault="00636276" w:rsidP="00636276"/>
        </w:tc>
        <w:tc>
          <w:tcPr>
            <w:tcW w:w="5101" w:type="dxa"/>
            <w:shd w:val="clear" w:color="auto" w:fill="FFFFFF"/>
          </w:tcPr>
          <w:p w14:paraId="783DD3F7" w14:textId="46941FCB" w:rsidR="00636276" w:rsidRDefault="00636276" w:rsidP="00636276">
            <w:r>
              <w:t>Context element of the usage</w:t>
            </w:r>
          </w:p>
        </w:tc>
      </w:tr>
    </w:tbl>
    <w:p w14:paraId="2CD19ADE" w14:textId="6F7A7A0A" w:rsidR="00636276" w:rsidRDefault="00636276" w:rsidP="00636276">
      <w:pPr>
        <w:pStyle w:val="berschrift4"/>
      </w:pPr>
      <w:bookmarkStart w:id="96" w:name="Deliverable13500"/>
      <w:r>
        <w:t>Verification Plan</w:t>
      </w:r>
      <w:bookmarkEnd w:id="96"/>
    </w:p>
    <w:p w14:paraId="142EFA77" w14:textId="694B5130" w:rsidR="00636276" w:rsidRDefault="00636276" w:rsidP="00636276">
      <w:r>
        <w:t>Specifies what characteristics must be inspected using which equipment for which purpose.</w:t>
      </w:r>
    </w:p>
    <w:p w14:paraId="5C55F022" w14:textId="77777777" w:rsidR="00636276" w:rsidRDefault="00636276" w:rsidP="00636276">
      <w:pPr>
        <w:keepNext/>
      </w:pPr>
      <w:r>
        <w:rPr>
          <w:noProof/>
        </w:rPr>
        <w:lastRenderedPageBreak/>
        <w:drawing>
          <wp:inline distT="0" distB="0" distL="0" distR="0" wp14:anchorId="655C5030" wp14:editId="41B17C8D">
            <wp:extent cx="857370" cy="857370"/>
            <wp:effectExtent l="0" t="0" r="0" b="0"/>
            <wp:docPr id="820926696"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26696"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88BF836" w14:textId="46A28439" w:rsidR="00636276" w:rsidRDefault="00636276" w:rsidP="00636276">
      <w:pPr>
        <w:pStyle w:val="Beschriftung"/>
      </w:pPr>
      <w:r>
        <w:t xml:space="preserve">Figure </w:t>
      </w:r>
      <w:fldSimple w:instr=" SEQ Figure \* ARABIC ">
        <w:r>
          <w:rPr>
            <w:noProof/>
          </w:rPr>
          <w:t>117</w:t>
        </w:r>
      </w:fldSimple>
      <w:r>
        <w:t xml:space="preserve"> Icon</w:t>
      </w:r>
    </w:p>
    <w:p w14:paraId="0F23B349" w14:textId="77777777" w:rsidR="00636276" w:rsidRDefault="00636276" w:rsidP="00636276">
      <w:pPr>
        <w:keepNext/>
      </w:pPr>
      <w:r>
        <w:rPr>
          <w:noProof/>
        </w:rPr>
        <w:drawing>
          <wp:inline distT="0" distB="0" distL="0" distR="0" wp14:anchorId="3436DFA4" wp14:editId="1C677B3E">
            <wp:extent cx="3596510" cy="3239093"/>
            <wp:effectExtent l="0" t="0" r="4445" b="0"/>
            <wp:docPr id="1305336685"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6685" name=""/>
                    <pic:cNvPicPr/>
                  </pic:nvPicPr>
                  <pic:blipFill>
                    <a:blip r:embed="rId129">
                      <a:extLst>
                        <a:ext uri="{28A0092B-C50C-407E-A947-70E740481C1C}">
                          <a14:useLocalDpi xmlns:a14="http://schemas.microsoft.com/office/drawing/2010/main" val="0"/>
                        </a:ext>
                      </a:extLst>
                    </a:blip>
                    <a:stretch>
                      <a:fillRect/>
                    </a:stretch>
                  </pic:blipFill>
                  <pic:spPr>
                    <a:xfrm>
                      <a:off x="0" y="0"/>
                      <a:ext cx="3596510" cy="3239093"/>
                    </a:xfrm>
                    <a:prstGeom prst="rect">
                      <a:avLst/>
                    </a:prstGeom>
                  </pic:spPr>
                </pic:pic>
              </a:graphicData>
            </a:graphic>
          </wp:inline>
        </w:drawing>
      </w:r>
    </w:p>
    <w:p w14:paraId="289C2747" w14:textId="2D967FAF" w:rsidR="00636276" w:rsidRDefault="00636276" w:rsidP="00636276">
      <w:pPr>
        <w:pStyle w:val="Beschriftung"/>
      </w:pPr>
      <w:r>
        <w:t xml:space="preserve">Figure </w:t>
      </w:r>
      <w:fldSimple w:instr=" SEQ Figure \* ARABIC ">
        <w:r>
          <w:rPr>
            <w:noProof/>
          </w:rPr>
          <w:t>118</w:t>
        </w:r>
      </w:fldSimple>
      <w:r>
        <w:t xml:space="preserve"> Class Context Diagram 'Verification Plan'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39DC026" w14:textId="77777777" w:rsidTr="00636276">
        <w:tblPrEx>
          <w:tblCellMar>
            <w:bottom w:w="0" w:type="dxa"/>
          </w:tblCellMar>
        </w:tblPrEx>
        <w:tc>
          <w:tcPr>
            <w:tcW w:w="2268" w:type="dxa"/>
            <w:shd w:val="clear" w:color="auto" w:fill="FFFFFF"/>
          </w:tcPr>
          <w:p w14:paraId="54DE1128" w14:textId="2D3D8107" w:rsidR="00636276" w:rsidRDefault="00636276" w:rsidP="00636276">
            <w:r w:rsidRPr="00636276">
              <w:rPr>
                <w:rStyle w:val="Fett"/>
              </w:rPr>
              <w:t>Delivered by</w:t>
            </w:r>
          </w:p>
        </w:tc>
        <w:tc>
          <w:tcPr>
            <w:tcW w:w="7369" w:type="dxa"/>
            <w:shd w:val="clear" w:color="auto" w:fill="FFFFFF"/>
          </w:tcPr>
          <w:p w14:paraId="5B50B6A8" w14:textId="77777777" w:rsidR="00636276" w:rsidRDefault="00636276" w:rsidP="00636276">
            <w:hyperlink w:anchor="Activity2541" w:history="1">
              <w:r>
                <w:rPr>
                  <w:rStyle w:val="Hyperlink"/>
                </w:rPr>
                <w:t>Plan and prepare Simulation</w:t>
              </w:r>
            </w:hyperlink>
          </w:p>
          <w:p w14:paraId="6ACD32C3" w14:textId="77777777" w:rsidR="00636276" w:rsidRDefault="00636276" w:rsidP="00636276">
            <w:hyperlink w:anchor="Activity2542" w:history="1">
              <w:r>
                <w:rPr>
                  <w:rStyle w:val="Hyperlink"/>
                </w:rPr>
                <w:t>Prepare Testing</w:t>
              </w:r>
            </w:hyperlink>
          </w:p>
          <w:p w14:paraId="6645175A" w14:textId="326917FE" w:rsidR="00636276" w:rsidRDefault="00636276" w:rsidP="00636276">
            <w:hyperlink w:anchor="Activity2665" w:history="1">
              <w:r>
                <w:rPr>
                  <w:rStyle w:val="Hyperlink"/>
                </w:rPr>
                <w:t>Inspection Planning</w:t>
              </w:r>
            </w:hyperlink>
          </w:p>
        </w:tc>
      </w:tr>
      <w:tr w:rsidR="00636276" w14:paraId="60371096" w14:textId="77777777" w:rsidTr="00636276">
        <w:tblPrEx>
          <w:tblCellMar>
            <w:bottom w:w="0" w:type="dxa"/>
          </w:tblCellMar>
        </w:tblPrEx>
        <w:tc>
          <w:tcPr>
            <w:tcW w:w="2268" w:type="dxa"/>
            <w:shd w:val="clear" w:color="auto" w:fill="FFFFFF"/>
          </w:tcPr>
          <w:p w14:paraId="5EA2519A" w14:textId="4CD952E1" w:rsidR="00636276" w:rsidRPr="00636276" w:rsidRDefault="00636276" w:rsidP="00636276">
            <w:pPr>
              <w:rPr>
                <w:rStyle w:val="Fett"/>
              </w:rPr>
            </w:pPr>
            <w:r w:rsidRPr="00636276">
              <w:rPr>
                <w:rStyle w:val="Fett"/>
              </w:rPr>
              <w:t>Delivered to</w:t>
            </w:r>
          </w:p>
        </w:tc>
        <w:tc>
          <w:tcPr>
            <w:tcW w:w="7369" w:type="dxa"/>
            <w:shd w:val="clear" w:color="auto" w:fill="FFFFFF"/>
          </w:tcPr>
          <w:p w14:paraId="14216547" w14:textId="502F39F4" w:rsidR="00636276" w:rsidRDefault="00636276" w:rsidP="00636276">
            <w:hyperlink w:anchor="Activity3042" w:history="1">
              <w:r>
                <w:rPr>
                  <w:rStyle w:val="Hyperlink"/>
                </w:rPr>
                <w:t>Quality Inspection</w:t>
              </w:r>
            </w:hyperlink>
          </w:p>
        </w:tc>
      </w:tr>
    </w:tbl>
    <w:p w14:paraId="1E6A56CC" w14:textId="00302142"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844A4E8" w14:textId="77777777" w:rsidTr="00636276">
        <w:tblPrEx>
          <w:tblCellMar>
            <w:bottom w:w="0" w:type="dxa"/>
          </w:tblCellMar>
        </w:tblPrEx>
        <w:tc>
          <w:tcPr>
            <w:tcW w:w="2268" w:type="dxa"/>
            <w:shd w:val="clear" w:color="auto" w:fill="FFFFFF"/>
          </w:tcPr>
          <w:p w14:paraId="5197CC2E" w14:textId="76E8AA10" w:rsidR="00636276" w:rsidRDefault="00636276" w:rsidP="00636276">
            <w:r>
              <w:t>Identifier</w:t>
            </w:r>
          </w:p>
        </w:tc>
        <w:tc>
          <w:tcPr>
            <w:tcW w:w="2268" w:type="dxa"/>
            <w:shd w:val="clear" w:color="auto" w:fill="FFFFFF"/>
          </w:tcPr>
          <w:p w14:paraId="4780F1A1" w14:textId="449F43F4" w:rsidR="00636276" w:rsidRDefault="00636276" w:rsidP="00636276">
            <w:hyperlink w:anchor="Deliverable16441" w:history="1">
              <w:r>
                <w:rPr>
                  <w:rStyle w:val="Hyperlink"/>
                </w:rPr>
                <w:t>xs:string</w:t>
              </w:r>
            </w:hyperlink>
          </w:p>
        </w:tc>
        <w:tc>
          <w:tcPr>
            <w:tcW w:w="5101" w:type="dxa"/>
            <w:shd w:val="clear" w:color="auto" w:fill="FFFFFF"/>
          </w:tcPr>
          <w:p w14:paraId="38C27D10" w14:textId="464CDB6D" w:rsidR="00636276" w:rsidRDefault="00636276" w:rsidP="00636276">
            <w:r>
              <w:t>Unambiguous identifier of the element</w:t>
            </w:r>
          </w:p>
        </w:tc>
      </w:tr>
      <w:tr w:rsidR="00636276" w14:paraId="0287F896" w14:textId="77777777" w:rsidTr="00636276">
        <w:tblPrEx>
          <w:tblCellMar>
            <w:bottom w:w="0" w:type="dxa"/>
          </w:tblCellMar>
        </w:tblPrEx>
        <w:tc>
          <w:tcPr>
            <w:tcW w:w="2268" w:type="dxa"/>
            <w:shd w:val="clear" w:color="auto" w:fill="FFFFFF"/>
          </w:tcPr>
          <w:p w14:paraId="26FDC268" w14:textId="3AF07092" w:rsidR="00636276" w:rsidRDefault="00636276" w:rsidP="00636276">
            <w:r>
              <w:t>Number</w:t>
            </w:r>
          </w:p>
        </w:tc>
        <w:tc>
          <w:tcPr>
            <w:tcW w:w="2268" w:type="dxa"/>
            <w:shd w:val="clear" w:color="auto" w:fill="FFFFFF"/>
          </w:tcPr>
          <w:p w14:paraId="7017E0DA" w14:textId="01F97480" w:rsidR="00636276" w:rsidRDefault="00636276" w:rsidP="00636276">
            <w:hyperlink w:anchor="Deliverable16441" w:history="1">
              <w:r>
                <w:rPr>
                  <w:rStyle w:val="Hyperlink"/>
                </w:rPr>
                <w:t>xs:string</w:t>
              </w:r>
            </w:hyperlink>
          </w:p>
        </w:tc>
        <w:tc>
          <w:tcPr>
            <w:tcW w:w="5101" w:type="dxa"/>
            <w:shd w:val="clear" w:color="auto" w:fill="FFFFFF"/>
          </w:tcPr>
          <w:p w14:paraId="5F19F990" w14:textId="49EC7D46" w:rsidR="00636276" w:rsidRDefault="00636276" w:rsidP="00636276">
            <w:r>
              <w:t>Legible number or name of the element, i. e. part number</w:t>
            </w:r>
          </w:p>
        </w:tc>
      </w:tr>
      <w:tr w:rsidR="00636276" w14:paraId="3A433DBD" w14:textId="77777777" w:rsidTr="00636276">
        <w:tblPrEx>
          <w:tblCellMar>
            <w:bottom w:w="0" w:type="dxa"/>
          </w:tblCellMar>
        </w:tblPrEx>
        <w:tc>
          <w:tcPr>
            <w:tcW w:w="2268" w:type="dxa"/>
            <w:shd w:val="clear" w:color="auto" w:fill="FFFFFF"/>
          </w:tcPr>
          <w:p w14:paraId="783BBF9B" w14:textId="13B7D69A" w:rsidR="00636276" w:rsidRDefault="00636276" w:rsidP="00636276">
            <w:r>
              <w:t>Title</w:t>
            </w:r>
          </w:p>
        </w:tc>
        <w:tc>
          <w:tcPr>
            <w:tcW w:w="2268" w:type="dxa"/>
            <w:shd w:val="clear" w:color="auto" w:fill="FFFFFF"/>
          </w:tcPr>
          <w:p w14:paraId="27328FCD" w14:textId="622BA9B7" w:rsidR="00636276" w:rsidRDefault="00636276" w:rsidP="00636276">
            <w:hyperlink w:anchor="Deliverable16441" w:history="1">
              <w:r>
                <w:rPr>
                  <w:rStyle w:val="Hyperlink"/>
                </w:rPr>
                <w:t>xs:string</w:t>
              </w:r>
            </w:hyperlink>
          </w:p>
        </w:tc>
        <w:tc>
          <w:tcPr>
            <w:tcW w:w="5101" w:type="dxa"/>
            <w:shd w:val="clear" w:color="auto" w:fill="FFFFFF"/>
          </w:tcPr>
          <w:p w14:paraId="59C373ED" w14:textId="0D23C568" w:rsidR="00636276" w:rsidRDefault="00636276" w:rsidP="00636276">
            <w:r>
              <w:t>Title of the element</w:t>
            </w:r>
          </w:p>
        </w:tc>
      </w:tr>
      <w:tr w:rsidR="00636276" w14:paraId="6AAD55DB" w14:textId="77777777" w:rsidTr="00636276">
        <w:tblPrEx>
          <w:tblCellMar>
            <w:bottom w:w="0" w:type="dxa"/>
          </w:tblCellMar>
        </w:tblPrEx>
        <w:tc>
          <w:tcPr>
            <w:tcW w:w="2268" w:type="dxa"/>
            <w:shd w:val="clear" w:color="auto" w:fill="FFFFFF"/>
          </w:tcPr>
          <w:p w14:paraId="73756B3D" w14:textId="4D75158A" w:rsidR="00636276" w:rsidRDefault="00636276" w:rsidP="00636276">
            <w:r>
              <w:t>Description</w:t>
            </w:r>
          </w:p>
        </w:tc>
        <w:tc>
          <w:tcPr>
            <w:tcW w:w="2268" w:type="dxa"/>
            <w:shd w:val="clear" w:color="auto" w:fill="FFFFFF"/>
          </w:tcPr>
          <w:p w14:paraId="7A9FE7EF" w14:textId="1B2B0FAF" w:rsidR="00636276" w:rsidRDefault="00636276" w:rsidP="00636276">
            <w:hyperlink w:anchor="Deliverable16441" w:history="1">
              <w:r>
                <w:rPr>
                  <w:rStyle w:val="Hyperlink"/>
                </w:rPr>
                <w:t>xs:string</w:t>
              </w:r>
            </w:hyperlink>
          </w:p>
        </w:tc>
        <w:tc>
          <w:tcPr>
            <w:tcW w:w="5101" w:type="dxa"/>
            <w:shd w:val="clear" w:color="auto" w:fill="FFFFFF"/>
          </w:tcPr>
          <w:p w14:paraId="6391C7DD" w14:textId="51822CD0" w:rsidR="00636276" w:rsidRDefault="00636276" w:rsidP="00636276">
            <w:r>
              <w:t>Description of the element</w:t>
            </w:r>
          </w:p>
        </w:tc>
      </w:tr>
      <w:tr w:rsidR="00636276" w14:paraId="4539B82C" w14:textId="77777777" w:rsidTr="00636276">
        <w:tblPrEx>
          <w:tblCellMar>
            <w:bottom w:w="0" w:type="dxa"/>
          </w:tblCellMar>
        </w:tblPrEx>
        <w:tc>
          <w:tcPr>
            <w:tcW w:w="2268" w:type="dxa"/>
            <w:shd w:val="clear" w:color="auto" w:fill="FFFFFF"/>
          </w:tcPr>
          <w:p w14:paraId="03926B51" w14:textId="785D639C" w:rsidR="00636276" w:rsidRDefault="00636276" w:rsidP="00636276">
            <w:r>
              <w:t>Type</w:t>
            </w:r>
          </w:p>
        </w:tc>
        <w:tc>
          <w:tcPr>
            <w:tcW w:w="2268" w:type="dxa"/>
            <w:shd w:val="clear" w:color="auto" w:fill="FFFFFF"/>
          </w:tcPr>
          <w:p w14:paraId="232BC0EB" w14:textId="538C8E8D" w:rsidR="00636276" w:rsidRDefault="00636276" w:rsidP="00636276">
            <w:hyperlink w:anchor="Deliverable16441" w:history="1">
              <w:r>
                <w:rPr>
                  <w:rStyle w:val="Hyperlink"/>
                </w:rPr>
                <w:t>xs:string</w:t>
              </w:r>
            </w:hyperlink>
          </w:p>
        </w:tc>
        <w:tc>
          <w:tcPr>
            <w:tcW w:w="5101" w:type="dxa"/>
            <w:shd w:val="clear" w:color="auto" w:fill="FFFFFF"/>
          </w:tcPr>
          <w:p w14:paraId="6094BD94" w14:textId="1C3137D6" w:rsidR="00636276" w:rsidRDefault="00636276" w:rsidP="00636276">
            <w:r>
              <w:t>Type of an element</w:t>
            </w:r>
          </w:p>
        </w:tc>
      </w:tr>
      <w:tr w:rsidR="00636276" w14:paraId="01EC0157" w14:textId="77777777" w:rsidTr="00636276">
        <w:tblPrEx>
          <w:tblCellMar>
            <w:bottom w:w="0" w:type="dxa"/>
          </w:tblCellMar>
        </w:tblPrEx>
        <w:tc>
          <w:tcPr>
            <w:tcW w:w="2268" w:type="dxa"/>
            <w:shd w:val="clear" w:color="auto" w:fill="FFFFFF"/>
          </w:tcPr>
          <w:p w14:paraId="065F7979" w14:textId="245BDD61" w:rsidR="00636276" w:rsidRDefault="00636276" w:rsidP="00636276">
            <w:r>
              <w:t>Revision</w:t>
            </w:r>
          </w:p>
        </w:tc>
        <w:tc>
          <w:tcPr>
            <w:tcW w:w="2268" w:type="dxa"/>
            <w:shd w:val="clear" w:color="auto" w:fill="FFFFFF"/>
          </w:tcPr>
          <w:p w14:paraId="17C3C4BE" w14:textId="7A5DF4DA" w:rsidR="00636276" w:rsidRDefault="00636276" w:rsidP="00636276">
            <w:hyperlink w:anchor="Deliverable16441" w:history="1">
              <w:r>
                <w:rPr>
                  <w:rStyle w:val="Hyperlink"/>
                </w:rPr>
                <w:t>xs:string</w:t>
              </w:r>
            </w:hyperlink>
          </w:p>
        </w:tc>
        <w:tc>
          <w:tcPr>
            <w:tcW w:w="5101" w:type="dxa"/>
            <w:shd w:val="clear" w:color="auto" w:fill="FFFFFF"/>
          </w:tcPr>
          <w:p w14:paraId="4C5F5FD3" w14:textId="2F853894" w:rsidR="00636276" w:rsidRDefault="00636276" w:rsidP="00636276">
            <w:r>
              <w:t>Revisionskennung des Elements</w:t>
            </w:r>
          </w:p>
        </w:tc>
      </w:tr>
    </w:tbl>
    <w:p w14:paraId="73EF14A7" w14:textId="57CE5978"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F4B164B" w14:textId="77777777" w:rsidTr="00636276">
        <w:tblPrEx>
          <w:tblCellMar>
            <w:bottom w:w="0" w:type="dxa"/>
          </w:tblCellMar>
        </w:tblPrEx>
        <w:tc>
          <w:tcPr>
            <w:tcW w:w="2268" w:type="dxa"/>
            <w:shd w:val="clear" w:color="auto" w:fill="FFFFFF"/>
          </w:tcPr>
          <w:p w14:paraId="51E3356D" w14:textId="0038861F" w:rsidR="00636276" w:rsidRDefault="00636276" w:rsidP="00636276">
            <w:r>
              <w:t>part of</w:t>
            </w:r>
          </w:p>
        </w:tc>
        <w:tc>
          <w:tcPr>
            <w:tcW w:w="2268" w:type="dxa"/>
            <w:shd w:val="clear" w:color="auto" w:fill="FFFFFF"/>
          </w:tcPr>
          <w:p w14:paraId="14856892" w14:textId="33CF7C92" w:rsidR="00636276" w:rsidRDefault="00636276" w:rsidP="00636276">
            <w:hyperlink w:anchor="Deliverable13500" w:history="1">
              <w:r>
                <w:rPr>
                  <w:rStyle w:val="Hyperlink"/>
                </w:rPr>
                <w:t>Verification Plan</w:t>
              </w:r>
            </w:hyperlink>
          </w:p>
        </w:tc>
        <w:tc>
          <w:tcPr>
            <w:tcW w:w="5101" w:type="dxa"/>
            <w:shd w:val="clear" w:color="auto" w:fill="FFFFFF"/>
          </w:tcPr>
          <w:p w14:paraId="5D0977F0" w14:textId="4D4FB71D" w:rsidR="00636276" w:rsidRDefault="00636276" w:rsidP="00636276">
            <w:r>
              <w:t>Parent element</w:t>
            </w:r>
          </w:p>
        </w:tc>
      </w:tr>
      <w:tr w:rsidR="00636276" w14:paraId="7043FA53" w14:textId="77777777" w:rsidTr="00636276">
        <w:tblPrEx>
          <w:tblCellMar>
            <w:bottom w:w="0" w:type="dxa"/>
          </w:tblCellMar>
        </w:tblPrEx>
        <w:tc>
          <w:tcPr>
            <w:tcW w:w="2268" w:type="dxa"/>
            <w:shd w:val="clear" w:color="auto" w:fill="FFFFFF"/>
          </w:tcPr>
          <w:p w14:paraId="31DB2358" w14:textId="4CB990EA" w:rsidR="00636276" w:rsidRDefault="00636276" w:rsidP="00636276">
            <w:r>
              <w:t>used in</w:t>
            </w:r>
          </w:p>
        </w:tc>
        <w:tc>
          <w:tcPr>
            <w:tcW w:w="2268" w:type="dxa"/>
            <w:shd w:val="clear" w:color="auto" w:fill="FFFFFF"/>
          </w:tcPr>
          <w:p w14:paraId="3EE7AAEE" w14:textId="6BBAA106" w:rsidR="00636276" w:rsidRDefault="00636276" w:rsidP="00636276">
            <w:hyperlink w:anchor="Deliverable13500" w:history="1">
              <w:r>
                <w:rPr>
                  <w:rStyle w:val="Hyperlink"/>
                </w:rPr>
                <w:t>Verification Plan</w:t>
              </w:r>
            </w:hyperlink>
          </w:p>
        </w:tc>
        <w:tc>
          <w:tcPr>
            <w:tcW w:w="5101" w:type="dxa"/>
            <w:shd w:val="clear" w:color="auto" w:fill="FFFFFF"/>
          </w:tcPr>
          <w:p w14:paraId="58953CA2" w14:textId="603A2279" w:rsidR="00636276" w:rsidRDefault="00636276" w:rsidP="00636276">
            <w:r>
              <w:t>Context element of the usage</w:t>
            </w:r>
          </w:p>
        </w:tc>
      </w:tr>
      <w:tr w:rsidR="00636276" w14:paraId="2B2A3587" w14:textId="77777777" w:rsidTr="00636276">
        <w:tblPrEx>
          <w:tblCellMar>
            <w:bottom w:w="0" w:type="dxa"/>
          </w:tblCellMar>
        </w:tblPrEx>
        <w:tc>
          <w:tcPr>
            <w:tcW w:w="2268" w:type="dxa"/>
            <w:shd w:val="clear" w:color="auto" w:fill="FFFFFF"/>
          </w:tcPr>
          <w:p w14:paraId="66A058CE" w14:textId="16310894" w:rsidR="00636276" w:rsidRDefault="00636276" w:rsidP="00636276">
            <w:r>
              <w:t>used in</w:t>
            </w:r>
          </w:p>
        </w:tc>
        <w:tc>
          <w:tcPr>
            <w:tcW w:w="2268" w:type="dxa"/>
            <w:shd w:val="clear" w:color="auto" w:fill="FFFFFF"/>
          </w:tcPr>
          <w:p w14:paraId="307BBBC4" w14:textId="1494752C" w:rsidR="00636276" w:rsidRDefault="00636276" w:rsidP="00636276">
            <w:hyperlink w:anchor="Deliverable20260" w:history="1">
              <w:r>
                <w:rPr>
                  <w:rStyle w:val="Hyperlink"/>
                </w:rPr>
                <w:t>Control Plan</w:t>
              </w:r>
            </w:hyperlink>
          </w:p>
        </w:tc>
        <w:tc>
          <w:tcPr>
            <w:tcW w:w="5101" w:type="dxa"/>
            <w:shd w:val="clear" w:color="auto" w:fill="FFFFFF"/>
          </w:tcPr>
          <w:p w14:paraId="15DF1B62" w14:textId="61676159" w:rsidR="00636276" w:rsidRDefault="00636276" w:rsidP="00636276">
            <w:r>
              <w:t>Used in a control plan</w:t>
            </w:r>
          </w:p>
        </w:tc>
      </w:tr>
    </w:tbl>
    <w:p w14:paraId="5BF3EA24" w14:textId="20EEA747"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BB1DD01" w14:textId="77777777" w:rsidTr="00636276">
        <w:tblPrEx>
          <w:tblCellMar>
            <w:bottom w:w="0" w:type="dxa"/>
          </w:tblCellMar>
        </w:tblPrEx>
        <w:tc>
          <w:tcPr>
            <w:tcW w:w="2268" w:type="dxa"/>
            <w:shd w:val="clear" w:color="auto" w:fill="FFFFFF"/>
          </w:tcPr>
          <w:p w14:paraId="48CB71F8" w14:textId="269A36C6" w:rsidR="00636276" w:rsidRDefault="00636276" w:rsidP="00636276">
            <w:hyperlink w:anchor="Deliverable13496" w:history="1">
              <w:r>
                <w:rPr>
                  <w:rStyle w:val="Hyperlink"/>
                </w:rPr>
                <w:t>Verification Characteristic</w:t>
              </w:r>
            </w:hyperlink>
          </w:p>
        </w:tc>
        <w:tc>
          <w:tcPr>
            <w:tcW w:w="2268" w:type="dxa"/>
            <w:shd w:val="clear" w:color="auto" w:fill="FFFFFF"/>
          </w:tcPr>
          <w:p w14:paraId="3FE00911" w14:textId="3B6AC56F" w:rsidR="00636276" w:rsidRDefault="00636276" w:rsidP="00636276">
            <w:r>
              <w:t>part of</w:t>
            </w:r>
          </w:p>
        </w:tc>
        <w:tc>
          <w:tcPr>
            <w:tcW w:w="5101" w:type="dxa"/>
            <w:shd w:val="clear" w:color="auto" w:fill="FFFFFF"/>
          </w:tcPr>
          <w:p w14:paraId="10C8A014" w14:textId="093C100E" w:rsidR="00636276" w:rsidRDefault="00636276" w:rsidP="00636276">
            <w:r>
              <w:t>Parent verification plan this characteristic is allocated to</w:t>
            </w:r>
          </w:p>
        </w:tc>
      </w:tr>
      <w:tr w:rsidR="00636276" w14:paraId="07C8A95D" w14:textId="77777777" w:rsidTr="00636276">
        <w:tblPrEx>
          <w:tblCellMar>
            <w:bottom w:w="0" w:type="dxa"/>
          </w:tblCellMar>
        </w:tblPrEx>
        <w:tc>
          <w:tcPr>
            <w:tcW w:w="2268" w:type="dxa"/>
            <w:shd w:val="clear" w:color="auto" w:fill="FFFFFF"/>
          </w:tcPr>
          <w:p w14:paraId="49F98047" w14:textId="77777777" w:rsidR="00636276" w:rsidRDefault="00636276" w:rsidP="00636276"/>
        </w:tc>
        <w:tc>
          <w:tcPr>
            <w:tcW w:w="2268" w:type="dxa"/>
            <w:shd w:val="clear" w:color="auto" w:fill="FFFFFF"/>
          </w:tcPr>
          <w:p w14:paraId="03BAF279" w14:textId="77777777" w:rsidR="00636276" w:rsidRDefault="00636276" w:rsidP="00636276"/>
        </w:tc>
        <w:tc>
          <w:tcPr>
            <w:tcW w:w="5101" w:type="dxa"/>
            <w:shd w:val="clear" w:color="auto" w:fill="FFFFFF"/>
          </w:tcPr>
          <w:p w14:paraId="35F4B4CB" w14:textId="26D719B8" w:rsidR="00636276" w:rsidRDefault="00636276" w:rsidP="00636276">
            <w:r>
              <w:t>Parent element</w:t>
            </w:r>
          </w:p>
        </w:tc>
      </w:tr>
      <w:tr w:rsidR="00636276" w14:paraId="2E2695E0" w14:textId="77777777" w:rsidTr="00636276">
        <w:tblPrEx>
          <w:tblCellMar>
            <w:bottom w:w="0" w:type="dxa"/>
          </w:tblCellMar>
        </w:tblPrEx>
        <w:tc>
          <w:tcPr>
            <w:tcW w:w="2268" w:type="dxa"/>
            <w:shd w:val="clear" w:color="auto" w:fill="FFFFFF"/>
          </w:tcPr>
          <w:p w14:paraId="37EC1772" w14:textId="77777777" w:rsidR="00636276" w:rsidRDefault="00636276" w:rsidP="00636276"/>
        </w:tc>
        <w:tc>
          <w:tcPr>
            <w:tcW w:w="2268" w:type="dxa"/>
            <w:shd w:val="clear" w:color="auto" w:fill="FFFFFF"/>
          </w:tcPr>
          <w:p w14:paraId="774C508B" w14:textId="77777777" w:rsidR="00636276" w:rsidRDefault="00636276" w:rsidP="00636276"/>
        </w:tc>
        <w:tc>
          <w:tcPr>
            <w:tcW w:w="5101" w:type="dxa"/>
            <w:shd w:val="clear" w:color="auto" w:fill="FFFFFF"/>
          </w:tcPr>
          <w:p w14:paraId="45BAE66C" w14:textId="48534F26" w:rsidR="00636276" w:rsidRDefault="00636276" w:rsidP="00636276">
            <w:r>
              <w:t>Context element of the usage</w:t>
            </w:r>
          </w:p>
        </w:tc>
      </w:tr>
      <w:tr w:rsidR="00636276" w14:paraId="75080F84" w14:textId="77777777" w:rsidTr="00636276">
        <w:tblPrEx>
          <w:tblCellMar>
            <w:bottom w:w="0" w:type="dxa"/>
          </w:tblCellMar>
        </w:tblPrEx>
        <w:tc>
          <w:tcPr>
            <w:tcW w:w="2268" w:type="dxa"/>
            <w:shd w:val="clear" w:color="auto" w:fill="FFFFFF"/>
          </w:tcPr>
          <w:p w14:paraId="5FB888A8" w14:textId="5E026ECD" w:rsidR="00636276" w:rsidRDefault="00636276" w:rsidP="00636276">
            <w:hyperlink w:anchor="Deliverable14466" w:history="1">
              <w:r>
                <w:rPr>
                  <w:rStyle w:val="Hyperlink"/>
                </w:rPr>
                <w:t>Verification Run</w:t>
              </w:r>
            </w:hyperlink>
          </w:p>
        </w:tc>
        <w:tc>
          <w:tcPr>
            <w:tcW w:w="2268" w:type="dxa"/>
            <w:shd w:val="clear" w:color="auto" w:fill="FFFFFF"/>
          </w:tcPr>
          <w:p w14:paraId="455F81AD" w14:textId="7045EA4C" w:rsidR="00636276" w:rsidRDefault="00636276" w:rsidP="00636276">
            <w:r>
              <w:t>executes</w:t>
            </w:r>
          </w:p>
        </w:tc>
        <w:tc>
          <w:tcPr>
            <w:tcW w:w="5101" w:type="dxa"/>
            <w:shd w:val="clear" w:color="auto" w:fill="FFFFFF"/>
          </w:tcPr>
          <w:p w14:paraId="7BFEB238" w14:textId="1063D770" w:rsidR="00636276" w:rsidRDefault="00636276" w:rsidP="00636276">
            <w:r>
              <w:t>Verification plan executed by the verification run</w:t>
            </w:r>
          </w:p>
        </w:tc>
      </w:tr>
    </w:tbl>
    <w:p w14:paraId="1A6878DC" w14:textId="07F571A4" w:rsidR="00636276" w:rsidRDefault="00636276" w:rsidP="00636276">
      <w:pPr>
        <w:pStyle w:val="berschrift4"/>
        <w:numPr>
          <w:ilvl w:val="3"/>
          <w:numId w:val="41"/>
        </w:numPr>
      </w:pPr>
      <w:bookmarkStart w:id="97" w:name="Deliverable13501"/>
      <w:r>
        <w:t>Verification Resource</w:t>
      </w:r>
      <w:bookmarkEnd w:id="97"/>
    </w:p>
    <w:p w14:paraId="27D07156" w14:textId="0298BD6C" w:rsidR="00636276" w:rsidRDefault="00636276" w:rsidP="00636276">
      <w:r>
        <w:t>Represents a mechanical component used as an inspection resource</w:t>
      </w:r>
    </w:p>
    <w:p w14:paraId="13D2987B" w14:textId="77777777" w:rsidR="00636276" w:rsidRDefault="00636276" w:rsidP="00636276">
      <w:pPr>
        <w:keepNext/>
      </w:pPr>
      <w:r>
        <w:rPr>
          <w:noProof/>
        </w:rPr>
        <w:drawing>
          <wp:inline distT="0" distB="0" distL="0" distR="0" wp14:anchorId="48ABF79E" wp14:editId="72C9C5AD">
            <wp:extent cx="857370" cy="857370"/>
            <wp:effectExtent l="0" t="0" r="0" b="0"/>
            <wp:docPr id="215226097"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609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2C988AA" w14:textId="74F52B47" w:rsidR="00636276" w:rsidRDefault="00636276" w:rsidP="00636276">
      <w:pPr>
        <w:pStyle w:val="Beschriftung"/>
      </w:pPr>
      <w:r>
        <w:t xml:space="preserve">Figure </w:t>
      </w:r>
      <w:fldSimple w:instr=" SEQ Figure \* ARABIC ">
        <w:r>
          <w:rPr>
            <w:noProof/>
          </w:rPr>
          <w:t>119</w:t>
        </w:r>
      </w:fldSimple>
      <w:r>
        <w:t xml:space="preserve"> Icon</w:t>
      </w:r>
    </w:p>
    <w:p w14:paraId="6F1645A6" w14:textId="77777777" w:rsidR="00636276" w:rsidRDefault="00636276" w:rsidP="00636276">
      <w:pPr>
        <w:keepNext/>
      </w:pPr>
      <w:r>
        <w:rPr>
          <w:noProof/>
        </w:rPr>
        <w:drawing>
          <wp:inline distT="0" distB="0" distL="0" distR="0" wp14:anchorId="6B4D03EF" wp14:editId="45F212D8">
            <wp:extent cx="6119495" cy="1905635"/>
            <wp:effectExtent l="0" t="0" r="0" b="0"/>
            <wp:docPr id="1443670484"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0484"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19495" cy="1905635"/>
                    </a:xfrm>
                    <a:prstGeom prst="rect">
                      <a:avLst/>
                    </a:prstGeom>
                  </pic:spPr>
                </pic:pic>
              </a:graphicData>
            </a:graphic>
          </wp:inline>
        </w:drawing>
      </w:r>
    </w:p>
    <w:p w14:paraId="19E20E57" w14:textId="21B7C84A" w:rsidR="00636276" w:rsidRDefault="00636276" w:rsidP="00636276">
      <w:pPr>
        <w:pStyle w:val="Beschriftung"/>
      </w:pPr>
      <w:r>
        <w:t xml:space="preserve">Figure </w:t>
      </w:r>
      <w:fldSimple w:instr=" SEQ Figure \* ARABIC ">
        <w:r>
          <w:rPr>
            <w:noProof/>
          </w:rPr>
          <w:t>120</w:t>
        </w:r>
      </w:fldSimple>
      <w:r>
        <w:t xml:space="preserve"> Class Context Diagram 'Verification Resource'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B5AA076" w14:textId="77777777" w:rsidTr="00636276">
        <w:tblPrEx>
          <w:tblCellMar>
            <w:bottom w:w="0" w:type="dxa"/>
          </w:tblCellMar>
        </w:tblPrEx>
        <w:tc>
          <w:tcPr>
            <w:tcW w:w="2268" w:type="dxa"/>
            <w:shd w:val="clear" w:color="auto" w:fill="FFFFFF"/>
          </w:tcPr>
          <w:p w14:paraId="308060BC" w14:textId="1A13390D" w:rsidR="00636276" w:rsidRDefault="00636276" w:rsidP="00636276">
            <w:r w:rsidRPr="00636276">
              <w:rPr>
                <w:rStyle w:val="Fett"/>
              </w:rPr>
              <w:t>Generalizations</w:t>
            </w:r>
          </w:p>
        </w:tc>
        <w:tc>
          <w:tcPr>
            <w:tcW w:w="7369" w:type="dxa"/>
            <w:shd w:val="clear" w:color="auto" w:fill="FFFFFF"/>
          </w:tcPr>
          <w:p w14:paraId="6E365635" w14:textId="77777777" w:rsidR="00636276" w:rsidRDefault="00636276" w:rsidP="00636276">
            <w:hyperlink w:anchor="Deliverable14454" w:history="1">
              <w:r>
                <w:rPr>
                  <w:rStyle w:val="Hyperlink"/>
                </w:rPr>
                <w:t>System Component</w:t>
              </w:r>
            </w:hyperlink>
          </w:p>
          <w:p w14:paraId="480BE4F0" w14:textId="7AEC9A62" w:rsidR="00636276" w:rsidRDefault="00636276" w:rsidP="00636276">
            <w:hyperlink w:anchor="Deliverable13422" w:history="1">
              <w:r>
                <w:rPr>
                  <w:rStyle w:val="Hyperlink"/>
                </w:rPr>
                <w:t>Mechanical Component</w:t>
              </w:r>
            </w:hyperlink>
          </w:p>
        </w:tc>
      </w:tr>
      <w:tr w:rsidR="00636276" w14:paraId="47469854" w14:textId="77777777" w:rsidTr="00636276">
        <w:tblPrEx>
          <w:tblCellMar>
            <w:bottom w:w="0" w:type="dxa"/>
          </w:tblCellMar>
        </w:tblPrEx>
        <w:tc>
          <w:tcPr>
            <w:tcW w:w="2268" w:type="dxa"/>
            <w:shd w:val="clear" w:color="auto" w:fill="FFFFFF"/>
          </w:tcPr>
          <w:p w14:paraId="255A1399" w14:textId="5AA84B9A" w:rsidR="00636276" w:rsidRPr="00636276" w:rsidRDefault="00636276" w:rsidP="00636276">
            <w:pPr>
              <w:rPr>
                <w:rStyle w:val="Fett"/>
              </w:rPr>
            </w:pPr>
            <w:r w:rsidRPr="00636276">
              <w:rPr>
                <w:rStyle w:val="Fett"/>
              </w:rPr>
              <w:t>Delivered by</w:t>
            </w:r>
          </w:p>
        </w:tc>
        <w:tc>
          <w:tcPr>
            <w:tcW w:w="7369" w:type="dxa"/>
            <w:shd w:val="clear" w:color="auto" w:fill="FFFFFF"/>
          </w:tcPr>
          <w:p w14:paraId="66BE07AF" w14:textId="77777777" w:rsidR="00636276" w:rsidRDefault="00636276" w:rsidP="00636276">
            <w:hyperlink w:anchor="Activity2541" w:history="1">
              <w:r>
                <w:rPr>
                  <w:rStyle w:val="Hyperlink"/>
                </w:rPr>
                <w:t>Plan and prepare Simulation</w:t>
              </w:r>
            </w:hyperlink>
          </w:p>
          <w:p w14:paraId="020871C4" w14:textId="77777777" w:rsidR="00636276" w:rsidRDefault="00636276" w:rsidP="00636276">
            <w:hyperlink w:anchor="Activity2542" w:history="1">
              <w:r>
                <w:rPr>
                  <w:rStyle w:val="Hyperlink"/>
                </w:rPr>
                <w:t>Prepare Testing</w:t>
              </w:r>
            </w:hyperlink>
          </w:p>
          <w:p w14:paraId="0BAEAD9A" w14:textId="1B865755" w:rsidR="00636276" w:rsidRDefault="00636276" w:rsidP="00636276">
            <w:hyperlink w:anchor="Activity2665" w:history="1">
              <w:r>
                <w:rPr>
                  <w:rStyle w:val="Hyperlink"/>
                </w:rPr>
                <w:t>Inspection Planning</w:t>
              </w:r>
            </w:hyperlink>
          </w:p>
        </w:tc>
      </w:tr>
      <w:tr w:rsidR="00636276" w14:paraId="49C65F9C" w14:textId="77777777" w:rsidTr="00636276">
        <w:tblPrEx>
          <w:tblCellMar>
            <w:bottom w:w="0" w:type="dxa"/>
          </w:tblCellMar>
        </w:tblPrEx>
        <w:tc>
          <w:tcPr>
            <w:tcW w:w="2268" w:type="dxa"/>
            <w:shd w:val="clear" w:color="auto" w:fill="FFFFFF"/>
          </w:tcPr>
          <w:p w14:paraId="25535F4D" w14:textId="76A3F267" w:rsidR="00636276" w:rsidRPr="00636276" w:rsidRDefault="00636276" w:rsidP="00636276">
            <w:pPr>
              <w:rPr>
                <w:rStyle w:val="Fett"/>
              </w:rPr>
            </w:pPr>
            <w:r w:rsidRPr="00636276">
              <w:rPr>
                <w:rStyle w:val="Fett"/>
              </w:rPr>
              <w:t>Delivered to</w:t>
            </w:r>
          </w:p>
        </w:tc>
        <w:tc>
          <w:tcPr>
            <w:tcW w:w="7369" w:type="dxa"/>
            <w:shd w:val="clear" w:color="auto" w:fill="FFFFFF"/>
          </w:tcPr>
          <w:p w14:paraId="0A7BC878" w14:textId="6456327A" w:rsidR="00636276" w:rsidRDefault="00636276" w:rsidP="00636276">
            <w:hyperlink w:anchor="Activity3042" w:history="1">
              <w:r>
                <w:rPr>
                  <w:rStyle w:val="Hyperlink"/>
                </w:rPr>
                <w:t>Quality Inspection</w:t>
              </w:r>
            </w:hyperlink>
          </w:p>
        </w:tc>
      </w:tr>
    </w:tbl>
    <w:p w14:paraId="655DD241" w14:textId="3135849A"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A4DB2E1" w14:textId="77777777" w:rsidTr="00636276">
        <w:tblPrEx>
          <w:tblCellMar>
            <w:bottom w:w="0" w:type="dxa"/>
          </w:tblCellMar>
        </w:tblPrEx>
        <w:tc>
          <w:tcPr>
            <w:tcW w:w="2268" w:type="dxa"/>
            <w:shd w:val="clear" w:color="auto" w:fill="FFFFFF"/>
          </w:tcPr>
          <w:p w14:paraId="2195CC38" w14:textId="767245C3" w:rsidR="00636276" w:rsidRDefault="00636276" w:rsidP="00636276">
            <w:r>
              <w:t>Identifier</w:t>
            </w:r>
          </w:p>
        </w:tc>
        <w:tc>
          <w:tcPr>
            <w:tcW w:w="2268" w:type="dxa"/>
            <w:shd w:val="clear" w:color="auto" w:fill="FFFFFF"/>
          </w:tcPr>
          <w:p w14:paraId="0AC85085" w14:textId="34F7E9ED" w:rsidR="00636276" w:rsidRDefault="00636276" w:rsidP="00636276">
            <w:hyperlink w:anchor="Deliverable16441" w:history="1">
              <w:r>
                <w:rPr>
                  <w:rStyle w:val="Hyperlink"/>
                </w:rPr>
                <w:t>xs:string</w:t>
              </w:r>
            </w:hyperlink>
          </w:p>
        </w:tc>
        <w:tc>
          <w:tcPr>
            <w:tcW w:w="5101" w:type="dxa"/>
            <w:shd w:val="clear" w:color="auto" w:fill="FFFFFF"/>
          </w:tcPr>
          <w:p w14:paraId="41C5BF6E" w14:textId="7DB9822A" w:rsidR="00636276" w:rsidRDefault="00636276" w:rsidP="00636276">
            <w:r>
              <w:t>Unambiguous identifier of the element</w:t>
            </w:r>
          </w:p>
        </w:tc>
      </w:tr>
      <w:tr w:rsidR="00636276" w14:paraId="29A82893" w14:textId="77777777" w:rsidTr="00636276">
        <w:tblPrEx>
          <w:tblCellMar>
            <w:bottom w:w="0" w:type="dxa"/>
          </w:tblCellMar>
        </w:tblPrEx>
        <w:tc>
          <w:tcPr>
            <w:tcW w:w="2268" w:type="dxa"/>
            <w:shd w:val="clear" w:color="auto" w:fill="FFFFFF"/>
          </w:tcPr>
          <w:p w14:paraId="2E578DCE" w14:textId="5A82B8FA" w:rsidR="00636276" w:rsidRDefault="00636276" w:rsidP="00636276">
            <w:r>
              <w:t>Number</w:t>
            </w:r>
          </w:p>
        </w:tc>
        <w:tc>
          <w:tcPr>
            <w:tcW w:w="2268" w:type="dxa"/>
            <w:shd w:val="clear" w:color="auto" w:fill="FFFFFF"/>
          </w:tcPr>
          <w:p w14:paraId="6FE7E41C" w14:textId="5D3BCF53" w:rsidR="00636276" w:rsidRDefault="00636276" w:rsidP="00636276">
            <w:hyperlink w:anchor="Deliverable16441" w:history="1">
              <w:r>
                <w:rPr>
                  <w:rStyle w:val="Hyperlink"/>
                </w:rPr>
                <w:t>xs:string</w:t>
              </w:r>
            </w:hyperlink>
          </w:p>
        </w:tc>
        <w:tc>
          <w:tcPr>
            <w:tcW w:w="5101" w:type="dxa"/>
            <w:shd w:val="clear" w:color="auto" w:fill="FFFFFF"/>
          </w:tcPr>
          <w:p w14:paraId="2E2702EE" w14:textId="4A3C3610" w:rsidR="00636276" w:rsidRDefault="00636276" w:rsidP="00636276">
            <w:r>
              <w:t>Legible number or name of the element, i. e. part number</w:t>
            </w:r>
          </w:p>
        </w:tc>
      </w:tr>
      <w:tr w:rsidR="00636276" w14:paraId="3752034A" w14:textId="77777777" w:rsidTr="00636276">
        <w:tblPrEx>
          <w:tblCellMar>
            <w:bottom w:w="0" w:type="dxa"/>
          </w:tblCellMar>
        </w:tblPrEx>
        <w:tc>
          <w:tcPr>
            <w:tcW w:w="2268" w:type="dxa"/>
            <w:shd w:val="clear" w:color="auto" w:fill="FFFFFF"/>
          </w:tcPr>
          <w:p w14:paraId="48F6B0B5" w14:textId="1361C137" w:rsidR="00636276" w:rsidRDefault="00636276" w:rsidP="00636276">
            <w:r>
              <w:t>Title</w:t>
            </w:r>
          </w:p>
        </w:tc>
        <w:tc>
          <w:tcPr>
            <w:tcW w:w="2268" w:type="dxa"/>
            <w:shd w:val="clear" w:color="auto" w:fill="FFFFFF"/>
          </w:tcPr>
          <w:p w14:paraId="3AE5F5E2" w14:textId="0A22F8BF" w:rsidR="00636276" w:rsidRDefault="00636276" w:rsidP="00636276">
            <w:hyperlink w:anchor="Deliverable16441" w:history="1">
              <w:r>
                <w:rPr>
                  <w:rStyle w:val="Hyperlink"/>
                </w:rPr>
                <w:t>xs:string</w:t>
              </w:r>
            </w:hyperlink>
          </w:p>
        </w:tc>
        <w:tc>
          <w:tcPr>
            <w:tcW w:w="5101" w:type="dxa"/>
            <w:shd w:val="clear" w:color="auto" w:fill="FFFFFF"/>
          </w:tcPr>
          <w:p w14:paraId="2316A8AF" w14:textId="7BD1B657" w:rsidR="00636276" w:rsidRDefault="00636276" w:rsidP="00636276">
            <w:r>
              <w:t>Title of the element</w:t>
            </w:r>
          </w:p>
        </w:tc>
      </w:tr>
      <w:tr w:rsidR="00636276" w14:paraId="22FA18F8" w14:textId="77777777" w:rsidTr="00636276">
        <w:tblPrEx>
          <w:tblCellMar>
            <w:bottom w:w="0" w:type="dxa"/>
          </w:tblCellMar>
        </w:tblPrEx>
        <w:tc>
          <w:tcPr>
            <w:tcW w:w="2268" w:type="dxa"/>
            <w:shd w:val="clear" w:color="auto" w:fill="FFFFFF"/>
          </w:tcPr>
          <w:p w14:paraId="6210BC86" w14:textId="3416F873" w:rsidR="00636276" w:rsidRDefault="00636276" w:rsidP="00636276">
            <w:r>
              <w:t>Description</w:t>
            </w:r>
          </w:p>
        </w:tc>
        <w:tc>
          <w:tcPr>
            <w:tcW w:w="2268" w:type="dxa"/>
            <w:shd w:val="clear" w:color="auto" w:fill="FFFFFF"/>
          </w:tcPr>
          <w:p w14:paraId="371D4D40" w14:textId="7020CB0B" w:rsidR="00636276" w:rsidRDefault="00636276" w:rsidP="00636276">
            <w:hyperlink w:anchor="Deliverable16441" w:history="1">
              <w:r>
                <w:rPr>
                  <w:rStyle w:val="Hyperlink"/>
                </w:rPr>
                <w:t>xs:string</w:t>
              </w:r>
            </w:hyperlink>
          </w:p>
        </w:tc>
        <w:tc>
          <w:tcPr>
            <w:tcW w:w="5101" w:type="dxa"/>
            <w:shd w:val="clear" w:color="auto" w:fill="FFFFFF"/>
          </w:tcPr>
          <w:p w14:paraId="7A2971A7" w14:textId="015B6BCE" w:rsidR="00636276" w:rsidRDefault="00636276" w:rsidP="00636276">
            <w:r>
              <w:t>Description of the element</w:t>
            </w:r>
          </w:p>
        </w:tc>
      </w:tr>
      <w:tr w:rsidR="00636276" w14:paraId="016668A1" w14:textId="77777777" w:rsidTr="00636276">
        <w:tblPrEx>
          <w:tblCellMar>
            <w:bottom w:w="0" w:type="dxa"/>
          </w:tblCellMar>
        </w:tblPrEx>
        <w:tc>
          <w:tcPr>
            <w:tcW w:w="2268" w:type="dxa"/>
            <w:shd w:val="clear" w:color="auto" w:fill="FFFFFF"/>
          </w:tcPr>
          <w:p w14:paraId="6206F406" w14:textId="091951A8" w:rsidR="00636276" w:rsidRDefault="00636276" w:rsidP="00636276">
            <w:r>
              <w:t>Type</w:t>
            </w:r>
          </w:p>
        </w:tc>
        <w:tc>
          <w:tcPr>
            <w:tcW w:w="2268" w:type="dxa"/>
            <w:shd w:val="clear" w:color="auto" w:fill="FFFFFF"/>
          </w:tcPr>
          <w:p w14:paraId="3FCC7D7F" w14:textId="38599D2F" w:rsidR="00636276" w:rsidRDefault="00636276" w:rsidP="00636276">
            <w:hyperlink w:anchor="Deliverable16441" w:history="1">
              <w:r>
                <w:rPr>
                  <w:rStyle w:val="Hyperlink"/>
                </w:rPr>
                <w:t>xs:string</w:t>
              </w:r>
            </w:hyperlink>
          </w:p>
        </w:tc>
        <w:tc>
          <w:tcPr>
            <w:tcW w:w="5101" w:type="dxa"/>
            <w:shd w:val="clear" w:color="auto" w:fill="FFFFFF"/>
          </w:tcPr>
          <w:p w14:paraId="22F73985" w14:textId="28D6E607" w:rsidR="00636276" w:rsidRDefault="00636276" w:rsidP="00636276">
            <w:r>
              <w:t>Type of an element</w:t>
            </w:r>
          </w:p>
        </w:tc>
      </w:tr>
      <w:tr w:rsidR="00636276" w14:paraId="0E3DEDB9" w14:textId="77777777" w:rsidTr="00636276">
        <w:tblPrEx>
          <w:tblCellMar>
            <w:bottom w:w="0" w:type="dxa"/>
          </w:tblCellMar>
        </w:tblPrEx>
        <w:tc>
          <w:tcPr>
            <w:tcW w:w="2268" w:type="dxa"/>
            <w:shd w:val="clear" w:color="auto" w:fill="FFFFFF"/>
          </w:tcPr>
          <w:p w14:paraId="3FB031E2" w14:textId="531DE9CC" w:rsidR="00636276" w:rsidRDefault="00636276" w:rsidP="00636276">
            <w:r>
              <w:t>DateTime</w:t>
            </w:r>
          </w:p>
        </w:tc>
        <w:tc>
          <w:tcPr>
            <w:tcW w:w="2268" w:type="dxa"/>
            <w:shd w:val="clear" w:color="auto" w:fill="FFFFFF"/>
          </w:tcPr>
          <w:p w14:paraId="65768324" w14:textId="4D80EBCB" w:rsidR="00636276" w:rsidRDefault="00636276" w:rsidP="00636276">
            <w:hyperlink w:anchor="Deliverable16500" w:history="1">
              <w:r>
                <w:rPr>
                  <w:rStyle w:val="Hyperlink"/>
                </w:rPr>
                <w:t>xs:dateTime</w:t>
              </w:r>
            </w:hyperlink>
          </w:p>
        </w:tc>
        <w:tc>
          <w:tcPr>
            <w:tcW w:w="5101" w:type="dxa"/>
            <w:shd w:val="clear" w:color="auto" w:fill="FFFFFF"/>
          </w:tcPr>
          <w:p w14:paraId="0E91E654" w14:textId="09167701" w:rsidR="00636276" w:rsidRDefault="00636276" w:rsidP="00636276">
            <w:r>
              <w:t>Date and time of the element</w:t>
            </w:r>
          </w:p>
        </w:tc>
      </w:tr>
      <w:tr w:rsidR="00636276" w14:paraId="1B4973CE" w14:textId="77777777" w:rsidTr="00636276">
        <w:tblPrEx>
          <w:tblCellMar>
            <w:bottom w:w="0" w:type="dxa"/>
          </w:tblCellMar>
        </w:tblPrEx>
        <w:tc>
          <w:tcPr>
            <w:tcW w:w="2268" w:type="dxa"/>
            <w:shd w:val="clear" w:color="auto" w:fill="FFFFFF"/>
          </w:tcPr>
          <w:p w14:paraId="3E1B5A29" w14:textId="08B32171" w:rsidR="00636276" w:rsidRDefault="00636276" w:rsidP="00636276">
            <w:r>
              <w:t>Mass</w:t>
            </w:r>
          </w:p>
        </w:tc>
        <w:tc>
          <w:tcPr>
            <w:tcW w:w="2268" w:type="dxa"/>
            <w:shd w:val="clear" w:color="auto" w:fill="FFFFFF"/>
          </w:tcPr>
          <w:p w14:paraId="3A5EA220" w14:textId="4E578BB1" w:rsidR="00636276" w:rsidRDefault="00636276" w:rsidP="00636276">
            <w:hyperlink w:anchor="Deliverable22699" w:history="1">
              <w:r>
                <w:rPr>
                  <w:rStyle w:val="Hyperlink"/>
                </w:rPr>
                <w:t>dim:Mass</w:t>
              </w:r>
            </w:hyperlink>
          </w:p>
        </w:tc>
        <w:tc>
          <w:tcPr>
            <w:tcW w:w="5101" w:type="dxa"/>
            <w:shd w:val="clear" w:color="auto" w:fill="FFFFFF"/>
          </w:tcPr>
          <w:p w14:paraId="5B7E6730" w14:textId="0A904315" w:rsidR="00636276" w:rsidRDefault="00636276" w:rsidP="00636276">
            <w:r>
              <w:t>Mass of the mechanical component</w:t>
            </w:r>
          </w:p>
        </w:tc>
      </w:tr>
      <w:tr w:rsidR="00636276" w14:paraId="7A0AC9FB" w14:textId="77777777" w:rsidTr="00636276">
        <w:tblPrEx>
          <w:tblCellMar>
            <w:bottom w:w="0" w:type="dxa"/>
          </w:tblCellMar>
        </w:tblPrEx>
        <w:tc>
          <w:tcPr>
            <w:tcW w:w="2268" w:type="dxa"/>
            <w:shd w:val="clear" w:color="auto" w:fill="FFFFFF"/>
          </w:tcPr>
          <w:p w14:paraId="409788F0" w14:textId="54F23C36" w:rsidR="00636276" w:rsidRDefault="00636276" w:rsidP="00636276">
            <w:r>
              <w:t>Revision</w:t>
            </w:r>
          </w:p>
        </w:tc>
        <w:tc>
          <w:tcPr>
            <w:tcW w:w="2268" w:type="dxa"/>
            <w:shd w:val="clear" w:color="auto" w:fill="FFFFFF"/>
          </w:tcPr>
          <w:p w14:paraId="106D4026" w14:textId="0F1D23DA" w:rsidR="00636276" w:rsidRDefault="00636276" w:rsidP="00636276">
            <w:hyperlink w:anchor="Deliverable16441" w:history="1">
              <w:r>
                <w:rPr>
                  <w:rStyle w:val="Hyperlink"/>
                </w:rPr>
                <w:t>xs:string</w:t>
              </w:r>
            </w:hyperlink>
          </w:p>
        </w:tc>
        <w:tc>
          <w:tcPr>
            <w:tcW w:w="5101" w:type="dxa"/>
            <w:shd w:val="clear" w:color="auto" w:fill="FFFFFF"/>
          </w:tcPr>
          <w:p w14:paraId="4A42A6EE" w14:textId="6CF6167D" w:rsidR="00636276" w:rsidRDefault="00636276" w:rsidP="00636276">
            <w:r>
              <w:t>Revisionskennung des Elements</w:t>
            </w:r>
          </w:p>
        </w:tc>
      </w:tr>
    </w:tbl>
    <w:p w14:paraId="20859E52" w14:textId="3E624A87" w:rsidR="00636276" w:rsidRDefault="00636276" w:rsidP="00636276">
      <w:pPr>
        <w:pStyle w:val="Beschriftung"/>
      </w:pPr>
      <w:r>
        <w:lastRenderedPageBreak/>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D8A1BEF" w14:textId="77777777" w:rsidTr="00636276">
        <w:tblPrEx>
          <w:tblCellMar>
            <w:bottom w:w="0" w:type="dxa"/>
          </w:tblCellMar>
        </w:tblPrEx>
        <w:tc>
          <w:tcPr>
            <w:tcW w:w="2268" w:type="dxa"/>
            <w:shd w:val="clear" w:color="auto" w:fill="FFFFFF"/>
          </w:tcPr>
          <w:p w14:paraId="00A5BE87" w14:textId="54881D22" w:rsidR="00636276" w:rsidRDefault="00636276" w:rsidP="00636276">
            <w:r>
              <w:t>part of</w:t>
            </w:r>
          </w:p>
        </w:tc>
        <w:tc>
          <w:tcPr>
            <w:tcW w:w="2268" w:type="dxa"/>
            <w:shd w:val="clear" w:color="auto" w:fill="FFFFFF"/>
          </w:tcPr>
          <w:p w14:paraId="718AF890" w14:textId="2DF8B4CD" w:rsidR="00636276" w:rsidRDefault="00636276" w:rsidP="00636276">
            <w:hyperlink w:anchor="Deliverable13501" w:history="1">
              <w:r>
                <w:rPr>
                  <w:rStyle w:val="Hyperlink"/>
                </w:rPr>
                <w:t>Verification Resource</w:t>
              </w:r>
            </w:hyperlink>
          </w:p>
        </w:tc>
        <w:tc>
          <w:tcPr>
            <w:tcW w:w="5101" w:type="dxa"/>
            <w:shd w:val="clear" w:color="auto" w:fill="FFFFFF"/>
          </w:tcPr>
          <w:p w14:paraId="7B6E9D01" w14:textId="6A56CF4C" w:rsidR="00636276" w:rsidRDefault="00636276" w:rsidP="00636276">
            <w:r>
              <w:t>Parent element</w:t>
            </w:r>
          </w:p>
        </w:tc>
      </w:tr>
      <w:tr w:rsidR="00636276" w14:paraId="4EB93704" w14:textId="77777777" w:rsidTr="00636276">
        <w:tblPrEx>
          <w:tblCellMar>
            <w:bottom w:w="0" w:type="dxa"/>
          </w:tblCellMar>
        </w:tblPrEx>
        <w:tc>
          <w:tcPr>
            <w:tcW w:w="2268" w:type="dxa"/>
            <w:shd w:val="clear" w:color="auto" w:fill="FFFFFF"/>
          </w:tcPr>
          <w:p w14:paraId="7D094AC4" w14:textId="3B0D56D9" w:rsidR="00636276" w:rsidRDefault="00636276" w:rsidP="00636276">
            <w:r>
              <w:t>used in</w:t>
            </w:r>
          </w:p>
        </w:tc>
        <w:tc>
          <w:tcPr>
            <w:tcW w:w="2268" w:type="dxa"/>
            <w:shd w:val="clear" w:color="auto" w:fill="FFFFFF"/>
          </w:tcPr>
          <w:p w14:paraId="68863138" w14:textId="7CD80863" w:rsidR="00636276" w:rsidRDefault="00636276" w:rsidP="00636276">
            <w:hyperlink w:anchor="Deliverable13501" w:history="1">
              <w:r>
                <w:rPr>
                  <w:rStyle w:val="Hyperlink"/>
                </w:rPr>
                <w:t>Verification Resource</w:t>
              </w:r>
            </w:hyperlink>
          </w:p>
        </w:tc>
        <w:tc>
          <w:tcPr>
            <w:tcW w:w="5101" w:type="dxa"/>
            <w:shd w:val="clear" w:color="auto" w:fill="FFFFFF"/>
          </w:tcPr>
          <w:p w14:paraId="7F1B2075" w14:textId="1910EE7B" w:rsidR="00636276" w:rsidRDefault="00636276" w:rsidP="00636276">
            <w:r>
              <w:t>Context element of the usage</w:t>
            </w:r>
          </w:p>
        </w:tc>
      </w:tr>
      <w:tr w:rsidR="00636276" w14:paraId="43CB09CC" w14:textId="77777777" w:rsidTr="00636276">
        <w:tblPrEx>
          <w:tblCellMar>
            <w:bottom w:w="0" w:type="dxa"/>
          </w:tblCellMar>
        </w:tblPrEx>
        <w:tc>
          <w:tcPr>
            <w:tcW w:w="2268" w:type="dxa"/>
            <w:shd w:val="clear" w:color="auto" w:fill="FFFFFF"/>
          </w:tcPr>
          <w:p w14:paraId="455C9148" w14:textId="0F9F7580" w:rsidR="00636276" w:rsidRDefault="00636276" w:rsidP="00636276">
            <w:r>
              <w:t>used at location in</w:t>
            </w:r>
          </w:p>
        </w:tc>
        <w:tc>
          <w:tcPr>
            <w:tcW w:w="2268" w:type="dxa"/>
            <w:shd w:val="clear" w:color="auto" w:fill="FFFFFF"/>
          </w:tcPr>
          <w:p w14:paraId="0B3E5C2A" w14:textId="6A190FC2" w:rsidR="00636276" w:rsidRDefault="00636276" w:rsidP="00636276">
            <w:hyperlink w:anchor="Deliverable13422" w:history="1">
              <w:r>
                <w:rPr>
                  <w:rStyle w:val="Hyperlink"/>
                </w:rPr>
                <w:t>Mechanical Component</w:t>
              </w:r>
            </w:hyperlink>
          </w:p>
        </w:tc>
        <w:tc>
          <w:tcPr>
            <w:tcW w:w="5101" w:type="dxa"/>
            <w:shd w:val="clear" w:color="auto" w:fill="FFFFFF"/>
          </w:tcPr>
          <w:p w14:paraId="72626509" w14:textId="75B19371" w:rsidR="00636276" w:rsidRDefault="00636276" w:rsidP="00636276">
            <w:r>
              <w:t>Context element of a located usage</w:t>
            </w:r>
          </w:p>
        </w:tc>
      </w:tr>
      <w:tr w:rsidR="00636276" w14:paraId="608BA4FF" w14:textId="77777777" w:rsidTr="00636276">
        <w:tblPrEx>
          <w:tblCellMar>
            <w:bottom w:w="0" w:type="dxa"/>
          </w:tblCellMar>
        </w:tblPrEx>
        <w:tc>
          <w:tcPr>
            <w:tcW w:w="2268" w:type="dxa"/>
            <w:shd w:val="clear" w:color="auto" w:fill="FFFFFF"/>
          </w:tcPr>
          <w:p w14:paraId="5CECEA1A" w14:textId="7445F174" w:rsidR="00636276" w:rsidRDefault="00636276" w:rsidP="00636276">
            <w:r>
              <w:t>specialism of</w:t>
            </w:r>
          </w:p>
        </w:tc>
        <w:tc>
          <w:tcPr>
            <w:tcW w:w="2268" w:type="dxa"/>
            <w:shd w:val="clear" w:color="auto" w:fill="FFFFFF"/>
          </w:tcPr>
          <w:p w14:paraId="07DDD54B" w14:textId="74104FE2" w:rsidR="00636276" w:rsidRDefault="00636276" w:rsidP="00636276">
            <w:hyperlink w:anchor="Deliverable13501" w:history="1">
              <w:r>
                <w:rPr>
                  <w:rStyle w:val="Hyperlink"/>
                </w:rPr>
                <w:t>Verification Resource</w:t>
              </w:r>
            </w:hyperlink>
          </w:p>
        </w:tc>
        <w:tc>
          <w:tcPr>
            <w:tcW w:w="5101" w:type="dxa"/>
            <w:shd w:val="clear" w:color="auto" w:fill="FFFFFF"/>
          </w:tcPr>
          <w:p w14:paraId="644C5CA9" w14:textId="5C4DA69E" w:rsidR="00636276" w:rsidRDefault="00636276" w:rsidP="00636276">
            <w:r>
              <w:t>More generic item</w:t>
            </w:r>
          </w:p>
        </w:tc>
      </w:tr>
      <w:tr w:rsidR="00636276" w14:paraId="4EF72BF9" w14:textId="77777777" w:rsidTr="00636276">
        <w:tblPrEx>
          <w:tblCellMar>
            <w:bottom w:w="0" w:type="dxa"/>
          </w:tblCellMar>
        </w:tblPrEx>
        <w:tc>
          <w:tcPr>
            <w:tcW w:w="2268" w:type="dxa"/>
            <w:shd w:val="clear" w:color="auto" w:fill="FFFFFF"/>
          </w:tcPr>
          <w:p w14:paraId="247E9ECF" w14:textId="1D0B61FB" w:rsidR="00636276" w:rsidRDefault="00636276" w:rsidP="00636276">
            <w:r>
              <w:t>configured in</w:t>
            </w:r>
          </w:p>
        </w:tc>
        <w:tc>
          <w:tcPr>
            <w:tcW w:w="2268" w:type="dxa"/>
            <w:shd w:val="clear" w:color="auto" w:fill="FFFFFF"/>
          </w:tcPr>
          <w:p w14:paraId="289F2558" w14:textId="1942BB38" w:rsidR="00636276" w:rsidRDefault="00636276" w:rsidP="00636276">
            <w:hyperlink w:anchor="Deliverable14368" w:history="1">
              <w:r>
                <w:rPr>
                  <w:rStyle w:val="Hyperlink"/>
                </w:rPr>
                <w:t>Configuration</w:t>
              </w:r>
            </w:hyperlink>
          </w:p>
        </w:tc>
        <w:tc>
          <w:tcPr>
            <w:tcW w:w="5101" w:type="dxa"/>
            <w:shd w:val="clear" w:color="auto" w:fill="FFFFFF"/>
          </w:tcPr>
          <w:p w14:paraId="7C687902" w14:textId="0A682752" w:rsidR="00636276" w:rsidRDefault="00636276" w:rsidP="00636276">
            <w:r>
              <w:t>Relation to a configuration</w:t>
            </w:r>
          </w:p>
        </w:tc>
      </w:tr>
      <w:tr w:rsidR="00636276" w14:paraId="187D0541" w14:textId="77777777" w:rsidTr="00636276">
        <w:tblPrEx>
          <w:tblCellMar>
            <w:bottom w:w="0" w:type="dxa"/>
          </w:tblCellMar>
        </w:tblPrEx>
        <w:tc>
          <w:tcPr>
            <w:tcW w:w="2268" w:type="dxa"/>
            <w:shd w:val="clear" w:color="auto" w:fill="FFFFFF"/>
          </w:tcPr>
          <w:p w14:paraId="4C0547C9" w14:textId="6FBEB81A" w:rsidR="00636276" w:rsidRDefault="00636276" w:rsidP="00636276">
            <w:r>
              <w:t>option in</w:t>
            </w:r>
          </w:p>
        </w:tc>
        <w:tc>
          <w:tcPr>
            <w:tcW w:w="2268" w:type="dxa"/>
            <w:shd w:val="clear" w:color="auto" w:fill="FFFFFF"/>
          </w:tcPr>
          <w:p w14:paraId="019FC789" w14:textId="3C24D3DB" w:rsidR="00636276" w:rsidRDefault="00636276" w:rsidP="00636276">
            <w:hyperlink w:anchor="Deliverable15753" w:history="1">
              <w:r>
                <w:rPr>
                  <w:rStyle w:val="Hyperlink"/>
                </w:rPr>
                <w:t>Variant</w:t>
              </w:r>
            </w:hyperlink>
          </w:p>
        </w:tc>
        <w:tc>
          <w:tcPr>
            <w:tcW w:w="5101" w:type="dxa"/>
            <w:shd w:val="clear" w:color="auto" w:fill="FFFFFF"/>
          </w:tcPr>
          <w:p w14:paraId="69B67A41" w14:textId="2AE62311" w:rsidR="00636276" w:rsidRDefault="00636276" w:rsidP="00636276">
            <w:r>
              <w:t>Relation to a variant</w:t>
            </w:r>
          </w:p>
        </w:tc>
      </w:tr>
      <w:tr w:rsidR="00636276" w14:paraId="329ADC26" w14:textId="77777777" w:rsidTr="00636276">
        <w:tblPrEx>
          <w:tblCellMar>
            <w:bottom w:w="0" w:type="dxa"/>
          </w:tblCellMar>
        </w:tblPrEx>
        <w:tc>
          <w:tcPr>
            <w:tcW w:w="2268" w:type="dxa"/>
            <w:shd w:val="clear" w:color="auto" w:fill="FFFFFF"/>
          </w:tcPr>
          <w:p w14:paraId="320C16B5" w14:textId="53CE3BB9" w:rsidR="00636276" w:rsidRDefault="00636276" w:rsidP="00636276">
            <w:r>
              <w:t>changed in</w:t>
            </w:r>
          </w:p>
        </w:tc>
        <w:tc>
          <w:tcPr>
            <w:tcW w:w="2268" w:type="dxa"/>
            <w:shd w:val="clear" w:color="auto" w:fill="FFFFFF"/>
          </w:tcPr>
          <w:p w14:paraId="14CFE683" w14:textId="1D0D43C2" w:rsidR="00636276" w:rsidRDefault="00636276" w:rsidP="00636276">
            <w:hyperlink w:anchor="Deliverable23095" w:history="1">
              <w:r>
                <w:rPr>
                  <w:rStyle w:val="Hyperlink"/>
                </w:rPr>
                <w:t>Change</w:t>
              </w:r>
            </w:hyperlink>
          </w:p>
        </w:tc>
        <w:tc>
          <w:tcPr>
            <w:tcW w:w="5101" w:type="dxa"/>
            <w:shd w:val="clear" w:color="auto" w:fill="FFFFFF"/>
          </w:tcPr>
          <w:p w14:paraId="06CAF161" w14:textId="403ADDD7" w:rsidR="00636276" w:rsidRDefault="00636276" w:rsidP="00636276">
            <w:r>
              <w:t>Relation to a change</w:t>
            </w:r>
          </w:p>
        </w:tc>
      </w:tr>
      <w:tr w:rsidR="00636276" w14:paraId="22BFE192" w14:textId="77777777" w:rsidTr="00636276">
        <w:tblPrEx>
          <w:tblCellMar>
            <w:bottom w:w="0" w:type="dxa"/>
          </w:tblCellMar>
        </w:tblPrEx>
        <w:tc>
          <w:tcPr>
            <w:tcW w:w="2268" w:type="dxa"/>
            <w:shd w:val="clear" w:color="auto" w:fill="FFFFFF"/>
          </w:tcPr>
          <w:p w14:paraId="13D21C23" w14:textId="14BC0FE6" w:rsidR="00636276" w:rsidRDefault="00636276" w:rsidP="00636276">
            <w:r>
              <w:t>owned by</w:t>
            </w:r>
          </w:p>
        </w:tc>
        <w:tc>
          <w:tcPr>
            <w:tcW w:w="2268" w:type="dxa"/>
            <w:shd w:val="clear" w:color="auto" w:fill="FFFFFF"/>
          </w:tcPr>
          <w:p w14:paraId="7E8E2DD9" w14:textId="350DFF96" w:rsidR="00636276" w:rsidRDefault="00636276" w:rsidP="00636276">
            <w:hyperlink w:anchor="Deliverable19532" w:history="1">
              <w:r>
                <w:rPr>
                  <w:rStyle w:val="Hyperlink"/>
                </w:rPr>
                <w:t>Actor</w:t>
              </w:r>
            </w:hyperlink>
          </w:p>
        </w:tc>
        <w:tc>
          <w:tcPr>
            <w:tcW w:w="5101" w:type="dxa"/>
            <w:shd w:val="clear" w:color="auto" w:fill="FFFFFF"/>
          </w:tcPr>
          <w:p w14:paraId="2F81D472" w14:textId="370E4DCE" w:rsidR="00636276" w:rsidRDefault="00636276" w:rsidP="00636276">
            <w:r>
              <w:t>Actor owning this element</w:t>
            </w:r>
          </w:p>
        </w:tc>
      </w:tr>
      <w:tr w:rsidR="00636276" w14:paraId="275BD73B" w14:textId="77777777" w:rsidTr="00636276">
        <w:tblPrEx>
          <w:tblCellMar>
            <w:bottom w:w="0" w:type="dxa"/>
          </w:tblCellMar>
        </w:tblPrEx>
        <w:tc>
          <w:tcPr>
            <w:tcW w:w="2268" w:type="dxa"/>
            <w:shd w:val="clear" w:color="auto" w:fill="FFFFFF"/>
          </w:tcPr>
          <w:p w14:paraId="6C1933D7" w14:textId="6F3F7D8B" w:rsidR="00636276" w:rsidRDefault="00636276" w:rsidP="00636276">
            <w:r>
              <w:t>implements</w:t>
            </w:r>
          </w:p>
        </w:tc>
        <w:tc>
          <w:tcPr>
            <w:tcW w:w="2268" w:type="dxa"/>
            <w:shd w:val="clear" w:color="auto" w:fill="FFFFFF"/>
          </w:tcPr>
          <w:p w14:paraId="1DE6BF16" w14:textId="652EEFCC" w:rsidR="00636276" w:rsidRDefault="00636276" w:rsidP="00636276">
            <w:hyperlink w:anchor="Deliverable13404" w:history="1">
              <w:r>
                <w:rPr>
                  <w:rStyle w:val="Hyperlink"/>
                </w:rPr>
                <w:t>Function</w:t>
              </w:r>
            </w:hyperlink>
          </w:p>
        </w:tc>
        <w:tc>
          <w:tcPr>
            <w:tcW w:w="5101" w:type="dxa"/>
            <w:shd w:val="clear" w:color="auto" w:fill="FFFFFF"/>
          </w:tcPr>
          <w:p w14:paraId="383D6BC3" w14:textId="69D8DD48" w:rsidR="00636276" w:rsidRDefault="00636276" w:rsidP="00636276">
            <w:r>
              <w:t>Product function implemented by the component</w:t>
            </w:r>
          </w:p>
        </w:tc>
      </w:tr>
      <w:tr w:rsidR="00636276" w14:paraId="717742CD" w14:textId="77777777" w:rsidTr="00636276">
        <w:tblPrEx>
          <w:tblCellMar>
            <w:bottom w:w="0" w:type="dxa"/>
          </w:tblCellMar>
        </w:tblPrEx>
        <w:tc>
          <w:tcPr>
            <w:tcW w:w="2268" w:type="dxa"/>
            <w:shd w:val="clear" w:color="auto" w:fill="FFFFFF"/>
          </w:tcPr>
          <w:p w14:paraId="089D90DA" w14:textId="772FC4E5" w:rsidR="00636276" w:rsidRDefault="00636276" w:rsidP="00636276">
            <w:r>
              <w:t>satisfies</w:t>
            </w:r>
          </w:p>
        </w:tc>
        <w:tc>
          <w:tcPr>
            <w:tcW w:w="2268" w:type="dxa"/>
            <w:shd w:val="clear" w:color="auto" w:fill="FFFFFF"/>
          </w:tcPr>
          <w:p w14:paraId="1FCAC141" w14:textId="06D3F387" w:rsidR="00636276" w:rsidRDefault="00636276" w:rsidP="00636276">
            <w:hyperlink w:anchor="Deliverable13394" w:history="1">
              <w:r>
                <w:rPr>
                  <w:rStyle w:val="Hyperlink"/>
                </w:rPr>
                <w:t>Requirement</w:t>
              </w:r>
            </w:hyperlink>
          </w:p>
        </w:tc>
        <w:tc>
          <w:tcPr>
            <w:tcW w:w="5101" w:type="dxa"/>
            <w:shd w:val="clear" w:color="auto" w:fill="FFFFFF"/>
          </w:tcPr>
          <w:p w14:paraId="4064AE15" w14:textId="77F3F416" w:rsidR="00636276" w:rsidRDefault="00636276" w:rsidP="00636276">
            <w:r>
              <w:t>Requirement satisfied by this system component</w:t>
            </w:r>
          </w:p>
        </w:tc>
      </w:tr>
      <w:tr w:rsidR="00636276" w14:paraId="506DAB3D" w14:textId="77777777" w:rsidTr="00636276">
        <w:tblPrEx>
          <w:tblCellMar>
            <w:bottom w:w="0" w:type="dxa"/>
          </w:tblCellMar>
        </w:tblPrEx>
        <w:tc>
          <w:tcPr>
            <w:tcW w:w="2268" w:type="dxa"/>
            <w:shd w:val="clear" w:color="auto" w:fill="FFFFFF"/>
          </w:tcPr>
          <w:p w14:paraId="2A48CB16" w14:textId="3581A50A" w:rsidR="00636276" w:rsidRDefault="00636276" w:rsidP="00636276">
            <w:r>
              <w:t>fulfils</w:t>
            </w:r>
          </w:p>
        </w:tc>
        <w:tc>
          <w:tcPr>
            <w:tcW w:w="2268" w:type="dxa"/>
            <w:shd w:val="clear" w:color="auto" w:fill="FFFFFF"/>
          </w:tcPr>
          <w:p w14:paraId="45A3C955" w14:textId="2EB9C4EF" w:rsidR="00636276" w:rsidRDefault="00636276" w:rsidP="00636276">
            <w:hyperlink w:anchor="Deliverable13394" w:history="1">
              <w:r>
                <w:rPr>
                  <w:rStyle w:val="Hyperlink"/>
                </w:rPr>
                <w:t>Requirement</w:t>
              </w:r>
            </w:hyperlink>
          </w:p>
        </w:tc>
        <w:tc>
          <w:tcPr>
            <w:tcW w:w="5101" w:type="dxa"/>
            <w:shd w:val="clear" w:color="auto" w:fill="FFFFFF"/>
          </w:tcPr>
          <w:p w14:paraId="376FA084" w14:textId="15B6A8B4"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0FD2F902" w14:textId="77777777" w:rsidTr="00636276">
        <w:tblPrEx>
          <w:tblCellMar>
            <w:bottom w:w="0" w:type="dxa"/>
          </w:tblCellMar>
        </w:tblPrEx>
        <w:tc>
          <w:tcPr>
            <w:tcW w:w="2268" w:type="dxa"/>
            <w:shd w:val="clear" w:color="auto" w:fill="FFFFFF"/>
          </w:tcPr>
          <w:p w14:paraId="3A1D773D" w14:textId="7987C2D3" w:rsidR="00636276" w:rsidRDefault="00636276" w:rsidP="00636276">
            <w:r>
              <w:t>provides</w:t>
            </w:r>
          </w:p>
        </w:tc>
        <w:tc>
          <w:tcPr>
            <w:tcW w:w="2268" w:type="dxa"/>
            <w:shd w:val="clear" w:color="auto" w:fill="FFFFFF"/>
          </w:tcPr>
          <w:p w14:paraId="1774224C" w14:textId="0D84600B" w:rsidR="00636276" w:rsidRDefault="00636276" w:rsidP="00636276">
            <w:hyperlink w:anchor="Deliverable14456" w:history="1">
              <w:r>
                <w:rPr>
                  <w:rStyle w:val="Hyperlink"/>
                </w:rPr>
                <w:t>Component Interface</w:t>
              </w:r>
            </w:hyperlink>
          </w:p>
        </w:tc>
        <w:tc>
          <w:tcPr>
            <w:tcW w:w="5101" w:type="dxa"/>
            <w:shd w:val="clear" w:color="auto" w:fill="FFFFFF"/>
          </w:tcPr>
          <w:p w14:paraId="5D548DDB" w14:textId="77777777" w:rsidR="00636276" w:rsidRDefault="00636276" w:rsidP="00636276"/>
        </w:tc>
      </w:tr>
      <w:tr w:rsidR="00636276" w14:paraId="78437168" w14:textId="77777777" w:rsidTr="00636276">
        <w:tblPrEx>
          <w:tblCellMar>
            <w:bottom w:w="0" w:type="dxa"/>
          </w:tblCellMar>
        </w:tblPrEx>
        <w:tc>
          <w:tcPr>
            <w:tcW w:w="2268" w:type="dxa"/>
            <w:shd w:val="clear" w:color="auto" w:fill="FFFFFF"/>
          </w:tcPr>
          <w:p w14:paraId="65F9B1F2" w14:textId="1E668AD9" w:rsidR="00636276" w:rsidRDefault="00636276" w:rsidP="00636276">
            <w:r>
              <w:t>made of</w:t>
            </w:r>
          </w:p>
        </w:tc>
        <w:tc>
          <w:tcPr>
            <w:tcW w:w="2268" w:type="dxa"/>
            <w:shd w:val="clear" w:color="auto" w:fill="FFFFFF"/>
          </w:tcPr>
          <w:p w14:paraId="372C8BA6" w14:textId="0A00023F" w:rsidR="00636276" w:rsidRDefault="00636276" w:rsidP="00636276">
            <w:hyperlink w:anchor="Deliverable14831" w:history="1">
              <w:r>
                <w:rPr>
                  <w:rStyle w:val="Hyperlink"/>
                </w:rPr>
                <w:t>Material</w:t>
              </w:r>
            </w:hyperlink>
          </w:p>
        </w:tc>
        <w:tc>
          <w:tcPr>
            <w:tcW w:w="5101" w:type="dxa"/>
            <w:shd w:val="clear" w:color="auto" w:fill="FFFFFF"/>
          </w:tcPr>
          <w:p w14:paraId="42F62703" w14:textId="0AA597A8" w:rsidR="00636276" w:rsidRDefault="00636276" w:rsidP="00636276">
            <w:r>
              <w:t>Material assigned to the mechanical component</w:t>
            </w:r>
          </w:p>
        </w:tc>
      </w:tr>
    </w:tbl>
    <w:p w14:paraId="04DC25CB" w14:textId="63D31DCE"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067E188" w14:textId="77777777" w:rsidTr="00636276">
        <w:tblPrEx>
          <w:tblCellMar>
            <w:bottom w:w="0" w:type="dxa"/>
          </w:tblCellMar>
        </w:tblPrEx>
        <w:tc>
          <w:tcPr>
            <w:tcW w:w="2268" w:type="dxa"/>
            <w:shd w:val="clear" w:color="auto" w:fill="FFFFFF"/>
          </w:tcPr>
          <w:p w14:paraId="12A6B18B" w14:textId="40C8C86D" w:rsidR="00636276" w:rsidRDefault="00636276" w:rsidP="00636276">
            <w:hyperlink w:anchor="Deliverable13496" w:history="1">
              <w:r>
                <w:rPr>
                  <w:rStyle w:val="Hyperlink"/>
                </w:rPr>
                <w:t>Verification Characteristic</w:t>
              </w:r>
            </w:hyperlink>
          </w:p>
        </w:tc>
        <w:tc>
          <w:tcPr>
            <w:tcW w:w="2268" w:type="dxa"/>
            <w:shd w:val="clear" w:color="auto" w:fill="FFFFFF"/>
          </w:tcPr>
          <w:p w14:paraId="1FF5D220" w14:textId="6132E125" w:rsidR="00636276" w:rsidRDefault="00636276" w:rsidP="00636276">
            <w:r>
              <w:t>uses</w:t>
            </w:r>
          </w:p>
        </w:tc>
        <w:tc>
          <w:tcPr>
            <w:tcW w:w="5101" w:type="dxa"/>
            <w:shd w:val="clear" w:color="auto" w:fill="FFFFFF"/>
          </w:tcPr>
          <w:p w14:paraId="348AEB0B" w14:textId="77777777" w:rsidR="00636276" w:rsidRDefault="00636276" w:rsidP="00636276"/>
        </w:tc>
      </w:tr>
      <w:tr w:rsidR="00636276" w14:paraId="134B4D99" w14:textId="77777777" w:rsidTr="00636276">
        <w:tblPrEx>
          <w:tblCellMar>
            <w:bottom w:w="0" w:type="dxa"/>
          </w:tblCellMar>
        </w:tblPrEx>
        <w:tc>
          <w:tcPr>
            <w:tcW w:w="2268" w:type="dxa"/>
            <w:shd w:val="clear" w:color="auto" w:fill="FFFFFF"/>
          </w:tcPr>
          <w:p w14:paraId="6CE3888A" w14:textId="77777777" w:rsidR="00636276" w:rsidRDefault="00636276" w:rsidP="00636276"/>
        </w:tc>
        <w:tc>
          <w:tcPr>
            <w:tcW w:w="2268" w:type="dxa"/>
            <w:shd w:val="clear" w:color="auto" w:fill="FFFFFF"/>
          </w:tcPr>
          <w:p w14:paraId="6FF9F60A" w14:textId="77777777" w:rsidR="00636276" w:rsidRDefault="00636276" w:rsidP="00636276"/>
        </w:tc>
        <w:tc>
          <w:tcPr>
            <w:tcW w:w="5101" w:type="dxa"/>
            <w:shd w:val="clear" w:color="auto" w:fill="FFFFFF"/>
          </w:tcPr>
          <w:p w14:paraId="6360CAA7" w14:textId="50F1D15F" w:rsidR="00636276" w:rsidRDefault="00636276" w:rsidP="00636276">
            <w:r>
              <w:t>Parent element</w:t>
            </w:r>
          </w:p>
        </w:tc>
      </w:tr>
      <w:tr w:rsidR="00636276" w14:paraId="164346FD" w14:textId="77777777" w:rsidTr="00636276">
        <w:tblPrEx>
          <w:tblCellMar>
            <w:bottom w:w="0" w:type="dxa"/>
          </w:tblCellMar>
        </w:tblPrEx>
        <w:tc>
          <w:tcPr>
            <w:tcW w:w="2268" w:type="dxa"/>
            <w:shd w:val="clear" w:color="auto" w:fill="FFFFFF"/>
          </w:tcPr>
          <w:p w14:paraId="3BB8F58A" w14:textId="77777777" w:rsidR="00636276" w:rsidRDefault="00636276" w:rsidP="00636276"/>
        </w:tc>
        <w:tc>
          <w:tcPr>
            <w:tcW w:w="2268" w:type="dxa"/>
            <w:shd w:val="clear" w:color="auto" w:fill="FFFFFF"/>
          </w:tcPr>
          <w:p w14:paraId="41B08680" w14:textId="77777777" w:rsidR="00636276" w:rsidRDefault="00636276" w:rsidP="00636276"/>
        </w:tc>
        <w:tc>
          <w:tcPr>
            <w:tcW w:w="5101" w:type="dxa"/>
            <w:shd w:val="clear" w:color="auto" w:fill="FFFFFF"/>
          </w:tcPr>
          <w:p w14:paraId="2C24AE66" w14:textId="6A5D66EB" w:rsidR="00636276" w:rsidRDefault="00636276" w:rsidP="00636276">
            <w:r>
              <w:t>Context element of the usage</w:t>
            </w:r>
          </w:p>
        </w:tc>
      </w:tr>
      <w:tr w:rsidR="00636276" w14:paraId="31C4E265" w14:textId="77777777" w:rsidTr="00636276">
        <w:tblPrEx>
          <w:tblCellMar>
            <w:bottom w:w="0" w:type="dxa"/>
          </w:tblCellMar>
        </w:tblPrEx>
        <w:tc>
          <w:tcPr>
            <w:tcW w:w="2268" w:type="dxa"/>
            <w:shd w:val="clear" w:color="auto" w:fill="FFFFFF"/>
          </w:tcPr>
          <w:p w14:paraId="20E513E1" w14:textId="77777777" w:rsidR="00636276" w:rsidRDefault="00636276" w:rsidP="00636276"/>
        </w:tc>
        <w:tc>
          <w:tcPr>
            <w:tcW w:w="2268" w:type="dxa"/>
            <w:shd w:val="clear" w:color="auto" w:fill="FFFFFF"/>
          </w:tcPr>
          <w:p w14:paraId="0F386061" w14:textId="77777777" w:rsidR="00636276" w:rsidRDefault="00636276" w:rsidP="00636276"/>
        </w:tc>
        <w:tc>
          <w:tcPr>
            <w:tcW w:w="5101" w:type="dxa"/>
            <w:shd w:val="clear" w:color="auto" w:fill="FFFFFF"/>
          </w:tcPr>
          <w:p w14:paraId="00D62137" w14:textId="3ECA4BB5" w:rsidR="00636276" w:rsidRDefault="00636276" w:rsidP="00636276">
            <w:r>
              <w:t>More generic item</w:t>
            </w:r>
          </w:p>
        </w:tc>
      </w:tr>
    </w:tbl>
    <w:p w14:paraId="51A56670" w14:textId="1BCA8012" w:rsidR="00636276" w:rsidRDefault="00636276" w:rsidP="00636276">
      <w:pPr>
        <w:pStyle w:val="berschrift4"/>
      </w:pPr>
      <w:bookmarkStart w:id="98" w:name="Deliverable14466"/>
      <w:r>
        <w:t>Verification Run</w:t>
      </w:r>
      <w:bookmarkEnd w:id="98"/>
    </w:p>
    <w:p w14:paraId="01668AA6" w14:textId="55E1B6FA" w:rsidR="00636276" w:rsidRDefault="00636276" w:rsidP="00636276">
      <w:r>
        <w:t>Represents an inspection run that collects inspection results for each inspection characteristic allocated to an inspection plan.</w:t>
      </w:r>
    </w:p>
    <w:p w14:paraId="1D58E51F" w14:textId="77777777" w:rsidR="00636276" w:rsidRDefault="00636276" w:rsidP="00636276">
      <w:pPr>
        <w:keepNext/>
      </w:pPr>
      <w:r>
        <w:rPr>
          <w:noProof/>
        </w:rPr>
        <w:drawing>
          <wp:inline distT="0" distB="0" distL="0" distR="0" wp14:anchorId="6D8DC4B6" wp14:editId="03B15AB9">
            <wp:extent cx="857370" cy="857370"/>
            <wp:effectExtent l="0" t="0" r="0" b="0"/>
            <wp:docPr id="1102956296"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6296"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F8DC039" w14:textId="78B5DDEB" w:rsidR="00636276" w:rsidRDefault="00636276" w:rsidP="00636276">
      <w:pPr>
        <w:pStyle w:val="Beschriftung"/>
      </w:pPr>
      <w:r>
        <w:t xml:space="preserve">Figure </w:t>
      </w:r>
      <w:fldSimple w:instr=" SEQ Figure \* ARABIC ">
        <w:r>
          <w:rPr>
            <w:noProof/>
          </w:rPr>
          <w:t>121</w:t>
        </w:r>
      </w:fldSimple>
      <w:r>
        <w:t xml:space="preserve"> Icon</w:t>
      </w:r>
    </w:p>
    <w:p w14:paraId="7FA6542C" w14:textId="77777777" w:rsidR="00636276" w:rsidRDefault="00636276" w:rsidP="00636276">
      <w:pPr>
        <w:keepNext/>
      </w:pPr>
      <w:r>
        <w:rPr>
          <w:noProof/>
        </w:rPr>
        <w:lastRenderedPageBreak/>
        <w:drawing>
          <wp:inline distT="0" distB="0" distL="0" distR="0" wp14:anchorId="718A24D1" wp14:editId="415B0A56">
            <wp:extent cx="1915532" cy="3239093"/>
            <wp:effectExtent l="0" t="0" r="8890" b="0"/>
            <wp:docPr id="1921647726"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47726" name=""/>
                    <pic:cNvPicPr/>
                  </pic:nvPicPr>
                  <pic:blipFill>
                    <a:blip r:embed="rId133">
                      <a:extLst>
                        <a:ext uri="{28A0092B-C50C-407E-A947-70E740481C1C}">
                          <a14:useLocalDpi xmlns:a14="http://schemas.microsoft.com/office/drawing/2010/main" val="0"/>
                        </a:ext>
                      </a:extLst>
                    </a:blip>
                    <a:stretch>
                      <a:fillRect/>
                    </a:stretch>
                  </pic:blipFill>
                  <pic:spPr>
                    <a:xfrm>
                      <a:off x="0" y="0"/>
                      <a:ext cx="1915532" cy="3239093"/>
                    </a:xfrm>
                    <a:prstGeom prst="rect">
                      <a:avLst/>
                    </a:prstGeom>
                  </pic:spPr>
                </pic:pic>
              </a:graphicData>
            </a:graphic>
          </wp:inline>
        </w:drawing>
      </w:r>
    </w:p>
    <w:p w14:paraId="7463D7A2" w14:textId="4596941B" w:rsidR="00636276" w:rsidRDefault="00636276" w:rsidP="00636276">
      <w:pPr>
        <w:pStyle w:val="Beschriftung"/>
      </w:pPr>
      <w:r>
        <w:t xml:space="preserve">Figure </w:t>
      </w:r>
      <w:fldSimple w:instr=" SEQ Figure \* ARABIC ">
        <w:r>
          <w:rPr>
            <w:noProof/>
          </w:rPr>
          <w:t>122</w:t>
        </w:r>
      </w:fldSimple>
      <w:r>
        <w:t xml:space="preserve"> Class Context Diagram 'Verification Run'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F8205B8" w14:textId="77777777" w:rsidTr="00636276">
        <w:tblPrEx>
          <w:tblCellMar>
            <w:bottom w:w="0" w:type="dxa"/>
          </w:tblCellMar>
        </w:tblPrEx>
        <w:tc>
          <w:tcPr>
            <w:tcW w:w="2268" w:type="dxa"/>
            <w:shd w:val="clear" w:color="auto" w:fill="FFFFFF"/>
          </w:tcPr>
          <w:p w14:paraId="3563365A" w14:textId="10C9B124" w:rsidR="00636276" w:rsidRDefault="00636276" w:rsidP="00636276">
            <w:r w:rsidRPr="00636276">
              <w:rPr>
                <w:rStyle w:val="Fett"/>
              </w:rPr>
              <w:t>Delivered by</w:t>
            </w:r>
          </w:p>
        </w:tc>
        <w:tc>
          <w:tcPr>
            <w:tcW w:w="7369" w:type="dxa"/>
            <w:shd w:val="clear" w:color="auto" w:fill="FFFFFF"/>
          </w:tcPr>
          <w:p w14:paraId="01426550" w14:textId="77777777" w:rsidR="00636276" w:rsidRDefault="00636276" w:rsidP="00636276">
            <w:hyperlink w:anchor="Activity6136" w:history="1">
              <w:r>
                <w:rPr>
                  <w:rStyle w:val="Hyperlink"/>
                </w:rPr>
                <w:t>Perform and document Simulation</w:t>
              </w:r>
            </w:hyperlink>
          </w:p>
          <w:p w14:paraId="3A28EFBD" w14:textId="6C7271F8" w:rsidR="00636276" w:rsidRDefault="00636276" w:rsidP="00636276">
            <w:hyperlink w:anchor="Activity6138" w:history="1">
              <w:r>
                <w:rPr>
                  <w:rStyle w:val="Hyperlink"/>
                </w:rPr>
                <w:t>Perform and document Testing</w:t>
              </w:r>
            </w:hyperlink>
          </w:p>
        </w:tc>
      </w:tr>
      <w:tr w:rsidR="00636276" w14:paraId="2F3173E6" w14:textId="77777777" w:rsidTr="00636276">
        <w:tblPrEx>
          <w:tblCellMar>
            <w:bottom w:w="0" w:type="dxa"/>
          </w:tblCellMar>
        </w:tblPrEx>
        <w:tc>
          <w:tcPr>
            <w:tcW w:w="2268" w:type="dxa"/>
            <w:shd w:val="clear" w:color="auto" w:fill="FFFFFF"/>
          </w:tcPr>
          <w:p w14:paraId="74630010" w14:textId="1EAACE95" w:rsidR="00636276" w:rsidRPr="00636276" w:rsidRDefault="00636276" w:rsidP="00636276">
            <w:pPr>
              <w:rPr>
                <w:rStyle w:val="Fett"/>
              </w:rPr>
            </w:pPr>
            <w:r w:rsidRPr="00636276">
              <w:rPr>
                <w:rStyle w:val="Fett"/>
              </w:rPr>
              <w:t>Delivered to</w:t>
            </w:r>
          </w:p>
        </w:tc>
        <w:tc>
          <w:tcPr>
            <w:tcW w:w="7369" w:type="dxa"/>
            <w:shd w:val="clear" w:color="auto" w:fill="FFFFFF"/>
          </w:tcPr>
          <w:p w14:paraId="15065682" w14:textId="038A14ED" w:rsidR="00636276" w:rsidRDefault="00636276" w:rsidP="00636276">
            <w:hyperlink w:anchor="Activity6744" w:history="1">
              <w:r>
                <w:rPr>
                  <w:rStyle w:val="Hyperlink"/>
                </w:rPr>
                <w:t>Long-Term Archiving</w:t>
              </w:r>
            </w:hyperlink>
          </w:p>
        </w:tc>
      </w:tr>
    </w:tbl>
    <w:p w14:paraId="782B13D2" w14:textId="1716A792"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1849966" w14:textId="77777777" w:rsidTr="00636276">
        <w:tblPrEx>
          <w:tblCellMar>
            <w:bottom w:w="0" w:type="dxa"/>
          </w:tblCellMar>
        </w:tblPrEx>
        <w:tc>
          <w:tcPr>
            <w:tcW w:w="2268" w:type="dxa"/>
            <w:shd w:val="clear" w:color="auto" w:fill="FFFFFF"/>
          </w:tcPr>
          <w:p w14:paraId="09924C5D" w14:textId="6AA84B8F" w:rsidR="00636276" w:rsidRDefault="00636276" w:rsidP="00636276">
            <w:r>
              <w:t>Identifier</w:t>
            </w:r>
          </w:p>
        </w:tc>
        <w:tc>
          <w:tcPr>
            <w:tcW w:w="2268" w:type="dxa"/>
            <w:shd w:val="clear" w:color="auto" w:fill="FFFFFF"/>
          </w:tcPr>
          <w:p w14:paraId="4C883718" w14:textId="38D8D2C5" w:rsidR="00636276" w:rsidRDefault="00636276" w:rsidP="00636276">
            <w:hyperlink w:anchor="Deliverable16441" w:history="1">
              <w:r>
                <w:rPr>
                  <w:rStyle w:val="Hyperlink"/>
                </w:rPr>
                <w:t>xs:string</w:t>
              </w:r>
            </w:hyperlink>
          </w:p>
        </w:tc>
        <w:tc>
          <w:tcPr>
            <w:tcW w:w="5101" w:type="dxa"/>
            <w:shd w:val="clear" w:color="auto" w:fill="FFFFFF"/>
          </w:tcPr>
          <w:p w14:paraId="20B66D1C" w14:textId="303F28CF" w:rsidR="00636276" w:rsidRDefault="00636276" w:rsidP="00636276">
            <w:r>
              <w:t>Unambiguous identifier of the element</w:t>
            </w:r>
          </w:p>
        </w:tc>
      </w:tr>
      <w:tr w:rsidR="00636276" w14:paraId="412FDE22" w14:textId="77777777" w:rsidTr="00636276">
        <w:tblPrEx>
          <w:tblCellMar>
            <w:bottom w:w="0" w:type="dxa"/>
          </w:tblCellMar>
        </w:tblPrEx>
        <w:tc>
          <w:tcPr>
            <w:tcW w:w="2268" w:type="dxa"/>
            <w:shd w:val="clear" w:color="auto" w:fill="FFFFFF"/>
          </w:tcPr>
          <w:p w14:paraId="0C153ADA" w14:textId="545B984A" w:rsidR="00636276" w:rsidRDefault="00636276" w:rsidP="00636276">
            <w:r>
              <w:t>Number</w:t>
            </w:r>
          </w:p>
        </w:tc>
        <w:tc>
          <w:tcPr>
            <w:tcW w:w="2268" w:type="dxa"/>
            <w:shd w:val="clear" w:color="auto" w:fill="FFFFFF"/>
          </w:tcPr>
          <w:p w14:paraId="257F7E3C" w14:textId="0B9701C0" w:rsidR="00636276" w:rsidRDefault="00636276" w:rsidP="00636276">
            <w:hyperlink w:anchor="Deliverable16441" w:history="1">
              <w:r>
                <w:rPr>
                  <w:rStyle w:val="Hyperlink"/>
                </w:rPr>
                <w:t>xs:string</w:t>
              </w:r>
            </w:hyperlink>
          </w:p>
        </w:tc>
        <w:tc>
          <w:tcPr>
            <w:tcW w:w="5101" w:type="dxa"/>
            <w:shd w:val="clear" w:color="auto" w:fill="FFFFFF"/>
          </w:tcPr>
          <w:p w14:paraId="271A90C0" w14:textId="39E93739" w:rsidR="00636276" w:rsidRDefault="00636276" w:rsidP="00636276">
            <w:r>
              <w:t>Legible number or name of the element, i. e. part number</w:t>
            </w:r>
          </w:p>
        </w:tc>
      </w:tr>
      <w:tr w:rsidR="00636276" w14:paraId="2939F176" w14:textId="77777777" w:rsidTr="00636276">
        <w:tblPrEx>
          <w:tblCellMar>
            <w:bottom w:w="0" w:type="dxa"/>
          </w:tblCellMar>
        </w:tblPrEx>
        <w:tc>
          <w:tcPr>
            <w:tcW w:w="2268" w:type="dxa"/>
            <w:shd w:val="clear" w:color="auto" w:fill="FFFFFF"/>
          </w:tcPr>
          <w:p w14:paraId="36B6244E" w14:textId="643E3742" w:rsidR="00636276" w:rsidRDefault="00636276" w:rsidP="00636276">
            <w:r>
              <w:t>Title</w:t>
            </w:r>
          </w:p>
        </w:tc>
        <w:tc>
          <w:tcPr>
            <w:tcW w:w="2268" w:type="dxa"/>
            <w:shd w:val="clear" w:color="auto" w:fill="FFFFFF"/>
          </w:tcPr>
          <w:p w14:paraId="049B8813" w14:textId="53A83C5C" w:rsidR="00636276" w:rsidRDefault="00636276" w:rsidP="00636276">
            <w:hyperlink w:anchor="Deliverable16441" w:history="1">
              <w:r>
                <w:rPr>
                  <w:rStyle w:val="Hyperlink"/>
                </w:rPr>
                <w:t>xs:string</w:t>
              </w:r>
            </w:hyperlink>
          </w:p>
        </w:tc>
        <w:tc>
          <w:tcPr>
            <w:tcW w:w="5101" w:type="dxa"/>
            <w:shd w:val="clear" w:color="auto" w:fill="FFFFFF"/>
          </w:tcPr>
          <w:p w14:paraId="5DBFFC2B" w14:textId="002B8B6D" w:rsidR="00636276" w:rsidRDefault="00636276" w:rsidP="00636276">
            <w:r>
              <w:t>Title of the element</w:t>
            </w:r>
          </w:p>
        </w:tc>
      </w:tr>
      <w:tr w:rsidR="00636276" w14:paraId="4489689B" w14:textId="77777777" w:rsidTr="00636276">
        <w:tblPrEx>
          <w:tblCellMar>
            <w:bottom w:w="0" w:type="dxa"/>
          </w:tblCellMar>
        </w:tblPrEx>
        <w:tc>
          <w:tcPr>
            <w:tcW w:w="2268" w:type="dxa"/>
            <w:shd w:val="clear" w:color="auto" w:fill="FFFFFF"/>
          </w:tcPr>
          <w:p w14:paraId="16EF8C82" w14:textId="3AF1AA14" w:rsidR="00636276" w:rsidRDefault="00636276" w:rsidP="00636276">
            <w:r>
              <w:t>Description</w:t>
            </w:r>
          </w:p>
        </w:tc>
        <w:tc>
          <w:tcPr>
            <w:tcW w:w="2268" w:type="dxa"/>
            <w:shd w:val="clear" w:color="auto" w:fill="FFFFFF"/>
          </w:tcPr>
          <w:p w14:paraId="7EEE157D" w14:textId="4FB3BEC0" w:rsidR="00636276" w:rsidRDefault="00636276" w:rsidP="00636276">
            <w:hyperlink w:anchor="Deliverable16441" w:history="1">
              <w:r>
                <w:rPr>
                  <w:rStyle w:val="Hyperlink"/>
                </w:rPr>
                <w:t>xs:string</w:t>
              </w:r>
            </w:hyperlink>
          </w:p>
        </w:tc>
        <w:tc>
          <w:tcPr>
            <w:tcW w:w="5101" w:type="dxa"/>
            <w:shd w:val="clear" w:color="auto" w:fill="FFFFFF"/>
          </w:tcPr>
          <w:p w14:paraId="0EBB5A71" w14:textId="7FCD2E70" w:rsidR="00636276" w:rsidRDefault="00636276" w:rsidP="00636276">
            <w:r>
              <w:t>Description of the element</w:t>
            </w:r>
          </w:p>
        </w:tc>
      </w:tr>
      <w:tr w:rsidR="00636276" w14:paraId="25F2DEAF" w14:textId="77777777" w:rsidTr="00636276">
        <w:tblPrEx>
          <w:tblCellMar>
            <w:bottom w:w="0" w:type="dxa"/>
          </w:tblCellMar>
        </w:tblPrEx>
        <w:tc>
          <w:tcPr>
            <w:tcW w:w="2268" w:type="dxa"/>
            <w:shd w:val="clear" w:color="auto" w:fill="FFFFFF"/>
          </w:tcPr>
          <w:p w14:paraId="00C7300A" w14:textId="02B4C452" w:rsidR="00636276" w:rsidRDefault="00636276" w:rsidP="00636276">
            <w:r>
              <w:t>DateTime</w:t>
            </w:r>
          </w:p>
        </w:tc>
        <w:tc>
          <w:tcPr>
            <w:tcW w:w="2268" w:type="dxa"/>
            <w:shd w:val="clear" w:color="auto" w:fill="FFFFFF"/>
          </w:tcPr>
          <w:p w14:paraId="748AAA73" w14:textId="6043AC0B" w:rsidR="00636276" w:rsidRDefault="00636276" w:rsidP="00636276">
            <w:hyperlink w:anchor="Deliverable16500" w:history="1">
              <w:r>
                <w:rPr>
                  <w:rStyle w:val="Hyperlink"/>
                </w:rPr>
                <w:t>xs:dateTime</w:t>
              </w:r>
            </w:hyperlink>
          </w:p>
        </w:tc>
        <w:tc>
          <w:tcPr>
            <w:tcW w:w="5101" w:type="dxa"/>
            <w:shd w:val="clear" w:color="auto" w:fill="FFFFFF"/>
          </w:tcPr>
          <w:p w14:paraId="06B9EE2D" w14:textId="7AC33FC4" w:rsidR="00636276" w:rsidRDefault="00636276" w:rsidP="00636276">
            <w:r>
              <w:t>Date and time of the element</w:t>
            </w:r>
          </w:p>
        </w:tc>
      </w:tr>
    </w:tbl>
    <w:p w14:paraId="500E45DF" w14:textId="7B599F8F"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E72A256" w14:textId="77777777" w:rsidTr="00636276">
        <w:tblPrEx>
          <w:tblCellMar>
            <w:bottom w:w="0" w:type="dxa"/>
          </w:tblCellMar>
        </w:tblPrEx>
        <w:tc>
          <w:tcPr>
            <w:tcW w:w="2268" w:type="dxa"/>
            <w:shd w:val="clear" w:color="auto" w:fill="FFFFFF"/>
          </w:tcPr>
          <w:p w14:paraId="09B7D841" w14:textId="6B147C44" w:rsidR="00636276" w:rsidRDefault="00636276" w:rsidP="00636276">
            <w:r>
              <w:t>executes</w:t>
            </w:r>
          </w:p>
        </w:tc>
        <w:tc>
          <w:tcPr>
            <w:tcW w:w="2268" w:type="dxa"/>
            <w:shd w:val="clear" w:color="auto" w:fill="FFFFFF"/>
          </w:tcPr>
          <w:p w14:paraId="6CEFEF15" w14:textId="24EDB553" w:rsidR="00636276" w:rsidRDefault="00636276" w:rsidP="00636276">
            <w:hyperlink w:anchor="Deliverable13500" w:history="1">
              <w:r>
                <w:rPr>
                  <w:rStyle w:val="Hyperlink"/>
                </w:rPr>
                <w:t>Verification Plan</w:t>
              </w:r>
            </w:hyperlink>
          </w:p>
        </w:tc>
        <w:tc>
          <w:tcPr>
            <w:tcW w:w="5101" w:type="dxa"/>
            <w:shd w:val="clear" w:color="auto" w:fill="FFFFFF"/>
          </w:tcPr>
          <w:p w14:paraId="4BB3DEAE" w14:textId="12FBE02B" w:rsidR="00636276" w:rsidRDefault="00636276" w:rsidP="00636276">
            <w:r>
              <w:t>Verification plan executed by the verification run</w:t>
            </w:r>
          </w:p>
        </w:tc>
      </w:tr>
    </w:tbl>
    <w:p w14:paraId="0652DBC5" w14:textId="5BD246E3"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B2FDCD1" w14:textId="77777777" w:rsidTr="00636276">
        <w:tblPrEx>
          <w:tblCellMar>
            <w:bottom w:w="0" w:type="dxa"/>
          </w:tblCellMar>
        </w:tblPrEx>
        <w:tc>
          <w:tcPr>
            <w:tcW w:w="2268" w:type="dxa"/>
            <w:shd w:val="clear" w:color="auto" w:fill="FFFFFF"/>
          </w:tcPr>
          <w:p w14:paraId="4C4BA05C" w14:textId="7F534FB1" w:rsidR="00636276" w:rsidRDefault="00636276" w:rsidP="00636276">
            <w:hyperlink w:anchor="Deliverable13502" w:history="1">
              <w:r>
                <w:rPr>
                  <w:rStyle w:val="Hyperlink"/>
                </w:rPr>
                <w:t>Verification Result</w:t>
              </w:r>
            </w:hyperlink>
          </w:p>
        </w:tc>
        <w:tc>
          <w:tcPr>
            <w:tcW w:w="2268" w:type="dxa"/>
            <w:shd w:val="clear" w:color="auto" w:fill="FFFFFF"/>
          </w:tcPr>
          <w:p w14:paraId="0C53BA20" w14:textId="16C8FB20" w:rsidR="00636276" w:rsidRDefault="00636276" w:rsidP="00636276">
            <w:r>
              <w:t>part of</w:t>
            </w:r>
          </w:p>
        </w:tc>
        <w:tc>
          <w:tcPr>
            <w:tcW w:w="5101" w:type="dxa"/>
            <w:shd w:val="clear" w:color="auto" w:fill="FFFFFF"/>
          </w:tcPr>
          <w:p w14:paraId="031802CB" w14:textId="612D2589" w:rsidR="00636276" w:rsidRDefault="00636276" w:rsidP="00636276">
            <w:r>
              <w:t>Parent verification run</w:t>
            </w:r>
          </w:p>
        </w:tc>
      </w:tr>
    </w:tbl>
    <w:p w14:paraId="1F8FD027" w14:textId="287FEF7A" w:rsidR="00636276" w:rsidRDefault="00636276" w:rsidP="00636276">
      <w:pPr>
        <w:pStyle w:val="berschrift4"/>
        <w:numPr>
          <w:ilvl w:val="3"/>
          <w:numId w:val="42"/>
        </w:numPr>
      </w:pPr>
      <w:bookmarkStart w:id="99" w:name="Deliverable13502"/>
      <w:r>
        <w:t>Verification Result</w:t>
      </w:r>
      <w:bookmarkEnd w:id="99"/>
    </w:p>
    <w:p w14:paraId="214E0CB9" w14:textId="4A4ADF29" w:rsidR="00636276" w:rsidRDefault="00636276" w:rsidP="00636276">
      <w:r>
        <w:t>Represents an inspection result for an inspection criterium</w:t>
      </w:r>
    </w:p>
    <w:p w14:paraId="0E156FE0" w14:textId="77777777" w:rsidR="00636276" w:rsidRDefault="00636276" w:rsidP="00636276">
      <w:pPr>
        <w:keepNext/>
      </w:pPr>
      <w:r>
        <w:rPr>
          <w:noProof/>
        </w:rPr>
        <w:drawing>
          <wp:inline distT="0" distB="0" distL="0" distR="0" wp14:anchorId="01D9E7B1" wp14:editId="266B7698">
            <wp:extent cx="857370" cy="857370"/>
            <wp:effectExtent l="0" t="0" r="0" b="0"/>
            <wp:docPr id="973221257"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21257"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D0EC214" w14:textId="7BDE4BFC" w:rsidR="00636276" w:rsidRDefault="00636276" w:rsidP="00636276">
      <w:pPr>
        <w:pStyle w:val="Beschriftung"/>
      </w:pPr>
      <w:r>
        <w:t xml:space="preserve">Figure </w:t>
      </w:r>
      <w:fldSimple w:instr=" SEQ Figure \* ARABIC ">
        <w:r>
          <w:rPr>
            <w:noProof/>
          </w:rPr>
          <w:t>123</w:t>
        </w:r>
      </w:fldSimple>
      <w:r>
        <w:t xml:space="preserve"> Icon</w:t>
      </w:r>
    </w:p>
    <w:p w14:paraId="148885F3" w14:textId="77777777" w:rsidR="00636276" w:rsidRDefault="00636276" w:rsidP="00636276">
      <w:pPr>
        <w:keepNext/>
      </w:pPr>
      <w:r>
        <w:rPr>
          <w:noProof/>
        </w:rPr>
        <w:lastRenderedPageBreak/>
        <w:drawing>
          <wp:inline distT="0" distB="0" distL="0" distR="0" wp14:anchorId="4D271644" wp14:editId="6C5DD015">
            <wp:extent cx="1915532" cy="2462827"/>
            <wp:effectExtent l="0" t="0" r="8890" b="0"/>
            <wp:docPr id="35588032"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8032" name=""/>
                    <pic:cNvPicPr/>
                  </pic:nvPicPr>
                  <pic:blipFill>
                    <a:blip r:embed="rId134">
                      <a:extLst>
                        <a:ext uri="{28A0092B-C50C-407E-A947-70E740481C1C}">
                          <a14:useLocalDpi xmlns:a14="http://schemas.microsoft.com/office/drawing/2010/main" val="0"/>
                        </a:ext>
                      </a:extLst>
                    </a:blip>
                    <a:stretch>
                      <a:fillRect/>
                    </a:stretch>
                  </pic:blipFill>
                  <pic:spPr>
                    <a:xfrm>
                      <a:off x="0" y="0"/>
                      <a:ext cx="1915532" cy="2462827"/>
                    </a:xfrm>
                    <a:prstGeom prst="rect">
                      <a:avLst/>
                    </a:prstGeom>
                  </pic:spPr>
                </pic:pic>
              </a:graphicData>
            </a:graphic>
          </wp:inline>
        </w:drawing>
      </w:r>
    </w:p>
    <w:p w14:paraId="3A275572" w14:textId="32975210" w:rsidR="00636276" w:rsidRDefault="00636276" w:rsidP="00636276">
      <w:pPr>
        <w:pStyle w:val="Beschriftung"/>
      </w:pPr>
      <w:r>
        <w:t xml:space="preserve">Figure </w:t>
      </w:r>
      <w:fldSimple w:instr=" SEQ Figure \* ARABIC ">
        <w:r>
          <w:rPr>
            <w:noProof/>
          </w:rPr>
          <w:t>124</w:t>
        </w:r>
      </w:fldSimple>
      <w:r>
        <w:t xml:space="preserve"> Class Context Diagram 'Verification Result'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F45E826" w14:textId="77777777" w:rsidTr="00636276">
        <w:tblPrEx>
          <w:tblCellMar>
            <w:bottom w:w="0" w:type="dxa"/>
          </w:tblCellMar>
        </w:tblPrEx>
        <w:tc>
          <w:tcPr>
            <w:tcW w:w="2268" w:type="dxa"/>
            <w:shd w:val="clear" w:color="auto" w:fill="FFFFFF"/>
          </w:tcPr>
          <w:p w14:paraId="0BC55DAB" w14:textId="05EA9CAB" w:rsidR="00636276" w:rsidRDefault="00636276" w:rsidP="00636276">
            <w:r w:rsidRPr="00636276">
              <w:rPr>
                <w:rStyle w:val="Fett"/>
              </w:rPr>
              <w:t>Delivered by</w:t>
            </w:r>
          </w:p>
        </w:tc>
        <w:tc>
          <w:tcPr>
            <w:tcW w:w="7369" w:type="dxa"/>
            <w:shd w:val="clear" w:color="auto" w:fill="FFFFFF"/>
          </w:tcPr>
          <w:p w14:paraId="5BC2464A" w14:textId="77777777" w:rsidR="00636276" w:rsidRDefault="00636276" w:rsidP="00636276">
            <w:hyperlink w:anchor="Activity6136" w:history="1">
              <w:r>
                <w:rPr>
                  <w:rStyle w:val="Hyperlink"/>
                </w:rPr>
                <w:t>Perform and document Simulation</w:t>
              </w:r>
            </w:hyperlink>
          </w:p>
          <w:p w14:paraId="2DA71E66" w14:textId="58816D44" w:rsidR="00636276" w:rsidRDefault="00636276" w:rsidP="00636276">
            <w:hyperlink w:anchor="Activity6138" w:history="1">
              <w:r>
                <w:rPr>
                  <w:rStyle w:val="Hyperlink"/>
                </w:rPr>
                <w:t>Perform and document Testing</w:t>
              </w:r>
            </w:hyperlink>
          </w:p>
        </w:tc>
      </w:tr>
      <w:tr w:rsidR="00636276" w14:paraId="495A4C3B" w14:textId="77777777" w:rsidTr="00636276">
        <w:tblPrEx>
          <w:tblCellMar>
            <w:bottom w:w="0" w:type="dxa"/>
          </w:tblCellMar>
        </w:tblPrEx>
        <w:tc>
          <w:tcPr>
            <w:tcW w:w="2268" w:type="dxa"/>
            <w:shd w:val="clear" w:color="auto" w:fill="FFFFFF"/>
          </w:tcPr>
          <w:p w14:paraId="656A5111" w14:textId="1AAD9A1C" w:rsidR="00636276" w:rsidRPr="00636276" w:rsidRDefault="00636276" w:rsidP="00636276">
            <w:pPr>
              <w:rPr>
                <w:rStyle w:val="Fett"/>
              </w:rPr>
            </w:pPr>
            <w:r w:rsidRPr="00636276">
              <w:rPr>
                <w:rStyle w:val="Fett"/>
              </w:rPr>
              <w:t>Delivered to</w:t>
            </w:r>
          </w:p>
        </w:tc>
        <w:tc>
          <w:tcPr>
            <w:tcW w:w="7369" w:type="dxa"/>
            <w:shd w:val="clear" w:color="auto" w:fill="FFFFFF"/>
          </w:tcPr>
          <w:p w14:paraId="3AB4E8F8" w14:textId="7F9E4900" w:rsidR="00636276" w:rsidRDefault="00636276" w:rsidP="00636276">
            <w:hyperlink w:anchor="Activity6744" w:history="1">
              <w:r>
                <w:rPr>
                  <w:rStyle w:val="Hyperlink"/>
                </w:rPr>
                <w:t>Long-Term Archiving</w:t>
              </w:r>
            </w:hyperlink>
          </w:p>
        </w:tc>
      </w:tr>
    </w:tbl>
    <w:p w14:paraId="57C3626C" w14:textId="2D5685E3"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09EF896" w14:textId="77777777" w:rsidTr="00636276">
        <w:tblPrEx>
          <w:tblCellMar>
            <w:bottom w:w="0" w:type="dxa"/>
          </w:tblCellMar>
        </w:tblPrEx>
        <w:tc>
          <w:tcPr>
            <w:tcW w:w="2268" w:type="dxa"/>
            <w:shd w:val="clear" w:color="auto" w:fill="FFFFFF"/>
          </w:tcPr>
          <w:p w14:paraId="15C5A444" w14:textId="71815340" w:rsidR="00636276" w:rsidRDefault="00636276" w:rsidP="00636276">
            <w:r>
              <w:t>Identifier</w:t>
            </w:r>
          </w:p>
        </w:tc>
        <w:tc>
          <w:tcPr>
            <w:tcW w:w="2268" w:type="dxa"/>
            <w:shd w:val="clear" w:color="auto" w:fill="FFFFFF"/>
          </w:tcPr>
          <w:p w14:paraId="5A3B79D3" w14:textId="16F045E5" w:rsidR="00636276" w:rsidRDefault="00636276" w:rsidP="00636276">
            <w:hyperlink w:anchor="Deliverable16441" w:history="1">
              <w:r>
                <w:rPr>
                  <w:rStyle w:val="Hyperlink"/>
                </w:rPr>
                <w:t>xs:string</w:t>
              </w:r>
            </w:hyperlink>
          </w:p>
        </w:tc>
        <w:tc>
          <w:tcPr>
            <w:tcW w:w="5101" w:type="dxa"/>
            <w:shd w:val="clear" w:color="auto" w:fill="FFFFFF"/>
          </w:tcPr>
          <w:p w14:paraId="36BD8B8A" w14:textId="0BF3FD23" w:rsidR="00636276" w:rsidRDefault="00636276" w:rsidP="00636276">
            <w:r>
              <w:t>Unambiguous identifier of the element</w:t>
            </w:r>
          </w:p>
        </w:tc>
      </w:tr>
      <w:tr w:rsidR="00636276" w14:paraId="45EE3E2D" w14:textId="77777777" w:rsidTr="00636276">
        <w:tblPrEx>
          <w:tblCellMar>
            <w:bottom w:w="0" w:type="dxa"/>
          </w:tblCellMar>
        </w:tblPrEx>
        <w:tc>
          <w:tcPr>
            <w:tcW w:w="2268" w:type="dxa"/>
            <w:shd w:val="clear" w:color="auto" w:fill="FFFFFF"/>
          </w:tcPr>
          <w:p w14:paraId="32890920" w14:textId="6F473923" w:rsidR="00636276" w:rsidRDefault="00636276" w:rsidP="00636276">
            <w:r>
              <w:t>Number</w:t>
            </w:r>
          </w:p>
        </w:tc>
        <w:tc>
          <w:tcPr>
            <w:tcW w:w="2268" w:type="dxa"/>
            <w:shd w:val="clear" w:color="auto" w:fill="FFFFFF"/>
          </w:tcPr>
          <w:p w14:paraId="4E2FE046" w14:textId="3B817F38" w:rsidR="00636276" w:rsidRDefault="00636276" w:rsidP="00636276">
            <w:hyperlink w:anchor="Deliverable16441" w:history="1">
              <w:r>
                <w:rPr>
                  <w:rStyle w:val="Hyperlink"/>
                </w:rPr>
                <w:t>xs:string</w:t>
              </w:r>
            </w:hyperlink>
          </w:p>
        </w:tc>
        <w:tc>
          <w:tcPr>
            <w:tcW w:w="5101" w:type="dxa"/>
            <w:shd w:val="clear" w:color="auto" w:fill="FFFFFF"/>
          </w:tcPr>
          <w:p w14:paraId="1DBBBA7E" w14:textId="314B5C9A" w:rsidR="00636276" w:rsidRDefault="00636276" w:rsidP="00636276">
            <w:r>
              <w:t>Legible number or name of the element, i. e. part number</w:t>
            </w:r>
          </w:p>
        </w:tc>
      </w:tr>
      <w:tr w:rsidR="00636276" w14:paraId="13DBCC6D" w14:textId="77777777" w:rsidTr="00636276">
        <w:tblPrEx>
          <w:tblCellMar>
            <w:bottom w:w="0" w:type="dxa"/>
          </w:tblCellMar>
        </w:tblPrEx>
        <w:tc>
          <w:tcPr>
            <w:tcW w:w="2268" w:type="dxa"/>
            <w:shd w:val="clear" w:color="auto" w:fill="FFFFFF"/>
          </w:tcPr>
          <w:p w14:paraId="07F57ED5" w14:textId="04B5ABB8" w:rsidR="00636276" w:rsidRDefault="00636276" w:rsidP="00636276">
            <w:r>
              <w:t>Title</w:t>
            </w:r>
          </w:p>
        </w:tc>
        <w:tc>
          <w:tcPr>
            <w:tcW w:w="2268" w:type="dxa"/>
            <w:shd w:val="clear" w:color="auto" w:fill="FFFFFF"/>
          </w:tcPr>
          <w:p w14:paraId="700F764F" w14:textId="60BA5F90" w:rsidR="00636276" w:rsidRDefault="00636276" w:rsidP="00636276">
            <w:hyperlink w:anchor="Deliverable16441" w:history="1">
              <w:r>
                <w:rPr>
                  <w:rStyle w:val="Hyperlink"/>
                </w:rPr>
                <w:t>xs:string</w:t>
              </w:r>
            </w:hyperlink>
          </w:p>
        </w:tc>
        <w:tc>
          <w:tcPr>
            <w:tcW w:w="5101" w:type="dxa"/>
            <w:shd w:val="clear" w:color="auto" w:fill="FFFFFF"/>
          </w:tcPr>
          <w:p w14:paraId="1C3AB91A" w14:textId="075B49FE" w:rsidR="00636276" w:rsidRDefault="00636276" w:rsidP="00636276">
            <w:r>
              <w:t>Title of the element</w:t>
            </w:r>
          </w:p>
        </w:tc>
      </w:tr>
      <w:tr w:rsidR="00636276" w14:paraId="61B33716" w14:textId="77777777" w:rsidTr="00636276">
        <w:tblPrEx>
          <w:tblCellMar>
            <w:bottom w:w="0" w:type="dxa"/>
          </w:tblCellMar>
        </w:tblPrEx>
        <w:tc>
          <w:tcPr>
            <w:tcW w:w="2268" w:type="dxa"/>
            <w:shd w:val="clear" w:color="auto" w:fill="FFFFFF"/>
          </w:tcPr>
          <w:p w14:paraId="21AA48A0" w14:textId="720F47CD" w:rsidR="00636276" w:rsidRDefault="00636276" w:rsidP="00636276">
            <w:r>
              <w:t>Description</w:t>
            </w:r>
          </w:p>
        </w:tc>
        <w:tc>
          <w:tcPr>
            <w:tcW w:w="2268" w:type="dxa"/>
            <w:shd w:val="clear" w:color="auto" w:fill="FFFFFF"/>
          </w:tcPr>
          <w:p w14:paraId="1CB0DD9F" w14:textId="4678FD71" w:rsidR="00636276" w:rsidRDefault="00636276" w:rsidP="00636276">
            <w:hyperlink w:anchor="Deliverable16441" w:history="1">
              <w:r>
                <w:rPr>
                  <w:rStyle w:val="Hyperlink"/>
                </w:rPr>
                <w:t>xs:string</w:t>
              </w:r>
            </w:hyperlink>
          </w:p>
        </w:tc>
        <w:tc>
          <w:tcPr>
            <w:tcW w:w="5101" w:type="dxa"/>
            <w:shd w:val="clear" w:color="auto" w:fill="FFFFFF"/>
          </w:tcPr>
          <w:p w14:paraId="4832D8C7" w14:textId="28AB0BF0" w:rsidR="00636276" w:rsidRDefault="00636276" w:rsidP="00636276">
            <w:r>
              <w:t>Description of the element</w:t>
            </w:r>
          </w:p>
        </w:tc>
      </w:tr>
      <w:tr w:rsidR="00636276" w14:paraId="0871B2C1" w14:textId="77777777" w:rsidTr="00636276">
        <w:tblPrEx>
          <w:tblCellMar>
            <w:bottom w:w="0" w:type="dxa"/>
          </w:tblCellMar>
        </w:tblPrEx>
        <w:tc>
          <w:tcPr>
            <w:tcW w:w="2268" w:type="dxa"/>
            <w:shd w:val="clear" w:color="auto" w:fill="FFFFFF"/>
          </w:tcPr>
          <w:p w14:paraId="7C625CBF" w14:textId="28384F04" w:rsidR="00636276" w:rsidRDefault="00636276" w:rsidP="00636276">
            <w:r>
              <w:t>Type</w:t>
            </w:r>
          </w:p>
        </w:tc>
        <w:tc>
          <w:tcPr>
            <w:tcW w:w="2268" w:type="dxa"/>
            <w:shd w:val="clear" w:color="auto" w:fill="FFFFFF"/>
          </w:tcPr>
          <w:p w14:paraId="648D0C1D" w14:textId="5F4865E4" w:rsidR="00636276" w:rsidRDefault="00636276" w:rsidP="00636276">
            <w:hyperlink w:anchor="Deliverable16441" w:history="1">
              <w:r>
                <w:rPr>
                  <w:rStyle w:val="Hyperlink"/>
                </w:rPr>
                <w:t>xs:string</w:t>
              </w:r>
            </w:hyperlink>
          </w:p>
        </w:tc>
        <w:tc>
          <w:tcPr>
            <w:tcW w:w="5101" w:type="dxa"/>
            <w:shd w:val="clear" w:color="auto" w:fill="FFFFFF"/>
          </w:tcPr>
          <w:p w14:paraId="12169C2A" w14:textId="20200555" w:rsidR="00636276" w:rsidRDefault="00636276" w:rsidP="00636276">
            <w:r>
              <w:t>Type of an element</w:t>
            </w:r>
          </w:p>
        </w:tc>
      </w:tr>
      <w:tr w:rsidR="00636276" w14:paraId="62B03FCC" w14:textId="77777777" w:rsidTr="00636276">
        <w:tblPrEx>
          <w:tblCellMar>
            <w:bottom w:w="0" w:type="dxa"/>
          </w:tblCellMar>
        </w:tblPrEx>
        <w:tc>
          <w:tcPr>
            <w:tcW w:w="2268" w:type="dxa"/>
            <w:shd w:val="clear" w:color="auto" w:fill="FFFFFF"/>
          </w:tcPr>
          <w:p w14:paraId="54F8D8D9" w14:textId="1E0A6CCB" w:rsidR="00636276" w:rsidRDefault="00636276" w:rsidP="00636276">
            <w:r>
              <w:t>Deviation</w:t>
            </w:r>
          </w:p>
        </w:tc>
        <w:tc>
          <w:tcPr>
            <w:tcW w:w="2268" w:type="dxa"/>
            <w:shd w:val="clear" w:color="auto" w:fill="FFFFFF"/>
          </w:tcPr>
          <w:p w14:paraId="69A3DADD" w14:textId="4E1743A6" w:rsidR="00636276" w:rsidRDefault="00636276" w:rsidP="00636276">
            <w:hyperlink w:anchor="Deliverable16441" w:history="1">
              <w:r>
                <w:rPr>
                  <w:rStyle w:val="Hyperlink"/>
                </w:rPr>
                <w:t>xs:string</w:t>
              </w:r>
            </w:hyperlink>
          </w:p>
        </w:tc>
        <w:tc>
          <w:tcPr>
            <w:tcW w:w="5101" w:type="dxa"/>
            <w:shd w:val="clear" w:color="auto" w:fill="FFFFFF"/>
          </w:tcPr>
          <w:p w14:paraId="4E104EEA" w14:textId="1108C92F" w:rsidR="00636276" w:rsidRDefault="00636276" w:rsidP="00636276">
            <w:r>
              <w:t>Deviation from specification</w:t>
            </w:r>
          </w:p>
        </w:tc>
      </w:tr>
    </w:tbl>
    <w:p w14:paraId="1591B515" w14:textId="003F9BCE"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2296D65" w14:textId="77777777" w:rsidTr="00636276">
        <w:tblPrEx>
          <w:tblCellMar>
            <w:bottom w:w="0" w:type="dxa"/>
          </w:tblCellMar>
        </w:tblPrEx>
        <w:tc>
          <w:tcPr>
            <w:tcW w:w="2268" w:type="dxa"/>
            <w:shd w:val="clear" w:color="auto" w:fill="FFFFFF"/>
          </w:tcPr>
          <w:p w14:paraId="330CDC0E" w14:textId="6BA1AB0F" w:rsidR="00636276" w:rsidRDefault="00636276" w:rsidP="00636276">
            <w:r>
              <w:t>part of</w:t>
            </w:r>
          </w:p>
        </w:tc>
        <w:tc>
          <w:tcPr>
            <w:tcW w:w="2268" w:type="dxa"/>
            <w:shd w:val="clear" w:color="auto" w:fill="FFFFFF"/>
          </w:tcPr>
          <w:p w14:paraId="0F62D9D5" w14:textId="01394F18" w:rsidR="00636276" w:rsidRDefault="00636276" w:rsidP="00636276">
            <w:hyperlink w:anchor="Deliverable14466" w:history="1">
              <w:r>
                <w:rPr>
                  <w:rStyle w:val="Hyperlink"/>
                </w:rPr>
                <w:t>Verification Run</w:t>
              </w:r>
            </w:hyperlink>
          </w:p>
        </w:tc>
        <w:tc>
          <w:tcPr>
            <w:tcW w:w="5101" w:type="dxa"/>
            <w:shd w:val="clear" w:color="auto" w:fill="FFFFFF"/>
          </w:tcPr>
          <w:p w14:paraId="5E4B8490" w14:textId="0E9A6B8D" w:rsidR="00636276" w:rsidRDefault="00636276" w:rsidP="00636276">
            <w:r>
              <w:t>Parent verification run</w:t>
            </w:r>
          </w:p>
        </w:tc>
      </w:tr>
    </w:tbl>
    <w:p w14:paraId="7F62487C" w14:textId="43C9F3BB" w:rsidR="00636276" w:rsidRDefault="00636276" w:rsidP="00636276">
      <w:pPr>
        <w:pStyle w:val="berschrift3"/>
      </w:pPr>
      <w:bookmarkStart w:id="100" w:name="Deliverable14411"/>
      <w:bookmarkStart w:id="101" w:name="_Toc215185718"/>
      <w:r>
        <w:t>Product Validation</w:t>
      </w:r>
      <w:bookmarkEnd w:id="100"/>
      <w:bookmarkEnd w:id="101"/>
    </w:p>
    <w:p w14:paraId="537D7EDB" w14:textId="10787047" w:rsidR="00636276" w:rsidRDefault="00636276" w:rsidP="00636276">
      <w:r>
        <w:t>Validation of a component or the overall product using virtual (simulation) or physical methods (test)</w:t>
      </w:r>
    </w:p>
    <w:p w14:paraId="06A2C41E" w14:textId="77777777" w:rsidR="00636276" w:rsidRDefault="00636276" w:rsidP="00636276">
      <w:pPr>
        <w:keepNext/>
      </w:pPr>
      <w:r>
        <w:rPr>
          <w:noProof/>
        </w:rPr>
        <w:drawing>
          <wp:inline distT="0" distB="0" distL="0" distR="0" wp14:anchorId="48D28E5D" wp14:editId="41E5C2B5">
            <wp:extent cx="857370" cy="857370"/>
            <wp:effectExtent l="0" t="0" r="0" b="0"/>
            <wp:docPr id="382274692"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7469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2601FCB" w14:textId="74FDF37D" w:rsidR="00636276" w:rsidRDefault="00636276" w:rsidP="00636276">
      <w:pPr>
        <w:pStyle w:val="Beschriftung"/>
      </w:pPr>
      <w:r>
        <w:t xml:space="preserve">Figure </w:t>
      </w:r>
      <w:fldSimple w:instr=" SEQ Figure \* ARABIC ">
        <w:r>
          <w:rPr>
            <w:noProof/>
          </w:rPr>
          <w:t>125</w:t>
        </w:r>
      </w:fldSimple>
      <w:r>
        <w:t xml:space="preserve"> Icon</w:t>
      </w:r>
    </w:p>
    <w:p w14:paraId="7A943122" w14:textId="77777777" w:rsidR="00636276" w:rsidRDefault="00636276" w:rsidP="00636276">
      <w:pPr>
        <w:keepNext/>
      </w:pPr>
      <w:r>
        <w:rPr>
          <w:noProof/>
        </w:rPr>
        <w:drawing>
          <wp:inline distT="0" distB="0" distL="0" distR="0" wp14:anchorId="73AFE7E9" wp14:editId="0B25BD8F">
            <wp:extent cx="6119495" cy="885825"/>
            <wp:effectExtent l="0" t="0" r="0" b="9525"/>
            <wp:docPr id="450883059"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3059"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19495" cy="885825"/>
                    </a:xfrm>
                    <a:prstGeom prst="rect">
                      <a:avLst/>
                    </a:prstGeom>
                  </pic:spPr>
                </pic:pic>
              </a:graphicData>
            </a:graphic>
          </wp:inline>
        </w:drawing>
      </w:r>
    </w:p>
    <w:p w14:paraId="724A7523" w14:textId="719FC720" w:rsidR="00636276" w:rsidRDefault="00636276" w:rsidP="00636276">
      <w:pPr>
        <w:pStyle w:val="Beschriftung"/>
      </w:pPr>
      <w:r>
        <w:t xml:space="preserve">Figure </w:t>
      </w:r>
      <w:fldSimple w:instr=" SEQ Figure \* ARABIC ">
        <w:r>
          <w:rPr>
            <w:noProof/>
          </w:rPr>
          <w:t>126</w:t>
        </w:r>
      </w:fldSimple>
      <w:r>
        <w:t xml:space="preserve"> Package Class Diagram 'Product Validation'</w:t>
      </w:r>
    </w:p>
    <w:p w14:paraId="3030FABB" w14:textId="2DB2330F" w:rsidR="00636276" w:rsidRDefault="00636276" w:rsidP="00636276">
      <w:pPr>
        <w:pStyle w:val="berschrift4"/>
        <w:numPr>
          <w:ilvl w:val="3"/>
          <w:numId w:val="43"/>
        </w:numPr>
      </w:pPr>
      <w:bookmarkStart w:id="102" w:name="Deliverable15507"/>
      <w:r>
        <w:lastRenderedPageBreak/>
        <w:t>Validation Criterium</w:t>
      </w:r>
      <w:bookmarkEnd w:id="102"/>
    </w:p>
    <w:p w14:paraId="60805E1B" w14:textId="37A720C7" w:rsidR="00636276" w:rsidRDefault="00636276" w:rsidP="00636276">
      <w:r>
        <w:t>A specific validation criterium as part of a validation plan.</w:t>
      </w:r>
    </w:p>
    <w:p w14:paraId="366BEA7F" w14:textId="77777777" w:rsidR="00636276" w:rsidRDefault="00636276" w:rsidP="00636276">
      <w:pPr>
        <w:keepNext/>
      </w:pPr>
      <w:r>
        <w:rPr>
          <w:noProof/>
        </w:rPr>
        <w:drawing>
          <wp:inline distT="0" distB="0" distL="0" distR="0" wp14:anchorId="3CDC40E4" wp14:editId="10398EBE">
            <wp:extent cx="857370" cy="857370"/>
            <wp:effectExtent l="0" t="0" r="0" b="0"/>
            <wp:docPr id="726206891"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689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032770C" w14:textId="2B1B4C74" w:rsidR="00636276" w:rsidRDefault="00636276" w:rsidP="00636276">
      <w:pPr>
        <w:pStyle w:val="Beschriftung"/>
      </w:pPr>
      <w:r>
        <w:t xml:space="preserve">Figure </w:t>
      </w:r>
      <w:fldSimple w:instr=" SEQ Figure \* ARABIC ">
        <w:r>
          <w:rPr>
            <w:noProof/>
          </w:rPr>
          <w:t>127</w:t>
        </w:r>
      </w:fldSimple>
      <w:r>
        <w:t xml:space="preserve"> Icon</w:t>
      </w:r>
    </w:p>
    <w:p w14:paraId="3EA6CDDB" w14:textId="77777777" w:rsidR="00636276" w:rsidRDefault="00636276" w:rsidP="00636276">
      <w:pPr>
        <w:keepNext/>
      </w:pPr>
      <w:r>
        <w:rPr>
          <w:noProof/>
        </w:rPr>
        <w:drawing>
          <wp:inline distT="0" distB="0" distL="0" distR="0" wp14:anchorId="59CA6772" wp14:editId="6D2B0F8A">
            <wp:extent cx="2189180" cy="2418150"/>
            <wp:effectExtent l="0" t="0" r="1905" b="1270"/>
            <wp:docPr id="198124633"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4633" name=""/>
                    <pic:cNvPicPr/>
                  </pic:nvPicPr>
                  <pic:blipFill>
                    <a:blip r:embed="rId136">
                      <a:extLst>
                        <a:ext uri="{28A0092B-C50C-407E-A947-70E740481C1C}">
                          <a14:useLocalDpi xmlns:a14="http://schemas.microsoft.com/office/drawing/2010/main" val="0"/>
                        </a:ext>
                      </a:extLst>
                    </a:blip>
                    <a:stretch>
                      <a:fillRect/>
                    </a:stretch>
                  </pic:blipFill>
                  <pic:spPr>
                    <a:xfrm>
                      <a:off x="0" y="0"/>
                      <a:ext cx="2189180" cy="2418150"/>
                    </a:xfrm>
                    <a:prstGeom prst="rect">
                      <a:avLst/>
                    </a:prstGeom>
                  </pic:spPr>
                </pic:pic>
              </a:graphicData>
            </a:graphic>
          </wp:inline>
        </w:drawing>
      </w:r>
    </w:p>
    <w:p w14:paraId="596EF57A" w14:textId="04521608" w:rsidR="00636276" w:rsidRDefault="00636276" w:rsidP="00636276">
      <w:pPr>
        <w:pStyle w:val="Beschriftung"/>
      </w:pPr>
      <w:r>
        <w:t xml:space="preserve">Figure </w:t>
      </w:r>
      <w:fldSimple w:instr=" SEQ Figure \* ARABIC ">
        <w:r>
          <w:rPr>
            <w:noProof/>
          </w:rPr>
          <w:t>128</w:t>
        </w:r>
      </w:fldSimple>
      <w:r>
        <w:t xml:space="preserve"> Class Context Diagram 'Validation Criterium'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9A15D6A" w14:textId="77777777" w:rsidTr="00636276">
        <w:tblPrEx>
          <w:tblCellMar>
            <w:bottom w:w="0" w:type="dxa"/>
          </w:tblCellMar>
        </w:tblPrEx>
        <w:tc>
          <w:tcPr>
            <w:tcW w:w="2268" w:type="dxa"/>
            <w:shd w:val="clear" w:color="auto" w:fill="FFFFFF"/>
          </w:tcPr>
          <w:p w14:paraId="3283CA20" w14:textId="65656BEF" w:rsidR="00636276" w:rsidRDefault="00636276" w:rsidP="00636276">
            <w:r w:rsidRPr="00636276">
              <w:rPr>
                <w:rStyle w:val="Fett"/>
              </w:rPr>
              <w:t>Delivered by</w:t>
            </w:r>
          </w:p>
        </w:tc>
        <w:tc>
          <w:tcPr>
            <w:tcW w:w="7369" w:type="dxa"/>
            <w:shd w:val="clear" w:color="auto" w:fill="FFFFFF"/>
          </w:tcPr>
          <w:p w14:paraId="3F2E4C3D" w14:textId="77777777" w:rsidR="00636276" w:rsidRDefault="00636276" w:rsidP="00636276">
            <w:hyperlink w:anchor="Activity2541" w:history="1">
              <w:r>
                <w:rPr>
                  <w:rStyle w:val="Hyperlink"/>
                </w:rPr>
                <w:t>Plan and prepare Simulation</w:t>
              </w:r>
            </w:hyperlink>
          </w:p>
          <w:p w14:paraId="04EE00CD" w14:textId="0C7AEF2F" w:rsidR="00636276" w:rsidRDefault="00636276" w:rsidP="00636276">
            <w:hyperlink w:anchor="Activity2542" w:history="1">
              <w:r>
                <w:rPr>
                  <w:rStyle w:val="Hyperlink"/>
                </w:rPr>
                <w:t>Prepare Testing</w:t>
              </w:r>
            </w:hyperlink>
          </w:p>
        </w:tc>
      </w:tr>
      <w:tr w:rsidR="00636276" w14:paraId="4686036D" w14:textId="77777777" w:rsidTr="00636276">
        <w:tblPrEx>
          <w:tblCellMar>
            <w:bottom w:w="0" w:type="dxa"/>
          </w:tblCellMar>
        </w:tblPrEx>
        <w:tc>
          <w:tcPr>
            <w:tcW w:w="2268" w:type="dxa"/>
            <w:shd w:val="clear" w:color="auto" w:fill="FFFFFF"/>
          </w:tcPr>
          <w:p w14:paraId="64606FE3" w14:textId="3246EE5F" w:rsidR="00636276" w:rsidRPr="00636276" w:rsidRDefault="00636276" w:rsidP="00636276">
            <w:pPr>
              <w:rPr>
                <w:rStyle w:val="Fett"/>
              </w:rPr>
            </w:pPr>
            <w:r w:rsidRPr="00636276">
              <w:rPr>
                <w:rStyle w:val="Fett"/>
              </w:rPr>
              <w:t>Delivered to</w:t>
            </w:r>
          </w:p>
        </w:tc>
        <w:tc>
          <w:tcPr>
            <w:tcW w:w="7369" w:type="dxa"/>
            <w:shd w:val="clear" w:color="auto" w:fill="FFFFFF"/>
          </w:tcPr>
          <w:p w14:paraId="04F5DADE" w14:textId="77777777" w:rsidR="00636276" w:rsidRDefault="00636276" w:rsidP="00636276">
            <w:hyperlink w:anchor="Activity6136" w:history="1">
              <w:r>
                <w:rPr>
                  <w:rStyle w:val="Hyperlink"/>
                </w:rPr>
                <w:t>Perform and document Simulation</w:t>
              </w:r>
            </w:hyperlink>
          </w:p>
          <w:p w14:paraId="62B14A8E" w14:textId="06F8A15F" w:rsidR="00636276" w:rsidRDefault="00636276" w:rsidP="00636276">
            <w:hyperlink w:anchor="Activity6138" w:history="1">
              <w:r>
                <w:rPr>
                  <w:rStyle w:val="Hyperlink"/>
                </w:rPr>
                <w:t>Perform and document Testing</w:t>
              </w:r>
            </w:hyperlink>
          </w:p>
        </w:tc>
      </w:tr>
    </w:tbl>
    <w:p w14:paraId="4810C445" w14:textId="28FEBE71"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D38718F" w14:textId="77777777" w:rsidTr="00636276">
        <w:tblPrEx>
          <w:tblCellMar>
            <w:bottom w:w="0" w:type="dxa"/>
          </w:tblCellMar>
        </w:tblPrEx>
        <w:tc>
          <w:tcPr>
            <w:tcW w:w="2268" w:type="dxa"/>
            <w:shd w:val="clear" w:color="auto" w:fill="FFFFFF"/>
          </w:tcPr>
          <w:p w14:paraId="697AE4B2" w14:textId="0AE441A5" w:rsidR="00636276" w:rsidRDefault="00636276" w:rsidP="00636276">
            <w:r>
              <w:t>Identifier</w:t>
            </w:r>
          </w:p>
        </w:tc>
        <w:tc>
          <w:tcPr>
            <w:tcW w:w="2268" w:type="dxa"/>
            <w:shd w:val="clear" w:color="auto" w:fill="FFFFFF"/>
          </w:tcPr>
          <w:p w14:paraId="2AA46691" w14:textId="3D812A4B" w:rsidR="00636276" w:rsidRDefault="00636276" w:rsidP="00636276">
            <w:hyperlink w:anchor="Deliverable16441" w:history="1">
              <w:r>
                <w:rPr>
                  <w:rStyle w:val="Hyperlink"/>
                </w:rPr>
                <w:t>xs:string</w:t>
              </w:r>
            </w:hyperlink>
          </w:p>
        </w:tc>
        <w:tc>
          <w:tcPr>
            <w:tcW w:w="5101" w:type="dxa"/>
            <w:shd w:val="clear" w:color="auto" w:fill="FFFFFF"/>
          </w:tcPr>
          <w:p w14:paraId="7FFFA3B6" w14:textId="69BDDB92" w:rsidR="00636276" w:rsidRDefault="00636276" w:rsidP="00636276">
            <w:r>
              <w:t>Unambiguous identifier of the element</w:t>
            </w:r>
          </w:p>
        </w:tc>
      </w:tr>
      <w:tr w:rsidR="00636276" w14:paraId="3225DB85" w14:textId="77777777" w:rsidTr="00636276">
        <w:tblPrEx>
          <w:tblCellMar>
            <w:bottom w:w="0" w:type="dxa"/>
          </w:tblCellMar>
        </w:tblPrEx>
        <w:tc>
          <w:tcPr>
            <w:tcW w:w="2268" w:type="dxa"/>
            <w:shd w:val="clear" w:color="auto" w:fill="FFFFFF"/>
          </w:tcPr>
          <w:p w14:paraId="07AD392A" w14:textId="61C1ABAC" w:rsidR="00636276" w:rsidRDefault="00636276" w:rsidP="00636276">
            <w:r>
              <w:t>Number</w:t>
            </w:r>
          </w:p>
        </w:tc>
        <w:tc>
          <w:tcPr>
            <w:tcW w:w="2268" w:type="dxa"/>
            <w:shd w:val="clear" w:color="auto" w:fill="FFFFFF"/>
          </w:tcPr>
          <w:p w14:paraId="1B76BEAD" w14:textId="13B2E269" w:rsidR="00636276" w:rsidRDefault="00636276" w:rsidP="00636276">
            <w:hyperlink w:anchor="Deliverable16441" w:history="1">
              <w:r>
                <w:rPr>
                  <w:rStyle w:val="Hyperlink"/>
                </w:rPr>
                <w:t>xs:string</w:t>
              </w:r>
            </w:hyperlink>
          </w:p>
        </w:tc>
        <w:tc>
          <w:tcPr>
            <w:tcW w:w="5101" w:type="dxa"/>
            <w:shd w:val="clear" w:color="auto" w:fill="FFFFFF"/>
          </w:tcPr>
          <w:p w14:paraId="357DB217" w14:textId="6F58AD69" w:rsidR="00636276" w:rsidRDefault="00636276" w:rsidP="00636276">
            <w:r>
              <w:t>Legible number or name of the element, i. e. part number</w:t>
            </w:r>
          </w:p>
        </w:tc>
      </w:tr>
      <w:tr w:rsidR="00636276" w14:paraId="3950174F" w14:textId="77777777" w:rsidTr="00636276">
        <w:tblPrEx>
          <w:tblCellMar>
            <w:bottom w:w="0" w:type="dxa"/>
          </w:tblCellMar>
        </w:tblPrEx>
        <w:tc>
          <w:tcPr>
            <w:tcW w:w="2268" w:type="dxa"/>
            <w:shd w:val="clear" w:color="auto" w:fill="FFFFFF"/>
          </w:tcPr>
          <w:p w14:paraId="4491A9CE" w14:textId="627E01C7" w:rsidR="00636276" w:rsidRDefault="00636276" w:rsidP="00636276">
            <w:r>
              <w:t>Title</w:t>
            </w:r>
          </w:p>
        </w:tc>
        <w:tc>
          <w:tcPr>
            <w:tcW w:w="2268" w:type="dxa"/>
            <w:shd w:val="clear" w:color="auto" w:fill="FFFFFF"/>
          </w:tcPr>
          <w:p w14:paraId="232C2DB6" w14:textId="197F7FB7" w:rsidR="00636276" w:rsidRDefault="00636276" w:rsidP="00636276">
            <w:hyperlink w:anchor="Deliverable16441" w:history="1">
              <w:r>
                <w:rPr>
                  <w:rStyle w:val="Hyperlink"/>
                </w:rPr>
                <w:t>xs:string</w:t>
              </w:r>
            </w:hyperlink>
          </w:p>
        </w:tc>
        <w:tc>
          <w:tcPr>
            <w:tcW w:w="5101" w:type="dxa"/>
            <w:shd w:val="clear" w:color="auto" w:fill="FFFFFF"/>
          </w:tcPr>
          <w:p w14:paraId="70E26BD7" w14:textId="0CB33238" w:rsidR="00636276" w:rsidRDefault="00636276" w:rsidP="00636276">
            <w:r>
              <w:t>Title of the element</w:t>
            </w:r>
          </w:p>
        </w:tc>
      </w:tr>
      <w:tr w:rsidR="00636276" w14:paraId="79D89E17" w14:textId="77777777" w:rsidTr="00636276">
        <w:tblPrEx>
          <w:tblCellMar>
            <w:bottom w:w="0" w:type="dxa"/>
          </w:tblCellMar>
        </w:tblPrEx>
        <w:tc>
          <w:tcPr>
            <w:tcW w:w="2268" w:type="dxa"/>
            <w:shd w:val="clear" w:color="auto" w:fill="FFFFFF"/>
          </w:tcPr>
          <w:p w14:paraId="3BCB7FA7" w14:textId="26AD3DB4" w:rsidR="00636276" w:rsidRDefault="00636276" w:rsidP="00636276">
            <w:r>
              <w:t>Description</w:t>
            </w:r>
          </w:p>
        </w:tc>
        <w:tc>
          <w:tcPr>
            <w:tcW w:w="2268" w:type="dxa"/>
            <w:shd w:val="clear" w:color="auto" w:fill="FFFFFF"/>
          </w:tcPr>
          <w:p w14:paraId="08ECF713" w14:textId="359A4FBA" w:rsidR="00636276" w:rsidRDefault="00636276" w:rsidP="00636276">
            <w:hyperlink w:anchor="Deliverable16441" w:history="1">
              <w:r>
                <w:rPr>
                  <w:rStyle w:val="Hyperlink"/>
                </w:rPr>
                <w:t>xs:string</w:t>
              </w:r>
            </w:hyperlink>
          </w:p>
        </w:tc>
        <w:tc>
          <w:tcPr>
            <w:tcW w:w="5101" w:type="dxa"/>
            <w:shd w:val="clear" w:color="auto" w:fill="FFFFFF"/>
          </w:tcPr>
          <w:p w14:paraId="05CF395F" w14:textId="3AFCFDBC" w:rsidR="00636276" w:rsidRDefault="00636276" w:rsidP="00636276">
            <w:r>
              <w:t>Description of the element</w:t>
            </w:r>
          </w:p>
        </w:tc>
      </w:tr>
      <w:tr w:rsidR="00636276" w14:paraId="14FCB791" w14:textId="77777777" w:rsidTr="00636276">
        <w:tblPrEx>
          <w:tblCellMar>
            <w:bottom w:w="0" w:type="dxa"/>
          </w:tblCellMar>
        </w:tblPrEx>
        <w:tc>
          <w:tcPr>
            <w:tcW w:w="2268" w:type="dxa"/>
            <w:shd w:val="clear" w:color="auto" w:fill="FFFFFF"/>
          </w:tcPr>
          <w:p w14:paraId="69E63A87" w14:textId="6BD67843" w:rsidR="00636276" w:rsidRDefault="00636276" w:rsidP="00636276">
            <w:r>
              <w:t>Type</w:t>
            </w:r>
          </w:p>
        </w:tc>
        <w:tc>
          <w:tcPr>
            <w:tcW w:w="2268" w:type="dxa"/>
            <w:shd w:val="clear" w:color="auto" w:fill="FFFFFF"/>
          </w:tcPr>
          <w:p w14:paraId="40603A97" w14:textId="2A6EFEEB" w:rsidR="00636276" w:rsidRDefault="00636276" w:rsidP="00636276">
            <w:hyperlink w:anchor="Deliverable16441" w:history="1">
              <w:r>
                <w:rPr>
                  <w:rStyle w:val="Hyperlink"/>
                </w:rPr>
                <w:t>xs:string</w:t>
              </w:r>
            </w:hyperlink>
          </w:p>
        </w:tc>
        <w:tc>
          <w:tcPr>
            <w:tcW w:w="5101" w:type="dxa"/>
            <w:shd w:val="clear" w:color="auto" w:fill="FFFFFF"/>
          </w:tcPr>
          <w:p w14:paraId="46B47BC3" w14:textId="36ECCE84" w:rsidR="00636276" w:rsidRDefault="00636276" w:rsidP="00636276">
            <w:r>
              <w:t>Type of an element</w:t>
            </w:r>
          </w:p>
        </w:tc>
      </w:tr>
    </w:tbl>
    <w:p w14:paraId="63534582" w14:textId="54C0F964"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34D9330" w14:textId="77777777" w:rsidTr="00636276">
        <w:tblPrEx>
          <w:tblCellMar>
            <w:bottom w:w="0" w:type="dxa"/>
          </w:tblCellMar>
        </w:tblPrEx>
        <w:tc>
          <w:tcPr>
            <w:tcW w:w="2268" w:type="dxa"/>
            <w:shd w:val="clear" w:color="auto" w:fill="FFFFFF"/>
          </w:tcPr>
          <w:p w14:paraId="68158B37" w14:textId="76C9D1DD" w:rsidR="00636276" w:rsidRDefault="00636276" w:rsidP="00636276">
            <w:r>
              <w:t>validates</w:t>
            </w:r>
          </w:p>
        </w:tc>
        <w:tc>
          <w:tcPr>
            <w:tcW w:w="2268" w:type="dxa"/>
            <w:shd w:val="clear" w:color="auto" w:fill="FFFFFF"/>
          </w:tcPr>
          <w:p w14:paraId="1D8A9F70" w14:textId="4BDF5CFB" w:rsidR="00636276" w:rsidRDefault="00636276" w:rsidP="00636276">
            <w:hyperlink w:anchor="Deliverable13394" w:history="1">
              <w:r>
                <w:rPr>
                  <w:rStyle w:val="Hyperlink"/>
                </w:rPr>
                <w:t>Requirement</w:t>
              </w:r>
            </w:hyperlink>
          </w:p>
        </w:tc>
        <w:tc>
          <w:tcPr>
            <w:tcW w:w="5101" w:type="dxa"/>
            <w:shd w:val="clear" w:color="auto" w:fill="FFFFFF"/>
          </w:tcPr>
          <w:p w14:paraId="6A135916" w14:textId="378500B3" w:rsidR="00636276" w:rsidRDefault="00636276" w:rsidP="00636276">
            <w:r>
              <w:t>Requirement validated by this validation criterium</w:t>
            </w:r>
          </w:p>
        </w:tc>
      </w:tr>
    </w:tbl>
    <w:p w14:paraId="162C398F" w14:textId="3DAD9888" w:rsidR="00636276" w:rsidRDefault="00636276" w:rsidP="00636276">
      <w:pPr>
        <w:pStyle w:val="berschrift4"/>
      </w:pPr>
      <w:bookmarkStart w:id="103" w:name="Deliverable13493"/>
      <w:r>
        <w:t>Validation Plan</w:t>
      </w:r>
      <w:bookmarkEnd w:id="103"/>
    </w:p>
    <w:p w14:paraId="27AADD36" w14:textId="39327ECD" w:rsidR="00636276" w:rsidRDefault="00636276" w:rsidP="00636276">
      <w:r>
        <w:t>A specific executable test that examines all aspects including inputs and outputs of a system and then provides a detailed description of the steps that should be taken, the results that should be achieved, and other elements that should be identified. Steps explained in a test case include all details even if they are assumed to be common knowledge. Test cases are used as a technical explanation and reference guide for systems.</w:t>
      </w:r>
    </w:p>
    <w:p w14:paraId="2024AAB0" w14:textId="39B4F615" w:rsidR="00636276" w:rsidRDefault="00636276" w:rsidP="00636276">
      <w:r>
        <w:t>https://intranet.prostep.org/display/PROJ/Glossary</w:t>
      </w:r>
    </w:p>
    <w:p w14:paraId="65D6DCA4" w14:textId="77777777" w:rsidR="00636276" w:rsidRDefault="00636276" w:rsidP="00636276">
      <w:pPr>
        <w:keepNext/>
      </w:pPr>
      <w:r>
        <w:rPr>
          <w:noProof/>
        </w:rPr>
        <w:lastRenderedPageBreak/>
        <w:drawing>
          <wp:inline distT="0" distB="0" distL="0" distR="0" wp14:anchorId="43E6A5BA" wp14:editId="34252642">
            <wp:extent cx="857370" cy="857370"/>
            <wp:effectExtent l="0" t="0" r="0" b="0"/>
            <wp:docPr id="1289847386"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47386"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00CE7C58" w14:textId="3E111D13" w:rsidR="00636276" w:rsidRDefault="00636276" w:rsidP="00636276">
      <w:pPr>
        <w:pStyle w:val="Beschriftung"/>
      </w:pPr>
      <w:r>
        <w:t xml:space="preserve">Figure </w:t>
      </w:r>
      <w:fldSimple w:instr=" SEQ Figure \* ARABIC ">
        <w:r>
          <w:rPr>
            <w:noProof/>
          </w:rPr>
          <w:t>129</w:t>
        </w:r>
      </w:fldSimple>
      <w:r>
        <w:t xml:space="preserve"> Icon</w:t>
      </w:r>
    </w:p>
    <w:p w14:paraId="04847CAF" w14:textId="77777777" w:rsidR="00636276" w:rsidRDefault="00636276" w:rsidP="00636276">
      <w:pPr>
        <w:keepNext/>
      </w:pPr>
      <w:r>
        <w:rPr>
          <w:noProof/>
        </w:rPr>
        <w:drawing>
          <wp:inline distT="0" distB="0" distL="0" distR="0" wp14:anchorId="7E872377" wp14:editId="0EC8646C">
            <wp:extent cx="2278534" cy="4529145"/>
            <wp:effectExtent l="0" t="0" r="7620" b="5080"/>
            <wp:docPr id="1475636668"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6668" name=""/>
                    <pic:cNvPicPr/>
                  </pic:nvPicPr>
                  <pic:blipFill>
                    <a:blip r:embed="rId137">
                      <a:extLst>
                        <a:ext uri="{28A0092B-C50C-407E-A947-70E740481C1C}">
                          <a14:useLocalDpi xmlns:a14="http://schemas.microsoft.com/office/drawing/2010/main" val="0"/>
                        </a:ext>
                      </a:extLst>
                    </a:blip>
                    <a:stretch>
                      <a:fillRect/>
                    </a:stretch>
                  </pic:blipFill>
                  <pic:spPr>
                    <a:xfrm>
                      <a:off x="0" y="0"/>
                      <a:ext cx="2278534" cy="4529145"/>
                    </a:xfrm>
                    <a:prstGeom prst="rect">
                      <a:avLst/>
                    </a:prstGeom>
                  </pic:spPr>
                </pic:pic>
              </a:graphicData>
            </a:graphic>
          </wp:inline>
        </w:drawing>
      </w:r>
    </w:p>
    <w:p w14:paraId="0C6F0A8A" w14:textId="15D9A811" w:rsidR="00636276" w:rsidRDefault="00636276" w:rsidP="00636276">
      <w:pPr>
        <w:pStyle w:val="Beschriftung"/>
      </w:pPr>
      <w:r>
        <w:t xml:space="preserve">Figure </w:t>
      </w:r>
      <w:fldSimple w:instr=" SEQ Figure \* ARABIC ">
        <w:r>
          <w:rPr>
            <w:noProof/>
          </w:rPr>
          <w:t>130</w:t>
        </w:r>
      </w:fldSimple>
      <w:r>
        <w:t xml:space="preserve"> Class Context Diagram 'Validation Plan'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C165A4F" w14:textId="77777777" w:rsidTr="00636276">
        <w:tblPrEx>
          <w:tblCellMar>
            <w:bottom w:w="0" w:type="dxa"/>
          </w:tblCellMar>
        </w:tblPrEx>
        <w:tc>
          <w:tcPr>
            <w:tcW w:w="2268" w:type="dxa"/>
            <w:shd w:val="clear" w:color="auto" w:fill="FFFFFF"/>
          </w:tcPr>
          <w:p w14:paraId="1A7C4FBE" w14:textId="5B9F8A0F" w:rsidR="00636276" w:rsidRDefault="00636276" w:rsidP="00636276">
            <w:r w:rsidRPr="00636276">
              <w:rPr>
                <w:rStyle w:val="Fett"/>
              </w:rPr>
              <w:t>Delivered by</w:t>
            </w:r>
          </w:p>
        </w:tc>
        <w:tc>
          <w:tcPr>
            <w:tcW w:w="7369" w:type="dxa"/>
            <w:shd w:val="clear" w:color="auto" w:fill="FFFFFF"/>
          </w:tcPr>
          <w:p w14:paraId="378CD2C4" w14:textId="77777777" w:rsidR="00636276" w:rsidRDefault="00636276" w:rsidP="00636276">
            <w:hyperlink w:anchor="Activity2541" w:history="1">
              <w:r>
                <w:rPr>
                  <w:rStyle w:val="Hyperlink"/>
                </w:rPr>
                <w:t>Plan and prepare Simulation</w:t>
              </w:r>
            </w:hyperlink>
          </w:p>
          <w:p w14:paraId="2E0BF72E" w14:textId="13BB7BCD" w:rsidR="00636276" w:rsidRDefault="00636276" w:rsidP="00636276">
            <w:hyperlink w:anchor="Activity2542" w:history="1">
              <w:r>
                <w:rPr>
                  <w:rStyle w:val="Hyperlink"/>
                </w:rPr>
                <w:t>Prepare Testing</w:t>
              </w:r>
            </w:hyperlink>
          </w:p>
        </w:tc>
      </w:tr>
      <w:tr w:rsidR="00636276" w14:paraId="4985D55F" w14:textId="77777777" w:rsidTr="00636276">
        <w:tblPrEx>
          <w:tblCellMar>
            <w:bottom w:w="0" w:type="dxa"/>
          </w:tblCellMar>
        </w:tblPrEx>
        <w:tc>
          <w:tcPr>
            <w:tcW w:w="2268" w:type="dxa"/>
            <w:shd w:val="clear" w:color="auto" w:fill="FFFFFF"/>
          </w:tcPr>
          <w:p w14:paraId="57B12978" w14:textId="752C682E" w:rsidR="00636276" w:rsidRPr="00636276" w:rsidRDefault="00636276" w:rsidP="00636276">
            <w:pPr>
              <w:rPr>
                <w:rStyle w:val="Fett"/>
              </w:rPr>
            </w:pPr>
            <w:r w:rsidRPr="00636276">
              <w:rPr>
                <w:rStyle w:val="Fett"/>
              </w:rPr>
              <w:t>Delivered to</w:t>
            </w:r>
          </w:p>
        </w:tc>
        <w:tc>
          <w:tcPr>
            <w:tcW w:w="7369" w:type="dxa"/>
            <w:shd w:val="clear" w:color="auto" w:fill="FFFFFF"/>
          </w:tcPr>
          <w:p w14:paraId="13F5B831" w14:textId="77777777" w:rsidR="00636276" w:rsidRDefault="00636276" w:rsidP="00636276">
            <w:hyperlink w:anchor="Activity6136" w:history="1">
              <w:r>
                <w:rPr>
                  <w:rStyle w:val="Hyperlink"/>
                </w:rPr>
                <w:t>Perform and document Simulation</w:t>
              </w:r>
            </w:hyperlink>
          </w:p>
          <w:p w14:paraId="4290D69B" w14:textId="23833A00" w:rsidR="00636276" w:rsidRDefault="00636276" w:rsidP="00636276">
            <w:hyperlink w:anchor="Activity6138" w:history="1">
              <w:r>
                <w:rPr>
                  <w:rStyle w:val="Hyperlink"/>
                </w:rPr>
                <w:t>Perform and document Testing</w:t>
              </w:r>
            </w:hyperlink>
          </w:p>
        </w:tc>
      </w:tr>
    </w:tbl>
    <w:p w14:paraId="408D3E82" w14:textId="2F9F5B32"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7725DD5" w14:textId="77777777" w:rsidTr="00636276">
        <w:tblPrEx>
          <w:tblCellMar>
            <w:bottom w:w="0" w:type="dxa"/>
          </w:tblCellMar>
        </w:tblPrEx>
        <w:tc>
          <w:tcPr>
            <w:tcW w:w="2268" w:type="dxa"/>
            <w:shd w:val="clear" w:color="auto" w:fill="FFFFFF"/>
          </w:tcPr>
          <w:p w14:paraId="737FA237" w14:textId="7E7D839B" w:rsidR="00636276" w:rsidRDefault="00636276" w:rsidP="00636276">
            <w:r>
              <w:t>Identifier</w:t>
            </w:r>
          </w:p>
        </w:tc>
        <w:tc>
          <w:tcPr>
            <w:tcW w:w="2268" w:type="dxa"/>
            <w:shd w:val="clear" w:color="auto" w:fill="FFFFFF"/>
          </w:tcPr>
          <w:p w14:paraId="027F11E5" w14:textId="6DDDCC9E" w:rsidR="00636276" w:rsidRDefault="00636276" w:rsidP="00636276">
            <w:hyperlink w:anchor="Deliverable16441" w:history="1">
              <w:r>
                <w:rPr>
                  <w:rStyle w:val="Hyperlink"/>
                </w:rPr>
                <w:t>xs:string</w:t>
              </w:r>
            </w:hyperlink>
          </w:p>
        </w:tc>
        <w:tc>
          <w:tcPr>
            <w:tcW w:w="5101" w:type="dxa"/>
            <w:shd w:val="clear" w:color="auto" w:fill="FFFFFF"/>
          </w:tcPr>
          <w:p w14:paraId="5FDE1FAF" w14:textId="228BA3A1" w:rsidR="00636276" w:rsidRDefault="00636276" w:rsidP="00636276">
            <w:r>
              <w:t>Unambiguous identifier of the element</w:t>
            </w:r>
          </w:p>
        </w:tc>
      </w:tr>
      <w:tr w:rsidR="00636276" w14:paraId="03249395" w14:textId="77777777" w:rsidTr="00636276">
        <w:tblPrEx>
          <w:tblCellMar>
            <w:bottom w:w="0" w:type="dxa"/>
          </w:tblCellMar>
        </w:tblPrEx>
        <w:tc>
          <w:tcPr>
            <w:tcW w:w="2268" w:type="dxa"/>
            <w:shd w:val="clear" w:color="auto" w:fill="FFFFFF"/>
          </w:tcPr>
          <w:p w14:paraId="49F4EA89" w14:textId="7B48D601" w:rsidR="00636276" w:rsidRDefault="00636276" w:rsidP="00636276">
            <w:r>
              <w:t>Number</w:t>
            </w:r>
          </w:p>
        </w:tc>
        <w:tc>
          <w:tcPr>
            <w:tcW w:w="2268" w:type="dxa"/>
            <w:shd w:val="clear" w:color="auto" w:fill="FFFFFF"/>
          </w:tcPr>
          <w:p w14:paraId="53D66841" w14:textId="2FD608B8" w:rsidR="00636276" w:rsidRDefault="00636276" w:rsidP="00636276">
            <w:hyperlink w:anchor="Deliverable16441" w:history="1">
              <w:r>
                <w:rPr>
                  <w:rStyle w:val="Hyperlink"/>
                </w:rPr>
                <w:t>xs:string</w:t>
              </w:r>
            </w:hyperlink>
          </w:p>
        </w:tc>
        <w:tc>
          <w:tcPr>
            <w:tcW w:w="5101" w:type="dxa"/>
            <w:shd w:val="clear" w:color="auto" w:fill="FFFFFF"/>
          </w:tcPr>
          <w:p w14:paraId="636A6153" w14:textId="3CBD66C4" w:rsidR="00636276" w:rsidRDefault="00636276" w:rsidP="00636276">
            <w:r>
              <w:t>Legible number or name of the element, i. e. part number</w:t>
            </w:r>
          </w:p>
        </w:tc>
      </w:tr>
      <w:tr w:rsidR="00636276" w14:paraId="3B35F235" w14:textId="77777777" w:rsidTr="00636276">
        <w:tblPrEx>
          <w:tblCellMar>
            <w:bottom w:w="0" w:type="dxa"/>
          </w:tblCellMar>
        </w:tblPrEx>
        <w:tc>
          <w:tcPr>
            <w:tcW w:w="2268" w:type="dxa"/>
            <w:shd w:val="clear" w:color="auto" w:fill="FFFFFF"/>
          </w:tcPr>
          <w:p w14:paraId="406043CB" w14:textId="76EB27F5" w:rsidR="00636276" w:rsidRDefault="00636276" w:rsidP="00636276">
            <w:r>
              <w:t>Title</w:t>
            </w:r>
          </w:p>
        </w:tc>
        <w:tc>
          <w:tcPr>
            <w:tcW w:w="2268" w:type="dxa"/>
            <w:shd w:val="clear" w:color="auto" w:fill="FFFFFF"/>
          </w:tcPr>
          <w:p w14:paraId="4815934B" w14:textId="7CA39186" w:rsidR="00636276" w:rsidRDefault="00636276" w:rsidP="00636276">
            <w:hyperlink w:anchor="Deliverable16441" w:history="1">
              <w:r>
                <w:rPr>
                  <w:rStyle w:val="Hyperlink"/>
                </w:rPr>
                <w:t>xs:string</w:t>
              </w:r>
            </w:hyperlink>
          </w:p>
        </w:tc>
        <w:tc>
          <w:tcPr>
            <w:tcW w:w="5101" w:type="dxa"/>
            <w:shd w:val="clear" w:color="auto" w:fill="FFFFFF"/>
          </w:tcPr>
          <w:p w14:paraId="7EC08832" w14:textId="57E4826E" w:rsidR="00636276" w:rsidRDefault="00636276" w:rsidP="00636276">
            <w:r>
              <w:t>Title of the element</w:t>
            </w:r>
          </w:p>
        </w:tc>
      </w:tr>
      <w:tr w:rsidR="00636276" w14:paraId="71001ED8" w14:textId="77777777" w:rsidTr="00636276">
        <w:tblPrEx>
          <w:tblCellMar>
            <w:bottom w:w="0" w:type="dxa"/>
          </w:tblCellMar>
        </w:tblPrEx>
        <w:tc>
          <w:tcPr>
            <w:tcW w:w="2268" w:type="dxa"/>
            <w:shd w:val="clear" w:color="auto" w:fill="FFFFFF"/>
          </w:tcPr>
          <w:p w14:paraId="50CAC43F" w14:textId="2C1D7717" w:rsidR="00636276" w:rsidRDefault="00636276" w:rsidP="00636276">
            <w:r>
              <w:t>Description</w:t>
            </w:r>
          </w:p>
        </w:tc>
        <w:tc>
          <w:tcPr>
            <w:tcW w:w="2268" w:type="dxa"/>
            <w:shd w:val="clear" w:color="auto" w:fill="FFFFFF"/>
          </w:tcPr>
          <w:p w14:paraId="0DD79356" w14:textId="4DC1CE26" w:rsidR="00636276" w:rsidRDefault="00636276" w:rsidP="00636276">
            <w:hyperlink w:anchor="Deliverable16441" w:history="1">
              <w:r>
                <w:rPr>
                  <w:rStyle w:val="Hyperlink"/>
                </w:rPr>
                <w:t>xs:string</w:t>
              </w:r>
            </w:hyperlink>
          </w:p>
        </w:tc>
        <w:tc>
          <w:tcPr>
            <w:tcW w:w="5101" w:type="dxa"/>
            <w:shd w:val="clear" w:color="auto" w:fill="FFFFFF"/>
          </w:tcPr>
          <w:p w14:paraId="223BF3AE" w14:textId="7FC75114" w:rsidR="00636276" w:rsidRDefault="00636276" w:rsidP="00636276">
            <w:r>
              <w:t>Description of the element</w:t>
            </w:r>
          </w:p>
        </w:tc>
      </w:tr>
      <w:tr w:rsidR="00636276" w14:paraId="68013326" w14:textId="77777777" w:rsidTr="00636276">
        <w:tblPrEx>
          <w:tblCellMar>
            <w:bottom w:w="0" w:type="dxa"/>
          </w:tblCellMar>
        </w:tblPrEx>
        <w:tc>
          <w:tcPr>
            <w:tcW w:w="2268" w:type="dxa"/>
            <w:shd w:val="clear" w:color="auto" w:fill="FFFFFF"/>
          </w:tcPr>
          <w:p w14:paraId="4B790C23" w14:textId="450B47F9" w:rsidR="00636276" w:rsidRDefault="00636276" w:rsidP="00636276">
            <w:r>
              <w:t>Type</w:t>
            </w:r>
          </w:p>
        </w:tc>
        <w:tc>
          <w:tcPr>
            <w:tcW w:w="2268" w:type="dxa"/>
            <w:shd w:val="clear" w:color="auto" w:fill="FFFFFF"/>
          </w:tcPr>
          <w:p w14:paraId="7DD3797F" w14:textId="6788432A" w:rsidR="00636276" w:rsidRDefault="00636276" w:rsidP="00636276">
            <w:hyperlink w:anchor="Deliverable16441" w:history="1">
              <w:r>
                <w:rPr>
                  <w:rStyle w:val="Hyperlink"/>
                </w:rPr>
                <w:t>xs:string</w:t>
              </w:r>
            </w:hyperlink>
          </w:p>
        </w:tc>
        <w:tc>
          <w:tcPr>
            <w:tcW w:w="5101" w:type="dxa"/>
            <w:shd w:val="clear" w:color="auto" w:fill="FFFFFF"/>
          </w:tcPr>
          <w:p w14:paraId="34E8F4B9" w14:textId="1D14A109" w:rsidR="00636276" w:rsidRDefault="00636276" w:rsidP="00636276">
            <w:r>
              <w:t>Type of an element</w:t>
            </w:r>
          </w:p>
        </w:tc>
      </w:tr>
    </w:tbl>
    <w:p w14:paraId="48F73A67" w14:textId="4DCF13DF"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15B162F" w14:textId="77777777" w:rsidTr="00636276">
        <w:tblPrEx>
          <w:tblCellMar>
            <w:bottom w:w="0" w:type="dxa"/>
          </w:tblCellMar>
        </w:tblPrEx>
        <w:tc>
          <w:tcPr>
            <w:tcW w:w="2268" w:type="dxa"/>
            <w:shd w:val="clear" w:color="auto" w:fill="FFFFFF"/>
          </w:tcPr>
          <w:p w14:paraId="3EF1C223" w14:textId="33CAAA64" w:rsidR="00636276" w:rsidRDefault="00636276" w:rsidP="00636276">
            <w:hyperlink w:anchor="Deliverable13490" w:history="1">
              <w:r>
                <w:rPr>
                  <w:rStyle w:val="Hyperlink"/>
                </w:rPr>
                <w:t>Validation Run</w:t>
              </w:r>
            </w:hyperlink>
          </w:p>
        </w:tc>
        <w:tc>
          <w:tcPr>
            <w:tcW w:w="2268" w:type="dxa"/>
            <w:shd w:val="clear" w:color="auto" w:fill="FFFFFF"/>
          </w:tcPr>
          <w:p w14:paraId="5BB17CC0" w14:textId="45F45413" w:rsidR="00636276" w:rsidRDefault="00636276" w:rsidP="00636276">
            <w:r>
              <w:t>executes</w:t>
            </w:r>
          </w:p>
        </w:tc>
        <w:tc>
          <w:tcPr>
            <w:tcW w:w="5101" w:type="dxa"/>
            <w:shd w:val="clear" w:color="auto" w:fill="FFFFFF"/>
          </w:tcPr>
          <w:p w14:paraId="430BA8E4" w14:textId="450F20C6" w:rsidR="00636276" w:rsidRDefault="00636276" w:rsidP="00636276">
            <w:r>
              <w:t>Validation plan executed by the validation run</w:t>
            </w:r>
          </w:p>
        </w:tc>
      </w:tr>
    </w:tbl>
    <w:p w14:paraId="2CBDA7A7" w14:textId="6B1BC1BF" w:rsidR="00636276" w:rsidRDefault="00636276" w:rsidP="00636276">
      <w:pPr>
        <w:pStyle w:val="berschrift4"/>
        <w:numPr>
          <w:ilvl w:val="3"/>
          <w:numId w:val="44"/>
        </w:numPr>
      </w:pPr>
      <w:bookmarkStart w:id="104" w:name="Deliverable13491"/>
      <w:r>
        <w:t>Validation Boundary Condition</w:t>
      </w:r>
      <w:bookmarkEnd w:id="104"/>
    </w:p>
    <w:p w14:paraId="3BC25061" w14:textId="28926897" w:rsidR="00636276" w:rsidRDefault="00636276" w:rsidP="00636276">
      <w:r>
        <w:t>Validation boundary condition, i. e. force, pressure, temperature or time.</w:t>
      </w:r>
    </w:p>
    <w:p w14:paraId="41F1CAA4" w14:textId="77777777" w:rsidR="00636276" w:rsidRDefault="00636276" w:rsidP="00636276">
      <w:pPr>
        <w:keepNext/>
      </w:pPr>
      <w:r>
        <w:rPr>
          <w:noProof/>
        </w:rPr>
        <w:drawing>
          <wp:inline distT="0" distB="0" distL="0" distR="0" wp14:anchorId="01664A2E" wp14:editId="2D83CB90">
            <wp:extent cx="857370" cy="857370"/>
            <wp:effectExtent l="0" t="0" r="0" b="0"/>
            <wp:docPr id="1391034209"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4209"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859A41B" w14:textId="451DA6CD" w:rsidR="00636276" w:rsidRDefault="00636276" w:rsidP="00636276">
      <w:pPr>
        <w:pStyle w:val="Beschriftung"/>
      </w:pPr>
      <w:r>
        <w:t xml:space="preserve">Figure </w:t>
      </w:r>
      <w:fldSimple w:instr=" SEQ Figure \* ARABIC ">
        <w:r>
          <w:rPr>
            <w:noProof/>
          </w:rPr>
          <w:t>131</w:t>
        </w:r>
      </w:fldSimple>
      <w:r>
        <w:t xml:space="preserve"> Icon</w:t>
      </w:r>
    </w:p>
    <w:p w14:paraId="3F9E205E" w14:textId="77777777" w:rsidR="00636276" w:rsidRDefault="00636276" w:rsidP="00636276">
      <w:pPr>
        <w:keepNext/>
      </w:pPr>
      <w:r>
        <w:rPr>
          <w:noProof/>
        </w:rPr>
        <w:drawing>
          <wp:inline distT="0" distB="0" distL="0" distR="0" wp14:anchorId="0AD775DE" wp14:editId="4788EEF1">
            <wp:extent cx="2189180" cy="1898778"/>
            <wp:effectExtent l="0" t="0" r="1905" b="6350"/>
            <wp:docPr id="798997591"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7591" name=""/>
                    <pic:cNvPicPr/>
                  </pic:nvPicPr>
                  <pic:blipFill>
                    <a:blip r:embed="rId139">
                      <a:extLst>
                        <a:ext uri="{28A0092B-C50C-407E-A947-70E740481C1C}">
                          <a14:useLocalDpi xmlns:a14="http://schemas.microsoft.com/office/drawing/2010/main" val="0"/>
                        </a:ext>
                      </a:extLst>
                    </a:blip>
                    <a:stretch>
                      <a:fillRect/>
                    </a:stretch>
                  </pic:blipFill>
                  <pic:spPr>
                    <a:xfrm>
                      <a:off x="0" y="0"/>
                      <a:ext cx="2189180" cy="1898778"/>
                    </a:xfrm>
                    <a:prstGeom prst="rect">
                      <a:avLst/>
                    </a:prstGeom>
                  </pic:spPr>
                </pic:pic>
              </a:graphicData>
            </a:graphic>
          </wp:inline>
        </w:drawing>
      </w:r>
    </w:p>
    <w:p w14:paraId="668BB9A3" w14:textId="15361869" w:rsidR="00636276" w:rsidRDefault="00636276" w:rsidP="00636276">
      <w:pPr>
        <w:pStyle w:val="Beschriftung"/>
      </w:pPr>
      <w:r>
        <w:t xml:space="preserve">Figure </w:t>
      </w:r>
      <w:fldSimple w:instr=" SEQ Figure \* ARABIC ">
        <w:r>
          <w:rPr>
            <w:noProof/>
          </w:rPr>
          <w:t>132</w:t>
        </w:r>
      </w:fldSimple>
      <w:r>
        <w:t xml:space="preserve"> Class Context Diagram 'Validation Boundary Condition'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F31F8C8" w14:textId="77777777" w:rsidTr="00636276">
        <w:tblPrEx>
          <w:tblCellMar>
            <w:bottom w:w="0" w:type="dxa"/>
          </w:tblCellMar>
        </w:tblPrEx>
        <w:tc>
          <w:tcPr>
            <w:tcW w:w="2268" w:type="dxa"/>
            <w:shd w:val="clear" w:color="auto" w:fill="FFFFFF"/>
          </w:tcPr>
          <w:p w14:paraId="65163492" w14:textId="0C6D4630" w:rsidR="00636276" w:rsidRDefault="00636276" w:rsidP="00636276">
            <w:r w:rsidRPr="00636276">
              <w:rPr>
                <w:rStyle w:val="Fett"/>
              </w:rPr>
              <w:t>Delivered by</w:t>
            </w:r>
          </w:p>
        </w:tc>
        <w:tc>
          <w:tcPr>
            <w:tcW w:w="7369" w:type="dxa"/>
            <w:shd w:val="clear" w:color="auto" w:fill="FFFFFF"/>
          </w:tcPr>
          <w:p w14:paraId="5BBADD39" w14:textId="77777777" w:rsidR="00636276" w:rsidRDefault="00636276" w:rsidP="00636276">
            <w:hyperlink w:anchor="Activity2541" w:history="1">
              <w:r>
                <w:rPr>
                  <w:rStyle w:val="Hyperlink"/>
                </w:rPr>
                <w:t>Plan and prepare Simulation</w:t>
              </w:r>
            </w:hyperlink>
          </w:p>
          <w:p w14:paraId="1FEBABFE" w14:textId="2C9D9611" w:rsidR="00636276" w:rsidRDefault="00636276" w:rsidP="00636276">
            <w:hyperlink w:anchor="Activity2542" w:history="1">
              <w:r>
                <w:rPr>
                  <w:rStyle w:val="Hyperlink"/>
                </w:rPr>
                <w:t>Prepare Testing</w:t>
              </w:r>
            </w:hyperlink>
          </w:p>
        </w:tc>
      </w:tr>
      <w:tr w:rsidR="00636276" w14:paraId="48716C99" w14:textId="77777777" w:rsidTr="00636276">
        <w:tblPrEx>
          <w:tblCellMar>
            <w:bottom w:w="0" w:type="dxa"/>
          </w:tblCellMar>
        </w:tblPrEx>
        <w:tc>
          <w:tcPr>
            <w:tcW w:w="2268" w:type="dxa"/>
            <w:shd w:val="clear" w:color="auto" w:fill="FFFFFF"/>
          </w:tcPr>
          <w:p w14:paraId="3FAE5EF8" w14:textId="46B86C7B" w:rsidR="00636276" w:rsidRPr="00636276" w:rsidRDefault="00636276" w:rsidP="00636276">
            <w:pPr>
              <w:rPr>
                <w:rStyle w:val="Fett"/>
              </w:rPr>
            </w:pPr>
            <w:r w:rsidRPr="00636276">
              <w:rPr>
                <w:rStyle w:val="Fett"/>
              </w:rPr>
              <w:t>Delivered to</w:t>
            </w:r>
          </w:p>
        </w:tc>
        <w:tc>
          <w:tcPr>
            <w:tcW w:w="7369" w:type="dxa"/>
            <w:shd w:val="clear" w:color="auto" w:fill="FFFFFF"/>
          </w:tcPr>
          <w:p w14:paraId="06D16418" w14:textId="77777777" w:rsidR="00636276" w:rsidRDefault="00636276" w:rsidP="00636276">
            <w:hyperlink w:anchor="Activity6136" w:history="1">
              <w:r>
                <w:rPr>
                  <w:rStyle w:val="Hyperlink"/>
                </w:rPr>
                <w:t>Perform and document Simulation</w:t>
              </w:r>
            </w:hyperlink>
          </w:p>
          <w:p w14:paraId="1F7E3985" w14:textId="067DF4F1" w:rsidR="00636276" w:rsidRDefault="00636276" w:rsidP="00636276">
            <w:hyperlink w:anchor="Activity6138" w:history="1">
              <w:r>
                <w:rPr>
                  <w:rStyle w:val="Hyperlink"/>
                </w:rPr>
                <w:t>Perform and document Testing</w:t>
              </w:r>
            </w:hyperlink>
          </w:p>
        </w:tc>
      </w:tr>
    </w:tbl>
    <w:p w14:paraId="058FCAC4" w14:textId="2D3FFD9B"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8AB0B33" w14:textId="77777777" w:rsidTr="00636276">
        <w:tblPrEx>
          <w:tblCellMar>
            <w:bottom w:w="0" w:type="dxa"/>
          </w:tblCellMar>
        </w:tblPrEx>
        <w:tc>
          <w:tcPr>
            <w:tcW w:w="2268" w:type="dxa"/>
            <w:shd w:val="clear" w:color="auto" w:fill="FFFFFF"/>
          </w:tcPr>
          <w:p w14:paraId="773DAEF5" w14:textId="685B3B4B" w:rsidR="00636276" w:rsidRDefault="00636276" w:rsidP="00636276">
            <w:r>
              <w:t>Identifier</w:t>
            </w:r>
          </w:p>
        </w:tc>
        <w:tc>
          <w:tcPr>
            <w:tcW w:w="2268" w:type="dxa"/>
            <w:shd w:val="clear" w:color="auto" w:fill="FFFFFF"/>
          </w:tcPr>
          <w:p w14:paraId="146DEB43" w14:textId="12C7D58E" w:rsidR="00636276" w:rsidRDefault="00636276" w:rsidP="00636276">
            <w:hyperlink w:anchor="Deliverable16441" w:history="1">
              <w:r>
                <w:rPr>
                  <w:rStyle w:val="Hyperlink"/>
                </w:rPr>
                <w:t>xs:string</w:t>
              </w:r>
            </w:hyperlink>
          </w:p>
        </w:tc>
        <w:tc>
          <w:tcPr>
            <w:tcW w:w="5101" w:type="dxa"/>
            <w:shd w:val="clear" w:color="auto" w:fill="FFFFFF"/>
          </w:tcPr>
          <w:p w14:paraId="57E71F5D" w14:textId="73C390FD" w:rsidR="00636276" w:rsidRDefault="00636276" w:rsidP="00636276">
            <w:r>
              <w:t>Unambiguous identifier of the element</w:t>
            </w:r>
          </w:p>
        </w:tc>
      </w:tr>
      <w:tr w:rsidR="00636276" w14:paraId="68B70D3C" w14:textId="77777777" w:rsidTr="00636276">
        <w:tblPrEx>
          <w:tblCellMar>
            <w:bottom w:w="0" w:type="dxa"/>
          </w:tblCellMar>
        </w:tblPrEx>
        <w:tc>
          <w:tcPr>
            <w:tcW w:w="2268" w:type="dxa"/>
            <w:shd w:val="clear" w:color="auto" w:fill="FFFFFF"/>
          </w:tcPr>
          <w:p w14:paraId="06FB16F4" w14:textId="6DE9E428" w:rsidR="00636276" w:rsidRDefault="00636276" w:rsidP="00636276">
            <w:r>
              <w:t>Number</w:t>
            </w:r>
          </w:p>
        </w:tc>
        <w:tc>
          <w:tcPr>
            <w:tcW w:w="2268" w:type="dxa"/>
            <w:shd w:val="clear" w:color="auto" w:fill="FFFFFF"/>
          </w:tcPr>
          <w:p w14:paraId="69AC561F" w14:textId="24E8D9EE" w:rsidR="00636276" w:rsidRDefault="00636276" w:rsidP="00636276">
            <w:hyperlink w:anchor="Deliverable16441" w:history="1">
              <w:r>
                <w:rPr>
                  <w:rStyle w:val="Hyperlink"/>
                </w:rPr>
                <w:t>xs:string</w:t>
              </w:r>
            </w:hyperlink>
          </w:p>
        </w:tc>
        <w:tc>
          <w:tcPr>
            <w:tcW w:w="5101" w:type="dxa"/>
            <w:shd w:val="clear" w:color="auto" w:fill="FFFFFF"/>
          </w:tcPr>
          <w:p w14:paraId="1370C80B" w14:textId="394A0F3F" w:rsidR="00636276" w:rsidRDefault="00636276" w:rsidP="00636276">
            <w:r>
              <w:t>Legible number or name of the element, i. e. part number</w:t>
            </w:r>
          </w:p>
        </w:tc>
      </w:tr>
      <w:tr w:rsidR="00636276" w14:paraId="23ACB2A7" w14:textId="77777777" w:rsidTr="00636276">
        <w:tblPrEx>
          <w:tblCellMar>
            <w:bottom w:w="0" w:type="dxa"/>
          </w:tblCellMar>
        </w:tblPrEx>
        <w:tc>
          <w:tcPr>
            <w:tcW w:w="2268" w:type="dxa"/>
            <w:shd w:val="clear" w:color="auto" w:fill="FFFFFF"/>
          </w:tcPr>
          <w:p w14:paraId="4AC1844A" w14:textId="3CBD37D5" w:rsidR="00636276" w:rsidRDefault="00636276" w:rsidP="00636276">
            <w:r>
              <w:t>Title</w:t>
            </w:r>
          </w:p>
        </w:tc>
        <w:tc>
          <w:tcPr>
            <w:tcW w:w="2268" w:type="dxa"/>
            <w:shd w:val="clear" w:color="auto" w:fill="FFFFFF"/>
          </w:tcPr>
          <w:p w14:paraId="7CFCDCED" w14:textId="3DF2F14D" w:rsidR="00636276" w:rsidRDefault="00636276" w:rsidP="00636276">
            <w:hyperlink w:anchor="Deliverable16441" w:history="1">
              <w:r>
                <w:rPr>
                  <w:rStyle w:val="Hyperlink"/>
                </w:rPr>
                <w:t>xs:string</w:t>
              </w:r>
            </w:hyperlink>
          </w:p>
        </w:tc>
        <w:tc>
          <w:tcPr>
            <w:tcW w:w="5101" w:type="dxa"/>
            <w:shd w:val="clear" w:color="auto" w:fill="FFFFFF"/>
          </w:tcPr>
          <w:p w14:paraId="0BB46C55" w14:textId="343A3C9D" w:rsidR="00636276" w:rsidRDefault="00636276" w:rsidP="00636276">
            <w:r>
              <w:t>Title of the element</w:t>
            </w:r>
          </w:p>
        </w:tc>
      </w:tr>
      <w:tr w:rsidR="00636276" w14:paraId="6AD314F6" w14:textId="77777777" w:rsidTr="00636276">
        <w:tblPrEx>
          <w:tblCellMar>
            <w:bottom w:w="0" w:type="dxa"/>
          </w:tblCellMar>
        </w:tblPrEx>
        <w:tc>
          <w:tcPr>
            <w:tcW w:w="2268" w:type="dxa"/>
            <w:shd w:val="clear" w:color="auto" w:fill="FFFFFF"/>
          </w:tcPr>
          <w:p w14:paraId="20ED0715" w14:textId="1E31F2C9" w:rsidR="00636276" w:rsidRDefault="00636276" w:rsidP="00636276">
            <w:r>
              <w:t>Description</w:t>
            </w:r>
          </w:p>
        </w:tc>
        <w:tc>
          <w:tcPr>
            <w:tcW w:w="2268" w:type="dxa"/>
            <w:shd w:val="clear" w:color="auto" w:fill="FFFFFF"/>
          </w:tcPr>
          <w:p w14:paraId="40358513" w14:textId="2C60BBA9" w:rsidR="00636276" w:rsidRDefault="00636276" w:rsidP="00636276">
            <w:hyperlink w:anchor="Deliverable16441" w:history="1">
              <w:r>
                <w:rPr>
                  <w:rStyle w:val="Hyperlink"/>
                </w:rPr>
                <w:t>xs:string</w:t>
              </w:r>
            </w:hyperlink>
          </w:p>
        </w:tc>
        <w:tc>
          <w:tcPr>
            <w:tcW w:w="5101" w:type="dxa"/>
            <w:shd w:val="clear" w:color="auto" w:fill="FFFFFF"/>
          </w:tcPr>
          <w:p w14:paraId="603EF893" w14:textId="52193DFD" w:rsidR="00636276" w:rsidRDefault="00636276" w:rsidP="00636276">
            <w:r>
              <w:t>Description of the element</w:t>
            </w:r>
          </w:p>
        </w:tc>
      </w:tr>
      <w:tr w:rsidR="00636276" w14:paraId="243AAC40" w14:textId="77777777" w:rsidTr="00636276">
        <w:tblPrEx>
          <w:tblCellMar>
            <w:bottom w:w="0" w:type="dxa"/>
          </w:tblCellMar>
        </w:tblPrEx>
        <w:tc>
          <w:tcPr>
            <w:tcW w:w="2268" w:type="dxa"/>
            <w:shd w:val="clear" w:color="auto" w:fill="FFFFFF"/>
          </w:tcPr>
          <w:p w14:paraId="1CA1823F" w14:textId="4E63CB7F" w:rsidR="00636276" w:rsidRDefault="00636276" w:rsidP="00636276">
            <w:r>
              <w:t>Type</w:t>
            </w:r>
          </w:p>
        </w:tc>
        <w:tc>
          <w:tcPr>
            <w:tcW w:w="2268" w:type="dxa"/>
            <w:shd w:val="clear" w:color="auto" w:fill="FFFFFF"/>
          </w:tcPr>
          <w:p w14:paraId="7B0E71FE" w14:textId="6F02687C" w:rsidR="00636276" w:rsidRDefault="00636276" w:rsidP="00636276">
            <w:hyperlink w:anchor="Deliverable16441" w:history="1">
              <w:r>
                <w:rPr>
                  <w:rStyle w:val="Hyperlink"/>
                </w:rPr>
                <w:t>xs:string</w:t>
              </w:r>
            </w:hyperlink>
          </w:p>
        </w:tc>
        <w:tc>
          <w:tcPr>
            <w:tcW w:w="5101" w:type="dxa"/>
            <w:shd w:val="clear" w:color="auto" w:fill="FFFFFF"/>
          </w:tcPr>
          <w:p w14:paraId="74380592" w14:textId="563AAFF1" w:rsidR="00636276" w:rsidRDefault="00636276" w:rsidP="00636276">
            <w:r>
              <w:t>Type of an element</w:t>
            </w:r>
          </w:p>
        </w:tc>
      </w:tr>
    </w:tbl>
    <w:p w14:paraId="5A6EA802" w14:textId="620152F3" w:rsidR="00636276" w:rsidRDefault="00636276" w:rsidP="00636276">
      <w:pPr>
        <w:pStyle w:val="berschrift4"/>
      </w:pPr>
      <w:bookmarkStart w:id="105" w:name="Deliverable13490"/>
      <w:r>
        <w:t>Validation Run</w:t>
      </w:r>
      <w:bookmarkEnd w:id="105"/>
    </w:p>
    <w:p w14:paraId="4A8D38C4" w14:textId="26C79D09" w:rsidR="00636276" w:rsidRDefault="00636276" w:rsidP="00636276">
      <w:r>
        <w:t>Vorgang einer Validierung</w:t>
      </w:r>
    </w:p>
    <w:p w14:paraId="66B59A17" w14:textId="77777777" w:rsidR="00636276" w:rsidRDefault="00636276" w:rsidP="00636276">
      <w:pPr>
        <w:keepNext/>
      </w:pPr>
      <w:r>
        <w:rPr>
          <w:noProof/>
        </w:rPr>
        <w:drawing>
          <wp:inline distT="0" distB="0" distL="0" distR="0" wp14:anchorId="5B88304F" wp14:editId="7BBA19FC">
            <wp:extent cx="857370" cy="857370"/>
            <wp:effectExtent l="0" t="0" r="0" b="0"/>
            <wp:docPr id="143217894"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7894"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97071ED" w14:textId="01349F0A" w:rsidR="00636276" w:rsidRDefault="00636276" w:rsidP="00636276">
      <w:pPr>
        <w:pStyle w:val="Beschriftung"/>
      </w:pPr>
      <w:r>
        <w:t xml:space="preserve">Figure </w:t>
      </w:r>
      <w:fldSimple w:instr=" SEQ Figure \* ARABIC ">
        <w:r>
          <w:rPr>
            <w:noProof/>
          </w:rPr>
          <w:t>133</w:t>
        </w:r>
      </w:fldSimple>
      <w:r>
        <w:t xml:space="preserve"> Icon</w:t>
      </w:r>
    </w:p>
    <w:p w14:paraId="41EC2D80" w14:textId="77777777" w:rsidR="00636276" w:rsidRDefault="00636276" w:rsidP="00636276">
      <w:pPr>
        <w:keepNext/>
      </w:pPr>
      <w:r>
        <w:rPr>
          <w:noProof/>
        </w:rPr>
        <w:lastRenderedPageBreak/>
        <w:drawing>
          <wp:inline distT="0" distB="0" distL="0" distR="0" wp14:anchorId="4C66DC3D" wp14:editId="09C7DBBB">
            <wp:extent cx="2189180" cy="2367889"/>
            <wp:effectExtent l="0" t="0" r="1905" b="0"/>
            <wp:docPr id="1895677586"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77586" name=""/>
                    <pic:cNvPicPr/>
                  </pic:nvPicPr>
                  <pic:blipFill>
                    <a:blip r:embed="rId140">
                      <a:extLst>
                        <a:ext uri="{28A0092B-C50C-407E-A947-70E740481C1C}">
                          <a14:useLocalDpi xmlns:a14="http://schemas.microsoft.com/office/drawing/2010/main" val="0"/>
                        </a:ext>
                      </a:extLst>
                    </a:blip>
                    <a:stretch>
                      <a:fillRect/>
                    </a:stretch>
                  </pic:blipFill>
                  <pic:spPr>
                    <a:xfrm>
                      <a:off x="0" y="0"/>
                      <a:ext cx="2189180" cy="2367889"/>
                    </a:xfrm>
                    <a:prstGeom prst="rect">
                      <a:avLst/>
                    </a:prstGeom>
                  </pic:spPr>
                </pic:pic>
              </a:graphicData>
            </a:graphic>
          </wp:inline>
        </w:drawing>
      </w:r>
    </w:p>
    <w:p w14:paraId="31FB5FDC" w14:textId="124EF184" w:rsidR="00636276" w:rsidRDefault="00636276" w:rsidP="00636276">
      <w:pPr>
        <w:pStyle w:val="Beschriftung"/>
      </w:pPr>
      <w:r>
        <w:t xml:space="preserve">Figure </w:t>
      </w:r>
      <w:fldSimple w:instr=" SEQ Figure \* ARABIC ">
        <w:r>
          <w:rPr>
            <w:noProof/>
          </w:rPr>
          <w:t>134</w:t>
        </w:r>
      </w:fldSimple>
      <w:r>
        <w:t xml:space="preserve"> Class Context Diagram 'Validation Run'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0C79736" w14:textId="77777777" w:rsidTr="00636276">
        <w:tblPrEx>
          <w:tblCellMar>
            <w:bottom w:w="0" w:type="dxa"/>
          </w:tblCellMar>
        </w:tblPrEx>
        <w:tc>
          <w:tcPr>
            <w:tcW w:w="2268" w:type="dxa"/>
            <w:shd w:val="clear" w:color="auto" w:fill="FFFFFF"/>
          </w:tcPr>
          <w:p w14:paraId="4B6AFE57" w14:textId="52E8D442" w:rsidR="00636276" w:rsidRDefault="00636276" w:rsidP="00636276">
            <w:r w:rsidRPr="00636276">
              <w:rPr>
                <w:rStyle w:val="Fett"/>
              </w:rPr>
              <w:t>Delivered by</w:t>
            </w:r>
          </w:p>
        </w:tc>
        <w:tc>
          <w:tcPr>
            <w:tcW w:w="7369" w:type="dxa"/>
            <w:shd w:val="clear" w:color="auto" w:fill="FFFFFF"/>
          </w:tcPr>
          <w:p w14:paraId="04FE78D2" w14:textId="77777777" w:rsidR="00636276" w:rsidRDefault="00636276" w:rsidP="00636276">
            <w:hyperlink w:anchor="Activity6136" w:history="1">
              <w:r>
                <w:rPr>
                  <w:rStyle w:val="Hyperlink"/>
                </w:rPr>
                <w:t>Perform and document Simulation</w:t>
              </w:r>
            </w:hyperlink>
          </w:p>
          <w:p w14:paraId="62AC2300" w14:textId="0519EF78" w:rsidR="00636276" w:rsidRDefault="00636276" w:rsidP="00636276">
            <w:hyperlink w:anchor="Activity6138" w:history="1">
              <w:r>
                <w:rPr>
                  <w:rStyle w:val="Hyperlink"/>
                </w:rPr>
                <w:t>Perform and document Testing</w:t>
              </w:r>
            </w:hyperlink>
          </w:p>
        </w:tc>
      </w:tr>
      <w:tr w:rsidR="00636276" w14:paraId="1FB1F00D" w14:textId="77777777" w:rsidTr="00636276">
        <w:tblPrEx>
          <w:tblCellMar>
            <w:bottom w:w="0" w:type="dxa"/>
          </w:tblCellMar>
        </w:tblPrEx>
        <w:tc>
          <w:tcPr>
            <w:tcW w:w="2268" w:type="dxa"/>
            <w:shd w:val="clear" w:color="auto" w:fill="FFFFFF"/>
          </w:tcPr>
          <w:p w14:paraId="54A4895F" w14:textId="4A52E054" w:rsidR="00636276" w:rsidRPr="00636276" w:rsidRDefault="00636276" w:rsidP="00636276">
            <w:pPr>
              <w:rPr>
                <w:rStyle w:val="Fett"/>
              </w:rPr>
            </w:pPr>
            <w:r w:rsidRPr="00636276">
              <w:rPr>
                <w:rStyle w:val="Fett"/>
              </w:rPr>
              <w:t>Delivered to</w:t>
            </w:r>
          </w:p>
        </w:tc>
        <w:tc>
          <w:tcPr>
            <w:tcW w:w="7369" w:type="dxa"/>
            <w:shd w:val="clear" w:color="auto" w:fill="FFFFFF"/>
          </w:tcPr>
          <w:p w14:paraId="27F22EE5" w14:textId="77777777" w:rsidR="00636276" w:rsidRDefault="00636276" w:rsidP="00636276">
            <w:hyperlink w:anchor="Activity6136" w:history="1">
              <w:r>
                <w:rPr>
                  <w:rStyle w:val="Hyperlink"/>
                </w:rPr>
                <w:t>Perform and document Simulation</w:t>
              </w:r>
            </w:hyperlink>
          </w:p>
          <w:p w14:paraId="2663A5F3" w14:textId="77777777" w:rsidR="00636276" w:rsidRDefault="00636276" w:rsidP="00636276">
            <w:hyperlink w:anchor="Activity6138" w:history="1">
              <w:r>
                <w:rPr>
                  <w:rStyle w:val="Hyperlink"/>
                </w:rPr>
                <w:t>Perform and document Testing</w:t>
              </w:r>
            </w:hyperlink>
          </w:p>
          <w:p w14:paraId="4736E311" w14:textId="09A27C67" w:rsidR="00636276" w:rsidRDefault="00636276" w:rsidP="00636276">
            <w:hyperlink w:anchor="Activity6744" w:history="1">
              <w:r>
                <w:rPr>
                  <w:rStyle w:val="Hyperlink"/>
                </w:rPr>
                <w:t>Long-Term Archiving</w:t>
              </w:r>
            </w:hyperlink>
          </w:p>
        </w:tc>
      </w:tr>
    </w:tbl>
    <w:p w14:paraId="15C3A22D" w14:textId="29BDEBB1"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6572E29" w14:textId="77777777" w:rsidTr="00636276">
        <w:tblPrEx>
          <w:tblCellMar>
            <w:bottom w:w="0" w:type="dxa"/>
          </w:tblCellMar>
        </w:tblPrEx>
        <w:tc>
          <w:tcPr>
            <w:tcW w:w="2268" w:type="dxa"/>
            <w:shd w:val="clear" w:color="auto" w:fill="FFFFFF"/>
          </w:tcPr>
          <w:p w14:paraId="4F751E73" w14:textId="0165AD0F" w:rsidR="00636276" w:rsidRDefault="00636276" w:rsidP="00636276">
            <w:r>
              <w:t>Identifier</w:t>
            </w:r>
          </w:p>
        </w:tc>
        <w:tc>
          <w:tcPr>
            <w:tcW w:w="2268" w:type="dxa"/>
            <w:shd w:val="clear" w:color="auto" w:fill="FFFFFF"/>
          </w:tcPr>
          <w:p w14:paraId="5B1DF758" w14:textId="6AC2646B" w:rsidR="00636276" w:rsidRDefault="00636276" w:rsidP="00636276">
            <w:hyperlink w:anchor="Deliverable16441" w:history="1">
              <w:r>
                <w:rPr>
                  <w:rStyle w:val="Hyperlink"/>
                </w:rPr>
                <w:t>xs:string</w:t>
              </w:r>
            </w:hyperlink>
          </w:p>
        </w:tc>
        <w:tc>
          <w:tcPr>
            <w:tcW w:w="5101" w:type="dxa"/>
            <w:shd w:val="clear" w:color="auto" w:fill="FFFFFF"/>
          </w:tcPr>
          <w:p w14:paraId="27A6D572" w14:textId="6E06B650" w:rsidR="00636276" w:rsidRDefault="00636276" w:rsidP="00636276">
            <w:r>
              <w:t>Unambiguous identifier of the element</w:t>
            </w:r>
          </w:p>
        </w:tc>
      </w:tr>
      <w:tr w:rsidR="00636276" w14:paraId="41CF89D3" w14:textId="77777777" w:rsidTr="00636276">
        <w:tblPrEx>
          <w:tblCellMar>
            <w:bottom w:w="0" w:type="dxa"/>
          </w:tblCellMar>
        </w:tblPrEx>
        <w:tc>
          <w:tcPr>
            <w:tcW w:w="2268" w:type="dxa"/>
            <w:shd w:val="clear" w:color="auto" w:fill="FFFFFF"/>
          </w:tcPr>
          <w:p w14:paraId="224BAB7D" w14:textId="1232650A" w:rsidR="00636276" w:rsidRDefault="00636276" w:rsidP="00636276">
            <w:r>
              <w:t>Number</w:t>
            </w:r>
          </w:p>
        </w:tc>
        <w:tc>
          <w:tcPr>
            <w:tcW w:w="2268" w:type="dxa"/>
            <w:shd w:val="clear" w:color="auto" w:fill="FFFFFF"/>
          </w:tcPr>
          <w:p w14:paraId="4BFEB107" w14:textId="03CE2A3B" w:rsidR="00636276" w:rsidRDefault="00636276" w:rsidP="00636276">
            <w:hyperlink w:anchor="Deliverable16441" w:history="1">
              <w:r>
                <w:rPr>
                  <w:rStyle w:val="Hyperlink"/>
                </w:rPr>
                <w:t>xs:string</w:t>
              </w:r>
            </w:hyperlink>
          </w:p>
        </w:tc>
        <w:tc>
          <w:tcPr>
            <w:tcW w:w="5101" w:type="dxa"/>
            <w:shd w:val="clear" w:color="auto" w:fill="FFFFFF"/>
          </w:tcPr>
          <w:p w14:paraId="04DA327D" w14:textId="3A68C08B" w:rsidR="00636276" w:rsidRDefault="00636276" w:rsidP="00636276">
            <w:r>
              <w:t>Legible number or name of the element, i. e. part number</w:t>
            </w:r>
          </w:p>
        </w:tc>
      </w:tr>
      <w:tr w:rsidR="00636276" w14:paraId="610ED14E" w14:textId="77777777" w:rsidTr="00636276">
        <w:tblPrEx>
          <w:tblCellMar>
            <w:bottom w:w="0" w:type="dxa"/>
          </w:tblCellMar>
        </w:tblPrEx>
        <w:tc>
          <w:tcPr>
            <w:tcW w:w="2268" w:type="dxa"/>
            <w:shd w:val="clear" w:color="auto" w:fill="FFFFFF"/>
          </w:tcPr>
          <w:p w14:paraId="22E3F2CD" w14:textId="4B81463A" w:rsidR="00636276" w:rsidRDefault="00636276" w:rsidP="00636276">
            <w:r>
              <w:t>Title</w:t>
            </w:r>
          </w:p>
        </w:tc>
        <w:tc>
          <w:tcPr>
            <w:tcW w:w="2268" w:type="dxa"/>
            <w:shd w:val="clear" w:color="auto" w:fill="FFFFFF"/>
          </w:tcPr>
          <w:p w14:paraId="1DE675B8" w14:textId="7747C9F5" w:rsidR="00636276" w:rsidRDefault="00636276" w:rsidP="00636276">
            <w:hyperlink w:anchor="Deliverable16441" w:history="1">
              <w:r>
                <w:rPr>
                  <w:rStyle w:val="Hyperlink"/>
                </w:rPr>
                <w:t>xs:string</w:t>
              </w:r>
            </w:hyperlink>
          </w:p>
        </w:tc>
        <w:tc>
          <w:tcPr>
            <w:tcW w:w="5101" w:type="dxa"/>
            <w:shd w:val="clear" w:color="auto" w:fill="FFFFFF"/>
          </w:tcPr>
          <w:p w14:paraId="2D3EE61E" w14:textId="68CF9DD3" w:rsidR="00636276" w:rsidRDefault="00636276" w:rsidP="00636276">
            <w:r>
              <w:t>Title of the element</w:t>
            </w:r>
          </w:p>
        </w:tc>
      </w:tr>
      <w:tr w:rsidR="00636276" w14:paraId="5DF5AB40" w14:textId="77777777" w:rsidTr="00636276">
        <w:tblPrEx>
          <w:tblCellMar>
            <w:bottom w:w="0" w:type="dxa"/>
          </w:tblCellMar>
        </w:tblPrEx>
        <w:tc>
          <w:tcPr>
            <w:tcW w:w="2268" w:type="dxa"/>
            <w:shd w:val="clear" w:color="auto" w:fill="FFFFFF"/>
          </w:tcPr>
          <w:p w14:paraId="14EDEB40" w14:textId="248BD611" w:rsidR="00636276" w:rsidRDefault="00636276" w:rsidP="00636276">
            <w:r>
              <w:t>Description</w:t>
            </w:r>
          </w:p>
        </w:tc>
        <w:tc>
          <w:tcPr>
            <w:tcW w:w="2268" w:type="dxa"/>
            <w:shd w:val="clear" w:color="auto" w:fill="FFFFFF"/>
          </w:tcPr>
          <w:p w14:paraId="0666A097" w14:textId="6F02FA4D" w:rsidR="00636276" w:rsidRDefault="00636276" w:rsidP="00636276">
            <w:hyperlink w:anchor="Deliverable16441" w:history="1">
              <w:r>
                <w:rPr>
                  <w:rStyle w:val="Hyperlink"/>
                </w:rPr>
                <w:t>xs:string</w:t>
              </w:r>
            </w:hyperlink>
          </w:p>
        </w:tc>
        <w:tc>
          <w:tcPr>
            <w:tcW w:w="5101" w:type="dxa"/>
            <w:shd w:val="clear" w:color="auto" w:fill="FFFFFF"/>
          </w:tcPr>
          <w:p w14:paraId="2A2B6606" w14:textId="001EF520" w:rsidR="00636276" w:rsidRDefault="00636276" w:rsidP="00636276">
            <w:r>
              <w:t>Description of the element</w:t>
            </w:r>
          </w:p>
        </w:tc>
      </w:tr>
      <w:tr w:rsidR="00636276" w14:paraId="50FAAD9D" w14:textId="77777777" w:rsidTr="00636276">
        <w:tblPrEx>
          <w:tblCellMar>
            <w:bottom w:w="0" w:type="dxa"/>
          </w:tblCellMar>
        </w:tblPrEx>
        <w:tc>
          <w:tcPr>
            <w:tcW w:w="2268" w:type="dxa"/>
            <w:shd w:val="clear" w:color="auto" w:fill="FFFFFF"/>
          </w:tcPr>
          <w:p w14:paraId="5D7FCE01" w14:textId="4DE18A33" w:rsidR="00636276" w:rsidRDefault="00636276" w:rsidP="00636276">
            <w:r>
              <w:t>Type</w:t>
            </w:r>
          </w:p>
        </w:tc>
        <w:tc>
          <w:tcPr>
            <w:tcW w:w="2268" w:type="dxa"/>
            <w:shd w:val="clear" w:color="auto" w:fill="FFFFFF"/>
          </w:tcPr>
          <w:p w14:paraId="0B0EE557" w14:textId="1EDF118B" w:rsidR="00636276" w:rsidRDefault="00636276" w:rsidP="00636276">
            <w:hyperlink w:anchor="Deliverable16441" w:history="1">
              <w:r>
                <w:rPr>
                  <w:rStyle w:val="Hyperlink"/>
                </w:rPr>
                <w:t>xs:string</w:t>
              </w:r>
            </w:hyperlink>
          </w:p>
        </w:tc>
        <w:tc>
          <w:tcPr>
            <w:tcW w:w="5101" w:type="dxa"/>
            <w:shd w:val="clear" w:color="auto" w:fill="FFFFFF"/>
          </w:tcPr>
          <w:p w14:paraId="55810070" w14:textId="7FAA47F6" w:rsidR="00636276" w:rsidRDefault="00636276" w:rsidP="00636276">
            <w:r>
              <w:t>Type of an element</w:t>
            </w:r>
          </w:p>
        </w:tc>
      </w:tr>
      <w:tr w:rsidR="00636276" w14:paraId="54C4DB8A" w14:textId="77777777" w:rsidTr="00636276">
        <w:tblPrEx>
          <w:tblCellMar>
            <w:bottom w:w="0" w:type="dxa"/>
          </w:tblCellMar>
        </w:tblPrEx>
        <w:tc>
          <w:tcPr>
            <w:tcW w:w="2268" w:type="dxa"/>
            <w:shd w:val="clear" w:color="auto" w:fill="FFFFFF"/>
          </w:tcPr>
          <w:p w14:paraId="581E18A3" w14:textId="4AEBA312" w:rsidR="00636276" w:rsidRDefault="00636276" w:rsidP="00636276">
            <w:r>
              <w:t>DateTime</w:t>
            </w:r>
          </w:p>
        </w:tc>
        <w:tc>
          <w:tcPr>
            <w:tcW w:w="2268" w:type="dxa"/>
            <w:shd w:val="clear" w:color="auto" w:fill="FFFFFF"/>
          </w:tcPr>
          <w:p w14:paraId="15A40414" w14:textId="248381AF" w:rsidR="00636276" w:rsidRDefault="00636276" w:rsidP="00636276">
            <w:hyperlink w:anchor="Deliverable16500" w:history="1">
              <w:r>
                <w:rPr>
                  <w:rStyle w:val="Hyperlink"/>
                </w:rPr>
                <w:t>xs:dateTime</w:t>
              </w:r>
            </w:hyperlink>
          </w:p>
        </w:tc>
        <w:tc>
          <w:tcPr>
            <w:tcW w:w="5101" w:type="dxa"/>
            <w:shd w:val="clear" w:color="auto" w:fill="FFFFFF"/>
          </w:tcPr>
          <w:p w14:paraId="503D2518" w14:textId="64996A1A" w:rsidR="00636276" w:rsidRDefault="00636276" w:rsidP="00636276">
            <w:r>
              <w:t>Date and time of the element</w:t>
            </w:r>
          </w:p>
        </w:tc>
      </w:tr>
    </w:tbl>
    <w:p w14:paraId="70684042" w14:textId="4997D89A"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E1A77FC" w14:textId="77777777" w:rsidTr="00636276">
        <w:tblPrEx>
          <w:tblCellMar>
            <w:bottom w:w="0" w:type="dxa"/>
          </w:tblCellMar>
        </w:tblPrEx>
        <w:tc>
          <w:tcPr>
            <w:tcW w:w="2268" w:type="dxa"/>
            <w:shd w:val="clear" w:color="auto" w:fill="FFFFFF"/>
          </w:tcPr>
          <w:p w14:paraId="002EF830" w14:textId="66BB7B56" w:rsidR="00636276" w:rsidRDefault="00636276" w:rsidP="00636276">
            <w:r>
              <w:t>executes</w:t>
            </w:r>
          </w:p>
        </w:tc>
        <w:tc>
          <w:tcPr>
            <w:tcW w:w="2268" w:type="dxa"/>
            <w:shd w:val="clear" w:color="auto" w:fill="FFFFFF"/>
          </w:tcPr>
          <w:p w14:paraId="24F3F81F" w14:textId="0FB67CCC" w:rsidR="00636276" w:rsidRDefault="00636276" w:rsidP="00636276">
            <w:hyperlink w:anchor="Deliverable13493" w:history="1">
              <w:r>
                <w:rPr>
                  <w:rStyle w:val="Hyperlink"/>
                </w:rPr>
                <w:t>Validation Plan</w:t>
              </w:r>
            </w:hyperlink>
          </w:p>
        </w:tc>
        <w:tc>
          <w:tcPr>
            <w:tcW w:w="5101" w:type="dxa"/>
            <w:shd w:val="clear" w:color="auto" w:fill="FFFFFF"/>
          </w:tcPr>
          <w:p w14:paraId="3E8276F5" w14:textId="771654EA" w:rsidR="00636276" w:rsidRDefault="00636276" w:rsidP="00636276">
            <w:r>
              <w:t>Validation plan executed by the validation run</w:t>
            </w:r>
          </w:p>
        </w:tc>
      </w:tr>
    </w:tbl>
    <w:p w14:paraId="5963E72E" w14:textId="28707CC6" w:rsidR="00636276" w:rsidRDefault="00636276" w:rsidP="00636276">
      <w:pPr>
        <w:pStyle w:val="berschrift4"/>
        <w:numPr>
          <w:ilvl w:val="3"/>
          <w:numId w:val="45"/>
        </w:numPr>
      </w:pPr>
      <w:bookmarkStart w:id="106" w:name="Deliverable13492"/>
      <w:r>
        <w:t>Validation Result</w:t>
      </w:r>
      <w:bookmarkEnd w:id="106"/>
    </w:p>
    <w:p w14:paraId="19955B74" w14:textId="11E23601" w:rsidR="00636276" w:rsidRDefault="00636276" w:rsidP="00636276">
      <w:r>
        <w:t>Ergebnis einer Validierung</w:t>
      </w:r>
    </w:p>
    <w:p w14:paraId="7C8F7725" w14:textId="77777777" w:rsidR="00636276" w:rsidRDefault="00636276" w:rsidP="00636276">
      <w:pPr>
        <w:keepNext/>
      </w:pPr>
      <w:r>
        <w:rPr>
          <w:noProof/>
        </w:rPr>
        <w:drawing>
          <wp:inline distT="0" distB="0" distL="0" distR="0" wp14:anchorId="3B524F27" wp14:editId="727132E3">
            <wp:extent cx="857370" cy="857370"/>
            <wp:effectExtent l="0" t="0" r="0" b="0"/>
            <wp:docPr id="532170339"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0339"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13C228B5" w14:textId="352FD908" w:rsidR="00636276" w:rsidRDefault="00636276" w:rsidP="00636276">
      <w:pPr>
        <w:pStyle w:val="Beschriftung"/>
      </w:pPr>
      <w:r>
        <w:t xml:space="preserve">Figure </w:t>
      </w:r>
      <w:fldSimple w:instr=" SEQ Figure \* ARABIC ">
        <w:r>
          <w:rPr>
            <w:noProof/>
          </w:rPr>
          <w:t>135</w:t>
        </w:r>
      </w:fldSimple>
      <w:r>
        <w:t xml:space="preserve"> Icon</w:t>
      </w:r>
    </w:p>
    <w:p w14:paraId="7D41FEF6" w14:textId="77777777" w:rsidR="00636276" w:rsidRDefault="00636276" w:rsidP="00636276">
      <w:pPr>
        <w:keepNext/>
      </w:pPr>
      <w:r>
        <w:rPr>
          <w:noProof/>
        </w:rPr>
        <w:lastRenderedPageBreak/>
        <w:drawing>
          <wp:inline distT="0" distB="0" distL="0" distR="0" wp14:anchorId="05CB4113" wp14:editId="7AA885BB">
            <wp:extent cx="2189180" cy="1697731"/>
            <wp:effectExtent l="0" t="0" r="1905" b="0"/>
            <wp:docPr id="949504214"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04214" name=""/>
                    <pic:cNvPicPr/>
                  </pic:nvPicPr>
                  <pic:blipFill>
                    <a:blip r:embed="rId141">
                      <a:extLst>
                        <a:ext uri="{28A0092B-C50C-407E-A947-70E740481C1C}">
                          <a14:useLocalDpi xmlns:a14="http://schemas.microsoft.com/office/drawing/2010/main" val="0"/>
                        </a:ext>
                      </a:extLst>
                    </a:blip>
                    <a:stretch>
                      <a:fillRect/>
                    </a:stretch>
                  </pic:blipFill>
                  <pic:spPr>
                    <a:xfrm>
                      <a:off x="0" y="0"/>
                      <a:ext cx="2189180" cy="1697731"/>
                    </a:xfrm>
                    <a:prstGeom prst="rect">
                      <a:avLst/>
                    </a:prstGeom>
                  </pic:spPr>
                </pic:pic>
              </a:graphicData>
            </a:graphic>
          </wp:inline>
        </w:drawing>
      </w:r>
    </w:p>
    <w:p w14:paraId="73010236" w14:textId="61EEF987" w:rsidR="00636276" w:rsidRDefault="00636276" w:rsidP="00636276">
      <w:pPr>
        <w:pStyle w:val="Beschriftung"/>
      </w:pPr>
      <w:r>
        <w:t xml:space="preserve">Figure </w:t>
      </w:r>
      <w:fldSimple w:instr=" SEQ Figure \* ARABIC ">
        <w:r>
          <w:rPr>
            <w:noProof/>
          </w:rPr>
          <w:t>136</w:t>
        </w:r>
      </w:fldSimple>
      <w:r>
        <w:t xml:space="preserve"> Class Context Diagram 'Validation Result'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591398F" w14:textId="77777777" w:rsidTr="00636276">
        <w:tblPrEx>
          <w:tblCellMar>
            <w:bottom w:w="0" w:type="dxa"/>
          </w:tblCellMar>
        </w:tblPrEx>
        <w:tc>
          <w:tcPr>
            <w:tcW w:w="2268" w:type="dxa"/>
            <w:shd w:val="clear" w:color="auto" w:fill="FFFFFF"/>
          </w:tcPr>
          <w:p w14:paraId="2106EC6D" w14:textId="2A4AE75E" w:rsidR="00636276" w:rsidRDefault="00636276" w:rsidP="00636276">
            <w:r w:rsidRPr="00636276">
              <w:rPr>
                <w:rStyle w:val="Fett"/>
              </w:rPr>
              <w:t>Delivered by</w:t>
            </w:r>
          </w:p>
        </w:tc>
        <w:tc>
          <w:tcPr>
            <w:tcW w:w="7369" w:type="dxa"/>
            <w:shd w:val="clear" w:color="auto" w:fill="FFFFFF"/>
          </w:tcPr>
          <w:p w14:paraId="63EB74A4" w14:textId="77777777" w:rsidR="00636276" w:rsidRDefault="00636276" w:rsidP="00636276">
            <w:hyperlink w:anchor="Activity6136" w:history="1">
              <w:r>
                <w:rPr>
                  <w:rStyle w:val="Hyperlink"/>
                </w:rPr>
                <w:t>Perform and document Simulation</w:t>
              </w:r>
            </w:hyperlink>
          </w:p>
          <w:p w14:paraId="21A8D8C8" w14:textId="52618996" w:rsidR="00636276" w:rsidRDefault="00636276" w:rsidP="00636276">
            <w:hyperlink w:anchor="Activity6138" w:history="1">
              <w:r>
                <w:rPr>
                  <w:rStyle w:val="Hyperlink"/>
                </w:rPr>
                <w:t>Perform and document Testing</w:t>
              </w:r>
            </w:hyperlink>
          </w:p>
        </w:tc>
      </w:tr>
      <w:tr w:rsidR="00636276" w14:paraId="486B0383" w14:textId="77777777" w:rsidTr="00636276">
        <w:tblPrEx>
          <w:tblCellMar>
            <w:bottom w:w="0" w:type="dxa"/>
          </w:tblCellMar>
        </w:tblPrEx>
        <w:tc>
          <w:tcPr>
            <w:tcW w:w="2268" w:type="dxa"/>
            <w:shd w:val="clear" w:color="auto" w:fill="FFFFFF"/>
          </w:tcPr>
          <w:p w14:paraId="14C2E329" w14:textId="4C728F6E" w:rsidR="00636276" w:rsidRPr="00636276" w:rsidRDefault="00636276" w:rsidP="00636276">
            <w:pPr>
              <w:rPr>
                <w:rStyle w:val="Fett"/>
              </w:rPr>
            </w:pPr>
            <w:r w:rsidRPr="00636276">
              <w:rPr>
                <w:rStyle w:val="Fett"/>
              </w:rPr>
              <w:t>Delivered to</w:t>
            </w:r>
          </w:p>
        </w:tc>
        <w:tc>
          <w:tcPr>
            <w:tcW w:w="7369" w:type="dxa"/>
            <w:shd w:val="clear" w:color="auto" w:fill="FFFFFF"/>
          </w:tcPr>
          <w:p w14:paraId="13914E06" w14:textId="26E1B445" w:rsidR="00636276" w:rsidRDefault="00636276" w:rsidP="00636276">
            <w:hyperlink w:anchor="Activity6744" w:history="1">
              <w:r>
                <w:rPr>
                  <w:rStyle w:val="Hyperlink"/>
                </w:rPr>
                <w:t>Long-Term Archiving</w:t>
              </w:r>
            </w:hyperlink>
          </w:p>
        </w:tc>
      </w:tr>
    </w:tbl>
    <w:p w14:paraId="454E4393" w14:textId="2EFA81E1"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C423B4B" w14:textId="77777777" w:rsidTr="00636276">
        <w:tblPrEx>
          <w:tblCellMar>
            <w:bottom w:w="0" w:type="dxa"/>
          </w:tblCellMar>
        </w:tblPrEx>
        <w:tc>
          <w:tcPr>
            <w:tcW w:w="2268" w:type="dxa"/>
            <w:shd w:val="clear" w:color="auto" w:fill="FFFFFF"/>
          </w:tcPr>
          <w:p w14:paraId="5F51A3FF" w14:textId="0F25AC6C" w:rsidR="00636276" w:rsidRDefault="00636276" w:rsidP="00636276">
            <w:r>
              <w:t>Identifier</w:t>
            </w:r>
          </w:p>
        </w:tc>
        <w:tc>
          <w:tcPr>
            <w:tcW w:w="2268" w:type="dxa"/>
            <w:shd w:val="clear" w:color="auto" w:fill="FFFFFF"/>
          </w:tcPr>
          <w:p w14:paraId="5A0D5410" w14:textId="2F2BB0EE" w:rsidR="00636276" w:rsidRDefault="00636276" w:rsidP="00636276">
            <w:hyperlink w:anchor="Deliverable16441" w:history="1">
              <w:r>
                <w:rPr>
                  <w:rStyle w:val="Hyperlink"/>
                </w:rPr>
                <w:t>xs:string</w:t>
              </w:r>
            </w:hyperlink>
          </w:p>
        </w:tc>
        <w:tc>
          <w:tcPr>
            <w:tcW w:w="5101" w:type="dxa"/>
            <w:shd w:val="clear" w:color="auto" w:fill="FFFFFF"/>
          </w:tcPr>
          <w:p w14:paraId="4C5ECF44" w14:textId="2E878042" w:rsidR="00636276" w:rsidRDefault="00636276" w:rsidP="00636276">
            <w:r>
              <w:t>Unambiguous identifier of the element</w:t>
            </w:r>
          </w:p>
        </w:tc>
      </w:tr>
      <w:tr w:rsidR="00636276" w14:paraId="23B868F9" w14:textId="77777777" w:rsidTr="00636276">
        <w:tblPrEx>
          <w:tblCellMar>
            <w:bottom w:w="0" w:type="dxa"/>
          </w:tblCellMar>
        </w:tblPrEx>
        <w:tc>
          <w:tcPr>
            <w:tcW w:w="2268" w:type="dxa"/>
            <w:shd w:val="clear" w:color="auto" w:fill="FFFFFF"/>
          </w:tcPr>
          <w:p w14:paraId="27E5BE45" w14:textId="084FAFD2" w:rsidR="00636276" w:rsidRDefault="00636276" w:rsidP="00636276">
            <w:r>
              <w:t>Number</w:t>
            </w:r>
          </w:p>
        </w:tc>
        <w:tc>
          <w:tcPr>
            <w:tcW w:w="2268" w:type="dxa"/>
            <w:shd w:val="clear" w:color="auto" w:fill="FFFFFF"/>
          </w:tcPr>
          <w:p w14:paraId="33C11CE8" w14:textId="1F7A86BF" w:rsidR="00636276" w:rsidRDefault="00636276" w:rsidP="00636276">
            <w:hyperlink w:anchor="Deliverable16441" w:history="1">
              <w:r>
                <w:rPr>
                  <w:rStyle w:val="Hyperlink"/>
                </w:rPr>
                <w:t>xs:string</w:t>
              </w:r>
            </w:hyperlink>
          </w:p>
        </w:tc>
        <w:tc>
          <w:tcPr>
            <w:tcW w:w="5101" w:type="dxa"/>
            <w:shd w:val="clear" w:color="auto" w:fill="FFFFFF"/>
          </w:tcPr>
          <w:p w14:paraId="127EC0D5" w14:textId="30100162" w:rsidR="00636276" w:rsidRDefault="00636276" w:rsidP="00636276">
            <w:r>
              <w:t>Legible number or name of the element, i. e. part number</w:t>
            </w:r>
          </w:p>
        </w:tc>
      </w:tr>
      <w:tr w:rsidR="00636276" w14:paraId="51C3E9D2" w14:textId="77777777" w:rsidTr="00636276">
        <w:tblPrEx>
          <w:tblCellMar>
            <w:bottom w:w="0" w:type="dxa"/>
          </w:tblCellMar>
        </w:tblPrEx>
        <w:tc>
          <w:tcPr>
            <w:tcW w:w="2268" w:type="dxa"/>
            <w:shd w:val="clear" w:color="auto" w:fill="FFFFFF"/>
          </w:tcPr>
          <w:p w14:paraId="3B0F5430" w14:textId="77420780" w:rsidR="00636276" w:rsidRDefault="00636276" w:rsidP="00636276">
            <w:r>
              <w:t>Title</w:t>
            </w:r>
          </w:p>
        </w:tc>
        <w:tc>
          <w:tcPr>
            <w:tcW w:w="2268" w:type="dxa"/>
            <w:shd w:val="clear" w:color="auto" w:fill="FFFFFF"/>
          </w:tcPr>
          <w:p w14:paraId="561D8E74" w14:textId="342E21D9" w:rsidR="00636276" w:rsidRDefault="00636276" w:rsidP="00636276">
            <w:hyperlink w:anchor="Deliverable16441" w:history="1">
              <w:r>
                <w:rPr>
                  <w:rStyle w:val="Hyperlink"/>
                </w:rPr>
                <w:t>xs:string</w:t>
              </w:r>
            </w:hyperlink>
          </w:p>
        </w:tc>
        <w:tc>
          <w:tcPr>
            <w:tcW w:w="5101" w:type="dxa"/>
            <w:shd w:val="clear" w:color="auto" w:fill="FFFFFF"/>
          </w:tcPr>
          <w:p w14:paraId="46EEC9E3" w14:textId="6259E9CC" w:rsidR="00636276" w:rsidRDefault="00636276" w:rsidP="00636276">
            <w:r>
              <w:t>Title of the element</w:t>
            </w:r>
          </w:p>
        </w:tc>
      </w:tr>
      <w:tr w:rsidR="00636276" w14:paraId="42903B29" w14:textId="77777777" w:rsidTr="00636276">
        <w:tblPrEx>
          <w:tblCellMar>
            <w:bottom w:w="0" w:type="dxa"/>
          </w:tblCellMar>
        </w:tblPrEx>
        <w:tc>
          <w:tcPr>
            <w:tcW w:w="2268" w:type="dxa"/>
            <w:shd w:val="clear" w:color="auto" w:fill="FFFFFF"/>
          </w:tcPr>
          <w:p w14:paraId="04428C09" w14:textId="04D402EE" w:rsidR="00636276" w:rsidRDefault="00636276" w:rsidP="00636276">
            <w:r>
              <w:t>Description</w:t>
            </w:r>
          </w:p>
        </w:tc>
        <w:tc>
          <w:tcPr>
            <w:tcW w:w="2268" w:type="dxa"/>
            <w:shd w:val="clear" w:color="auto" w:fill="FFFFFF"/>
          </w:tcPr>
          <w:p w14:paraId="0802FB08" w14:textId="186223CF" w:rsidR="00636276" w:rsidRDefault="00636276" w:rsidP="00636276">
            <w:hyperlink w:anchor="Deliverable16441" w:history="1">
              <w:r>
                <w:rPr>
                  <w:rStyle w:val="Hyperlink"/>
                </w:rPr>
                <w:t>xs:string</w:t>
              </w:r>
            </w:hyperlink>
          </w:p>
        </w:tc>
        <w:tc>
          <w:tcPr>
            <w:tcW w:w="5101" w:type="dxa"/>
            <w:shd w:val="clear" w:color="auto" w:fill="FFFFFF"/>
          </w:tcPr>
          <w:p w14:paraId="75651980" w14:textId="4BCA6C12" w:rsidR="00636276" w:rsidRDefault="00636276" w:rsidP="00636276">
            <w:r>
              <w:t>Description of the element</w:t>
            </w:r>
          </w:p>
        </w:tc>
      </w:tr>
      <w:tr w:rsidR="00636276" w14:paraId="630722E6" w14:textId="77777777" w:rsidTr="00636276">
        <w:tblPrEx>
          <w:tblCellMar>
            <w:bottom w:w="0" w:type="dxa"/>
          </w:tblCellMar>
        </w:tblPrEx>
        <w:tc>
          <w:tcPr>
            <w:tcW w:w="2268" w:type="dxa"/>
            <w:shd w:val="clear" w:color="auto" w:fill="FFFFFF"/>
          </w:tcPr>
          <w:p w14:paraId="5B52F191" w14:textId="7273A984" w:rsidR="00636276" w:rsidRDefault="00636276" w:rsidP="00636276">
            <w:r>
              <w:t>Type</w:t>
            </w:r>
          </w:p>
        </w:tc>
        <w:tc>
          <w:tcPr>
            <w:tcW w:w="2268" w:type="dxa"/>
            <w:shd w:val="clear" w:color="auto" w:fill="FFFFFF"/>
          </w:tcPr>
          <w:p w14:paraId="180A367F" w14:textId="1321B152" w:rsidR="00636276" w:rsidRDefault="00636276" w:rsidP="00636276">
            <w:hyperlink w:anchor="Deliverable16441" w:history="1">
              <w:r>
                <w:rPr>
                  <w:rStyle w:val="Hyperlink"/>
                </w:rPr>
                <w:t>xs:string</w:t>
              </w:r>
            </w:hyperlink>
          </w:p>
        </w:tc>
        <w:tc>
          <w:tcPr>
            <w:tcW w:w="5101" w:type="dxa"/>
            <w:shd w:val="clear" w:color="auto" w:fill="FFFFFF"/>
          </w:tcPr>
          <w:p w14:paraId="5AD9726A" w14:textId="608E0805" w:rsidR="00636276" w:rsidRDefault="00636276" w:rsidP="00636276">
            <w:r>
              <w:t>Type of an element</w:t>
            </w:r>
          </w:p>
        </w:tc>
      </w:tr>
    </w:tbl>
    <w:p w14:paraId="48CC1200" w14:textId="1E73689F" w:rsidR="00636276" w:rsidRDefault="00636276" w:rsidP="00636276">
      <w:pPr>
        <w:pStyle w:val="berschrift4"/>
      </w:pPr>
      <w:bookmarkStart w:id="107" w:name="Deliverable17994"/>
      <w:r>
        <w:t>Displacement</w:t>
      </w:r>
      <w:bookmarkEnd w:id="107"/>
    </w:p>
    <w:p w14:paraId="68CB271F" w14:textId="54A8B8A3" w:rsidR="00636276" w:rsidRDefault="00636276" w:rsidP="00636276">
      <w:r>
        <w:t>Displaced point coordinates</w:t>
      </w:r>
    </w:p>
    <w:p w14:paraId="1C8F82BE" w14:textId="77777777" w:rsidR="00636276" w:rsidRDefault="00636276" w:rsidP="00636276">
      <w:pPr>
        <w:keepNext/>
      </w:pPr>
      <w:r>
        <w:rPr>
          <w:noProof/>
        </w:rPr>
        <w:drawing>
          <wp:inline distT="0" distB="0" distL="0" distR="0" wp14:anchorId="65C36B0B" wp14:editId="5CD5DAB3">
            <wp:extent cx="1915532" cy="1401746"/>
            <wp:effectExtent l="0" t="0" r="8890" b="8255"/>
            <wp:docPr id="190522841"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2841" name=""/>
                    <pic:cNvPicPr/>
                  </pic:nvPicPr>
                  <pic:blipFill>
                    <a:blip r:embed="rId142">
                      <a:extLst>
                        <a:ext uri="{28A0092B-C50C-407E-A947-70E740481C1C}">
                          <a14:useLocalDpi xmlns:a14="http://schemas.microsoft.com/office/drawing/2010/main" val="0"/>
                        </a:ext>
                      </a:extLst>
                    </a:blip>
                    <a:stretch>
                      <a:fillRect/>
                    </a:stretch>
                  </pic:blipFill>
                  <pic:spPr>
                    <a:xfrm>
                      <a:off x="0" y="0"/>
                      <a:ext cx="1915532" cy="1401746"/>
                    </a:xfrm>
                    <a:prstGeom prst="rect">
                      <a:avLst/>
                    </a:prstGeom>
                  </pic:spPr>
                </pic:pic>
              </a:graphicData>
            </a:graphic>
          </wp:inline>
        </w:drawing>
      </w:r>
    </w:p>
    <w:p w14:paraId="2384E7D3" w14:textId="39CE4BD2" w:rsidR="00636276" w:rsidRDefault="00636276" w:rsidP="00636276">
      <w:pPr>
        <w:pStyle w:val="Beschriftung"/>
      </w:pPr>
      <w:r>
        <w:t xml:space="preserve">Figure </w:t>
      </w:r>
      <w:fldSimple w:instr=" SEQ Figure \* ARABIC ">
        <w:r>
          <w:rPr>
            <w:noProof/>
          </w:rPr>
          <w:t>137</w:t>
        </w:r>
      </w:fldSimple>
      <w:r>
        <w:t xml:space="preserve"> Class Context Diagram 'Displacement'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FC82638" w14:textId="77777777" w:rsidTr="00636276">
        <w:tblPrEx>
          <w:tblCellMar>
            <w:bottom w:w="0" w:type="dxa"/>
          </w:tblCellMar>
        </w:tblPrEx>
        <w:tc>
          <w:tcPr>
            <w:tcW w:w="2268" w:type="dxa"/>
            <w:shd w:val="clear" w:color="auto" w:fill="FFFFFF"/>
          </w:tcPr>
          <w:p w14:paraId="3DE2C48D" w14:textId="21172B67" w:rsidR="00636276" w:rsidRDefault="00636276" w:rsidP="00636276">
            <w:r w:rsidRPr="00636276">
              <w:rPr>
                <w:rStyle w:val="Fett"/>
              </w:rPr>
              <w:t>Delivered to</w:t>
            </w:r>
          </w:p>
        </w:tc>
        <w:tc>
          <w:tcPr>
            <w:tcW w:w="7369" w:type="dxa"/>
            <w:shd w:val="clear" w:color="auto" w:fill="FFFFFF"/>
          </w:tcPr>
          <w:p w14:paraId="3F9B3189" w14:textId="13B71BA7" w:rsidR="00636276" w:rsidRDefault="00636276" w:rsidP="00636276">
            <w:hyperlink w:anchor="Activity6744" w:history="1">
              <w:r>
                <w:rPr>
                  <w:rStyle w:val="Hyperlink"/>
                </w:rPr>
                <w:t>Long-Term Archiving</w:t>
              </w:r>
            </w:hyperlink>
          </w:p>
        </w:tc>
      </w:tr>
    </w:tbl>
    <w:p w14:paraId="2AA09815" w14:textId="33ECE4A5"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A6002D6" w14:textId="77777777" w:rsidTr="00636276">
        <w:tblPrEx>
          <w:tblCellMar>
            <w:bottom w:w="0" w:type="dxa"/>
          </w:tblCellMar>
        </w:tblPrEx>
        <w:tc>
          <w:tcPr>
            <w:tcW w:w="2268" w:type="dxa"/>
            <w:shd w:val="clear" w:color="auto" w:fill="FFFFFF"/>
          </w:tcPr>
          <w:p w14:paraId="76E8D8BB" w14:textId="79126DA5" w:rsidR="00636276" w:rsidRDefault="00636276" w:rsidP="00636276">
            <w:r>
              <w:t>Identifier</w:t>
            </w:r>
          </w:p>
        </w:tc>
        <w:tc>
          <w:tcPr>
            <w:tcW w:w="2268" w:type="dxa"/>
            <w:shd w:val="clear" w:color="auto" w:fill="FFFFFF"/>
          </w:tcPr>
          <w:p w14:paraId="5DCF645C" w14:textId="54F5CFFB" w:rsidR="00636276" w:rsidRDefault="00636276" w:rsidP="00636276">
            <w:hyperlink w:anchor="Deliverable16441" w:history="1">
              <w:r>
                <w:rPr>
                  <w:rStyle w:val="Hyperlink"/>
                </w:rPr>
                <w:t>xs:string</w:t>
              </w:r>
            </w:hyperlink>
          </w:p>
        </w:tc>
        <w:tc>
          <w:tcPr>
            <w:tcW w:w="5101" w:type="dxa"/>
            <w:shd w:val="clear" w:color="auto" w:fill="FFFFFF"/>
          </w:tcPr>
          <w:p w14:paraId="784A02F2" w14:textId="31A9B8C9" w:rsidR="00636276" w:rsidRDefault="00636276" w:rsidP="00636276">
            <w:r>
              <w:t>Unambiguous identifier of the element</w:t>
            </w:r>
          </w:p>
        </w:tc>
      </w:tr>
      <w:tr w:rsidR="00636276" w14:paraId="39326688" w14:textId="77777777" w:rsidTr="00636276">
        <w:tblPrEx>
          <w:tblCellMar>
            <w:bottom w:w="0" w:type="dxa"/>
          </w:tblCellMar>
        </w:tblPrEx>
        <w:tc>
          <w:tcPr>
            <w:tcW w:w="2268" w:type="dxa"/>
            <w:shd w:val="clear" w:color="auto" w:fill="FFFFFF"/>
          </w:tcPr>
          <w:p w14:paraId="3D0B9127" w14:textId="6B3884AF" w:rsidR="00636276" w:rsidRDefault="00636276" w:rsidP="00636276">
            <w:r>
              <w:t>Number</w:t>
            </w:r>
          </w:p>
        </w:tc>
        <w:tc>
          <w:tcPr>
            <w:tcW w:w="2268" w:type="dxa"/>
            <w:shd w:val="clear" w:color="auto" w:fill="FFFFFF"/>
          </w:tcPr>
          <w:p w14:paraId="7FCC5616" w14:textId="5A09E7EB" w:rsidR="00636276" w:rsidRDefault="00636276" w:rsidP="00636276">
            <w:hyperlink w:anchor="Deliverable16441" w:history="1">
              <w:r>
                <w:rPr>
                  <w:rStyle w:val="Hyperlink"/>
                </w:rPr>
                <w:t>xs:string</w:t>
              </w:r>
            </w:hyperlink>
          </w:p>
        </w:tc>
        <w:tc>
          <w:tcPr>
            <w:tcW w:w="5101" w:type="dxa"/>
            <w:shd w:val="clear" w:color="auto" w:fill="FFFFFF"/>
          </w:tcPr>
          <w:p w14:paraId="5D0F90C9" w14:textId="48B56A26" w:rsidR="00636276" w:rsidRDefault="00636276" w:rsidP="00636276">
            <w:r>
              <w:t>Legible number or name of the element, i. e. part number</w:t>
            </w:r>
          </w:p>
        </w:tc>
      </w:tr>
    </w:tbl>
    <w:p w14:paraId="4ADCCB05" w14:textId="5A073C3E" w:rsidR="00636276" w:rsidRDefault="00636276" w:rsidP="00636276">
      <w:pPr>
        <w:pStyle w:val="berschrift3"/>
        <w:numPr>
          <w:ilvl w:val="2"/>
          <w:numId w:val="46"/>
        </w:numPr>
      </w:pPr>
      <w:bookmarkStart w:id="108" w:name="Deliverable13503"/>
      <w:bookmarkStart w:id="109" w:name="_Toc215185719"/>
      <w:r>
        <w:t>Manufacturing &amp; Supply Chain</w:t>
      </w:r>
      <w:bookmarkEnd w:id="108"/>
      <w:bookmarkEnd w:id="109"/>
    </w:p>
    <w:p w14:paraId="011BEC58" w14:textId="2746A597" w:rsidR="00636276" w:rsidRDefault="00636276" w:rsidP="00636276">
      <w:r>
        <w:t>Includes all entities relevant to manufacturing and supply chain</w:t>
      </w:r>
    </w:p>
    <w:p w14:paraId="5ABABA51" w14:textId="77777777" w:rsidR="00636276" w:rsidRDefault="00636276" w:rsidP="00636276">
      <w:pPr>
        <w:keepNext/>
      </w:pPr>
      <w:r>
        <w:rPr>
          <w:noProof/>
        </w:rPr>
        <w:lastRenderedPageBreak/>
        <w:drawing>
          <wp:inline distT="0" distB="0" distL="0" distR="0" wp14:anchorId="32170C56" wp14:editId="4EFA468B">
            <wp:extent cx="857370" cy="857370"/>
            <wp:effectExtent l="0" t="0" r="0" b="0"/>
            <wp:docPr id="1177845353"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4535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A7375BC" w14:textId="43B7EB06" w:rsidR="00636276" w:rsidRDefault="00636276" w:rsidP="00636276">
      <w:pPr>
        <w:pStyle w:val="Beschriftung"/>
      </w:pPr>
      <w:r>
        <w:t xml:space="preserve">Figure </w:t>
      </w:r>
      <w:fldSimple w:instr=" SEQ Figure \* ARABIC ">
        <w:r>
          <w:rPr>
            <w:noProof/>
          </w:rPr>
          <w:t>138</w:t>
        </w:r>
      </w:fldSimple>
      <w:r>
        <w:t xml:space="preserve"> Icon</w:t>
      </w:r>
    </w:p>
    <w:p w14:paraId="336B2526" w14:textId="77777777" w:rsidR="00636276" w:rsidRDefault="00636276" w:rsidP="00636276">
      <w:pPr>
        <w:keepNext/>
      </w:pPr>
      <w:r>
        <w:rPr>
          <w:noProof/>
        </w:rPr>
        <w:drawing>
          <wp:inline distT="0" distB="0" distL="0" distR="0" wp14:anchorId="4A70D293" wp14:editId="76487CDB">
            <wp:extent cx="3747295" cy="2138918"/>
            <wp:effectExtent l="0" t="0" r="5715" b="0"/>
            <wp:docPr id="1882268701"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68701" name=""/>
                    <pic:cNvPicPr/>
                  </pic:nvPicPr>
                  <pic:blipFill>
                    <a:blip r:embed="rId143">
                      <a:extLst>
                        <a:ext uri="{28A0092B-C50C-407E-A947-70E740481C1C}">
                          <a14:useLocalDpi xmlns:a14="http://schemas.microsoft.com/office/drawing/2010/main" val="0"/>
                        </a:ext>
                      </a:extLst>
                    </a:blip>
                    <a:stretch>
                      <a:fillRect/>
                    </a:stretch>
                  </pic:blipFill>
                  <pic:spPr>
                    <a:xfrm>
                      <a:off x="0" y="0"/>
                      <a:ext cx="3747295" cy="2138918"/>
                    </a:xfrm>
                    <a:prstGeom prst="rect">
                      <a:avLst/>
                    </a:prstGeom>
                  </pic:spPr>
                </pic:pic>
              </a:graphicData>
            </a:graphic>
          </wp:inline>
        </w:drawing>
      </w:r>
    </w:p>
    <w:p w14:paraId="75025569" w14:textId="2E9E4CC3" w:rsidR="00636276" w:rsidRDefault="00636276" w:rsidP="00636276">
      <w:pPr>
        <w:pStyle w:val="Beschriftung"/>
      </w:pPr>
      <w:r>
        <w:t xml:space="preserve">Figure </w:t>
      </w:r>
      <w:fldSimple w:instr=" SEQ Figure \* ARABIC ">
        <w:r>
          <w:rPr>
            <w:noProof/>
          </w:rPr>
          <w:t>139</w:t>
        </w:r>
      </w:fldSimple>
      <w:r>
        <w:t xml:space="preserve"> Package Class Diagram 'Manufacturing &amp; Supply Chain'</w:t>
      </w:r>
    </w:p>
    <w:p w14:paraId="6E01B08D" w14:textId="02478BEB" w:rsidR="00636276" w:rsidRDefault="00636276" w:rsidP="00636276">
      <w:pPr>
        <w:pStyle w:val="berschrift4"/>
      </w:pPr>
      <w:bookmarkStart w:id="110" w:name="Deliverable23104"/>
      <w:r>
        <w:t>Manufacturing Process</w:t>
      </w:r>
      <w:bookmarkEnd w:id="110"/>
    </w:p>
    <w:p w14:paraId="30D9D5F3" w14:textId="2FF19E60" w:rsidR="00636276" w:rsidRDefault="00636276" w:rsidP="00636276">
      <w:r>
        <w:t>Includes all manufacturing process operations</w:t>
      </w:r>
    </w:p>
    <w:p w14:paraId="4C9B92BE" w14:textId="77777777" w:rsidR="00636276" w:rsidRDefault="00636276" w:rsidP="00636276">
      <w:pPr>
        <w:keepNext/>
      </w:pPr>
      <w:r>
        <w:rPr>
          <w:noProof/>
        </w:rPr>
        <w:drawing>
          <wp:inline distT="0" distB="0" distL="0" distR="0" wp14:anchorId="19C45433" wp14:editId="60704B01">
            <wp:extent cx="857370" cy="857370"/>
            <wp:effectExtent l="0" t="0" r="0" b="0"/>
            <wp:docPr id="1610201496"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149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4171D44" w14:textId="7A1F748D" w:rsidR="00636276" w:rsidRDefault="00636276" w:rsidP="00636276">
      <w:pPr>
        <w:pStyle w:val="Beschriftung"/>
      </w:pPr>
      <w:r>
        <w:t xml:space="preserve">Figure </w:t>
      </w:r>
      <w:fldSimple w:instr=" SEQ Figure \* ARABIC ">
        <w:r>
          <w:rPr>
            <w:noProof/>
          </w:rPr>
          <w:t>140</w:t>
        </w:r>
      </w:fldSimple>
      <w:r>
        <w:t xml:space="preserve"> Icon</w:t>
      </w:r>
    </w:p>
    <w:p w14:paraId="03B329C1" w14:textId="77777777" w:rsidR="00636276" w:rsidRDefault="00636276" w:rsidP="00636276">
      <w:pPr>
        <w:keepNext/>
      </w:pPr>
      <w:r>
        <w:rPr>
          <w:noProof/>
        </w:rPr>
        <w:drawing>
          <wp:inline distT="0" distB="0" distL="0" distR="0" wp14:anchorId="3BD8FCA2" wp14:editId="46BE74A3">
            <wp:extent cx="3596510" cy="1401746"/>
            <wp:effectExtent l="0" t="0" r="4445" b="8255"/>
            <wp:docPr id="1835157595"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7595" name=""/>
                    <pic:cNvPicPr/>
                  </pic:nvPicPr>
                  <pic:blipFill>
                    <a:blip r:embed="rId144">
                      <a:extLst>
                        <a:ext uri="{28A0092B-C50C-407E-A947-70E740481C1C}">
                          <a14:useLocalDpi xmlns:a14="http://schemas.microsoft.com/office/drawing/2010/main" val="0"/>
                        </a:ext>
                      </a:extLst>
                    </a:blip>
                    <a:stretch>
                      <a:fillRect/>
                    </a:stretch>
                  </pic:blipFill>
                  <pic:spPr>
                    <a:xfrm>
                      <a:off x="0" y="0"/>
                      <a:ext cx="3596510" cy="1401746"/>
                    </a:xfrm>
                    <a:prstGeom prst="rect">
                      <a:avLst/>
                    </a:prstGeom>
                  </pic:spPr>
                </pic:pic>
              </a:graphicData>
            </a:graphic>
          </wp:inline>
        </w:drawing>
      </w:r>
    </w:p>
    <w:p w14:paraId="2CE5D3E5" w14:textId="174F89E0" w:rsidR="00636276" w:rsidRDefault="00636276" w:rsidP="00636276">
      <w:pPr>
        <w:pStyle w:val="Beschriftung"/>
      </w:pPr>
      <w:r>
        <w:t xml:space="preserve">Figure </w:t>
      </w:r>
      <w:fldSimple w:instr=" SEQ Figure \* ARABIC ">
        <w:r>
          <w:rPr>
            <w:noProof/>
          </w:rPr>
          <w:t>141</w:t>
        </w:r>
      </w:fldSimple>
      <w:r>
        <w:t xml:space="preserve"> Package Class Diagram 'Manufacturing Process'</w:t>
      </w:r>
    </w:p>
    <w:p w14:paraId="3AC3BFEB" w14:textId="71118F0C" w:rsidR="00636276" w:rsidRDefault="00636276" w:rsidP="00636276">
      <w:pPr>
        <w:pStyle w:val="berschrift5"/>
        <w:numPr>
          <w:ilvl w:val="4"/>
          <w:numId w:val="47"/>
        </w:numPr>
      </w:pPr>
      <w:bookmarkStart w:id="111" w:name="Deliverable13507"/>
      <w:r>
        <w:t>Manufacturing Operation</w:t>
      </w:r>
      <w:bookmarkEnd w:id="111"/>
    </w:p>
    <w:p w14:paraId="44DA848F" w14:textId="0E1C3F3D" w:rsidR="00636276" w:rsidRDefault="00636276" w:rsidP="00636276">
      <w:r>
        <w:t>Represents a single or a group of manufacturing operations that lead to a finished, assembled product.</w:t>
      </w:r>
    </w:p>
    <w:p w14:paraId="463AE20B" w14:textId="77777777" w:rsidR="00636276" w:rsidRDefault="00636276" w:rsidP="00636276">
      <w:pPr>
        <w:keepNext/>
      </w:pPr>
      <w:r>
        <w:rPr>
          <w:noProof/>
        </w:rPr>
        <w:drawing>
          <wp:inline distT="0" distB="0" distL="0" distR="0" wp14:anchorId="075A169B" wp14:editId="43B0606F">
            <wp:extent cx="857370" cy="857370"/>
            <wp:effectExtent l="0" t="0" r="0" b="0"/>
            <wp:docPr id="1961696014"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6014"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080A773" w14:textId="045509E5" w:rsidR="00636276" w:rsidRDefault="00636276" w:rsidP="00636276">
      <w:pPr>
        <w:pStyle w:val="Beschriftung"/>
      </w:pPr>
      <w:r>
        <w:t xml:space="preserve">Figure </w:t>
      </w:r>
      <w:fldSimple w:instr=" SEQ Figure \* ARABIC ">
        <w:r>
          <w:rPr>
            <w:noProof/>
          </w:rPr>
          <w:t>142</w:t>
        </w:r>
      </w:fldSimple>
      <w:r>
        <w:t xml:space="preserve"> Icon</w:t>
      </w:r>
    </w:p>
    <w:p w14:paraId="57EBE959" w14:textId="77777777" w:rsidR="00636276" w:rsidRDefault="00636276" w:rsidP="00636276">
      <w:pPr>
        <w:keepNext/>
      </w:pPr>
      <w:r>
        <w:rPr>
          <w:noProof/>
        </w:rPr>
        <w:lastRenderedPageBreak/>
        <w:drawing>
          <wp:inline distT="0" distB="0" distL="0" distR="0" wp14:anchorId="2AA7AD3A" wp14:editId="27A01773">
            <wp:extent cx="6119495" cy="1443990"/>
            <wp:effectExtent l="0" t="0" r="0" b="3810"/>
            <wp:docPr id="1742971680"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7168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19495" cy="1443990"/>
                    </a:xfrm>
                    <a:prstGeom prst="rect">
                      <a:avLst/>
                    </a:prstGeom>
                  </pic:spPr>
                </pic:pic>
              </a:graphicData>
            </a:graphic>
          </wp:inline>
        </w:drawing>
      </w:r>
    </w:p>
    <w:p w14:paraId="2D5AC9C2" w14:textId="5A069424" w:rsidR="00636276" w:rsidRDefault="00636276" w:rsidP="00636276">
      <w:pPr>
        <w:pStyle w:val="Beschriftung"/>
      </w:pPr>
      <w:r>
        <w:t xml:space="preserve">Figure </w:t>
      </w:r>
      <w:fldSimple w:instr=" SEQ Figure \* ARABIC ">
        <w:r>
          <w:rPr>
            <w:noProof/>
          </w:rPr>
          <w:t>143</w:t>
        </w:r>
      </w:fldSimple>
      <w:r>
        <w:t xml:space="preserve"> Class Context Diagram 'Manufacturing Operation'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6AA02EC" w14:textId="77777777" w:rsidTr="00636276">
        <w:tblPrEx>
          <w:tblCellMar>
            <w:bottom w:w="0" w:type="dxa"/>
          </w:tblCellMar>
        </w:tblPrEx>
        <w:tc>
          <w:tcPr>
            <w:tcW w:w="2268" w:type="dxa"/>
            <w:shd w:val="clear" w:color="auto" w:fill="FFFFFF"/>
          </w:tcPr>
          <w:p w14:paraId="0F7E7154" w14:textId="433EDCD2" w:rsidR="00636276" w:rsidRDefault="00636276" w:rsidP="00636276">
            <w:r w:rsidRPr="00636276">
              <w:rPr>
                <w:rStyle w:val="Fett"/>
              </w:rPr>
              <w:t>Specializations</w:t>
            </w:r>
          </w:p>
        </w:tc>
        <w:tc>
          <w:tcPr>
            <w:tcW w:w="7369" w:type="dxa"/>
            <w:shd w:val="clear" w:color="auto" w:fill="FFFFFF"/>
          </w:tcPr>
          <w:p w14:paraId="06ABC168" w14:textId="77777777" w:rsidR="00636276" w:rsidRDefault="00636276" w:rsidP="00636276">
            <w:hyperlink w:anchor="Deliverable23103" w:history="1">
              <w:r>
                <w:rPr>
                  <w:rStyle w:val="Hyperlink"/>
                </w:rPr>
                <w:t>Assembly Operation</w:t>
              </w:r>
            </w:hyperlink>
          </w:p>
          <w:p w14:paraId="4B3AE56F" w14:textId="77777777" w:rsidR="00636276" w:rsidRDefault="00636276" w:rsidP="00636276">
            <w:hyperlink w:anchor="Deliverable23102" w:history="1">
              <w:r>
                <w:rPr>
                  <w:rStyle w:val="Hyperlink"/>
                </w:rPr>
                <w:t>Heat Treatment</w:t>
              </w:r>
            </w:hyperlink>
          </w:p>
          <w:p w14:paraId="00CE5546" w14:textId="424ACC69" w:rsidR="00636276" w:rsidRDefault="00636276" w:rsidP="00636276">
            <w:hyperlink w:anchor="Deliverable13459" w:history="1">
              <w:r>
                <w:rPr>
                  <w:rStyle w:val="Hyperlink"/>
                </w:rPr>
                <w:t>Joining Process</w:t>
              </w:r>
            </w:hyperlink>
          </w:p>
        </w:tc>
      </w:tr>
      <w:tr w:rsidR="00636276" w14:paraId="585C17C1" w14:textId="77777777" w:rsidTr="00636276">
        <w:tblPrEx>
          <w:tblCellMar>
            <w:bottom w:w="0" w:type="dxa"/>
          </w:tblCellMar>
        </w:tblPrEx>
        <w:tc>
          <w:tcPr>
            <w:tcW w:w="2268" w:type="dxa"/>
            <w:shd w:val="clear" w:color="auto" w:fill="FFFFFF"/>
          </w:tcPr>
          <w:p w14:paraId="5A0E00DD" w14:textId="60082213" w:rsidR="00636276" w:rsidRPr="00636276" w:rsidRDefault="00636276" w:rsidP="00636276">
            <w:pPr>
              <w:rPr>
                <w:rStyle w:val="Fett"/>
              </w:rPr>
            </w:pPr>
            <w:r w:rsidRPr="00636276">
              <w:rPr>
                <w:rStyle w:val="Fett"/>
              </w:rPr>
              <w:t>Delivered by</w:t>
            </w:r>
          </w:p>
        </w:tc>
        <w:tc>
          <w:tcPr>
            <w:tcW w:w="7369" w:type="dxa"/>
            <w:shd w:val="clear" w:color="auto" w:fill="FFFFFF"/>
          </w:tcPr>
          <w:p w14:paraId="6643F6B3" w14:textId="57210666" w:rsidR="00636276" w:rsidRDefault="00636276" w:rsidP="00636276">
            <w:hyperlink w:anchor="Activity2544" w:history="1">
              <w:r>
                <w:rPr>
                  <w:rStyle w:val="Hyperlink"/>
                </w:rPr>
                <w:t>Process Planning</w:t>
              </w:r>
            </w:hyperlink>
          </w:p>
        </w:tc>
      </w:tr>
      <w:tr w:rsidR="00636276" w14:paraId="54EB927E" w14:textId="77777777" w:rsidTr="00636276">
        <w:tblPrEx>
          <w:tblCellMar>
            <w:bottom w:w="0" w:type="dxa"/>
          </w:tblCellMar>
        </w:tblPrEx>
        <w:tc>
          <w:tcPr>
            <w:tcW w:w="2268" w:type="dxa"/>
            <w:shd w:val="clear" w:color="auto" w:fill="FFFFFF"/>
          </w:tcPr>
          <w:p w14:paraId="5AA93368" w14:textId="6C5FC263" w:rsidR="00636276" w:rsidRPr="00636276" w:rsidRDefault="00636276" w:rsidP="00636276">
            <w:pPr>
              <w:rPr>
                <w:rStyle w:val="Fett"/>
              </w:rPr>
            </w:pPr>
            <w:r w:rsidRPr="00636276">
              <w:rPr>
                <w:rStyle w:val="Fett"/>
              </w:rPr>
              <w:t>Delivered to</w:t>
            </w:r>
          </w:p>
        </w:tc>
        <w:tc>
          <w:tcPr>
            <w:tcW w:w="7369" w:type="dxa"/>
            <w:shd w:val="clear" w:color="auto" w:fill="FFFFFF"/>
          </w:tcPr>
          <w:p w14:paraId="6C654F0F" w14:textId="77777777" w:rsidR="00636276" w:rsidRDefault="00636276" w:rsidP="00636276">
            <w:hyperlink w:anchor="Activity3044" w:history="1">
              <w:r>
                <w:rPr>
                  <w:rStyle w:val="Hyperlink"/>
                </w:rPr>
                <w:t>Cost Calculation</w:t>
              </w:r>
            </w:hyperlink>
          </w:p>
          <w:p w14:paraId="4B5127CE" w14:textId="77777777" w:rsidR="00636276" w:rsidRDefault="00636276" w:rsidP="00636276">
            <w:hyperlink w:anchor="Activity2548" w:history="1">
              <w:r>
                <w:rPr>
                  <w:rStyle w:val="Hyperlink"/>
                </w:rPr>
                <w:t>Parts Manufacturing</w:t>
              </w:r>
            </w:hyperlink>
          </w:p>
          <w:p w14:paraId="28260070" w14:textId="48324807" w:rsidR="00636276" w:rsidRDefault="00636276" w:rsidP="00636276">
            <w:hyperlink w:anchor="Activity2549" w:history="1">
              <w:r>
                <w:rPr>
                  <w:rStyle w:val="Hyperlink"/>
                </w:rPr>
                <w:t>Product Assembly</w:t>
              </w:r>
            </w:hyperlink>
          </w:p>
        </w:tc>
      </w:tr>
    </w:tbl>
    <w:p w14:paraId="6F58A214" w14:textId="70C35003"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6DA0A11" w14:textId="77777777" w:rsidTr="00636276">
        <w:tblPrEx>
          <w:tblCellMar>
            <w:bottom w:w="0" w:type="dxa"/>
          </w:tblCellMar>
        </w:tblPrEx>
        <w:tc>
          <w:tcPr>
            <w:tcW w:w="2268" w:type="dxa"/>
            <w:shd w:val="clear" w:color="auto" w:fill="FFFFFF"/>
          </w:tcPr>
          <w:p w14:paraId="627E022F" w14:textId="3678D211" w:rsidR="00636276" w:rsidRDefault="00636276" w:rsidP="00636276">
            <w:r>
              <w:t>Identifier</w:t>
            </w:r>
          </w:p>
        </w:tc>
        <w:tc>
          <w:tcPr>
            <w:tcW w:w="2268" w:type="dxa"/>
            <w:shd w:val="clear" w:color="auto" w:fill="FFFFFF"/>
          </w:tcPr>
          <w:p w14:paraId="1726B279" w14:textId="3865FDFF" w:rsidR="00636276" w:rsidRDefault="00636276" w:rsidP="00636276">
            <w:hyperlink w:anchor="Deliverable16441" w:history="1">
              <w:r>
                <w:rPr>
                  <w:rStyle w:val="Hyperlink"/>
                </w:rPr>
                <w:t>xs:string</w:t>
              </w:r>
            </w:hyperlink>
          </w:p>
        </w:tc>
        <w:tc>
          <w:tcPr>
            <w:tcW w:w="5101" w:type="dxa"/>
            <w:shd w:val="clear" w:color="auto" w:fill="FFFFFF"/>
          </w:tcPr>
          <w:p w14:paraId="429986ED" w14:textId="556437AD" w:rsidR="00636276" w:rsidRDefault="00636276" w:rsidP="00636276">
            <w:r>
              <w:t>Unambiguous identifier of the element</w:t>
            </w:r>
          </w:p>
        </w:tc>
      </w:tr>
      <w:tr w:rsidR="00636276" w14:paraId="66629DD5" w14:textId="77777777" w:rsidTr="00636276">
        <w:tblPrEx>
          <w:tblCellMar>
            <w:bottom w:w="0" w:type="dxa"/>
          </w:tblCellMar>
        </w:tblPrEx>
        <w:tc>
          <w:tcPr>
            <w:tcW w:w="2268" w:type="dxa"/>
            <w:shd w:val="clear" w:color="auto" w:fill="FFFFFF"/>
          </w:tcPr>
          <w:p w14:paraId="5453EA5C" w14:textId="606E10D0" w:rsidR="00636276" w:rsidRDefault="00636276" w:rsidP="00636276">
            <w:r>
              <w:t>Number</w:t>
            </w:r>
          </w:p>
        </w:tc>
        <w:tc>
          <w:tcPr>
            <w:tcW w:w="2268" w:type="dxa"/>
            <w:shd w:val="clear" w:color="auto" w:fill="FFFFFF"/>
          </w:tcPr>
          <w:p w14:paraId="3252BDB0" w14:textId="7A44DF76" w:rsidR="00636276" w:rsidRDefault="00636276" w:rsidP="00636276">
            <w:hyperlink w:anchor="Deliverable16441" w:history="1">
              <w:r>
                <w:rPr>
                  <w:rStyle w:val="Hyperlink"/>
                </w:rPr>
                <w:t>xs:string</w:t>
              </w:r>
            </w:hyperlink>
          </w:p>
        </w:tc>
        <w:tc>
          <w:tcPr>
            <w:tcW w:w="5101" w:type="dxa"/>
            <w:shd w:val="clear" w:color="auto" w:fill="FFFFFF"/>
          </w:tcPr>
          <w:p w14:paraId="2B43E2DA" w14:textId="57B6A665" w:rsidR="00636276" w:rsidRDefault="00636276" w:rsidP="00636276">
            <w:r>
              <w:t>Legible number or name of the element, i. e. part number</w:t>
            </w:r>
          </w:p>
        </w:tc>
      </w:tr>
      <w:tr w:rsidR="00636276" w14:paraId="5EEC714A" w14:textId="77777777" w:rsidTr="00636276">
        <w:tblPrEx>
          <w:tblCellMar>
            <w:bottom w:w="0" w:type="dxa"/>
          </w:tblCellMar>
        </w:tblPrEx>
        <w:tc>
          <w:tcPr>
            <w:tcW w:w="2268" w:type="dxa"/>
            <w:shd w:val="clear" w:color="auto" w:fill="FFFFFF"/>
          </w:tcPr>
          <w:p w14:paraId="2493F929" w14:textId="646D748A" w:rsidR="00636276" w:rsidRDefault="00636276" w:rsidP="00636276">
            <w:r>
              <w:t>Title</w:t>
            </w:r>
          </w:p>
        </w:tc>
        <w:tc>
          <w:tcPr>
            <w:tcW w:w="2268" w:type="dxa"/>
            <w:shd w:val="clear" w:color="auto" w:fill="FFFFFF"/>
          </w:tcPr>
          <w:p w14:paraId="5BCA6DD0" w14:textId="1088BD86" w:rsidR="00636276" w:rsidRDefault="00636276" w:rsidP="00636276">
            <w:hyperlink w:anchor="Deliverable16441" w:history="1">
              <w:r>
                <w:rPr>
                  <w:rStyle w:val="Hyperlink"/>
                </w:rPr>
                <w:t>xs:string</w:t>
              </w:r>
            </w:hyperlink>
          </w:p>
        </w:tc>
        <w:tc>
          <w:tcPr>
            <w:tcW w:w="5101" w:type="dxa"/>
            <w:shd w:val="clear" w:color="auto" w:fill="FFFFFF"/>
          </w:tcPr>
          <w:p w14:paraId="7FE3BD91" w14:textId="03E3B353" w:rsidR="00636276" w:rsidRDefault="00636276" w:rsidP="00636276">
            <w:r>
              <w:t>Title of the element</w:t>
            </w:r>
          </w:p>
        </w:tc>
      </w:tr>
      <w:tr w:rsidR="00636276" w14:paraId="274731D4" w14:textId="77777777" w:rsidTr="00636276">
        <w:tblPrEx>
          <w:tblCellMar>
            <w:bottom w:w="0" w:type="dxa"/>
          </w:tblCellMar>
        </w:tblPrEx>
        <w:tc>
          <w:tcPr>
            <w:tcW w:w="2268" w:type="dxa"/>
            <w:shd w:val="clear" w:color="auto" w:fill="FFFFFF"/>
          </w:tcPr>
          <w:p w14:paraId="3AD0F374" w14:textId="14BDA8F8" w:rsidR="00636276" w:rsidRDefault="00636276" w:rsidP="00636276">
            <w:r>
              <w:t>Description</w:t>
            </w:r>
          </w:p>
        </w:tc>
        <w:tc>
          <w:tcPr>
            <w:tcW w:w="2268" w:type="dxa"/>
            <w:shd w:val="clear" w:color="auto" w:fill="FFFFFF"/>
          </w:tcPr>
          <w:p w14:paraId="7D188D64" w14:textId="4DB63F92" w:rsidR="00636276" w:rsidRDefault="00636276" w:rsidP="00636276">
            <w:hyperlink w:anchor="Deliverable16441" w:history="1">
              <w:r>
                <w:rPr>
                  <w:rStyle w:val="Hyperlink"/>
                </w:rPr>
                <w:t>xs:string</w:t>
              </w:r>
            </w:hyperlink>
          </w:p>
        </w:tc>
        <w:tc>
          <w:tcPr>
            <w:tcW w:w="5101" w:type="dxa"/>
            <w:shd w:val="clear" w:color="auto" w:fill="FFFFFF"/>
          </w:tcPr>
          <w:p w14:paraId="31F536E1" w14:textId="2AFDBB93" w:rsidR="00636276" w:rsidRDefault="00636276" w:rsidP="00636276">
            <w:r>
              <w:t>Description of the element</w:t>
            </w:r>
          </w:p>
        </w:tc>
      </w:tr>
      <w:tr w:rsidR="00636276" w14:paraId="637932E3" w14:textId="77777777" w:rsidTr="00636276">
        <w:tblPrEx>
          <w:tblCellMar>
            <w:bottom w:w="0" w:type="dxa"/>
          </w:tblCellMar>
        </w:tblPrEx>
        <w:tc>
          <w:tcPr>
            <w:tcW w:w="2268" w:type="dxa"/>
            <w:shd w:val="clear" w:color="auto" w:fill="FFFFFF"/>
          </w:tcPr>
          <w:p w14:paraId="6C2937F1" w14:textId="3C3E5B85" w:rsidR="00636276" w:rsidRDefault="00636276" w:rsidP="00636276">
            <w:r>
              <w:t>Type</w:t>
            </w:r>
          </w:p>
        </w:tc>
        <w:tc>
          <w:tcPr>
            <w:tcW w:w="2268" w:type="dxa"/>
            <w:shd w:val="clear" w:color="auto" w:fill="FFFFFF"/>
          </w:tcPr>
          <w:p w14:paraId="04541277" w14:textId="2052F99C" w:rsidR="00636276" w:rsidRDefault="00636276" w:rsidP="00636276">
            <w:hyperlink w:anchor="Deliverable16441" w:history="1">
              <w:r>
                <w:rPr>
                  <w:rStyle w:val="Hyperlink"/>
                </w:rPr>
                <w:t>xs:string</w:t>
              </w:r>
            </w:hyperlink>
          </w:p>
        </w:tc>
        <w:tc>
          <w:tcPr>
            <w:tcW w:w="5101" w:type="dxa"/>
            <w:shd w:val="clear" w:color="auto" w:fill="FFFFFF"/>
          </w:tcPr>
          <w:p w14:paraId="285517A7" w14:textId="2F10C1CB" w:rsidR="00636276" w:rsidRDefault="00636276" w:rsidP="00636276">
            <w:r>
              <w:t>Type of an element</w:t>
            </w:r>
          </w:p>
        </w:tc>
      </w:tr>
    </w:tbl>
    <w:p w14:paraId="6C6BC629" w14:textId="214736F1"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F31D927" w14:textId="77777777" w:rsidTr="00636276">
        <w:tblPrEx>
          <w:tblCellMar>
            <w:bottom w:w="0" w:type="dxa"/>
          </w:tblCellMar>
        </w:tblPrEx>
        <w:tc>
          <w:tcPr>
            <w:tcW w:w="2268" w:type="dxa"/>
            <w:shd w:val="clear" w:color="auto" w:fill="FFFFFF"/>
          </w:tcPr>
          <w:p w14:paraId="483E186C" w14:textId="25282D0F" w:rsidR="00636276" w:rsidRDefault="00636276" w:rsidP="00636276">
            <w:r>
              <w:t>part of</w:t>
            </w:r>
          </w:p>
        </w:tc>
        <w:tc>
          <w:tcPr>
            <w:tcW w:w="2268" w:type="dxa"/>
            <w:shd w:val="clear" w:color="auto" w:fill="FFFFFF"/>
          </w:tcPr>
          <w:p w14:paraId="113BC6FF" w14:textId="7783DDB4" w:rsidR="00636276" w:rsidRDefault="00636276" w:rsidP="00636276">
            <w:hyperlink w:anchor="Deliverable13507" w:history="1">
              <w:r>
                <w:rPr>
                  <w:rStyle w:val="Hyperlink"/>
                </w:rPr>
                <w:t>Manufacturing Operation</w:t>
              </w:r>
            </w:hyperlink>
          </w:p>
        </w:tc>
        <w:tc>
          <w:tcPr>
            <w:tcW w:w="5101" w:type="dxa"/>
            <w:shd w:val="clear" w:color="auto" w:fill="FFFFFF"/>
          </w:tcPr>
          <w:p w14:paraId="3D4DDD5C" w14:textId="48B3FCE5" w:rsidR="00636276" w:rsidRDefault="00636276" w:rsidP="00636276">
            <w:r>
              <w:t>Parent element</w:t>
            </w:r>
          </w:p>
        </w:tc>
      </w:tr>
      <w:tr w:rsidR="00636276" w14:paraId="3EEB3573" w14:textId="77777777" w:rsidTr="00636276">
        <w:tblPrEx>
          <w:tblCellMar>
            <w:bottom w:w="0" w:type="dxa"/>
          </w:tblCellMar>
        </w:tblPrEx>
        <w:tc>
          <w:tcPr>
            <w:tcW w:w="2268" w:type="dxa"/>
            <w:shd w:val="clear" w:color="auto" w:fill="FFFFFF"/>
          </w:tcPr>
          <w:p w14:paraId="19466B2F" w14:textId="2739A043" w:rsidR="00636276" w:rsidRDefault="00636276" w:rsidP="00636276">
            <w:r>
              <w:t>used in</w:t>
            </w:r>
          </w:p>
        </w:tc>
        <w:tc>
          <w:tcPr>
            <w:tcW w:w="2268" w:type="dxa"/>
            <w:shd w:val="clear" w:color="auto" w:fill="FFFFFF"/>
          </w:tcPr>
          <w:p w14:paraId="3D8AAF75" w14:textId="1A7BBD67" w:rsidR="00636276" w:rsidRDefault="00636276" w:rsidP="00636276">
            <w:hyperlink w:anchor="Deliverable13507" w:history="1">
              <w:r>
                <w:rPr>
                  <w:rStyle w:val="Hyperlink"/>
                </w:rPr>
                <w:t>Manufacturing Operation</w:t>
              </w:r>
            </w:hyperlink>
          </w:p>
        </w:tc>
        <w:tc>
          <w:tcPr>
            <w:tcW w:w="5101" w:type="dxa"/>
            <w:shd w:val="clear" w:color="auto" w:fill="FFFFFF"/>
          </w:tcPr>
          <w:p w14:paraId="0C79FCFD" w14:textId="34324F68" w:rsidR="00636276" w:rsidRDefault="00636276" w:rsidP="00636276">
            <w:r>
              <w:t>Context element of the usage</w:t>
            </w:r>
          </w:p>
        </w:tc>
      </w:tr>
      <w:tr w:rsidR="00636276" w14:paraId="04FFD901" w14:textId="77777777" w:rsidTr="00636276">
        <w:tblPrEx>
          <w:tblCellMar>
            <w:bottom w:w="0" w:type="dxa"/>
          </w:tblCellMar>
        </w:tblPrEx>
        <w:tc>
          <w:tcPr>
            <w:tcW w:w="2268" w:type="dxa"/>
            <w:shd w:val="clear" w:color="auto" w:fill="FFFFFF"/>
          </w:tcPr>
          <w:p w14:paraId="335A8FB1" w14:textId="3F410547" w:rsidR="00636276" w:rsidRDefault="00636276" w:rsidP="00636276">
            <w:r>
              <w:t>specialism of</w:t>
            </w:r>
          </w:p>
        </w:tc>
        <w:tc>
          <w:tcPr>
            <w:tcW w:w="2268" w:type="dxa"/>
            <w:shd w:val="clear" w:color="auto" w:fill="FFFFFF"/>
          </w:tcPr>
          <w:p w14:paraId="344756AA" w14:textId="77A9B5E1" w:rsidR="00636276" w:rsidRDefault="00636276" w:rsidP="00636276">
            <w:hyperlink w:anchor="Deliverable13507" w:history="1">
              <w:r>
                <w:rPr>
                  <w:rStyle w:val="Hyperlink"/>
                </w:rPr>
                <w:t>Manufacturing Operation</w:t>
              </w:r>
            </w:hyperlink>
          </w:p>
        </w:tc>
        <w:tc>
          <w:tcPr>
            <w:tcW w:w="5101" w:type="dxa"/>
            <w:shd w:val="clear" w:color="auto" w:fill="FFFFFF"/>
          </w:tcPr>
          <w:p w14:paraId="2FD477AC" w14:textId="7987B628" w:rsidR="00636276" w:rsidRDefault="00636276" w:rsidP="00636276">
            <w:r>
              <w:t>More generic item</w:t>
            </w:r>
          </w:p>
        </w:tc>
      </w:tr>
      <w:tr w:rsidR="00636276" w14:paraId="75C5EA31" w14:textId="77777777" w:rsidTr="00636276">
        <w:tblPrEx>
          <w:tblCellMar>
            <w:bottom w:w="0" w:type="dxa"/>
          </w:tblCellMar>
        </w:tblPrEx>
        <w:tc>
          <w:tcPr>
            <w:tcW w:w="2268" w:type="dxa"/>
            <w:shd w:val="clear" w:color="auto" w:fill="FFFFFF"/>
          </w:tcPr>
          <w:p w14:paraId="5E00EB0F" w14:textId="1856B287" w:rsidR="00636276" w:rsidRDefault="00636276" w:rsidP="00636276">
            <w:r>
              <w:t>configured in</w:t>
            </w:r>
          </w:p>
        </w:tc>
        <w:tc>
          <w:tcPr>
            <w:tcW w:w="2268" w:type="dxa"/>
            <w:shd w:val="clear" w:color="auto" w:fill="FFFFFF"/>
          </w:tcPr>
          <w:p w14:paraId="6446943C" w14:textId="5B292CC6" w:rsidR="00636276" w:rsidRDefault="00636276" w:rsidP="00636276">
            <w:hyperlink w:anchor="Deliverable14368" w:history="1">
              <w:r>
                <w:rPr>
                  <w:rStyle w:val="Hyperlink"/>
                </w:rPr>
                <w:t>Configuration</w:t>
              </w:r>
            </w:hyperlink>
          </w:p>
        </w:tc>
        <w:tc>
          <w:tcPr>
            <w:tcW w:w="5101" w:type="dxa"/>
            <w:shd w:val="clear" w:color="auto" w:fill="FFFFFF"/>
          </w:tcPr>
          <w:p w14:paraId="02B1B052" w14:textId="49246DED" w:rsidR="00636276" w:rsidRDefault="00636276" w:rsidP="00636276">
            <w:r>
              <w:t>Relation to a configuration</w:t>
            </w:r>
          </w:p>
        </w:tc>
      </w:tr>
      <w:tr w:rsidR="00636276" w14:paraId="0E9588D3" w14:textId="77777777" w:rsidTr="00636276">
        <w:tblPrEx>
          <w:tblCellMar>
            <w:bottom w:w="0" w:type="dxa"/>
          </w:tblCellMar>
        </w:tblPrEx>
        <w:tc>
          <w:tcPr>
            <w:tcW w:w="2268" w:type="dxa"/>
            <w:shd w:val="clear" w:color="auto" w:fill="FFFFFF"/>
          </w:tcPr>
          <w:p w14:paraId="3F95AC51" w14:textId="0618B5FC" w:rsidR="00636276" w:rsidRDefault="00636276" w:rsidP="00636276">
            <w:r>
              <w:t>option in</w:t>
            </w:r>
          </w:p>
        </w:tc>
        <w:tc>
          <w:tcPr>
            <w:tcW w:w="2268" w:type="dxa"/>
            <w:shd w:val="clear" w:color="auto" w:fill="FFFFFF"/>
          </w:tcPr>
          <w:p w14:paraId="6C007165" w14:textId="7C91E6DC" w:rsidR="00636276" w:rsidRDefault="00636276" w:rsidP="00636276">
            <w:hyperlink w:anchor="Deliverable15753" w:history="1">
              <w:r>
                <w:rPr>
                  <w:rStyle w:val="Hyperlink"/>
                </w:rPr>
                <w:t>Variant</w:t>
              </w:r>
            </w:hyperlink>
          </w:p>
        </w:tc>
        <w:tc>
          <w:tcPr>
            <w:tcW w:w="5101" w:type="dxa"/>
            <w:shd w:val="clear" w:color="auto" w:fill="FFFFFF"/>
          </w:tcPr>
          <w:p w14:paraId="680B24F4" w14:textId="39E7588C" w:rsidR="00636276" w:rsidRDefault="00636276" w:rsidP="00636276">
            <w:r>
              <w:t>Relation to a variant</w:t>
            </w:r>
          </w:p>
        </w:tc>
      </w:tr>
      <w:tr w:rsidR="00636276" w14:paraId="2DC8CFE5" w14:textId="77777777" w:rsidTr="00636276">
        <w:tblPrEx>
          <w:tblCellMar>
            <w:bottom w:w="0" w:type="dxa"/>
          </w:tblCellMar>
        </w:tblPrEx>
        <w:tc>
          <w:tcPr>
            <w:tcW w:w="2268" w:type="dxa"/>
            <w:shd w:val="clear" w:color="auto" w:fill="FFFFFF"/>
          </w:tcPr>
          <w:p w14:paraId="787D4DE5" w14:textId="02869CF9" w:rsidR="00636276" w:rsidRDefault="00636276" w:rsidP="00636276">
            <w:r>
              <w:t>specified in</w:t>
            </w:r>
          </w:p>
        </w:tc>
        <w:tc>
          <w:tcPr>
            <w:tcW w:w="2268" w:type="dxa"/>
            <w:shd w:val="clear" w:color="auto" w:fill="FFFFFF"/>
          </w:tcPr>
          <w:p w14:paraId="7A223C27" w14:textId="42898E56" w:rsidR="00636276" w:rsidRDefault="00636276" w:rsidP="00636276">
            <w:hyperlink w:anchor="Deliverable14866" w:history="1">
              <w:r>
                <w:rPr>
                  <w:rStyle w:val="Hyperlink"/>
                </w:rPr>
                <w:t>Reference</w:t>
              </w:r>
            </w:hyperlink>
          </w:p>
        </w:tc>
        <w:tc>
          <w:tcPr>
            <w:tcW w:w="5101" w:type="dxa"/>
            <w:shd w:val="clear" w:color="auto" w:fill="FFFFFF"/>
          </w:tcPr>
          <w:p w14:paraId="0E6AAF03" w14:textId="78163959" w:rsidR="00636276" w:rsidRDefault="00636276" w:rsidP="00636276">
            <w:r>
              <w:t>Relation to a variant</w:t>
            </w:r>
          </w:p>
        </w:tc>
      </w:tr>
      <w:tr w:rsidR="00636276" w14:paraId="2FAA48D1" w14:textId="77777777" w:rsidTr="00636276">
        <w:tblPrEx>
          <w:tblCellMar>
            <w:bottom w:w="0" w:type="dxa"/>
          </w:tblCellMar>
        </w:tblPrEx>
        <w:tc>
          <w:tcPr>
            <w:tcW w:w="2268" w:type="dxa"/>
            <w:shd w:val="clear" w:color="auto" w:fill="FFFFFF"/>
          </w:tcPr>
          <w:p w14:paraId="5533D89B" w14:textId="3DDFEA00" w:rsidR="00636276" w:rsidRDefault="00636276" w:rsidP="00636276">
            <w:r>
              <w:t>changed in</w:t>
            </w:r>
          </w:p>
        </w:tc>
        <w:tc>
          <w:tcPr>
            <w:tcW w:w="2268" w:type="dxa"/>
            <w:shd w:val="clear" w:color="auto" w:fill="FFFFFF"/>
          </w:tcPr>
          <w:p w14:paraId="4109827B" w14:textId="603D7DEA" w:rsidR="00636276" w:rsidRDefault="00636276" w:rsidP="00636276">
            <w:hyperlink w:anchor="Deliverable23095" w:history="1">
              <w:r>
                <w:rPr>
                  <w:rStyle w:val="Hyperlink"/>
                </w:rPr>
                <w:t>Change</w:t>
              </w:r>
            </w:hyperlink>
          </w:p>
        </w:tc>
        <w:tc>
          <w:tcPr>
            <w:tcW w:w="5101" w:type="dxa"/>
            <w:shd w:val="clear" w:color="auto" w:fill="FFFFFF"/>
          </w:tcPr>
          <w:p w14:paraId="24DF9029" w14:textId="6E65459D" w:rsidR="00636276" w:rsidRDefault="00636276" w:rsidP="00636276">
            <w:r>
              <w:t>Relation to a change</w:t>
            </w:r>
          </w:p>
        </w:tc>
      </w:tr>
      <w:tr w:rsidR="00636276" w14:paraId="391BF6B1" w14:textId="77777777" w:rsidTr="00636276">
        <w:tblPrEx>
          <w:tblCellMar>
            <w:bottom w:w="0" w:type="dxa"/>
          </w:tblCellMar>
        </w:tblPrEx>
        <w:tc>
          <w:tcPr>
            <w:tcW w:w="2268" w:type="dxa"/>
            <w:shd w:val="clear" w:color="auto" w:fill="FFFFFF"/>
          </w:tcPr>
          <w:p w14:paraId="1E5A8F7F" w14:textId="1248ADBA" w:rsidR="00636276" w:rsidRDefault="00636276" w:rsidP="00636276">
            <w:r>
              <w:t>created by</w:t>
            </w:r>
          </w:p>
        </w:tc>
        <w:tc>
          <w:tcPr>
            <w:tcW w:w="2268" w:type="dxa"/>
            <w:shd w:val="clear" w:color="auto" w:fill="FFFFFF"/>
          </w:tcPr>
          <w:p w14:paraId="133FB309" w14:textId="43624482" w:rsidR="00636276" w:rsidRDefault="00636276" w:rsidP="00636276">
            <w:hyperlink w:anchor="Deliverable13366" w:history="1">
              <w:r>
                <w:rPr>
                  <w:rStyle w:val="Hyperlink"/>
                </w:rPr>
                <w:t>Person</w:t>
              </w:r>
            </w:hyperlink>
          </w:p>
        </w:tc>
        <w:tc>
          <w:tcPr>
            <w:tcW w:w="5101" w:type="dxa"/>
            <w:shd w:val="clear" w:color="auto" w:fill="FFFFFF"/>
          </w:tcPr>
          <w:p w14:paraId="0DC42715" w14:textId="09805FB5" w:rsidR="00636276" w:rsidRDefault="00636276" w:rsidP="00636276">
            <w:r>
              <w:t>The person who created this element</w:t>
            </w:r>
          </w:p>
        </w:tc>
      </w:tr>
      <w:tr w:rsidR="00636276" w14:paraId="6A0D0C03" w14:textId="77777777" w:rsidTr="00636276">
        <w:tblPrEx>
          <w:tblCellMar>
            <w:bottom w:w="0" w:type="dxa"/>
          </w:tblCellMar>
        </w:tblPrEx>
        <w:tc>
          <w:tcPr>
            <w:tcW w:w="2268" w:type="dxa"/>
            <w:shd w:val="clear" w:color="auto" w:fill="FFFFFF"/>
          </w:tcPr>
          <w:p w14:paraId="30F45B1B" w14:textId="647E4096" w:rsidR="00636276" w:rsidRDefault="00636276" w:rsidP="00636276">
            <w:r>
              <w:t>applies to</w:t>
            </w:r>
          </w:p>
        </w:tc>
        <w:tc>
          <w:tcPr>
            <w:tcW w:w="2268" w:type="dxa"/>
            <w:shd w:val="clear" w:color="auto" w:fill="FFFFFF"/>
          </w:tcPr>
          <w:p w14:paraId="2957E7C3" w14:textId="2A9ADE2D" w:rsidR="00636276" w:rsidRDefault="00636276" w:rsidP="00636276">
            <w:hyperlink w:anchor="Deliverable13422" w:history="1">
              <w:r>
                <w:rPr>
                  <w:rStyle w:val="Hyperlink"/>
                </w:rPr>
                <w:t>Mechanical Component</w:t>
              </w:r>
            </w:hyperlink>
          </w:p>
        </w:tc>
        <w:tc>
          <w:tcPr>
            <w:tcW w:w="5101" w:type="dxa"/>
            <w:shd w:val="clear" w:color="auto" w:fill="FFFFFF"/>
          </w:tcPr>
          <w:p w14:paraId="2C62EC39" w14:textId="21774D9F" w:rsidR="00636276" w:rsidRDefault="00636276" w:rsidP="00636276">
            <w:r>
              <w:t>Mechanical or electrical component this manufacturing operation applies to</w:t>
            </w:r>
          </w:p>
        </w:tc>
      </w:tr>
      <w:tr w:rsidR="00636276" w14:paraId="3531B795" w14:textId="77777777" w:rsidTr="00636276">
        <w:tblPrEx>
          <w:tblCellMar>
            <w:bottom w:w="0" w:type="dxa"/>
          </w:tblCellMar>
        </w:tblPrEx>
        <w:tc>
          <w:tcPr>
            <w:tcW w:w="2268" w:type="dxa"/>
            <w:shd w:val="clear" w:color="auto" w:fill="FFFFFF"/>
          </w:tcPr>
          <w:p w14:paraId="5816574C" w14:textId="0CB73337" w:rsidR="00636276" w:rsidRDefault="00636276" w:rsidP="00636276">
            <w:r>
              <w:t>owned by</w:t>
            </w:r>
          </w:p>
        </w:tc>
        <w:tc>
          <w:tcPr>
            <w:tcW w:w="2268" w:type="dxa"/>
            <w:shd w:val="clear" w:color="auto" w:fill="FFFFFF"/>
          </w:tcPr>
          <w:p w14:paraId="6C1FE52F" w14:textId="576BBF86" w:rsidR="00636276" w:rsidRDefault="00636276" w:rsidP="00636276">
            <w:hyperlink w:anchor="Deliverable13359" w:history="1">
              <w:r>
                <w:rPr>
                  <w:rStyle w:val="Hyperlink"/>
                </w:rPr>
                <w:t>Role</w:t>
              </w:r>
            </w:hyperlink>
          </w:p>
        </w:tc>
        <w:tc>
          <w:tcPr>
            <w:tcW w:w="5101" w:type="dxa"/>
            <w:shd w:val="clear" w:color="auto" w:fill="FFFFFF"/>
          </w:tcPr>
          <w:p w14:paraId="1EA82F77" w14:textId="43CAEF6B" w:rsidR="00636276" w:rsidRDefault="00636276" w:rsidP="00636276">
            <w:r>
              <w:t>Role owning this element</w:t>
            </w:r>
          </w:p>
        </w:tc>
      </w:tr>
      <w:tr w:rsidR="00636276" w14:paraId="48B2041E" w14:textId="77777777" w:rsidTr="00636276">
        <w:tblPrEx>
          <w:tblCellMar>
            <w:bottom w:w="0" w:type="dxa"/>
          </w:tblCellMar>
        </w:tblPrEx>
        <w:tc>
          <w:tcPr>
            <w:tcW w:w="2268" w:type="dxa"/>
            <w:shd w:val="clear" w:color="auto" w:fill="FFFFFF"/>
          </w:tcPr>
          <w:p w14:paraId="700DA454" w14:textId="026F54FA" w:rsidR="00636276" w:rsidRDefault="00636276" w:rsidP="00636276">
            <w:r>
              <w:t>owned by</w:t>
            </w:r>
          </w:p>
        </w:tc>
        <w:tc>
          <w:tcPr>
            <w:tcW w:w="2268" w:type="dxa"/>
            <w:shd w:val="clear" w:color="auto" w:fill="FFFFFF"/>
          </w:tcPr>
          <w:p w14:paraId="56660FF8" w14:textId="364C81A8" w:rsidR="00636276" w:rsidRDefault="00636276" w:rsidP="00636276">
            <w:hyperlink w:anchor="Deliverable19532" w:history="1">
              <w:r>
                <w:rPr>
                  <w:rStyle w:val="Hyperlink"/>
                </w:rPr>
                <w:t>Actor</w:t>
              </w:r>
            </w:hyperlink>
          </w:p>
        </w:tc>
        <w:tc>
          <w:tcPr>
            <w:tcW w:w="5101" w:type="dxa"/>
            <w:shd w:val="clear" w:color="auto" w:fill="FFFFFF"/>
          </w:tcPr>
          <w:p w14:paraId="247F74D6" w14:textId="7CC9C902" w:rsidR="00636276" w:rsidRDefault="00636276" w:rsidP="00636276">
            <w:r>
              <w:t>Actor owning this element</w:t>
            </w:r>
          </w:p>
        </w:tc>
      </w:tr>
      <w:tr w:rsidR="00636276" w14:paraId="466A656E" w14:textId="77777777" w:rsidTr="00636276">
        <w:tblPrEx>
          <w:tblCellMar>
            <w:bottom w:w="0" w:type="dxa"/>
          </w:tblCellMar>
        </w:tblPrEx>
        <w:tc>
          <w:tcPr>
            <w:tcW w:w="2268" w:type="dxa"/>
            <w:shd w:val="clear" w:color="auto" w:fill="FFFFFF"/>
          </w:tcPr>
          <w:p w14:paraId="7091C46B" w14:textId="23A3AB9D" w:rsidR="00636276" w:rsidRDefault="00636276" w:rsidP="00636276">
            <w:r>
              <w:lastRenderedPageBreak/>
              <w:t>follows</w:t>
            </w:r>
          </w:p>
        </w:tc>
        <w:tc>
          <w:tcPr>
            <w:tcW w:w="2268" w:type="dxa"/>
            <w:shd w:val="clear" w:color="auto" w:fill="FFFFFF"/>
          </w:tcPr>
          <w:p w14:paraId="23292074" w14:textId="3287D2DD" w:rsidR="00636276" w:rsidRDefault="00636276" w:rsidP="00636276">
            <w:hyperlink w:anchor="Deliverable13507" w:history="1">
              <w:r>
                <w:rPr>
                  <w:rStyle w:val="Hyperlink"/>
                </w:rPr>
                <w:t>Manufacturing Operation</w:t>
              </w:r>
            </w:hyperlink>
          </w:p>
        </w:tc>
        <w:tc>
          <w:tcPr>
            <w:tcW w:w="5101" w:type="dxa"/>
            <w:shd w:val="clear" w:color="auto" w:fill="FFFFFF"/>
          </w:tcPr>
          <w:p w14:paraId="7BCEC50C" w14:textId="0FF67842" w:rsidR="00636276" w:rsidRDefault="00636276" w:rsidP="00636276">
            <w:r>
              <w:t>Preceding manufacturing operation</w:t>
            </w:r>
          </w:p>
        </w:tc>
      </w:tr>
      <w:tr w:rsidR="00636276" w14:paraId="7A037F9F" w14:textId="77777777" w:rsidTr="00636276">
        <w:tblPrEx>
          <w:tblCellMar>
            <w:bottom w:w="0" w:type="dxa"/>
          </w:tblCellMar>
        </w:tblPrEx>
        <w:tc>
          <w:tcPr>
            <w:tcW w:w="2268" w:type="dxa"/>
            <w:shd w:val="clear" w:color="auto" w:fill="FFFFFF"/>
          </w:tcPr>
          <w:p w14:paraId="4996F5B2" w14:textId="68AEB151" w:rsidR="00636276" w:rsidRDefault="00636276" w:rsidP="00636276">
            <w:r>
              <w:t>uses</w:t>
            </w:r>
          </w:p>
        </w:tc>
        <w:tc>
          <w:tcPr>
            <w:tcW w:w="2268" w:type="dxa"/>
            <w:shd w:val="clear" w:color="auto" w:fill="FFFFFF"/>
          </w:tcPr>
          <w:p w14:paraId="3F5C83C2" w14:textId="14FB4D55" w:rsidR="00636276" w:rsidRDefault="00636276" w:rsidP="00636276">
            <w:hyperlink w:anchor="Deliverable14409" w:history="1">
              <w:r>
                <w:rPr>
                  <w:rStyle w:val="Hyperlink"/>
                </w:rPr>
                <w:t>Manufacturing Equipment Component</w:t>
              </w:r>
            </w:hyperlink>
          </w:p>
        </w:tc>
        <w:tc>
          <w:tcPr>
            <w:tcW w:w="5101" w:type="dxa"/>
            <w:shd w:val="clear" w:color="auto" w:fill="FFFFFF"/>
          </w:tcPr>
          <w:p w14:paraId="5B377800" w14:textId="5BCB9664" w:rsidR="00636276" w:rsidRDefault="00636276" w:rsidP="00636276">
            <w:r>
              <w:t>Any tools and fixtures used to perform the manufacturing operation.</w:t>
            </w:r>
          </w:p>
        </w:tc>
      </w:tr>
    </w:tbl>
    <w:p w14:paraId="6B1A7732" w14:textId="47C5A402"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782C633" w14:textId="77777777" w:rsidTr="00636276">
        <w:tblPrEx>
          <w:tblCellMar>
            <w:bottom w:w="0" w:type="dxa"/>
          </w:tblCellMar>
        </w:tblPrEx>
        <w:tc>
          <w:tcPr>
            <w:tcW w:w="2268" w:type="dxa"/>
            <w:shd w:val="clear" w:color="auto" w:fill="FFFFFF"/>
          </w:tcPr>
          <w:p w14:paraId="1902A2DE" w14:textId="77777777" w:rsidR="00636276" w:rsidRDefault="00636276" w:rsidP="00636276"/>
        </w:tc>
        <w:tc>
          <w:tcPr>
            <w:tcW w:w="2268" w:type="dxa"/>
            <w:shd w:val="clear" w:color="auto" w:fill="FFFFFF"/>
          </w:tcPr>
          <w:p w14:paraId="152EE3CF" w14:textId="77777777" w:rsidR="00636276" w:rsidRDefault="00636276" w:rsidP="00636276"/>
        </w:tc>
        <w:tc>
          <w:tcPr>
            <w:tcW w:w="5101" w:type="dxa"/>
            <w:shd w:val="clear" w:color="auto" w:fill="FFFFFF"/>
          </w:tcPr>
          <w:p w14:paraId="42E648C7" w14:textId="45FC3919" w:rsidR="00636276" w:rsidRDefault="00636276" w:rsidP="00636276">
            <w:r>
              <w:t>Parent element</w:t>
            </w:r>
          </w:p>
        </w:tc>
      </w:tr>
      <w:tr w:rsidR="00636276" w14:paraId="39B2C374" w14:textId="77777777" w:rsidTr="00636276">
        <w:tblPrEx>
          <w:tblCellMar>
            <w:bottom w:w="0" w:type="dxa"/>
          </w:tblCellMar>
        </w:tblPrEx>
        <w:tc>
          <w:tcPr>
            <w:tcW w:w="2268" w:type="dxa"/>
            <w:shd w:val="clear" w:color="auto" w:fill="FFFFFF"/>
          </w:tcPr>
          <w:p w14:paraId="4CE63733" w14:textId="77777777" w:rsidR="00636276" w:rsidRDefault="00636276" w:rsidP="00636276"/>
        </w:tc>
        <w:tc>
          <w:tcPr>
            <w:tcW w:w="2268" w:type="dxa"/>
            <w:shd w:val="clear" w:color="auto" w:fill="FFFFFF"/>
          </w:tcPr>
          <w:p w14:paraId="36E0873B" w14:textId="77777777" w:rsidR="00636276" w:rsidRDefault="00636276" w:rsidP="00636276"/>
        </w:tc>
        <w:tc>
          <w:tcPr>
            <w:tcW w:w="5101" w:type="dxa"/>
            <w:shd w:val="clear" w:color="auto" w:fill="FFFFFF"/>
          </w:tcPr>
          <w:p w14:paraId="5EB0A4E5" w14:textId="7AC90DC0" w:rsidR="00636276" w:rsidRDefault="00636276" w:rsidP="00636276">
            <w:r>
              <w:t>Context element of the usage</w:t>
            </w:r>
          </w:p>
        </w:tc>
      </w:tr>
      <w:tr w:rsidR="00636276" w14:paraId="7B91FCB7" w14:textId="77777777" w:rsidTr="00636276">
        <w:tblPrEx>
          <w:tblCellMar>
            <w:bottom w:w="0" w:type="dxa"/>
          </w:tblCellMar>
        </w:tblPrEx>
        <w:tc>
          <w:tcPr>
            <w:tcW w:w="2268" w:type="dxa"/>
            <w:shd w:val="clear" w:color="auto" w:fill="FFFFFF"/>
          </w:tcPr>
          <w:p w14:paraId="440D8FAB" w14:textId="77777777" w:rsidR="00636276" w:rsidRDefault="00636276" w:rsidP="00636276"/>
        </w:tc>
        <w:tc>
          <w:tcPr>
            <w:tcW w:w="2268" w:type="dxa"/>
            <w:shd w:val="clear" w:color="auto" w:fill="FFFFFF"/>
          </w:tcPr>
          <w:p w14:paraId="574D6025" w14:textId="77777777" w:rsidR="00636276" w:rsidRDefault="00636276" w:rsidP="00636276"/>
        </w:tc>
        <w:tc>
          <w:tcPr>
            <w:tcW w:w="5101" w:type="dxa"/>
            <w:shd w:val="clear" w:color="auto" w:fill="FFFFFF"/>
          </w:tcPr>
          <w:p w14:paraId="4E6E6127" w14:textId="13542B98" w:rsidR="00636276" w:rsidRDefault="00636276" w:rsidP="00636276">
            <w:r>
              <w:t>More generic item</w:t>
            </w:r>
          </w:p>
        </w:tc>
      </w:tr>
      <w:tr w:rsidR="00636276" w14:paraId="1FC9FC16" w14:textId="77777777" w:rsidTr="00636276">
        <w:tblPrEx>
          <w:tblCellMar>
            <w:bottom w:w="0" w:type="dxa"/>
          </w:tblCellMar>
        </w:tblPrEx>
        <w:tc>
          <w:tcPr>
            <w:tcW w:w="2268" w:type="dxa"/>
            <w:shd w:val="clear" w:color="auto" w:fill="FFFFFF"/>
          </w:tcPr>
          <w:p w14:paraId="082332FE" w14:textId="77777777" w:rsidR="00636276" w:rsidRDefault="00636276" w:rsidP="00636276"/>
        </w:tc>
        <w:tc>
          <w:tcPr>
            <w:tcW w:w="2268" w:type="dxa"/>
            <w:shd w:val="clear" w:color="auto" w:fill="FFFFFF"/>
          </w:tcPr>
          <w:p w14:paraId="4967F7B7" w14:textId="77777777" w:rsidR="00636276" w:rsidRDefault="00636276" w:rsidP="00636276"/>
        </w:tc>
        <w:tc>
          <w:tcPr>
            <w:tcW w:w="5101" w:type="dxa"/>
            <w:shd w:val="clear" w:color="auto" w:fill="FFFFFF"/>
          </w:tcPr>
          <w:p w14:paraId="3496FF39" w14:textId="41A3390B" w:rsidR="00636276" w:rsidRDefault="00636276" w:rsidP="00636276">
            <w:r>
              <w:t>Preceding manufacturing operation</w:t>
            </w:r>
          </w:p>
        </w:tc>
      </w:tr>
      <w:tr w:rsidR="00636276" w14:paraId="7F570336" w14:textId="77777777" w:rsidTr="00636276">
        <w:tblPrEx>
          <w:tblCellMar>
            <w:bottom w:w="0" w:type="dxa"/>
          </w:tblCellMar>
        </w:tblPrEx>
        <w:tc>
          <w:tcPr>
            <w:tcW w:w="2268" w:type="dxa"/>
            <w:shd w:val="clear" w:color="auto" w:fill="FFFFFF"/>
          </w:tcPr>
          <w:p w14:paraId="44105DD5" w14:textId="7CFEB848" w:rsidR="00636276" w:rsidRDefault="00636276" w:rsidP="00636276">
            <w:hyperlink w:anchor="Deliverable23103" w:history="1">
              <w:r>
                <w:rPr>
                  <w:rStyle w:val="Hyperlink"/>
                </w:rPr>
                <w:t>Assembly Operation</w:t>
              </w:r>
            </w:hyperlink>
          </w:p>
        </w:tc>
        <w:tc>
          <w:tcPr>
            <w:tcW w:w="2268" w:type="dxa"/>
            <w:shd w:val="clear" w:color="auto" w:fill="FFFFFF"/>
          </w:tcPr>
          <w:p w14:paraId="42EC8B39" w14:textId="47CBF7E7" w:rsidR="00636276" w:rsidRDefault="00636276" w:rsidP="00636276">
            <w:r>
              <w:t>follows</w:t>
            </w:r>
          </w:p>
        </w:tc>
        <w:tc>
          <w:tcPr>
            <w:tcW w:w="5101" w:type="dxa"/>
            <w:shd w:val="clear" w:color="auto" w:fill="FFFFFF"/>
          </w:tcPr>
          <w:p w14:paraId="07A5D131" w14:textId="19E7F3B7" w:rsidR="00636276" w:rsidRDefault="00636276" w:rsidP="00636276">
            <w:r>
              <w:t>Preceding manufacturing operation</w:t>
            </w:r>
          </w:p>
        </w:tc>
      </w:tr>
      <w:tr w:rsidR="00636276" w14:paraId="6EAA35F8" w14:textId="77777777" w:rsidTr="00636276">
        <w:tblPrEx>
          <w:tblCellMar>
            <w:bottom w:w="0" w:type="dxa"/>
          </w:tblCellMar>
        </w:tblPrEx>
        <w:tc>
          <w:tcPr>
            <w:tcW w:w="2268" w:type="dxa"/>
            <w:shd w:val="clear" w:color="auto" w:fill="FFFFFF"/>
          </w:tcPr>
          <w:p w14:paraId="41662C52" w14:textId="2280AE77" w:rsidR="00636276" w:rsidRDefault="00636276" w:rsidP="00636276">
            <w:hyperlink w:anchor="Deliverable23102" w:history="1">
              <w:r>
                <w:rPr>
                  <w:rStyle w:val="Hyperlink"/>
                </w:rPr>
                <w:t>Heat Treatment</w:t>
              </w:r>
            </w:hyperlink>
          </w:p>
        </w:tc>
        <w:tc>
          <w:tcPr>
            <w:tcW w:w="2268" w:type="dxa"/>
            <w:shd w:val="clear" w:color="auto" w:fill="FFFFFF"/>
          </w:tcPr>
          <w:p w14:paraId="07BF2088" w14:textId="10A60823" w:rsidR="00636276" w:rsidRDefault="00636276" w:rsidP="00636276">
            <w:r>
              <w:t>follows</w:t>
            </w:r>
          </w:p>
        </w:tc>
        <w:tc>
          <w:tcPr>
            <w:tcW w:w="5101" w:type="dxa"/>
            <w:shd w:val="clear" w:color="auto" w:fill="FFFFFF"/>
          </w:tcPr>
          <w:p w14:paraId="4A4FB39C" w14:textId="46F8D33A" w:rsidR="00636276" w:rsidRDefault="00636276" w:rsidP="00636276">
            <w:r>
              <w:t>Preceding manufacturing operation</w:t>
            </w:r>
          </w:p>
        </w:tc>
      </w:tr>
      <w:tr w:rsidR="00636276" w14:paraId="14805A24" w14:textId="77777777" w:rsidTr="00636276">
        <w:tblPrEx>
          <w:tblCellMar>
            <w:bottom w:w="0" w:type="dxa"/>
          </w:tblCellMar>
        </w:tblPrEx>
        <w:tc>
          <w:tcPr>
            <w:tcW w:w="2268" w:type="dxa"/>
            <w:shd w:val="clear" w:color="auto" w:fill="FFFFFF"/>
          </w:tcPr>
          <w:p w14:paraId="1D31ADCD" w14:textId="7AA07C3F" w:rsidR="00636276" w:rsidRDefault="00636276" w:rsidP="00636276">
            <w:hyperlink w:anchor="Deliverable13459" w:history="1">
              <w:r>
                <w:rPr>
                  <w:rStyle w:val="Hyperlink"/>
                </w:rPr>
                <w:t>Joining Process</w:t>
              </w:r>
            </w:hyperlink>
          </w:p>
        </w:tc>
        <w:tc>
          <w:tcPr>
            <w:tcW w:w="2268" w:type="dxa"/>
            <w:shd w:val="clear" w:color="auto" w:fill="FFFFFF"/>
          </w:tcPr>
          <w:p w14:paraId="15E54ACC" w14:textId="18F66F38" w:rsidR="00636276" w:rsidRDefault="00636276" w:rsidP="00636276">
            <w:r>
              <w:t>follows</w:t>
            </w:r>
          </w:p>
        </w:tc>
        <w:tc>
          <w:tcPr>
            <w:tcW w:w="5101" w:type="dxa"/>
            <w:shd w:val="clear" w:color="auto" w:fill="FFFFFF"/>
          </w:tcPr>
          <w:p w14:paraId="187325DD" w14:textId="018A396E" w:rsidR="00636276" w:rsidRDefault="00636276" w:rsidP="00636276">
            <w:r>
              <w:t>Preceding manufacturing operation</w:t>
            </w:r>
          </w:p>
        </w:tc>
      </w:tr>
    </w:tbl>
    <w:p w14:paraId="53F4FE68" w14:textId="1C34DCB6" w:rsidR="00636276" w:rsidRDefault="00636276" w:rsidP="00636276">
      <w:pPr>
        <w:pStyle w:val="berschrift5"/>
      </w:pPr>
      <w:bookmarkStart w:id="112" w:name="Deliverable23103"/>
      <w:r>
        <w:t>Assembly Operation</w:t>
      </w:r>
      <w:bookmarkEnd w:id="112"/>
    </w:p>
    <w:p w14:paraId="44FD4A0F" w14:textId="440F0960" w:rsidR="00636276" w:rsidRDefault="00636276" w:rsidP="00636276">
      <w:r>
        <w:t>Operation of adding a single part or sub-assembly to an existing single part or sub-assembly</w:t>
      </w:r>
    </w:p>
    <w:p w14:paraId="54736386" w14:textId="77777777" w:rsidR="00636276" w:rsidRDefault="00636276" w:rsidP="00636276">
      <w:pPr>
        <w:keepNext/>
      </w:pPr>
      <w:r>
        <w:rPr>
          <w:noProof/>
        </w:rPr>
        <w:drawing>
          <wp:inline distT="0" distB="0" distL="0" distR="0" wp14:anchorId="24C1D30F" wp14:editId="2CADEE6A">
            <wp:extent cx="6119495" cy="1588770"/>
            <wp:effectExtent l="0" t="0" r="0" b="0"/>
            <wp:docPr id="178769132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91324"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119495" cy="1588770"/>
                    </a:xfrm>
                    <a:prstGeom prst="rect">
                      <a:avLst/>
                    </a:prstGeom>
                  </pic:spPr>
                </pic:pic>
              </a:graphicData>
            </a:graphic>
          </wp:inline>
        </w:drawing>
      </w:r>
    </w:p>
    <w:p w14:paraId="19280B1B" w14:textId="34DEAA5B" w:rsidR="00636276" w:rsidRDefault="00636276" w:rsidP="00636276">
      <w:pPr>
        <w:pStyle w:val="Beschriftung"/>
      </w:pPr>
      <w:r>
        <w:t xml:space="preserve">Figure </w:t>
      </w:r>
      <w:fldSimple w:instr=" SEQ Figure \* ARABIC ">
        <w:r>
          <w:rPr>
            <w:noProof/>
          </w:rPr>
          <w:t>144</w:t>
        </w:r>
      </w:fldSimple>
      <w:r>
        <w:t xml:space="preserve"> Class Context Diagram 'Assembly Operation'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880BA1A" w14:textId="77777777" w:rsidTr="00636276">
        <w:tblPrEx>
          <w:tblCellMar>
            <w:bottom w:w="0" w:type="dxa"/>
          </w:tblCellMar>
        </w:tblPrEx>
        <w:tc>
          <w:tcPr>
            <w:tcW w:w="2268" w:type="dxa"/>
            <w:shd w:val="clear" w:color="auto" w:fill="FFFFFF"/>
          </w:tcPr>
          <w:p w14:paraId="72870607" w14:textId="44DDB593" w:rsidR="00636276" w:rsidRDefault="00636276" w:rsidP="00636276">
            <w:r w:rsidRPr="00636276">
              <w:rPr>
                <w:rStyle w:val="Fett"/>
              </w:rPr>
              <w:t>Generalizations</w:t>
            </w:r>
          </w:p>
        </w:tc>
        <w:tc>
          <w:tcPr>
            <w:tcW w:w="7369" w:type="dxa"/>
            <w:shd w:val="clear" w:color="auto" w:fill="FFFFFF"/>
          </w:tcPr>
          <w:p w14:paraId="40FF2D7C" w14:textId="0EEC7574" w:rsidR="00636276" w:rsidRDefault="00636276" w:rsidP="00636276">
            <w:hyperlink w:anchor="Deliverable13507" w:history="1">
              <w:r>
                <w:rPr>
                  <w:rStyle w:val="Hyperlink"/>
                </w:rPr>
                <w:t>Manufacturing Operation</w:t>
              </w:r>
            </w:hyperlink>
          </w:p>
        </w:tc>
      </w:tr>
    </w:tbl>
    <w:p w14:paraId="68B41F46" w14:textId="69EC2FF6"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7C097F7" w14:textId="77777777" w:rsidTr="00636276">
        <w:tblPrEx>
          <w:tblCellMar>
            <w:bottom w:w="0" w:type="dxa"/>
          </w:tblCellMar>
        </w:tblPrEx>
        <w:tc>
          <w:tcPr>
            <w:tcW w:w="2268" w:type="dxa"/>
            <w:shd w:val="clear" w:color="auto" w:fill="FFFFFF"/>
          </w:tcPr>
          <w:p w14:paraId="7D1BBC47" w14:textId="5D159CB7" w:rsidR="00636276" w:rsidRDefault="00636276" w:rsidP="00636276">
            <w:r>
              <w:t>Identifier</w:t>
            </w:r>
          </w:p>
        </w:tc>
        <w:tc>
          <w:tcPr>
            <w:tcW w:w="2268" w:type="dxa"/>
            <w:shd w:val="clear" w:color="auto" w:fill="FFFFFF"/>
          </w:tcPr>
          <w:p w14:paraId="2C12F4CB" w14:textId="04D76708" w:rsidR="00636276" w:rsidRDefault="00636276" w:rsidP="00636276">
            <w:hyperlink w:anchor="Deliverable16441" w:history="1">
              <w:r>
                <w:rPr>
                  <w:rStyle w:val="Hyperlink"/>
                </w:rPr>
                <w:t>xs:string</w:t>
              </w:r>
            </w:hyperlink>
          </w:p>
        </w:tc>
        <w:tc>
          <w:tcPr>
            <w:tcW w:w="5101" w:type="dxa"/>
            <w:shd w:val="clear" w:color="auto" w:fill="FFFFFF"/>
          </w:tcPr>
          <w:p w14:paraId="6E45D31B" w14:textId="50EB2B73" w:rsidR="00636276" w:rsidRDefault="00636276" w:rsidP="00636276">
            <w:r>
              <w:t>Unambiguous identifier of the element</w:t>
            </w:r>
          </w:p>
        </w:tc>
      </w:tr>
      <w:tr w:rsidR="00636276" w14:paraId="3551E704" w14:textId="77777777" w:rsidTr="00636276">
        <w:tblPrEx>
          <w:tblCellMar>
            <w:bottom w:w="0" w:type="dxa"/>
          </w:tblCellMar>
        </w:tblPrEx>
        <w:tc>
          <w:tcPr>
            <w:tcW w:w="2268" w:type="dxa"/>
            <w:shd w:val="clear" w:color="auto" w:fill="FFFFFF"/>
          </w:tcPr>
          <w:p w14:paraId="6DEFA693" w14:textId="48D5DA43" w:rsidR="00636276" w:rsidRDefault="00636276" w:rsidP="00636276">
            <w:r>
              <w:t>Number</w:t>
            </w:r>
          </w:p>
        </w:tc>
        <w:tc>
          <w:tcPr>
            <w:tcW w:w="2268" w:type="dxa"/>
            <w:shd w:val="clear" w:color="auto" w:fill="FFFFFF"/>
          </w:tcPr>
          <w:p w14:paraId="1DD63E01" w14:textId="245B3F1F" w:rsidR="00636276" w:rsidRDefault="00636276" w:rsidP="00636276">
            <w:hyperlink w:anchor="Deliverable16441" w:history="1">
              <w:r>
                <w:rPr>
                  <w:rStyle w:val="Hyperlink"/>
                </w:rPr>
                <w:t>xs:string</w:t>
              </w:r>
            </w:hyperlink>
          </w:p>
        </w:tc>
        <w:tc>
          <w:tcPr>
            <w:tcW w:w="5101" w:type="dxa"/>
            <w:shd w:val="clear" w:color="auto" w:fill="FFFFFF"/>
          </w:tcPr>
          <w:p w14:paraId="3F1575B8" w14:textId="39134081" w:rsidR="00636276" w:rsidRDefault="00636276" w:rsidP="00636276">
            <w:r>
              <w:t>Legible number or name of the element, i. e. part number</w:t>
            </w:r>
          </w:p>
        </w:tc>
      </w:tr>
      <w:tr w:rsidR="00636276" w14:paraId="3759AEF1" w14:textId="77777777" w:rsidTr="00636276">
        <w:tblPrEx>
          <w:tblCellMar>
            <w:bottom w:w="0" w:type="dxa"/>
          </w:tblCellMar>
        </w:tblPrEx>
        <w:tc>
          <w:tcPr>
            <w:tcW w:w="2268" w:type="dxa"/>
            <w:shd w:val="clear" w:color="auto" w:fill="FFFFFF"/>
          </w:tcPr>
          <w:p w14:paraId="323F2EC7" w14:textId="051CA75E" w:rsidR="00636276" w:rsidRDefault="00636276" w:rsidP="00636276">
            <w:r>
              <w:t>Title</w:t>
            </w:r>
          </w:p>
        </w:tc>
        <w:tc>
          <w:tcPr>
            <w:tcW w:w="2268" w:type="dxa"/>
            <w:shd w:val="clear" w:color="auto" w:fill="FFFFFF"/>
          </w:tcPr>
          <w:p w14:paraId="3CF25A57" w14:textId="300337B6" w:rsidR="00636276" w:rsidRDefault="00636276" w:rsidP="00636276">
            <w:hyperlink w:anchor="Deliverable16441" w:history="1">
              <w:r>
                <w:rPr>
                  <w:rStyle w:val="Hyperlink"/>
                </w:rPr>
                <w:t>xs:string</w:t>
              </w:r>
            </w:hyperlink>
          </w:p>
        </w:tc>
        <w:tc>
          <w:tcPr>
            <w:tcW w:w="5101" w:type="dxa"/>
            <w:shd w:val="clear" w:color="auto" w:fill="FFFFFF"/>
          </w:tcPr>
          <w:p w14:paraId="38809179" w14:textId="6BBB335E" w:rsidR="00636276" w:rsidRDefault="00636276" w:rsidP="00636276">
            <w:r>
              <w:t>Title of the element</w:t>
            </w:r>
          </w:p>
        </w:tc>
      </w:tr>
      <w:tr w:rsidR="00636276" w14:paraId="3D124766" w14:textId="77777777" w:rsidTr="00636276">
        <w:tblPrEx>
          <w:tblCellMar>
            <w:bottom w:w="0" w:type="dxa"/>
          </w:tblCellMar>
        </w:tblPrEx>
        <w:tc>
          <w:tcPr>
            <w:tcW w:w="2268" w:type="dxa"/>
            <w:shd w:val="clear" w:color="auto" w:fill="FFFFFF"/>
          </w:tcPr>
          <w:p w14:paraId="1DFDE639" w14:textId="1AB16D04" w:rsidR="00636276" w:rsidRDefault="00636276" w:rsidP="00636276">
            <w:r>
              <w:t>Description</w:t>
            </w:r>
          </w:p>
        </w:tc>
        <w:tc>
          <w:tcPr>
            <w:tcW w:w="2268" w:type="dxa"/>
            <w:shd w:val="clear" w:color="auto" w:fill="FFFFFF"/>
          </w:tcPr>
          <w:p w14:paraId="3075E1B0" w14:textId="488938A6" w:rsidR="00636276" w:rsidRDefault="00636276" w:rsidP="00636276">
            <w:hyperlink w:anchor="Deliverable16441" w:history="1">
              <w:r>
                <w:rPr>
                  <w:rStyle w:val="Hyperlink"/>
                </w:rPr>
                <w:t>xs:string</w:t>
              </w:r>
            </w:hyperlink>
          </w:p>
        </w:tc>
        <w:tc>
          <w:tcPr>
            <w:tcW w:w="5101" w:type="dxa"/>
            <w:shd w:val="clear" w:color="auto" w:fill="FFFFFF"/>
          </w:tcPr>
          <w:p w14:paraId="355FF3A1" w14:textId="7D222979" w:rsidR="00636276" w:rsidRDefault="00636276" w:rsidP="00636276">
            <w:r>
              <w:t>Description of the element</w:t>
            </w:r>
          </w:p>
        </w:tc>
      </w:tr>
      <w:tr w:rsidR="00636276" w14:paraId="6D82B301" w14:textId="77777777" w:rsidTr="00636276">
        <w:tblPrEx>
          <w:tblCellMar>
            <w:bottom w:w="0" w:type="dxa"/>
          </w:tblCellMar>
        </w:tblPrEx>
        <w:tc>
          <w:tcPr>
            <w:tcW w:w="2268" w:type="dxa"/>
            <w:shd w:val="clear" w:color="auto" w:fill="FFFFFF"/>
          </w:tcPr>
          <w:p w14:paraId="01667E9B" w14:textId="57BE4E72" w:rsidR="00636276" w:rsidRDefault="00636276" w:rsidP="00636276">
            <w:r>
              <w:t>Type</w:t>
            </w:r>
          </w:p>
        </w:tc>
        <w:tc>
          <w:tcPr>
            <w:tcW w:w="2268" w:type="dxa"/>
            <w:shd w:val="clear" w:color="auto" w:fill="FFFFFF"/>
          </w:tcPr>
          <w:p w14:paraId="5413A420" w14:textId="62EE77B9" w:rsidR="00636276" w:rsidRDefault="00636276" w:rsidP="00636276">
            <w:hyperlink w:anchor="Deliverable16441" w:history="1">
              <w:r>
                <w:rPr>
                  <w:rStyle w:val="Hyperlink"/>
                </w:rPr>
                <w:t>xs:string</w:t>
              </w:r>
            </w:hyperlink>
          </w:p>
        </w:tc>
        <w:tc>
          <w:tcPr>
            <w:tcW w:w="5101" w:type="dxa"/>
            <w:shd w:val="clear" w:color="auto" w:fill="FFFFFF"/>
          </w:tcPr>
          <w:p w14:paraId="108C32BA" w14:textId="2DB4F25F" w:rsidR="00636276" w:rsidRDefault="00636276" w:rsidP="00636276">
            <w:r>
              <w:t>Type of an element</w:t>
            </w:r>
          </w:p>
        </w:tc>
      </w:tr>
    </w:tbl>
    <w:p w14:paraId="5A7E990C" w14:textId="31AFB530"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915F9A4" w14:textId="77777777" w:rsidTr="00636276">
        <w:tblPrEx>
          <w:tblCellMar>
            <w:bottom w:w="0" w:type="dxa"/>
          </w:tblCellMar>
        </w:tblPrEx>
        <w:tc>
          <w:tcPr>
            <w:tcW w:w="2268" w:type="dxa"/>
            <w:shd w:val="clear" w:color="auto" w:fill="FFFFFF"/>
          </w:tcPr>
          <w:p w14:paraId="22856600" w14:textId="32D66954" w:rsidR="00636276" w:rsidRDefault="00636276" w:rsidP="00636276">
            <w:r>
              <w:t>part of</w:t>
            </w:r>
          </w:p>
        </w:tc>
        <w:tc>
          <w:tcPr>
            <w:tcW w:w="2268" w:type="dxa"/>
            <w:shd w:val="clear" w:color="auto" w:fill="FFFFFF"/>
          </w:tcPr>
          <w:p w14:paraId="72A6D34E" w14:textId="23923472" w:rsidR="00636276" w:rsidRDefault="00636276" w:rsidP="00636276">
            <w:hyperlink w:anchor="Deliverable23103" w:history="1">
              <w:r>
                <w:rPr>
                  <w:rStyle w:val="Hyperlink"/>
                </w:rPr>
                <w:t>Assembly Operation</w:t>
              </w:r>
            </w:hyperlink>
          </w:p>
        </w:tc>
        <w:tc>
          <w:tcPr>
            <w:tcW w:w="5101" w:type="dxa"/>
            <w:shd w:val="clear" w:color="auto" w:fill="FFFFFF"/>
          </w:tcPr>
          <w:p w14:paraId="05055837" w14:textId="1876038E" w:rsidR="00636276" w:rsidRDefault="00636276" w:rsidP="00636276">
            <w:r>
              <w:t>Parent element</w:t>
            </w:r>
          </w:p>
        </w:tc>
      </w:tr>
      <w:tr w:rsidR="00636276" w14:paraId="3B34B471" w14:textId="77777777" w:rsidTr="00636276">
        <w:tblPrEx>
          <w:tblCellMar>
            <w:bottom w:w="0" w:type="dxa"/>
          </w:tblCellMar>
        </w:tblPrEx>
        <w:tc>
          <w:tcPr>
            <w:tcW w:w="2268" w:type="dxa"/>
            <w:shd w:val="clear" w:color="auto" w:fill="FFFFFF"/>
          </w:tcPr>
          <w:p w14:paraId="4A679990" w14:textId="354C1B2A" w:rsidR="00636276" w:rsidRDefault="00636276" w:rsidP="00636276">
            <w:r>
              <w:t>used in</w:t>
            </w:r>
          </w:p>
        </w:tc>
        <w:tc>
          <w:tcPr>
            <w:tcW w:w="2268" w:type="dxa"/>
            <w:shd w:val="clear" w:color="auto" w:fill="FFFFFF"/>
          </w:tcPr>
          <w:p w14:paraId="037AF78B" w14:textId="20792AAD" w:rsidR="00636276" w:rsidRDefault="00636276" w:rsidP="00636276">
            <w:hyperlink w:anchor="Deliverable23103" w:history="1">
              <w:r>
                <w:rPr>
                  <w:rStyle w:val="Hyperlink"/>
                </w:rPr>
                <w:t>Assembly Operation</w:t>
              </w:r>
            </w:hyperlink>
          </w:p>
        </w:tc>
        <w:tc>
          <w:tcPr>
            <w:tcW w:w="5101" w:type="dxa"/>
            <w:shd w:val="clear" w:color="auto" w:fill="FFFFFF"/>
          </w:tcPr>
          <w:p w14:paraId="1F7734E3" w14:textId="128D0C98" w:rsidR="00636276" w:rsidRDefault="00636276" w:rsidP="00636276">
            <w:r>
              <w:t>Context element of the usage</w:t>
            </w:r>
          </w:p>
        </w:tc>
      </w:tr>
      <w:tr w:rsidR="00636276" w14:paraId="75DBFE70" w14:textId="77777777" w:rsidTr="00636276">
        <w:tblPrEx>
          <w:tblCellMar>
            <w:bottom w:w="0" w:type="dxa"/>
          </w:tblCellMar>
        </w:tblPrEx>
        <w:tc>
          <w:tcPr>
            <w:tcW w:w="2268" w:type="dxa"/>
            <w:shd w:val="clear" w:color="auto" w:fill="FFFFFF"/>
          </w:tcPr>
          <w:p w14:paraId="03BCD56E" w14:textId="3E716587" w:rsidR="00636276" w:rsidRDefault="00636276" w:rsidP="00636276">
            <w:r>
              <w:t>specialism of</w:t>
            </w:r>
          </w:p>
        </w:tc>
        <w:tc>
          <w:tcPr>
            <w:tcW w:w="2268" w:type="dxa"/>
            <w:shd w:val="clear" w:color="auto" w:fill="FFFFFF"/>
          </w:tcPr>
          <w:p w14:paraId="7E549E72" w14:textId="69A804D6" w:rsidR="00636276" w:rsidRDefault="00636276" w:rsidP="00636276">
            <w:hyperlink w:anchor="Deliverable23103" w:history="1">
              <w:r>
                <w:rPr>
                  <w:rStyle w:val="Hyperlink"/>
                </w:rPr>
                <w:t>Assembly Operation</w:t>
              </w:r>
            </w:hyperlink>
          </w:p>
        </w:tc>
        <w:tc>
          <w:tcPr>
            <w:tcW w:w="5101" w:type="dxa"/>
            <w:shd w:val="clear" w:color="auto" w:fill="FFFFFF"/>
          </w:tcPr>
          <w:p w14:paraId="0F4F722E" w14:textId="1E11AE39" w:rsidR="00636276" w:rsidRDefault="00636276" w:rsidP="00636276">
            <w:r>
              <w:t>More generic item</w:t>
            </w:r>
          </w:p>
        </w:tc>
      </w:tr>
      <w:tr w:rsidR="00636276" w14:paraId="50BE505F" w14:textId="77777777" w:rsidTr="00636276">
        <w:tblPrEx>
          <w:tblCellMar>
            <w:bottom w:w="0" w:type="dxa"/>
          </w:tblCellMar>
        </w:tblPrEx>
        <w:tc>
          <w:tcPr>
            <w:tcW w:w="2268" w:type="dxa"/>
            <w:shd w:val="clear" w:color="auto" w:fill="FFFFFF"/>
          </w:tcPr>
          <w:p w14:paraId="4A7547E9" w14:textId="7C95CEA0" w:rsidR="00636276" w:rsidRDefault="00636276" w:rsidP="00636276">
            <w:r>
              <w:t>configured in</w:t>
            </w:r>
          </w:p>
        </w:tc>
        <w:tc>
          <w:tcPr>
            <w:tcW w:w="2268" w:type="dxa"/>
            <w:shd w:val="clear" w:color="auto" w:fill="FFFFFF"/>
          </w:tcPr>
          <w:p w14:paraId="10548BF7" w14:textId="369A15DB" w:rsidR="00636276" w:rsidRDefault="00636276" w:rsidP="00636276">
            <w:hyperlink w:anchor="Deliverable14368" w:history="1">
              <w:r>
                <w:rPr>
                  <w:rStyle w:val="Hyperlink"/>
                </w:rPr>
                <w:t>Configuration</w:t>
              </w:r>
            </w:hyperlink>
          </w:p>
        </w:tc>
        <w:tc>
          <w:tcPr>
            <w:tcW w:w="5101" w:type="dxa"/>
            <w:shd w:val="clear" w:color="auto" w:fill="FFFFFF"/>
          </w:tcPr>
          <w:p w14:paraId="168A3FCD" w14:textId="65D50554" w:rsidR="00636276" w:rsidRDefault="00636276" w:rsidP="00636276">
            <w:r>
              <w:t>Relation to a configuration</w:t>
            </w:r>
          </w:p>
        </w:tc>
      </w:tr>
      <w:tr w:rsidR="00636276" w14:paraId="3702B556" w14:textId="77777777" w:rsidTr="00636276">
        <w:tblPrEx>
          <w:tblCellMar>
            <w:bottom w:w="0" w:type="dxa"/>
          </w:tblCellMar>
        </w:tblPrEx>
        <w:tc>
          <w:tcPr>
            <w:tcW w:w="2268" w:type="dxa"/>
            <w:shd w:val="clear" w:color="auto" w:fill="FFFFFF"/>
          </w:tcPr>
          <w:p w14:paraId="58A9F25E" w14:textId="77529DA6" w:rsidR="00636276" w:rsidRDefault="00636276" w:rsidP="00636276">
            <w:r>
              <w:t>option in</w:t>
            </w:r>
          </w:p>
        </w:tc>
        <w:tc>
          <w:tcPr>
            <w:tcW w:w="2268" w:type="dxa"/>
            <w:shd w:val="clear" w:color="auto" w:fill="FFFFFF"/>
          </w:tcPr>
          <w:p w14:paraId="0AC3E515" w14:textId="049D1037" w:rsidR="00636276" w:rsidRDefault="00636276" w:rsidP="00636276">
            <w:hyperlink w:anchor="Deliverable15753" w:history="1">
              <w:r>
                <w:rPr>
                  <w:rStyle w:val="Hyperlink"/>
                </w:rPr>
                <w:t>Variant</w:t>
              </w:r>
            </w:hyperlink>
          </w:p>
        </w:tc>
        <w:tc>
          <w:tcPr>
            <w:tcW w:w="5101" w:type="dxa"/>
            <w:shd w:val="clear" w:color="auto" w:fill="FFFFFF"/>
          </w:tcPr>
          <w:p w14:paraId="1837FD72" w14:textId="33F378FF" w:rsidR="00636276" w:rsidRDefault="00636276" w:rsidP="00636276">
            <w:r>
              <w:t>Relation to a variant</w:t>
            </w:r>
          </w:p>
        </w:tc>
      </w:tr>
      <w:tr w:rsidR="00636276" w14:paraId="23A56ABC" w14:textId="77777777" w:rsidTr="00636276">
        <w:tblPrEx>
          <w:tblCellMar>
            <w:bottom w:w="0" w:type="dxa"/>
          </w:tblCellMar>
        </w:tblPrEx>
        <w:tc>
          <w:tcPr>
            <w:tcW w:w="2268" w:type="dxa"/>
            <w:shd w:val="clear" w:color="auto" w:fill="FFFFFF"/>
          </w:tcPr>
          <w:p w14:paraId="4F429519" w14:textId="4B5DABB4" w:rsidR="00636276" w:rsidRDefault="00636276" w:rsidP="00636276">
            <w:r>
              <w:lastRenderedPageBreak/>
              <w:t>specified in</w:t>
            </w:r>
          </w:p>
        </w:tc>
        <w:tc>
          <w:tcPr>
            <w:tcW w:w="2268" w:type="dxa"/>
            <w:shd w:val="clear" w:color="auto" w:fill="FFFFFF"/>
          </w:tcPr>
          <w:p w14:paraId="485EBA38" w14:textId="591348D0" w:rsidR="00636276" w:rsidRDefault="00636276" w:rsidP="00636276">
            <w:hyperlink w:anchor="Deliverable14866" w:history="1">
              <w:r>
                <w:rPr>
                  <w:rStyle w:val="Hyperlink"/>
                </w:rPr>
                <w:t>Reference</w:t>
              </w:r>
            </w:hyperlink>
          </w:p>
        </w:tc>
        <w:tc>
          <w:tcPr>
            <w:tcW w:w="5101" w:type="dxa"/>
            <w:shd w:val="clear" w:color="auto" w:fill="FFFFFF"/>
          </w:tcPr>
          <w:p w14:paraId="751AE3E3" w14:textId="59C57B71" w:rsidR="00636276" w:rsidRDefault="00636276" w:rsidP="00636276">
            <w:r>
              <w:t>Relation to a variant</w:t>
            </w:r>
          </w:p>
        </w:tc>
      </w:tr>
      <w:tr w:rsidR="00636276" w14:paraId="477552A8" w14:textId="77777777" w:rsidTr="00636276">
        <w:tblPrEx>
          <w:tblCellMar>
            <w:bottom w:w="0" w:type="dxa"/>
          </w:tblCellMar>
        </w:tblPrEx>
        <w:tc>
          <w:tcPr>
            <w:tcW w:w="2268" w:type="dxa"/>
            <w:shd w:val="clear" w:color="auto" w:fill="FFFFFF"/>
          </w:tcPr>
          <w:p w14:paraId="6EE0B99D" w14:textId="3F8A76FC" w:rsidR="00636276" w:rsidRDefault="00636276" w:rsidP="00636276">
            <w:r>
              <w:t>changed in</w:t>
            </w:r>
          </w:p>
        </w:tc>
        <w:tc>
          <w:tcPr>
            <w:tcW w:w="2268" w:type="dxa"/>
            <w:shd w:val="clear" w:color="auto" w:fill="FFFFFF"/>
          </w:tcPr>
          <w:p w14:paraId="3E3DB784" w14:textId="6D9D3326" w:rsidR="00636276" w:rsidRDefault="00636276" w:rsidP="00636276">
            <w:hyperlink w:anchor="Deliverable23095" w:history="1">
              <w:r>
                <w:rPr>
                  <w:rStyle w:val="Hyperlink"/>
                </w:rPr>
                <w:t>Change</w:t>
              </w:r>
            </w:hyperlink>
          </w:p>
        </w:tc>
        <w:tc>
          <w:tcPr>
            <w:tcW w:w="5101" w:type="dxa"/>
            <w:shd w:val="clear" w:color="auto" w:fill="FFFFFF"/>
          </w:tcPr>
          <w:p w14:paraId="60B629FA" w14:textId="5F0BE6F7" w:rsidR="00636276" w:rsidRDefault="00636276" w:rsidP="00636276">
            <w:r>
              <w:t>Relation to a change</w:t>
            </w:r>
          </w:p>
        </w:tc>
      </w:tr>
      <w:tr w:rsidR="00636276" w14:paraId="22857ABA" w14:textId="77777777" w:rsidTr="00636276">
        <w:tblPrEx>
          <w:tblCellMar>
            <w:bottom w:w="0" w:type="dxa"/>
          </w:tblCellMar>
        </w:tblPrEx>
        <w:tc>
          <w:tcPr>
            <w:tcW w:w="2268" w:type="dxa"/>
            <w:shd w:val="clear" w:color="auto" w:fill="FFFFFF"/>
          </w:tcPr>
          <w:p w14:paraId="5AEE2BF5" w14:textId="6BB7242C" w:rsidR="00636276" w:rsidRDefault="00636276" w:rsidP="00636276">
            <w:r>
              <w:t>created by</w:t>
            </w:r>
          </w:p>
        </w:tc>
        <w:tc>
          <w:tcPr>
            <w:tcW w:w="2268" w:type="dxa"/>
            <w:shd w:val="clear" w:color="auto" w:fill="FFFFFF"/>
          </w:tcPr>
          <w:p w14:paraId="7E1940D9" w14:textId="7495B32F" w:rsidR="00636276" w:rsidRDefault="00636276" w:rsidP="00636276">
            <w:hyperlink w:anchor="Deliverable13366" w:history="1">
              <w:r>
                <w:rPr>
                  <w:rStyle w:val="Hyperlink"/>
                </w:rPr>
                <w:t>Person</w:t>
              </w:r>
            </w:hyperlink>
          </w:p>
        </w:tc>
        <w:tc>
          <w:tcPr>
            <w:tcW w:w="5101" w:type="dxa"/>
            <w:shd w:val="clear" w:color="auto" w:fill="FFFFFF"/>
          </w:tcPr>
          <w:p w14:paraId="29D9C5C9" w14:textId="1283011F" w:rsidR="00636276" w:rsidRDefault="00636276" w:rsidP="00636276">
            <w:r>
              <w:t>The person who created this element</w:t>
            </w:r>
          </w:p>
        </w:tc>
      </w:tr>
      <w:tr w:rsidR="00636276" w14:paraId="3968E283" w14:textId="77777777" w:rsidTr="00636276">
        <w:tblPrEx>
          <w:tblCellMar>
            <w:bottom w:w="0" w:type="dxa"/>
          </w:tblCellMar>
        </w:tblPrEx>
        <w:tc>
          <w:tcPr>
            <w:tcW w:w="2268" w:type="dxa"/>
            <w:shd w:val="clear" w:color="auto" w:fill="FFFFFF"/>
          </w:tcPr>
          <w:p w14:paraId="71D888A8" w14:textId="520B0193" w:rsidR="00636276" w:rsidRDefault="00636276" w:rsidP="00636276">
            <w:r>
              <w:t>applies to</w:t>
            </w:r>
          </w:p>
        </w:tc>
        <w:tc>
          <w:tcPr>
            <w:tcW w:w="2268" w:type="dxa"/>
            <w:shd w:val="clear" w:color="auto" w:fill="FFFFFF"/>
          </w:tcPr>
          <w:p w14:paraId="1AFF9995" w14:textId="39A71C7F" w:rsidR="00636276" w:rsidRDefault="00636276" w:rsidP="00636276">
            <w:hyperlink w:anchor="Deliverable13422" w:history="1">
              <w:r>
                <w:rPr>
                  <w:rStyle w:val="Hyperlink"/>
                </w:rPr>
                <w:t>Mechanical Component</w:t>
              </w:r>
            </w:hyperlink>
          </w:p>
        </w:tc>
        <w:tc>
          <w:tcPr>
            <w:tcW w:w="5101" w:type="dxa"/>
            <w:shd w:val="clear" w:color="auto" w:fill="FFFFFF"/>
          </w:tcPr>
          <w:p w14:paraId="5AB3A90B" w14:textId="6F478DF3" w:rsidR="00636276" w:rsidRDefault="00636276" w:rsidP="00636276">
            <w:r>
              <w:t>Mechanical or electrical component this manufacturing operation applies to</w:t>
            </w:r>
          </w:p>
        </w:tc>
      </w:tr>
      <w:tr w:rsidR="00636276" w14:paraId="7D8BB1D3" w14:textId="77777777" w:rsidTr="00636276">
        <w:tblPrEx>
          <w:tblCellMar>
            <w:bottom w:w="0" w:type="dxa"/>
          </w:tblCellMar>
        </w:tblPrEx>
        <w:tc>
          <w:tcPr>
            <w:tcW w:w="2268" w:type="dxa"/>
            <w:shd w:val="clear" w:color="auto" w:fill="FFFFFF"/>
          </w:tcPr>
          <w:p w14:paraId="5B24C486" w14:textId="37C9B141" w:rsidR="00636276" w:rsidRDefault="00636276" w:rsidP="00636276">
            <w:r>
              <w:t>owned by</w:t>
            </w:r>
          </w:p>
        </w:tc>
        <w:tc>
          <w:tcPr>
            <w:tcW w:w="2268" w:type="dxa"/>
            <w:shd w:val="clear" w:color="auto" w:fill="FFFFFF"/>
          </w:tcPr>
          <w:p w14:paraId="2C9438C6" w14:textId="0477D44B" w:rsidR="00636276" w:rsidRDefault="00636276" w:rsidP="00636276">
            <w:hyperlink w:anchor="Deliverable13359" w:history="1">
              <w:r>
                <w:rPr>
                  <w:rStyle w:val="Hyperlink"/>
                </w:rPr>
                <w:t>Role</w:t>
              </w:r>
            </w:hyperlink>
          </w:p>
        </w:tc>
        <w:tc>
          <w:tcPr>
            <w:tcW w:w="5101" w:type="dxa"/>
            <w:shd w:val="clear" w:color="auto" w:fill="FFFFFF"/>
          </w:tcPr>
          <w:p w14:paraId="4D52D394" w14:textId="517A89CB" w:rsidR="00636276" w:rsidRDefault="00636276" w:rsidP="00636276">
            <w:r>
              <w:t>Role owning this element</w:t>
            </w:r>
          </w:p>
        </w:tc>
      </w:tr>
      <w:tr w:rsidR="00636276" w14:paraId="75428BCD" w14:textId="77777777" w:rsidTr="00636276">
        <w:tblPrEx>
          <w:tblCellMar>
            <w:bottom w:w="0" w:type="dxa"/>
          </w:tblCellMar>
        </w:tblPrEx>
        <w:tc>
          <w:tcPr>
            <w:tcW w:w="2268" w:type="dxa"/>
            <w:shd w:val="clear" w:color="auto" w:fill="FFFFFF"/>
          </w:tcPr>
          <w:p w14:paraId="41433CDD" w14:textId="48F71E98" w:rsidR="00636276" w:rsidRDefault="00636276" w:rsidP="00636276">
            <w:r>
              <w:t>owned by</w:t>
            </w:r>
          </w:p>
        </w:tc>
        <w:tc>
          <w:tcPr>
            <w:tcW w:w="2268" w:type="dxa"/>
            <w:shd w:val="clear" w:color="auto" w:fill="FFFFFF"/>
          </w:tcPr>
          <w:p w14:paraId="4B82B271" w14:textId="1F4D61DF" w:rsidR="00636276" w:rsidRDefault="00636276" w:rsidP="00636276">
            <w:hyperlink w:anchor="Deliverable19532" w:history="1">
              <w:r>
                <w:rPr>
                  <w:rStyle w:val="Hyperlink"/>
                </w:rPr>
                <w:t>Actor</w:t>
              </w:r>
            </w:hyperlink>
          </w:p>
        </w:tc>
        <w:tc>
          <w:tcPr>
            <w:tcW w:w="5101" w:type="dxa"/>
            <w:shd w:val="clear" w:color="auto" w:fill="FFFFFF"/>
          </w:tcPr>
          <w:p w14:paraId="70046FD1" w14:textId="20902579" w:rsidR="00636276" w:rsidRDefault="00636276" w:rsidP="00636276">
            <w:r>
              <w:t>Actor owning this element</w:t>
            </w:r>
          </w:p>
        </w:tc>
      </w:tr>
      <w:tr w:rsidR="00636276" w14:paraId="5B62CEA2" w14:textId="77777777" w:rsidTr="00636276">
        <w:tblPrEx>
          <w:tblCellMar>
            <w:bottom w:w="0" w:type="dxa"/>
          </w:tblCellMar>
        </w:tblPrEx>
        <w:tc>
          <w:tcPr>
            <w:tcW w:w="2268" w:type="dxa"/>
            <w:shd w:val="clear" w:color="auto" w:fill="FFFFFF"/>
          </w:tcPr>
          <w:p w14:paraId="6CF0FD26" w14:textId="17DF0AEE" w:rsidR="00636276" w:rsidRDefault="00636276" w:rsidP="00636276">
            <w:r>
              <w:t>follows</w:t>
            </w:r>
          </w:p>
        </w:tc>
        <w:tc>
          <w:tcPr>
            <w:tcW w:w="2268" w:type="dxa"/>
            <w:shd w:val="clear" w:color="auto" w:fill="FFFFFF"/>
          </w:tcPr>
          <w:p w14:paraId="742C8DD1" w14:textId="58962334" w:rsidR="00636276" w:rsidRDefault="00636276" w:rsidP="00636276">
            <w:hyperlink w:anchor="Deliverable13507" w:history="1">
              <w:r>
                <w:rPr>
                  <w:rStyle w:val="Hyperlink"/>
                </w:rPr>
                <w:t>Manufacturing Operation</w:t>
              </w:r>
            </w:hyperlink>
          </w:p>
        </w:tc>
        <w:tc>
          <w:tcPr>
            <w:tcW w:w="5101" w:type="dxa"/>
            <w:shd w:val="clear" w:color="auto" w:fill="FFFFFF"/>
          </w:tcPr>
          <w:p w14:paraId="6C49843B" w14:textId="45AEAE9C" w:rsidR="00636276" w:rsidRDefault="00636276" w:rsidP="00636276">
            <w:r>
              <w:t>Preceding manufacturing operation</w:t>
            </w:r>
          </w:p>
        </w:tc>
      </w:tr>
      <w:tr w:rsidR="00636276" w14:paraId="4C8F13D4" w14:textId="77777777" w:rsidTr="00636276">
        <w:tblPrEx>
          <w:tblCellMar>
            <w:bottom w:w="0" w:type="dxa"/>
          </w:tblCellMar>
        </w:tblPrEx>
        <w:tc>
          <w:tcPr>
            <w:tcW w:w="2268" w:type="dxa"/>
            <w:shd w:val="clear" w:color="auto" w:fill="FFFFFF"/>
          </w:tcPr>
          <w:p w14:paraId="30186A91" w14:textId="2571A8FE" w:rsidR="00636276" w:rsidRDefault="00636276" w:rsidP="00636276">
            <w:r>
              <w:t>uses</w:t>
            </w:r>
          </w:p>
        </w:tc>
        <w:tc>
          <w:tcPr>
            <w:tcW w:w="2268" w:type="dxa"/>
            <w:shd w:val="clear" w:color="auto" w:fill="FFFFFF"/>
          </w:tcPr>
          <w:p w14:paraId="33BCFE50" w14:textId="33EE6EC8" w:rsidR="00636276" w:rsidRDefault="00636276" w:rsidP="00636276">
            <w:hyperlink w:anchor="Deliverable14409" w:history="1">
              <w:r>
                <w:rPr>
                  <w:rStyle w:val="Hyperlink"/>
                </w:rPr>
                <w:t>Manufacturing Equipment Component</w:t>
              </w:r>
            </w:hyperlink>
          </w:p>
        </w:tc>
        <w:tc>
          <w:tcPr>
            <w:tcW w:w="5101" w:type="dxa"/>
            <w:shd w:val="clear" w:color="auto" w:fill="FFFFFF"/>
          </w:tcPr>
          <w:p w14:paraId="74752165" w14:textId="2ED3E310" w:rsidR="00636276" w:rsidRDefault="00636276" w:rsidP="00636276">
            <w:r>
              <w:t>Any tools and fixtures used to perform the manufacturing operation.</w:t>
            </w:r>
          </w:p>
        </w:tc>
      </w:tr>
      <w:tr w:rsidR="00636276" w14:paraId="2BBADD72" w14:textId="77777777" w:rsidTr="00636276">
        <w:tblPrEx>
          <w:tblCellMar>
            <w:bottom w:w="0" w:type="dxa"/>
          </w:tblCellMar>
        </w:tblPrEx>
        <w:tc>
          <w:tcPr>
            <w:tcW w:w="2268" w:type="dxa"/>
            <w:shd w:val="clear" w:color="auto" w:fill="FFFFFF"/>
          </w:tcPr>
          <w:p w14:paraId="45144E79" w14:textId="4363BF2E" w:rsidR="00636276" w:rsidRDefault="00636276" w:rsidP="00636276">
            <w:r>
              <w:t>adds</w:t>
            </w:r>
          </w:p>
        </w:tc>
        <w:tc>
          <w:tcPr>
            <w:tcW w:w="2268" w:type="dxa"/>
            <w:shd w:val="clear" w:color="auto" w:fill="FFFFFF"/>
          </w:tcPr>
          <w:p w14:paraId="371341C3" w14:textId="50D28979" w:rsidR="00636276" w:rsidRDefault="00636276" w:rsidP="00636276">
            <w:hyperlink w:anchor="Deliverable13422" w:history="1">
              <w:r>
                <w:rPr>
                  <w:rStyle w:val="Hyperlink"/>
                </w:rPr>
                <w:t>Mechanical Component</w:t>
              </w:r>
            </w:hyperlink>
          </w:p>
        </w:tc>
        <w:tc>
          <w:tcPr>
            <w:tcW w:w="5101" w:type="dxa"/>
            <w:shd w:val="clear" w:color="auto" w:fill="FFFFFF"/>
          </w:tcPr>
          <w:p w14:paraId="78CEAC74" w14:textId="2678B069" w:rsidR="00636276" w:rsidRDefault="00636276" w:rsidP="00636276">
            <w:r>
              <w:t>Mechanical or electrical components added by this manufacturing operation</w:t>
            </w:r>
          </w:p>
        </w:tc>
      </w:tr>
    </w:tbl>
    <w:p w14:paraId="20F063EE" w14:textId="0AECAD33"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8A78606" w14:textId="77777777" w:rsidTr="00636276">
        <w:tblPrEx>
          <w:tblCellMar>
            <w:bottom w:w="0" w:type="dxa"/>
          </w:tblCellMar>
        </w:tblPrEx>
        <w:tc>
          <w:tcPr>
            <w:tcW w:w="2268" w:type="dxa"/>
            <w:shd w:val="clear" w:color="auto" w:fill="FFFFFF"/>
          </w:tcPr>
          <w:p w14:paraId="629F94B8" w14:textId="77777777" w:rsidR="00636276" w:rsidRDefault="00636276" w:rsidP="00636276"/>
        </w:tc>
        <w:tc>
          <w:tcPr>
            <w:tcW w:w="2268" w:type="dxa"/>
            <w:shd w:val="clear" w:color="auto" w:fill="FFFFFF"/>
          </w:tcPr>
          <w:p w14:paraId="1F1941FE" w14:textId="77777777" w:rsidR="00636276" w:rsidRDefault="00636276" w:rsidP="00636276"/>
        </w:tc>
        <w:tc>
          <w:tcPr>
            <w:tcW w:w="5101" w:type="dxa"/>
            <w:shd w:val="clear" w:color="auto" w:fill="FFFFFF"/>
          </w:tcPr>
          <w:p w14:paraId="27057D60" w14:textId="5AEFE497" w:rsidR="00636276" w:rsidRDefault="00636276" w:rsidP="00636276">
            <w:r>
              <w:t>Parent element</w:t>
            </w:r>
          </w:p>
        </w:tc>
      </w:tr>
      <w:tr w:rsidR="00636276" w14:paraId="2700046C" w14:textId="77777777" w:rsidTr="00636276">
        <w:tblPrEx>
          <w:tblCellMar>
            <w:bottom w:w="0" w:type="dxa"/>
          </w:tblCellMar>
        </w:tblPrEx>
        <w:tc>
          <w:tcPr>
            <w:tcW w:w="2268" w:type="dxa"/>
            <w:shd w:val="clear" w:color="auto" w:fill="FFFFFF"/>
          </w:tcPr>
          <w:p w14:paraId="0D77AFE2" w14:textId="77777777" w:rsidR="00636276" w:rsidRDefault="00636276" w:rsidP="00636276"/>
        </w:tc>
        <w:tc>
          <w:tcPr>
            <w:tcW w:w="2268" w:type="dxa"/>
            <w:shd w:val="clear" w:color="auto" w:fill="FFFFFF"/>
          </w:tcPr>
          <w:p w14:paraId="43A32507" w14:textId="77777777" w:rsidR="00636276" w:rsidRDefault="00636276" w:rsidP="00636276"/>
        </w:tc>
        <w:tc>
          <w:tcPr>
            <w:tcW w:w="5101" w:type="dxa"/>
            <w:shd w:val="clear" w:color="auto" w:fill="FFFFFF"/>
          </w:tcPr>
          <w:p w14:paraId="64D052A9" w14:textId="3FDD48CE" w:rsidR="00636276" w:rsidRDefault="00636276" w:rsidP="00636276">
            <w:r>
              <w:t>Context element of the usage</w:t>
            </w:r>
          </w:p>
        </w:tc>
      </w:tr>
      <w:tr w:rsidR="00636276" w14:paraId="53E267C7" w14:textId="77777777" w:rsidTr="00636276">
        <w:tblPrEx>
          <w:tblCellMar>
            <w:bottom w:w="0" w:type="dxa"/>
          </w:tblCellMar>
        </w:tblPrEx>
        <w:tc>
          <w:tcPr>
            <w:tcW w:w="2268" w:type="dxa"/>
            <w:shd w:val="clear" w:color="auto" w:fill="FFFFFF"/>
          </w:tcPr>
          <w:p w14:paraId="3C221B2F" w14:textId="77777777" w:rsidR="00636276" w:rsidRDefault="00636276" w:rsidP="00636276"/>
        </w:tc>
        <w:tc>
          <w:tcPr>
            <w:tcW w:w="2268" w:type="dxa"/>
            <w:shd w:val="clear" w:color="auto" w:fill="FFFFFF"/>
          </w:tcPr>
          <w:p w14:paraId="03799F3D" w14:textId="77777777" w:rsidR="00636276" w:rsidRDefault="00636276" w:rsidP="00636276"/>
        </w:tc>
        <w:tc>
          <w:tcPr>
            <w:tcW w:w="5101" w:type="dxa"/>
            <w:shd w:val="clear" w:color="auto" w:fill="FFFFFF"/>
          </w:tcPr>
          <w:p w14:paraId="6BDE8D5F" w14:textId="4461C129" w:rsidR="00636276" w:rsidRDefault="00636276" w:rsidP="00636276">
            <w:r>
              <w:t>More generic item</w:t>
            </w:r>
          </w:p>
        </w:tc>
      </w:tr>
    </w:tbl>
    <w:p w14:paraId="76295CA1" w14:textId="1D845D3C" w:rsidR="00636276" w:rsidRDefault="00636276" w:rsidP="00636276">
      <w:pPr>
        <w:pStyle w:val="berschrift5"/>
        <w:numPr>
          <w:ilvl w:val="4"/>
          <w:numId w:val="48"/>
        </w:numPr>
      </w:pPr>
      <w:bookmarkStart w:id="113" w:name="Deliverable23102"/>
      <w:r>
        <w:t>Heat Treatment</w:t>
      </w:r>
      <w:bookmarkEnd w:id="113"/>
    </w:p>
    <w:p w14:paraId="1FDF5956" w14:textId="77777777" w:rsidR="00636276" w:rsidRDefault="00636276" w:rsidP="00636276">
      <w:pPr>
        <w:keepNext/>
      </w:pPr>
      <w:r>
        <w:rPr>
          <w:noProof/>
        </w:rPr>
        <w:drawing>
          <wp:inline distT="0" distB="0" distL="0" distR="0" wp14:anchorId="10F53BB3" wp14:editId="55294E4E">
            <wp:extent cx="857370" cy="857370"/>
            <wp:effectExtent l="0" t="0" r="0" b="0"/>
            <wp:docPr id="958632634"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32634"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8C97A15" w14:textId="23530B63" w:rsidR="00636276" w:rsidRDefault="00636276" w:rsidP="00636276">
      <w:pPr>
        <w:pStyle w:val="Beschriftung"/>
      </w:pPr>
      <w:r>
        <w:t xml:space="preserve">Figure </w:t>
      </w:r>
      <w:fldSimple w:instr=" SEQ Figure \* ARABIC ">
        <w:r>
          <w:rPr>
            <w:noProof/>
          </w:rPr>
          <w:t>145</w:t>
        </w:r>
      </w:fldSimple>
      <w:r>
        <w:t xml:space="preserve"> Icon</w:t>
      </w:r>
    </w:p>
    <w:p w14:paraId="04CFFA70" w14:textId="77777777" w:rsidR="00636276" w:rsidRDefault="00636276" w:rsidP="00636276">
      <w:pPr>
        <w:keepNext/>
      </w:pPr>
      <w:r>
        <w:rPr>
          <w:noProof/>
        </w:rPr>
        <w:drawing>
          <wp:inline distT="0" distB="0" distL="0" distR="0" wp14:anchorId="72A93B64" wp14:editId="31599802">
            <wp:extent cx="6119495" cy="342265"/>
            <wp:effectExtent l="0" t="0" r="0" b="635"/>
            <wp:docPr id="853925204"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5204"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119495" cy="342265"/>
                    </a:xfrm>
                    <a:prstGeom prst="rect">
                      <a:avLst/>
                    </a:prstGeom>
                  </pic:spPr>
                </pic:pic>
              </a:graphicData>
            </a:graphic>
          </wp:inline>
        </w:drawing>
      </w:r>
    </w:p>
    <w:p w14:paraId="12688DB4" w14:textId="0B8E3D34" w:rsidR="00636276" w:rsidRDefault="00636276" w:rsidP="00636276">
      <w:pPr>
        <w:pStyle w:val="Beschriftung"/>
      </w:pPr>
      <w:r>
        <w:t xml:space="preserve">Figure </w:t>
      </w:r>
      <w:fldSimple w:instr=" SEQ Figure \* ARABIC ">
        <w:r>
          <w:rPr>
            <w:noProof/>
          </w:rPr>
          <w:t>146</w:t>
        </w:r>
      </w:fldSimple>
      <w:r>
        <w:t xml:space="preserve"> Class Context Diagram 'Heat Treatment'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B1B3FE6" w14:textId="77777777" w:rsidTr="00636276">
        <w:tblPrEx>
          <w:tblCellMar>
            <w:bottom w:w="0" w:type="dxa"/>
          </w:tblCellMar>
        </w:tblPrEx>
        <w:tc>
          <w:tcPr>
            <w:tcW w:w="2268" w:type="dxa"/>
            <w:shd w:val="clear" w:color="auto" w:fill="FFFFFF"/>
          </w:tcPr>
          <w:p w14:paraId="3D8E4DA7" w14:textId="2C97747C" w:rsidR="00636276" w:rsidRDefault="00636276" w:rsidP="00636276">
            <w:r w:rsidRPr="00636276">
              <w:rPr>
                <w:rStyle w:val="Fett"/>
              </w:rPr>
              <w:t>Generalizations</w:t>
            </w:r>
          </w:p>
        </w:tc>
        <w:tc>
          <w:tcPr>
            <w:tcW w:w="7369" w:type="dxa"/>
            <w:shd w:val="clear" w:color="auto" w:fill="FFFFFF"/>
          </w:tcPr>
          <w:p w14:paraId="1745C820" w14:textId="339E42B3" w:rsidR="00636276" w:rsidRDefault="00636276" w:rsidP="00636276">
            <w:hyperlink w:anchor="Deliverable13507" w:history="1">
              <w:r>
                <w:rPr>
                  <w:rStyle w:val="Hyperlink"/>
                </w:rPr>
                <w:t>Manufacturing Operation</w:t>
              </w:r>
            </w:hyperlink>
          </w:p>
        </w:tc>
      </w:tr>
    </w:tbl>
    <w:p w14:paraId="6E487435" w14:textId="07FEE4C3"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B00BA75" w14:textId="77777777" w:rsidTr="00636276">
        <w:tblPrEx>
          <w:tblCellMar>
            <w:bottom w:w="0" w:type="dxa"/>
          </w:tblCellMar>
        </w:tblPrEx>
        <w:tc>
          <w:tcPr>
            <w:tcW w:w="2268" w:type="dxa"/>
            <w:shd w:val="clear" w:color="auto" w:fill="FFFFFF"/>
          </w:tcPr>
          <w:p w14:paraId="42AD7498" w14:textId="5D489D72" w:rsidR="00636276" w:rsidRDefault="00636276" w:rsidP="00636276">
            <w:r>
              <w:t>Identifier</w:t>
            </w:r>
          </w:p>
        </w:tc>
        <w:tc>
          <w:tcPr>
            <w:tcW w:w="2268" w:type="dxa"/>
            <w:shd w:val="clear" w:color="auto" w:fill="FFFFFF"/>
          </w:tcPr>
          <w:p w14:paraId="135EB361" w14:textId="34EC342B" w:rsidR="00636276" w:rsidRDefault="00636276" w:rsidP="00636276">
            <w:hyperlink w:anchor="Deliverable16441" w:history="1">
              <w:r>
                <w:rPr>
                  <w:rStyle w:val="Hyperlink"/>
                </w:rPr>
                <w:t>xs:string</w:t>
              </w:r>
            </w:hyperlink>
          </w:p>
        </w:tc>
        <w:tc>
          <w:tcPr>
            <w:tcW w:w="5101" w:type="dxa"/>
            <w:shd w:val="clear" w:color="auto" w:fill="FFFFFF"/>
          </w:tcPr>
          <w:p w14:paraId="331440A5" w14:textId="717CB8A2" w:rsidR="00636276" w:rsidRDefault="00636276" w:rsidP="00636276">
            <w:r>
              <w:t>Unambiguous identifier of the element</w:t>
            </w:r>
          </w:p>
        </w:tc>
      </w:tr>
      <w:tr w:rsidR="00636276" w14:paraId="3FF66BBF" w14:textId="77777777" w:rsidTr="00636276">
        <w:tblPrEx>
          <w:tblCellMar>
            <w:bottom w:w="0" w:type="dxa"/>
          </w:tblCellMar>
        </w:tblPrEx>
        <w:tc>
          <w:tcPr>
            <w:tcW w:w="2268" w:type="dxa"/>
            <w:shd w:val="clear" w:color="auto" w:fill="FFFFFF"/>
          </w:tcPr>
          <w:p w14:paraId="00EE4124" w14:textId="00E04873" w:rsidR="00636276" w:rsidRDefault="00636276" w:rsidP="00636276">
            <w:r>
              <w:t>Number</w:t>
            </w:r>
          </w:p>
        </w:tc>
        <w:tc>
          <w:tcPr>
            <w:tcW w:w="2268" w:type="dxa"/>
            <w:shd w:val="clear" w:color="auto" w:fill="FFFFFF"/>
          </w:tcPr>
          <w:p w14:paraId="4F45A897" w14:textId="6031F56F" w:rsidR="00636276" w:rsidRDefault="00636276" w:rsidP="00636276">
            <w:hyperlink w:anchor="Deliverable16441" w:history="1">
              <w:r>
                <w:rPr>
                  <w:rStyle w:val="Hyperlink"/>
                </w:rPr>
                <w:t>xs:string</w:t>
              </w:r>
            </w:hyperlink>
          </w:p>
        </w:tc>
        <w:tc>
          <w:tcPr>
            <w:tcW w:w="5101" w:type="dxa"/>
            <w:shd w:val="clear" w:color="auto" w:fill="FFFFFF"/>
          </w:tcPr>
          <w:p w14:paraId="3E6190A2" w14:textId="014396A5" w:rsidR="00636276" w:rsidRDefault="00636276" w:rsidP="00636276">
            <w:r>
              <w:t>Legible number or name of the element, i. e. part number</w:t>
            </w:r>
          </w:p>
        </w:tc>
      </w:tr>
      <w:tr w:rsidR="00636276" w14:paraId="4D0222AA" w14:textId="77777777" w:rsidTr="00636276">
        <w:tblPrEx>
          <w:tblCellMar>
            <w:bottom w:w="0" w:type="dxa"/>
          </w:tblCellMar>
        </w:tblPrEx>
        <w:tc>
          <w:tcPr>
            <w:tcW w:w="2268" w:type="dxa"/>
            <w:shd w:val="clear" w:color="auto" w:fill="FFFFFF"/>
          </w:tcPr>
          <w:p w14:paraId="43684122" w14:textId="151A2505" w:rsidR="00636276" w:rsidRDefault="00636276" w:rsidP="00636276">
            <w:r>
              <w:t>Title</w:t>
            </w:r>
          </w:p>
        </w:tc>
        <w:tc>
          <w:tcPr>
            <w:tcW w:w="2268" w:type="dxa"/>
            <w:shd w:val="clear" w:color="auto" w:fill="FFFFFF"/>
          </w:tcPr>
          <w:p w14:paraId="119797E3" w14:textId="1D3022E9" w:rsidR="00636276" w:rsidRDefault="00636276" w:rsidP="00636276">
            <w:hyperlink w:anchor="Deliverable16441" w:history="1">
              <w:r>
                <w:rPr>
                  <w:rStyle w:val="Hyperlink"/>
                </w:rPr>
                <w:t>xs:string</w:t>
              </w:r>
            </w:hyperlink>
          </w:p>
        </w:tc>
        <w:tc>
          <w:tcPr>
            <w:tcW w:w="5101" w:type="dxa"/>
            <w:shd w:val="clear" w:color="auto" w:fill="FFFFFF"/>
          </w:tcPr>
          <w:p w14:paraId="7FAA8D78" w14:textId="1D35BF3A" w:rsidR="00636276" w:rsidRDefault="00636276" w:rsidP="00636276">
            <w:r>
              <w:t>Title of the element</w:t>
            </w:r>
          </w:p>
        </w:tc>
      </w:tr>
      <w:tr w:rsidR="00636276" w14:paraId="53ACB212" w14:textId="77777777" w:rsidTr="00636276">
        <w:tblPrEx>
          <w:tblCellMar>
            <w:bottom w:w="0" w:type="dxa"/>
          </w:tblCellMar>
        </w:tblPrEx>
        <w:tc>
          <w:tcPr>
            <w:tcW w:w="2268" w:type="dxa"/>
            <w:shd w:val="clear" w:color="auto" w:fill="FFFFFF"/>
          </w:tcPr>
          <w:p w14:paraId="77E672C5" w14:textId="28388893" w:rsidR="00636276" w:rsidRDefault="00636276" w:rsidP="00636276">
            <w:r>
              <w:t>Description</w:t>
            </w:r>
          </w:p>
        </w:tc>
        <w:tc>
          <w:tcPr>
            <w:tcW w:w="2268" w:type="dxa"/>
            <w:shd w:val="clear" w:color="auto" w:fill="FFFFFF"/>
          </w:tcPr>
          <w:p w14:paraId="5ECDE5BA" w14:textId="2D067379" w:rsidR="00636276" w:rsidRDefault="00636276" w:rsidP="00636276">
            <w:hyperlink w:anchor="Deliverable16441" w:history="1">
              <w:r>
                <w:rPr>
                  <w:rStyle w:val="Hyperlink"/>
                </w:rPr>
                <w:t>xs:string</w:t>
              </w:r>
            </w:hyperlink>
          </w:p>
        </w:tc>
        <w:tc>
          <w:tcPr>
            <w:tcW w:w="5101" w:type="dxa"/>
            <w:shd w:val="clear" w:color="auto" w:fill="FFFFFF"/>
          </w:tcPr>
          <w:p w14:paraId="1BF2FBA5" w14:textId="1010BB72" w:rsidR="00636276" w:rsidRDefault="00636276" w:rsidP="00636276">
            <w:r>
              <w:t>Description of the element</w:t>
            </w:r>
          </w:p>
        </w:tc>
      </w:tr>
      <w:tr w:rsidR="00636276" w14:paraId="05F0EE04" w14:textId="77777777" w:rsidTr="00636276">
        <w:tblPrEx>
          <w:tblCellMar>
            <w:bottom w:w="0" w:type="dxa"/>
          </w:tblCellMar>
        </w:tblPrEx>
        <w:tc>
          <w:tcPr>
            <w:tcW w:w="2268" w:type="dxa"/>
            <w:shd w:val="clear" w:color="auto" w:fill="FFFFFF"/>
          </w:tcPr>
          <w:p w14:paraId="2B2052B9" w14:textId="596CB5A8" w:rsidR="00636276" w:rsidRDefault="00636276" w:rsidP="00636276">
            <w:r>
              <w:t>Type</w:t>
            </w:r>
          </w:p>
        </w:tc>
        <w:tc>
          <w:tcPr>
            <w:tcW w:w="2268" w:type="dxa"/>
            <w:shd w:val="clear" w:color="auto" w:fill="FFFFFF"/>
          </w:tcPr>
          <w:p w14:paraId="121255B5" w14:textId="78B740B1" w:rsidR="00636276" w:rsidRDefault="00636276" w:rsidP="00636276">
            <w:hyperlink w:anchor="Deliverable16441" w:history="1">
              <w:r>
                <w:rPr>
                  <w:rStyle w:val="Hyperlink"/>
                </w:rPr>
                <w:t>xs:string</w:t>
              </w:r>
            </w:hyperlink>
          </w:p>
        </w:tc>
        <w:tc>
          <w:tcPr>
            <w:tcW w:w="5101" w:type="dxa"/>
            <w:shd w:val="clear" w:color="auto" w:fill="FFFFFF"/>
          </w:tcPr>
          <w:p w14:paraId="646EB3B4" w14:textId="718DE97A" w:rsidR="00636276" w:rsidRDefault="00636276" w:rsidP="00636276">
            <w:r>
              <w:t>Type of an element</w:t>
            </w:r>
          </w:p>
        </w:tc>
      </w:tr>
      <w:tr w:rsidR="00636276" w14:paraId="7F407412" w14:textId="77777777" w:rsidTr="00636276">
        <w:tblPrEx>
          <w:tblCellMar>
            <w:bottom w:w="0" w:type="dxa"/>
          </w:tblCellMar>
        </w:tblPrEx>
        <w:tc>
          <w:tcPr>
            <w:tcW w:w="2268" w:type="dxa"/>
            <w:shd w:val="clear" w:color="auto" w:fill="FFFFFF"/>
          </w:tcPr>
          <w:p w14:paraId="26906E30" w14:textId="587C3ECF" w:rsidR="00636276" w:rsidRDefault="00636276" w:rsidP="00636276">
            <w:r>
              <w:t>Temperature</w:t>
            </w:r>
          </w:p>
        </w:tc>
        <w:tc>
          <w:tcPr>
            <w:tcW w:w="2268" w:type="dxa"/>
            <w:shd w:val="clear" w:color="auto" w:fill="FFFFFF"/>
          </w:tcPr>
          <w:p w14:paraId="0DDFE0C3" w14:textId="233ADF0B" w:rsidR="00636276" w:rsidRDefault="00636276" w:rsidP="00636276">
            <w:hyperlink w:anchor="Deliverable16441" w:history="1">
              <w:r>
                <w:rPr>
                  <w:rStyle w:val="Hyperlink"/>
                </w:rPr>
                <w:t>xs:string</w:t>
              </w:r>
            </w:hyperlink>
          </w:p>
        </w:tc>
        <w:tc>
          <w:tcPr>
            <w:tcW w:w="5101" w:type="dxa"/>
            <w:shd w:val="clear" w:color="auto" w:fill="FFFFFF"/>
          </w:tcPr>
          <w:p w14:paraId="60BE4A97" w14:textId="77777777" w:rsidR="00636276" w:rsidRDefault="00636276" w:rsidP="00636276"/>
        </w:tc>
      </w:tr>
      <w:tr w:rsidR="00636276" w14:paraId="22EA98DE" w14:textId="77777777" w:rsidTr="00636276">
        <w:tblPrEx>
          <w:tblCellMar>
            <w:bottom w:w="0" w:type="dxa"/>
          </w:tblCellMar>
        </w:tblPrEx>
        <w:tc>
          <w:tcPr>
            <w:tcW w:w="2268" w:type="dxa"/>
            <w:shd w:val="clear" w:color="auto" w:fill="FFFFFF"/>
          </w:tcPr>
          <w:p w14:paraId="19BAFA26" w14:textId="3845CADA" w:rsidR="00636276" w:rsidRDefault="00636276" w:rsidP="00636276">
            <w:r>
              <w:t>Duration</w:t>
            </w:r>
          </w:p>
        </w:tc>
        <w:tc>
          <w:tcPr>
            <w:tcW w:w="2268" w:type="dxa"/>
            <w:shd w:val="clear" w:color="auto" w:fill="FFFFFF"/>
          </w:tcPr>
          <w:p w14:paraId="351B460B" w14:textId="054ACBD6" w:rsidR="00636276" w:rsidRDefault="00636276" w:rsidP="00636276">
            <w:hyperlink w:anchor="Deliverable16441" w:history="1">
              <w:r>
                <w:rPr>
                  <w:rStyle w:val="Hyperlink"/>
                </w:rPr>
                <w:t>xs:string</w:t>
              </w:r>
            </w:hyperlink>
          </w:p>
        </w:tc>
        <w:tc>
          <w:tcPr>
            <w:tcW w:w="5101" w:type="dxa"/>
            <w:shd w:val="clear" w:color="auto" w:fill="FFFFFF"/>
          </w:tcPr>
          <w:p w14:paraId="725ADD59" w14:textId="4510DC0B" w:rsidR="00636276" w:rsidRDefault="00636276" w:rsidP="00636276">
            <w:r>
              <w:t>Duration of the heat treatment</w:t>
            </w:r>
          </w:p>
        </w:tc>
      </w:tr>
    </w:tbl>
    <w:p w14:paraId="068A8480" w14:textId="58ED2AD3"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002553D" w14:textId="77777777" w:rsidTr="00636276">
        <w:tblPrEx>
          <w:tblCellMar>
            <w:bottom w:w="0" w:type="dxa"/>
          </w:tblCellMar>
        </w:tblPrEx>
        <w:tc>
          <w:tcPr>
            <w:tcW w:w="2268" w:type="dxa"/>
            <w:shd w:val="clear" w:color="auto" w:fill="FFFFFF"/>
          </w:tcPr>
          <w:p w14:paraId="700A10B3" w14:textId="5720566B" w:rsidR="00636276" w:rsidRDefault="00636276" w:rsidP="00636276">
            <w:r>
              <w:lastRenderedPageBreak/>
              <w:t>part of</w:t>
            </w:r>
          </w:p>
        </w:tc>
        <w:tc>
          <w:tcPr>
            <w:tcW w:w="2268" w:type="dxa"/>
            <w:shd w:val="clear" w:color="auto" w:fill="FFFFFF"/>
          </w:tcPr>
          <w:p w14:paraId="4D2FA1A8" w14:textId="37F5F083" w:rsidR="00636276" w:rsidRDefault="00636276" w:rsidP="00636276">
            <w:hyperlink w:anchor="Deliverable23102" w:history="1">
              <w:r>
                <w:rPr>
                  <w:rStyle w:val="Hyperlink"/>
                </w:rPr>
                <w:t>Heat Treatment</w:t>
              </w:r>
            </w:hyperlink>
          </w:p>
        </w:tc>
        <w:tc>
          <w:tcPr>
            <w:tcW w:w="5101" w:type="dxa"/>
            <w:shd w:val="clear" w:color="auto" w:fill="FFFFFF"/>
          </w:tcPr>
          <w:p w14:paraId="375982F9" w14:textId="5C7D7E2C" w:rsidR="00636276" w:rsidRDefault="00636276" w:rsidP="00636276">
            <w:r>
              <w:t>Parent element</w:t>
            </w:r>
          </w:p>
        </w:tc>
      </w:tr>
      <w:tr w:rsidR="00636276" w14:paraId="093CE578" w14:textId="77777777" w:rsidTr="00636276">
        <w:tblPrEx>
          <w:tblCellMar>
            <w:bottom w:w="0" w:type="dxa"/>
          </w:tblCellMar>
        </w:tblPrEx>
        <w:tc>
          <w:tcPr>
            <w:tcW w:w="2268" w:type="dxa"/>
            <w:shd w:val="clear" w:color="auto" w:fill="FFFFFF"/>
          </w:tcPr>
          <w:p w14:paraId="51BB065A" w14:textId="07C25694" w:rsidR="00636276" w:rsidRDefault="00636276" w:rsidP="00636276">
            <w:r>
              <w:t>used in</w:t>
            </w:r>
          </w:p>
        </w:tc>
        <w:tc>
          <w:tcPr>
            <w:tcW w:w="2268" w:type="dxa"/>
            <w:shd w:val="clear" w:color="auto" w:fill="FFFFFF"/>
          </w:tcPr>
          <w:p w14:paraId="0EEF9399" w14:textId="09571207" w:rsidR="00636276" w:rsidRDefault="00636276" w:rsidP="00636276">
            <w:hyperlink w:anchor="Deliverable23102" w:history="1">
              <w:r>
                <w:rPr>
                  <w:rStyle w:val="Hyperlink"/>
                </w:rPr>
                <w:t>Heat Treatment</w:t>
              </w:r>
            </w:hyperlink>
          </w:p>
        </w:tc>
        <w:tc>
          <w:tcPr>
            <w:tcW w:w="5101" w:type="dxa"/>
            <w:shd w:val="clear" w:color="auto" w:fill="FFFFFF"/>
          </w:tcPr>
          <w:p w14:paraId="17FE1373" w14:textId="67B1104B" w:rsidR="00636276" w:rsidRDefault="00636276" w:rsidP="00636276">
            <w:r>
              <w:t>Context element of the usage</w:t>
            </w:r>
          </w:p>
        </w:tc>
      </w:tr>
      <w:tr w:rsidR="00636276" w14:paraId="69711EC5" w14:textId="77777777" w:rsidTr="00636276">
        <w:tblPrEx>
          <w:tblCellMar>
            <w:bottom w:w="0" w:type="dxa"/>
          </w:tblCellMar>
        </w:tblPrEx>
        <w:tc>
          <w:tcPr>
            <w:tcW w:w="2268" w:type="dxa"/>
            <w:shd w:val="clear" w:color="auto" w:fill="FFFFFF"/>
          </w:tcPr>
          <w:p w14:paraId="41F2C019" w14:textId="56BCFA92" w:rsidR="00636276" w:rsidRDefault="00636276" w:rsidP="00636276">
            <w:r>
              <w:t>specialism of</w:t>
            </w:r>
          </w:p>
        </w:tc>
        <w:tc>
          <w:tcPr>
            <w:tcW w:w="2268" w:type="dxa"/>
            <w:shd w:val="clear" w:color="auto" w:fill="FFFFFF"/>
          </w:tcPr>
          <w:p w14:paraId="18C068F5" w14:textId="6BC2A79C" w:rsidR="00636276" w:rsidRDefault="00636276" w:rsidP="00636276">
            <w:hyperlink w:anchor="Deliverable23102" w:history="1">
              <w:r>
                <w:rPr>
                  <w:rStyle w:val="Hyperlink"/>
                </w:rPr>
                <w:t>Heat Treatment</w:t>
              </w:r>
            </w:hyperlink>
          </w:p>
        </w:tc>
        <w:tc>
          <w:tcPr>
            <w:tcW w:w="5101" w:type="dxa"/>
            <w:shd w:val="clear" w:color="auto" w:fill="FFFFFF"/>
          </w:tcPr>
          <w:p w14:paraId="28874BBB" w14:textId="56EB7163" w:rsidR="00636276" w:rsidRDefault="00636276" w:rsidP="00636276">
            <w:r>
              <w:t>More generic item</w:t>
            </w:r>
          </w:p>
        </w:tc>
      </w:tr>
      <w:tr w:rsidR="00636276" w14:paraId="62C24A40" w14:textId="77777777" w:rsidTr="00636276">
        <w:tblPrEx>
          <w:tblCellMar>
            <w:bottom w:w="0" w:type="dxa"/>
          </w:tblCellMar>
        </w:tblPrEx>
        <w:tc>
          <w:tcPr>
            <w:tcW w:w="2268" w:type="dxa"/>
            <w:shd w:val="clear" w:color="auto" w:fill="FFFFFF"/>
          </w:tcPr>
          <w:p w14:paraId="07D20D1F" w14:textId="7EA65BF9" w:rsidR="00636276" w:rsidRDefault="00636276" w:rsidP="00636276">
            <w:r>
              <w:t>configured in</w:t>
            </w:r>
          </w:p>
        </w:tc>
        <w:tc>
          <w:tcPr>
            <w:tcW w:w="2268" w:type="dxa"/>
            <w:shd w:val="clear" w:color="auto" w:fill="FFFFFF"/>
          </w:tcPr>
          <w:p w14:paraId="204E1111" w14:textId="2D119776" w:rsidR="00636276" w:rsidRDefault="00636276" w:rsidP="00636276">
            <w:hyperlink w:anchor="Deliverable14368" w:history="1">
              <w:r>
                <w:rPr>
                  <w:rStyle w:val="Hyperlink"/>
                </w:rPr>
                <w:t>Configuration</w:t>
              </w:r>
            </w:hyperlink>
          </w:p>
        </w:tc>
        <w:tc>
          <w:tcPr>
            <w:tcW w:w="5101" w:type="dxa"/>
            <w:shd w:val="clear" w:color="auto" w:fill="FFFFFF"/>
          </w:tcPr>
          <w:p w14:paraId="6DF1727E" w14:textId="2FC39317" w:rsidR="00636276" w:rsidRDefault="00636276" w:rsidP="00636276">
            <w:r>
              <w:t>Relation to a configuration</w:t>
            </w:r>
          </w:p>
        </w:tc>
      </w:tr>
      <w:tr w:rsidR="00636276" w14:paraId="50A913A3" w14:textId="77777777" w:rsidTr="00636276">
        <w:tblPrEx>
          <w:tblCellMar>
            <w:bottom w:w="0" w:type="dxa"/>
          </w:tblCellMar>
        </w:tblPrEx>
        <w:tc>
          <w:tcPr>
            <w:tcW w:w="2268" w:type="dxa"/>
            <w:shd w:val="clear" w:color="auto" w:fill="FFFFFF"/>
          </w:tcPr>
          <w:p w14:paraId="1F828098" w14:textId="015228A9" w:rsidR="00636276" w:rsidRDefault="00636276" w:rsidP="00636276">
            <w:r>
              <w:t>option in</w:t>
            </w:r>
          </w:p>
        </w:tc>
        <w:tc>
          <w:tcPr>
            <w:tcW w:w="2268" w:type="dxa"/>
            <w:shd w:val="clear" w:color="auto" w:fill="FFFFFF"/>
          </w:tcPr>
          <w:p w14:paraId="6C8C0A81" w14:textId="31D5A6B4" w:rsidR="00636276" w:rsidRDefault="00636276" w:rsidP="00636276">
            <w:hyperlink w:anchor="Deliverable15753" w:history="1">
              <w:r>
                <w:rPr>
                  <w:rStyle w:val="Hyperlink"/>
                </w:rPr>
                <w:t>Variant</w:t>
              </w:r>
            </w:hyperlink>
          </w:p>
        </w:tc>
        <w:tc>
          <w:tcPr>
            <w:tcW w:w="5101" w:type="dxa"/>
            <w:shd w:val="clear" w:color="auto" w:fill="FFFFFF"/>
          </w:tcPr>
          <w:p w14:paraId="537BD50C" w14:textId="76383713" w:rsidR="00636276" w:rsidRDefault="00636276" w:rsidP="00636276">
            <w:r>
              <w:t>Relation to a variant</w:t>
            </w:r>
          </w:p>
        </w:tc>
      </w:tr>
      <w:tr w:rsidR="00636276" w14:paraId="4BE4DB5F" w14:textId="77777777" w:rsidTr="00636276">
        <w:tblPrEx>
          <w:tblCellMar>
            <w:bottom w:w="0" w:type="dxa"/>
          </w:tblCellMar>
        </w:tblPrEx>
        <w:tc>
          <w:tcPr>
            <w:tcW w:w="2268" w:type="dxa"/>
            <w:shd w:val="clear" w:color="auto" w:fill="FFFFFF"/>
          </w:tcPr>
          <w:p w14:paraId="5E0E419C" w14:textId="665734E6" w:rsidR="00636276" w:rsidRDefault="00636276" w:rsidP="00636276">
            <w:r>
              <w:t>specified in</w:t>
            </w:r>
          </w:p>
        </w:tc>
        <w:tc>
          <w:tcPr>
            <w:tcW w:w="2268" w:type="dxa"/>
            <w:shd w:val="clear" w:color="auto" w:fill="FFFFFF"/>
          </w:tcPr>
          <w:p w14:paraId="63F7F747" w14:textId="21E0346D" w:rsidR="00636276" w:rsidRDefault="00636276" w:rsidP="00636276">
            <w:hyperlink w:anchor="Deliverable14866" w:history="1">
              <w:r>
                <w:rPr>
                  <w:rStyle w:val="Hyperlink"/>
                </w:rPr>
                <w:t>Reference</w:t>
              </w:r>
            </w:hyperlink>
          </w:p>
        </w:tc>
        <w:tc>
          <w:tcPr>
            <w:tcW w:w="5101" w:type="dxa"/>
            <w:shd w:val="clear" w:color="auto" w:fill="FFFFFF"/>
          </w:tcPr>
          <w:p w14:paraId="3AD6576E" w14:textId="33D14340" w:rsidR="00636276" w:rsidRDefault="00636276" w:rsidP="00636276">
            <w:r>
              <w:t>Relation to a variant</w:t>
            </w:r>
          </w:p>
        </w:tc>
      </w:tr>
      <w:tr w:rsidR="00636276" w14:paraId="730611ED" w14:textId="77777777" w:rsidTr="00636276">
        <w:tblPrEx>
          <w:tblCellMar>
            <w:bottom w:w="0" w:type="dxa"/>
          </w:tblCellMar>
        </w:tblPrEx>
        <w:tc>
          <w:tcPr>
            <w:tcW w:w="2268" w:type="dxa"/>
            <w:shd w:val="clear" w:color="auto" w:fill="FFFFFF"/>
          </w:tcPr>
          <w:p w14:paraId="73F0B1C3" w14:textId="7E5BE5BF" w:rsidR="00636276" w:rsidRDefault="00636276" w:rsidP="00636276">
            <w:r>
              <w:t>changed in</w:t>
            </w:r>
          </w:p>
        </w:tc>
        <w:tc>
          <w:tcPr>
            <w:tcW w:w="2268" w:type="dxa"/>
            <w:shd w:val="clear" w:color="auto" w:fill="FFFFFF"/>
          </w:tcPr>
          <w:p w14:paraId="73E079FA" w14:textId="65F6CCB4" w:rsidR="00636276" w:rsidRDefault="00636276" w:rsidP="00636276">
            <w:hyperlink w:anchor="Deliverable23095" w:history="1">
              <w:r>
                <w:rPr>
                  <w:rStyle w:val="Hyperlink"/>
                </w:rPr>
                <w:t>Change</w:t>
              </w:r>
            </w:hyperlink>
          </w:p>
        </w:tc>
        <w:tc>
          <w:tcPr>
            <w:tcW w:w="5101" w:type="dxa"/>
            <w:shd w:val="clear" w:color="auto" w:fill="FFFFFF"/>
          </w:tcPr>
          <w:p w14:paraId="05B45AA5" w14:textId="24910F8F" w:rsidR="00636276" w:rsidRDefault="00636276" w:rsidP="00636276">
            <w:r>
              <w:t>Relation to a change</w:t>
            </w:r>
          </w:p>
        </w:tc>
      </w:tr>
      <w:tr w:rsidR="00636276" w14:paraId="0CEF4A87" w14:textId="77777777" w:rsidTr="00636276">
        <w:tblPrEx>
          <w:tblCellMar>
            <w:bottom w:w="0" w:type="dxa"/>
          </w:tblCellMar>
        </w:tblPrEx>
        <w:tc>
          <w:tcPr>
            <w:tcW w:w="2268" w:type="dxa"/>
            <w:shd w:val="clear" w:color="auto" w:fill="FFFFFF"/>
          </w:tcPr>
          <w:p w14:paraId="23D27EB5" w14:textId="1327ED6F" w:rsidR="00636276" w:rsidRDefault="00636276" w:rsidP="00636276">
            <w:r>
              <w:t>created by</w:t>
            </w:r>
          </w:p>
        </w:tc>
        <w:tc>
          <w:tcPr>
            <w:tcW w:w="2268" w:type="dxa"/>
            <w:shd w:val="clear" w:color="auto" w:fill="FFFFFF"/>
          </w:tcPr>
          <w:p w14:paraId="5D53B51A" w14:textId="210BEE6D" w:rsidR="00636276" w:rsidRDefault="00636276" w:rsidP="00636276">
            <w:hyperlink w:anchor="Deliverable13366" w:history="1">
              <w:r>
                <w:rPr>
                  <w:rStyle w:val="Hyperlink"/>
                </w:rPr>
                <w:t>Person</w:t>
              </w:r>
            </w:hyperlink>
          </w:p>
        </w:tc>
        <w:tc>
          <w:tcPr>
            <w:tcW w:w="5101" w:type="dxa"/>
            <w:shd w:val="clear" w:color="auto" w:fill="FFFFFF"/>
          </w:tcPr>
          <w:p w14:paraId="6F578DFE" w14:textId="1024377D" w:rsidR="00636276" w:rsidRDefault="00636276" w:rsidP="00636276">
            <w:r>
              <w:t>The person who created this element</w:t>
            </w:r>
          </w:p>
        </w:tc>
      </w:tr>
      <w:tr w:rsidR="00636276" w14:paraId="66225F2B" w14:textId="77777777" w:rsidTr="00636276">
        <w:tblPrEx>
          <w:tblCellMar>
            <w:bottom w:w="0" w:type="dxa"/>
          </w:tblCellMar>
        </w:tblPrEx>
        <w:tc>
          <w:tcPr>
            <w:tcW w:w="2268" w:type="dxa"/>
            <w:shd w:val="clear" w:color="auto" w:fill="FFFFFF"/>
          </w:tcPr>
          <w:p w14:paraId="659E99B7" w14:textId="65637119" w:rsidR="00636276" w:rsidRDefault="00636276" w:rsidP="00636276">
            <w:r>
              <w:t>applies to</w:t>
            </w:r>
          </w:p>
        </w:tc>
        <w:tc>
          <w:tcPr>
            <w:tcW w:w="2268" w:type="dxa"/>
            <w:shd w:val="clear" w:color="auto" w:fill="FFFFFF"/>
          </w:tcPr>
          <w:p w14:paraId="107BE5AA" w14:textId="25BF7F38" w:rsidR="00636276" w:rsidRDefault="00636276" w:rsidP="00636276">
            <w:hyperlink w:anchor="Deliverable13422" w:history="1">
              <w:r>
                <w:rPr>
                  <w:rStyle w:val="Hyperlink"/>
                </w:rPr>
                <w:t>Mechanical Component</w:t>
              </w:r>
            </w:hyperlink>
          </w:p>
        </w:tc>
        <w:tc>
          <w:tcPr>
            <w:tcW w:w="5101" w:type="dxa"/>
            <w:shd w:val="clear" w:color="auto" w:fill="FFFFFF"/>
          </w:tcPr>
          <w:p w14:paraId="7C26589C" w14:textId="1B5A45E0" w:rsidR="00636276" w:rsidRDefault="00636276" w:rsidP="00636276">
            <w:r>
              <w:t>Mechanical or electrical component this manufacturing operation applies to</w:t>
            </w:r>
          </w:p>
        </w:tc>
      </w:tr>
      <w:tr w:rsidR="00636276" w14:paraId="430DD63C" w14:textId="77777777" w:rsidTr="00636276">
        <w:tblPrEx>
          <w:tblCellMar>
            <w:bottom w:w="0" w:type="dxa"/>
          </w:tblCellMar>
        </w:tblPrEx>
        <w:tc>
          <w:tcPr>
            <w:tcW w:w="2268" w:type="dxa"/>
            <w:shd w:val="clear" w:color="auto" w:fill="FFFFFF"/>
          </w:tcPr>
          <w:p w14:paraId="39FDF00D" w14:textId="4F665B3B" w:rsidR="00636276" w:rsidRDefault="00636276" w:rsidP="00636276">
            <w:r>
              <w:t>owned by</w:t>
            </w:r>
          </w:p>
        </w:tc>
        <w:tc>
          <w:tcPr>
            <w:tcW w:w="2268" w:type="dxa"/>
            <w:shd w:val="clear" w:color="auto" w:fill="FFFFFF"/>
          </w:tcPr>
          <w:p w14:paraId="5DEEE3AF" w14:textId="49D4E067" w:rsidR="00636276" w:rsidRDefault="00636276" w:rsidP="00636276">
            <w:hyperlink w:anchor="Deliverable13359" w:history="1">
              <w:r>
                <w:rPr>
                  <w:rStyle w:val="Hyperlink"/>
                </w:rPr>
                <w:t>Role</w:t>
              </w:r>
            </w:hyperlink>
          </w:p>
        </w:tc>
        <w:tc>
          <w:tcPr>
            <w:tcW w:w="5101" w:type="dxa"/>
            <w:shd w:val="clear" w:color="auto" w:fill="FFFFFF"/>
          </w:tcPr>
          <w:p w14:paraId="30A19CEC" w14:textId="1731C4DC" w:rsidR="00636276" w:rsidRDefault="00636276" w:rsidP="00636276">
            <w:r>
              <w:t>Role owning this element</w:t>
            </w:r>
          </w:p>
        </w:tc>
      </w:tr>
      <w:tr w:rsidR="00636276" w14:paraId="5154CE63" w14:textId="77777777" w:rsidTr="00636276">
        <w:tblPrEx>
          <w:tblCellMar>
            <w:bottom w:w="0" w:type="dxa"/>
          </w:tblCellMar>
        </w:tblPrEx>
        <w:tc>
          <w:tcPr>
            <w:tcW w:w="2268" w:type="dxa"/>
            <w:shd w:val="clear" w:color="auto" w:fill="FFFFFF"/>
          </w:tcPr>
          <w:p w14:paraId="697B259B" w14:textId="0B2B9DDA" w:rsidR="00636276" w:rsidRDefault="00636276" w:rsidP="00636276">
            <w:r>
              <w:t>owned by</w:t>
            </w:r>
          </w:p>
        </w:tc>
        <w:tc>
          <w:tcPr>
            <w:tcW w:w="2268" w:type="dxa"/>
            <w:shd w:val="clear" w:color="auto" w:fill="FFFFFF"/>
          </w:tcPr>
          <w:p w14:paraId="345E93C2" w14:textId="3E517E79" w:rsidR="00636276" w:rsidRDefault="00636276" w:rsidP="00636276">
            <w:hyperlink w:anchor="Deliverable19532" w:history="1">
              <w:r>
                <w:rPr>
                  <w:rStyle w:val="Hyperlink"/>
                </w:rPr>
                <w:t>Actor</w:t>
              </w:r>
            </w:hyperlink>
          </w:p>
        </w:tc>
        <w:tc>
          <w:tcPr>
            <w:tcW w:w="5101" w:type="dxa"/>
            <w:shd w:val="clear" w:color="auto" w:fill="FFFFFF"/>
          </w:tcPr>
          <w:p w14:paraId="2B575B42" w14:textId="7681C69D" w:rsidR="00636276" w:rsidRDefault="00636276" w:rsidP="00636276">
            <w:r>
              <w:t>Actor owning this element</w:t>
            </w:r>
          </w:p>
        </w:tc>
      </w:tr>
      <w:tr w:rsidR="00636276" w14:paraId="26795807" w14:textId="77777777" w:rsidTr="00636276">
        <w:tblPrEx>
          <w:tblCellMar>
            <w:bottom w:w="0" w:type="dxa"/>
          </w:tblCellMar>
        </w:tblPrEx>
        <w:tc>
          <w:tcPr>
            <w:tcW w:w="2268" w:type="dxa"/>
            <w:shd w:val="clear" w:color="auto" w:fill="FFFFFF"/>
          </w:tcPr>
          <w:p w14:paraId="667C50B2" w14:textId="5B4F5568" w:rsidR="00636276" w:rsidRDefault="00636276" w:rsidP="00636276">
            <w:r>
              <w:t>follows</w:t>
            </w:r>
          </w:p>
        </w:tc>
        <w:tc>
          <w:tcPr>
            <w:tcW w:w="2268" w:type="dxa"/>
            <w:shd w:val="clear" w:color="auto" w:fill="FFFFFF"/>
          </w:tcPr>
          <w:p w14:paraId="4A30A39E" w14:textId="2FCF9643" w:rsidR="00636276" w:rsidRDefault="00636276" w:rsidP="00636276">
            <w:hyperlink w:anchor="Deliverable13507" w:history="1">
              <w:r>
                <w:rPr>
                  <w:rStyle w:val="Hyperlink"/>
                </w:rPr>
                <w:t>Manufacturing Operation</w:t>
              </w:r>
            </w:hyperlink>
          </w:p>
        </w:tc>
        <w:tc>
          <w:tcPr>
            <w:tcW w:w="5101" w:type="dxa"/>
            <w:shd w:val="clear" w:color="auto" w:fill="FFFFFF"/>
          </w:tcPr>
          <w:p w14:paraId="4701ADE7" w14:textId="4F6B4D4A" w:rsidR="00636276" w:rsidRDefault="00636276" w:rsidP="00636276">
            <w:r>
              <w:t>Preceding manufacturing operation</w:t>
            </w:r>
          </w:p>
        </w:tc>
      </w:tr>
      <w:tr w:rsidR="00636276" w14:paraId="130E99B4" w14:textId="77777777" w:rsidTr="00636276">
        <w:tblPrEx>
          <w:tblCellMar>
            <w:bottom w:w="0" w:type="dxa"/>
          </w:tblCellMar>
        </w:tblPrEx>
        <w:tc>
          <w:tcPr>
            <w:tcW w:w="2268" w:type="dxa"/>
            <w:shd w:val="clear" w:color="auto" w:fill="FFFFFF"/>
          </w:tcPr>
          <w:p w14:paraId="7ECAC745" w14:textId="79EB645F" w:rsidR="00636276" w:rsidRDefault="00636276" w:rsidP="00636276">
            <w:r>
              <w:t>uses</w:t>
            </w:r>
          </w:p>
        </w:tc>
        <w:tc>
          <w:tcPr>
            <w:tcW w:w="2268" w:type="dxa"/>
            <w:shd w:val="clear" w:color="auto" w:fill="FFFFFF"/>
          </w:tcPr>
          <w:p w14:paraId="444BA26B" w14:textId="41841195" w:rsidR="00636276" w:rsidRDefault="00636276" w:rsidP="00636276">
            <w:hyperlink w:anchor="Deliverable14409" w:history="1">
              <w:r>
                <w:rPr>
                  <w:rStyle w:val="Hyperlink"/>
                </w:rPr>
                <w:t>Manufacturing Equipment Component</w:t>
              </w:r>
            </w:hyperlink>
          </w:p>
        </w:tc>
        <w:tc>
          <w:tcPr>
            <w:tcW w:w="5101" w:type="dxa"/>
            <w:shd w:val="clear" w:color="auto" w:fill="FFFFFF"/>
          </w:tcPr>
          <w:p w14:paraId="24A2C28E" w14:textId="20C43284" w:rsidR="00636276" w:rsidRDefault="00636276" w:rsidP="00636276">
            <w:r>
              <w:t>Any tools and fixtures used to perform the manufacturing operation.</w:t>
            </w:r>
          </w:p>
        </w:tc>
      </w:tr>
    </w:tbl>
    <w:p w14:paraId="44C2AFD5" w14:textId="2F8F4316"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491DE40" w14:textId="77777777" w:rsidTr="00636276">
        <w:tblPrEx>
          <w:tblCellMar>
            <w:bottom w:w="0" w:type="dxa"/>
          </w:tblCellMar>
        </w:tblPrEx>
        <w:tc>
          <w:tcPr>
            <w:tcW w:w="2268" w:type="dxa"/>
            <w:shd w:val="clear" w:color="auto" w:fill="FFFFFF"/>
          </w:tcPr>
          <w:p w14:paraId="6B3045EB" w14:textId="489FFEFE" w:rsidR="00636276" w:rsidRDefault="00636276" w:rsidP="00636276">
            <w:hyperlink w:anchor="Deliverable14883" w:history="1">
              <w:r>
                <w:rPr>
                  <w:rStyle w:val="Hyperlink"/>
                </w:rPr>
                <w:t>Heat Treatment Area</w:t>
              </w:r>
            </w:hyperlink>
          </w:p>
        </w:tc>
        <w:tc>
          <w:tcPr>
            <w:tcW w:w="2268" w:type="dxa"/>
            <w:shd w:val="clear" w:color="auto" w:fill="FFFFFF"/>
          </w:tcPr>
          <w:p w14:paraId="35F72C54" w14:textId="57213C9C" w:rsidR="00636276" w:rsidRDefault="00636276" w:rsidP="00636276">
            <w:r>
              <w:t>applies</w:t>
            </w:r>
          </w:p>
        </w:tc>
        <w:tc>
          <w:tcPr>
            <w:tcW w:w="5101" w:type="dxa"/>
            <w:shd w:val="clear" w:color="auto" w:fill="FFFFFF"/>
          </w:tcPr>
          <w:p w14:paraId="666C51FA" w14:textId="5FDC7AD8" w:rsidR="00636276" w:rsidRDefault="00636276" w:rsidP="00636276">
            <w:r>
              <w:t>Heat treatment operation used for this heat treatment specification</w:t>
            </w:r>
          </w:p>
        </w:tc>
      </w:tr>
      <w:tr w:rsidR="00636276" w14:paraId="6CB6F7F3" w14:textId="77777777" w:rsidTr="00636276">
        <w:tblPrEx>
          <w:tblCellMar>
            <w:bottom w:w="0" w:type="dxa"/>
          </w:tblCellMar>
        </w:tblPrEx>
        <w:tc>
          <w:tcPr>
            <w:tcW w:w="2268" w:type="dxa"/>
            <w:shd w:val="clear" w:color="auto" w:fill="FFFFFF"/>
          </w:tcPr>
          <w:p w14:paraId="5C5F9481" w14:textId="77777777" w:rsidR="00636276" w:rsidRDefault="00636276" w:rsidP="00636276"/>
        </w:tc>
        <w:tc>
          <w:tcPr>
            <w:tcW w:w="2268" w:type="dxa"/>
            <w:shd w:val="clear" w:color="auto" w:fill="FFFFFF"/>
          </w:tcPr>
          <w:p w14:paraId="59D11265" w14:textId="77777777" w:rsidR="00636276" w:rsidRDefault="00636276" w:rsidP="00636276"/>
        </w:tc>
        <w:tc>
          <w:tcPr>
            <w:tcW w:w="5101" w:type="dxa"/>
            <w:shd w:val="clear" w:color="auto" w:fill="FFFFFF"/>
          </w:tcPr>
          <w:p w14:paraId="44BB9E5C" w14:textId="30CA6B51" w:rsidR="00636276" w:rsidRDefault="00636276" w:rsidP="00636276">
            <w:r>
              <w:t>Parent element</w:t>
            </w:r>
          </w:p>
        </w:tc>
      </w:tr>
      <w:tr w:rsidR="00636276" w14:paraId="2DB7FED9" w14:textId="77777777" w:rsidTr="00636276">
        <w:tblPrEx>
          <w:tblCellMar>
            <w:bottom w:w="0" w:type="dxa"/>
          </w:tblCellMar>
        </w:tblPrEx>
        <w:tc>
          <w:tcPr>
            <w:tcW w:w="2268" w:type="dxa"/>
            <w:shd w:val="clear" w:color="auto" w:fill="FFFFFF"/>
          </w:tcPr>
          <w:p w14:paraId="7F7A4955" w14:textId="77777777" w:rsidR="00636276" w:rsidRDefault="00636276" w:rsidP="00636276"/>
        </w:tc>
        <w:tc>
          <w:tcPr>
            <w:tcW w:w="2268" w:type="dxa"/>
            <w:shd w:val="clear" w:color="auto" w:fill="FFFFFF"/>
          </w:tcPr>
          <w:p w14:paraId="115C2D1B" w14:textId="77777777" w:rsidR="00636276" w:rsidRDefault="00636276" w:rsidP="00636276"/>
        </w:tc>
        <w:tc>
          <w:tcPr>
            <w:tcW w:w="5101" w:type="dxa"/>
            <w:shd w:val="clear" w:color="auto" w:fill="FFFFFF"/>
          </w:tcPr>
          <w:p w14:paraId="183B1597" w14:textId="4D313765" w:rsidR="00636276" w:rsidRDefault="00636276" w:rsidP="00636276">
            <w:r>
              <w:t>Context element of the usage</w:t>
            </w:r>
          </w:p>
        </w:tc>
      </w:tr>
      <w:tr w:rsidR="00636276" w14:paraId="3340DBCE" w14:textId="77777777" w:rsidTr="00636276">
        <w:tblPrEx>
          <w:tblCellMar>
            <w:bottom w:w="0" w:type="dxa"/>
          </w:tblCellMar>
        </w:tblPrEx>
        <w:tc>
          <w:tcPr>
            <w:tcW w:w="2268" w:type="dxa"/>
            <w:shd w:val="clear" w:color="auto" w:fill="FFFFFF"/>
          </w:tcPr>
          <w:p w14:paraId="7322A02F" w14:textId="77777777" w:rsidR="00636276" w:rsidRDefault="00636276" w:rsidP="00636276"/>
        </w:tc>
        <w:tc>
          <w:tcPr>
            <w:tcW w:w="2268" w:type="dxa"/>
            <w:shd w:val="clear" w:color="auto" w:fill="FFFFFF"/>
          </w:tcPr>
          <w:p w14:paraId="12682A61" w14:textId="77777777" w:rsidR="00636276" w:rsidRDefault="00636276" w:rsidP="00636276"/>
        </w:tc>
        <w:tc>
          <w:tcPr>
            <w:tcW w:w="5101" w:type="dxa"/>
            <w:shd w:val="clear" w:color="auto" w:fill="FFFFFF"/>
          </w:tcPr>
          <w:p w14:paraId="412E9618" w14:textId="5EC864CF" w:rsidR="00636276" w:rsidRDefault="00636276" w:rsidP="00636276">
            <w:r>
              <w:t>More generic item</w:t>
            </w:r>
          </w:p>
        </w:tc>
      </w:tr>
    </w:tbl>
    <w:p w14:paraId="25CE75D0" w14:textId="73E4064E" w:rsidR="00636276" w:rsidRDefault="00636276" w:rsidP="00636276">
      <w:pPr>
        <w:pStyle w:val="berschrift5"/>
      </w:pPr>
      <w:bookmarkStart w:id="114" w:name="Deliverable13459"/>
      <w:r>
        <w:t>Joining Process</w:t>
      </w:r>
      <w:bookmarkEnd w:id="114"/>
    </w:p>
    <w:p w14:paraId="3B375B74" w14:textId="55BC3CAB" w:rsidR="00636276" w:rsidRDefault="00636276" w:rsidP="00636276">
      <w:r>
        <w:t>Represents a joining process type such as welding, riveting, etc.</w:t>
      </w:r>
    </w:p>
    <w:p w14:paraId="3B6E8B2E" w14:textId="77777777" w:rsidR="00636276" w:rsidRDefault="00636276" w:rsidP="00636276">
      <w:pPr>
        <w:keepNext/>
      </w:pPr>
      <w:r>
        <w:rPr>
          <w:noProof/>
        </w:rPr>
        <w:drawing>
          <wp:inline distT="0" distB="0" distL="0" distR="0" wp14:anchorId="71B357CE" wp14:editId="56B67955">
            <wp:extent cx="857370" cy="857370"/>
            <wp:effectExtent l="0" t="0" r="0" b="0"/>
            <wp:docPr id="43076595"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6595"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3ABC31FE" w14:textId="1E7216C7" w:rsidR="00636276" w:rsidRDefault="00636276" w:rsidP="00636276">
      <w:pPr>
        <w:pStyle w:val="Beschriftung"/>
      </w:pPr>
      <w:r>
        <w:t xml:space="preserve">Figure </w:t>
      </w:r>
      <w:fldSimple w:instr=" SEQ Figure \* ARABIC ">
        <w:r>
          <w:rPr>
            <w:noProof/>
          </w:rPr>
          <w:t>147</w:t>
        </w:r>
      </w:fldSimple>
      <w:r>
        <w:t xml:space="preserve"> Icon</w:t>
      </w:r>
    </w:p>
    <w:p w14:paraId="3BCE667E" w14:textId="77777777" w:rsidR="00636276" w:rsidRDefault="00636276" w:rsidP="00636276">
      <w:pPr>
        <w:keepNext/>
      </w:pPr>
      <w:r>
        <w:rPr>
          <w:noProof/>
        </w:rPr>
        <w:drawing>
          <wp:inline distT="0" distB="0" distL="0" distR="0" wp14:anchorId="344A7E42" wp14:editId="0F7D5870">
            <wp:extent cx="6119495" cy="1414145"/>
            <wp:effectExtent l="0" t="0" r="0" b="0"/>
            <wp:docPr id="318486437"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6437"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119495" cy="1414145"/>
                    </a:xfrm>
                    <a:prstGeom prst="rect">
                      <a:avLst/>
                    </a:prstGeom>
                  </pic:spPr>
                </pic:pic>
              </a:graphicData>
            </a:graphic>
          </wp:inline>
        </w:drawing>
      </w:r>
    </w:p>
    <w:p w14:paraId="15E542F7" w14:textId="200F6DA4" w:rsidR="00636276" w:rsidRDefault="00636276" w:rsidP="00636276">
      <w:pPr>
        <w:pStyle w:val="Beschriftung"/>
      </w:pPr>
      <w:r>
        <w:t xml:space="preserve">Figure </w:t>
      </w:r>
      <w:fldSimple w:instr=" SEQ Figure \* ARABIC ">
        <w:r>
          <w:rPr>
            <w:noProof/>
          </w:rPr>
          <w:t>148</w:t>
        </w:r>
      </w:fldSimple>
      <w:r>
        <w:t xml:space="preserve"> Class Context Diagram 'Joining Process'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3ACD74E" w14:textId="77777777" w:rsidTr="00636276">
        <w:tblPrEx>
          <w:tblCellMar>
            <w:bottom w:w="0" w:type="dxa"/>
          </w:tblCellMar>
        </w:tblPrEx>
        <w:tc>
          <w:tcPr>
            <w:tcW w:w="2268" w:type="dxa"/>
            <w:shd w:val="clear" w:color="auto" w:fill="FFFFFF"/>
          </w:tcPr>
          <w:p w14:paraId="04A0D1CA" w14:textId="007EDA88" w:rsidR="00636276" w:rsidRDefault="00636276" w:rsidP="00636276">
            <w:r w:rsidRPr="00636276">
              <w:rPr>
                <w:rStyle w:val="Fett"/>
              </w:rPr>
              <w:t>Generalizations</w:t>
            </w:r>
          </w:p>
        </w:tc>
        <w:tc>
          <w:tcPr>
            <w:tcW w:w="7369" w:type="dxa"/>
            <w:shd w:val="clear" w:color="auto" w:fill="FFFFFF"/>
          </w:tcPr>
          <w:p w14:paraId="289CD53A" w14:textId="2C6602B4" w:rsidR="00636276" w:rsidRDefault="00636276" w:rsidP="00636276">
            <w:hyperlink w:anchor="Deliverable13507" w:history="1">
              <w:r>
                <w:rPr>
                  <w:rStyle w:val="Hyperlink"/>
                </w:rPr>
                <w:t>Manufacturing Operation</w:t>
              </w:r>
            </w:hyperlink>
          </w:p>
        </w:tc>
      </w:tr>
      <w:tr w:rsidR="00636276" w14:paraId="291F997C" w14:textId="77777777" w:rsidTr="00636276">
        <w:tblPrEx>
          <w:tblCellMar>
            <w:bottom w:w="0" w:type="dxa"/>
          </w:tblCellMar>
        </w:tblPrEx>
        <w:tc>
          <w:tcPr>
            <w:tcW w:w="2268" w:type="dxa"/>
            <w:shd w:val="clear" w:color="auto" w:fill="FFFFFF"/>
          </w:tcPr>
          <w:p w14:paraId="35E37F67" w14:textId="04767C56" w:rsidR="00636276" w:rsidRPr="00636276" w:rsidRDefault="00636276" w:rsidP="00636276">
            <w:pPr>
              <w:rPr>
                <w:rStyle w:val="Fett"/>
              </w:rPr>
            </w:pPr>
            <w:r w:rsidRPr="00636276">
              <w:rPr>
                <w:rStyle w:val="Fett"/>
              </w:rPr>
              <w:lastRenderedPageBreak/>
              <w:t>Delivered by</w:t>
            </w:r>
          </w:p>
        </w:tc>
        <w:tc>
          <w:tcPr>
            <w:tcW w:w="7369" w:type="dxa"/>
            <w:shd w:val="clear" w:color="auto" w:fill="FFFFFF"/>
          </w:tcPr>
          <w:p w14:paraId="739B552D" w14:textId="123E07DF" w:rsidR="00636276" w:rsidRDefault="00636276" w:rsidP="00636276">
            <w:hyperlink w:anchor="Activity2536" w:history="1">
              <w:r>
                <w:rPr>
                  <w:rStyle w:val="Hyperlink"/>
                </w:rPr>
                <w:t>Mechanical Design</w:t>
              </w:r>
            </w:hyperlink>
          </w:p>
        </w:tc>
      </w:tr>
      <w:tr w:rsidR="00636276" w14:paraId="71D3FDB9" w14:textId="77777777" w:rsidTr="00636276">
        <w:tblPrEx>
          <w:tblCellMar>
            <w:bottom w:w="0" w:type="dxa"/>
          </w:tblCellMar>
        </w:tblPrEx>
        <w:tc>
          <w:tcPr>
            <w:tcW w:w="2268" w:type="dxa"/>
            <w:shd w:val="clear" w:color="auto" w:fill="FFFFFF"/>
          </w:tcPr>
          <w:p w14:paraId="1D5B4241" w14:textId="45B04DA1" w:rsidR="00636276" w:rsidRPr="00636276" w:rsidRDefault="00636276" w:rsidP="00636276">
            <w:pPr>
              <w:rPr>
                <w:rStyle w:val="Fett"/>
              </w:rPr>
            </w:pPr>
            <w:r w:rsidRPr="00636276">
              <w:rPr>
                <w:rStyle w:val="Fett"/>
              </w:rPr>
              <w:t>Delivered to</w:t>
            </w:r>
          </w:p>
        </w:tc>
        <w:tc>
          <w:tcPr>
            <w:tcW w:w="7369" w:type="dxa"/>
            <w:shd w:val="clear" w:color="auto" w:fill="FFFFFF"/>
          </w:tcPr>
          <w:p w14:paraId="78D21432" w14:textId="77777777" w:rsidR="00636276" w:rsidRDefault="00636276" w:rsidP="00636276">
            <w:hyperlink w:anchor="Activity6948" w:history="1">
              <w:r>
                <w:rPr>
                  <w:rStyle w:val="Hyperlink"/>
                </w:rPr>
                <w:t>Define Joining Elements</w:t>
              </w:r>
            </w:hyperlink>
          </w:p>
          <w:p w14:paraId="0DF5DDE4" w14:textId="77777777" w:rsidR="00636276" w:rsidRDefault="00636276" w:rsidP="00636276">
            <w:hyperlink w:anchor="Activity2541" w:history="1">
              <w:r>
                <w:rPr>
                  <w:rStyle w:val="Hyperlink"/>
                </w:rPr>
                <w:t>Plan and prepare Simulation</w:t>
              </w:r>
            </w:hyperlink>
          </w:p>
          <w:p w14:paraId="48804261" w14:textId="77777777" w:rsidR="00636276" w:rsidRDefault="00636276" w:rsidP="00636276">
            <w:hyperlink w:anchor="Activity2542" w:history="1">
              <w:r>
                <w:rPr>
                  <w:rStyle w:val="Hyperlink"/>
                </w:rPr>
                <w:t>Prepare Testing</w:t>
              </w:r>
            </w:hyperlink>
          </w:p>
          <w:p w14:paraId="2AA7BD84" w14:textId="77777777" w:rsidR="00636276" w:rsidRDefault="00636276" w:rsidP="00636276">
            <w:hyperlink w:anchor="Activity2544" w:history="1">
              <w:r>
                <w:rPr>
                  <w:rStyle w:val="Hyperlink"/>
                </w:rPr>
                <w:t>Process Planning</w:t>
              </w:r>
            </w:hyperlink>
          </w:p>
          <w:p w14:paraId="7A51AE41" w14:textId="77777777" w:rsidR="00636276" w:rsidRDefault="00636276" w:rsidP="00636276">
            <w:hyperlink w:anchor="Activity2665" w:history="1">
              <w:r>
                <w:rPr>
                  <w:rStyle w:val="Hyperlink"/>
                </w:rPr>
                <w:t>Inspection Planning</w:t>
              </w:r>
            </w:hyperlink>
          </w:p>
          <w:p w14:paraId="5901649F" w14:textId="77777777" w:rsidR="00636276" w:rsidRDefault="00636276" w:rsidP="00636276">
            <w:hyperlink w:anchor="Activity3044" w:history="1">
              <w:r>
                <w:rPr>
                  <w:rStyle w:val="Hyperlink"/>
                </w:rPr>
                <w:t>Cost Calculation</w:t>
              </w:r>
            </w:hyperlink>
          </w:p>
          <w:p w14:paraId="18DDD3BC" w14:textId="77777777" w:rsidR="00636276" w:rsidRDefault="00636276" w:rsidP="00636276">
            <w:hyperlink w:anchor="Activity2546" w:history="1">
              <w:r>
                <w:rPr>
                  <w:rStyle w:val="Hyperlink"/>
                </w:rPr>
                <w:t>Tools &amp; Equipment Design</w:t>
              </w:r>
            </w:hyperlink>
          </w:p>
          <w:p w14:paraId="432BBB7E" w14:textId="77777777" w:rsidR="00636276" w:rsidRDefault="00636276" w:rsidP="00636276">
            <w:hyperlink w:anchor="Activity2549" w:history="1">
              <w:r>
                <w:rPr>
                  <w:rStyle w:val="Hyperlink"/>
                </w:rPr>
                <w:t>Product Assembly</w:t>
              </w:r>
            </w:hyperlink>
          </w:p>
          <w:p w14:paraId="54362C58" w14:textId="77777777" w:rsidR="00636276" w:rsidRDefault="00636276" w:rsidP="00636276">
            <w:hyperlink w:anchor="Activity3042" w:history="1">
              <w:r>
                <w:rPr>
                  <w:rStyle w:val="Hyperlink"/>
                </w:rPr>
                <w:t>Quality Inspection</w:t>
              </w:r>
            </w:hyperlink>
          </w:p>
          <w:p w14:paraId="2087AB65" w14:textId="77777777" w:rsidR="00636276" w:rsidRDefault="00636276" w:rsidP="00636276">
            <w:hyperlink w:anchor="Activity2667" w:history="1">
              <w:r>
                <w:rPr>
                  <w:rStyle w:val="Hyperlink"/>
                </w:rPr>
                <w:t>Packaging &amp; Logistics</w:t>
              </w:r>
            </w:hyperlink>
          </w:p>
          <w:p w14:paraId="143DB5DA" w14:textId="77777777" w:rsidR="00636276" w:rsidRDefault="00636276" w:rsidP="00636276">
            <w:hyperlink w:anchor="Activity2664" w:history="1">
              <w:r>
                <w:rPr>
                  <w:rStyle w:val="Hyperlink"/>
                </w:rPr>
                <w:t>Maintenance &amp; Service</w:t>
              </w:r>
            </w:hyperlink>
          </w:p>
          <w:p w14:paraId="3CFAEA9D" w14:textId="77777777" w:rsidR="00636276" w:rsidRDefault="00636276" w:rsidP="00636276">
            <w:hyperlink w:anchor="Activity3043" w:history="1">
              <w:r>
                <w:rPr>
                  <w:rStyle w:val="Hyperlink"/>
                </w:rPr>
                <w:t>Disassembly &amp; Recycling</w:t>
              </w:r>
            </w:hyperlink>
          </w:p>
          <w:p w14:paraId="4E2112D1" w14:textId="77777777" w:rsidR="00636276" w:rsidRDefault="00636276" w:rsidP="00636276">
            <w:hyperlink w:anchor="Activity2666" w:history="1">
              <w:r>
                <w:rPr>
                  <w:rStyle w:val="Hyperlink"/>
                </w:rPr>
                <w:t>Procurement</w:t>
              </w:r>
            </w:hyperlink>
          </w:p>
          <w:p w14:paraId="51096E29" w14:textId="0F16A402" w:rsidR="00636276" w:rsidRDefault="00636276" w:rsidP="00636276">
            <w:hyperlink w:anchor="Activity6744" w:history="1">
              <w:r>
                <w:rPr>
                  <w:rStyle w:val="Hyperlink"/>
                </w:rPr>
                <w:t>Long-Term Archiving</w:t>
              </w:r>
            </w:hyperlink>
          </w:p>
        </w:tc>
      </w:tr>
    </w:tbl>
    <w:p w14:paraId="0E683D74" w14:textId="759DF692"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D7E165D" w14:textId="77777777" w:rsidTr="00636276">
        <w:tblPrEx>
          <w:tblCellMar>
            <w:bottom w:w="0" w:type="dxa"/>
          </w:tblCellMar>
        </w:tblPrEx>
        <w:tc>
          <w:tcPr>
            <w:tcW w:w="2268" w:type="dxa"/>
            <w:shd w:val="clear" w:color="auto" w:fill="FFFFFF"/>
          </w:tcPr>
          <w:p w14:paraId="25B7291F" w14:textId="275ED06C" w:rsidR="00636276" w:rsidRDefault="00636276" w:rsidP="00636276">
            <w:r>
              <w:t>Identifier</w:t>
            </w:r>
          </w:p>
        </w:tc>
        <w:tc>
          <w:tcPr>
            <w:tcW w:w="2268" w:type="dxa"/>
            <w:shd w:val="clear" w:color="auto" w:fill="FFFFFF"/>
          </w:tcPr>
          <w:p w14:paraId="7EB1496C" w14:textId="2A52D1F7" w:rsidR="00636276" w:rsidRDefault="00636276" w:rsidP="00636276">
            <w:hyperlink w:anchor="Deliverable16441" w:history="1">
              <w:r>
                <w:rPr>
                  <w:rStyle w:val="Hyperlink"/>
                </w:rPr>
                <w:t>xs:string</w:t>
              </w:r>
            </w:hyperlink>
          </w:p>
        </w:tc>
        <w:tc>
          <w:tcPr>
            <w:tcW w:w="5101" w:type="dxa"/>
            <w:shd w:val="clear" w:color="auto" w:fill="FFFFFF"/>
          </w:tcPr>
          <w:p w14:paraId="725AB928" w14:textId="44AFD13A" w:rsidR="00636276" w:rsidRDefault="00636276" w:rsidP="00636276">
            <w:r>
              <w:t>Unambiguous identifier of the element</w:t>
            </w:r>
          </w:p>
        </w:tc>
      </w:tr>
      <w:tr w:rsidR="00636276" w14:paraId="50DFEFBA" w14:textId="77777777" w:rsidTr="00636276">
        <w:tblPrEx>
          <w:tblCellMar>
            <w:bottom w:w="0" w:type="dxa"/>
          </w:tblCellMar>
        </w:tblPrEx>
        <w:tc>
          <w:tcPr>
            <w:tcW w:w="2268" w:type="dxa"/>
            <w:shd w:val="clear" w:color="auto" w:fill="FFFFFF"/>
          </w:tcPr>
          <w:p w14:paraId="065D336A" w14:textId="731EA5DF" w:rsidR="00636276" w:rsidRDefault="00636276" w:rsidP="00636276">
            <w:r>
              <w:t>Number</w:t>
            </w:r>
          </w:p>
        </w:tc>
        <w:tc>
          <w:tcPr>
            <w:tcW w:w="2268" w:type="dxa"/>
            <w:shd w:val="clear" w:color="auto" w:fill="FFFFFF"/>
          </w:tcPr>
          <w:p w14:paraId="408A0E99" w14:textId="47C24580" w:rsidR="00636276" w:rsidRDefault="00636276" w:rsidP="00636276">
            <w:hyperlink w:anchor="Deliverable16441" w:history="1">
              <w:r>
                <w:rPr>
                  <w:rStyle w:val="Hyperlink"/>
                </w:rPr>
                <w:t>xs:string</w:t>
              </w:r>
            </w:hyperlink>
          </w:p>
        </w:tc>
        <w:tc>
          <w:tcPr>
            <w:tcW w:w="5101" w:type="dxa"/>
            <w:shd w:val="clear" w:color="auto" w:fill="FFFFFF"/>
          </w:tcPr>
          <w:p w14:paraId="0B5EDA0E" w14:textId="4C8937B6" w:rsidR="00636276" w:rsidRDefault="00636276" w:rsidP="00636276">
            <w:r>
              <w:t>Legible number or name of the element, i. e. part number</w:t>
            </w:r>
          </w:p>
        </w:tc>
      </w:tr>
      <w:tr w:rsidR="00636276" w14:paraId="059F1D3D" w14:textId="77777777" w:rsidTr="00636276">
        <w:tblPrEx>
          <w:tblCellMar>
            <w:bottom w:w="0" w:type="dxa"/>
          </w:tblCellMar>
        </w:tblPrEx>
        <w:tc>
          <w:tcPr>
            <w:tcW w:w="2268" w:type="dxa"/>
            <w:shd w:val="clear" w:color="auto" w:fill="FFFFFF"/>
          </w:tcPr>
          <w:p w14:paraId="07AE486B" w14:textId="68D63E98" w:rsidR="00636276" w:rsidRDefault="00636276" w:rsidP="00636276">
            <w:r>
              <w:t>Title</w:t>
            </w:r>
          </w:p>
        </w:tc>
        <w:tc>
          <w:tcPr>
            <w:tcW w:w="2268" w:type="dxa"/>
            <w:shd w:val="clear" w:color="auto" w:fill="FFFFFF"/>
          </w:tcPr>
          <w:p w14:paraId="441CDC7B" w14:textId="21F44122" w:rsidR="00636276" w:rsidRDefault="00636276" w:rsidP="00636276">
            <w:hyperlink w:anchor="Deliverable16441" w:history="1">
              <w:r>
                <w:rPr>
                  <w:rStyle w:val="Hyperlink"/>
                </w:rPr>
                <w:t>xs:string</w:t>
              </w:r>
            </w:hyperlink>
          </w:p>
        </w:tc>
        <w:tc>
          <w:tcPr>
            <w:tcW w:w="5101" w:type="dxa"/>
            <w:shd w:val="clear" w:color="auto" w:fill="FFFFFF"/>
          </w:tcPr>
          <w:p w14:paraId="22432996" w14:textId="68277F1D" w:rsidR="00636276" w:rsidRDefault="00636276" w:rsidP="00636276">
            <w:r>
              <w:t>Title of the element</w:t>
            </w:r>
          </w:p>
        </w:tc>
      </w:tr>
      <w:tr w:rsidR="00636276" w14:paraId="2DE2AAD2" w14:textId="77777777" w:rsidTr="00636276">
        <w:tblPrEx>
          <w:tblCellMar>
            <w:bottom w:w="0" w:type="dxa"/>
          </w:tblCellMar>
        </w:tblPrEx>
        <w:tc>
          <w:tcPr>
            <w:tcW w:w="2268" w:type="dxa"/>
            <w:shd w:val="clear" w:color="auto" w:fill="FFFFFF"/>
          </w:tcPr>
          <w:p w14:paraId="7EE4FAD7" w14:textId="3E0775BA" w:rsidR="00636276" w:rsidRDefault="00636276" w:rsidP="00636276">
            <w:r>
              <w:t>Description</w:t>
            </w:r>
          </w:p>
        </w:tc>
        <w:tc>
          <w:tcPr>
            <w:tcW w:w="2268" w:type="dxa"/>
            <w:shd w:val="clear" w:color="auto" w:fill="FFFFFF"/>
          </w:tcPr>
          <w:p w14:paraId="317811BA" w14:textId="4147DFD4" w:rsidR="00636276" w:rsidRDefault="00636276" w:rsidP="00636276">
            <w:hyperlink w:anchor="Deliverable16441" w:history="1">
              <w:r>
                <w:rPr>
                  <w:rStyle w:val="Hyperlink"/>
                </w:rPr>
                <w:t>xs:string</w:t>
              </w:r>
            </w:hyperlink>
          </w:p>
        </w:tc>
        <w:tc>
          <w:tcPr>
            <w:tcW w:w="5101" w:type="dxa"/>
            <w:shd w:val="clear" w:color="auto" w:fill="FFFFFF"/>
          </w:tcPr>
          <w:p w14:paraId="664CDDB7" w14:textId="63EFCC20" w:rsidR="00636276" w:rsidRDefault="00636276" w:rsidP="00636276">
            <w:r>
              <w:t>Description of the element</w:t>
            </w:r>
          </w:p>
        </w:tc>
      </w:tr>
      <w:tr w:rsidR="00636276" w14:paraId="1508D079" w14:textId="77777777" w:rsidTr="00636276">
        <w:tblPrEx>
          <w:tblCellMar>
            <w:bottom w:w="0" w:type="dxa"/>
          </w:tblCellMar>
        </w:tblPrEx>
        <w:tc>
          <w:tcPr>
            <w:tcW w:w="2268" w:type="dxa"/>
            <w:shd w:val="clear" w:color="auto" w:fill="FFFFFF"/>
          </w:tcPr>
          <w:p w14:paraId="6614206A" w14:textId="2098FCF8" w:rsidR="00636276" w:rsidRDefault="00636276" w:rsidP="00636276">
            <w:r>
              <w:t>Type</w:t>
            </w:r>
          </w:p>
        </w:tc>
        <w:tc>
          <w:tcPr>
            <w:tcW w:w="2268" w:type="dxa"/>
            <w:shd w:val="clear" w:color="auto" w:fill="FFFFFF"/>
          </w:tcPr>
          <w:p w14:paraId="2D2C75E6" w14:textId="0261B537" w:rsidR="00636276" w:rsidRDefault="00636276" w:rsidP="00636276">
            <w:hyperlink w:anchor="Deliverable16441" w:history="1">
              <w:r>
                <w:rPr>
                  <w:rStyle w:val="Hyperlink"/>
                </w:rPr>
                <w:t>xs:string</w:t>
              </w:r>
            </w:hyperlink>
          </w:p>
        </w:tc>
        <w:tc>
          <w:tcPr>
            <w:tcW w:w="5101" w:type="dxa"/>
            <w:shd w:val="clear" w:color="auto" w:fill="FFFFFF"/>
          </w:tcPr>
          <w:p w14:paraId="1DB3C7E8" w14:textId="1570B6A8" w:rsidR="00636276" w:rsidRDefault="00636276" w:rsidP="00636276">
            <w:r>
              <w:t>Type of an element</w:t>
            </w:r>
          </w:p>
        </w:tc>
      </w:tr>
    </w:tbl>
    <w:p w14:paraId="6FA6D711" w14:textId="4A8F2527"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E39BBED" w14:textId="77777777" w:rsidTr="00636276">
        <w:tblPrEx>
          <w:tblCellMar>
            <w:bottom w:w="0" w:type="dxa"/>
          </w:tblCellMar>
        </w:tblPrEx>
        <w:tc>
          <w:tcPr>
            <w:tcW w:w="2268" w:type="dxa"/>
            <w:shd w:val="clear" w:color="auto" w:fill="FFFFFF"/>
          </w:tcPr>
          <w:p w14:paraId="2FF6B533" w14:textId="78DB3AC4" w:rsidR="00636276" w:rsidRDefault="00636276" w:rsidP="00636276">
            <w:r>
              <w:t>part of</w:t>
            </w:r>
          </w:p>
        </w:tc>
        <w:tc>
          <w:tcPr>
            <w:tcW w:w="2268" w:type="dxa"/>
            <w:shd w:val="clear" w:color="auto" w:fill="FFFFFF"/>
          </w:tcPr>
          <w:p w14:paraId="26921FAC" w14:textId="7EECF3CE" w:rsidR="00636276" w:rsidRDefault="00636276" w:rsidP="00636276">
            <w:hyperlink w:anchor="Deliverable13459" w:history="1">
              <w:r>
                <w:rPr>
                  <w:rStyle w:val="Hyperlink"/>
                </w:rPr>
                <w:t>Joining Process</w:t>
              </w:r>
            </w:hyperlink>
          </w:p>
        </w:tc>
        <w:tc>
          <w:tcPr>
            <w:tcW w:w="5101" w:type="dxa"/>
            <w:shd w:val="clear" w:color="auto" w:fill="FFFFFF"/>
          </w:tcPr>
          <w:p w14:paraId="4ED5E186" w14:textId="61E7B0F2" w:rsidR="00636276" w:rsidRDefault="00636276" w:rsidP="00636276">
            <w:r>
              <w:t>Parent element</w:t>
            </w:r>
          </w:p>
        </w:tc>
      </w:tr>
      <w:tr w:rsidR="00636276" w14:paraId="47F57468" w14:textId="77777777" w:rsidTr="00636276">
        <w:tblPrEx>
          <w:tblCellMar>
            <w:bottom w:w="0" w:type="dxa"/>
          </w:tblCellMar>
        </w:tblPrEx>
        <w:tc>
          <w:tcPr>
            <w:tcW w:w="2268" w:type="dxa"/>
            <w:shd w:val="clear" w:color="auto" w:fill="FFFFFF"/>
          </w:tcPr>
          <w:p w14:paraId="1D9F42B7" w14:textId="21DD3B72" w:rsidR="00636276" w:rsidRDefault="00636276" w:rsidP="00636276">
            <w:r>
              <w:t>used in</w:t>
            </w:r>
          </w:p>
        </w:tc>
        <w:tc>
          <w:tcPr>
            <w:tcW w:w="2268" w:type="dxa"/>
            <w:shd w:val="clear" w:color="auto" w:fill="FFFFFF"/>
          </w:tcPr>
          <w:p w14:paraId="01CF2F17" w14:textId="29D0331A" w:rsidR="00636276" w:rsidRDefault="00636276" w:rsidP="00636276">
            <w:hyperlink w:anchor="Deliverable13459" w:history="1">
              <w:r>
                <w:rPr>
                  <w:rStyle w:val="Hyperlink"/>
                </w:rPr>
                <w:t>Joining Process</w:t>
              </w:r>
            </w:hyperlink>
          </w:p>
        </w:tc>
        <w:tc>
          <w:tcPr>
            <w:tcW w:w="5101" w:type="dxa"/>
            <w:shd w:val="clear" w:color="auto" w:fill="FFFFFF"/>
          </w:tcPr>
          <w:p w14:paraId="044E3936" w14:textId="2255EA76" w:rsidR="00636276" w:rsidRDefault="00636276" w:rsidP="00636276">
            <w:r>
              <w:t>Context element of the usage</w:t>
            </w:r>
          </w:p>
        </w:tc>
      </w:tr>
      <w:tr w:rsidR="00636276" w14:paraId="3C50D962" w14:textId="77777777" w:rsidTr="00636276">
        <w:tblPrEx>
          <w:tblCellMar>
            <w:bottom w:w="0" w:type="dxa"/>
          </w:tblCellMar>
        </w:tblPrEx>
        <w:tc>
          <w:tcPr>
            <w:tcW w:w="2268" w:type="dxa"/>
            <w:shd w:val="clear" w:color="auto" w:fill="FFFFFF"/>
          </w:tcPr>
          <w:p w14:paraId="581AF320" w14:textId="0749846E" w:rsidR="00636276" w:rsidRDefault="00636276" w:rsidP="00636276">
            <w:r>
              <w:t>specialism of</w:t>
            </w:r>
          </w:p>
        </w:tc>
        <w:tc>
          <w:tcPr>
            <w:tcW w:w="2268" w:type="dxa"/>
            <w:shd w:val="clear" w:color="auto" w:fill="FFFFFF"/>
          </w:tcPr>
          <w:p w14:paraId="1CEE0258" w14:textId="3FF6DFAD" w:rsidR="00636276" w:rsidRDefault="00636276" w:rsidP="00636276">
            <w:hyperlink w:anchor="Deliverable13459" w:history="1">
              <w:r>
                <w:rPr>
                  <w:rStyle w:val="Hyperlink"/>
                </w:rPr>
                <w:t>Joining Process</w:t>
              </w:r>
            </w:hyperlink>
          </w:p>
        </w:tc>
        <w:tc>
          <w:tcPr>
            <w:tcW w:w="5101" w:type="dxa"/>
            <w:shd w:val="clear" w:color="auto" w:fill="FFFFFF"/>
          </w:tcPr>
          <w:p w14:paraId="71DCBD23" w14:textId="039FF664" w:rsidR="00636276" w:rsidRDefault="00636276" w:rsidP="00636276">
            <w:r>
              <w:t>More generic item</w:t>
            </w:r>
          </w:p>
        </w:tc>
      </w:tr>
      <w:tr w:rsidR="00636276" w14:paraId="157AD485" w14:textId="77777777" w:rsidTr="00636276">
        <w:tblPrEx>
          <w:tblCellMar>
            <w:bottom w:w="0" w:type="dxa"/>
          </w:tblCellMar>
        </w:tblPrEx>
        <w:tc>
          <w:tcPr>
            <w:tcW w:w="2268" w:type="dxa"/>
            <w:shd w:val="clear" w:color="auto" w:fill="FFFFFF"/>
          </w:tcPr>
          <w:p w14:paraId="386349C4" w14:textId="6237B154" w:rsidR="00636276" w:rsidRDefault="00636276" w:rsidP="00636276">
            <w:r>
              <w:t>configured in</w:t>
            </w:r>
          </w:p>
        </w:tc>
        <w:tc>
          <w:tcPr>
            <w:tcW w:w="2268" w:type="dxa"/>
            <w:shd w:val="clear" w:color="auto" w:fill="FFFFFF"/>
          </w:tcPr>
          <w:p w14:paraId="5411C7A2" w14:textId="52A8CFE8" w:rsidR="00636276" w:rsidRDefault="00636276" w:rsidP="00636276">
            <w:hyperlink w:anchor="Deliverable14368" w:history="1">
              <w:r>
                <w:rPr>
                  <w:rStyle w:val="Hyperlink"/>
                </w:rPr>
                <w:t>Configuration</w:t>
              </w:r>
            </w:hyperlink>
          </w:p>
        </w:tc>
        <w:tc>
          <w:tcPr>
            <w:tcW w:w="5101" w:type="dxa"/>
            <w:shd w:val="clear" w:color="auto" w:fill="FFFFFF"/>
          </w:tcPr>
          <w:p w14:paraId="49246D1D" w14:textId="5C899A8E" w:rsidR="00636276" w:rsidRDefault="00636276" w:rsidP="00636276">
            <w:r>
              <w:t>Relation to a configuration</w:t>
            </w:r>
          </w:p>
        </w:tc>
      </w:tr>
      <w:tr w:rsidR="00636276" w14:paraId="2438F767" w14:textId="77777777" w:rsidTr="00636276">
        <w:tblPrEx>
          <w:tblCellMar>
            <w:bottom w:w="0" w:type="dxa"/>
          </w:tblCellMar>
        </w:tblPrEx>
        <w:tc>
          <w:tcPr>
            <w:tcW w:w="2268" w:type="dxa"/>
            <w:shd w:val="clear" w:color="auto" w:fill="FFFFFF"/>
          </w:tcPr>
          <w:p w14:paraId="7D94C663" w14:textId="468E4B63" w:rsidR="00636276" w:rsidRDefault="00636276" w:rsidP="00636276">
            <w:r>
              <w:t>option in</w:t>
            </w:r>
          </w:p>
        </w:tc>
        <w:tc>
          <w:tcPr>
            <w:tcW w:w="2268" w:type="dxa"/>
            <w:shd w:val="clear" w:color="auto" w:fill="FFFFFF"/>
          </w:tcPr>
          <w:p w14:paraId="4F8BACF0" w14:textId="19C9B8EE" w:rsidR="00636276" w:rsidRDefault="00636276" w:rsidP="00636276">
            <w:hyperlink w:anchor="Deliverable15753" w:history="1">
              <w:r>
                <w:rPr>
                  <w:rStyle w:val="Hyperlink"/>
                </w:rPr>
                <w:t>Variant</w:t>
              </w:r>
            </w:hyperlink>
          </w:p>
        </w:tc>
        <w:tc>
          <w:tcPr>
            <w:tcW w:w="5101" w:type="dxa"/>
            <w:shd w:val="clear" w:color="auto" w:fill="FFFFFF"/>
          </w:tcPr>
          <w:p w14:paraId="3C765F76" w14:textId="6D73BE24" w:rsidR="00636276" w:rsidRDefault="00636276" w:rsidP="00636276">
            <w:r>
              <w:t>Relation to a variant</w:t>
            </w:r>
          </w:p>
        </w:tc>
      </w:tr>
      <w:tr w:rsidR="00636276" w14:paraId="14473E64" w14:textId="77777777" w:rsidTr="00636276">
        <w:tblPrEx>
          <w:tblCellMar>
            <w:bottom w:w="0" w:type="dxa"/>
          </w:tblCellMar>
        </w:tblPrEx>
        <w:tc>
          <w:tcPr>
            <w:tcW w:w="2268" w:type="dxa"/>
            <w:shd w:val="clear" w:color="auto" w:fill="FFFFFF"/>
          </w:tcPr>
          <w:p w14:paraId="211A34FA" w14:textId="16F501B6" w:rsidR="00636276" w:rsidRDefault="00636276" w:rsidP="00636276">
            <w:r>
              <w:t>specified in</w:t>
            </w:r>
          </w:p>
        </w:tc>
        <w:tc>
          <w:tcPr>
            <w:tcW w:w="2268" w:type="dxa"/>
            <w:shd w:val="clear" w:color="auto" w:fill="FFFFFF"/>
          </w:tcPr>
          <w:p w14:paraId="056F2873" w14:textId="4993D3F1" w:rsidR="00636276" w:rsidRDefault="00636276" w:rsidP="00636276">
            <w:hyperlink w:anchor="Deliverable14866" w:history="1">
              <w:r>
                <w:rPr>
                  <w:rStyle w:val="Hyperlink"/>
                </w:rPr>
                <w:t>Reference</w:t>
              </w:r>
            </w:hyperlink>
          </w:p>
        </w:tc>
        <w:tc>
          <w:tcPr>
            <w:tcW w:w="5101" w:type="dxa"/>
            <w:shd w:val="clear" w:color="auto" w:fill="FFFFFF"/>
          </w:tcPr>
          <w:p w14:paraId="146F7E26" w14:textId="76EFA98F" w:rsidR="00636276" w:rsidRDefault="00636276" w:rsidP="00636276">
            <w:r>
              <w:t>Relation to a variant</w:t>
            </w:r>
          </w:p>
        </w:tc>
      </w:tr>
      <w:tr w:rsidR="00636276" w14:paraId="7C174BEF" w14:textId="77777777" w:rsidTr="00636276">
        <w:tblPrEx>
          <w:tblCellMar>
            <w:bottom w:w="0" w:type="dxa"/>
          </w:tblCellMar>
        </w:tblPrEx>
        <w:tc>
          <w:tcPr>
            <w:tcW w:w="2268" w:type="dxa"/>
            <w:shd w:val="clear" w:color="auto" w:fill="FFFFFF"/>
          </w:tcPr>
          <w:p w14:paraId="4D11D3DA" w14:textId="03756AEA" w:rsidR="00636276" w:rsidRDefault="00636276" w:rsidP="00636276">
            <w:r>
              <w:t>changed in</w:t>
            </w:r>
          </w:p>
        </w:tc>
        <w:tc>
          <w:tcPr>
            <w:tcW w:w="2268" w:type="dxa"/>
            <w:shd w:val="clear" w:color="auto" w:fill="FFFFFF"/>
          </w:tcPr>
          <w:p w14:paraId="3FF9273D" w14:textId="4709CA43" w:rsidR="00636276" w:rsidRDefault="00636276" w:rsidP="00636276">
            <w:hyperlink w:anchor="Deliverable23095" w:history="1">
              <w:r>
                <w:rPr>
                  <w:rStyle w:val="Hyperlink"/>
                </w:rPr>
                <w:t>Change</w:t>
              </w:r>
            </w:hyperlink>
          </w:p>
        </w:tc>
        <w:tc>
          <w:tcPr>
            <w:tcW w:w="5101" w:type="dxa"/>
            <w:shd w:val="clear" w:color="auto" w:fill="FFFFFF"/>
          </w:tcPr>
          <w:p w14:paraId="54632F38" w14:textId="3B73C084" w:rsidR="00636276" w:rsidRDefault="00636276" w:rsidP="00636276">
            <w:r>
              <w:t>Relation to a change</w:t>
            </w:r>
          </w:p>
        </w:tc>
      </w:tr>
      <w:tr w:rsidR="00636276" w14:paraId="13A94711" w14:textId="77777777" w:rsidTr="00636276">
        <w:tblPrEx>
          <w:tblCellMar>
            <w:bottom w:w="0" w:type="dxa"/>
          </w:tblCellMar>
        </w:tblPrEx>
        <w:tc>
          <w:tcPr>
            <w:tcW w:w="2268" w:type="dxa"/>
            <w:shd w:val="clear" w:color="auto" w:fill="FFFFFF"/>
          </w:tcPr>
          <w:p w14:paraId="58F60A38" w14:textId="18E625D7" w:rsidR="00636276" w:rsidRDefault="00636276" w:rsidP="00636276">
            <w:r>
              <w:t>created by</w:t>
            </w:r>
          </w:p>
        </w:tc>
        <w:tc>
          <w:tcPr>
            <w:tcW w:w="2268" w:type="dxa"/>
            <w:shd w:val="clear" w:color="auto" w:fill="FFFFFF"/>
          </w:tcPr>
          <w:p w14:paraId="71F2EC52" w14:textId="200107C0" w:rsidR="00636276" w:rsidRDefault="00636276" w:rsidP="00636276">
            <w:hyperlink w:anchor="Deliverable13366" w:history="1">
              <w:r>
                <w:rPr>
                  <w:rStyle w:val="Hyperlink"/>
                </w:rPr>
                <w:t>Person</w:t>
              </w:r>
            </w:hyperlink>
          </w:p>
        </w:tc>
        <w:tc>
          <w:tcPr>
            <w:tcW w:w="5101" w:type="dxa"/>
            <w:shd w:val="clear" w:color="auto" w:fill="FFFFFF"/>
          </w:tcPr>
          <w:p w14:paraId="0F60E7CC" w14:textId="0459939E" w:rsidR="00636276" w:rsidRDefault="00636276" w:rsidP="00636276">
            <w:r>
              <w:t>The person who created this element</w:t>
            </w:r>
          </w:p>
        </w:tc>
      </w:tr>
      <w:tr w:rsidR="00636276" w14:paraId="704F0F48" w14:textId="77777777" w:rsidTr="00636276">
        <w:tblPrEx>
          <w:tblCellMar>
            <w:bottom w:w="0" w:type="dxa"/>
          </w:tblCellMar>
        </w:tblPrEx>
        <w:tc>
          <w:tcPr>
            <w:tcW w:w="2268" w:type="dxa"/>
            <w:shd w:val="clear" w:color="auto" w:fill="FFFFFF"/>
          </w:tcPr>
          <w:p w14:paraId="47A485D0" w14:textId="60DC81C9" w:rsidR="00636276" w:rsidRDefault="00636276" w:rsidP="00636276">
            <w:r>
              <w:t>applies to</w:t>
            </w:r>
          </w:p>
        </w:tc>
        <w:tc>
          <w:tcPr>
            <w:tcW w:w="2268" w:type="dxa"/>
            <w:shd w:val="clear" w:color="auto" w:fill="FFFFFF"/>
          </w:tcPr>
          <w:p w14:paraId="0DAE63BE" w14:textId="46627859" w:rsidR="00636276" w:rsidRDefault="00636276" w:rsidP="00636276">
            <w:hyperlink w:anchor="Deliverable13422" w:history="1">
              <w:r>
                <w:rPr>
                  <w:rStyle w:val="Hyperlink"/>
                </w:rPr>
                <w:t>Mechanical Component</w:t>
              </w:r>
            </w:hyperlink>
          </w:p>
        </w:tc>
        <w:tc>
          <w:tcPr>
            <w:tcW w:w="5101" w:type="dxa"/>
            <w:shd w:val="clear" w:color="auto" w:fill="FFFFFF"/>
          </w:tcPr>
          <w:p w14:paraId="76352811" w14:textId="560C822E" w:rsidR="00636276" w:rsidRDefault="00636276" w:rsidP="00636276">
            <w:r>
              <w:t>Mechanical or electrical component this manufacturing operation applies to</w:t>
            </w:r>
          </w:p>
        </w:tc>
      </w:tr>
      <w:tr w:rsidR="00636276" w14:paraId="3BA44567" w14:textId="77777777" w:rsidTr="00636276">
        <w:tblPrEx>
          <w:tblCellMar>
            <w:bottom w:w="0" w:type="dxa"/>
          </w:tblCellMar>
        </w:tblPrEx>
        <w:tc>
          <w:tcPr>
            <w:tcW w:w="2268" w:type="dxa"/>
            <w:shd w:val="clear" w:color="auto" w:fill="FFFFFF"/>
          </w:tcPr>
          <w:p w14:paraId="462D220F" w14:textId="77899B79" w:rsidR="00636276" w:rsidRDefault="00636276" w:rsidP="00636276">
            <w:r>
              <w:t>owned by</w:t>
            </w:r>
          </w:p>
        </w:tc>
        <w:tc>
          <w:tcPr>
            <w:tcW w:w="2268" w:type="dxa"/>
            <w:shd w:val="clear" w:color="auto" w:fill="FFFFFF"/>
          </w:tcPr>
          <w:p w14:paraId="4C807BE8" w14:textId="25392DA5" w:rsidR="00636276" w:rsidRDefault="00636276" w:rsidP="00636276">
            <w:hyperlink w:anchor="Deliverable13359" w:history="1">
              <w:r>
                <w:rPr>
                  <w:rStyle w:val="Hyperlink"/>
                </w:rPr>
                <w:t>Role</w:t>
              </w:r>
            </w:hyperlink>
          </w:p>
        </w:tc>
        <w:tc>
          <w:tcPr>
            <w:tcW w:w="5101" w:type="dxa"/>
            <w:shd w:val="clear" w:color="auto" w:fill="FFFFFF"/>
          </w:tcPr>
          <w:p w14:paraId="781E40AE" w14:textId="04326E0A" w:rsidR="00636276" w:rsidRDefault="00636276" w:rsidP="00636276">
            <w:r>
              <w:t>Role owning this element</w:t>
            </w:r>
          </w:p>
        </w:tc>
      </w:tr>
      <w:tr w:rsidR="00636276" w14:paraId="4B878693" w14:textId="77777777" w:rsidTr="00636276">
        <w:tblPrEx>
          <w:tblCellMar>
            <w:bottom w:w="0" w:type="dxa"/>
          </w:tblCellMar>
        </w:tblPrEx>
        <w:tc>
          <w:tcPr>
            <w:tcW w:w="2268" w:type="dxa"/>
            <w:shd w:val="clear" w:color="auto" w:fill="FFFFFF"/>
          </w:tcPr>
          <w:p w14:paraId="6974F20C" w14:textId="56D56556" w:rsidR="00636276" w:rsidRDefault="00636276" w:rsidP="00636276">
            <w:r>
              <w:t>owned by</w:t>
            </w:r>
          </w:p>
        </w:tc>
        <w:tc>
          <w:tcPr>
            <w:tcW w:w="2268" w:type="dxa"/>
            <w:shd w:val="clear" w:color="auto" w:fill="FFFFFF"/>
          </w:tcPr>
          <w:p w14:paraId="4676B0A4" w14:textId="6920EEEA" w:rsidR="00636276" w:rsidRDefault="00636276" w:rsidP="00636276">
            <w:hyperlink w:anchor="Deliverable19532" w:history="1">
              <w:r>
                <w:rPr>
                  <w:rStyle w:val="Hyperlink"/>
                </w:rPr>
                <w:t>Actor</w:t>
              </w:r>
            </w:hyperlink>
          </w:p>
        </w:tc>
        <w:tc>
          <w:tcPr>
            <w:tcW w:w="5101" w:type="dxa"/>
            <w:shd w:val="clear" w:color="auto" w:fill="FFFFFF"/>
          </w:tcPr>
          <w:p w14:paraId="52636E33" w14:textId="3456A052" w:rsidR="00636276" w:rsidRDefault="00636276" w:rsidP="00636276">
            <w:r>
              <w:t>Actor owning this element</w:t>
            </w:r>
          </w:p>
        </w:tc>
      </w:tr>
      <w:tr w:rsidR="00636276" w14:paraId="3CA1114A" w14:textId="77777777" w:rsidTr="00636276">
        <w:tblPrEx>
          <w:tblCellMar>
            <w:bottom w:w="0" w:type="dxa"/>
          </w:tblCellMar>
        </w:tblPrEx>
        <w:tc>
          <w:tcPr>
            <w:tcW w:w="2268" w:type="dxa"/>
            <w:shd w:val="clear" w:color="auto" w:fill="FFFFFF"/>
          </w:tcPr>
          <w:p w14:paraId="14B94EBE" w14:textId="79AFCE28" w:rsidR="00636276" w:rsidRDefault="00636276" w:rsidP="00636276">
            <w:r>
              <w:t>follows</w:t>
            </w:r>
          </w:p>
        </w:tc>
        <w:tc>
          <w:tcPr>
            <w:tcW w:w="2268" w:type="dxa"/>
            <w:shd w:val="clear" w:color="auto" w:fill="FFFFFF"/>
          </w:tcPr>
          <w:p w14:paraId="240E91A3" w14:textId="74876A94" w:rsidR="00636276" w:rsidRDefault="00636276" w:rsidP="00636276">
            <w:hyperlink w:anchor="Deliverable13507" w:history="1">
              <w:r>
                <w:rPr>
                  <w:rStyle w:val="Hyperlink"/>
                </w:rPr>
                <w:t>Manufacturing Operation</w:t>
              </w:r>
            </w:hyperlink>
          </w:p>
        </w:tc>
        <w:tc>
          <w:tcPr>
            <w:tcW w:w="5101" w:type="dxa"/>
            <w:shd w:val="clear" w:color="auto" w:fill="FFFFFF"/>
          </w:tcPr>
          <w:p w14:paraId="5DF5E00C" w14:textId="377615E1" w:rsidR="00636276" w:rsidRDefault="00636276" w:rsidP="00636276">
            <w:r>
              <w:t>Preceding manufacturing operation</w:t>
            </w:r>
          </w:p>
        </w:tc>
      </w:tr>
      <w:tr w:rsidR="00636276" w14:paraId="607E4786" w14:textId="77777777" w:rsidTr="00636276">
        <w:tblPrEx>
          <w:tblCellMar>
            <w:bottom w:w="0" w:type="dxa"/>
          </w:tblCellMar>
        </w:tblPrEx>
        <w:tc>
          <w:tcPr>
            <w:tcW w:w="2268" w:type="dxa"/>
            <w:shd w:val="clear" w:color="auto" w:fill="FFFFFF"/>
          </w:tcPr>
          <w:p w14:paraId="5345EBF5" w14:textId="1EFE264E" w:rsidR="00636276" w:rsidRDefault="00636276" w:rsidP="00636276">
            <w:r>
              <w:lastRenderedPageBreak/>
              <w:t>uses</w:t>
            </w:r>
          </w:p>
        </w:tc>
        <w:tc>
          <w:tcPr>
            <w:tcW w:w="2268" w:type="dxa"/>
            <w:shd w:val="clear" w:color="auto" w:fill="FFFFFF"/>
          </w:tcPr>
          <w:p w14:paraId="3C79E8F3" w14:textId="7305F5E1" w:rsidR="00636276" w:rsidRDefault="00636276" w:rsidP="00636276">
            <w:hyperlink w:anchor="Deliverable14409" w:history="1">
              <w:r>
                <w:rPr>
                  <w:rStyle w:val="Hyperlink"/>
                </w:rPr>
                <w:t>Manufacturing Equipment Component</w:t>
              </w:r>
            </w:hyperlink>
          </w:p>
        </w:tc>
        <w:tc>
          <w:tcPr>
            <w:tcW w:w="5101" w:type="dxa"/>
            <w:shd w:val="clear" w:color="auto" w:fill="FFFFFF"/>
          </w:tcPr>
          <w:p w14:paraId="2BEA8F0A" w14:textId="5E2FDE0F" w:rsidR="00636276" w:rsidRDefault="00636276" w:rsidP="00636276">
            <w:r>
              <w:t>Any tools and fixtures used to perform the manufacturing operation.</w:t>
            </w:r>
          </w:p>
        </w:tc>
      </w:tr>
    </w:tbl>
    <w:p w14:paraId="23E8389A" w14:textId="6D2A20E7"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E5C26C7" w14:textId="77777777" w:rsidTr="00636276">
        <w:tblPrEx>
          <w:tblCellMar>
            <w:bottom w:w="0" w:type="dxa"/>
          </w:tblCellMar>
        </w:tblPrEx>
        <w:tc>
          <w:tcPr>
            <w:tcW w:w="2268" w:type="dxa"/>
            <w:shd w:val="clear" w:color="auto" w:fill="FFFFFF"/>
          </w:tcPr>
          <w:p w14:paraId="146F7A4B" w14:textId="3541D160" w:rsidR="00636276" w:rsidRDefault="00636276" w:rsidP="00636276">
            <w:hyperlink w:anchor="Deliverable13462" w:history="1">
              <w:r>
                <w:rPr>
                  <w:rStyle w:val="Hyperlink"/>
                </w:rPr>
                <w:t>Joining Element</w:t>
              </w:r>
            </w:hyperlink>
          </w:p>
        </w:tc>
        <w:tc>
          <w:tcPr>
            <w:tcW w:w="2268" w:type="dxa"/>
            <w:shd w:val="clear" w:color="auto" w:fill="FFFFFF"/>
          </w:tcPr>
          <w:p w14:paraId="13B35E60" w14:textId="76BC0FC9" w:rsidR="00636276" w:rsidRDefault="00636276" w:rsidP="00636276">
            <w:r>
              <w:t>applies</w:t>
            </w:r>
          </w:p>
        </w:tc>
        <w:tc>
          <w:tcPr>
            <w:tcW w:w="5101" w:type="dxa"/>
            <w:shd w:val="clear" w:color="auto" w:fill="FFFFFF"/>
          </w:tcPr>
          <w:p w14:paraId="63383528" w14:textId="6B54C54B" w:rsidR="00636276" w:rsidRDefault="00636276" w:rsidP="00636276">
            <w:r>
              <w:t>Joining process used for this joining element</w:t>
            </w:r>
          </w:p>
        </w:tc>
      </w:tr>
      <w:tr w:rsidR="00636276" w14:paraId="033BBEB3" w14:textId="77777777" w:rsidTr="00636276">
        <w:tblPrEx>
          <w:tblCellMar>
            <w:bottom w:w="0" w:type="dxa"/>
          </w:tblCellMar>
        </w:tblPrEx>
        <w:tc>
          <w:tcPr>
            <w:tcW w:w="2268" w:type="dxa"/>
            <w:shd w:val="clear" w:color="auto" w:fill="FFFFFF"/>
          </w:tcPr>
          <w:p w14:paraId="7C731442" w14:textId="77777777" w:rsidR="00636276" w:rsidRDefault="00636276" w:rsidP="00636276"/>
        </w:tc>
        <w:tc>
          <w:tcPr>
            <w:tcW w:w="2268" w:type="dxa"/>
            <w:shd w:val="clear" w:color="auto" w:fill="FFFFFF"/>
          </w:tcPr>
          <w:p w14:paraId="65DD29C0" w14:textId="77777777" w:rsidR="00636276" w:rsidRDefault="00636276" w:rsidP="00636276"/>
        </w:tc>
        <w:tc>
          <w:tcPr>
            <w:tcW w:w="5101" w:type="dxa"/>
            <w:shd w:val="clear" w:color="auto" w:fill="FFFFFF"/>
          </w:tcPr>
          <w:p w14:paraId="70979BAA" w14:textId="5C8FDEED" w:rsidR="00636276" w:rsidRDefault="00636276" w:rsidP="00636276">
            <w:r>
              <w:t>Parent element</w:t>
            </w:r>
          </w:p>
        </w:tc>
      </w:tr>
      <w:tr w:rsidR="00636276" w14:paraId="2AC2E6AB" w14:textId="77777777" w:rsidTr="00636276">
        <w:tblPrEx>
          <w:tblCellMar>
            <w:bottom w:w="0" w:type="dxa"/>
          </w:tblCellMar>
        </w:tblPrEx>
        <w:tc>
          <w:tcPr>
            <w:tcW w:w="2268" w:type="dxa"/>
            <w:shd w:val="clear" w:color="auto" w:fill="FFFFFF"/>
          </w:tcPr>
          <w:p w14:paraId="3258AA04" w14:textId="77777777" w:rsidR="00636276" w:rsidRDefault="00636276" w:rsidP="00636276"/>
        </w:tc>
        <w:tc>
          <w:tcPr>
            <w:tcW w:w="2268" w:type="dxa"/>
            <w:shd w:val="clear" w:color="auto" w:fill="FFFFFF"/>
          </w:tcPr>
          <w:p w14:paraId="0E7F360B" w14:textId="77777777" w:rsidR="00636276" w:rsidRDefault="00636276" w:rsidP="00636276"/>
        </w:tc>
        <w:tc>
          <w:tcPr>
            <w:tcW w:w="5101" w:type="dxa"/>
            <w:shd w:val="clear" w:color="auto" w:fill="FFFFFF"/>
          </w:tcPr>
          <w:p w14:paraId="41490EA0" w14:textId="129468DE" w:rsidR="00636276" w:rsidRDefault="00636276" w:rsidP="00636276">
            <w:r>
              <w:t>Context element of the usage</w:t>
            </w:r>
          </w:p>
        </w:tc>
      </w:tr>
      <w:tr w:rsidR="00636276" w14:paraId="44AE2B33" w14:textId="77777777" w:rsidTr="00636276">
        <w:tblPrEx>
          <w:tblCellMar>
            <w:bottom w:w="0" w:type="dxa"/>
          </w:tblCellMar>
        </w:tblPrEx>
        <w:tc>
          <w:tcPr>
            <w:tcW w:w="2268" w:type="dxa"/>
            <w:shd w:val="clear" w:color="auto" w:fill="FFFFFF"/>
          </w:tcPr>
          <w:p w14:paraId="2C8D6C0B" w14:textId="77777777" w:rsidR="00636276" w:rsidRDefault="00636276" w:rsidP="00636276"/>
        </w:tc>
        <w:tc>
          <w:tcPr>
            <w:tcW w:w="2268" w:type="dxa"/>
            <w:shd w:val="clear" w:color="auto" w:fill="FFFFFF"/>
          </w:tcPr>
          <w:p w14:paraId="4876A7C1" w14:textId="77777777" w:rsidR="00636276" w:rsidRDefault="00636276" w:rsidP="00636276"/>
        </w:tc>
        <w:tc>
          <w:tcPr>
            <w:tcW w:w="5101" w:type="dxa"/>
            <w:shd w:val="clear" w:color="auto" w:fill="FFFFFF"/>
          </w:tcPr>
          <w:p w14:paraId="0B0E7514" w14:textId="6F3A99F8" w:rsidR="00636276" w:rsidRDefault="00636276" w:rsidP="00636276">
            <w:r>
              <w:t>More generic item</w:t>
            </w:r>
          </w:p>
        </w:tc>
      </w:tr>
    </w:tbl>
    <w:p w14:paraId="1D0CA86D" w14:textId="791FE7DF" w:rsidR="00636276" w:rsidRDefault="00636276" w:rsidP="00636276">
      <w:pPr>
        <w:pStyle w:val="berschrift4"/>
        <w:numPr>
          <w:ilvl w:val="3"/>
          <w:numId w:val="49"/>
        </w:numPr>
      </w:pPr>
      <w:bookmarkStart w:id="115" w:name="Deliverable14409"/>
      <w:r>
        <w:t>Manufacturing Equipment Component</w:t>
      </w:r>
      <w:bookmarkEnd w:id="115"/>
    </w:p>
    <w:p w14:paraId="548BEF72" w14:textId="176DC421" w:rsidR="00636276" w:rsidRDefault="00636276" w:rsidP="00636276">
      <w:r>
        <w:t>Represents all kinds of tools and equipment used to manufacture parts and assemble the product.</w:t>
      </w:r>
    </w:p>
    <w:p w14:paraId="3C90CF10" w14:textId="77777777" w:rsidR="00636276" w:rsidRDefault="00636276" w:rsidP="00636276">
      <w:pPr>
        <w:keepNext/>
      </w:pPr>
      <w:r>
        <w:rPr>
          <w:noProof/>
        </w:rPr>
        <w:drawing>
          <wp:inline distT="0" distB="0" distL="0" distR="0" wp14:anchorId="2FE545CB" wp14:editId="500BCCBB">
            <wp:extent cx="2286319" cy="2286319"/>
            <wp:effectExtent l="0" t="0" r="0" b="0"/>
            <wp:docPr id="211096590"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6590" name=""/>
                    <pic:cNvPicPr/>
                  </pic:nvPicPr>
                  <pic:blipFill>
                    <a:blip r:embed="rId151">
                      <a:extLst>
                        <a:ext uri="{28A0092B-C50C-407E-A947-70E740481C1C}">
                          <a14:useLocalDpi xmlns:a14="http://schemas.microsoft.com/office/drawing/2010/main" val="0"/>
                        </a:ext>
                      </a:extLst>
                    </a:blip>
                    <a:stretch>
                      <a:fillRect/>
                    </a:stretch>
                  </pic:blipFill>
                  <pic:spPr>
                    <a:xfrm>
                      <a:off x="0" y="0"/>
                      <a:ext cx="2286319" cy="2286319"/>
                    </a:xfrm>
                    <a:prstGeom prst="rect">
                      <a:avLst/>
                    </a:prstGeom>
                  </pic:spPr>
                </pic:pic>
              </a:graphicData>
            </a:graphic>
          </wp:inline>
        </w:drawing>
      </w:r>
    </w:p>
    <w:p w14:paraId="484289A0" w14:textId="45D93C80" w:rsidR="00636276" w:rsidRDefault="00636276" w:rsidP="00636276">
      <w:pPr>
        <w:pStyle w:val="Beschriftung"/>
      </w:pPr>
      <w:r>
        <w:t xml:space="preserve">Figure </w:t>
      </w:r>
      <w:fldSimple w:instr=" SEQ Figure \* ARABIC ">
        <w:r>
          <w:rPr>
            <w:noProof/>
          </w:rPr>
          <w:t>149</w:t>
        </w:r>
      </w:fldSimple>
      <w:r>
        <w:t xml:space="preserve"> Manufacturing Equipment Component</w:t>
      </w:r>
    </w:p>
    <w:p w14:paraId="0D521333" w14:textId="77777777" w:rsidR="00636276" w:rsidRDefault="00636276" w:rsidP="00636276">
      <w:pPr>
        <w:keepNext/>
      </w:pPr>
      <w:r>
        <w:rPr>
          <w:noProof/>
        </w:rPr>
        <w:drawing>
          <wp:inline distT="0" distB="0" distL="0" distR="0" wp14:anchorId="493E6FAF" wp14:editId="0BB3E5A3">
            <wp:extent cx="6119495" cy="2054225"/>
            <wp:effectExtent l="0" t="0" r="0" b="3175"/>
            <wp:docPr id="1700530445"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30445"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19495" cy="2054225"/>
                    </a:xfrm>
                    <a:prstGeom prst="rect">
                      <a:avLst/>
                    </a:prstGeom>
                  </pic:spPr>
                </pic:pic>
              </a:graphicData>
            </a:graphic>
          </wp:inline>
        </w:drawing>
      </w:r>
    </w:p>
    <w:p w14:paraId="495B058C" w14:textId="779D443F" w:rsidR="00636276" w:rsidRDefault="00636276" w:rsidP="00636276">
      <w:pPr>
        <w:pStyle w:val="Beschriftung"/>
      </w:pPr>
      <w:r>
        <w:t xml:space="preserve">Figure </w:t>
      </w:r>
      <w:fldSimple w:instr=" SEQ Figure \* ARABIC ">
        <w:r>
          <w:rPr>
            <w:noProof/>
          </w:rPr>
          <w:t>150</w:t>
        </w:r>
      </w:fldSimple>
      <w:r>
        <w:t xml:space="preserve"> Class Context Diagram 'Manufacturing Equipment Component'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8AF3A0D" w14:textId="77777777" w:rsidTr="00636276">
        <w:tblPrEx>
          <w:tblCellMar>
            <w:bottom w:w="0" w:type="dxa"/>
          </w:tblCellMar>
        </w:tblPrEx>
        <w:tc>
          <w:tcPr>
            <w:tcW w:w="2268" w:type="dxa"/>
            <w:shd w:val="clear" w:color="auto" w:fill="FFFFFF"/>
          </w:tcPr>
          <w:p w14:paraId="6393D172" w14:textId="4D99987F" w:rsidR="00636276" w:rsidRDefault="00636276" w:rsidP="00636276">
            <w:r w:rsidRPr="00636276">
              <w:rPr>
                <w:rStyle w:val="Fett"/>
              </w:rPr>
              <w:t>Generalizations</w:t>
            </w:r>
          </w:p>
        </w:tc>
        <w:tc>
          <w:tcPr>
            <w:tcW w:w="7369" w:type="dxa"/>
            <w:shd w:val="clear" w:color="auto" w:fill="FFFFFF"/>
          </w:tcPr>
          <w:p w14:paraId="2E504B2F" w14:textId="77777777" w:rsidR="00636276" w:rsidRDefault="00636276" w:rsidP="00636276">
            <w:hyperlink w:anchor="Deliverable14454" w:history="1">
              <w:r>
                <w:rPr>
                  <w:rStyle w:val="Hyperlink"/>
                </w:rPr>
                <w:t>System Component</w:t>
              </w:r>
            </w:hyperlink>
          </w:p>
          <w:p w14:paraId="38D6EF83" w14:textId="37146B4D" w:rsidR="00636276" w:rsidRDefault="00636276" w:rsidP="00636276">
            <w:hyperlink w:anchor="Deliverable13422" w:history="1">
              <w:r>
                <w:rPr>
                  <w:rStyle w:val="Hyperlink"/>
                </w:rPr>
                <w:t>Mechanical Component</w:t>
              </w:r>
            </w:hyperlink>
          </w:p>
        </w:tc>
      </w:tr>
      <w:tr w:rsidR="00636276" w14:paraId="7E0A230D" w14:textId="77777777" w:rsidTr="00636276">
        <w:tblPrEx>
          <w:tblCellMar>
            <w:bottom w:w="0" w:type="dxa"/>
          </w:tblCellMar>
        </w:tblPrEx>
        <w:tc>
          <w:tcPr>
            <w:tcW w:w="2268" w:type="dxa"/>
            <w:shd w:val="clear" w:color="auto" w:fill="FFFFFF"/>
          </w:tcPr>
          <w:p w14:paraId="15AB1213" w14:textId="20683D7F" w:rsidR="00636276" w:rsidRPr="00636276" w:rsidRDefault="00636276" w:rsidP="00636276">
            <w:pPr>
              <w:rPr>
                <w:rStyle w:val="Fett"/>
              </w:rPr>
            </w:pPr>
            <w:r w:rsidRPr="00636276">
              <w:rPr>
                <w:rStyle w:val="Fett"/>
              </w:rPr>
              <w:t>Delivered by</w:t>
            </w:r>
          </w:p>
        </w:tc>
        <w:tc>
          <w:tcPr>
            <w:tcW w:w="7369" w:type="dxa"/>
            <w:shd w:val="clear" w:color="auto" w:fill="FFFFFF"/>
          </w:tcPr>
          <w:p w14:paraId="4CDBA6A9" w14:textId="77777777" w:rsidR="00636276" w:rsidRDefault="00636276" w:rsidP="00636276">
            <w:hyperlink w:anchor="Activity2545" w:history="1">
              <w:r>
                <w:rPr>
                  <w:rStyle w:val="Hyperlink"/>
                </w:rPr>
                <w:t>Plant Layout</w:t>
              </w:r>
            </w:hyperlink>
          </w:p>
          <w:p w14:paraId="5EE1230A" w14:textId="3C51301D" w:rsidR="00636276" w:rsidRDefault="00636276" w:rsidP="00636276">
            <w:hyperlink w:anchor="Activity2546" w:history="1">
              <w:r>
                <w:rPr>
                  <w:rStyle w:val="Hyperlink"/>
                </w:rPr>
                <w:t>Tools &amp; Equipment Design</w:t>
              </w:r>
            </w:hyperlink>
          </w:p>
        </w:tc>
      </w:tr>
      <w:tr w:rsidR="00636276" w14:paraId="0A695A68" w14:textId="77777777" w:rsidTr="00636276">
        <w:tblPrEx>
          <w:tblCellMar>
            <w:bottom w:w="0" w:type="dxa"/>
          </w:tblCellMar>
        </w:tblPrEx>
        <w:tc>
          <w:tcPr>
            <w:tcW w:w="2268" w:type="dxa"/>
            <w:shd w:val="clear" w:color="auto" w:fill="FFFFFF"/>
          </w:tcPr>
          <w:p w14:paraId="2F9F6044" w14:textId="20F2563B" w:rsidR="00636276" w:rsidRPr="00636276" w:rsidRDefault="00636276" w:rsidP="00636276">
            <w:pPr>
              <w:rPr>
                <w:rStyle w:val="Fett"/>
              </w:rPr>
            </w:pPr>
            <w:r w:rsidRPr="00636276">
              <w:rPr>
                <w:rStyle w:val="Fett"/>
              </w:rPr>
              <w:t>Delivered to</w:t>
            </w:r>
          </w:p>
        </w:tc>
        <w:tc>
          <w:tcPr>
            <w:tcW w:w="7369" w:type="dxa"/>
            <w:shd w:val="clear" w:color="auto" w:fill="FFFFFF"/>
          </w:tcPr>
          <w:p w14:paraId="1D80891A" w14:textId="77777777" w:rsidR="00636276" w:rsidRDefault="00636276" w:rsidP="00636276">
            <w:hyperlink w:anchor="Activity3044" w:history="1">
              <w:r>
                <w:rPr>
                  <w:rStyle w:val="Hyperlink"/>
                </w:rPr>
                <w:t>Cost Calculation</w:t>
              </w:r>
            </w:hyperlink>
          </w:p>
          <w:p w14:paraId="76D7F849" w14:textId="77777777" w:rsidR="00636276" w:rsidRDefault="00636276" w:rsidP="00636276">
            <w:hyperlink w:anchor="Activity2548" w:history="1">
              <w:r>
                <w:rPr>
                  <w:rStyle w:val="Hyperlink"/>
                </w:rPr>
                <w:t>Parts Manufacturing</w:t>
              </w:r>
            </w:hyperlink>
          </w:p>
          <w:p w14:paraId="103CDFFB" w14:textId="4C5D2F24" w:rsidR="00636276" w:rsidRDefault="00636276" w:rsidP="00636276">
            <w:hyperlink w:anchor="Activity2549" w:history="1">
              <w:r>
                <w:rPr>
                  <w:rStyle w:val="Hyperlink"/>
                </w:rPr>
                <w:t>Product Assembly</w:t>
              </w:r>
            </w:hyperlink>
          </w:p>
        </w:tc>
      </w:tr>
    </w:tbl>
    <w:p w14:paraId="28E3627B" w14:textId="01E6AF5B" w:rsidR="00636276" w:rsidRDefault="00636276" w:rsidP="00636276">
      <w:pPr>
        <w:pStyle w:val="Beschriftung"/>
      </w:pPr>
      <w:r>
        <w:lastRenderedPageBreak/>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9F9E53A" w14:textId="77777777" w:rsidTr="00636276">
        <w:tblPrEx>
          <w:tblCellMar>
            <w:bottom w:w="0" w:type="dxa"/>
          </w:tblCellMar>
        </w:tblPrEx>
        <w:tc>
          <w:tcPr>
            <w:tcW w:w="2268" w:type="dxa"/>
            <w:shd w:val="clear" w:color="auto" w:fill="FFFFFF"/>
          </w:tcPr>
          <w:p w14:paraId="4DCBBCA6" w14:textId="35914BFC" w:rsidR="00636276" w:rsidRDefault="00636276" w:rsidP="00636276">
            <w:r>
              <w:t>Identifier</w:t>
            </w:r>
          </w:p>
        </w:tc>
        <w:tc>
          <w:tcPr>
            <w:tcW w:w="2268" w:type="dxa"/>
            <w:shd w:val="clear" w:color="auto" w:fill="FFFFFF"/>
          </w:tcPr>
          <w:p w14:paraId="1C1117C1" w14:textId="0F795910" w:rsidR="00636276" w:rsidRDefault="00636276" w:rsidP="00636276">
            <w:hyperlink w:anchor="Deliverable16441" w:history="1">
              <w:r>
                <w:rPr>
                  <w:rStyle w:val="Hyperlink"/>
                </w:rPr>
                <w:t>xs:string</w:t>
              </w:r>
            </w:hyperlink>
          </w:p>
        </w:tc>
        <w:tc>
          <w:tcPr>
            <w:tcW w:w="5101" w:type="dxa"/>
            <w:shd w:val="clear" w:color="auto" w:fill="FFFFFF"/>
          </w:tcPr>
          <w:p w14:paraId="56C90CB8" w14:textId="15D3AB6D" w:rsidR="00636276" w:rsidRDefault="00636276" w:rsidP="00636276">
            <w:r>
              <w:t>Unambiguous identifier of the element</w:t>
            </w:r>
          </w:p>
        </w:tc>
      </w:tr>
      <w:tr w:rsidR="00636276" w14:paraId="616C6D93" w14:textId="77777777" w:rsidTr="00636276">
        <w:tblPrEx>
          <w:tblCellMar>
            <w:bottom w:w="0" w:type="dxa"/>
          </w:tblCellMar>
        </w:tblPrEx>
        <w:tc>
          <w:tcPr>
            <w:tcW w:w="2268" w:type="dxa"/>
            <w:shd w:val="clear" w:color="auto" w:fill="FFFFFF"/>
          </w:tcPr>
          <w:p w14:paraId="49289C3B" w14:textId="12E43E6F" w:rsidR="00636276" w:rsidRDefault="00636276" w:rsidP="00636276">
            <w:r>
              <w:t>Number</w:t>
            </w:r>
          </w:p>
        </w:tc>
        <w:tc>
          <w:tcPr>
            <w:tcW w:w="2268" w:type="dxa"/>
            <w:shd w:val="clear" w:color="auto" w:fill="FFFFFF"/>
          </w:tcPr>
          <w:p w14:paraId="35FE4DB0" w14:textId="39A397F7" w:rsidR="00636276" w:rsidRDefault="00636276" w:rsidP="00636276">
            <w:hyperlink w:anchor="Deliverable16441" w:history="1">
              <w:r>
                <w:rPr>
                  <w:rStyle w:val="Hyperlink"/>
                </w:rPr>
                <w:t>xs:string</w:t>
              </w:r>
            </w:hyperlink>
          </w:p>
        </w:tc>
        <w:tc>
          <w:tcPr>
            <w:tcW w:w="5101" w:type="dxa"/>
            <w:shd w:val="clear" w:color="auto" w:fill="FFFFFF"/>
          </w:tcPr>
          <w:p w14:paraId="77F73300" w14:textId="2DF30319" w:rsidR="00636276" w:rsidRDefault="00636276" w:rsidP="00636276">
            <w:r>
              <w:t>Legible number or name of the element, i. e. part number</w:t>
            </w:r>
          </w:p>
        </w:tc>
      </w:tr>
      <w:tr w:rsidR="00636276" w14:paraId="02C31EAA" w14:textId="77777777" w:rsidTr="00636276">
        <w:tblPrEx>
          <w:tblCellMar>
            <w:bottom w:w="0" w:type="dxa"/>
          </w:tblCellMar>
        </w:tblPrEx>
        <w:tc>
          <w:tcPr>
            <w:tcW w:w="2268" w:type="dxa"/>
            <w:shd w:val="clear" w:color="auto" w:fill="FFFFFF"/>
          </w:tcPr>
          <w:p w14:paraId="207B1C30" w14:textId="7D5302F4" w:rsidR="00636276" w:rsidRDefault="00636276" w:rsidP="00636276">
            <w:r>
              <w:t>Title</w:t>
            </w:r>
          </w:p>
        </w:tc>
        <w:tc>
          <w:tcPr>
            <w:tcW w:w="2268" w:type="dxa"/>
            <w:shd w:val="clear" w:color="auto" w:fill="FFFFFF"/>
          </w:tcPr>
          <w:p w14:paraId="2DF52AEA" w14:textId="3B548C04" w:rsidR="00636276" w:rsidRDefault="00636276" w:rsidP="00636276">
            <w:hyperlink w:anchor="Deliverable16441" w:history="1">
              <w:r>
                <w:rPr>
                  <w:rStyle w:val="Hyperlink"/>
                </w:rPr>
                <w:t>xs:string</w:t>
              </w:r>
            </w:hyperlink>
          </w:p>
        </w:tc>
        <w:tc>
          <w:tcPr>
            <w:tcW w:w="5101" w:type="dxa"/>
            <w:shd w:val="clear" w:color="auto" w:fill="FFFFFF"/>
          </w:tcPr>
          <w:p w14:paraId="317C25CE" w14:textId="373392D6" w:rsidR="00636276" w:rsidRDefault="00636276" w:rsidP="00636276">
            <w:r>
              <w:t>Title of the element</w:t>
            </w:r>
          </w:p>
        </w:tc>
      </w:tr>
      <w:tr w:rsidR="00636276" w14:paraId="20976271" w14:textId="77777777" w:rsidTr="00636276">
        <w:tblPrEx>
          <w:tblCellMar>
            <w:bottom w:w="0" w:type="dxa"/>
          </w:tblCellMar>
        </w:tblPrEx>
        <w:tc>
          <w:tcPr>
            <w:tcW w:w="2268" w:type="dxa"/>
            <w:shd w:val="clear" w:color="auto" w:fill="FFFFFF"/>
          </w:tcPr>
          <w:p w14:paraId="33796858" w14:textId="5F173B5A" w:rsidR="00636276" w:rsidRDefault="00636276" w:rsidP="00636276">
            <w:r>
              <w:t>Description</w:t>
            </w:r>
          </w:p>
        </w:tc>
        <w:tc>
          <w:tcPr>
            <w:tcW w:w="2268" w:type="dxa"/>
            <w:shd w:val="clear" w:color="auto" w:fill="FFFFFF"/>
          </w:tcPr>
          <w:p w14:paraId="53A4C0A6" w14:textId="0C33B67C" w:rsidR="00636276" w:rsidRDefault="00636276" w:rsidP="00636276">
            <w:hyperlink w:anchor="Deliverable16441" w:history="1">
              <w:r>
                <w:rPr>
                  <w:rStyle w:val="Hyperlink"/>
                </w:rPr>
                <w:t>xs:string</w:t>
              </w:r>
            </w:hyperlink>
          </w:p>
        </w:tc>
        <w:tc>
          <w:tcPr>
            <w:tcW w:w="5101" w:type="dxa"/>
            <w:shd w:val="clear" w:color="auto" w:fill="FFFFFF"/>
          </w:tcPr>
          <w:p w14:paraId="727F817C" w14:textId="30759125" w:rsidR="00636276" w:rsidRDefault="00636276" w:rsidP="00636276">
            <w:r>
              <w:t>Description of the element</w:t>
            </w:r>
          </w:p>
        </w:tc>
      </w:tr>
      <w:tr w:rsidR="00636276" w14:paraId="77791D60" w14:textId="77777777" w:rsidTr="00636276">
        <w:tblPrEx>
          <w:tblCellMar>
            <w:bottom w:w="0" w:type="dxa"/>
          </w:tblCellMar>
        </w:tblPrEx>
        <w:tc>
          <w:tcPr>
            <w:tcW w:w="2268" w:type="dxa"/>
            <w:shd w:val="clear" w:color="auto" w:fill="FFFFFF"/>
          </w:tcPr>
          <w:p w14:paraId="402A92E1" w14:textId="22B976CA" w:rsidR="00636276" w:rsidRDefault="00636276" w:rsidP="00636276">
            <w:r>
              <w:t>Type</w:t>
            </w:r>
          </w:p>
        </w:tc>
        <w:tc>
          <w:tcPr>
            <w:tcW w:w="2268" w:type="dxa"/>
            <w:shd w:val="clear" w:color="auto" w:fill="FFFFFF"/>
          </w:tcPr>
          <w:p w14:paraId="3C51877F" w14:textId="3B01FFB6" w:rsidR="00636276" w:rsidRDefault="00636276" w:rsidP="00636276">
            <w:hyperlink w:anchor="Deliverable16441" w:history="1">
              <w:r>
                <w:rPr>
                  <w:rStyle w:val="Hyperlink"/>
                </w:rPr>
                <w:t>xs:string</w:t>
              </w:r>
            </w:hyperlink>
          </w:p>
        </w:tc>
        <w:tc>
          <w:tcPr>
            <w:tcW w:w="5101" w:type="dxa"/>
            <w:shd w:val="clear" w:color="auto" w:fill="FFFFFF"/>
          </w:tcPr>
          <w:p w14:paraId="1EC7F119" w14:textId="55A7DC5D" w:rsidR="00636276" w:rsidRDefault="00636276" w:rsidP="00636276">
            <w:r>
              <w:t>Type of an element</w:t>
            </w:r>
          </w:p>
        </w:tc>
      </w:tr>
      <w:tr w:rsidR="00636276" w14:paraId="6B0CF026" w14:textId="77777777" w:rsidTr="00636276">
        <w:tblPrEx>
          <w:tblCellMar>
            <w:bottom w:w="0" w:type="dxa"/>
          </w:tblCellMar>
        </w:tblPrEx>
        <w:tc>
          <w:tcPr>
            <w:tcW w:w="2268" w:type="dxa"/>
            <w:shd w:val="clear" w:color="auto" w:fill="FFFFFF"/>
          </w:tcPr>
          <w:p w14:paraId="0F55998E" w14:textId="5C092737" w:rsidR="00636276" w:rsidRDefault="00636276" w:rsidP="00636276">
            <w:r>
              <w:t>DateTime</w:t>
            </w:r>
          </w:p>
        </w:tc>
        <w:tc>
          <w:tcPr>
            <w:tcW w:w="2268" w:type="dxa"/>
            <w:shd w:val="clear" w:color="auto" w:fill="FFFFFF"/>
          </w:tcPr>
          <w:p w14:paraId="61F088B8" w14:textId="74A8AD67" w:rsidR="00636276" w:rsidRDefault="00636276" w:rsidP="00636276">
            <w:hyperlink w:anchor="Deliverable16500" w:history="1">
              <w:r>
                <w:rPr>
                  <w:rStyle w:val="Hyperlink"/>
                </w:rPr>
                <w:t>xs:dateTime</w:t>
              </w:r>
            </w:hyperlink>
          </w:p>
        </w:tc>
        <w:tc>
          <w:tcPr>
            <w:tcW w:w="5101" w:type="dxa"/>
            <w:shd w:val="clear" w:color="auto" w:fill="FFFFFF"/>
          </w:tcPr>
          <w:p w14:paraId="63B9D428" w14:textId="235ABC86" w:rsidR="00636276" w:rsidRDefault="00636276" w:rsidP="00636276">
            <w:r>
              <w:t>Date and time of the element</w:t>
            </w:r>
          </w:p>
        </w:tc>
      </w:tr>
      <w:tr w:rsidR="00636276" w14:paraId="7FA641AF" w14:textId="77777777" w:rsidTr="00636276">
        <w:tblPrEx>
          <w:tblCellMar>
            <w:bottom w:w="0" w:type="dxa"/>
          </w:tblCellMar>
        </w:tblPrEx>
        <w:tc>
          <w:tcPr>
            <w:tcW w:w="2268" w:type="dxa"/>
            <w:shd w:val="clear" w:color="auto" w:fill="FFFFFF"/>
          </w:tcPr>
          <w:p w14:paraId="3644479C" w14:textId="1785AD62" w:rsidR="00636276" w:rsidRDefault="00636276" w:rsidP="00636276">
            <w:r>
              <w:t>Mass</w:t>
            </w:r>
          </w:p>
        </w:tc>
        <w:tc>
          <w:tcPr>
            <w:tcW w:w="2268" w:type="dxa"/>
            <w:shd w:val="clear" w:color="auto" w:fill="FFFFFF"/>
          </w:tcPr>
          <w:p w14:paraId="747BF0FA" w14:textId="1EA120F2" w:rsidR="00636276" w:rsidRDefault="00636276" w:rsidP="00636276">
            <w:hyperlink w:anchor="Deliverable22699" w:history="1">
              <w:r>
                <w:rPr>
                  <w:rStyle w:val="Hyperlink"/>
                </w:rPr>
                <w:t>dim:Mass</w:t>
              </w:r>
            </w:hyperlink>
          </w:p>
        </w:tc>
        <w:tc>
          <w:tcPr>
            <w:tcW w:w="5101" w:type="dxa"/>
            <w:shd w:val="clear" w:color="auto" w:fill="FFFFFF"/>
          </w:tcPr>
          <w:p w14:paraId="51D8A7B2" w14:textId="1673C27E" w:rsidR="00636276" w:rsidRDefault="00636276" w:rsidP="00636276">
            <w:r>
              <w:t>Mass of the mechanical component</w:t>
            </w:r>
          </w:p>
        </w:tc>
      </w:tr>
      <w:tr w:rsidR="00636276" w14:paraId="417342FE" w14:textId="77777777" w:rsidTr="00636276">
        <w:tblPrEx>
          <w:tblCellMar>
            <w:bottom w:w="0" w:type="dxa"/>
          </w:tblCellMar>
        </w:tblPrEx>
        <w:tc>
          <w:tcPr>
            <w:tcW w:w="2268" w:type="dxa"/>
            <w:shd w:val="clear" w:color="auto" w:fill="FFFFFF"/>
          </w:tcPr>
          <w:p w14:paraId="6F2B92D4" w14:textId="62F10490" w:rsidR="00636276" w:rsidRDefault="00636276" w:rsidP="00636276">
            <w:r>
              <w:t>Revision</w:t>
            </w:r>
          </w:p>
        </w:tc>
        <w:tc>
          <w:tcPr>
            <w:tcW w:w="2268" w:type="dxa"/>
            <w:shd w:val="clear" w:color="auto" w:fill="FFFFFF"/>
          </w:tcPr>
          <w:p w14:paraId="75ACC8FF" w14:textId="778D14D4" w:rsidR="00636276" w:rsidRDefault="00636276" w:rsidP="00636276">
            <w:hyperlink w:anchor="Deliverable16441" w:history="1">
              <w:r>
                <w:rPr>
                  <w:rStyle w:val="Hyperlink"/>
                </w:rPr>
                <w:t>xs:string</w:t>
              </w:r>
            </w:hyperlink>
          </w:p>
        </w:tc>
        <w:tc>
          <w:tcPr>
            <w:tcW w:w="5101" w:type="dxa"/>
            <w:shd w:val="clear" w:color="auto" w:fill="FFFFFF"/>
          </w:tcPr>
          <w:p w14:paraId="00A7D3C1" w14:textId="1C23696C" w:rsidR="00636276" w:rsidRDefault="00636276" w:rsidP="00636276">
            <w:r>
              <w:t>Revisionskennung des Elements</w:t>
            </w:r>
          </w:p>
        </w:tc>
      </w:tr>
    </w:tbl>
    <w:p w14:paraId="09DB43D7" w14:textId="5989D281"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F146484" w14:textId="77777777" w:rsidTr="00636276">
        <w:tblPrEx>
          <w:tblCellMar>
            <w:bottom w:w="0" w:type="dxa"/>
          </w:tblCellMar>
        </w:tblPrEx>
        <w:tc>
          <w:tcPr>
            <w:tcW w:w="2268" w:type="dxa"/>
            <w:shd w:val="clear" w:color="auto" w:fill="FFFFFF"/>
          </w:tcPr>
          <w:p w14:paraId="3DF56F51" w14:textId="42E81405" w:rsidR="00636276" w:rsidRDefault="00636276" w:rsidP="00636276">
            <w:r>
              <w:t>part of</w:t>
            </w:r>
          </w:p>
        </w:tc>
        <w:tc>
          <w:tcPr>
            <w:tcW w:w="2268" w:type="dxa"/>
            <w:shd w:val="clear" w:color="auto" w:fill="FFFFFF"/>
          </w:tcPr>
          <w:p w14:paraId="0BBC5178" w14:textId="1D007546" w:rsidR="00636276" w:rsidRDefault="00636276" w:rsidP="00636276">
            <w:hyperlink w:anchor="Deliverable14409" w:history="1">
              <w:r>
                <w:rPr>
                  <w:rStyle w:val="Hyperlink"/>
                </w:rPr>
                <w:t>Manufacturing Equipment Component</w:t>
              </w:r>
            </w:hyperlink>
          </w:p>
        </w:tc>
        <w:tc>
          <w:tcPr>
            <w:tcW w:w="5101" w:type="dxa"/>
            <w:shd w:val="clear" w:color="auto" w:fill="FFFFFF"/>
          </w:tcPr>
          <w:p w14:paraId="528E104E" w14:textId="2EFAC488" w:rsidR="00636276" w:rsidRDefault="00636276" w:rsidP="00636276">
            <w:r>
              <w:t>Parent element</w:t>
            </w:r>
          </w:p>
        </w:tc>
      </w:tr>
      <w:tr w:rsidR="00636276" w14:paraId="4FC00F38" w14:textId="77777777" w:rsidTr="00636276">
        <w:tblPrEx>
          <w:tblCellMar>
            <w:bottom w:w="0" w:type="dxa"/>
          </w:tblCellMar>
        </w:tblPrEx>
        <w:tc>
          <w:tcPr>
            <w:tcW w:w="2268" w:type="dxa"/>
            <w:shd w:val="clear" w:color="auto" w:fill="FFFFFF"/>
          </w:tcPr>
          <w:p w14:paraId="58B317B8" w14:textId="1D87EE79" w:rsidR="00636276" w:rsidRDefault="00636276" w:rsidP="00636276">
            <w:r>
              <w:t>used in</w:t>
            </w:r>
          </w:p>
        </w:tc>
        <w:tc>
          <w:tcPr>
            <w:tcW w:w="2268" w:type="dxa"/>
            <w:shd w:val="clear" w:color="auto" w:fill="FFFFFF"/>
          </w:tcPr>
          <w:p w14:paraId="69A1D35F" w14:textId="0F318ECC" w:rsidR="00636276" w:rsidRDefault="00636276" w:rsidP="00636276">
            <w:hyperlink w:anchor="Deliverable14409" w:history="1">
              <w:r>
                <w:rPr>
                  <w:rStyle w:val="Hyperlink"/>
                </w:rPr>
                <w:t>Manufacturing Equipment Component</w:t>
              </w:r>
            </w:hyperlink>
          </w:p>
        </w:tc>
        <w:tc>
          <w:tcPr>
            <w:tcW w:w="5101" w:type="dxa"/>
            <w:shd w:val="clear" w:color="auto" w:fill="FFFFFF"/>
          </w:tcPr>
          <w:p w14:paraId="0036C213" w14:textId="7BF5E116" w:rsidR="00636276" w:rsidRDefault="00636276" w:rsidP="00636276">
            <w:r>
              <w:t>Context element of the usage</w:t>
            </w:r>
          </w:p>
        </w:tc>
      </w:tr>
      <w:tr w:rsidR="00636276" w14:paraId="163B3D9B" w14:textId="77777777" w:rsidTr="00636276">
        <w:tblPrEx>
          <w:tblCellMar>
            <w:bottom w:w="0" w:type="dxa"/>
          </w:tblCellMar>
        </w:tblPrEx>
        <w:tc>
          <w:tcPr>
            <w:tcW w:w="2268" w:type="dxa"/>
            <w:shd w:val="clear" w:color="auto" w:fill="FFFFFF"/>
          </w:tcPr>
          <w:p w14:paraId="1E99F3E2" w14:textId="08D41C94" w:rsidR="00636276" w:rsidRDefault="00636276" w:rsidP="00636276">
            <w:r>
              <w:t>used at location in</w:t>
            </w:r>
          </w:p>
        </w:tc>
        <w:tc>
          <w:tcPr>
            <w:tcW w:w="2268" w:type="dxa"/>
            <w:shd w:val="clear" w:color="auto" w:fill="FFFFFF"/>
          </w:tcPr>
          <w:p w14:paraId="132DEA0A" w14:textId="0B62F652" w:rsidR="00636276" w:rsidRDefault="00636276" w:rsidP="00636276">
            <w:hyperlink w:anchor="Deliverable13422" w:history="1">
              <w:r>
                <w:rPr>
                  <w:rStyle w:val="Hyperlink"/>
                </w:rPr>
                <w:t>Mechanical Component</w:t>
              </w:r>
            </w:hyperlink>
          </w:p>
        </w:tc>
        <w:tc>
          <w:tcPr>
            <w:tcW w:w="5101" w:type="dxa"/>
            <w:shd w:val="clear" w:color="auto" w:fill="FFFFFF"/>
          </w:tcPr>
          <w:p w14:paraId="6378394D" w14:textId="5B5F3414" w:rsidR="00636276" w:rsidRDefault="00636276" w:rsidP="00636276">
            <w:r>
              <w:t>Context element of a located usage</w:t>
            </w:r>
          </w:p>
        </w:tc>
      </w:tr>
      <w:tr w:rsidR="00636276" w14:paraId="20BBC809" w14:textId="77777777" w:rsidTr="00636276">
        <w:tblPrEx>
          <w:tblCellMar>
            <w:bottom w:w="0" w:type="dxa"/>
          </w:tblCellMar>
        </w:tblPrEx>
        <w:tc>
          <w:tcPr>
            <w:tcW w:w="2268" w:type="dxa"/>
            <w:shd w:val="clear" w:color="auto" w:fill="FFFFFF"/>
          </w:tcPr>
          <w:p w14:paraId="7359863B" w14:textId="15666214" w:rsidR="00636276" w:rsidRDefault="00636276" w:rsidP="00636276">
            <w:r>
              <w:t>specialism of</w:t>
            </w:r>
          </w:p>
        </w:tc>
        <w:tc>
          <w:tcPr>
            <w:tcW w:w="2268" w:type="dxa"/>
            <w:shd w:val="clear" w:color="auto" w:fill="FFFFFF"/>
          </w:tcPr>
          <w:p w14:paraId="4C7F7B25" w14:textId="0878DDF2" w:rsidR="00636276" w:rsidRDefault="00636276" w:rsidP="00636276">
            <w:hyperlink w:anchor="Deliverable14409" w:history="1">
              <w:r>
                <w:rPr>
                  <w:rStyle w:val="Hyperlink"/>
                </w:rPr>
                <w:t>Manufacturing Equipment Component</w:t>
              </w:r>
            </w:hyperlink>
          </w:p>
        </w:tc>
        <w:tc>
          <w:tcPr>
            <w:tcW w:w="5101" w:type="dxa"/>
            <w:shd w:val="clear" w:color="auto" w:fill="FFFFFF"/>
          </w:tcPr>
          <w:p w14:paraId="51A42211" w14:textId="6DE7650E" w:rsidR="00636276" w:rsidRDefault="00636276" w:rsidP="00636276">
            <w:r>
              <w:t>More generic item</w:t>
            </w:r>
          </w:p>
        </w:tc>
      </w:tr>
      <w:tr w:rsidR="00636276" w14:paraId="47921E24" w14:textId="77777777" w:rsidTr="00636276">
        <w:tblPrEx>
          <w:tblCellMar>
            <w:bottom w:w="0" w:type="dxa"/>
          </w:tblCellMar>
        </w:tblPrEx>
        <w:tc>
          <w:tcPr>
            <w:tcW w:w="2268" w:type="dxa"/>
            <w:shd w:val="clear" w:color="auto" w:fill="FFFFFF"/>
          </w:tcPr>
          <w:p w14:paraId="0022B676" w14:textId="564F1DC3" w:rsidR="00636276" w:rsidRDefault="00636276" w:rsidP="00636276">
            <w:r>
              <w:t>configured in</w:t>
            </w:r>
          </w:p>
        </w:tc>
        <w:tc>
          <w:tcPr>
            <w:tcW w:w="2268" w:type="dxa"/>
            <w:shd w:val="clear" w:color="auto" w:fill="FFFFFF"/>
          </w:tcPr>
          <w:p w14:paraId="4EBE8A15" w14:textId="2E0A331F" w:rsidR="00636276" w:rsidRDefault="00636276" w:rsidP="00636276">
            <w:hyperlink w:anchor="Deliverable14368" w:history="1">
              <w:r>
                <w:rPr>
                  <w:rStyle w:val="Hyperlink"/>
                </w:rPr>
                <w:t>Configuration</w:t>
              </w:r>
            </w:hyperlink>
          </w:p>
        </w:tc>
        <w:tc>
          <w:tcPr>
            <w:tcW w:w="5101" w:type="dxa"/>
            <w:shd w:val="clear" w:color="auto" w:fill="FFFFFF"/>
          </w:tcPr>
          <w:p w14:paraId="7EC430D4" w14:textId="58C6F831" w:rsidR="00636276" w:rsidRDefault="00636276" w:rsidP="00636276">
            <w:r>
              <w:t>Relation to a configuration</w:t>
            </w:r>
          </w:p>
        </w:tc>
      </w:tr>
      <w:tr w:rsidR="00636276" w14:paraId="5CE4E436" w14:textId="77777777" w:rsidTr="00636276">
        <w:tblPrEx>
          <w:tblCellMar>
            <w:bottom w:w="0" w:type="dxa"/>
          </w:tblCellMar>
        </w:tblPrEx>
        <w:tc>
          <w:tcPr>
            <w:tcW w:w="2268" w:type="dxa"/>
            <w:shd w:val="clear" w:color="auto" w:fill="FFFFFF"/>
          </w:tcPr>
          <w:p w14:paraId="3575CA38" w14:textId="7D49E9C3" w:rsidR="00636276" w:rsidRDefault="00636276" w:rsidP="00636276">
            <w:r>
              <w:t>option in</w:t>
            </w:r>
          </w:p>
        </w:tc>
        <w:tc>
          <w:tcPr>
            <w:tcW w:w="2268" w:type="dxa"/>
            <w:shd w:val="clear" w:color="auto" w:fill="FFFFFF"/>
          </w:tcPr>
          <w:p w14:paraId="02DB9B17" w14:textId="1F0702E8" w:rsidR="00636276" w:rsidRDefault="00636276" w:rsidP="00636276">
            <w:hyperlink w:anchor="Deliverable15753" w:history="1">
              <w:r>
                <w:rPr>
                  <w:rStyle w:val="Hyperlink"/>
                </w:rPr>
                <w:t>Variant</w:t>
              </w:r>
            </w:hyperlink>
          </w:p>
        </w:tc>
        <w:tc>
          <w:tcPr>
            <w:tcW w:w="5101" w:type="dxa"/>
            <w:shd w:val="clear" w:color="auto" w:fill="FFFFFF"/>
          </w:tcPr>
          <w:p w14:paraId="3DD9858A" w14:textId="7E79DE00" w:rsidR="00636276" w:rsidRDefault="00636276" w:rsidP="00636276">
            <w:r>
              <w:t>Relation to a variant</w:t>
            </w:r>
          </w:p>
        </w:tc>
      </w:tr>
      <w:tr w:rsidR="00636276" w14:paraId="6AF2270E" w14:textId="77777777" w:rsidTr="00636276">
        <w:tblPrEx>
          <w:tblCellMar>
            <w:bottom w:w="0" w:type="dxa"/>
          </w:tblCellMar>
        </w:tblPrEx>
        <w:tc>
          <w:tcPr>
            <w:tcW w:w="2268" w:type="dxa"/>
            <w:shd w:val="clear" w:color="auto" w:fill="FFFFFF"/>
          </w:tcPr>
          <w:p w14:paraId="4EB5C582" w14:textId="70754BAB" w:rsidR="00636276" w:rsidRDefault="00636276" w:rsidP="00636276">
            <w:r>
              <w:t>changed in</w:t>
            </w:r>
          </w:p>
        </w:tc>
        <w:tc>
          <w:tcPr>
            <w:tcW w:w="2268" w:type="dxa"/>
            <w:shd w:val="clear" w:color="auto" w:fill="FFFFFF"/>
          </w:tcPr>
          <w:p w14:paraId="2E66F6A0" w14:textId="50C6582D" w:rsidR="00636276" w:rsidRDefault="00636276" w:rsidP="00636276">
            <w:hyperlink w:anchor="Deliverable23095" w:history="1">
              <w:r>
                <w:rPr>
                  <w:rStyle w:val="Hyperlink"/>
                </w:rPr>
                <w:t>Change</w:t>
              </w:r>
            </w:hyperlink>
          </w:p>
        </w:tc>
        <w:tc>
          <w:tcPr>
            <w:tcW w:w="5101" w:type="dxa"/>
            <w:shd w:val="clear" w:color="auto" w:fill="FFFFFF"/>
          </w:tcPr>
          <w:p w14:paraId="3F102F44" w14:textId="20E0C740" w:rsidR="00636276" w:rsidRDefault="00636276" w:rsidP="00636276">
            <w:r>
              <w:t>Relation to a change</w:t>
            </w:r>
          </w:p>
        </w:tc>
      </w:tr>
      <w:tr w:rsidR="00636276" w14:paraId="1EFA7A2E" w14:textId="77777777" w:rsidTr="00636276">
        <w:tblPrEx>
          <w:tblCellMar>
            <w:bottom w:w="0" w:type="dxa"/>
          </w:tblCellMar>
        </w:tblPrEx>
        <w:tc>
          <w:tcPr>
            <w:tcW w:w="2268" w:type="dxa"/>
            <w:shd w:val="clear" w:color="auto" w:fill="FFFFFF"/>
          </w:tcPr>
          <w:p w14:paraId="2039FD2D" w14:textId="5BB8BC72" w:rsidR="00636276" w:rsidRDefault="00636276" w:rsidP="00636276">
            <w:r>
              <w:t>owned by</w:t>
            </w:r>
          </w:p>
        </w:tc>
        <w:tc>
          <w:tcPr>
            <w:tcW w:w="2268" w:type="dxa"/>
            <w:shd w:val="clear" w:color="auto" w:fill="FFFFFF"/>
          </w:tcPr>
          <w:p w14:paraId="6BB27682" w14:textId="32B518B6" w:rsidR="00636276" w:rsidRDefault="00636276" w:rsidP="00636276">
            <w:hyperlink w:anchor="Deliverable19532" w:history="1">
              <w:r>
                <w:rPr>
                  <w:rStyle w:val="Hyperlink"/>
                </w:rPr>
                <w:t>Actor</w:t>
              </w:r>
            </w:hyperlink>
          </w:p>
        </w:tc>
        <w:tc>
          <w:tcPr>
            <w:tcW w:w="5101" w:type="dxa"/>
            <w:shd w:val="clear" w:color="auto" w:fill="FFFFFF"/>
          </w:tcPr>
          <w:p w14:paraId="3879428A" w14:textId="01098CAC" w:rsidR="00636276" w:rsidRDefault="00636276" w:rsidP="00636276">
            <w:r>
              <w:t>Actor owning this element</w:t>
            </w:r>
          </w:p>
        </w:tc>
      </w:tr>
      <w:tr w:rsidR="00636276" w14:paraId="50832997" w14:textId="77777777" w:rsidTr="00636276">
        <w:tblPrEx>
          <w:tblCellMar>
            <w:bottom w:w="0" w:type="dxa"/>
          </w:tblCellMar>
        </w:tblPrEx>
        <w:tc>
          <w:tcPr>
            <w:tcW w:w="2268" w:type="dxa"/>
            <w:shd w:val="clear" w:color="auto" w:fill="FFFFFF"/>
          </w:tcPr>
          <w:p w14:paraId="6EF06256" w14:textId="6FC9BA9D" w:rsidR="00636276" w:rsidRDefault="00636276" w:rsidP="00636276">
            <w:r>
              <w:t>implements</w:t>
            </w:r>
          </w:p>
        </w:tc>
        <w:tc>
          <w:tcPr>
            <w:tcW w:w="2268" w:type="dxa"/>
            <w:shd w:val="clear" w:color="auto" w:fill="FFFFFF"/>
          </w:tcPr>
          <w:p w14:paraId="16F95D9A" w14:textId="35174F6C" w:rsidR="00636276" w:rsidRDefault="00636276" w:rsidP="00636276">
            <w:hyperlink w:anchor="Deliverable13404" w:history="1">
              <w:r>
                <w:rPr>
                  <w:rStyle w:val="Hyperlink"/>
                </w:rPr>
                <w:t>Function</w:t>
              </w:r>
            </w:hyperlink>
          </w:p>
        </w:tc>
        <w:tc>
          <w:tcPr>
            <w:tcW w:w="5101" w:type="dxa"/>
            <w:shd w:val="clear" w:color="auto" w:fill="FFFFFF"/>
          </w:tcPr>
          <w:p w14:paraId="7788A732" w14:textId="48A70B1F" w:rsidR="00636276" w:rsidRDefault="00636276" w:rsidP="00636276">
            <w:r>
              <w:t>Product function implemented by the component</w:t>
            </w:r>
          </w:p>
        </w:tc>
      </w:tr>
      <w:tr w:rsidR="00636276" w14:paraId="2747D89E" w14:textId="77777777" w:rsidTr="00636276">
        <w:tblPrEx>
          <w:tblCellMar>
            <w:bottom w:w="0" w:type="dxa"/>
          </w:tblCellMar>
        </w:tblPrEx>
        <w:tc>
          <w:tcPr>
            <w:tcW w:w="2268" w:type="dxa"/>
            <w:shd w:val="clear" w:color="auto" w:fill="FFFFFF"/>
          </w:tcPr>
          <w:p w14:paraId="6A4C71EC" w14:textId="45C1D4AA" w:rsidR="00636276" w:rsidRDefault="00636276" w:rsidP="00636276">
            <w:r>
              <w:t>satisfies</w:t>
            </w:r>
          </w:p>
        </w:tc>
        <w:tc>
          <w:tcPr>
            <w:tcW w:w="2268" w:type="dxa"/>
            <w:shd w:val="clear" w:color="auto" w:fill="FFFFFF"/>
          </w:tcPr>
          <w:p w14:paraId="11BB56DC" w14:textId="18AFE12A" w:rsidR="00636276" w:rsidRDefault="00636276" w:rsidP="00636276">
            <w:hyperlink w:anchor="Deliverable13394" w:history="1">
              <w:r>
                <w:rPr>
                  <w:rStyle w:val="Hyperlink"/>
                </w:rPr>
                <w:t>Requirement</w:t>
              </w:r>
            </w:hyperlink>
          </w:p>
        </w:tc>
        <w:tc>
          <w:tcPr>
            <w:tcW w:w="5101" w:type="dxa"/>
            <w:shd w:val="clear" w:color="auto" w:fill="FFFFFF"/>
          </w:tcPr>
          <w:p w14:paraId="5AFFED84" w14:textId="345AF244" w:rsidR="00636276" w:rsidRDefault="00636276" w:rsidP="00636276">
            <w:r>
              <w:t>Requirement satisfied by this system component</w:t>
            </w:r>
          </w:p>
        </w:tc>
      </w:tr>
      <w:tr w:rsidR="00636276" w14:paraId="22B4A9A2" w14:textId="77777777" w:rsidTr="00636276">
        <w:tblPrEx>
          <w:tblCellMar>
            <w:bottom w:w="0" w:type="dxa"/>
          </w:tblCellMar>
        </w:tblPrEx>
        <w:tc>
          <w:tcPr>
            <w:tcW w:w="2268" w:type="dxa"/>
            <w:shd w:val="clear" w:color="auto" w:fill="FFFFFF"/>
          </w:tcPr>
          <w:p w14:paraId="2309DB0E" w14:textId="7F0DC95B" w:rsidR="00636276" w:rsidRDefault="00636276" w:rsidP="00636276">
            <w:r>
              <w:t>fulfils</w:t>
            </w:r>
          </w:p>
        </w:tc>
        <w:tc>
          <w:tcPr>
            <w:tcW w:w="2268" w:type="dxa"/>
            <w:shd w:val="clear" w:color="auto" w:fill="FFFFFF"/>
          </w:tcPr>
          <w:p w14:paraId="4C25660D" w14:textId="1AFAE294" w:rsidR="00636276" w:rsidRDefault="00636276" w:rsidP="00636276">
            <w:hyperlink w:anchor="Deliverable13394" w:history="1">
              <w:r>
                <w:rPr>
                  <w:rStyle w:val="Hyperlink"/>
                </w:rPr>
                <w:t>Requirement</w:t>
              </w:r>
            </w:hyperlink>
          </w:p>
        </w:tc>
        <w:tc>
          <w:tcPr>
            <w:tcW w:w="5101" w:type="dxa"/>
            <w:shd w:val="clear" w:color="auto" w:fill="FFFFFF"/>
          </w:tcPr>
          <w:p w14:paraId="51C8E2E1" w14:textId="3109EDF2" w:rsidR="00636276" w:rsidRDefault="00636276" w:rsidP="00636276">
            <w:r>
              <w:t>Requirement implemented by the component. According to systems engineering best-practice, a requirement should first be answered by a function, and the function will be implemented by a component. This direct relation should therefore only be used if no functions have been defined.</w:t>
            </w:r>
          </w:p>
        </w:tc>
      </w:tr>
      <w:tr w:rsidR="00636276" w14:paraId="78CF4120" w14:textId="77777777" w:rsidTr="00636276">
        <w:tblPrEx>
          <w:tblCellMar>
            <w:bottom w:w="0" w:type="dxa"/>
          </w:tblCellMar>
        </w:tblPrEx>
        <w:tc>
          <w:tcPr>
            <w:tcW w:w="2268" w:type="dxa"/>
            <w:shd w:val="clear" w:color="auto" w:fill="FFFFFF"/>
          </w:tcPr>
          <w:p w14:paraId="0125774F" w14:textId="4E4CD337" w:rsidR="00636276" w:rsidRDefault="00636276" w:rsidP="00636276">
            <w:r>
              <w:t>provides</w:t>
            </w:r>
          </w:p>
        </w:tc>
        <w:tc>
          <w:tcPr>
            <w:tcW w:w="2268" w:type="dxa"/>
            <w:shd w:val="clear" w:color="auto" w:fill="FFFFFF"/>
          </w:tcPr>
          <w:p w14:paraId="155EC434" w14:textId="7C40719A" w:rsidR="00636276" w:rsidRDefault="00636276" w:rsidP="00636276">
            <w:hyperlink w:anchor="Deliverable14456" w:history="1">
              <w:r>
                <w:rPr>
                  <w:rStyle w:val="Hyperlink"/>
                </w:rPr>
                <w:t>Component Interface</w:t>
              </w:r>
            </w:hyperlink>
          </w:p>
        </w:tc>
        <w:tc>
          <w:tcPr>
            <w:tcW w:w="5101" w:type="dxa"/>
            <w:shd w:val="clear" w:color="auto" w:fill="FFFFFF"/>
          </w:tcPr>
          <w:p w14:paraId="6F99C2B3" w14:textId="77777777" w:rsidR="00636276" w:rsidRDefault="00636276" w:rsidP="00636276"/>
        </w:tc>
      </w:tr>
      <w:tr w:rsidR="00636276" w14:paraId="6653F1E7" w14:textId="77777777" w:rsidTr="00636276">
        <w:tblPrEx>
          <w:tblCellMar>
            <w:bottom w:w="0" w:type="dxa"/>
          </w:tblCellMar>
        </w:tblPrEx>
        <w:tc>
          <w:tcPr>
            <w:tcW w:w="2268" w:type="dxa"/>
            <w:shd w:val="clear" w:color="auto" w:fill="FFFFFF"/>
          </w:tcPr>
          <w:p w14:paraId="18207E5A" w14:textId="080D9897" w:rsidR="00636276" w:rsidRDefault="00636276" w:rsidP="00636276">
            <w:r>
              <w:t>made of</w:t>
            </w:r>
          </w:p>
        </w:tc>
        <w:tc>
          <w:tcPr>
            <w:tcW w:w="2268" w:type="dxa"/>
            <w:shd w:val="clear" w:color="auto" w:fill="FFFFFF"/>
          </w:tcPr>
          <w:p w14:paraId="319C13FE" w14:textId="5B7DA165" w:rsidR="00636276" w:rsidRDefault="00636276" w:rsidP="00636276">
            <w:hyperlink w:anchor="Deliverable14831" w:history="1">
              <w:r>
                <w:rPr>
                  <w:rStyle w:val="Hyperlink"/>
                </w:rPr>
                <w:t>Material</w:t>
              </w:r>
            </w:hyperlink>
          </w:p>
        </w:tc>
        <w:tc>
          <w:tcPr>
            <w:tcW w:w="5101" w:type="dxa"/>
            <w:shd w:val="clear" w:color="auto" w:fill="FFFFFF"/>
          </w:tcPr>
          <w:p w14:paraId="4BB7D42F" w14:textId="5A24D3D5" w:rsidR="00636276" w:rsidRDefault="00636276" w:rsidP="00636276">
            <w:r>
              <w:t>Material assigned to the mechanical component</w:t>
            </w:r>
          </w:p>
        </w:tc>
      </w:tr>
    </w:tbl>
    <w:p w14:paraId="19FF019C" w14:textId="194F359B"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5F66BCC" w14:textId="77777777" w:rsidTr="00636276">
        <w:tblPrEx>
          <w:tblCellMar>
            <w:bottom w:w="0" w:type="dxa"/>
          </w:tblCellMar>
        </w:tblPrEx>
        <w:tc>
          <w:tcPr>
            <w:tcW w:w="2268" w:type="dxa"/>
            <w:shd w:val="clear" w:color="auto" w:fill="FFFFFF"/>
          </w:tcPr>
          <w:p w14:paraId="0A01B08A" w14:textId="2FAE103A" w:rsidR="00636276" w:rsidRDefault="00636276" w:rsidP="00636276">
            <w:hyperlink w:anchor="Deliverable13507" w:history="1">
              <w:r>
                <w:rPr>
                  <w:rStyle w:val="Hyperlink"/>
                </w:rPr>
                <w:t>Manufacturing Operation</w:t>
              </w:r>
            </w:hyperlink>
          </w:p>
        </w:tc>
        <w:tc>
          <w:tcPr>
            <w:tcW w:w="2268" w:type="dxa"/>
            <w:shd w:val="clear" w:color="auto" w:fill="FFFFFF"/>
          </w:tcPr>
          <w:p w14:paraId="7DDE611E" w14:textId="1B7F71B0" w:rsidR="00636276" w:rsidRDefault="00636276" w:rsidP="00636276">
            <w:r>
              <w:t>uses</w:t>
            </w:r>
          </w:p>
        </w:tc>
        <w:tc>
          <w:tcPr>
            <w:tcW w:w="5101" w:type="dxa"/>
            <w:shd w:val="clear" w:color="auto" w:fill="FFFFFF"/>
          </w:tcPr>
          <w:p w14:paraId="5740A492" w14:textId="09A397F0" w:rsidR="00636276" w:rsidRDefault="00636276" w:rsidP="00636276">
            <w:r>
              <w:t>Any tools and fixtures used to perform the manufacturing operation.</w:t>
            </w:r>
          </w:p>
        </w:tc>
      </w:tr>
      <w:tr w:rsidR="00636276" w14:paraId="15B64398" w14:textId="77777777" w:rsidTr="00636276">
        <w:tblPrEx>
          <w:tblCellMar>
            <w:bottom w:w="0" w:type="dxa"/>
          </w:tblCellMar>
        </w:tblPrEx>
        <w:tc>
          <w:tcPr>
            <w:tcW w:w="2268" w:type="dxa"/>
            <w:shd w:val="clear" w:color="auto" w:fill="FFFFFF"/>
          </w:tcPr>
          <w:p w14:paraId="381E39C4" w14:textId="61D0FD25" w:rsidR="00636276" w:rsidRDefault="00636276" w:rsidP="00636276">
            <w:hyperlink w:anchor="Deliverable23103" w:history="1">
              <w:r>
                <w:rPr>
                  <w:rStyle w:val="Hyperlink"/>
                </w:rPr>
                <w:t>Assembly Operation</w:t>
              </w:r>
            </w:hyperlink>
          </w:p>
        </w:tc>
        <w:tc>
          <w:tcPr>
            <w:tcW w:w="2268" w:type="dxa"/>
            <w:shd w:val="clear" w:color="auto" w:fill="FFFFFF"/>
          </w:tcPr>
          <w:p w14:paraId="7A9ADCF5" w14:textId="1CCA3B1A" w:rsidR="00636276" w:rsidRDefault="00636276" w:rsidP="00636276">
            <w:r>
              <w:t>uses</w:t>
            </w:r>
          </w:p>
        </w:tc>
        <w:tc>
          <w:tcPr>
            <w:tcW w:w="5101" w:type="dxa"/>
            <w:shd w:val="clear" w:color="auto" w:fill="FFFFFF"/>
          </w:tcPr>
          <w:p w14:paraId="221B8B28" w14:textId="0A1CA24D" w:rsidR="00636276" w:rsidRDefault="00636276" w:rsidP="00636276">
            <w:r>
              <w:t>Any tools and fixtures used to perform the manufacturing operation.</w:t>
            </w:r>
          </w:p>
        </w:tc>
      </w:tr>
      <w:tr w:rsidR="00636276" w14:paraId="07059633" w14:textId="77777777" w:rsidTr="00636276">
        <w:tblPrEx>
          <w:tblCellMar>
            <w:bottom w:w="0" w:type="dxa"/>
          </w:tblCellMar>
        </w:tblPrEx>
        <w:tc>
          <w:tcPr>
            <w:tcW w:w="2268" w:type="dxa"/>
            <w:shd w:val="clear" w:color="auto" w:fill="FFFFFF"/>
          </w:tcPr>
          <w:p w14:paraId="272EA55E" w14:textId="64D8D12C" w:rsidR="00636276" w:rsidRDefault="00636276" w:rsidP="00636276">
            <w:hyperlink w:anchor="Deliverable23102" w:history="1">
              <w:r>
                <w:rPr>
                  <w:rStyle w:val="Hyperlink"/>
                </w:rPr>
                <w:t>Heat Treatment</w:t>
              </w:r>
            </w:hyperlink>
          </w:p>
        </w:tc>
        <w:tc>
          <w:tcPr>
            <w:tcW w:w="2268" w:type="dxa"/>
            <w:shd w:val="clear" w:color="auto" w:fill="FFFFFF"/>
          </w:tcPr>
          <w:p w14:paraId="438AC9E9" w14:textId="3C050174" w:rsidR="00636276" w:rsidRDefault="00636276" w:rsidP="00636276">
            <w:r>
              <w:t>uses</w:t>
            </w:r>
          </w:p>
        </w:tc>
        <w:tc>
          <w:tcPr>
            <w:tcW w:w="5101" w:type="dxa"/>
            <w:shd w:val="clear" w:color="auto" w:fill="FFFFFF"/>
          </w:tcPr>
          <w:p w14:paraId="3E70C36A" w14:textId="555D2AD5" w:rsidR="00636276" w:rsidRDefault="00636276" w:rsidP="00636276">
            <w:r>
              <w:t>Any tools and fixtures used to perform the manufacturing operation.</w:t>
            </w:r>
          </w:p>
        </w:tc>
      </w:tr>
      <w:tr w:rsidR="00636276" w14:paraId="0D06806A" w14:textId="77777777" w:rsidTr="00636276">
        <w:tblPrEx>
          <w:tblCellMar>
            <w:bottom w:w="0" w:type="dxa"/>
          </w:tblCellMar>
        </w:tblPrEx>
        <w:tc>
          <w:tcPr>
            <w:tcW w:w="2268" w:type="dxa"/>
            <w:shd w:val="clear" w:color="auto" w:fill="FFFFFF"/>
          </w:tcPr>
          <w:p w14:paraId="24CEE9C3" w14:textId="7A4F7972" w:rsidR="00636276" w:rsidRDefault="00636276" w:rsidP="00636276">
            <w:hyperlink w:anchor="Deliverable13459" w:history="1">
              <w:r>
                <w:rPr>
                  <w:rStyle w:val="Hyperlink"/>
                </w:rPr>
                <w:t>Joining Process</w:t>
              </w:r>
            </w:hyperlink>
          </w:p>
        </w:tc>
        <w:tc>
          <w:tcPr>
            <w:tcW w:w="2268" w:type="dxa"/>
            <w:shd w:val="clear" w:color="auto" w:fill="FFFFFF"/>
          </w:tcPr>
          <w:p w14:paraId="30EA9836" w14:textId="1BABD06C" w:rsidR="00636276" w:rsidRDefault="00636276" w:rsidP="00636276">
            <w:r>
              <w:t>uses</w:t>
            </w:r>
          </w:p>
        </w:tc>
        <w:tc>
          <w:tcPr>
            <w:tcW w:w="5101" w:type="dxa"/>
            <w:shd w:val="clear" w:color="auto" w:fill="FFFFFF"/>
          </w:tcPr>
          <w:p w14:paraId="32DE1633" w14:textId="5733FD0A" w:rsidR="00636276" w:rsidRDefault="00636276" w:rsidP="00636276">
            <w:r>
              <w:t>Any tools and fixtures used to perform the manufacturing operation.</w:t>
            </w:r>
          </w:p>
        </w:tc>
      </w:tr>
      <w:tr w:rsidR="00636276" w14:paraId="20F15823" w14:textId="77777777" w:rsidTr="00636276">
        <w:tblPrEx>
          <w:tblCellMar>
            <w:bottom w:w="0" w:type="dxa"/>
          </w:tblCellMar>
        </w:tblPrEx>
        <w:tc>
          <w:tcPr>
            <w:tcW w:w="2268" w:type="dxa"/>
            <w:shd w:val="clear" w:color="auto" w:fill="FFFFFF"/>
          </w:tcPr>
          <w:p w14:paraId="61BBA53C" w14:textId="77777777" w:rsidR="00636276" w:rsidRDefault="00636276" w:rsidP="00636276"/>
        </w:tc>
        <w:tc>
          <w:tcPr>
            <w:tcW w:w="2268" w:type="dxa"/>
            <w:shd w:val="clear" w:color="auto" w:fill="FFFFFF"/>
          </w:tcPr>
          <w:p w14:paraId="76BECC9B" w14:textId="77777777" w:rsidR="00636276" w:rsidRDefault="00636276" w:rsidP="00636276"/>
        </w:tc>
        <w:tc>
          <w:tcPr>
            <w:tcW w:w="5101" w:type="dxa"/>
            <w:shd w:val="clear" w:color="auto" w:fill="FFFFFF"/>
          </w:tcPr>
          <w:p w14:paraId="10BC4009" w14:textId="1AF3F9A3" w:rsidR="00636276" w:rsidRDefault="00636276" w:rsidP="00636276">
            <w:r>
              <w:t>Parent element</w:t>
            </w:r>
          </w:p>
        </w:tc>
      </w:tr>
      <w:tr w:rsidR="00636276" w14:paraId="5B0A3546" w14:textId="77777777" w:rsidTr="00636276">
        <w:tblPrEx>
          <w:tblCellMar>
            <w:bottom w:w="0" w:type="dxa"/>
          </w:tblCellMar>
        </w:tblPrEx>
        <w:tc>
          <w:tcPr>
            <w:tcW w:w="2268" w:type="dxa"/>
            <w:shd w:val="clear" w:color="auto" w:fill="FFFFFF"/>
          </w:tcPr>
          <w:p w14:paraId="24EFBB6F" w14:textId="77777777" w:rsidR="00636276" w:rsidRDefault="00636276" w:rsidP="00636276"/>
        </w:tc>
        <w:tc>
          <w:tcPr>
            <w:tcW w:w="2268" w:type="dxa"/>
            <w:shd w:val="clear" w:color="auto" w:fill="FFFFFF"/>
          </w:tcPr>
          <w:p w14:paraId="1BF64E18" w14:textId="77777777" w:rsidR="00636276" w:rsidRDefault="00636276" w:rsidP="00636276"/>
        </w:tc>
        <w:tc>
          <w:tcPr>
            <w:tcW w:w="5101" w:type="dxa"/>
            <w:shd w:val="clear" w:color="auto" w:fill="FFFFFF"/>
          </w:tcPr>
          <w:p w14:paraId="531EAE1B" w14:textId="5D0F5899" w:rsidR="00636276" w:rsidRDefault="00636276" w:rsidP="00636276">
            <w:r>
              <w:t>Context element of the usage</w:t>
            </w:r>
          </w:p>
        </w:tc>
      </w:tr>
      <w:tr w:rsidR="00636276" w14:paraId="252FA403" w14:textId="77777777" w:rsidTr="00636276">
        <w:tblPrEx>
          <w:tblCellMar>
            <w:bottom w:w="0" w:type="dxa"/>
          </w:tblCellMar>
        </w:tblPrEx>
        <w:tc>
          <w:tcPr>
            <w:tcW w:w="2268" w:type="dxa"/>
            <w:shd w:val="clear" w:color="auto" w:fill="FFFFFF"/>
          </w:tcPr>
          <w:p w14:paraId="70998078" w14:textId="77777777" w:rsidR="00636276" w:rsidRDefault="00636276" w:rsidP="00636276"/>
        </w:tc>
        <w:tc>
          <w:tcPr>
            <w:tcW w:w="2268" w:type="dxa"/>
            <w:shd w:val="clear" w:color="auto" w:fill="FFFFFF"/>
          </w:tcPr>
          <w:p w14:paraId="4BE26458" w14:textId="77777777" w:rsidR="00636276" w:rsidRDefault="00636276" w:rsidP="00636276"/>
        </w:tc>
        <w:tc>
          <w:tcPr>
            <w:tcW w:w="5101" w:type="dxa"/>
            <w:shd w:val="clear" w:color="auto" w:fill="FFFFFF"/>
          </w:tcPr>
          <w:p w14:paraId="47305B69" w14:textId="056CB1E9" w:rsidR="00636276" w:rsidRDefault="00636276" w:rsidP="00636276">
            <w:r>
              <w:t>More generic item</w:t>
            </w:r>
          </w:p>
        </w:tc>
      </w:tr>
    </w:tbl>
    <w:p w14:paraId="761FBB94" w14:textId="41E1C486" w:rsidR="00636276" w:rsidRDefault="00636276" w:rsidP="00636276">
      <w:pPr>
        <w:pStyle w:val="berschrift4"/>
      </w:pPr>
      <w:bookmarkStart w:id="116" w:name="Deliverable20260"/>
      <w:r>
        <w:t>Control Plan</w:t>
      </w:r>
      <w:bookmarkEnd w:id="116"/>
    </w:p>
    <w:p w14:paraId="2C7E3C10" w14:textId="01D304B0" w:rsidR="00636276" w:rsidRDefault="00636276" w:rsidP="00636276">
      <w:r>
        <w:t>Defines what verification and validation measures are used from product development through ramp-up to series production.</w:t>
      </w:r>
    </w:p>
    <w:p w14:paraId="37E97FB5" w14:textId="77777777" w:rsidR="00636276" w:rsidRDefault="00636276" w:rsidP="00636276">
      <w:pPr>
        <w:keepNext/>
      </w:pPr>
      <w:r>
        <w:rPr>
          <w:noProof/>
        </w:rPr>
        <w:drawing>
          <wp:inline distT="0" distB="0" distL="0" distR="0" wp14:anchorId="7613BC9B" wp14:editId="16CC204D">
            <wp:extent cx="2286319" cy="2286319"/>
            <wp:effectExtent l="0" t="0" r="0" b="0"/>
            <wp:docPr id="474699559"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9559" name=""/>
                    <pic:cNvPicPr/>
                  </pic:nvPicPr>
                  <pic:blipFill>
                    <a:blip r:embed="rId153">
                      <a:extLst>
                        <a:ext uri="{28A0092B-C50C-407E-A947-70E740481C1C}">
                          <a14:useLocalDpi xmlns:a14="http://schemas.microsoft.com/office/drawing/2010/main" val="0"/>
                        </a:ext>
                      </a:extLst>
                    </a:blip>
                    <a:stretch>
                      <a:fillRect/>
                    </a:stretch>
                  </pic:blipFill>
                  <pic:spPr>
                    <a:xfrm>
                      <a:off x="0" y="0"/>
                      <a:ext cx="2286319" cy="2286319"/>
                    </a:xfrm>
                    <a:prstGeom prst="rect">
                      <a:avLst/>
                    </a:prstGeom>
                  </pic:spPr>
                </pic:pic>
              </a:graphicData>
            </a:graphic>
          </wp:inline>
        </w:drawing>
      </w:r>
    </w:p>
    <w:p w14:paraId="59362450" w14:textId="6F0FF5AF" w:rsidR="00636276" w:rsidRDefault="00636276" w:rsidP="00636276">
      <w:pPr>
        <w:pStyle w:val="Beschriftung"/>
      </w:pPr>
      <w:r>
        <w:t xml:space="preserve">Figure </w:t>
      </w:r>
      <w:fldSimple w:instr=" SEQ Figure \* ARABIC ">
        <w:r>
          <w:rPr>
            <w:noProof/>
          </w:rPr>
          <w:t>151</w:t>
        </w:r>
      </w:fldSimple>
      <w:r>
        <w:t xml:space="preserve"> Control Plan</w:t>
      </w:r>
    </w:p>
    <w:p w14:paraId="2F6E876C" w14:textId="77777777" w:rsidR="00636276" w:rsidRDefault="00636276" w:rsidP="00636276">
      <w:pPr>
        <w:keepNext/>
      </w:pPr>
      <w:r>
        <w:rPr>
          <w:noProof/>
        </w:rPr>
        <w:drawing>
          <wp:inline distT="0" distB="0" distL="0" distR="0" wp14:anchorId="38A02AF8" wp14:editId="23373484">
            <wp:extent cx="1915532" cy="3010122"/>
            <wp:effectExtent l="0" t="0" r="8890" b="0"/>
            <wp:docPr id="2060709931"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9931" name=""/>
                    <pic:cNvPicPr/>
                  </pic:nvPicPr>
                  <pic:blipFill>
                    <a:blip r:embed="rId154">
                      <a:extLst>
                        <a:ext uri="{28A0092B-C50C-407E-A947-70E740481C1C}">
                          <a14:useLocalDpi xmlns:a14="http://schemas.microsoft.com/office/drawing/2010/main" val="0"/>
                        </a:ext>
                      </a:extLst>
                    </a:blip>
                    <a:stretch>
                      <a:fillRect/>
                    </a:stretch>
                  </pic:blipFill>
                  <pic:spPr>
                    <a:xfrm>
                      <a:off x="0" y="0"/>
                      <a:ext cx="1915532" cy="3010122"/>
                    </a:xfrm>
                    <a:prstGeom prst="rect">
                      <a:avLst/>
                    </a:prstGeom>
                  </pic:spPr>
                </pic:pic>
              </a:graphicData>
            </a:graphic>
          </wp:inline>
        </w:drawing>
      </w:r>
    </w:p>
    <w:p w14:paraId="425FDE3A" w14:textId="2E7F4A0F" w:rsidR="00636276" w:rsidRDefault="00636276" w:rsidP="00636276">
      <w:pPr>
        <w:pStyle w:val="Beschriftung"/>
      </w:pPr>
      <w:r>
        <w:t xml:space="preserve">Figure </w:t>
      </w:r>
      <w:fldSimple w:instr=" SEQ Figure \* ARABIC ">
        <w:r>
          <w:rPr>
            <w:noProof/>
          </w:rPr>
          <w:t>152</w:t>
        </w:r>
      </w:fldSimple>
      <w:r>
        <w:t xml:space="preserve"> Class Context Diagram 'Control Plan'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E0E9D50" w14:textId="77777777" w:rsidTr="00636276">
        <w:tblPrEx>
          <w:tblCellMar>
            <w:bottom w:w="0" w:type="dxa"/>
          </w:tblCellMar>
        </w:tblPrEx>
        <w:tc>
          <w:tcPr>
            <w:tcW w:w="2268" w:type="dxa"/>
            <w:shd w:val="clear" w:color="auto" w:fill="FFFFFF"/>
          </w:tcPr>
          <w:p w14:paraId="1BDAF0F6" w14:textId="36938BF2" w:rsidR="00636276" w:rsidRDefault="00636276" w:rsidP="00636276">
            <w:r w:rsidRPr="00636276">
              <w:rPr>
                <w:rStyle w:val="Fett"/>
              </w:rPr>
              <w:t>Delivered to</w:t>
            </w:r>
          </w:p>
        </w:tc>
        <w:tc>
          <w:tcPr>
            <w:tcW w:w="7369" w:type="dxa"/>
            <w:shd w:val="clear" w:color="auto" w:fill="FFFFFF"/>
          </w:tcPr>
          <w:p w14:paraId="14EF9910" w14:textId="77777777" w:rsidR="00636276" w:rsidRDefault="00636276" w:rsidP="00636276">
            <w:hyperlink w:anchor="Activity3044" w:history="1">
              <w:r>
                <w:rPr>
                  <w:rStyle w:val="Hyperlink"/>
                </w:rPr>
                <w:t>Cost Calculation</w:t>
              </w:r>
            </w:hyperlink>
          </w:p>
          <w:p w14:paraId="395ADE4A" w14:textId="59C1D0CE" w:rsidR="00636276" w:rsidRDefault="00636276" w:rsidP="00636276">
            <w:hyperlink w:anchor="Activity3042" w:history="1">
              <w:r>
                <w:rPr>
                  <w:rStyle w:val="Hyperlink"/>
                </w:rPr>
                <w:t>Quality Inspection</w:t>
              </w:r>
            </w:hyperlink>
          </w:p>
        </w:tc>
      </w:tr>
    </w:tbl>
    <w:p w14:paraId="140FC5C5" w14:textId="588F09D5"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DCAD667" w14:textId="77777777" w:rsidTr="00636276">
        <w:tblPrEx>
          <w:tblCellMar>
            <w:bottom w:w="0" w:type="dxa"/>
          </w:tblCellMar>
        </w:tblPrEx>
        <w:tc>
          <w:tcPr>
            <w:tcW w:w="2268" w:type="dxa"/>
            <w:shd w:val="clear" w:color="auto" w:fill="FFFFFF"/>
          </w:tcPr>
          <w:p w14:paraId="6FAC767B" w14:textId="07E12CC6" w:rsidR="00636276" w:rsidRDefault="00636276" w:rsidP="00636276">
            <w:r>
              <w:t>Identifier</w:t>
            </w:r>
          </w:p>
        </w:tc>
        <w:tc>
          <w:tcPr>
            <w:tcW w:w="2268" w:type="dxa"/>
            <w:shd w:val="clear" w:color="auto" w:fill="FFFFFF"/>
          </w:tcPr>
          <w:p w14:paraId="464A3968" w14:textId="645D5432" w:rsidR="00636276" w:rsidRDefault="00636276" w:rsidP="00636276">
            <w:hyperlink w:anchor="Deliverable16441" w:history="1">
              <w:r>
                <w:rPr>
                  <w:rStyle w:val="Hyperlink"/>
                </w:rPr>
                <w:t>xs:string</w:t>
              </w:r>
            </w:hyperlink>
          </w:p>
        </w:tc>
        <w:tc>
          <w:tcPr>
            <w:tcW w:w="5101" w:type="dxa"/>
            <w:shd w:val="clear" w:color="auto" w:fill="FFFFFF"/>
          </w:tcPr>
          <w:p w14:paraId="288913D7" w14:textId="262F2EF7" w:rsidR="00636276" w:rsidRDefault="00636276" w:rsidP="00636276">
            <w:r>
              <w:t>Unambiguous identifier of the element</w:t>
            </w:r>
          </w:p>
        </w:tc>
      </w:tr>
      <w:tr w:rsidR="00636276" w14:paraId="0AADB837" w14:textId="77777777" w:rsidTr="00636276">
        <w:tblPrEx>
          <w:tblCellMar>
            <w:bottom w:w="0" w:type="dxa"/>
          </w:tblCellMar>
        </w:tblPrEx>
        <w:tc>
          <w:tcPr>
            <w:tcW w:w="2268" w:type="dxa"/>
            <w:shd w:val="clear" w:color="auto" w:fill="FFFFFF"/>
          </w:tcPr>
          <w:p w14:paraId="0722A2A7" w14:textId="43257258" w:rsidR="00636276" w:rsidRDefault="00636276" w:rsidP="00636276">
            <w:r>
              <w:lastRenderedPageBreak/>
              <w:t>Number</w:t>
            </w:r>
          </w:p>
        </w:tc>
        <w:tc>
          <w:tcPr>
            <w:tcW w:w="2268" w:type="dxa"/>
            <w:shd w:val="clear" w:color="auto" w:fill="FFFFFF"/>
          </w:tcPr>
          <w:p w14:paraId="56C69B7C" w14:textId="431F07F4" w:rsidR="00636276" w:rsidRDefault="00636276" w:rsidP="00636276">
            <w:hyperlink w:anchor="Deliverable16441" w:history="1">
              <w:r>
                <w:rPr>
                  <w:rStyle w:val="Hyperlink"/>
                </w:rPr>
                <w:t>xs:string</w:t>
              </w:r>
            </w:hyperlink>
          </w:p>
        </w:tc>
        <w:tc>
          <w:tcPr>
            <w:tcW w:w="5101" w:type="dxa"/>
            <w:shd w:val="clear" w:color="auto" w:fill="FFFFFF"/>
          </w:tcPr>
          <w:p w14:paraId="1C47D471" w14:textId="5F639D11" w:rsidR="00636276" w:rsidRDefault="00636276" w:rsidP="00636276">
            <w:r>
              <w:t>Legible number or name of the element, i. e. part number</w:t>
            </w:r>
          </w:p>
        </w:tc>
      </w:tr>
      <w:tr w:rsidR="00636276" w14:paraId="6D6C40FF" w14:textId="77777777" w:rsidTr="00636276">
        <w:tblPrEx>
          <w:tblCellMar>
            <w:bottom w:w="0" w:type="dxa"/>
          </w:tblCellMar>
        </w:tblPrEx>
        <w:tc>
          <w:tcPr>
            <w:tcW w:w="2268" w:type="dxa"/>
            <w:shd w:val="clear" w:color="auto" w:fill="FFFFFF"/>
          </w:tcPr>
          <w:p w14:paraId="075B327B" w14:textId="4E209D6D" w:rsidR="00636276" w:rsidRDefault="00636276" w:rsidP="00636276">
            <w:r>
              <w:t>Title</w:t>
            </w:r>
          </w:p>
        </w:tc>
        <w:tc>
          <w:tcPr>
            <w:tcW w:w="2268" w:type="dxa"/>
            <w:shd w:val="clear" w:color="auto" w:fill="FFFFFF"/>
          </w:tcPr>
          <w:p w14:paraId="50AC44AA" w14:textId="2A6BF2E1" w:rsidR="00636276" w:rsidRDefault="00636276" w:rsidP="00636276">
            <w:hyperlink w:anchor="Deliverable16441" w:history="1">
              <w:r>
                <w:rPr>
                  <w:rStyle w:val="Hyperlink"/>
                </w:rPr>
                <w:t>xs:string</w:t>
              </w:r>
            </w:hyperlink>
          </w:p>
        </w:tc>
        <w:tc>
          <w:tcPr>
            <w:tcW w:w="5101" w:type="dxa"/>
            <w:shd w:val="clear" w:color="auto" w:fill="FFFFFF"/>
          </w:tcPr>
          <w:p w14:paraId="7BD31F7F" w14:textId="39CA8306" w:rsidR="00636276" w:rsidRDefault="00636276" w:rsidP="00636276">
            <w:r>
              <w:t>Title of the element</w:t>
            </w:r>
          </w:p>
        </w:tc>
      </w:tr>
      <w:tr w:rsidR="00636276" w14:paraId="00216338" w14:textId="77777777" w:rsidTr="00636276">
        <w:tblPrEx>
          <w:tblCellMar>
            <w:bottom w:w="0" w:type="dxa"/>
          </w:tblCellMar>
        </w:tblPrEx>
        <w:tc>
          <w:tcPr>
            <w:tcW w:w="2268" w:type="dxa"/>
            <w:shd w:val="clear" w:color="auto" w:fill="FFFFFF"/>
          </w:tcPr>
          <w:p w14:paraId="71457BEE" w14:textId="044FC1CC" w:rsidR="00636276" w:rsidRDefault="00636276" w:rsidP="00636276">
            <w:r>
              <w:t>Description</w:t>
            </w:r>
          </w:p>
        </w:tc>
        <w:tc>
          <w:tcPr>
            <w:tcW w:w="2268" w:type="dxa"/>
            <w:shd w:val="clear" w:color="auto" w:fill="FFFFFF"/>
          </w:tcPr>
          <w:p w14:paraId="11B05013" w14:textId="558F643F" w:rsidR="00636276" w:rsidRDefault="00636276" w:rsidP="00636276">
            <w:hyperlink w:anchor="Deliverable16441" w:history="1">
              <w:r>
                <w:rPr>
                  <w:rStyle w:val="Hyperlink"/>
                </w:rPr>
                <w:t>xs:string</w:t>
              </w:r>
            </w:hyperlink>
          </w:p>
        </w:tc>
        <w:tc>
          <w:tcPr>
            <w:tcW w:w="5101" w:type="dxa"/>
            <w:shd w:val="clear" w:color="auto" w:fill="FFFFFF"/>
          </w:tcPr>
          <w:p w14:paraId="33FCB10F" w14:textId="7E05A815" w:rsidR="00636276" w:rsidRDefault="00636276" w:rsidP="00636276">
            <w:r>
              <w:t>Description of the element</w:t>
            </w:r>
          </w:p>
        </w:tc>
      </w:tr>
      <w:tr w:rsidR="00636276" w14:paraId="44EC3704" w14:textId="77777777" w:rsidTr="00636276">
        <w:tblPrEx>
          <w:tblCellMar>
            <w:bottom w:w="0" w:type="dxa"/>
          </w:tblCellMar>
        </w:tblPrEx>
        <w:tc>
          <w:tcPr>
            <w:tcW w:w="2268" w:type="dxa"/>
            <w:shd w:val="clear" w:color="auto" w:fill="FFFFFF"/>
          </w:tcPr>
          <w:p w14:paraId="0DA6B548" w14:textId="514C78E0" w:rsidR="00636276" w:rsidRDefault="00636276" w:rsidP="00636276">
            <w:r>
              <w:t>StartDateTime</w:t>
            </w:r>
          </w:p>
        </w:tc>
        <w:tc>
          <w:tcPr>
            <w:tcW w:w="2268" w:type="dxa"/>
            <w:shd w:val="clear" w:color="auto" w:fill="FFFFFF"/>
          </w:tcPr>
          <w:p w14:paraId="4F853304" w14:textId="2876438D" w:rsidR="00636276" w:rsidRDefault="00636276" w:rsidP="00636276">
            <w:hyperlink w:anchor="Deliverable16500" w:history="1">
              <w:r>
                <w:rPr>
                  <w:rStyle w:val="Hyperlink"/>
                </w:rPr>
                <w:t>xs:dateTime</w:t>
              </w:r>
            </w:hyperlink>
          </w:p>
        </w:tc>
        <w:tc>
          <w:tcPr>
            <w:tcW w:w="5101" w:type="dxa"/>
            <w:shd w:val="clear" w:color="auto" w:fill="FFFFFF"/>
          </w:tcPr>
          <w:p w14:paraId="44031292" w14:textId="5B75664D" w:rsidR="00636276" w:rsidRDefault="00636276" w:rsidP="00636276">
            <w:r>
              <w:t>Start date and time of the element</w:t>
            </w:r>
          </w:p>
        </w:tc>
      </w:tr>
      <w:tr w:rsidR="00636276" w14:paraId="30161C15" w14:textId="77777777" w:rsidTr="00636276">
        <w:tblPrEx>
          <w:tblCellMar>
            <w:bottom w:w="0" w:type="dxa"/>
          </w:tblCellMar>
        </w:tblPrEx>
        <w:tc>
          <w:tcPr>
            <w:tcW w:w="2268" w:type="dxa"/>
            <w:shd w:val="clear" w:color="auto" w:fill="FFFFFF"/>
          </w:tcPr>
          <w:p w14:paraId="232E8C3E" w14:textId="64C6B37F" w:rsidR="00636276" w:rsidRDefault="00636276" w:rsidP="00636276">
            <w:r>
              <w:t>EndDateTime</w:t>
            </w:r>
          </w:p>
        </w:tc>
        <w:tc>
          <w:tcPr>
            <w:tcW w:w="2268" w:type="dxa"/>
            <w:shd w:val="clear" w:color="auto" w:fill="FFFFFF"/>
          </w:tcPr>
          <w:p w14:paraId="4BC6E2C4" w14:textId="3BEEBC3C" w:rsidR="00636276" w:rsidRDefault="00636276" w:rsidP="00636276">
            <w:hyperlink w:anchor="Deliverable16500" w:history="1">
              <w:r>
                <w:rPr>
                  <w:rStyle w:val="Hyperlink"/>
                </w:rPr>
                <w:t>xs:dateTime</w:t>
              </w:r>
            </w:hyperlink>
          </w:p>
        </w:tc>
        <w:tc>
          <w:tcPr>
            <w:tcW w:w="5101" w:type="dxa"/>
            <w:shd w:val="clear" w:color="auto" w:fill="FFFFFF"/>
          </w:tcPr>
          <w:p w14:paraId="27F6548B" w14:textId="39519C33" w:rsidR="00636276" w:rsidRDefault="00636276" w:rsidP="00636276">
            <w:r>
              <w:t>End date and time of the element</w:t>
            </w:r>
          </w:p>
        </w:tc>
      </w:tr>
    </w:tbl>
    <w:p w14:paraId="75109D8E" w14:textId="301DE9FC"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E8C979A" w14:textId="77777777" w:rsidTr="00636276">
        <w:tblPrEx>
          <w:tblCellMar>
            <w:bottom w:w="0" w:type="dxa"/>
          </w:tblCellMar>
        </w:tblPrEx>
        <w:tc>
          <w:tcPr>
            <w:tcW w:w="2268" w:type="dxa"/>
            <w:shd w:val="clear" w:color="auto" w:fill="FFFFFF"/>
          </w:tcPr>
          <w:p w14:paraId="5FCF0DDB" w14:textId="09D4F9B7" w:rsidR="00636276" w:rsidRDefault="00636276" w:rsidP="00636276">
            <w:hyperlink w:anchor="Deliverable13500" w:history="1">
              <w:r>
                <w:rPr>
                  <w:rStyle w:val="Hyperlink"/>
                </w:rPr>
                <w:t>Verification Plan</w:t>
              </w:r>
            </w:hyperlink>
          </w:p>
        </w:tc>
        <w:tc>
          <w:tcPr>
            <w:tcW w:w="2268" w:type="dxa"/>
            <w:shd w:val="clear" w:color="auto" w:fill="FFFFFF"/>
          </w:tcPr>
          <w:p w14:paraId="25537F60" w14:textId="79097B88" w:rsidR="00636276" w:rsidRDefault="00636276" w:rsidP="00636276">
            <w:r>
              <w:t>used in</w:t>
            </w:r>
          </w:p>
        </w:tc>
        <w:tc>
          <w:tcPr>
            <w:tcW w:w="5101" w:type="dxa"/>
            <w:shd w:val="clear" w:color="auto" w:fill="FFFFFF"/>
          </w:tcPr>
          <w:p w14:paraId="0F4A402C" w14:textId="073A2812" w:rsidR="00636276" w:rsidRDefault="00636276" w:rsidP="00636276">
            <w:r>
              <w:t>Used in a control plan</w:t>
            </w:r>
          </w:p>
        </w:tc>
      </w:tr>
    </w:tbl>
    <w:p w14:paraId="7A052364" w14:textId="6CDAC39B" w:rsidR="00636276" w:rsidRDefault="00636276" w:rsidP="00636276">
      <w:pPr>
        <w:pStyle w:val="berschrift3"/>
        <w:numPr>
          <w:ilvl w:val="2"/>
          <w:numId w:val="50"/>
        </w:numPr>
      </w:pPr>
      <w:bookmarkStart w:id="117" w:name="Deliverable14351"/>
      <w:bookmarkStart w:id="118" w:name="_Toc215185720"/>
      <w:r>
        <w:t>Operation</w:t>
      </w:r>
      <w:bookmarkEnd w:id="117"/>
      <w:bookmarkEnd w:id="118"/>
    </w:p>
    <w:p w14:paraId="740698FD" w14:textId="3C280710" w:rsidR="00636276" w:rsidRDefault="00636276" w:rsidP="00636276">
      <w:r>
        <w:t>Includes all entities relevant to product operations</w:t>
      </w:r>
    </w:p>
    <w:p w14:paraId="5D588C4E" w14:textId="77777777" w:rsidR="00636276" w:rsidRDefault="00636276" w:rsidP="00636276">
      <w:pPr>
        <w:keepNext/>
      </w:pPr>
      <w:r>
        <w:rPr>
          <w:noProof/>
        </w:rPr>
        <w:drawing>
          <wp:inline distT="0" distB="0" distL="0" distR="0" wp14:anchorId="0EE61FAD" wp14:editId="0911D20D">
            <wp:extent cx="857370" cy="857370"/>
            <wp:effectExtent l="0" t="0" r="0" b="0"/>
            <wp:docPr id="665852090"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5209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6BE9DE3D" w14:textId="7BBFB5A5" w:rsidR="00636276" w:rsidRDefault="00636276" w:rsidP="00636276">
      <w:pPr>
        <w:pStyle w:val="Beschriftung"/>
      </w:pPr>
      <w:r>
        <w:t xml:space="preserve">Figure </w:t>
      </w:r>
      <w:fldSimple w:instr=" SEQ Figure \* ARABIC ">
        <w:r>
          <w:rPr>
            <w:noProof/>
          </w:rPr>
          <w:t>153</w:t>
        </w:r>
      </w:fldSimple>
      <w:r>
        <w:t xml:space="preserve"> Icon</w:t>
      </w:r>
    </w:p>
    <w:p w14:paraId="0922F32E" w14:textId="77777777" w:rsidR="00636276" w:rsidRDefault="00636276" w:rsidP="00636276">
      <w:pPr>
        <w:keepNext/>
      </w:pPr>
      <w:r>
        <w:rPr>
          <w:noProof/>
        </w:rPr>
        <w:drawing>
          <wp:inline distT="0" distB="0" distL="0" distR="0" wp14:anchorId="1884E68D" wp14:editId="0BD5EDFC">
            <wp:extent cx="3596510" cy="787434"/>
            <wp:effectExtent l="0" t="0" r="4445" b="0"/>
            <wp:docPr id="1293481801"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81801" name=""/>
                    <pic:cNvPicPr/>
                  </pic:nvPicPr>
                  <pic:blipFill>
                    <a:blip r:embed="rId155">
                      <a:extLst>
                        <a:ext uri="{28A0092B-C50C-407E-A947-70E740481C1C}">
                          <a14:useLocalDpi xmlns:a14="http://schemas.microsoft.com/office/drawing/2010/main" val="0"/>
                        </a:ext>
                      </a:extLst>
                    </a:blip>
                    <a:stretch>
                      <a:fillRect/>
                    </a:stretch>
                  </pic:blipFill>
                  <pic:spPr>
                    <a:xfrm>
                      <a:off x="0" y="0"/>
                      <a:ext cx="3596510" cy="787434"/>
                    </a:xfrm>
                    <a:prstGeom prst="rect">
                      <a:avLst/>
                    </a:prstGeom>
                  </pic:spPr>
                </pic:pic>
              </a:graphicData>
            </a:graphic>
          </wp:inline>
        </w:drawing>
      </w:r>
    </w:p>
    <w:p w14:paraId="132AB6BA" w14:textId="471FAAF0" w:rsidR="00636276" w:rsidRDefault="00636276" w:rsidP="00636276">
      <w:pPr>
        <w:pStyle w:val="Beschriftung"/>
      </w:pPr>
      <w:r>
        <w:t xml:space="preserve">Figure </w:t>
      </w:r>
      <w:fldSimple w:instr=" SEQ Figure \* ARABIC ">
        <w:r>
          <w:rPr>
            <w:noProof/>
          </w:rPr>
          <w:t>154</w:t>
        </w:r>
      </w:fldSimple>
      <w:r>
        <w:t xml:space="preserve"> Package Class Diagram 'Operation'</w:t>
      </w:r>
    </w:p>
    <w:p w14:paraId="1AC5C413" w14:textId="7ADE8388" w:rsidR="00636276" w:rsidRDefault="00636276" w:rsidP="00636276">
      <w:pPr>
        <w:pStyle w:val="berschrift4"/>
      </w:pPr>
      <w:bookmarkStart w:id="119" w:name="Deliverable15347"/>
      <w:r>
        <w:t>Product</w:t>
      </w:r>
      <w:bookmarkEnd w:id="119"/>
    </w:p>
    <w:p w14:paraId="5F418BDF" w14:textId="709FE544" w:rsidR="00636276" w:rsidRDefault="00636276" w:rsidP="00636276">
      <w:r>
        <w:t>Represents the commercial view of a product,</w:t>
      </w:r>
    </w:p>
    <w:p w14:paraId="3B2F503C" w14:textId="77777777" w:rsidR="00636276" w:rsidRDefault="00636276" w:rsidP="00636276">
      <w:pPr>
        <w:keepNext/>
      </w:pPr>
      <w:r>
        <w:rPr>
          <w:noProof/>
        </w:rPr>
        <w:drawing>
          <wp:inline distT="0" distB="0" distL="0" distR="0" wp14:anchorId="15510E2F" wp14:editId="5ED843F8">
            <wp:extent cx="2286319" cy="2286319"/>
            <wp:effectExtent l="0" t="0" r="0" b="0"/>
            <wp:docPr id="522003283"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03283" name=""/>
                    <pic:cNvPicPr/>
                  </pic:nvPicPr>
                  <pic:blipFill>
                    <a:blip r:embed="rId156">
                      <a:extLst>
                        <a:ext uri="{28A0092B-C50C-407E-A947-70E740481C1C}">
                          <a14:useLocalDpi xmlns:a14="http://schemas.microsoft.com/office/drawing/2010/main" val="0"/>
                        </a:ext>
                      </a:extLst>
                    </a:blip>
                    <a:stretch>
                      <a:fillRect/>
                    </a:stretch>
                  </pic:blipFill>
                  <pic:spPr>
                    <a:xfrm>
                      <a:off x="0" y="0"/>
                      <a:ext cx="2286319" cy="2286319"/>
                    </a:xfrm>
                    <a:prstGeom prst="rect">
                      <a:avLst/>
                    </a:prstGeom>
                  </pic:spPr>
                </pic:pic>
              </a:graphicData>
            </a:graphic>
          </wp:inline>
        </w:drawing>
      </w:r>
    </w:p>
    <w:p w14:paraId="74C5FACD" w14:textId="4CF9B585" w:rsidR="00636276" w:rsidRDefault="00636276" w:rsidP="00636276">
      <w:pPr>
        <w:pStyle w:val="Beschriftung"/>
      </w:pPr>
      <w:r>
        <w:t xml:space="preserve">Figure </w:t>
      </w:r>
      <w:fldSimple w:instr=" SEQ Figure \* ARABIC ">
        <w:r>
          <w:rPr>
            <w:noProof/>
          </w:rPr>
          <w:t>155</w:t>
        </w:r>
      </w:fldSimple>
      <w:r>
        <w:t xml:space="preserve"> Product</w:t>
      </w:r>
    </w:p>
    <w:p w14:paraId="4F854CF9" w14:textId="77777777" w:rsidR="00636276" w:rsidRDefault="00636276" w:rsidP="00636276">
      <w:pPr>
        <w:keepNext/>
      </w:pPr>
      <w:r>
        <w:rPr>
          <w:noProof/>
        </w:rPr>
        <w:lastRenderedPageBreak/>
        <w:drawing>
          <wp:inline distT="0" distB="0" distL="0" distR="0" wp14:anchorId="35DB4BAE" wp14:editId="055E2DDB">
            <wp:extent cx="6119495" cy="2136140"/>
            <wp:effectExtent l="0" t="0" r="0" b="0"/>
            <wp:docPr id="1881884713"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4713"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19495" cy="2136140"/>
                    </a:xfrm>
                    <a:prstGeom prst="rect">
                      <a:avLst/>
                    </a:prstGeom>
                  </pic:spPr>
                </pic:pic>
              </a:graphicData>
            </a:graphic>
          </wp:inline>
        </w:drawing>
      </w:r>
    </w:p>
    <w:p w14:paraId="039A1103" w14:textId="74F11454" w:rsidR="00636276" w:rsidRDefault="00636276" w:rsidP="00636276">
      <w:pPr>
        <w:pStyle w:val="Beschriftung"/>
      </w:pPr>
      <w:r>
        <w:t xml:space="preserve">Figure </w:t>
      </w:r>
      <w:fldSimple w:instr=" SEQ Figure \* ARABIC ">
        <w:r>
          <w:rPr>
            <w:noProof/>
          </w:rPr>
          <w:t>156</w:t>
        </w:r>
      </w:fldSimple>
      <w:r>
        <w:t xml:space="preserve"> Class Context Diagram 'Product'</w:t>
      </w:r>
    </w:p>
    <w:p w14:paraId="3C5A46AC" w14:textId="2B16A2A1"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568C2A9" w14:textId="77777777" w:rsidTr="00636276">
        <w:tblPrEx>
          <w:tblCellMar>
            <w:bottom w:w="0" w:type="dxa"/>
          </w:tblCellMar>
        </w:tblPrEx>
        <w:tc>
          <w:tcPr>
            <w:tcW w:w="2268" w:type="dxa"/>
            <w:shd w:val="clear" w:color="auto" w:fill="FFFFFF"/>
          </w:tcPr>
          <w:p w14:paraId="2C15D381" w14:textId="05268F03" w:rsidR="00636276" w:rsidRDefault="00636276" w:rsidP="00636276">
            <w:r>
              <w:t>Identifier</w:t>
            </w:r>
          </w:p>
        </w:tc>
        <w:tc>
          <w:tcPr>
            <w:tcW w:w="2268" w:type="dxa"/>
            <w:shd w:val="clear" w:color="auto" w:fill="FFFFFF"/>
          </w:tcPr>
          <w:p w14:paraId="5C5FC9F1" w14:textId="44EEFAD3" w:rsidR="00636276" w:rsidRDefault="00636276" w:rsidP="00636276">
            <w:hyperlink w:anchor="Deliverable16441" w:history="1">
              <w:r>
                <w:rPr>
                  <w:rStyle w:val="Hyperlink"/>
                </w:rPr>
                <w:t>xs:string</w:t>
              </w:r>
            </w:hyperlink>
          </w:p>
        </w:tc>
        <w:tc>
          <w:tcPr>
            <w:tcW w:w="5101" w:type="dxa"/>
            <w:shd w:val="clear" w:color="auto" w:fill="FFFFFF"/>
          </w:tcPr>
          <w:p w14:paraId="61D2F75E" w14:textId="05C1BA51" w:rsidR="00636276" w:rsidRDefault="00636276" w:rsidP="00636276">
            <w:r>
              <w:t>Unambiguous identifier of the element</w:t>
            </w:r>
          </w:p>
        </w:tc>
      </w:tr>
      <w:tr w:rsidR="00636276" w14:paraId="6D22F73E" w14:textId="77777777" w:rsidTr="00636276">
        <w:tblPrEx>
          <w:tblCellMar>
            <w:bottom w:w="0" w:type="dxa"/>
          </w:tblCellMar>
        </w:tblPrEx>
        <w:tc>
          <w:tcPr>
            <w:tcW w:w="2268" w:type="dxa"/>
            <w:shd w:val="clear" w:color="auto" w:fill="FFFFFF"/>
          </w:tcPr>
          <w:p w14:paraId="31F310B4" w14:textId="183140B8" w:rsidR="00636276" w:rsidRDefault="00636276" w:rsidP="00636276">
            <w:r>
              <w:t>Number</w:t>
            </w:r>
          </w:p>
        </w:tc>
        <w:tc>
          <w:tcPr>
            <w:tcW w:w="2268" w:type="dxa"/>
            <w:shd w:val="clear" w:color="auto" w:fill="FFFFFF"/>
          </w:tcPr>
          <w:p w14:paraId="54D4A075" w14:textId="30BA7FCA" w:rsidR="00636276" w:rsidRDefault="00636276" w:rsidP="00636276">
            <w:hyperlink w:anchor="Deliverable16441" w:history="1">
              <w:r>
                <w:rPr>
                  <w:rStyle w:val="Hyperlink"/>
                </w:rPr>
                <w:t>xs:string</w:t>
              </w:r>
            </w:hyperlink>
          </w:p>
        </w:tc>
        <w:tc>
          <w:tcPr>
            <w:tcW w:w="5101" w:type="dxa"/>
            <w:shd w:val="clear" w:color="auto" w:fill="FFFFFF"/>
          </w:tcPr>
          <w:p w14:paraId="7C1C84E3" w14:textId="7411D14F" w:rsidR="00636276" w:rsidRDefault="00636276" w:rsidP="00636276">
            <w:r>
              <w:t>Legible number or name of the element, i. e. part number</w:t>
            </w:r>
          </w:p>
        </w:tc>
      </w:tr>
      <w:tr w:rsidR="00636276" w14:paraId="444CCEB7" w14:textId="77777777" w:rsidTr="00636276">
        <w:tblPrEx>
          <w:tblCellMar>
            <w:bottom w:w="0" w:type="dxa"/>
          </w:tblCellMar>
        </w:tblPrEx>
        <w:tc>
          <w:tcPr>
            <w:tcW w:w="2268" w:type="dxa"/>
            <w:shd w:val="clear" w:color="auto" w:fill="FFFFFF"/>
          </w:tcPr>
          <w:p w14:paraId="5C561190" w14:textId="4E7F5310" w:rsidR="00636276" w:rsidRDefault="00636276" w:rsidP="00636276">
            <w:r>
              <w:t>Title</w:t>
            </w:r>
          </w:p>
        </w:tc>
        <w:tc>
          <w:tcPr>
            <w:tcW w:w="2268" w:type="dxa"/>
            <w:shd w:val="clear" w:color="auto" w:fill="FFFFFF"/>
          </w:tcPr>
          <w:p w14:paraId="6CEC9FCB" w14:textId="70E35946" w:rsidR="00636276" w:rsidRDefault="00636276" w:rsidP="00636276">
            <w:hyperlink w:anchor="Deliverable16441" w:history="1">
              <w:r>
                <w:rPr>
                  <w:rStyle w:val="Hyperlink"/>
                </w:rPr>
                <w:t>xs:string</w:t>
              </w:r>
            </w:hyperlink>
          </w:p>
        </w:tc>
        <w:tc>
          <w:tcPr>
            <w:tcW w:w="5101" w:type="dxa"/>
            <w:shd w:val="clear" w:color="auto" w:fill="FFFFFF"/>
          </w:tcPr>
          <w:p w14:paraId="4CBB30D2" w14:textId="18760E39" w:rsidR="00636276" w:rsidRDefault="00636276" w:rsidP="00636276">
            <w:r>
              <w:t>Title of the element</w:t>
            </w:r>
          </w:p>
        </w:tc>
      </w:tr>
      <w:tr w:rsidR="00636276" w14:paraId="7254B779" w14:textId="77777777" w:rsidTr="00636276">
        <w:tblPrEx>
          <w:tblCellMar>
            <w:bottom w:w="0" w:type="dxa"/>
          </w:tblCellMar>
        </w:tblPrEx>
        <w:tc>
          <w:tcPr>
            <w:tcW w:w="2268" w:type="dxa"/>
            <w:shd w:val="clear" w:color="auto" w:fill="FFFFFF"/>
          </w:tcPr>
          <w:p w14:paraId="30BE113D" w14:textId="3B797EB3" w:rsidR="00636276" w:rsidRDefault="00636276" w:rsidP="00636276">
            <w:r>
              <w:t>Description</w:t>
            </w:r>
          </w:p>
        </w:tc>
        <w:tc>
          <w:tcPr>
            <w:tcW w:w="2268" w:type="dxa"/>
            <w:shd w:val="clear" w:color="auto" w:fill="FFFFFF"/>
          </w:tcPr>
          <w:p w14:paraId="06A81EF1" w14:textId="686DB0A1" w:rsidR="00636276" w:rsidRDefault="00636276" w:rsidP="00636276">
            <w:hyperlink w:anchor="Deliverable16441" w:history="1">
              <w:r>
                <w:rPr>
                  <w:rStyle w:val="Hyperlink"/>
                </w:rPr>
                <w:t>xs:string</w:t>
              </w:r>
            </w:hyperlink>
          </w:p>
        </w:tc>
        <w:tc>
          <w:tcPr>
            <w:tcW w:w="5101" w:type="dxa"/>
            <w:shd w:val="clear" w:color="auto" w:fill="FFFFFF"/>
          </w:tcPr>
          <w:p w14:paraId="7AB7A57D" w14:textId="49AB238E" w:rsidR="00636276" w:rsidRDefault="00636276" w:rsidP="00636276">
            <w:r>
              <w:t>Description of the element</w:t>
            </w:r>
          </w:p>
        </w:tc>
      </w:tr>
      <w:tr w:rsidR="00636276" w14:paraId="215AAAD4" w14:textId="77777777" w:rsidTr="00636276">
        <w:tblPrEx>
          <w:tblCellMar>
            <w:bottom w:w="0" w:type="dxa"/>
          </w:tblCellMar>
        </w:tblPrEx>
        <w:tc>
          <w:tcPr>
            <w:tcW w:w="2268" w:type="dxa"/>
            <w:shd w:val="clear" w:color="auto" w:fill="FFFFFF"/>
          </w:tcPr>
          <w:p w14:paraId="399808A4" w14:textId="555C0723" w:rsidR="00636276" w:rsidRDefault="00636276" w:rsidP="00636276">
            <w:r>
              <w:t>Type</w:t>
            </w:r>
          </w:p>
        </w:tc>
        <w:tc>
          <w:tcPr>
            <w:tcW w:w="2268" w:type="dxa"/>
            <w:shd w:val="clear" w:color="auto" w:fill="FFFFFF"/>
          </w:tcPr>
          <w:p w14:paraId="18905C50" w14:textId="17D6B8DE" w:rsidR="00636276" w:rsidRDefault="00636276" w:rsidP="00636276">
            <w:hyperlink w:anchor="Deliverable16441" w:history="1">
              <w:r>
                <w:rPr>
                  <w:rStyle w:val="Hyperlink"/>
                </w:rPr>
                <w:t>xs:string</w:t>
              </w:r>
            </w:hyperlink>
          </w:p>
        </w:tc>
        <w:tc>
          <w:tcPr>
            <w:tcW w:w="5101" w:type="dxa"/>
            <w:shd w:val="clear" w:color="auto" w:fill="FFFFFF"/>
          </w:tcPr>
          <w:p w14:paraId="75322FA4" w14:textId="185EFC04" w:rsidR="00636276" w:rsidRDefault="00636276" w:rsidP="00636276">
            <w:r>
              <w:t>Type of an element</w:t>
            </w:r>
          </w:p>
        </w:tc>
      </w:tr>
      <w:tr w:rsidR="00636276" w14:paraId="054C27DD" w14:textId="77777777" w:rsidTr="00636276">
        <w:tblPrEx>
          <w:tblCellMar>
            <w:bottom w:w="0" w:type="dxa"/>
          </w:tblCellMar>
        </w:tblPrEx>
        <w:tc>
          <w:tcPr>
            <w:tcW w:w="2268" w:type="dxa"/>
            <w:shd w:val="clear" w:color="auto" w:fill="FFFFFF"/>
          </w:tcPr>
          <w:p w14:paraId="7A3DC7EA" w14:textId="6FC1BFC0" w:rsidR="00636276" w:rsidRDefault="00636276" w:rsidP="00636276">
            <w:r>
              <w:t>StartDateTime</w:t>
            </w:r>
          </w:p>
        </w:tc>
        <w:tc>
          <w:tcPr>
            <w:tcW w:w="2268" w:type="dxa"/>
            <w:shd w:val="clear" w:color="auto" w:fill="FFFFFF"/>
          </w:tcPr>
          <w:p w14:paraId="2F2B54DE" w14:textId="1A1A940F" w:rsidR="00636276" w:rsidRDefault="00636276" w:rsidP="00636276">
            <w:hyperlink w:anchor="Deliverable16500" w:history="1">
              <w:r>
                <w:rPr>
                  <w:rStyle w:val="Hyperlink"/>
                </w:rPr>
                <w:t>xs:dateTime</w:t>
              </w:r>
            </w:hyperlink>
          </w:p>
        </w:tc>
        <w:tc>
          <w:tcPr>
            <w:tcW w:w="5101" w:type="dxa"/>
            <w:shd w:val="clear" w:color="auto" w:fill="FFFFFF"/>
          </w:tcPr>
          <w:p w14:paraId="2C63A20A" w14:textId="05B80785" w:rsidR="00636276" w:rsidRDefault="00636276" w:rsidP="00636276">
            <w:r>
              <w:t>Start date and time of the element</w:t>
            </w:r>
          </w:p>
        </w:tc>
      </w:tr>
      <w:tr w:rsidR="00636276" w14:paraId="4211CC37" w14:textId="77777777" w:rsidTr="00636276">
        <w:tblPrEx>
          <w:tblCellMar>
            <w:bottom w:w="0" w:type="dxa"/>
          </w:tblCellMar>
        </w:tblPrEx>
        <w:tc>
          <w:tcPr>
            <w:tcW w:w="2268" w:type="dxa"/>
            <w:shd w:val="clear" w:color="auto" w:fill="FFFFFF"/>
          </w:tcPr>
          <w:p w14:paraId="002ECCC0" w14:textId="0D3752C5" w:rsidR="00636276" w:rsidRDefault="00636276" w:rsidP="00636276">
            <w:r>
              <w:t>EndDateTime</w:t>
            </w:r>
          </w:p>
        </w:tc>
        <w:tc>
          <w:tcPr>
            <w:tcW w:w="2268" w:type="dxa"/>
            <w:shd w:val="clear" w:color="auto" w:fill="FFFFFF"/>
          </w:tcPr>
          <w:p w14:paraId="1E7185DE" w14:textId="488D7758" w:rsidR="00636276" w:rsidRDefault="00636276" w:rsidP="00636276">
            <w:hyperlink w:anchor="Deliverable16500" w:history="1">
              <w:r>
                <w:rPr>
                  <w:rStyle w:val="Hyperlink"/>
                </w:rPr>
                <w:t>xs:dateTime</w:t>
              </w:r>
            </w:hyperlink>
          </w:p>
        </w:tc>
        <w:tc>
          <w:tcPr>
            <w:tcW w:w="5101" w:type="dxa"/>
            <w:shd w:val="clear" w:color="auto" w:fill="FFFFFF"/>
          </w:tcPr>
          <w:p w14:paraId="04295E42" w14:textId="76EC0190" w:rsidR="00636276" w:rsidRDefault="00636276" w:rsidP="00636276">
            <w:r>
              <w:t>End date and time of the element</w:t>
            </w:r>
          </w:p>
        </w:tc>
      </w:tr>
      <w:tr w:rsidR="00636276" w14:paraId="0054B2A0" w14:textId="77777777" w:rsidTr="00636276">
        <w:tblPrEx>
          <w:tblCellMar>
            <w:bottom w:w="0" w:type="dxa"/>
          </w:tblCellMar>
        </w:tblPrEx>
        <w:tc>
          <w:tcPr>
            <w:tcW w:w="2268" w:type="dxa"/>
            <w:shd w:val="clear" w:color="auto" w:fill="FFFFFF"/>
          </w:tcPr>
          <w:p w14:paraId="576969C1" w14:textId="64DC0720" w:rsidR="00636276" w:rsidRDefault="00636276" w:rsidP="00636276">
            <w:r>
              <w:t>Revision</w:t>
            </w:r>
          </w:p>
        </w:tc>
        <w:tc>
          <w:tcPr>
            <w:tcW w:w="2268" w:type="dxa"/>
            <w:shd w:val="clear" w:color="auto" w:fill="FFFFFF"/>
          </w:tcPr>
          <w:p w14:paraId="020AE3FD" w14:textId="102E54F5" w:rsidR="00636276" w:rsidRDefault="00636276" w:rsidP="00636276">
            <w:hyperlink w:anchor="Deliverable16441" w:history="1">
              <w:r>
                <w:rPr>
                  <w:rStyle w:val="Hyperlink"/>
                </w:rPr>
                <w:t>xs:string</w:t>
              </w:r>
            </w:hyperlink>
          </w:p>
        </w:tc>
        <w:tc>
          <w:tcPr>
            <w:tcW w:w="5101" w:type="dxa"/>
            <w:shd w:val="clear" w:color="auto" w:fill="FFFFFF"/>
          </w:tcPr>
          <w:p w14:paraId="76D91056" w14:textId="760FEFFF" w:rsidR="00636276" w:rsidRDefault="00636276" w:rsidP="00636276">
            <w:r>
              <w:t>Revisionskennung des Elements</w:t>
            </w:r>
          </w:p>
        </w:tc>
      </w:tr>
    </w:tbl>
    <w:p w14:paraId="11619B55" w14:textId="7A9429DD"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D713369" w14:textId="77777777" w:rsidTr="00636276">
        <w:tblPrEx>
          <w:tblCellMar>
            <w:bottom w:w="0" w:type="dxa"/>
          </w:tblCellMar>
        </w:tblPrEx>
        <w:tc>
          <w:tcPr>
            <w:tcW w:w="2268" w:type="dxa"/>
            <w:shd w:val="clear" w:color="auto" w:fill="FFFFFF"/>
          </w:tcPr>
          <w:p w14:paraId="73B5A737" w14:textId="4A561A4E" w:rsidR="00636276" w:rsidRDefault="00636276" w:rsidP="00636276">
            <w:r>
              <w:t>part of</w:t>
            </w:r>
          </w:p>
        </w:tc>
        <w:tc>
          <w:tcPr>
            <w:tcW w:w="2268" w:type="dxa"/>
            <w:shd w:val="clear" w:color="auto" w:fill="FFFFFF"/>
          </w:tcPr>
          <w:p w14:paraId="1ADCCC90" w14:textId="1E901D0B" w:rsidR="00636276" w:rsidRDefault="00636276" w:rsidP="00636276">
            <w:hyperlink w:anchor="Deliverable15347" w:history="1">
              <w:r>
                <w:rPr>
                  <w:rStyle w:val="Hyperlink"/>
                </w:rPr>
                <w:t>Product</w:t>
              </w:r>
            </w:hyperlink>
          </w:p>
        </w:tc>
        <w:tc>
          <w:tcPr>
            <w:tcW w:w="5101" w:type="dxa"/>
            <w:shd w:val="clear" w:color="auto" w:fill="FFFFFF"/>
          </w:tcPr>
          <w:p w14:paraId="23A0733A" w14:textId="7AEE83D3" w:rsidR="00636276" w:rsidRDefault="00636276" w:rsidP="00636276">
            <w:r>
              <w:t>Parent element</w:t>
            </w:r>
          </w:p>
        </w:tc>
      </w:tr>
      <w:tr w:rsidR="00636276" w14:paraId="2BDDF5A4" w14:textId="77777777" w:rsidTr="00636276">
        <w:tblPrEx>
          <w:tblCellMar>
            <w:bottom w:w="0" w:type="dxa"/>
          </w:tblCellMar>
        </w:tblPrEx>
        <w:tc>
          <w:tcPr>
            <w:tcW w:w="2268" w:type="dxa"/>
            <w:shd w:val="clear" w:color="auto" w:fill="FFFFFF"/>
          </w:tcPr>
          <w:p w14:paraId="59935CF4" w14:textId="79BB04FE" w:rsidR="00636276" w:rsidRDefault="00636276" w:rsidP="00636276">
            <w:r>
              <w:t>used in</w:t>
            </w:r>
          </w:p>
        </w:tc>
        <w:tc>
          <w:tcPr>
            <w:tcW w:w="2268" w:type="dxa"/>
            <w:shd w:val="clear" w:color="auto" w:fill="FFFFFF"/>
          </w:tcPr>
          <w:p w14:paraId="0561D9C8" w14:textId="05FF6CF3" w:rsidR="00636276" w:rsidRDefault="00636276" w:rsidP="00636276">
            <w:hyperlink w:anchor="Deliverable15347" w:history="1">
              <w:r>
                <w:rPr>
                  <w:rStyle w:val="Hyperlink"/>
                </w:rPr>
                <w:t>Product</w:t>
              </w:r>
            </w:hyperlink>
          </w:p>
        </w:tc>
        <w:tc>
          <w:tcPr>
            <w:tcW w:w="5101" w:type="dxa"/>
            <w:shd w:val="clear" w:color="auto" w:fill="FFFFFF"/>
          </w:tcPr>
          <w:p w14:paraId="15EC78AB" w14:textId="4F38C1D0" w:rsidR="00636276" w:rsidRDefault="00636276" w:rsidP="00636276">
            <w:r>
              <w:t>Context element of the usage</w:t>
            </w:r>
          </w:p>
        </w:tc>
      </w:tr>
      <w:tr w:rsidR="00636276" w14:paraId="2087F36D" w14:textId="77777777" w:rsidTr="00636276">
        <w:tblPrEx>
          <w:tblCellMar>
            <w:bottom w:w="0" w:type="dxa"/>
          </w:tblCellMar>
        </w:tblPrEx>
        <w:tc>
          <w:tcPr>
            <w:tcW w:w="2268" w:type="dxa"/>
            <w:shd w:val="clear" w:color="auto" w:fill="FFFFFF"/>
          </w:tcPr>
          <w:p w14:paraId="440E585E" w14:textId="20E9C6E0" w:rsidR="00636276" w:rsidRDefault="00636276" w:rsidP="00636276">
            <w:r>
              <w:t>specialism of</w:t>
            </w:r>
          </w:p>
        </w:tc>
        <w:tc>
          <w:tcPr>
            <w:tcW w:w="2268" w:type="dxa"/>
            <w:shd w:val="clear" w:color="auto" w:fill="FFFFFF"/>
          </w:tcPr>
          <w:p w14:paraId="7560EEF4" w14:textId="7E5BF6D0" w:rsidR="00636276" w:rsidRDefault="00636276" w:rsidP="00636276">
            <w:hyperlink w:anchor="Deliverable15347" w:history="1">
              <w:r>
                <w:rPr>
                  <w:rStyle w:val="Hyperlink"/>
                </w:rPr>
                <w:t>Product</w:t>
              </w:r>
            </w:hyperlink>
          </w:p>
        </w:tc>
        <w:tc>
          <w:tcPr>
            <w:tcW w:w="5101" w:type="dxa"/>
            <w:shd w:val="clear" w:color="auto" w:fill="FFFFFF"/>
          </w:tcPr>
          <w:p w14:paraId="22BBFA8F" w14:textId="2FB0AD5C" w:rsidR="00636276" w:rsidRDefault="00636276" w:rsidP="00636276">
            <w:r>
              <w:t>More generic item</w:t>
            </w:r>
          </w:p>
        </w:tc>
      </w:tr>
      <w:tr w:rsidR="00636276" w14:paraId="10D19716" w14:textId="77777777" w:rsidTr="00636276">
        <w:tblPrEx>
          <w:tblCellMar>
            <w:bottom w:w="0" w:type="dxa"/>
          </w:tblCellMar>
        </w:tblPrEx>
        <w:tc>
          <w:tcPr>
            <w:tcW w:w="2268" w:type="dxa"/>
            <w:shd w:val="clear" w:color="auto" w:fill="FFFFFF"/>
          </w:tcPr>
          <w:p w14:paraId="37287C0B" w14:textId="54B636EE" w:rsidR="00636276" w:rsidRDefault="00636276" w:rsidP="00636276">
            <w:r>
              <w:t>configured in</w:t>
            </w:r>
          </w:p>
        </w:tc>
        <w:tc>
          <w:tcPr>
            <w:tcW w:w="2268" w:type="dxa"/>
            <w:shd w:val="clear" w:color="auto" w:fill="FFFFFF"/>
          </w:tcPr>
          <w:p w14:paraId="272B858B" w14:textId="5968AA92" w:rsidR="00636276" w:rsidRDefault="00636276" w:rsidP="00636276">
            <w:hyperlink w:anchor="Deliverable14368" w:history="1">
              <w:r>
                <w:rPr>
                  <w:rStyle w:val="Hyperlink"/>
                </w:rPr>
                <w:t>Configuration</w:t>
              </w:r>
            </w:hyperlink>
          </w:p>
        </w:tc>
        <w:tc>
          <w:tcPr>
            <w:tcW w:w="5101" w:type="dxa"/>
            <w:shd w:val="clear" w:color="auto" w:fill="FFFFFF"/>
          </w:tcPr>
          <w:p w14:paraId="4BAEED47" w14:textId="3B3B516C" w:rsidR="00636276" w:rsidRDefault="00636276" w:rsidP="00636276">
            <w:r>
              <w:t>Relation to a configuration</w:t>
            </w:r>
          </w:p>
        </w:tc>
      </w:tr>
      <w:tr w:rsidR="00636276" w14:paraId="600DF17E" w14:textId="77777777" w:rsidTr="00636276">
        <w:tblPrEx>
          <w:tblCellMar>
            <w:bottom w:w="0" w:type="dxa"/>
          </w:tblCellMar>
        </w:tblPrEx>
        <w:tc>
          <w:tcPr>
            <w:tcW w:w="2268" w:type="dxa"/>
            <w:shd w:val="clear" w:color="auto" w:fill="FFFFFF"/>
          </w:tcPr>
          <w:p w14:paraId="0010FE1B" w14:textId="3F921189" w:rsidR="00636276" w:rsidRDefault="00636276" w:rsidP="00636276">
            <w:r>
              <w:t>option in</w:t>
            </w:r>
          </w:p>
        </w:tc>
        <w:tc>
          <w:tcPr>
            <w:tcW w:w="2268" w:type="dxa"/>
            <w:shd w:val="clear" w:color="auto" w:fill="FFFFFF"/>
          </w:tcPr>
          <w:p w14:paraId="26F0FBEC" w14:textId="74C7F367" w:rsidR="00636276" w:rsidRDefault="00636276" w:rsidP="00636276">
            <w:hyperlink w:anchor="Deliverable15753" w:history="1">
              <w:r>
                <w:rPr>
                  <w:rStyle w:val="Hyperlink"/>
                </w:rPr>
                <w:t>Variant</w:t>
              </w:r>
            </w:hyperlink>
          </w:p>
        </w:tc>
        <w:tc>
          <w:tcPr>
            <w:tcW w:w="5101" w:type="dxa"/>
            <w:shd w:val="clear" w:color="auto" w:fill="FFFFFF"/>
          </w:tcPr>
          <w:p w14:paraId="05FD435D" w14:textId="07310A69" w:rsidR="00636276" w:rsidRDefault="00636276" w:rsidP="00636276">
            <w:r>
              <w:t>Relation to a variant</w:t>
            </w:r>
          </w:p>
        </w:tc>
      </w:tr>
      <w:tr w:rsidR="00636276" w14:paraId="488DE126" w14:textId="77777777" w:rsidTr="00636276">
        <w:tblPrEx>
          <w:tblCellMar>
            <w:bottom w:w="0" w:type="dxa"/>
          </w:tblCellMar>
        </w:tblPrEx>
        <w:tc>
          <w:tcPr>
            <w:tcW w:w="2268" w:type="dxa"/>
            <w:shd w:val="clear" w:color="auto" w:fill="FFFFFF"/>
          </w:tcPr>
          <w:p w14:paraId="1F0C8736" w14:textId="379BD19E" w:rsidR="00636276" w:rsidRDefault="00636276" w:rsidP="00636276">
            <w:r>
              <w:t>specified in</w:t>
            </w:r>
          </w:p>
        </w:tc>
        <w:tc>
          <w:tcPr>
            <w:tcW w:w="2268" w:type="dxa"/>
            <w:shd w:val="clear" w:color="auto" w:fill="FFFFFF"/>
          </w:tcPr>
          <w:p w14:paraId="3EABE84D" w14:textId="410FA1DD" w:rsidR="00636276" w:rsidRDefault="00636276" w:rsidP="00636276">
            <w:hyperlink w:anchor="Deliverable14866" w:history="1">
              <w:r>
                <w:rPr>
                  <w:rStyle w:val="Hyperlink"/>
                </w:rPr>
                <w:t>Reference</w:t>
              </w:r>
            </w:hyperlink>
          </w:p>
        </w:tc>
        <w:tc>
          <w:tcPr>
            <w:tcW w:w="5101" w:type="dxa"/>
            <w:shd w:val="clear" w:color="auto" w:fill="FFFFFF"/>
          </w:tcPr>
          <w:p w14:paraId="63FBA8F6" w14:textId="68B75514" w:rsidR="00636276" w:rsidRDefault="00636276" w:rsidP="00636276">
            <w:r>
              <w:t>Relation to a variant</w:t>
            </w:r>
          </w:p>
        </w:tc>
      </w:tr>
      <w:tr w:rsidR="00636276" w14:paraId="035F1E17" w14:textId="77777777" w:rsidTr="00636276">
        <w:tblPrEx>
          <w:tblCellMar>
            <w:bottom w:w="0" w:type="dxa"/>
          </w:tblCellMar>
        </w:tblPrEx>
        <w:tc>
          <w:tcPr>
            <w:tcW w:w="2268" w:type="dxa"/>
            <w:shd w:val="clear" w:color="auto" w:fill="FFFFFF"/>
          </w:tcPr>
          <w:p w14:paraId="721D5761" w14:textId="451362CF" w:rsidR="00636276" w:rsidRDefault="00636276" w:rsidP="00636276">
            <w:r>
              <w:t>created by</w:t>
            </w:r>
          </w:p>
        </w:tc>
        <w:tc>
          <w:tcPr>
            <w:tcW w:w="2268" w:type="dxa"/>
            <w:shd w:val="clear" w:color="auto" w:fill="FFFFFF"/>
          </w:tcPr>
          <w:p w14:paraId="6AAE1441" w14:textId="68CB08FE" w:rsidR="00636276" w:rsidRDefault="00636276" w:rsidP="00636276">
            <w:hyperlink w:anchor="Deliverable13366" w:history="1">
              <w:r>
                <w:rPr>
                  <w:rStyle w:val="Hyperlink"/>
                </w:rPr>
                <w:t>Person</w:t>
              </w:r>
            </w:hyperlink>
          </w:p>
        </w:tc>
        <w:tc>
          <w:tcPr>
            <w:tcW w:w="5101" w:type="dxa"/>
            <w:shd w:val="clear" w:color="auto" w:fill="FFFFFF"/>
          </w:tcPr>
          <w:p w14:paraId="334BF0BC" w14:textId="482B3EFD" w:rsidR="00636276" w:rsidRDefault="00636276" w:rsidP="00636276">
            <w:r>
              <w:t>The person who created this element</w:t>
            </w:r>
          </w:p>
        </w:tc>
      </w:tr>
      <w:tr w:rsidR="00636276" w14:paraId="2FDE7E85" w14:textId="77777777" w:rsidTr="00636276">
        <w:tblPrEx>
          <w:tblCellMar>
            <w:bottom w:w="0" w:type="dxa"/>
          </w:tblCellMar>
        </w:tblPrEx>
        <w:tc>
          <w:tcPr>
            <w:tcW w:w="2268" w:type="dxa"/>
            <w:shd w:val="clear" w:color="auto" w:fill="FFFFFF"/>
          </w:tcPr>
          <w:p w14:paraId="7CF525D2" w14:textId="3456CA70" w:rsidR="00636276" w:rsidRDefault="00636276" w:rsidP="00636276">
            <w:r>
              <w:t>owned by</w:t>
            </w:r>
          </w:p>
        </w:tc>
        <w:tc>
          <w:tcPr>
            <w:tcW w:w="2268" w:type="dxa"/>
            <w:shd w:val="clear" w:color="auto" w:fill="FFFFFF"/>
          </w:tcPr>
          <w:p w14:paraId="63B8EC56" w14:textId="5D479E9D" w:rsidR="00636276" w:rsidRDefault="00636276" w:rsidP="00636276">
            <w:hyperlink w:anchor="Deliverable19532" w:history="1">
              <w:r>
                <w:rPr>
                  <w:rStyle w:val="Hyperlink"/>
                </w:rPr>
                <w:t>Actor</w:t>
              </w:r>
            </w:hyperlink>
          </w:p>
        </w:tc>
        <w:tc>
          <w:tcPr>
            <w:tcW w:w="5101" w:type="dxa"/>
            <w:shd w:val="clear" w:color="auto" w:fill="FFFFFF"/>
          </w:tcPr>
          <w:p w14:paraId="484F939B" w14:textId="0DEA2A47" w:rsidR="00636276" w:rsidRDefault="00636276" w:rsidP="00636276">
            <w:r>
              <w:t>Actor owning this element</w:t>
            </w:r>
          </w:p>
        </w:tc>
      </w:tr>
    </w:tbl>
    <w:p w14:paraId="6A366F50" w14:textId="5BE988D3"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2798EEE3" w14:textId="77777777" w:rsidTr="00636276">
        <w:tblPrEx>
          <w:tblCellMar>
            <w:bottom w:w="0" w:type="dxa"/>
          </w:tblCellMar>
        </w:tblPrEx>
        <w:tc>
          <w:tcPr>
            <w:tcW w:w="2268" w:type="dxa"/>
            <w:shd w:val="clear" w:color="auto" w:fill="FFFFFF"/>
          </w:tcPr>
          <w:p w14:paraId="5E9C5644" w14:textId="77777777" w:rsidR="00636276" w:rsidRDefault="00636276" w:rsidP="00636276"/>
        </w:tc>
        <w:tc>
          <w:tcPr>
            <w:tcW w:w="2268" w:type="dxa"/>
            <w:shd w:val="clear" w:color="auto" w:fill="FFFFFF"/>
          </w:tcPr>
          <w:p w14:paraId="2EA6640B" w14:textId="77777777" w:rsidR="00636276" w:rsidRDefault="00636276" w:rsidP="00636276"/>
        </w:tc>
        <w:tc>
          <w:tcPr>
            <w:tcW w:w="5101" w:type="dxa"/>
            <w:shd w:val="clear" w:color="auto" w:fill="FFFFFF"/>
          </w:tcPr>
          <w:p w14:paraId="4058BEB5" w14:textId="37F3634C" w:rsidR="00636276" w:rsidRDefault="00636276" w:rsidP="00636276">
            <w:r>
              <w:t>Parent element</w:t>
            </w:r>
          </w:p>
        </w:tc>
      </w:tr>
      <w:tr w:rsidR="00636276" w14:paraId="721D4201" w14:textId="77777777" w:rsidTr="00636276">
        <w:tblPrEx>
          <w:tblCellMar>
            <w:bottom w:w="0" w:type="dxa"/>
          </w:tblCellMar>
        </w:tblPrEx>
        <w:tc>
          <w:tcPr>
            <w:tcW w:w="2268" w:type="dxa"/>
            <w:shd w:val="clear" w:color="auto" w:fill="FFFFFF"/>
          </w:tcPr>
          <w:p w14:paraId="078A8DAA" w14:textId="77777777" w:rsidR="00636276" w:rsidRDefault="00636276" w:rsidP="00636276"/>
        </w:tc>
        <w:tc>
          <w:tcPr>
            <w:tcW w:w="2268" w:type="dxa"/>
            <w:shd w:val="clear" w:color="auto" w:fill="FFFFFF"/>
          </w:tcPr>
          <w:p w14:paraId="6969754B" w14:textId="77777777" w:rsidR="00636276" w:rsidRDefault="00636276" w:rsidP="00636276"/>
        </w:tc>
        <w:tc>
          <w:tcPr>
            <w:tcW w:w="5101" w:type="dxa"/>
            <w:shd w:val="clear" w:color="auto" w:fill="FFFFFF"/>
          </w:tcPr>
          <w:p w14:paraId="0DC5A37A" w14:textId="4174A2DC" w:rsidR="00636276" w:rsidRDefault="00636276" w:rsidP="00636276">
            <w:r>
              <w:t>Context element of the usage</w:t>
            </w:r>
          </w:p>
        </w:tc>
      </w:tr>
      <w:tr w:rsidR="00636276" w14:paraId="163A13A9" w14:textId="77777777" w:rsidTr="00636276">
        <w:tblPrEx>
          <w:tblCellMar>
            <w:bottom w:w="0" w:type="dxa"/>
          </w:tblCellMar>
        </w:tblPrEx>
        <w:tc>
          <w:tcPr>
            <w:tcW w:w="2268" w:type="dxa"/>
            <w:shd w:val="clear" w:color="auto" w:fill="FFFFFF"/>
          </w:tcPr>
          <w:p w14:paraId="40CB7672" w14:textId="77777777" w:rsidR="00636276" w:rsidRDefault="00636276" w:rsidP="00636276"/>
        </w:tc>
        <w:tc>
          <w:tcPr>
            <w:tcW w:w="2268" w:type="dxa"/>
            <w:shd w:val="clear" w:color="auto" w:fill="FFFFFF"/>
          </w:tcPr>
          <w:p w14:paraId="588BCC0E" w14:textId="77777777" w:rsidR="00636276" w:rsidRDefault="00636276" w:rsidP="00636276"/>
        </w:tc>
        <w:tc>
          <w:tcPr>
            <w:tcW w:w="5101" w:type="dxa"/>
            <w:shd w:val="clear" w:color="auto" w:fill="FFFFFF"/>
          </w:tcPr>
          <w:p w14:paraId="06200A5C" w14:textId="40F14930" w:rsidR="00636276" w:rsidRDefault="00636276" w:rsidP="00636276">
            <w:r>
              <w:t>More generic item</w:t>
            </w:r>
          </w:p>
        </w:tc>
      </w:tr>
    </w:tbl>
    <w:p w14:paraId="7FE32F80" w14:textId="286A15C0" w:rsidR="00636276" w:rsidRDefault="00636276" w:rsidP="00636276">
      <w:pPr>
        <w:pStyle w:val="berschrift4"/>
        <w:numPr>
          <w:ilvl w:val="3"/>
          <w:numId w:val="51"/>
        </w:numPr>
      </w:pPr>
      <w:bookmarkStart w:id="120" w:name="Deliverable15509"/>
      <w:r>
        <w:t>Operation Incident</w:t>
      </w:r>
      <w:bookmarkEnd w:id="120"/>
    </w:p>
    <w:p w14:paraId="2CE74CCD" w14:textId="407A1EF4" w:rsidR="00636276" w:rsidRDefault="00636276" w:rsidP="00636276">
      <w:r>
        <w:t>Represents an incident during product operation, i. e. failure, maintenance, etc.</w:t>
      </w:r>
    </w:p>
    <w:p w14:paraId="02C7D93C" w14:textId="77777777" w:rsidR="00636276" w:rsidRDefault="00636276" w:rsidP="00636276">
      <w:pPr>
        <w:keepNext/>
      </w:pPr>
      <w:r>
        <w:rPr>
          <w:noProof/>
        </w:rPr>
        <w:lastRenderedPageBreak/>
        <w:drawing>
          <wp:inline distT="0" distB="0" distL="0" distR="0" wp14:anchorId="36897051" wp14:editId="2C4EC540">
            <wp:extent cx="6119495" cy="2389505"/>
            <wp:effectExtent l="0" t="0" r="0" b="0"/>
            <wp:docPr id="585564298"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64298" name=""/>
                    <pic:cNvPicPr/>
                  </pic:nvPicPr>
                  <pic:blipFill>
                    <a:blip r:embed="rId158">
                      <a:extLst>
                        <a:ext uri="{28A0092B-C50C-407E-A947-70E740481C1C}">
                          <a14:useLocalDpi xmlns:a14="http://schemas.microsoft.com/office/drawing/2010/main" val="0"/>
                        </a:ext>
                      </a:extLst>
                    </a:blip>
                    <a:stretch>
                      <a:fillRect/>
                    </a:stretch>
                  </pic:blipFill>
                  <pic:spPr>
                    <a:xfrm>
                      <a:off x="0" y="0"/>
                      <a:ext cx="6119495" cy="2389505"/>
                    </a:xfrm>
                    <a:prstGeom prst="rect">
                      <a:avLst/>
                    </a:prstGeom>
                  </pic:spPr>
                </pic:pic>
              </a:graphicData>
            </a:graphic>
          </wp:inline>
        </w:drawing>
      </w:r>
    </w:p>
    <w:p w14:paraId="62022A8F" w14:textId="7E5549FA" w:rsidR="00636276" w:rsidRDefault="00636276" w:rsidP="00636276">
      <w:pPr>
        <w:pStyle w:val="Beschriftung"/>
      </w:pPr>
      <w:r>
        <w:t xml:space="preserve">Figure </w:t>
      </w:r>
      <w:fldSimple w:instr=" SEQ Figure \* ARABIC ">
        <w:r>
          <w:rPr>
            <w:noProof/>
          </w:rPr>
          <w:t>157</w:t>
        </w:r>
      </w:fldSimple>
      <w:r>
        <w:t xml:space="preserve"> Class Context Diagram 'Operation Incident'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EDB3409" w14:textId="77777777" w:rsidTr="00636276">
        <w:tblPrEx>
          <w:tblCellMar>
            <w:bottom w:w="0" w:type="dxa"/>
          </w:tblCellMar>
        </w:tblPrEx>
        <w:tc>
          <w:tcPr>
            <w:tcW w:w="2268" w:type="dxa"/>
            <w:shd w:val="clear" w:color="auto" w:fill="FFFFFF"/>
          </w:tcPr>
          <w:p w14:paraId="2B03C1B2" w14:textId="489DFDDE" w:rsidR="00636276" w:rsidRDefault="00636276" w:rsidP="00636276">
            <w:r w:rsidRPr="00636276">
              <w:rPr>
                <w:rStyle w:val="Fett"/>
              </w:rPr>
              <w:t>Delivered by</w:t>
            </w:r>
          </w:p>
        </w:tc>
        <w:tc>
          <w:tcPr>
            <w:tcW w:w="7369" w:type="dxa"/>
            <w:shd w:val="clear" w:color="auto" w:fill="FFFFFF"/>
          </w:tcPr>
          <w:p w14:paraId="4A2A9677" w14:textId="41156B0B" w:rsidR="00636276" w:rsidRDefault="00636276" w:rsidP="00636276">
            <w:hyperlink w:anchor="Activity2663" w:history="1">
              <w:r>
                <w:rPr>
                  <w:rStyle w:val="Hyperlink"/>
                </w:rPr>
                <w:t>Product Usage</w:t>
              </w:r>
            </w:hyperlink>
          </w:p>
        </w:tc>
      </w:tr>
    </w:tbl>
    <w:p w14:paraId="268791EF" w14:textId="38BF3C94"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47AB46C8" w14:textId="77777777" w:rsidTr="00636276">
        <w:tblPrEx>
          <w:tblCellMar>
            <w:bottom w:w="0" w:type="dxa"/>
          </w:tblCellMar>
        </w:tblPrEx>
        <w:tc>
          <w:tcPr>
            <w:tcW w:w="2268" w:type="dxa"/>
            <w:shd w:val="clear" w:color="auto" w:fill="FFFFFF"/>
          </w:tcPr>
          <w:p w14:paraId="34DA993F" w14:textId="77F33EA3" w:rsidR="00636276" w:rsidRDefault="00636276" w:rsidP="00636276">
            <w:r>
              <w:t>Identifier</w:t>
            </w:r>
          </w:p>
        </w:tc>
        <w:tc>
          <w:tcPr>
            <w:tcW w:w="2268" w:type="dxa"/>
            <w:shd w:val="clear" w:color="auto" w:fill="FFFFFF"/>
          </w:tcPr>
          <w:p w14:paraId="4135D589" w14:textId="4BA93D8B" w:rsidR="00636276" w:rsidRDefault="00636276" w:rsidP="00636276">
            <w:hyperlink w:anchor="Deliverable16441" w:history="1">
              <w:r>
                <w:rPr>
                  <w:rStyle w:val="Hyperlink"/>
                </w:rPr>
                <w:t>xs:string</w:t>
              </w:r>
            </w:hyperlink>
          </w:p>
        </w:tc>
        <w:tc>
          <w:tcPr>
            <w:tcW w:w="5101" w:type="dxa"/>
            <w:shd w:val="clear" w:color="auto" w:fill="FFFFFF"/>
          </w:tcPr>
          <w:p w14:paraId="494DC5D5" w14:textId="369524C3" w:rsidR="00636276" w:rsidRDefault="00636276" w:rsidP="00636276">
            <w:r>
              <w:t>Unambiguous identifier of the element</w:t>
            </w:r>
          </w:p>
        </w:tc>
      </w:tr>
      <w:tr w:rsidR="00636276" w14:paraId="63FC771D" w14:textId="77777777" w:rsidTr="00636276">
        <w:tblPrEx>
          <w:tblCellMar>
            <w:bottom w:w="0" w:type="dxa"/>
          </w:tblCellMar>
        </w:tblPrEx>
        <w:tc>
          <w:tcPr>
            <w:tcW w:w="2268" w:type="dxa"/>
            <w:shd w:val="clear" w:color="auto" w:fill="FFFFFF"/>
          </w:tcPr>
          <w:p w14:paraId="0373E758" w14:textId="2920350A" w:rsidR="00636276" w:rsidRDefault="00636276" w:rsidP="00636276">
            <w:r>
              <w:t>Number</w:t>
            </w:r>
          </w:p>
        </w:tc>
        <w:tc>
          <w:tcPr>
            <w:tcW w:w="2268" w:type="dxa"/>
            <w:shd w:val="clear" w:color="auto" w:fill="FFFFFF"/>
          </w:tcPr>
          <w:p w14:paraId="107ECC93" w14:textId="3D088E88" w:rsidR="00636276" w:rsidRDefault="00636276" w:rsidP="00636276">
            <w:hyperlink w:anchor="Deliverable16441" w:history="1">
              <w:r>
                <w:rPr>
                  <w:rStyle w:val="Hyperlink"/>
                </w:rPr>
                <w:t>xs:string</w:t>
              </w:r>
            </w:hyperlink>
          </w:p>
        </w:tc>
        <w:tc>
          <w:tcPr>
            <w:tcW w:w="5101" w:type="dxa"/>
            <w:shd w:val="clear" w:color="auto" w:fill="FFFFFF"/>
          </w:tcPr>
          <w:p w14:paraId="6B7AE051" w14:textId="16B3C165" w:rsidR="00636276" w:rsidRDefault="00636276" w:rsidP="00636276">
            <w:r>
              <w:t>Legible number or name of the element, i. e. part number</w:t>
            </w:r>
          </w:p>
        </w:tc>
      </w:tr>
      <w:tr w:rsidR="00636276" w14:paraId="4D85437E" w14:textId="77777777" w:rsidTr="00636276">
        <w:tblPrEx>
          <w:tblCellMar>
            <w:bottom w:w="0" w:type="dxa"/>
          </w:tblCellMar>
        </w:tblPrEx>
        <w:tc>
          <w:tcPr>
            <w:tcW w:w="2268" w:type="dxa"/>
            <w:shd w:val="clear" w:color="auto" w:fill="FFFFFF"/>
          </w:tcPr>
          <w:p w14:paraId="23230342" w14:textId="5006864D" w:rsidR="00636276" w:rsidRDefault="00636276" w:rsidP="00636276">
            <w:r>
              <w:t>Title</w:t>
            </w:r>
          </w:p>
        </w:tc>
        <w:tc>
          <w:tcPr>
            <w:tcW w:w="2268" w:type="dxa"/>
            <w:shd w:val="clear" w:color="auto" w:fill="FFFFFF"/>
          </w:tcPr>
          <w:p w14:paraId="1140C097" w14:textId="3FBCEF23" w:rsidR="00636276" w:rsidRDefault="00636276" w:rsidP="00636276">
            <w:hyperlink w:anchor="Deliverable16441" w:history="1">
              <w:r>
                <w:rPr>
                  <w:rStyle w:val="Hyperlink"/>
                </w:rPr>
                <w:t>xs:string</w:t>
              </w:r>
            </w:hyperlink>
          </w:p>
        </w:tc>
        <w:tc>
          <w:tcPr>
            <w:tcW w:w="5101" w:type="dxa"/>
            <w:shd w:val="clear" w:color="auto" w:fill="FFFFFF"/>
          </w:tcPr>
          <w:p w14:paraId="7C290A83" w14:textId="2C5D2CEC" w:rsidR="00636276" w:rsidRDefault="00636276" w:rsidP="00636276">
            <w:r>
              <w:t>Title of the element</w:t>
            </w:r>
          </w:p>
        </w:tc>
      </w:tr>
      <w:tr w:rsidR="00636276" w14:paraId="7A57C4BE" w14:textId="77777777" w:rsidTr="00636276">
        <w:tblPrEx>
          <w:tblCellMar>
            <w:bottom w:w="0" w:type="dxa"/>
          </w:tblCellMar>
        </w:tblPrEx>
        <w:tc>
          <w:tcPr>
            <w:tcW w:w="2268" w:type="dxa"/>
            <w:shd w:val="clear" w:color="auto" w:fill="FFFFFF"/>
          </w:tcPr>
          <w:p w14:paraId="5D03A594" w14:textId="7787C41E" w:rsidR="00636276" w:rsidRDefault="00636276" w:rsidP="00636276">
            <w:r>
              <w:t>Description</w:t>
            </w:r>
          </w:p>
        </w:tc>
        <w:tc>
          <w:tcPr>
            <w:tcW w:w="2268" w:type="dxa"/>
            <w:shd w:val="clear" w:color="auto" w:fill="FFFFFF"/>
          </w:tcPr>
          <w:p w14:paraId="6FF41753" w14:textId="7F66C3FB" w:rsidR="00636276" w:rsidRDefault="00636276" w:rsidP="00636276">
            <w:hyperlink w:anchor="Deliverable16441" w:history="1">
              <w:r>
                <w:rPr>
                  <w:rStyle w:val="Hyperlink"/>
                </w:rPr>
                <w:t>xs:string</w:t>
              </w:r>
            </w:hyperlink>
          </w:p>
        </w:tc>
        <w:tc>
          <w:tcPr>
            <w:tcW w:w="5101" w:type="dxa"/>
            <w:shd w:val="clear" w:color="auto" w:fill="FFFFFF"/>
          </w:tcPr>
          <w:p w14:paraId="022FAEF6" w14:textId="7893252D" w:rsidR="00636276" w:rsidRDefault="00636276" w:rsidP="00636276">
            <w:r>
              <w:t>Description of the element</w:t>
            </w:r>
          </w:p>
        </w:tc>
      </w:tr>
      <w:tr w:rsidR="00636276" w14:paraId="7BD80FB8" w14:textId="77777777" w:rsidTr="00636276">
        <w:tblPrEx>
          <w:tblCellMar>
            <w:bottom w:w="0" w:type="dxa"/>
          </w:tblCellMar>
        </w:tblPrEx>
        <w:tc>
          <w:tcPr>
            <w:tcW w:w="2268" w:type="dxa"/>
            <w:shd w:val="clear" w:color="auto" w:fill="FFFFFF"/>
          </w:tcPr>
          <w:p w14:paraId="26F425F8" w14:textId="076EA07E" w:rsidR="00636276" w:rsidRDefault="00636276" w:rsidP="00636276">
            <w:r>
              <w:t>Type</w:t>
            </w:r>
          </w:p>
        </w:tc>
        <w:tc>
          <w:tcPr>
            <w:tcW w:w="2268" w:type="dxa"/>
            <w:shd w:val="clear" w:color="auto" w:fill="FFFFFF"/>
          </w:tcPr>
          <w:p w14:paraId="7F614FD7" w14:textId="3914E833" w:rsidR="00636276" w:rsidRDefault="00636276" w:rsidP="00636276">
            <w:hyperlink w:anchor="Deliverable16441" w:history="1">
              <w:r>
                <w:rPr>
                  <w:rStyle w:val="Hyperlink"/>
                </w:rPr>
                <w:t>xs:string</w:t>
              </w:r>
            </w:hyperlink>
          </w:p>
        </w:tc>
        <w:tc>
          <w:tcPr>
            <w:tcW w:w="5101" w:type="dxa"/>
            <w:shd w:val="clear" w:color="auto" w:fill="FFFFFF"/>
          </w:tcPr>
          <w:p w14:paraId="5340E683" w14:textId="0DACF534" w:rsidR="00636276" w:rsidRDefault="00636276" w:rsidP="00636276">
            <w:r>
              <w:t>Type of an element</w:t>
            </w:r>
          </w:p>
        </w:tc>
      </w:tr>
      <w:tr w:rsidR="00636276" w14:paraId="2D1FEF49" w14:textId="77777777" w:rsidTr="00636276">
        <w:tblPrEx>
          <w:tblCellMar>
            <w:bottom w:w="0" w:type="dxa"/>
          </w:tblCellMar>
        </w:tblPrEx>
        <w:tc>
          <w:tcPr>
            <w:tcW w:w="2268" w:type="dxa"/>
            <w:shd w:val="clear" w:color="auto" w:fill="FFFFFF"/>
          </w:tcPr>
          <w:p w14:paraId="38AC8672" w14:textId="2F45C706" w:rsidR="00636276" w:rsidRDefault="00636276" w:rsidP="00636276">
            <w:r>
              <w:t>DateTime</w:t>
            </w:r>
          </w:p>
        </w:tc>
        <w:tc>
          <w:tcPr>
            <w:tcW w:w="2268" w:type="dxa"/>
            <w:shd w:val="clear" w:color="auto" w:fill="FFFFFF"/>
          </w:tcPr>
          <w:p w14:paraId="4DAE9F0D" w14:textId="6357BCEA" w:rsidR="00636276" w:rsidRDefault="00636276" w:rsidP="00636276">
            <w:hyperlink w:anchor="Deliverable16500" w:history="1">
              <w:r>
                <w:rPr>
                  <w:rStyle w:val="Hyperlink"/>
                </w:rPr>
                <w:t>xs:dateTime</w:t>
              </w:r>
            </w:hyperlink>
          </w:p>
        </w:tc>
        <w:tc>
          <w:tcPr>
            <w:tcW w:w="5101" w:type="dxa"/>
            <w:shd w:val="clear" w:color="auto" w:fill="FFFFFF"/>
          </w:tcPr>
          <w:p w14:paraId="3F18952F" w14:textId="2CA88733" w:rsidR="00636276" w:rsidRDefault="00636276" w:rsidP="00636276">
            <w:r>
              <w:t>Date and time of the element</w:t>
            </w:r>
          </w:p>
        </w:tc>
      </w:tr>
      <w:tr w:rsidR="00636276" w14:paraId="5DFB8D05" w14:textId="77777777" w:rsidTr="00636276">
        <w:tblPrEx>
          <w:tblCellMar>
            <w:bottom w:w="0" w:type="dxa"/>
          </w:tblCellMar>
        </w:tblPrEx>
        <w:tc>
          <w:tcPr>
            <w:tcW w:w="2268" w:type="dxa"/>
            <w:shd w:val="clear" w:color="auto" w:fill="FFFFFF"/>
          </w:tcPr>
          <w:p w14:paraId="203F6357" w14:textId="751D7F6A" w:rsidR="00636276" w:rsidRDefault="00636276" w:rsidP="00636276">
            <w:r>
              <w:t>URL</w:t>
            </w:r>
          </w:p>
        </w:tc>
        <w:tc>
          <w:tcPr>
            <w:tcW w:w="2268" w:type="dxa"/>
            <w:shd w:val="clear" w:color="auto" w:fill="FFFFFF"/>
          </w:tcPr>
          <w:p w14:paraId="3AD2D487" w14:textId="4211E62C" w:rsidR="00636276" w:rsidRDefault="00636276" w:rsidP="00636276">
            <w:hyperlink w:anchor="Deliverable20674" w:history="1">
              <w:r>
                <w:rPr>
                  <w:rStyle w:val="Hyperlink"/>
                </w:rPr>
                <w:t>xs:anyURI</w:t>
              </w:r>
            </w:hyperlink>
          </w:p>
        </w:tc>
        <w:tc>
          <w:tcPr>
            <w:tcW w:w="5101" w:type="dxa"/>
            <w:shd w:val="clear" w:color="auto" w:fill="FFFFFF"/>
          </w:tcPr>
          <w:p w14:paraId="4530034D" w14:textId="6425623A" w:rsidR="00636276" w:rsidRDefault="00636276" w:rsidP="00636276">
            <w:r>
              <w:t>Unique resource locator of an element</w:t>
            </w:r>
          </w:p>
        </w:tc>
      </w:tr>
    </w:tbl>
    <w:p w14:paraId="5D034813" w14:textId="1C487D7B"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9961E14" w14:textId="77777777" w:rsidTr="00636276">
        <w:tblPrEx>
          <w:tblCellMar>
            <w:bottom w:w="0" w:type="dxa"/>
          </w:tblCellMar>
        </w:tblPrEx>
        <w:tc>
          <w:tcPr>
            <w:tcW w:w="2268" w:type="dxa"/>
            <w:shd w:val="clear" w:color="auto" w:fill="FFFFFF"/>
          </w:tcPr>
          <w:p w14:paraId="3787C9E8" w14:textId="32EA6120" w:rsidR="00636276" w:rsidRDefault="00636276" w:rsidP="00636276">
            <w:r>
              <w:t>configured in</w:t>
            </w:r>
          </w:p>
        </w:tc>
        <w:tc>
          <w:tcPr>
            <w:tcW w:w="2268" w:type="dxa"/>
            <w:shd w:val="clear" w:color="auto" w:fill="FFFFFF"/>
          </w:tcPr>
          <w:p w14:paraId="6F599A5A" w14:textId="36FC7C92" w:rsidR="00636276" w:rsidRDefault="00636276" w:rsidP="00636276">
            <w:hyperlink w:anchor="Deliverable14368" w:history="1">
              <w:r>
                <w:rPr>
                  <w:rStyle w:val="Hyperlink"/>
                </w:rPr>
                <w:t>Configuration</w:t>
              </w:r>
            </w:hyperlink>
          </w:p>
        </w:tc>
        <w:tc>
          <w:tcPr>
            <w:tcW w:w="5101" w:type="dxa"/>
            <w:shd w:val="clear" w:color="auto" w:fill="FFFFFF"/>
          </w:tcPr>
          <w:p w14:paraId="5B835D10" w14:textId="28D86272" w:rsidR="00636276" w:rsidRDefault="00636276" w:rsidP="00636276">
            <w:r>
              <w:t>Relation to a configuration</w:t>
            </w:r>
          </w:p>
        </w:tc>
      </w:tr>
      <w:tr w:rsidR="00636276" w14:paraId="3DE2884C" w14:textId="77777777" w:rsidTr="00636276">
        <w:tblPrEx>
          <w:tblCellMar>
            <w:bottom w:w="0" w:type="dxa"/>
          </w:tblCellMar>
        </w:tblPrEx>
        <w:tc>
          <w:tcPr>
            <w:tcW w:w="2268" w:type="dxa"/>
            <w:shd w:val="clear" w:color="auto" w:fill="FFFFFF"/>
          </w:tcPr>
          <w:p w14:paraId="0A9E8948" w14:textId="68BFE333" w:rsidR="00636276" w:rsidRDefault="00636276" w:rsidP="00636276">
            <w:r>
              <w:t>option in</w:t>
            </w:r>
          </w:p>
        </w:tc>
        <w:tc>
          <w:tcPr>
            <w:tcW w:w="2268" w:type="dxa"/>
            <w:shd w:val="clear" w:color="auto" w:fill="FFFFFF"/>
          </w:tcPr>
          <w:p w14:paraId="7F0555A9" w14:textId="2B24CACC" w:rsidR="00636276" w:rsidRDefault="00636276" w:rsidP="00636276">
            <w:hyperlink w:anchor="Deliverable15753" w:history="1">
              <w:r>
                <w:rPr>
                  <w:rStyle w:val="Hyperlink"/>
                </w:rPr>
                <w:t>Variant</w:t>
              </w:r>
            </w:hyperlink>
          </w:p>
        </w:tc>
        <w:tc>
          <w:tcPr>
            <w:tcW w:w="5101" w:type="dxa"/>
            <w:shd w:val="clear" w:color="auto" w:fill="FFFFFF"/>
          </w:tcPr>
          <w:p w14:paraId="0AB431AE" w14:textId="4DA181ED" w:rsidR="00636276" w:rsidRDefault="00636276" w:rsidP="00636276">
            <w:r>
              <w:t>Relation to a variant</w:t>
            </w:r>
          </w:p>
        </w:tc>
      </w:tr>
      <w:tr w:rsidR="00636276" w14:paraId="190C1409" w14:textId="77777777" w:rsidTr="00636276">
        <w:tblPrEx>
          <w:tblCellMar>
            <w:bottom w:w="0" w:type="dxa"/>
          </w:tblCellMar>
        </w:tblPrEx>
        <w:tc>
          <w:tcPr>
            <w:tcW w:w="2268" w:type="dxa"/>
            <w:shd w:val="clear" w:color="auto" w:fill="FFFFFF"/>
          </w:tcPr>
          <w:p w14:paraId="2D0CDFE0" w14:textId="64478EB5" w:rsidR="00636276" w:rsidRDefault="00636276" w:rsidP="00636276">
            <w:r>
              <w:t>created by</w:t>
            </w:r>
          </w:p>
        </w:tc>
        <w:tc>
          <w:tcPr>
            <w:tcW w:w="2268" w:type="dxa"/>
            <w:shd w:val="clear" w:color="auto" w:fill="FFFFFF"/>
          </w:tcPr>
          <w:p w14:paraId="61F55A5B" w14:textId="1FC89716" w:rsidR="00636276" w:rsidRDefault="00636276" w:rsidP="00636276">
            <w:hyperlink w:anchor="Deliverable13366" w:history="1">
              <w:r>
                <w:rPr>
                  <w:rStyle w:val="Hyperlink"/>
                </w:rPr>
                <w:t>Person</w:t>
              </w:r>
            </w:hyperlink>
          </w:p>
        </w:tc>
        <w:tc>
          <w:tcPr>
            <w:tcW w:w="5101" w:type="dxa"/>
            <w:shd w:val="clear" w:color="auto" w:fill="FFFFFF"/>
          </w:tcPr>
          <w:p w14:paraId="1C9847ED" w14:textId="0C375438" w:rsidR="00636276" w:rsidRDefault="00636276" w:rsidP="00636276">
            <w:r>
              <w:t>The person who created this element</w:t>
            </w:r>
          </w:p>
        </w:tc>
      </w:tr>
      <w:tr w:rsidR="00636276" w14:paraId="5A218039" w14:textId="77777777" w:rsidTr="00636276">
        <w:tblPrEx>
          <w:tblCellMar>
            <w:bottom w:w="0" w:type="dxa"/>
          </w:tblCellMar>
        </w:tblPrEx>
        <w:tc>
          <w:tcPr>
            <w:tcW w:w="2268" w:type="dxa"/>
            <w:shd w:val="clear" w:color="auto" w:fill="FFFFFF"/>
          </w:tcPr>
          <w:p w14:paraId="45113A55" w14:textId="7572A642" w:rsidR="00636276" w:rsidRDefault="00636276" w:rsidP="00636276">
            <w:r>
              <w:t>owned by</w:t>
            </w:r>
          </w:p>
        </w:tc>
        <w:tc>
          <w:tcPr>
            <w:tcW w:w="2268" w:type="dxa"/>
            <w:shd w:val="clear" w:color="auto" w:fill="FFFFFF"/>
          </w:tcPr>
          <w:p w14:paraId="40F7B1B6" w14:textId="2D61E16A" w:rsidR="00636276" w:rsidRDefault="00636276" w:rsidP="00636276">
            <w:hyperlink w:anchor="Deliverable19532" w:history="1">
              <w:r>
                <w:rPr>
                  <w:rStyle w:val="Hyperlink"/>
                </w:rPr>
                <w:t>Actor</w:t>
              </w:r>
            </w:hyperlink>
          </w:p>
        </w:tc>
        <w:tc>
          <w:tcPr>
            <w:tcW w:w="5101" w:type="dxa"/>
            <w:shd w:val="clear" w:color="auto" w:fill="FFFFFF"/>
          </w:tcPr>
          <w:p w14:paraId="79695CFE" w14:textId="14A43B70" w:rsidR="00636276" w:rsidRDefault="00636276" w:rsidP="00636276">
            <w:r>
              <w:t>Actor owning this element</w:t>
            </w:r>
          </w:p>
        </w:tc>
      </w:tr>
    </w:tbl>
    <w:p w14:paraId="77BA3E71" w14:textId="595EB4D5" w:rsidR="00636276" w:rsidRDefault="00636276" w:rsidP="00636276">
      <w:pPr>
        <w:pStyle w:val="berschrift3"/>
      </w:pPr>
      <w:bookmarkStart w:id="121" w:name="Deliverable14365"/>
      <w:bookmarkStart w:id="122" w:name="_Toc215185721"/>
      <w:r>
        <w:t>Context Elements</w:t>
      </w:r>
      <w:bookmarkEnd w:id="121"/>
      <w:bookmarkEnd w:id="122"/>
    </w:p>
    <w:p w14:paraId="29BF5F09" w14:textId="2DAD960A" w:rsidR="00636276" w:rsidRDefault="00636276" w:rsidP="00636276">
      <w:r>
        <w:t>Includes entities that provide context in which related elements are valid, i. e. Revision or Configuration.</w:t>
      </w:r>
    </w:p>
    <w:p w14:paraId="38C35340" w14:textId="77777777" w:rsidR="00636276" w:rsidRDefault="00636276" w:rsidP="00636276">
      <w:pPr>
        <w:keepNext/>
      </w:pPr>
      <w:r>
        <w:rPr>
          <w:noProof/>
        </w:rPr>
        <w:drawing>
          <wp:inline distT="0" distB="0" distL="0" distR="0" wp14:anchorId="4C83E95D" wp14:editId="43A3FE43">
            <wp:extent cx="857370" cy="857370"/>
            <wp:effectExtent l="0" t="0" r="0" b="0"/>
            <wp:docPr id="492887405"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740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22F40E35" w14:textId="03E261CA" w:rsidR="00636276" w:rsidRDefault="00636276" w:rsidP="00636276">
      <w:pPr>
        <w:pStyle w:val="Beschriftung"/>
      </w:pPr>
      <w:r>
        <w:t xml:space="preserve">Figure </w:t>
      </w:r>
      <w:fldSimple w:instr=" SEQ Figure \* ARABIC ">
        <w:r>
          <w:rPr>
            <w:noProof/>
          </w:rPr>
          <w:t>158</w:t>
        </w:r>
      </w:fldSimple>
      <w:r>
        <w:t xml:space="preserve"> Icon</w:t>
      </w:r>
    </w:p>
    <w:p w14:paraId="0AFB2EF2" w14:textId="77777777" w:rsidR="00636276" w:rsidRDefault="00636276" w:rsidP="00636276">
      <w:pPr>
        <w:keepNext/>
      </w:pPr>
      <w:r>
        <w:rPr>
          <w:noProof/>
        </w:rPr>
        <w:lastRenderedPageBreak/>
        <w:drawing>
          <wp:inline distT="0" distB="0" distL="0" distR="0" wp14:anchorId="26C20E7B" wp14:editId="44C327AD">
            <wp:extent cx="6119495" cy="692150"/>
            <wp:effectExtent l="0" t="0" r="0" b="0"/>
            <wp:docPr id="1046088771"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8771" name=""/>
                    <pic:cNvPicPr/>
                  </pic:nvPicPr>
                  <pic:blipFill>
                    <a:blip r:embed="rId159">
                      <a:extLst>
                        <a:ext uri="{28A0092B-C50C-407E-A947-70E740481C1C}">
                          <a14:useLocalDpi xmlns:a14="http://schemas.microsoft.com/office/drawing/2010/main" val="0"/>
                        </a:ext>
                      </a:extLst>
                    </a:blip>
                    <a:stretch>
                      <a:fillRect/>
                    </a:stretch>
                  </pic:blipFill>
                  <pic:spPr>
                    <a:xfrm>
                      <a:off x="0" y="0"/>
                      <a:ext cx="6119495" cy="692150"/>
                    </a:xfrm>
                    <a:prstGeom prst="rect">
                      <a:avLst/>
                    </a:prstGeom>
                  </pic:spPr>
                </pic:pic>
              </a:graphicData>
            </a:graphic>
          </wp:inline>
        </w:drawing>
      </w:r>
    </w:p>
    <w:p w14:paraId="58817B75" w14:textId="7B657506" w:rsidR="00636276" w:rsidRDefault="00636276" w:rsidP="00636276">
      <w:pPr>
        <w:pStyle w:val="Beschriftung"/>
      </w:pPr>
      <w:r>
        <w:t xml:space="preserve">Figure </w:t>
      </w:r>
      <w:fldSimple w:instr=" SEQ Figure \* ARABIC ">
        <w:r>
          <w:rPr>
            <w:noProof/>
          </w:rPr>
          <w:t>159</w:t>
        </w:r>
      </w:fldSimple>
      <w:r>
        <w:t xml:space="preserve"> Package Class Diagram 'Context Elements'</w:t>
      </w:r>
    </w:p>
    <w:p w14:paraId="7AE931E0" w14:textId="35ACF248" w:rsidR="00636276" w:rsidRDefault="00636276" w:rsidP="00636276">
      <w:pPr>
        <w:pStyle w:val="berschrift4"/>
        <w:numPr>
          <w:ilvl w:val="3"/>
          <w:numId w:val="52"/>
        </w:numPr>
      </w:pPr>
      <w:bookmarkStart w:id="123" w:name="Deliverable14368"/>
      <w:r>
        <w:t>Configuration</w:t>
      </w:r>
      <w:bookmarkEnd w:id="123"/>
    </w:p>
    <w:p w14:paraId="762659E6" w14:textId="3853C963" w:rsidR="00636276" w:rsidRDefault="00636276" w:rsidP="00636276">
      <w:r>
        <w:t>Represents a configuration as a context for other elements to be valid. The datamodel allows selected elements to be related to a revision, i. e. mechanical components</w:t>
      </w:r>
    </w:p>
    <w:p w14:paraId="37547D6F" w14:textId="77777777" w:rsidR="00636276" w:rsidRDefault="00636276" w:rsidP="00636276">
      <w:pPr>
        <w:keepNext/>
      </w:pPr>
      <w:r>
        <w:rPr>
          <w:noProof/>
        </w:rPr>
        <w:drawing>
          <wp:inline distT="0" distB="0" distL="0" distR="0" wp14:anchorId="613CC8EB" wp14:editId="02E2CE49">
            <wp:extent cx="2286319" cy="2286319"/>
            <wp:effectExtent l="0" t="0" r="0" b="0"/>
            <wp:docPr id="1895704407"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4407" name=""/>
                    <pic:cNvPicPr/>
                  </pic:nvPicPr>
                  <pic:blipFill>
                    <a:blip r:embed="rId160">
                      <a:extLst>
                        <a:ext uri="{28A0092B-C50C-407E-A947-70E740481C1C}">
                          <a14:useLocalDpi xmlns:a14="http://schemas.microsoft.com/office/drawing/2010/main" val="0"/>
                        </a:ext>
                      </a:extLst>
                    </a:blip>
                    <a:stretch>
                      <a:fillRect/>
                    </a:stretch>
                  </pic:blipFill>
                  <pic:spPr>
                    <a:xfrm>
                      <a:off x="0" y="0"/>
                      <a:ext cx="2286319" cy="2286319"/>
                    </a:xfrm>
                    <a:prstGeom prst="rect">
                      <a:avLst/>
                    </a:prstGeom>
                  </pic:spPr>
                </pic:pic>
              </a:graphicData>
            </a:graphic>
          </wp:inline>
        </w:drawing>
      </w:r>
    </w:p>
    <w:p w14:paraId="76456D74" w14:textId="5FC293C0" w:rsidR="00636276" w:rsidRDefault="00636276" w:rsidP="00636276">
      <w:pPr>
        <w:pStyle w:val="Beschriftung"/>
      </w:pPr>
      <w:r>
        <w:t xml:space="preserve">Figure </w:t>
      </w:r>
      <w:fldSimple w:instr=" SEQ Figure \* ARABIC ">
        <w:r>
          <w:rPr>
            <w:noProof/>
          </w:rPr>
          <w:t>160</w:t>
        </w:r>
      </w:fldSimple>
      <w:r>
        <w:t xml:space="preserve"> Configuration</w:t>
      </w:r>
    </w:p>
    <w:p w14:paraId="0A7FDB53" w14:textId="77777777" w:rsidR="00636276" w:rsidRDefault="00636276" w:rsidP="00636276">
      <w:pPr>
        <w:keepNext/>
      </w:pPr>
      <w:r>
        <w:rPr>
          <w:noProof/>
        </w:rPr>
        <w:drawing>
          <wp:inline distT="0" distB="0" distL="0" distR="0" wp14:anchorId="1EEAE897" wp14:editId="0DE5CADB">
            <wp:extent cx="5918719" cy="341379"/>
            <wp:effectExtent l="0" t="0" r="0" b="1905"/>
            <wp:docPr id="921027613"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27613"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18719" cy="341379"/>
                    </a:xfrm>
                    <a:prstGeom prst="rect">
                      <a:avLst/>
                    </a:prstGeom>
                  </pic:spPr>
                </pic:pic>
              </a:graphicData>
            </a:graphic>
          </wp:inline>
        </w:drawing>
      </w:r>
    </w:p>
    <w:p w14:paraId="366EEE01" w14:textId="2F8B921E" w:rsidR="00636276" w:rsidRDefault="00636276" w:rsidP="00636276">
      <w:pPr>
        <w:pStyle w:val="Beschriftung"/>
      </w:pPr>
      <w:r>
        <w:t xml:space="preserve">Figure </w:t>
      </w:r>
      <w:fldSimple w:instr=" SEQ Figure \* ARABIC ">
        <w:r>
          <w:rPr>
            <w:noProof/>
          </w:rPr>
          <w:t>161</w:t>
        </w:r>
      </w:fldSimple>
      <w:r>
        <w:t xml:space="preserve"> Class Context Diagram 'Configuration'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7DF5385" w14:textId="77777777" w:rsidTr="00636276">
        <w:tblPrEx>
          <w:tblCellMar>
            <w:bottom w:w="0" w:type="dxa"/>
          </w:tblCellMar>
        </w:tblPrEx>
        <w:tc>
          <w:tcPr>
            <w:tcW w:w="2268" w:type="dxa"/>
            <w:shd w:val="clear" w:color="auto" w:fill="FFFFFF"/>
          </w:tcPr>
          <w:p w14:paraId="7532E510" w14:textId="1DD39804" w:rsidR="00636276" w:rsidRDefault="00636276" w:rsidP="00636276">
            <w:r w:rsidRPr="00636276">
              <w:rPr>
                <w:rStyle w:val="Fett"/>
              </w:rPr>
              <w:t>Delivered by</w:t>
            </w:r>
          </w:p>
        </w:tc>
        <w:tc>
          <w:tcPr>
            <w:tcW w:w="7369" w:type="dxa"/>
            <w:shd w:val="clear" w:color="auto" w:fill="FFFFFF"/>
          </w:tcPr>
          <w:p w14:paraId="4964C40D" w14:textId="77777777" w:rsidR="00636276" w:rsidRDefault="00636276" w:rsidP="00636276">
            <w:hyperlink w:anchor="Activity2536" w:history="1">
              <w:r>
                <w:rPr>
                  <w:rStyle w:val="Hyperlink"/>
                </w:rPr>
                <w:t>Mechanical Design</w:t>
              </w:r>
            </w:hyperlink>
          </w:p>
          <w:p w14:paraId="795ECFD3" w14:textId="77777777" w:rsidR="00636276" w:rsidRDefault="00636276" w:rsidP="00636276">
            <w:hyperlink w:anchor="Activity2537" w:history="1">
              <w:r>
                <w:rPr>
                  <w:rStyle w:val="Hyperlink"/>
                </w:rPr>
                <w:t>Electrical/Electronical Design</w:t>
              </w:r>
            </w:hyperlink>
          </w:p>
          <w:p w14:paraId="3C8A7CB7" w14:textId="40EE6154" w:rsidR="00636276" w:rsidRDefault="00636276" w:rsidP="00636276">
            <w:hyperlink w:anchor="Activity2538" w:history="1">
              <w:r>
                <w:rPr>
                  <w:rStyle w:val="Hyperlink"/>
                </w:rPr>
                <w:t>Software Engineering</w:t>
              </w:r>
            </w:hyperlink>
          </w:p>
        </w:tc>
      </w:tr>
    </w:tbl>
    <w:p w14:paraId="43152D72" w14:textId="5EDB9056"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CA2BC20" w14:textId="77777777" w:rsidTr="00636276">
        <w:tblPrEx>
          <w:tblCellMar>
            <w:bottom w:w="0" w:type="dxa"/>
          </w:tblCellMar>
        </w:tblPrEx>
        <w:tc>
          <w:tcPr>
            <w:tcW w:w="2268" w:type="dxa"/>
            <w:shd w:val="clear" w:color="auto" w:fill="FFFFFF"/>
          </w:tcPr>
          <w:p w14:paraId="4CAB904D" w14:textId="4671DB8F" w:rsidR="00636276" w:rsidRDefault="00636276" w:rsidP="00636276">
            <w:r>
              <w:t>Identifier</w:t>
            </w:r>
          </w:p>
        </w:tc>
        <w:tc>
          <w:tcPr>
            <w:tcW w:w="2268" w:type="dxa"/>
            <w:shd w:val="clear" w:color="auto" w:fill="FFFFFF"/>
          </w:tcPr>
          <w:p w14:paraId="6CCBB755" w14:textId="12ACF05E" w:rsidR="00636276" w:rsidRDefault="00636276" w:rsidP="00636276">
            <w:hyperlink w:anchor="Deliverable16441" w:history="1">
              <w:r>
                <w:rPr>
                  <w:rStyle w:val="Hyperlink"/>
                </w:rPr>
                <w:t>xs:string</w:t>
              </w:r>
            </w:hyperlink>
          </w:p>
        </w:tc>
        <w:tc>
          <w:tcPr>
            <w:tcW w:w="5101" w:type="dxa"/>
            <w:shd w:val="clear" w:color="auto" w:fill="FFFFFF"/>
          </w:tcPr>
          <w:p w14:paraId="5E451E28" w14:textId="79D0A993" w:rsidR="00636276" w:rsidRDefault="00636276" w:rsidP="00636276">
            <w:r>
              <w:t>Unambiguous identifier of the element</w:t>
            </w:r>
          </w:p>
        </w:tc>
      </w:tr>
      <w:tr w:rsidR="00636276" w14:paraId="52BC537A" w14:textId="77777777" w:rsidTr="00636276">
        <w:tblPrEx>
          <w:tblCellMar>
            <w:bottom w:w="0" w:type="dxa"/>
          </w:tblCellMar>
        </w:tblPrEx>
        <w:tc>
          <w:tcPr>
            <w:tcW w:w="2268" w:type="dxa"/>
            <w:shd w:val="clear" w:color="auto" w:fill="FFFFFF"/>
          </w:tcPr>
          <w:p w14:paraId="4A366E70" w14:textId="3B1A1806" w:rsidR="00636276" w:rsidRDefault="00636276" w:rsidP="00636276">
            <w:r>
              <w:t>Number</w:t>
            </w:r>
          </w:p>
        </w:tc>
        <w:tc>
          <w:tcPr>
            <w:tcW w:w="2268" w:type="dxa"/>
            <w:shd w:val="clear" w:color="auto" w:fill="FFFFFF"/>
          </w:tcPr>
          <w:p w14:paraId="2537960E" w14:textId="4CA8D8C2" w:rsidR="00636276" w:rsidRDefault="00636276" w:rsidP="00636276">
            <w:hyperlink w:anchor="Deliverable16441" w:history="1">
              <w:r>
                <w:rPr>
                  <w:rStyle w:val="Hyperlink"/>
                </w:rPr>
                <w:t>xs:string</w:t>
              </w:r>
            </w:hyperlink>
          </w:p>
        </w:tc>
        <w:tc>
          <w:tcPr>
            <w:tcW w:w="5101" w:type="dxa"/>
            <w:shd w:val="clear" w:color="auto" w:fill="FFFFFF"/>
          </w:tcPr>
          <w:p w14:paraId="608468FB" w14:textId="036C28C1" w:rsidR="00636276" w:rsidRDefault="00636276" w:rsidP="00636276">
            <w:r>
              <w:t>Legible number or name of the element, i. e. part number</w:t>
            </w:r>
          </w:p>
        </w:tc>
      </w:tr>
      <w:tr w:rsidR="00636276" w14:paraId="31C99CCA" w14:textId="77777777" w:rsidTr="00636276">
        <w:tblPrEx>
          <w:tblCellMar>
            <w:bottom w:w="0" w:type="dxa"/>
          </w:tblCellMar>
        </w:tblPrEx>
        <w:tc>
          <w:tcPr>
            <w:tcW w:w="2268" w:type="dxa"/>
            <w:shd w:val="clear" w:color="auto" w:fill="FFFFFF"/>
          </w:tcPr>
          <w:p w14:paraId="60A2C278" w14:textId="1CB52C86" w:rsidR="00636276" w:rsidRDefault="00636276" w:rsidP="00636276">
            <w:r>
              <w:t>Title</w:t>
            </w:r>
          </w:p>
        </w:tc>
        <w:tc>
          <w:tcPr>
            <w:tcW w:w="2268" w:type="dxa"/>
            <w:shd w:val="clear" w:color="auto" w:fill="FFFFFF"/>
          </w:tcPr>
          <w:p w14:paraId="5F0B6636" w14:textId="36D516CC" w:rsidR="00636276" w:rsidRDefault="00636276" w:rsidP="00636276">
            <w:hyperlink w:anchor="Deliverable16441" w:history="1">
              <w:r>
                <w:rPr>
                  <w:rStyle w:val="Hyperlink"/>
                </w:rPr>
                <w:t>xs:string</w:t>
              </w:r>
            </w:hyperlink>
          </w:p>
        </w:tc>
        <w:tc>
          <w:tcPr>
            <w:tcW w:w="5101" w:type="dxa"/>
            <w:shd w:val="clear" w:color="auto" w:fill="FFFFFF"/>
          </w:tcPr>
          <w:p w14:paraId="535CFFAE" w14:textId="51FE7AB7" w:rsidR="00636276" w:rsidRDefault="00636276" w:rsidP="00636276">
            <w:r>
              <w:t>Title of the element</w:t>
            </w:r>
          </w:p>
        </w:tc>
      </w:tr>
      <w:tr w:rsidR="00636276" w14:paraId="3E1077FB" w14:textId="77777777" w:rsidTr="00636276">
        <w:tblPrEx>
          <w:tblCellMar>
            <w:bottom w:w="0" w:type="dxa"/>
          </w:tblCellMar>
        </w:tblPrEx>
        <w:tc>
          <w:tcPr>
            <w:tcW w:w="2268" w:type="dxa"/>
            <w:shd w:val="clear" w:color="auto" w:fill="FFFFFF"/>
          </w:tcPr>
          <w:p w14:paraId="317113DC" w14:textId="4BA0C727" w:rsidR="00636276" w:rsidRDefault="00636276" w:rsidP="00636276">
            <w:r>
              <w:t>Description</w:t>
            </w:r>
          </w:p>
        </w:tc>
        <w:tc>
          <w:tcPr>
            <w:tcW w:w="2268" w:type="dxa"/>
            <w:shd w:val="clear" w:color="auto" w:fill="FFFFFF"/>
          </w:tcPr>
          <w:p w14:paraId="5A139CA9" w14:textId="3409AFEB" w:rsidR="00636276" w:rsidRDefault="00636276" w:rsidP="00636276">
            <w:hyperlink w:anchor="Deliverable16441" w:history="1">
              <w:r>
                <w:rPr>
                  <w:rStyle w:val="Hyperlink"/>
                </w:rPr>
                <w:t>xs:string</w:t>
              </w:r>
            </w:hyperlink>
          </w:p>
        </w:tc>
        <w:tc>
          <w:tcPr>
            <w:tcW w:w="5101" w:type="dxa"/>
            <w:shd w:val="clear" w:color="auto" w:fill="FFFFFF"/>
          </w:tcPr>
          <w:p w14:paraId="3D6DF302" w14:textId="7BFD610C" w:rsidR="00636276" w:rsidRDefault="00636276" w:rsidP="00636276">
            <w:r>
              <w:t>Description of the element</w:t>
            </w:r>
          </w:p>
        </w:tc>
      </w:tr>
      <w:tr w:rsidR="00636276" w14:paraId="30FFF17B" w14:textId="77777777" w:rsidTr="00636276">
        <w:tblPrEx>
          <w:tblCellMar>
            <w:bottom w:w="0" w:type="dxa"/>
          </w:tblCellMar>
        </w:tblPrEx>
        <w:tc>
          <w:tcPr>
            <w:tcW w:w="2268" w:type="dxa"/>
            <w:shd w:val="clear" w:color="auto" w:fill="FFFFFF"/>
          </w:tcPr>
          <w:p w14:paraId="6A3FB376" w14:textId="4CA9642B" w:rsidR="00636276" w:rsidRDefault="00636276" w:rsidP="00636276">
            <w:r>
              <w:t>Type</w:t>
            </w:r>
          </w:p>
        </w:tc>
        <w:tc>
          <w:tcPr>
            <w:tcW w:w="2268" w:type="dxa"/>
            <w:shd w:val="clear" w:color="auto" w:fill="FFFFFF"/>
          </w:tcPr>
          <w:p w14:paraId="28D49FD1" w14:textId="3DC060EE" w:rsidR="00636276" w:rsidRDefault="00636276" w:rsidP="00636276">
            <w:hyperlink w:anchor="Deliverable16441" w:history="1">
              <w:r>
                <w:rPr>
                  <w:rStyle w:val="Hyperlink"/>
                </w:rPr>
                <w:t>xs:string</w:t>
              </w:r>
            </w:hyperlink>
          </w:p>
        </w:tc>
        <w:tc>
          <w:tcPr>
            <w:tcW w:w="5101" w:type="dxa"/>
            <w:shd w:val="clear" w:color="auto" w:fill="FFFFFF"/>
          </w:tcPr>
          <w:p w14:paraId="0003E8A0" w14:textId="05AFA7BA" w:rsidR="00636276" w:rsidRDefault="00636276" w:rsidP="00636276">
            <w:r>
              <w:t>Type of an element</w:t>
            </w:r>
          </w:p>
        </w:tc>
      </w:tr>
      <w:tr w:rsidR="00636276" w14:paraId="3A92E503" w14:textId="77777777" w:rsidTr="00636276">
        <w:tblPrEx>
          <w:tblCellMar>
            <w:bottom w:w="0" w:type="dxa"/>
          </w:tblCellMar>
        </w:tblPrEx>
        <w:tc>
          <w:tcPr>
            <w:tcW w:w="2268" w:type="dxa"/>
            <w:shd w:val="clear" w:color="auto" w:fill="FFFFFF"/>
          </w:tcPr>
          <w:p w14:paraId="269163AE" w14:textId="062048DC" w:rsidR="00636276" w:rsidRDefault="00636276" w:rsidP="00636276">
            <w:r>
              <w:t>StartDateTime</w:t>
            </w:r>
          </w:p>
        </w:tc>
        <w:tc>
          <w:tcPr>
            <w:tcW w:w="2268" w:type="dxa"/>
            <w:shd w:val="clear" w:color="auto" w:fill="FFFFFF"/>
          </w:tcPr>
          <w:p w14:paraId="32A9D2F8" w14:textId="15C31D6D" w:rsidR="00636276" w:rsidRDefault="00636276" w:rsidP="00636276">
            <w:hyperlink w:anchor="Deliverable16500" w:history="1">
              <w:r>
                <w:rPr>
                  <w:rStyle w:val="Hyperlink"/>
                </w:rPr>
                <w:t>xs:dateTime</w:t>
              </w:r>
            </w:hyperlink>
          </w:p>
        </w:tc>
        <w:tc>
          <w:tcPr>
            <w:tcW w:w="5101" w:type="dxa"/>
            <w:shd w:val="clear" w:color="auto" w:fill="FFFFFF"/>
          </w:tcPr>
          <w:p w14:paraId="380F35E2" w14:textId="3FEA750A" w:rsidR="00636276" w:rsidRDefault="00636276" w:rsidP="00636276">
            <w:r>
              <w:t>Start date and time of the element</w:t>
            </w:r>
          </w:p>
        </w:tc>
      </w:tr>
      <w:tr w:rsidR="00636276" w14:paraId="58A4586A" w14:textId="77777777" w:rsidTr="00636276">
        <w:tblPrEx>
          <w:tblCellMar>
            <w:bottom w:w="0" w:type="dxa"/>
          </w:tblCellMar>
        </w:tblPrEx>
        <w:tc>
          <w:tcPr>
            <w:tcW w:w="2268" w:type="dxa"/>
            <w:shd w:val="clear" w:color="auto" w:fill="FFFFFF"/>
          </w:tcPr>
          <w:p w14:paraId="2B77F893" w14:textId="0B5C41D2" w:rsidR="00636276" w:rsidRDefault="00636276" w:rsidP="00636276">
            <w:r>
              <w:t>EndDateTime</w:t>
            </w:r>
          </w:p>
        </w:tc>
        <w:tc>
          <w:tcPr>
            <w:tcW w:w="2268" w:type="dxa"/>
            <w:shd w:val="clear" w:color="auto" w:fill="FFFFFF"/>
          </w:tcPr>
          <w:p w14:paraId="3487E0AA" w14:textId="1BA5A8A1" w:rsidR="00636276" w:rsidRDefault="00636276" w:rsidP="00636276">
            <w:hyperlink w:anchor="Deliverable16500" w:history="1">
              <w:r>
                <w:rPr>
                  <w:rStyle w:val="Hyperlink"/>
                </w:rPr>
                <w:t>xs:dateTime</w:t>
              </w:r>
            </w:hyperlink>
          </w:p>
        </w:tc>
        <w:tc>
          <w:tcPr>
            <w:tcW w:w="5101" w:type="dxa"/>
            <w:shd w:val="clear" w:color="auto" w:fill="FFFFFF"/>
          </w:tcPr>
          <w:p w14:paraId="5BC2BB9D" w14:textId="104203B1" w:rsidR="00636276" w:rsidRDefault="00636276" w:rsidP="00636276">
            <w:r>
              <w:t>End date and time of the element</w:t>
            </w:r>
          </w:p>
        </w:tc>
      </w:tr>
    </w:tbl>
    <w:p w14:paraId="7F87136E" w14:textId="20A41239"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9A09959" w14:textId="77777777" w:rsidTr="00636276">
        <w:tblPrEx>
          <w:tblCellMar>
            <w:bottom w:w="0" w:type="dxa"/>
          </w:tblCellMar>
        </w:tblPrEx>
        <w:tc>
          <w:tcPr>
            <w:tcW w:w="2268" w:type="dxa"/>
            <w:shd w:val="clear" w:color="auto" w:fill="FFFFFF"/>
          </w:tcPr>
          <w:p w14:paraId="74CDAB20" w14:textId="036F3430" w:rsidR="00636276" w:rsidRDefault="00636276" w:rsidP="00636276">
            <w:r>
              <w:t>part of</w:t>
            </w:r>
          </w:p>
        </w:tc>
        <w:tc>
          <w:tcPr>
            <w:tcW w:w="2268" w:type="dxa"/>
            <w:shd w:val="clear" w:color="auto" w:fill="FFFFFF"/>
          </w:tcPr>
          <w:p w14:paraId="112AE7FC" w14:textId="472C9359" w:rsidR="00636276" w:rsidRDefault="00636276" w:rsidP="00636276">
            <w:hyperlink w:anchor="Deliverable14368" w:history="1">
              <w:r>
                <w:rPr>
                  <w:rStyle w:val="Hyperlink"/>
                </w:rPr>
                <w:t>Configuration</w:t>
              </w:r>
            </w:hyperlink>
          </w:p>
        </w:tc>
        <w:tc>
          <w:tcPr>
            <w:tcW w:w="5101" w:type="dxa"/>
            <w:shd w:val="clear" w:color="auto" w:fill="FFFFFF"/>
          </w:tcPr>
          <w:p w14:paraId="36125DAD" w14:textId="367C5B1E" w:rsidR="00636276" w:rsidRDefault="00636276" w:rsidP="00636276">
            <w:r>
              <w:t>Parent element</w:t>
            </w:r>
          </w:p>
        </w:tc>
      </w:tr>
      <w:tr w:rsidR="00636276" w14:paraId="6396E2A8" w14:textId="77777777" w:rsidTr="00636276">
        <w:tblPrEx>
          <w:tblCellMar>
            <w:bottom w:w="0" w:type="dxa"/>
          </w:tblCellMar>
        </w:tblPrEx>
        <w:tc>
          <w:tcPr>
            <w:tcW w:w="2268" w:type="dxa"/>
            <w:shd w:val="clear" w:color="auto" w:fill="FFFFFF"/>
          </w:tcPr>
          <w:p w14:paraId="2EBD71A6" w14:textId="3C2B4F09" w:rsidR="00636276" w:rsidRDefault="00636276" w:rsidP="00636276">
            <w:r>
              <w:t>specialism of</w:t>
            </w:r>
          </w:p>
        </w:tc>
        <w:tc>
          <w:tcPr>
            <w:tcW w:w="2268" w:type="dxa"/>
            <w:shd w:val="clear" w:color="auto" w:fill="FFFFFF"/>
          </w:tcPr>
          <w:p w14:paraId="34BDC546" w14:textId="19CF2DCE" w:rsidR="00636276" w:rsidRDefault="00636276" w:rsidP="00636276">
            <w:hyperlink w:anchor="Deliverable14368" w:history="1">
              <w:r>
                <w:rPr>
                  <w:rStyle w:val="Hyperlink"/>
                </w:rPr>
                <w:t>Configuration</w:t>
              </w:r>
            </w:hyperlink>
          </w:p>
        </w:tc>
        <w:tc>
          <w:tcPr>
            <w:tcW w:w="5101" w:type="dxa"/>
            <w:shd w:val="clear" w:color="auto" w:fill="FFFFFF"/>
          </w:tcPr>
          <w:p w14:paraId="6F45CB58" w14:textId="71F9B497" w:rsidR="00636276" w:rsidRDefault="00636276" w:rsidP="00636276">
            <w:r>
              <w:t>More generic item</w:t>
            </w:r>
          </w:p>
        </w:tc>
      </w:tr>
    </w:tbl>
    <w:p w14:paraId="4215F847" w14:textId="66F4927A"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18E62C76" w14:textId="77777777" w:rsidTr="00636276">
        <w:tblPrEx>
          <w:tblCellMar>
            <w:bottom w:w="0" w:type="dxa"/>
          </w:tblCellMar>
        </w:tblPrEx>
        <w:tc>
          <w:tcPr>
            <w:tcW w:w="2268" w:type="dxa"/>
            <w:shd w:val="clear" w:color="auto" w:fill="FFFFFF"/>
          </w:tcPr>
          <w:p w14:paraId="0E008A13" w14:textId="4CBAE9C3" w:rsidR="00636276" w:rsidRDefault="00636276" w:rsidP="00636276">
            <w:hyperlink w:anchor="Deliverable13384" w:history="1">
              <w:r>
                <w:rPr>
                  <w:rStyle w:val="Hyperlink"/>
                </w:rPr>
                <w:t>Use Case</w:t>
              </w:r>
            </w:hyperlink>
          </w:p>
        </w:tc>
        <w:tc>
          <w:tcPr>
            <w:tcW w:w="2268" w:type="dxa"/>
            <w:shd w:val="clear" w:color="auto" w:fill="FFFFFF"/>
          </w:tcPr>
          <w:p w14:paraId="45BDB233" w14:textId="550F914B" w:rsidR="00636276" w:rsidRDefault="00636276" w:rsidP="00636276">
            <w:r>
              <w:t>configured in</w:t>
            </w:r>
          </w:p>
        </w:tc>
        <w:tc>
          <w:tcPr>
            <w:tcW w:w="5101" w:type="dxa"/>
            <w:shd w:val="clear" w:color="auto" w:fill="FFFFFF"/>
          </w:tcPr>
          <w:p w14:paraId="196A2A51" w14:textId="0F861474" w:rsidR="00636276" w:rsidRDefault="00636276" w:rsidP="00636276">
            <w:r>
              <w:t>Relation to a configuration</w:t>
            </w:r>
          </w:p>
        </w:tc>
      </w:tr>
      <w:tr w:rsidR="00636276" w14:paraId="29AA97B0" w14:textId="77777777" w:rsidTr="00636276">
        <w:tblPrEx>
          <w:tblCellMar>
            <w:bottom w:w="0" w:type="dxa"/>
          </w:tblCellMar>
        </w:tblPrEx>
        <w:tc>
          <w:tcPr>
            <w:tcW w:w="2268" w:type="dxa"/>
            <w:shd w:val="clear" w:color="auto" w:fill="FFFFFF"/>
          </w:tcPr>
          <w:p w14:paraId="4B98F562" w14:textId="11B2E703" w:rsidR="00636276" w:rsidRDefault="00636276" w:rsidP="00636276">
            <w:hyperlink w:anchor="Deliverable13394" w:history="1">
              <w:r>
                <w:rPr>
                  <w:rStyle w:val="Hyperlink"/>
                </w:rPr>
                <w:t>Requirement</w:t>
              </w:r>
            </w:hyperlink>
          </w:p>
        </w:tc>
        <w:tc>
          <w:tcPr>
            <w:tcW w:w="2268" w:type="dxa"/>
            <w:shd w:val="clear" w:color="auto" w:fill="FFFFFF"/>
          </w:tcPr>
          <w:p w14:paraId="460A801A" w14:textId="3592F7B3" w:rsidR="00636276" w:rsidRDefault="00636276" w:rsidP="00636276">
            <w:r>
              <w:t>configured in</w:t>
            </w:r>
          </w:p>
        </w:tc>
        <w:tc>
          <w:tcPr>
            <w:tcW w:w="5101" w:type="dxa"/>
            <w:shd w:val="clear" w:color="auto" w:fill="FFFFFF"/>
          </w:tcPr>
          <w:p w14:paraId="1BE13492" w14:textId="66709927" w:rsidR="00636276" w:rsidRDefault="00636276" w:rsidP="00636276">
            <w:r>
              <w:t>Relation to a configuration</w:t>
            </w:r>
          </w:p>
        </w:tc>
      </w:tr>
      <w:tr w:rsidR="00636276" w14:paraId="688C0E45" w14:textId="77777777" w:rsidTr="00636276">
        <w:tblPrEx>
          <w:tblCellMar>
            <w:bottom w:w="0" w:type="dxa"/>
          </w:tblCellMar>
        </w:tblPrEx>
        <w:tc>
          <w:tcPr>
            <w:tcW w:w="2268" w:type="dxa"/>
            <w:shd w:val="clear" w:color="auto" w:fill="FFFFFF"/>
          </w:tcPr>
          <w:p w14:paraId="6A91669E" w14:textId="46BA0ABD" w:rsidR="00636276" w:rsidRDefault="00636276" w:rsidP="00636276">
            <w:hyperlink w:anchor="Deliverable19610" w:history="1">
              <w:r>
                <w:rPr>
                  <w:rStyle w:val="Hyperlink"/>
                </w:rPr>
                <w:t>Stakeholder Requirement</w:t>
              </w:r>
            </w:hyperlink>
          </w:p>
        </w:tc>
        <w:tc>
          <w:tcPr>
            <w:tcW w:w="2268" w:type="dxa"/>
            <w:shd w:val="clear" w:color="auto" w:fill="FFFFFF"/>
          </w:tcPr>
          <w:p w14:paraId="671ABD52" w14:textId="3A688014" w:rsidR="00636276" w:rsidRDefault="00636276" w:rsidP="00636276">
            <w:r>
              <w:t>configured in</w:t>
            </w:r>
          </w:p>
        </w:tc>
        <w:tc>
          <w:tcPr>
            <w:tcW w:w="5101" w:type="dxa"/>
            <w:shd w:val="clear" w:color="auto" w:fill="FFFFFF"/>
          </w:tcPr>
          <w:p w14:paraId="07DDF1A5" w14:textId="469A58A2" w:rsidR="00636276" w:rsidRDefault="00636276" w:rsidP="00636276">
            <w:r>
              <w:t>Relation to a configuration</w:t>
            </w:r>
          </w:p>
        </w:tc>
      </w:tr>
      <w:tr w:rsidR="00636276" w14:paraId="224C4C09" w14:textId="77777777" w:rsidTr="00636276">
        <w:tblPrEx>
          <w:tblCellMar>
            <w:bottom w:w="0" w:type="dxa"/>
          </w:tblCellMar>
        </w:tblPrEx>
        <w:tc>
          <w:tcPr>
            <w:tcW w:w="2268" w:type="dxa"/>
            <w:shd w:val="clear" w:color="auto" w:fill="FFFFFF"/>
          </w:tcPr>
          <w:p w14:paraId="3B034CD9" w14:textId="18F77A7D" w:rsidR="00636276" w:rsidRDefault="00636276" w:rsidP="00636276">
            <w:hyperlink w:anchor="Deliverable19611" w:history="1">
              <w:r>
                <w:rPr>
                  <w:rStyle w:val="Hyperlink"/>
                </w:rPr>
                <w:t>System Requirement</w:t>
              </w:r>
            </w:hyperlink>
          </w:p>
        </w:tc>
        <w:tc>
          <w:tcPr>
            <w:tcW w:w="2268" w:type="dxa"/>
            <w:shd w:val="clear" w:color="auto" w:fill="FFFFFF"/>
          </w:tcPr>
          <w:p w14:paraId="08A7E34C" w14:textId="3C2BD3FC" w:rsidR="00636276" w:rsidRDefault="00636276" w:rsidP="00636276">
            <w:r>
              <w:t>configured in</w:t>
            </w:r>
          </w:p>
        </w:tc>
        <w:tc>
          <w:tcPr>
            <w:tcW w:w="5101" w:type="dxa"/>
            <w:shd w:val="clear" w:color="auto" w:fill="FFFFFF"/>
          </w:tcPr>
          <w:p w14:paraId="2BC79282" w14:textId="0499A43A" w:rsidR="00636276" w:rsidRDefault="00636276" w:rsidP="00636276">
            <w:r>
              <w:t>Relation to a configuration</w:t>
            </w:r>
          </w:p>
        </w:tc>
      </w:tr>
      <w:tr w:rsidR="00636276" w14:paraId="2C9422ED" w14:textId="77777777" w:rsidTr="00636276">
        <w:tblPrEx>
          <w:tblCellMar>
            <w:bottom w:w="0" w:type="dxa"/>
          </w:tblCellMar>
        </w:tblPrEx>
        <w:tc>
          <w:tcPr>
            <w:tcW w:w="2268" w:type="dxa"/>
            <w:shd w:val="clear" w:color="auto" w:fill="FFFFFF"/>
          </w:tcPr>
          <w:p w14:paraId="567F11E9" w14:textId="7E3D6C46" w:rsidR="00636276" w:rsidRDefault="00636276" w:rsidP="00636276">
            <w:hyperlink w:anchor="Deliverable13404" w:history="1">
              <w:r>
                <w:rPr>
                  <w:rStyle w:val="Hyperlink"/>
                </w:rPr>
                <w:t>Function</w:t>
              </w:r>
            </w:hyperlink>
          </w:p>
        </w:tc>
        <w:tc>
          <w:tcPr>
            <w:tcW w:w="2268" w:type="dxa"/>
            <w:shd w:val="clear" w:color="auto" w:fill="FFFFFF"/>
          </w:tcPr>
          <w:p w14:paraId="63DEF72D" w14:textId="65C22E9F" w:rsidR="00636276" w:rsidRDefault="00636276" w:rsidP="00636276">
            <w:r>
              <w:t>configured in</w:t>
            </w:r>
          </w:p>
        </w:tc>
        <w:tc>
          <w:tcPr>
            <w:tcW w:w="5101" w:type="dxa"/>
            <w:shd w:val="clear" w:color="auto" w:fill="FFFFFF"/>
          </w:tcPr>
          <w:p w14:paraId="7BBD69E3" w14:textId="6CD155E1" w:rsidR="00636276" w:rsidRDefault="00636276" w:rsidP="00636276">
            <w:r>
              <w:t>Relation to a configuration</w:t>
            </w:r>
          </w:p>
        </w:tc>
      </w:tr>
      <w:tr w:rsidR="00636276" w14:paraId="789B0481" w14:textId="77777777" w:rsidTr="00636276">
        <w:tblPrEx>
          <w:tblCellMar>
            <w:bottom w:w="0" w:type="dxa"/>
          </w:tblCellMar>
        </w:tblPrEx>
        <w:tc>
          <w:tcPr>
            <w:tcW w:w="2268" w:type="dxa"/>
            <w:shd w:val="clear" w:color="auto" w:fill="FFFFFF"/>
          </w:tcPr>
          <w:p w14:paraId="5FE16216" w14:textId="746AF9E2" w:rsidR="00636276" w:rsidRDefault="00636276" w:rsidP="00636276">
            <w:hyperlink w:anchor="Deliverable14981" w:history="1">
              <w:r>
                <w:rPr>
                  <w:rStyle w:val="Hyperlink"/>
                </w:rPr>
                <w:t>Function Failure</w:t>
              </w:r>
            </w:hyperlink>
          </w:p>
        </w:tc>
        <w:tc>
          <w:tcPr>
            <w:tcW w:w="2268" w:type="dxa"/>
            <w:shd w:val="clear" w:color="auto" w:fill="FFFFFF"/>
          </w:tcPr>
          <w:p w14:paraId="647CCBE5" w14:textId="5937B417" w:rsidR="00636276" w:rsidRDefault="00636276" w:rsidP="00636276">
            <w:r>
              <w:t>configured in</w:t>
            </w:r>
          </w:p>
        </w:tc>
        <w:tc>
          <w:tcPr>
            <w:tcW w:w="5101" w:type="dxa"/>
            <w:shd w:val="clear" w:color="auto" w:fill="FFFFFF"/>
          </w:tcPr>
          <w:p w14:paraId="22A6EB3B" w14:textId="626C8F4E" w:rsidR="00636276" w:rsidRDefault="00636276" w:rsidP="00636276">
            <w:r>
              <w:t>Relation to a configuration</w:t>
            </w:r>
          </w:p>
        </w:tc>
      </w:tr>
      <w:tr w:rsidR="00636276" w14:paraId="55FAAAA7" w14:textId="77777777" w:rsidTr="00636276">
        <w:tblPrEx>
          <w:tblCellMar>
            <w:bottom w:w="0" w:type="dxa"/>
          </w:tblCellMar>
        </w:tblPrEx>
        <w:tc>
          <w:tcPr>
            <w:tcW w:w="2268" w:type="dxa"/>
            <w:shd w:val="clear" w:color="auto" w:fill="FFFFFF"/>
          </w:tcPr>
          <w:p w14:paraId="6A8FDB86" w14:textId="32BFEC3F" w:rsidR="00636276" w:rsidRDefault="00636276" w:rsidP="00636276">
            <w:hyperlink w:anchor="Deliverable14454" w:history="1">
              <w:r>
                <w:rPr>
                  <w:rStyle w:val="Hyperlink"/>
                </w:rPr>
                <w:t>System Component</w:t>
              </w:r>
            </w:hyperlink>
          </w:p>
        </w:tc>
        <w:tc>
          <w:tcPr>
            <w:tcW w:w="2268" w:type="dxa"/>
            <w:shd w:val="clear" w:color="auto" w:fill="FFFFFF"/>
          </w:tcPr>
          <w:p w14:paraId="2BE59127" w14:textId="29E7E9F9" w:rsidR="00636276" w:rsidRDefault="00636276" w:rsidP="00636276">
            <w:r>
              <w:t>configured in</w:t>
            </w:r>
          </w:p>
        </w:tc>
        <w:tc>
          <w:tcPr>
            <w:tcW w:w="5101" w:type="dxa"/>
            <w:shd w:val="clear" w:color="auto" w:fill="FFFFFF"/>
          </w:tcPr>
          <w:p w14:paraId="20FE471B" w14:textId="7B58F2EC" w:rsidR="00636276" w:rsidRDefault="00636276" w:rsidP="00636276">
            <w:r>
              <w:t>Relation to a configuration</w:t>
            </w:r>
          </w:p>
        </w:tc>
      </w:tr>
      <w:tr w:rsidR="00636276" w14:paraId="73B06245" w14:textId="77777777" w:rsidTr="00636276">
        <w:tblPrEx>
          <w:tblCellMar>
            <w:bottom w:w="0" w:type="dxa"/>
          </w:tblCellMar>
        </w:tblPrEx>
        <w:tc>
          <w:tcPr>
            <w:tcW w:w="2268" w:type="dxa"/>
            <w:shd w:val="clear" w:color="auto" w:fill="FFFFFF"/>
          </w:tcPr>
          <w:p w14:paraId="63C66313" w14:textId="6FF2D590" w:rsidR="00636276" w:rsidRDefault="00636276" w:rsidP="00636276">
            <w:hyperlink w:anchor="Deliverable14457" w:history="1">
              <w:r>
                <w:rPr>
                  <w:rStyle w:val="Hyperlink"/>
                </w:rPr>
                <w:t>Component Connection</w:t>
              </w:r>
            </w:hyperlink>
          </w:p>
        </w:tc>
        <w:tc>
          <w:tcPr>
            <w:tcW w:w="2268" w:type="dxa"/>
            <w:shd w:val="clear" w:color="auto" w:fill="FFFFFF"/>
          </w:tcPr>
          <w:p w14:paraId="4CD3C5B0" w14:textId="7671D201" w:rsidR="00636276" w:rsidRDefault="00636276" w:rsidP="00636276">
            <w:r>
              <w:t>configured in</w:t>
            </w:r>
          </w:p>
        </w:tc>
        <w:tc>
          <w:tcPr>
            <w:tcW w:w="5101" w:type="dxa"/>
            <w:shd w:val="clear" w:color="auto" w:fill="FFFFFF"/>
          </w:tcPr>
          <w:p w14:paraId="7353DF74" w14:textId="207BC87B" w:rsidR="00636276" w:rsidRDefault="00636276" w:rsidP="00636276">
            <w:r>
              <w:t>Relation to a configuration</w:t>
            </w:r>
          </w:p>
        </w:tc>
      </w:tr>
      <w:tr w:rsidR="00636276" w14:paraId="04463978" w14:textId="77777777" w:rsidTr="00636276">
        <w:tblPrEx>
          <w:tblCellMar>
            <w:bottom w:w="0" w:type="dxa"/>
          </w:tblCellMar>
        </w:tblPrEx>
        <w:tc>
          <w:tcPr>
            <w:tcW w:w="2268" w:type="dxa"/>
            <w:shd w:val="clear" w:color="auto" w:fill="FFFFFF"/>
          </w:tcPr>
          <w:p w14:paraId="06C1A4A3" w14:textId="40127662" w:rsidR="00636276" w:rsidRDefault="00636276" w:rsidP="00636276">
            <w:hyperlink w:anchor="Deliverable13422" w:history="1">
              <w:r>
                <w:rPr>
                  <w:rStyle w:val="Hyperlink"/>
                </w:rPr>
                <w:t>Mechanical Component</w:t>
              </w:r>
            </w:hyperlink>
          </w:p>
        </w:tc>
        <w:tc>
          <w:tcPr>
            <w:tcW w:w="2268" w:type="dxa"/>
            <w:shd w:val="clear" w:color="auto" w:fill="FFFFFF"/>
          </w:tcPr>
          <w:p w14:paraId="4DD5A94D" w14:textId="04788AEB" w:rsidR="00636276" w:rsidRDefault="00636276" w:rsidP="00636276">
            <w:r>
              <w:t>configured in</w:t>
            </w:r>
          </w:p>
        </w:tc>
        <w:tc>
          <w:tcPr>
            <w:tcW w:w="5101" w:type="dxa"/>
            <w:shd w:val="clear" w:color="auto" w:fill="FFFFFF"/>
          </w:tcPr>
          <w:p w14:paraId="18CCCFA2" w14:textId="3557CEE6" w:rsidR="00636276" w:rsidRDefault="00636276" w:rsidP="00636276">
            <w:r>
              <w:t>Relation to a configuration</w:t>
            </w:r>
          </w:p>
        </w:tc>
      </w:tr>
      <w:tr w:rsidR="00636276" w14:paraId="7A6A817A" w14:textId="77777777" w:rsidTr="00636276">
        <w:tblPrEx>
          <w:tblCellMar>
            <w:bottom w:w="0" w:type="dxa"/>
          </w:tblCellMar>
        </w:tblPrEx>
        <w:tc>
          <w:tcPr>
            <w:tcW w:w="2268" w:type="dxa"/>
            <w:shd w:val="clear" w:color="auto" w:fill="FFFFFF"/>
          </w:tcPr>
          <w:p w14:paraId="261A1E11" w14:textId="1D319069" w:rsidR="00636276" w:rsidRDefault="00636276" w:rsidP="00636276">
            <w:hyperlink w:anchor="Deliverable14853" w:history="1">
              <w:r>
                <w:rPr>
                  <w:rStyle w:val="Hyperlink"/>
                </w:rPr>
                <w:t>Body</w:t>
              </w:r>
            </w:hyperlink>
          </w:p>
        </w:tc>
        <w:tc>
          <w:tcPr>
            <w:tcW w:w="2268" w:type="dxa"/>
            <w:shd w:val="clear" w:color="auto" w:fill="FFFFFF"/>
          </w:tcPr>
          <w:p w14:paraId="53004844" w14:textId="5D0C2C61" w:rsidR="00636276" w:rsidRDefault="00636276" w:rsidP="00636276">
            <w:r>
              <w:t>configured in</w:t>
            </w:r>
          </w:p>
        </w:tc>
        <w:tc>
          <w:tcPr>
            <w:tcW w:w="5101" w:type="dxa"/>
            <w:shd w:val="clear" w:color="auto" w:fill="FFFFFF"/>
          </w:tcPr>
          <w:p w14:paraId="4CE14D97" w14:textId="0E421CA1" w:rsidR="00636276" w:rsidRDefault="00636276" w:rsidP="00636276">
            <w:r>
              <w:t>Relation to a configuration</w:t>
            </w:r>
          </w:p>
        </w:tc>
      </w:tr>
      <w:tr w:rsidR="00636276" w14:paraId="7A3EF9AE" w14:textId="77777777" w:rsidTr="00636276">
        <w:tblPrEx>
          <w:tblCellMar>
            <w:bottom w:w="0" w:type="dxa"/>
          </w:tblCellMar>
        </w:tblPrEx>
        <w:tc>
          <w:tcPr>
            <w:tcW w:w="2268" w:type="dxa"/>
            <w:shd w:val="clear" w:color="auto" w:fill="FFFFFF"/>
          </w:tcPr>
          <w:p w14:paraId="5AC8E677" w14:textId="7D8072AB" w:rsidR="00636276" w:rsidRDefault="00636276" w:rsidP="00636276">
            <w:hyperlink w:anchor="Deliverable14831" w:history="1">
              <w:r>
                <w:rPr>
                  <w:rStyle w:val="Hyperlink"/>
                </w:rPr>
                <w:t>Material</w:t>
              </w:r>
            </w:hyperlink>
          </w:p>
        </w:tc>
        <w:tc>
          <w:tcPr>
            <w:tcW w:w="2268" w:type="dxa"/>
            <w:shd w:val="clear" w:color="auto" w:fill="FFFFFF"/>
          </w:tcPr>
          <w:p w14:paraId="683E46E2" w14:textId="633124F3" w:rsidR="00636276" w:rsidRDefault="00636276" w:rsidP="00636276">
            <w:r>
              <w:t>configured in</w:t>
            </w:r>
          </w:p>
        </w:tc>
        <w:tc>
          <w:tcPr>
            <w:tcW w:w="5101" w:type="dxa"/>
            <w:shd w:val="clear" w:color="auto" w:fill="FFFFFF"/>
          </w:tcPr>
          <w:p w14:paraId="38323C45" w14:textId="4A3FE310" w:rsidR="00636276" w:rsidRDefault="00636276" w:rsidP="00636276">
            <w:r>
              <w:t>Relation to a configuration</w:t>
            </w:r>
          </w:p>
        </w:tc>
      </w:tr>
      <w:tr w:rsidR="00636276" w14:paraId="44D87184" w14:textId="77777777" w:rsidTr="00636276">
        <w:tblPrEx>
          <w:tblCellMar>
            <w:bottom w:w="0" w:type="dxa"/>
          </w:tblCellMar>
        </w:tblPrEx>
        <w:tc>
          <w:tcPr>
            <w:tcW w:w="2268" w:type="dxa"/>
            <w:shd w:val="clear" w:color="auto" w:fill="FFFFFF"/>
          </w:tcPr>
          <w:p w14:paraId="584B5EBE" w14:textId="7739D201" w:rsidR="00636276" w:rsidRDefault="00636276" w:rsidP="00636276">
            <w:hyperlink w:anchor="Deliverable13433" w:history="1">
              <w:r>
                <w:rPr>
                  <w:rStyle w:val="Hyperlink"/>
                </w:rPr>
                <w:t>Model View</w:t>
              </w:r>
            </w:hyperlink>
          </w:p>
        </w:tc>
        <w:tc>
          <w:tcPr>
            <w:tcW w:w="2268" w:type="dxa"/>
            <w:shd w:val="clear" w:color="auto" w:fill="FFFFFF"/>
          </w:tcPr>
          <w:p w14:paraId="5E7E74AA" w14:textId="3E4ADAA1" w:rsidR="00636276" w:rsidRDefault="00636276" w:rsidP="00636276">
            <w:r>
              <w:t>configured in</w:t>
            </w:r>
          </w:p>
        </w:tc>
        <w:tc>
          <w:tcPr>
            <w:tcW w:w="5101" w:type="dxa"/>
            <w:shd w:val="clear" w:color="auto" w:fill="FFFFFF"/>
          </w:tcPr>
          <w:p w14:paraId="344E8F33" w14:textId="5B101EA2" w:rsidR="00636276" w:rsidRDefault="00636276" w:rsidP="00636276">
            <w:r>
              <w:t>Relation to a configuration</w:t>
            </w:r>
          </w:p>
        </w:tc>
      </w:tr>
      <w:tr w:rsidR="00636276" w14:paraId="3708519A" w14:textId="77777777" w:rsidTr="00636276">
        <w:tblPrEx>
          <w:tblCellMar>
            <w:bottom w:w="0" w:type="dxa"/>
          </w:tblCellMar>
        </w:tblPrEx>
        <w:tc>
          <w:tcPr>
            <w:tcW w:w="2268" w:type="dxa"/>
            <w:shd w:val="clear" w:color="auto" w:fill="FFFFFF"/>
          </w:tcPr>
          <w:p w14:paraId="336F4CC8" w14:textId="73D051A1" w:rsidR="00636276" w:rsidRDefault="00636276" w:rsidP="00636276">
            <w:hyperlink w:anchor="Deliverable13437" w:history="1">
              <w:r>
                <w:rPr>
                  <w:rStyle w:val="Hyperlink"/>
                </w:rPr>
                <w:t>Model Annotation</w:t>
              </w:r>
            </w:hyperlink>
          </w:p>
        </w:tc>
        <w:tc>
          <w:tcPr>
            <w:tcW w:w="2268" w:type="dxa"/>
            <w:shd w:val="clear" w:color="auto" w:fill="FFFFFF"/>
          </w:tcPr>
          <w:p w14:paraId="4FE16A60" w14:textId="7F7C4E67" w:rsidR="00636276" w:rsidRDefault="00636276" w:rsidP="00636276">
            <w:r>
              <w:t>configured in</w:t>
            </w:r>
          </w:p>
        </w:tc>
        <w:tc>
          <w:tcPr>
            <w:tcW w:w="5101" w:type="dxa"/>
            <w:shd w:val="clear" w:color="auto" w:fill="FFFFFF"/>
          </w:tcPr>
          <w:p w14:paraId="15BAB6ED" w14:textId="149D9DBF" w:rsidR="00636276" w:rsidRDefault="00636276" w:rsidP="00636276">
            <w:r>
              <w:t>Relation to a configuration</w:t>
            </w:r>
          </w:p>
        </w:tc>
      </w:tr>
      <w:tr w:rsidR="00636276" w14:paraId="388E188E" w14:textId="77777777" w:rsidTr="00636276">
        <w:tblPrEx>
          <w:tblCellMar>
            <w:bottom w:w="0" w:type="dxa"/>
          </w:tblCellMar>
        </w:tblPrEx>
        <w:tc>
          <w:tcPr>
            <w:tcW w:w="2268" w:type="dxa"/>
            <w:shd w:val="clear" w:color="auto" w:fill="FFFFFF"/>
          </w:tcPr>
          <w:p w14:paraId="0FE0844D" w14:textId="4A69BD81" w:rsidR="00636276" w:rsidRDefault="00636276" w:rsidP="00636276">
            <w:hyperlink w:anchor="Deliverable19977" w:history="1">
              <w:r>
                <w:rPr>
                  <w:rStyle w:val="Hyperlink"/>
                </w:rPr>
                <w:t>Datum</w:t>
              </w:r>
            </w:hyperlink>
          </w:p>
        </w:tc>
        <w:tc>
          <w:tcPr>
            <w:tcW w:w="2268" w:type="dxa"/>
            <w:shd w:val="clear" w:color="auto" w:fill="FFFFFF"/>
          </w:tcPr>
          <w:p w14:paraId="3340466E" w14:textId="10FD6E93" w:rsidR="00636276" w:rsidRDefault="00636276" w:rsidP="00636276">
            <w:r>
              <w:t>configured in</w:t>
            </w:r>
          </w:p>
        </w:tc>
        <w:tc>
          <w:tcPr>
            <w:tcW w:w="5101" w:type="dxa"/>
            <w:shd w:val="clear" w:color="auto" w:fill="FFFFFF"/>
          </w:tcPr>
          <w:p w14:paraId="43DAB63D" w14:textId="5AEA7E65" w:rsidR="00636276" w:rsidRDefault="00636276" w:rsidP="00636276">
            <w:r>
              <w:t>Relation to a configuration</w:t>
            </w:r>
          </w:p>
        </w:tc>
      </w:tr>
      <w:tr w:rsidR="00636276" w14:paraId="117516AB" w14:textId="77777777" w:rsidTr="00636276">
        <w:tblPrEx>
          <w:tblCellMar>
            <w:bottom w:w="0" w:type="dxa"/>
          </w:tblCellMar>
        </w:tblPrEx>
        <w:tc>
          <w:tcPr>
            <w:tcW w:w="2268" w:type="dxa"/>
            <w:shd w:val="clear" w:color="auto" w:fill="FFFFFF"/>
          </w:tcPr>
          <w:p w14:paraId="5474FC20" w14:textId="6EF90541" w:rsidR="00636276" w:rsidRDefault="00636276" w:rsidP="00636276">
            <w:hyperlink w:anchor="Deliverable19978" w:history="1">
              <w:r>
                <w:rPr>
                  <w:rStyle w:val="Hyperlink"/>
                </w:rPr>
                <w:t>Geometric Tolerance</w:t>
              </w:r>
            </w:hyperlink>
          </w:p>
        </w:tc>
        <w:tc>
          <w:tcPr>
            <w:tcW w:w="2268" w:type="dxa"/>
            <w:shd w:val="clear" w:color="auto" w:fill="FFFFFF"/>
          </w:tcPr>
          <w:p w14:paraId="26F949E4" w14:textId="0C2B78B5" w:rsidR="00636276" w:rsidRDefault="00636276" w:rsidP="00636276">
            <w:r>
              <w:t>configured in</w:t>
            </w:r>
          </w:p>
        </w:tc>
        <w:tc>
          <w:tcPr>
            <w:tcW w:w="5101" w:type="dxa"/>
            <w:shd w:val="clear" w:color="auto" w:fill="FFFFFF"/>
          </w:tcPr>
          <w:p w14:paraId="449489BE" w14:textId="27A3EB02" w:rsidR="00636276" w:rsidRDefault="00636276" w:rsidP="00636276">
            <w:r>
              <w:t>Relation to a configuration</w:t>
            </w:r>
          </w:p>
        </w:tc>
      </w:tr>
      <w:tr w:rsidR="00636276" w14:paraId="3F8FEDF1" w14:textId="77777777" w:rsidTr="00636276">
        <w:tblPrEx>
          <w:tblCellMar>
            <w:bottom w:w="0" w:type="dxa"/>
          </w:tblCellMar>
        </w:tblPrEx>
        <w:tc>
          <w:tcPr>
            <w:tcW w:w="2268" w:type="dxa"/>
            <w:shd w:val="clear" w:color="auto" w:fill="FFFFFF"/>
          </w:tcPr>
          <w:p w14:paraId="4BEF8645" w14:textId="6C9ECBC3" w:rsidR="00636276" w:rsidRDefault="00636276" w:rsidP="00636276">
            <w:hyperlink w:anchor="Deliverable19979" w:history="1">
              <w:r>
                <w:rPr>
                  <w:rStyle w:val="Hyperlink"/>
                </w:rPr>
                <w:t>Dimensional Size</w:t>
              </w:r>
            </w:hyperlink>
          </w:p>
        </w:tc>
        <w:tc>
          <w:tcPr>
            <w:tcW w:w="2268" w:type="dxa"/>
            <w:shd w:val="clear" w:color="auto" w:fill="FFFFFF"/>
          </w:tcPr>
          <w:p w14:paraId="3EFEE93F" w14:textId="4508AE1B" w:rsidR="00636276" w:rsidRDefault="00636276" w:rsidP="00636276">
            <w:r>
              <w:t>configured in</w:t>
            </w:r>
          </w:p>
        </w:tc>
        <w:tc>
          <w:tcPr>
            <w:tcW w:w="5101" w:type="dxa"/>
            <w:shd w:val="clear" w:color="auto" w:fill="FFFFFF"/>
          </w:tcPr>
          <w:p w14:paraId="5446EA1B" w14:textId="00BE4D62" w:rsidR="00636276" w:rsidRDefault="00636276" w:rsidP="00636276">
            <w:r>
              <w:t>Relation to a configuration</w:t>
            </w:r>
          </w:p>
        </w:tc>
      </w:tr>
      <w:tr w:rsidR="00636276" w14:paraId="3EA29068" w14:textId="77777777" w:rsidTr="00636276">
        <w:tblPrEx>
          <w:tblCellMar>
            <w:bottom w:w="0" w:type="dxa"/>
          </w:tblCellMar>
        </w:tblPrEx>
        <w:tc>
          <w:tcPr>
            <w:tcW w:w="2268" w:type="dxa"/>
            <w:shd w:val="clear" w:color="auto" w:fill="FFFFFF"/>
          </w:tcPr>
          <w:p w14:paraId="01AB793B" w14:textId="38623B33" w:rsidR="00636276" w:rsidRDefault="00636276" w:rsidP="00636276">
            <w:hyperlink w:anchor="Deliverable19980" w:history="1">
              <w:r>
                <w:rPr>
                  <w:rStyle w:val="Hyperlink"/>
                </w:rPr>
                <w:t>Surface Texture</w:t>
              </w:r>
            </w:hyperlink>
          </w:p>
        </w:tc>
        <w:tc>
          <w:tcPr>
            <w:tcW w:w="2268" w:type="dxa"/>
            <w:shd w:val="clear" w:color="auto" w:fill="FFFFFF"/>
          </w:tcPr>
          <w:p w14:paraId="2A56839F" w14:textId="7FCB0CDD" w:rsidR="00636276" w:rsidRDefault="00636276" w:rsidP="00636276">
            <w:r>
              <w:t>configured in</w:t>
            </w:r>
          </w:p>
        </w:tc>
        <w:tc>
          <w:tcPr>
            <w:tcW w:w="5101" w:type="dxa"/>
            <w:shd w:val="clear" w:color="auto" w:fill="FFFFFF"/>
          </w:tcPr>
          <w:p w14:paraId="540428EB" w14:textId="32C2A1DE" w:rsidR="00636276" w:rsidRDefault="00636276" w:rsidP="00636276">
            <w:r>
              <w:t>Relation to a configuration</w:t>
            </w:r>
          </w:p>
        </w:tc>
      </w:tr>
      <w:tr w:rsidR="00636276" w14:paraId="7C189BAB" w14:textId="77777777" w:rsidTr="00636276">
        <w:tblPrEx>
          <w:tblCellMar>
            <w:bottom w:w="0" w:type="dxa"/>
          </w:tblCellMar>
        </w:tblPrEx>
        <w:tc>
          <w:tcPr>
            <w:tcW w:w="2268" w:type="dxa"/>
            <w:shd w:val="clear" w:color="auto" w:fill="FFFFFF"/>
          </w:tcPr>
          <w:p w14:paraId="18591264" w14:textId="13F8CA93" w:rsidR="00636276" w:rsidRDefault="00636276" w:rsidP="00636276">
            <w:hyperlink w:anchor="Deliverable13442" w:history="1">
              <w:r>
                <w:rPr>
                  <w:rStyle w:val="Hyperlink"/>
                </w:rPr>
                <w:t>Kinematic Joint</w:t>
              </w:r>
            </w:hyperlink>
          </w:p>
        </w:tc>
        <w:tc>
          <w:tcPr>
            <w:tcW w:w="2268" w:type="dxa"/>
            <w:shd w:val="clear" w:color="auto" w:fill="FFFFFF"/>
          </w:tcPr>
          <w:p w14:paraId="2C234A37" w14:textId="423568E8" w:rsidR="00636276" w:rsidRDefault="00636276" w:rsidP="00636276">
            <w:r>
              <w:t>configured in</w:t>
            </w:r>
          </w:p>
        </w:tc>
        <w:tc>
          <w:tcPr>
            <w:tcW w:w="5101" w:type="dxa"/>
            <w:shd w:val="clear" w:color="auto" w:fill="FFFFFF"/>
          </w:tcPr>
          <w:p w14:paraId="60E2E92F" w14:textId="18989C26" w:rsidR="00636276" w:rsidRDefault="00636276" w:rsidP="00636276">
            <w:r>
              <w:t>Relation to a configuration</w:t>
            </w:r>
          </w:p>
        </w:tc>
      </w:tr>
      <w:tr w:rsidR="00636276" w14:paraId="776E97A1" w14:textId="77777777" w:rsidTr="00636276">
        <w:tblPrEx>
          <w:tblCellMar>
            <w:bottom w:w="0" w:type="dxa"/>
          </w:tblCellMar>
        </w:tblPrEx>
        <w:tc>
          <w:tcPr>
            <w:tcW w:w="2268" w:type="dxa"/>
            <w:shd w:val="clear" w:color="auto" w:fill="FFFFFF"/>
          </w:tcPr>
          <w:p w14:paraId="2FE06B2B" w14:textId="5EC8655C" w:rsidR="00636276" w:rsidRDefault="00636276" w:rsidP="00636276">
            <w:hyperlink w:anchor="Deliverable13462" w:history="1">
              <w:r>
                <w:rPr>
                  <w:rStyle w:val="Hyperlink"/>
                </w:rPr>
                <w:t>Joining Element</w:t>
              </w:r>
            </w:hyperlink>
          </w:p>
        </w:tc>
        <w:tc>
          <w:tcPr>
            <w:tcW w:w="2268" w:type="dxa"/>
            <w:shd w:val="clear" w:color="auto" w:fill="FFFFFF"/>
          </w:tcPr>
          <w:p w14:paraId="4F7C2A62" w14:textId="7D4FD5B7" w:rsidR="00636276" w:rsidRDefault="00636276" w:rsidP="00636276">
            <w:r>
              <w:t>configured in</w:t>
            </w:r>
          </w:p>
        </w:tc>
        <w:tc>
          <w:tcPr>
            <w:tcW w:w="5101" w:type="dxa"/>
            <w:shd w:val="clear" w:color="auto" w:fill="FFFFFF"/>
          </w:tcPr>
          <w:p w14:paraId="6972E2AB" w14:textId="65CD55BF" w:rsidR="00636276" w:rsidRDefault="00636276" w:rsidP="00636276">
            <w:r>
              <w:t>Relation to a configuration</w:t>
            </w:r>
          </w:p>
        </w:tc>
      </w:tr>
      <w:tr w:rsidR="00636276" w14:paraId="3A479EF5" w14:textId="77777777" w:rsidTr="00636276">
        <w:tblPrEx>
          <w:tblCellMar>
            <w:bottom w:w="0" w:type="dxa"/>
          </w:tblCellMar>
        </w:tblPrEx>
        <w:tc>
          <w:tcPr>
            <w:tcW w:w="2268" w:type="dxa"/>
            <w:shd w:val="clear" w:color="auto" w:fill="FFFFFF"/>
          </w:tcPr>
          <w:p w14:paraId="0049092C" w14:textId="58BBAA8D" w:rsidR="00636276" w:rsidRDefault="00636276" w:rsidP="00636276">
            <w:hyperlink w:anchor="Deliverable14880" w:history="1">
              <w:r>
                <w:rPr>
                  <w:rStyle w:val="Hyperlink"/>
                </w:rPr>
                <w:t>Painting &amp; Coating</w:t>
              </w:r>
            </w:hyperlink>
          </w:p>
        </w:tc>
        <w:tc>
          <w:tcPr>
            <w:tcW w:w="2268" w:type="dxa"/>
            <w:shd w:val="clear" w:color="auto" w:fill="FFFFFF"/>
          </w:tcPr>
          <w:p w14:paraId="0CF184C6" w14:textId="5A47A4BA" w:rsidR="00636276" w:rsidRDefault="00636276" w:rsidP="00636276">
            <w:r>
              <w:t>configured in</w:t>
            </w:r>
          </w:p>
        </w:tc>
        <w:tc>
          <w:tcPr>
            <w:tcW w:w="5101" w:type="dxa"/>
            <w:shd w:val="clear" w:color="auto" w:fill="FFFFFF"/>
          </w:tcPr>
          <w:p w14:paraId="287F64B8" w14:textId="5BC7EAAE" w:rsidR="00636276" w:rsidRDefault="00636276" w:rsidP="00636276">
            <w:r>
              <w:t>Relation to a configuration</w:t>
            </w:r>
          </w:p>
        </w:tc>
      </w:tr>
      <w:tr w:rsidR="00636276" w14:paraId="044A5621" w14:textId="77777777" w:rsidTr="00636276">
        <w:tblPrEx>
          <w:tblCellMar>
            <w:bottom w:w="0" w:type="dxa"/>
          </w:tblCellMar>
        </w:tblPrEx>
        <w:tc>
          <w:tcPr>
            <w:tcW w:w="2268" w:type="dxa"/>
            <w:shd w:val="clear" w:color="auto" w:fill="FFFFFF"/>
          </w:tcPr>
          <w:p w14:paraId="03A53021" w14:textId="58A1813C" w:rsidR="00636276" w:rsidRDefault="00636276" w:rsidP="00636276">
            <w:hyperlink w:anchor="Deliverable14881" w:history="1">
              <w:r>
                <w:rPr>
                  <w:rStyle w:val="Hyperlink"/>
                </w:rPr>
                <w:t>Marking &amp; Labeling</w:t>
              </w:r>
            </w:hyperlink>
          </w:p>
        </w:tc>
        <w:tc>
          <w:tcPr>
            <w:tcW w:w="2268" w:type="dxa"/>
            <w:shd w:val="clear" w:color="auto" w:fill="FFFFFF"/>
          </w:tcPr>
          <w:p w14:paraId="733421F9" w14:textId="0235D6BB" w:rsidR="00636276" w:rsidRDefault="00636276" w:rsidP="00636276">
            <w:r>
              <w:t>configured in</w:t>
            </w:r>
          </w:p>
        </w:tc>
        <w:tc>
          <w:tcPr>
            <w:tcW w:w="5101" w:type="dxa"/>
            <w:shd w:val="clear" w:color="auto" w:fill="FFFFFF"/>
          </w:tcPr>
          <w:p w14:paraId="3208524E" w14:textId="4F278736" w:rsidR="00636276" w:rsidRDefault="00636276" w:rsidP="00636276">
            <w:r>
              <w:t>Relation to a configuration</w:t>
            </w:r>
          </w:p>
        </w:tc>
      </w:tr>
      <w:tr w:rsidR="00636276" w14:paraId="075CFD0D" w14:textId="77777777" w:rsidTr="00636276">
        <w:tblPrEx>
          <w:tblCellMar>
            <w:bottom w:w="0" w:type="dxa"/>
          </w:tblCellMar>
        </w:tblPrEx>
        <w:tc>
          <w:tcPr>
            <w:tcW w:w="2268" w:type="dxa"/>
            <w:shd w:val="clear" w:color="auto" w:fill="FFFFFF"/>
          </w:tcPr>
          <w:p w14:paraId="682D3E70" w14:textId="57FDAA91" w:rsidR="00636276" w:rsidRDefault="00636276" w:rsidP="00636276">
            <w:hyperlink w:anchor="Deliverable14883" w:history="1">
              <w:r>
                <w:rPr>
                  <w:rStyle w:val="Hyperlink"/>
                </w:rPr>
                <w:t>Heat Treatment Area</w:t>
              </w:r>
            </w:hyperlink>
          </w:p>
        </w:tc>
        <w:tc>
          <w:tcPr>
            <w:tcW w:w="2268" w:type="dxa"/>
            <w:shd w:val="clear" w:color="auto" w:fill="FFFFFF"/>
          </w:tcPr>
          <w:p w14:paraId="2AC12FF2" w14:textId="73D4A172" w:rsidR="00636276" w:rsidRDefault="00636276" w:rsidP="00636276">
            <w:r>
              <w:t>configured in</w:t>
            </w:r>
          </w:p>
        </w:tc>
        <w:tc>
          <w:tcPr>
            <w:tcW w:w="5101" w:type="dxa"/>
            <w:shd w:val="clear" w:color="auto" w:fill="FFFFFF"/>
          </w:tcPr>
          <w:p w14:paraId="505927E9" w14:textId="118E7395" w:rsidR="00636276" w:rsidRDefault="00636276" w:rsidP="00636276">
            <w:r>
              <w:t>Relation to a configuration</w:t>
            </w:r>
          </w:p>
        </w:tc>
      </w:tr>
      <w:tr w:rsidR="00636276" w14:paraId="16F61587" w14:textId="77777777" w:rsidTr="00636276">
        <w:tblPrEx>
          <w:tblCellMar>
            <w:bottom w:w="0" w:type="dxa"/>
          </w:tblCellMar>
        </w:tblPrEx>
        <w:tc>
          <w:tcPr>
            <w:tcW w:w="2268" w:type="dxa"/>
            <w:shd w:val="clear" w:color="auto" w:fill="FFFFFF"/>
          </w:tcPr>
          <w:p w14:paraId="7D03B825" w14:textId="662115C1" w:rsidR="00636276" w:rsidRDefault="00636276" w:rsidP="00636276">
            <w:hyperlink w:anchor="Deliverable13476" w:history="1">
              <w:r>
                <w:rPr>
                  <w:rStyle w:val="Hyperlink"/>
                </w:rPr>
                <w:t>Electric/Electronic Component</w:t>
              </w:r>
            </w:hyperlink>
          </w:p>
        </w:tc>
        <w:tc>
          <w:tcPr>
            <w:tcW w:w="2268" w:type="dxa"/>
            <w:shd w:val="clear" w:color="auto" w:fill="FFFFFF"/>
          </w:tcPr>
          <w:p w14:paraId="12BC5FFA" w14:textId="6807D4D6" w:rsidR="00636276" w:rsidRDefault="00636276" w:rsidP="00636276">
            <w:r>
              <w:t>configured in</w:t>
            </w:r>
          </w:p>
        </w:tc>
        <w:tc>
          <w:tcPr>
            <w:tcW w:w="5101" w:type="dxa"/>
            <w:shd w:val="clear" w:color="auto" w:fill="FFFFFF"/>
          </w:tcPr>
          <w:p w14:paraId="5FBAA919" w14:textId="3D8AAF75" w:rsidR="00636276" w:rsidRDefault="00636276" w:rsidP="00636276">
            <w:r>
              <w:t>Relation to a configuration</w:t>
            </w:r>
          </w:p>
        </w:tc>
      </w:tr>
      <w:tr w:rsidR="00636276" w14:paraId="783B9A77" w14:textId="77777777" w:rsidTr="00636276">
        <w:tblPrEx>
          <w:tblCellMar>
            <w:bottom w:w="0" w:type="dxa"/>
          </w:tblCellMar>
        </w:tblPrEx>
        <w:tc>
          <w:tcPr>
            <w:tcW w:w="2268" w:type="dxa"/>
            <w:shd w:val="clear" w:color="auto" w:fill="FFFFFF"/>
          </w:tcPr>
          <w:p w14:paraId="408007E3" w14:textId="775F9DF2" w:rsidR="00636276" w:rsidRDefault="00636276" w:rsidP="00636276">
            <w:hyperlink w:anchor="Deliverable13480" w:history="1">
              <w:r>
                <w:rPr>
                  <w:rStyle w:val="Hyperlink"/>
                </w:rPr>
                <w:t>Electric/Electronic Connection</w:t>
              </w:r>
            </w:hyperlink>
          </w:p>
        </w:tc>
        <w:tc>
          <w:tcPr>
            <w:tcW w:w="2268" w:type="dxa"/>
            <w:shd w:val="clear" w:color="auto" w:fill="FFFFFF"/>
          </w:tcPr>
          <w:p w14:paraId="0ABB5C0C" w14:textId="53212FA9" w:rsidR="00636276" w:rsidRDefault="00636276" w:rsidP="00636276">
            <w:r>
              <w:t>configured in</w:t>
            </w:r>
          </w:p>
        </w:tc>
        <w:tc>
          <w:tcPr>
            <w:tcW w:w="5101" w:type="dxa"/>
            <w:shd w:val="clear" w:color="auto" w:fill="FFFFFF"/>
          </w:tcPr>
          <w:p w14:paraId="50C6DDE6" w14:textId="198DCE51" w:rsidR="00636276" w:rsidRDefault="00636276" w:rsidP="00636276">
            <w:r>
              <w:t>Relation to a configuration</w:t>
            </w:r>
          </w:p>
        </w:tc>
      </w:tr>
      <w:tr w:rsidR="00636276" w14:paraId="3D2D35AE" w14:textId="77777777" w:rsidTr="00636276">
        <w:tblPrEx>
          <w:tblCellMar>
            <w:bottom w:w="0" w:type="dxa"/>
          </w:tblCellMar>
        </w:tblPrEx>
        <w:tc>
          <w:tcPr>
            <w:tcW w:w="2268" w:type="dxa"/>
            <w:shd w:val="clear" w:color="auto" w:fill="FFFFFF"/>
          </w:tcPr>
          <w:p w14:paraId="22789765" w14:textId="317FF20B" w:rsidR="00636276" w:rsidRDefault="00636276" w:rsidP="00636276">
            <w:hyperlink w:anchor="Deliverable13486" w:history="1">
              <w:r>
                <w:rPr>
                  <w:rStyle w:val="Hyperlink"/>
                </w:rPr>
                <w:t>Software Class</w:t>
              </w:r>
            </w:hyperlink>
          </w:p>
        </w:tc>
        <w:tc>
          <w:tcPr>
            <w:tcW w:w="2268" w:type="dxa"/>
            <w:shd w:val="clear" w:color="auto" w:fill="FFFFFF"/>
          </w:tcPr>
          <w:p w14:paraId="0754CA7F" w14:textId="28F073AD" w:rsidR="00636276" w:rsidRDefault="00636276" w:rsidP="00636276">
            <w:r>
              <w:t>configured in</w:t>
            </w:r>
          </w:p>
        </w:tc>
        <w:tc>
          <w:tcPr>
            <w:tcW w:w="5101" w:type="dxa"/>
            <w:shd w:val="clear" w:color="auto" w:fill="FFFFFF"/>
          </w:tcPr>
          <w:p w14:paraId="5AE92494" w14:textId="08F04C0D" w:rsidR="00636276" w:rsidRDefault="00636276" w:rsidP="00636276">
            <w:r>
              <w:t>Relation to a configuration</w:t>
            </w:r>
          </w:p>
        </w:tc>
      </w:tr>
      <w:tr w:rsidR="00636276" w14:paraId="7C7E0270" w14:textId="77777777" w:rsidTr="00636276">
        <w:tblPrEx>
          <w:tblCellMar>
            <w:bottom w:w="0" w:type="dxa"/>
          </w:tblCellMar>
        </w:tblPrEx>
        <w:tc>
          <w:tcPr>
            <w:tcW w:w="2268" w:type="dxa"/>
            <w:shd w:val="clear" w:color="auto" w:fill="FFFFFF"/>
          </w:tcPr>
          <w:p w14:paraId="757F9403" w14:textId="1525A63B" w:rsidR="00636276" w:rsidRDefault="00636276" w:rsidP="00636276">
            <w:hyperlink w:anchor="Deliverable13487" w:history="1">
              <w:r>
                <w:rPr>
                  <w:rStyle w:val="Hyperlink"/>
                </w:rPr>
                <w:t>Software Component</w:t>
              </w:r>
            </w:hyperlink>
          </w:p>
        </w:tc>
        <w:tc>
          <w:tcPr>
            <w:tcW w:w="2268" w:type="dxa"/>
            <w:shd w:val="clear" w:color="auto" w:fill="FFFFFF"/>
          </w:tcPr>
          <w:p w14:paraId="3A5E33FF" w14:textId="29CBBD2F" w:rsidR="00636276" w:rsidRDefault="00636276" w:rsidP="00636276">
            <w:r>
              <w:t>configured in</w:t>
            </w:r>
          </w:p>
        </w:tc>
        <w:tc>
          <w:tcPr>
            <w:tcW w:w="5101" w:type="dxa"/>
            <w:shd w:val="clear" w:color="auto" w:fill="FFFFFF"/>
          </w:tcPr>
          <w:p w14:paraId="4AFD8FAF" w14:textId="7966A8F3" w:rsidR="00636276" w:rsidRDefault="00636276" w:rsidP="00636276">
            <w:r>
              <w:t>Relation to a configuration</w:t>
            </w:r>
          </w:p>
        </w:tc>
      </w:tr>
      <w:tr w:rsidR="00636276" w14:paraId="1386C5EE" w14:textId="77777777" w:rsidTr="00636276">
        <w:tblPrEx>
          <w:tblCellMar>
            <w:bottom w:w="0" w:type="dxa"/>
          </w:tblCellMar>
        </w:tblPrEx>
        <w:tc>
          <w:tcPr>
            <w:tcW w:w="2268" w:type="dxa"/>
            <w:shd w:val="clear" w:color="auto" w:fill="FFFFFF"/>
          </w:tcPr>
          <w:p w14:paraId="0260D9F6" w14:textId="581D11C0" w:rsidR="00636276" w:rsidRDefault="00636276" w:rsidP="00636276">
            <w:hyperlink w:anchor="Deliverable13453" w:history="1">
              <w:r>
                <w:rPr>
                  <w:rStyle w:val="Hyperlink"/>
                </w:rPr>
                <w:t>Hydraulic/Pneumatic Connection</w:t>
              </w:r>
            </w:hyperlink>
          </w:p>
        </w:tc>
        <w:tc>
          <w:tcPr>
            <w:tcW w:w="2268" w:type="dxa"/>
            <w:shd w:val="clear" w:color="auto" w:fill="FFFFFF"/>
          </w:tcPr>
          <w:p w14:paraId="58965A01" w14:textId="1CE5ADCB" w:rsidR="00636276" w:rsidRDefault="00636276" w:rsidP="00636276">
            <w:r>
              <w:t>configured in</w:t>
            </w:r>
          </w:p>
        </w:tc>
        <w:tc>
          <w:tcPr>
            <w:tcW w:w="5101" w:type="dxa"/>
            <w:shd w:val="clear" w:color="auto" w:fill="FFFFFF"/>
          </w:tcPr>
          <w:p w14:paraId="1B07C113" w14:textId="49F54A0F" w:rsidR="00636276" w:rsidRDefault="00636276" w:rsidP="00636276">
            <w:r>
              <w:t>Relation to a configuration</w:t>
            </w:r>
          </w:p>
        </w:tc>
      </w:tr>
      <w:tr w:rsidR="00636276" w14:paraId="3CD16820" w14:textId="77777777" w:rsidTr="00636276">
        <w:tblPrEx>
          <w:tblCellMar>
            <w:bottom w:w="0" w:type="dxa"/>
          </w:tblCellMar>
        </w:tblPrEx>
        <w:tc>
          <w:tcPr>
            <w:tcW w:w="2268" w:type="dxa"/>
            <w:shd w:val="clear" w:color="auto" w:fill="FFFFFF"/>
          </w:tcPr>
          <w:p w14:paraId="6E46F675" w14:textId="451EA765" w:rsidR="00636276" w:rsidRDefault="00636276" w:rsidP="00636276">
            <w:hyperlink w:anchor="Deliverable13501" w:history="1">
              <w:r>
                <w:rPr>
                  <w:rStyle w:val="Hyperlink"/>
                </w:rPr>
                <w:t>Verification Resource</w:t>
              </w:r>
            </w:hyperlink>
          </w:p>
        </w:tc>
        <w:tc>
          <w:tcPr>
            <w:tcW w:w="2268" w:type="dxa"/>
            <w:shd w:val="clear" w:color="auto" w:fill="FFFFFF"/>
          </w:tcPr>
          <w:p w14:paraId="3369DE64" w14:textId="073C73FB" w:rsidR="00636276" w:rsidRDefault="00636276" w:rsidP="00636276">
            <w:r>
              <w:t>configured in</w:t>
            </w:r>
          </w:p>
        </w:tc>
        <w:tc>
          <w:tcPr>
            <w:tcW w:w="5101" w:type="dxa"/>
            <w:shd w:val="clear" w:color="auto" w:fill="FFFFFF"/>
          </w:tcPr>
          <w:p w14:paraId="7F856DC7" w14:textId="6F18CB37" w:rsidR="00636276" w:rsidRDefault="00636276" w:rsidP="00636276">
            <w:r>
              <w:t>Relation to a configuration</w:t>
            </w:r>
          </w:p>
        </w:tc>
      </w:tr>
      <w:tr w:rsidR="00636276" w14:paraId="308074D3" w14:textId="77777777" w:rsidTr="00636276">
        <w:tblPrEx>
          <w:tblCellMar>
            <w:bottom w:w="0" w:type="dxa"/>
          </w:tblCellMar>
        </w:tblPrEx>
        <w:tc>
          <w:tcPr>
            <w:tcW w:w="2268" w:type="dxa"/>
            <w:shd w:val="clear" w:color="auto" w:fill="FFFFFF"/>
          </w:tcPr>
          <w:p w14:paraId="6114256C" w14:textId="08D2E987" w:rsidR="00636276" w:rsidRDefault="00636276" w:rsidP="00636276">
            <w:hyperlink w:anchor="Deliverable13507" w:history="1">
              <w:r>
                <w:rPr>
                  <w:rStyle w:val="Hyperlink"/>
                </w:rPr>
                <w:t>Manufacturing Operation</w:t>
              </w:r>
            </w:hyperlink>
          </w:p>
        </w:tc>
        <w:tc>
          <w:tcPr>
            <w:tcW w:w="2268" w:type="dxa"/>
            <w:shd w:val="clear" w:color="auto" w:fill="FFFFFF"/>
          </w:tcPr>
          <w:p w14:paraId="5CEC9C50" w14:textId="46F34B55" w:rsidR="00636276" w:rsidRDefault="00636276" w:rsidP="00636276">
            <w:r>
              <w:t>configured in</w:t>
            </w:r>
          </w:p>
        </w:tc>
        <w:tc>
          <w:tcPr>
            <w:tcW w:w="5101" w:type="dxa"/>
            <w:shd w:val="clear" w:color="auto" w:fill="FFFFFF"/>
          </w:tcPr>
          <w:p w14:paraId="7C35A178" w14:textId="445317B9" w:rsidR="00636276" w:rsidRDefault="00636276" w:rsidP="00636276">
            <w:r>
              <w:t>Relation to a configuration</w:t>
            </w:r>
          </w:p>
        </w:tc>
      </w:tr>
      <w:tr w:rsidR="00636276" w14:paraId="7930FB43" w14:textId="77777777" w:rsidTr="00636276">
        <w:tblPrEx>
          <w:tblCellMar>
            <w:bottom w:w="0" w:type="dxa"/>
          </w:tblCellMar>
        </w:tblPrEx>
        <w:tc>
          <w:tcPr>
            <w:tcW w:w="2268" w:type="dxa"/>
            <w:shd w:val="clear" w:color="auto" w:fill="FFFFFF"/>
          </w:tcPr>
          <w:p w14:paraId="6BE02238" w14:textId="0FCF781B" w:rsidR="00636276" w:rsidRDefault="00636276" w:rsidP="00636276">
            <w:hyperlink w:anchor="Deliverable23103" w:history="1">
              <w:r>
                <w:rPr>
                  <w:rStyle w:val="Hyperlink"/>
                </w:rPr>
                <w:t>Assembly Operation</w:t>
              </w:r>
            </w:hyperlink>
          </w:p>
        </w:tc>
        <w:tc>
          <w:tcPr>
            <w:tcW w:w="2268" w:type="dxa"/>
            <w:shd w:val="clear" w:color="auto" w:fill="FFFFFF"/>
          </w:tcPr>
          <w:p w14:paraId="108DB316" w14:textId="72F755D5" w:rsidR="00636276" w:rsidRDefault="00636276" w:rsidP="00636276">
            <w:r>
              <w:t>configured in</w:t>
            </w:r>
          </w:p>
        </w:tc>
        <w:tc>
          <w:tcPr>
            <w:tcW w:w="5101" w:type="dxa"/>
            <w:shd w:val="clear" w:color="auto" w:fill="FFFFFF"/>
          </w:tcPr>
          <w:p w14:paraId="271C0678" w14:textId="24426783" w:rsidR="00636276" w:rsidRDefault="00636276" w:rsidP="00636276">
            <w:r>
              <w:t>Relation to a configuration</w:t>
            </w:r>
          </w:p>
        </w:tc>
      </w:tr>
      <w:tr w:rsidR="00636276" w14:paraId="78A5E09F" w14:textId="77777777" w:rsidTr="00636276">
        <w:tblPrEx>
          <w:tblCellMar>
            <w:bottom w:w="0" w:type="dxa"/>
          </w:tblCellMar>
        </w:tblPrEx>
        <w:tc>
          <w:tcPr>
            <w:tcW w:w="2268" w:type="dxa"/>
            <w:shd w:val="clear" w:color="auto" w:fill="FFFFFF"/>
          </w:tcPr>
          <w:p w14:paraId="48BFBCA7" w14:textId="199EE0F2" w:rsidR="00636276" w:rsidRDefault="00636276" w:rsidP="00636276">
            <w:hyperlink w:anchor="Deliverable23102" w:history="1">
              <w:r>
                <w:rPr>
                  <w:rStyle w:val="Hyperlink"/>
                </w:rPr>
                <w:t>Heat Treatment</w:t>
              </w:r>
            </w:hyperlink>
          </w:p>
        </w:tc>
        <w:tc>
          <w:tcPr>
            <w:tcW w:w="2268" w:type="dxa"/>
            <w:shd w:val="clear" w:color="auto" w:fill="FFFFFF"/>
          </w:tcPr>
          <w:p w14:paraId="7EB52071" w14:textId="3E362E9F" w:rsidR="00636276" w:rsidRDefault="00636276" w:rsidP="00636276">
            <w:r>
              <w:t>configured in</w:t>
            </w:r>
          </w:p>
        </w:tc>
        <w:tc>
          <w:tcPr>
            <w:tcW w:w="5101" w:type="dxa"/>
            <w:shd w:val="clear" w:color="auto" w:fill="FFFFFF"/>
          </w:tcPr>
          <w:p w14:paraId="05AA7DB9" w14:textId="36BDCA01" w:rsidR="00636276" w:rsidRDefault="00636276" w:rsidP="00636276">
            <w:r>
              <w:t>Relation to a configuration</w:t>
            </w:r>
          </w:p>
        </w:tc>
      </w:tr>
      <w:tr w:rsidR="00636276" w14:paraId="3F26E12D" w14:textId="77777777" w:rsidTr="00636276">
        <w:tblPrEx>
          <w:tblCellMar>
            <w:bottom w:w="0" w:type="dxa"/>
          </w:tblCellMar>
        </w:tblPrEx>
        <w:tc>
          <w:tcPr>
            <w:tcW w:w="2268" w:type="dxa"/>
            <w:shd w:val="clear" w:color="auto" w:fill="FFFFFF"/>
          </w:tcPr>
          <w:p w14:paraId="153E890D" w14:textId="670E6D52" w:rsidR="00636276" w:rsidRDefault="00636276" w:rsidP="00636276">
            <w:hyperlink w:anchor="Deliverable13459" w:history="1">
              <w:r>
                <w:rPr>
                  <w:rStyle w:val="Hyperlink"/>
                </w:rPr>
                <w:t>Joining Process</w:t>
              </w:r>
            </w:hyperlink>
          </w:p>
        </w:tc>
        <w:tc>
          <w:tcPr>
            <w:tcW w:w="2268" w:type="dxa"/>
            <w:shd w:val="clear" w:color="auto" w:fill="FFFFFF"/>
          </w:tcPr>
          <w:p w14:paraId="1B1C7F95" w14:textId="0224B6FC" w:rsidR="00636276" w:rsidRDefault="00636276" w:rsidP="00636276">
            <w:r>
              <w:t>configured in</w:t>
            </w:r>
          </w:p>
        </w:tc>
        <w:tc>
          <w:tcPr>
            <w:tcW w:w="5101" w:type="dxa"/>
            <w:shd w:val="clear" w:color="auto" w:fill="FFFFFF"/>
          </w:tcPr>
          <w:p w14:paraId="2F573206" w14:textId="2FF6426B" w:rsidR="00636276" w:rsidRDefault="00636276" w:rsidP="00636276">
            <w:r>
              <w:t>Relation to a configuration</w:t>
            </w:r>
          </w:p>
        </w:tc>
      </w:tr>
      <w:tr w:rsidR="00636276" w14:paraId="7FD18A4A" w14:textId="77777777" w:rsidTr="00636276">
        <w:tblPrEx>
          <w:tblCellMar>
            <w:bottom w:w="0" w:type="dxa"/>
          </w:tblCellMar>
        </w:tblPrEx>
        <w:tc>
          <w:tcPr>
            <w:tcW w:w="2268" w:type="dxa"/>
            <w:shd w:val="clear" w:color="auto" w:fill="FFFFFF"/>
          </w:tcPr>
          <w:p w14:paraId="4FCE2C8E" w14:textId="03D40DFD" w:rsidR="00636276" w:rsidRDefault="00636276" w:rsidP="00636276">
            <w:hyperlink w:anchor="Deliverable14409" w:history="1">
              <w:r>
                <w:rPr>
                  <w:rStyle w:val="Hyperlink"/>
                </w:rPr>
                <w:t>Manufacturing Equipment Component</w:t>
              </w:r>
            </w:hyperlink>
          </w:p>
        </w:tc>
        <w:tc>
          <w:tcPr>
            <w:tcW w:w="2268" w:type="dxa"/>
            <w:shd w:val="clear" w:color="auto" w:fill="FFFFFF"/>
          </w:tcPr>
          <w:p w14:paraId="33902DFC" w14:textId="3EA657FD" w:rsidR="00636276" w:rsidRDefault="00636276" w:rsidP="00636276">
            <w:r>
              <w:t>configured in</w:t>
            </w:r>
          </w:p>
        </w:tc>
        <w:tc>
          <w:tcPr>
            <w:tcW w:w="5101" w:type="dxa"/>
            <w:shd w:val="clear" w:color="auto" w:fill="FFFFFF"/>
          </w:tcPr>
          <w:p w14:paraId="3D40F3B0" w14:textId="1CE07C1E" w:rsidR="00636276" w:rsidRDefault="00636276" w:rsidP="00636276">
            <w:r>
              <w:t>Relation to a configuration</w:t>
            </w:r>
          </w:p>
        </w:tc>
      </w:tr>
      <w:tr w:rsidR="00636276" w14:paraId="3130D211" w14:textId="77777777" w:rsidTr="00636276">
        <w:tblPrEx>
          <w:tblCellMar>
            <w:bottom w:w="0" w:type="dxa"/>
          </w:tblCellMar>
        </w:tblPrEx>
        <w:tc>
          <w:tcPr>
            <w:tcW w:w="2268" w:type="dxa"/>
            <w:shd w:val="clear" w:color="auto" w:fill="FFFFFF"/>
          </w:tcPr>
          <w:p w14:paraId="0654B816" w14:textId="2BAE7587" w:rsidR="00636276" w:rsidRDefault="00636276" w:rsidP="00636276">
            <w:hyperlink w:anchor="Deliverable15347" w:history="1">
              <w:r>
                <w:rPr>
                  <w:rStyle w:val="Hyperlink"/>
                </w:rPr>
                <w:t>Product</w:t>
              </w:r>
            </w:hyperlink>
          </w:p>
        </w:tc>
        <w:tc>
          <w:tcPr>
            <w:tcW w:w="2268" w:type="dxa"/>
            <w:shd w:val="clear" w:color="auto" w:fill="FFFFFF"/>
          </w:tcPr>
          <w:p w14:paraId="7B26DFB5" w14:textId="6B612C3F" w:rsidR="00636276" w:rsidRDefault="00636276" w:rsidP="00636276">
            <w:r>
              <w:t>configured in</w:t>
            </w:r>
          </w:p>
        </w:tc>
        <w:tc>
          <w:tcPr>
            <w:tcW w:w="5101" w:type="dxa"/>
            <w:shd w:val="clear" w:color="auto" w:fill="FFFFFF"/>
          </w:tcPr>
          <w:p w14:paraId="1D611A0B" w14:textId="06F5FA0F" w:rsidR="00636276" w:rsidRDefault="00636276" w:rsidP="00636276">
            <w:r>
              <w:t>Relation to a configuration</w:t>
            </w:r>
          </w:p>
        </w:tc>
      </w:tr>
      <w:tr w:rsidR="00636276" w14:paraId="5FA6B89D" w14:textId="77777777" w:rsidTr="00636276">
        <w:tblPrEx>
          <w:tblCellMar>
            <w:bottom w:w="0" w:type="dxa"/>
          </w:tblCellMar>
        </w:tblPrEx>
        <w:tc>
          <w:tcPr>
            <w:tcW w:w="2268" w:type="dxa"/>
            <w:shd w:val="clear" w:color="auto" w:fill="FFFFFF"/>
          </w:tcPr>
          <w:p w14:paraId="61D6BD18" w14:textId="518A76A5" w:rsidR="00636276" w:rsidRDefault="00636276" w:rsidP="00636276">
            <w:hyperlink w:anchor="Deliverable15509" w:history="1">
              <w:r>
                <w:rPr>
                  <w:rStyle w:val="Hyperlink"/>
                </w:rPr>
                <w:t>Operation Incident</w:t>
              </w:r>
            </w:hyperlink>
          </w:p>
        </w:tc>
        <w:tc>
          <w:tcPr>
            <w:tcW w:w="2268" w:type="dxa"/>
            <w:shd w:val="clear" w:color="auto" w:fill="FFFFFF"/>
          </w:tcPr>
          <w:p w14:paraId="06212F1E" w14:textId="55EEBB3D" w:rsidR="00636276" w:rsidRDefault="00636276" w:rsidP="00636276">
            <w:r>
              <w:t>configured in</w:t>
            </w:r>
          </w:p>
        </w:tc>
        <w:tc>
          <w:tcPr>
            <w:tcW w:w="5101" w:type="dxa"/>
            <w:shd w:val="clear" w:color="auto" w:fill="FFFFFF"/>
          </w:tcPr>
          <w:p w14:paraId="42194CDE" w14:textId="1B7FA240" w:rsidR="00636276" w:rsidRDefault="00636276" w:rsidP="00636276">
            <w:r>
              <w:t>Relation to a configuration</w:t>
            </w:r>
          </w:p>
        </w:tc>
      </w:tr>
      <w:tr w:rsidR="00636276" w14:paraId="33EA51C1" w14:textId="77777777" w:rsidTr="00636276">
        <w:tblPrEx>
          <w:tblCellMar>
            <w:bottom w:w="0" w:type="dxa"/>
          </w:tblCellMar>
        </w:tblPrEx>
        <w:tc>
          <w:tcPr>
            <w:tcW w:w="2268" w:type="dxa"/>
            <w:shd w:val="clear" w:color="auto" w:fill="FFFFFF"/>
          </w:tcPr>
          <w:p w14:paraId="6D3C27C4" w14:textId="77777777" w:rsidR="00636276" w:rsidRDefault="00636276" w:rsidP="00636276"/>
        </w:tc>
        <w:tc>
          <w:tcPr>
            <w:tcW w:w="2268" w:type="dxa"/>
            <w:shd w:val="clear" w:color="auto" w:fill="FFFFFF"/>
          </w:tcPr>
          <w:p w14:paraId="37CE828A" w14:textId="77777777" w:rsidR="00636276" w:rsidRDefault="00636276" w:rsidP="00636276"/>
        </w:tc>
        <w:tc>
          <w:tcPr>
            <w:tcW w:w="5101" w:type="dxa"/>
            <w:shd w:val="clear" w:color="auto" w:fill="FFFFFF"/>
          </w:tcPr>
          <w:p w14:paraId="0872B730" w14:textId="0C0684D7" w:rsidR="00636276" w:rsidRDefault="00636276" w:rsidP="00636276">
            <w:r>
              <w:t>Parent element</w:t>
            </w:r>
          </w:p>
        </w:tc>
      </w:tr>
      <w:tr w:rsidR="00636276" w14:paraId="02D336DC" w14:textId="77777777" w:rsidTr="00636276">
        <w:tblPrEx>
          <w:tblCellMar>
            <w:bottom w:w="0" w:type="dxa"/>
          </w:tblCellMar>
        </w:tblPrEx>
        <w:tc>
          <w:tcPr>
            <w:tcW w:w="2268" w:type="dxa"/>
            <w:shd w:val="clear" w:color="auto" w:fill="FFFFFF"/>
          </w:tcPr>
          <w:p w14:paraId="71795FFF" w14:textId="77777777" w:rsidR="00636276" w:rsidRDefault="00636276" w:rsidP="00636276"/>
        </w:tc>
        <w:tc>
          <w:tcPr>
            <w:tcW w:w="2268" w:type="dxa"/>
            <w:shd w:val="clear" w:color="auto" w:fill="FFFFFF"/>
          </w:tcPr>
          <w:p w14:paraId="5864A5C2" w14:textId="77777777" w:rsidR="00636276" w:rsidRDefault="00636276" w:rsidP="00636276"/>
        </w:tc>
        <w:tc>
          <w:tcPr>
            <w:tcW w:w="5101" w:type="dxa"/>
            <w:shd w:val="clear" w:color="auto" w:fill="FFFFFF"/>
          </w:tcPr>
          <w:p w14:paraId="2837E183" w14:textId="44DACEEB" w:rsidR="00636276" w:rsidRDefault="00636276" w:rsidP="00636276">
            <w:r>
              <w:t>More generic item</w:t>
            </w:r>
          </w:p>
        </w:tc>
      </w:tr>
    </w:tbl>
    <w:p w14:paraId="146967C1" w14:textId="0E719220" w:rsidR="00636276" w:rsidRDefault="00636276" w:rsidP="00636276">
      <w:pPr>
        <w:pStyle w:val="berschrift4"/>
      </w:pPr>
      <w:bookmarkStart w:id="124" w:name="Deliverable15753"/>
      <w:r>
        <w:t>Variant</w:t>
      </w:r>
      <w:bookmarkEnd w:id="124"/>
    </w:p>
    <w:p w14:paraId="451AB237" w14:textId="2C33CC50" w:rsidR="00636276" w:rsidRDefault="00636276" w:rsidP="00636276">
      <w:r>
        <w:t>Represents a variant as a context for other elements to be valid. The datamodel allows selected elements to be related to a variant, i. e. mechanical components</w:t>
      </w:r>
    </w:p>
    <w:p w14:paraId="2DF374DF" w14:textId="77777777" w:rsidR="00636276" w:rsidRDefault="00636276" w:rsidP="00636276">
      <w:pPr>
        <w:keepNext/>
      </w:pPr>
      <w:r>
        <w:rPr>
          <w:noProof/>
        </w:rPr>
        <w:drawing>
          <wp:inline distT="0" distB="0" distL="0" distR="0" wp14:anchorId="3B660AFC" wp14:editId="0BF69604">
            <wp:extent cx="857370" cy="857370"/>
            <wp:effectExtent l="0" t="0" r="0" b="0"/>
            <wp:docPr id="1524257360"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5736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4987B782" w14:textId="62C435B7" w:rsidR="00636276" w:rsidRDefault="00636276" w:rsidP="00636276">
      <w:pPr>
        <w:pStyle w:val="Beschriftung"/>
      </w:pPr>
      <w:r>
        <w:t xml:space="preserve">Figure </w:t>
      </w:r>
      <w:fldSimple w:instr=" SEQ Figure \* ARABIC ">
        <w:r>
          <w:rPr>
            <w:noProof/>
          </w:rPr>
          <w:t>162</w:t>
        </w:r>
      </w:fldSimple>
      <w:r>
        <w:t xml:space="preserve"> Icon</w:t>
      </w:r>
    </w:p>
    <w:p w14:paraId="7B27EFDC" w14:textId="77777777" w:rsidR="00636276" w:rsidRDefault="00636276" w:rsidP="00636276">
      <w:pPr>
        <w:keepNext/>
      </w:pPr>
      <w:r>
        <w:rPr>
          <w:noProof/>
        </w:rPr>
        <w:drawing>
          <wp:inline distT="0" distB="0" distL="0" distR="0" wp14:anchorId="14523BDB" wp14:editId="5380B6ED">
            <wp:extent cx="5918719" cy="314778"/>
            <wp:effectExtent l="0" t="0" r="0" b="9525"/>
            <wp:docPr id="1703940876"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40876"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18719" cy="314778"/>
                    </a:xfrm>
                    <a:prstGeom prst="rect">
                      <a:avLst/>
                    </a:prstGeom>
                  </pic:spPr>
                </pic:pic>
              </a:graphicData>
            </a:graphic>
          </wp:inline>
        </w:drawing>
      </w:r>
    </w:p>
    <w:p w14:paraId="38600AA0" w14:textId="1BE1BC5F" w:rsidR="00636276" w:rsidRDefault="00636276" w:rsidP="00636276">
      <w:pPr>
        <w:pStyle w:val="Beschriftung"/>
      </w:pPr>
      <w:r>
        <w:t xml:space="preserve">Figure </w:t>
      </w:r>
      <w:fldSimple w:instr=" SEQ Figure \* ARABIC ">
        <w:r>
          <w:rPr>
            <w:noProof/>
          </w:rPr>
          <w:t>163</w:t>
        </w:r>
      </w:fldSimple>
      <w:r>
        <w:t xml:space="preserve"> Class Context Diagram 'Variant'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C83A29C" w14:textId="77777777" w:rsidTr="00636276">
        <w:tblPrEx>
          <w:tblCellMar>
            <w:bottom w:w="0" w:type="dxa"/>
          </w:tblCellMar>
        </w:tblPrEx>
        <w:tc>
          <w:tcPr>
            <w:tcW w:w="2268" w:type="dxa"/>
            <w:shd w:val="clear" w:color="auto" w:fill="FFFFFF"/>
          </w:tcPr>
          <w:p w14:paraId="5E38DCFC" w14:textId="07091878" w:rsidR="00636276" w:rsidRDefault="00636276" w:rsidP="00636276">
            <w:r w:rsidRPr="00636276">
              <w:rPr>
                <w:rStyle w:val="Fett"/>
              </w:rPr>
              <w:t>Delivered by</w:t>
            </w:r>
          </w:p>
        </w:tc>
        <w:tc>
          <w:tcPr>
            <w:tcW w:w="7369" w:type="dxa"/>
            <w:shd w:val="clear" w:color="auto" w:fill="FFFFFF"/>
          </w:tcPr>
          <w:p w14:paraId="642062BF" w14:textId="77777777" w:rsidR="00636276" w:rsidRDefault="00636276" w:rsidP="00636276">
            <w:hyperlink w:anchor="Activity2536" w:history="1">
              <w:r>
                <w:rPr>
                  <w:rStyle w:val="Hyperlink"/>
                </w:rPr>
                <w:t>Mechanical Design</w:t>
              </w:r>
            </w:hyperlink>
          </w:p>
          <w:p w14:paraId="219BFD03" w14:textId="77777777" w:rsidR="00636276" w:rsidRDefault="00636276" w:rsidP="00636276">
            <w:hyperlink w:anchor="Activity2537" w:history="1">
              <w:r>
                <w:rPr>
                  <w:rStyle w:val="Hyperlink"/>
                </w:rPr>
                <w:t>Electrical/Electronical Design</w:t>
              </w:r>
            </w:hyperlink>
          </w:p>
          <w:p w14:paraId="4682A1BD" w14:textId="2DFFEB50" w:rsidR="00636276" w:rsidRDefault="00636276" w:rsidP="00636276">
            <w:hyperlink w:anchor="Activity2538" w:history="1">
              <w:r>
                <w:rPr>
                  <w:rStyle w:val="Hyperlink"/>
                </w:rPr>
                <w:t>Software Engineering</w:t>
              </w:r>
            </w:hyperlink>
          </w:p>
        </w:tc>
      </w:tr>
    </w:tbl>
    <w:p w14:paraId="536BB184" w14:textId="55833898"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092AEC10" w14:textId="77777777" w:rsidTr="00636276">
        <w:tblPrEx>
          <w:tblCellMar>
            <w:bottom w:w="0" w:type="dxa"/>
          </w:tblCellMar>
        </w:tblPrEx>
        <w:tc>
          <w:tcPr>
            <w:tcW w:w="2268" w:type="dxa"/>
            <w:shd w:val="clear" w:color="auto" w:fill="FFFFFF"/>
          </w:tcPr>
          <w:p w14:paraId="38B5A830" w14:textId="2176E261" w:rsidR="00636276" w:rsidRDefault="00636276" w:rsidP="00636276">
            <w:r>
              <w:t>Identifier</w:t>
            </w:r>
          </w:p>
        </w:tc>
        <w:tc>
          <w:tcPr>
            <w:tcW w:w="2268" w:type="dxa"/>
            <w:shd w:val="clear" w:color="auto" w:fill="FFFFFF"/>
          </w:tcPr>
          <w:p w14:paraId="2C0217C6" w14:textId="474CC356" w:rsidR="00636276" w:rsidRDefault="00636276" w:rsidP="00636276">
            <w:hyperlink w:anchor="Deliverable16441" w:history="1">
              <w:r>
                <w:rPr>
                  <w:rStyle w:val="Hyperlink"/>
                </w:rPr>
                <w:t>xs:string</w:t>
              </w:r>
            </w:hyperlink>
          </w:p>
        </w:tc>
        <w:tc>
          <w:tcPr>
            <w:tcW w:w="5101" w:type="dxa"/>
            <w:shd w:val="clear" w:color="auto" w:fill="FFFFFF"/>
          </w:tcPr>
          <w:p w14:paraId="6756D4B4" w14:textId="6CDCD817" w:rsidR="00636276" w:rsidRDefault="00636276" w:rsidP="00636276">
            <w:r>
              <w:t>Unambiguous identifier of the element</w:t>
            </w:r>
          </w:p>
        </w:tc>
      </w:tr>
      <w:tr w:rsidR="00636276" w14:paraId="7FC3BACB" w14:textId="77777777" w:rsidTr="00636276">
        <w:tblPrEx>
          <w:tblCellMar>
            <w:bottom w:w="0" w:type="dxa"/>
          </w:tblCellMar>
        </w:tblPrEx>
        <w:tc>
          <w:tcPr>
            <w:tcW w:w="2268" w:type="dxa"/>
            <w:shd w:val="clear" w:color="auto" w:fill="FFFFFF"/>
          </w:tcPr>
          <w:p w14:paraId="06F27290" w14:textId="78745A3E" w:rsidR="00636276" w:rsidRDefault="00636276" w:rsidP="00636276">
            <w:r>
              <w:t>Number</w:t>
            </w:r>
          </w:p>
        </w:tc>
        <w:tc>
          <w:tcPr>
            <w:tcW w:w="2268" w:type="dxa"/>
            <w:shd w:val="clear" w:color="auto" w:fill="FFFFFF"/>
          </w:tcPr>
          <w:p w14:paraId="1E21BF47" w14:textId="3658B1E8" w:rsidR="00636276" w:rsidRDefault="00636276" w:rsidP="00636276">
            <w:hyperlink w:anchor="Deliverable16441" w:history="1">
              <w:r>
                <w:rPr>
                  <w:rStyle w:val="Hyperlink"/>
                </w:rPr>
                <w:t>xs:string</w:t>
              </w:r>
            </w:hyperlink>
          </w:p>
        </w:tc>
        <w:tc>
          <w:tcPr>
            <w:tcW w:w="5101" w:type="dxa"/>
            <w:shd w:val="clear" w:color="auto" w:fill="FFFFFF"/>
          </w:tcPr>
          <w:p w14:paraId="0FB3CCC7" w14:textId="4AFA9A2D" w:rsidR="00636276" w:rsidRDefault="00636276" w:rsidP="00636276">
            <w:r>
              <w:t>Legible number or name of the element, i. e. part number</w:t>
            </w:r>
          </w:p>
        </w:tc>
      </w:tr>
      <w:tr w:rsidR="00636276" w14:paraId="26D081FE" w14:textId="77777777" w:rsidTr="00636276">
        <w:tblPrEx>
          <w:tblCellMar>
            <w:bottom w:w="0" w:type="dxa"/>
          </w:tblCellMar>
        </w:tblPrEx>
        <w:tc>
          <w:tcPr>
            <w:tcW w:w="2268" w:type="dxa"/>
            <w:shd w:val="clear" w:color="auto" w:fill="FFFFFF"/>
          </w:tcPr>
          <w:p w14:paraId="3D08680D" w14:textId="04C83DF8" w:rsidR="00636276" w:rsidRDefault="00636276" w:rsidP="00636276">
            <w:r>
              <w:t>Title</w:t>
            </w:r>
          </w:p>
        </w:tc>
        <w:tc>
          <w:tcPr>
            <w:tcW w:w="2268" w:type="dxa"/>
            <w:shd w:val="clear" w:color="auto" w:fill="FFFFFF"/>
          </w:tcPr>
          <w:p w14:paraId="068C8415" w14:textId="78BA04B5" w:rsidR="00636276" w:rsidRDefault="00636276" w:rsidP="00636276">
            <w:hyperlink w:anchor="Deliverable16441" w:history="1">
              <w:r>
                <w:rPr>
                  <w:rStyle w:val="Hyperlink"/>
                </w:rPr>
                <w:t>xs:string</w:t>
              </w:r>
            </w:hyperlink>
          </w:p>
        </w:tc>
        <w:tc>
          <w:tcPr>
            <w:tcW w:w="5101" w:type="dxa"/>
            <w:shd w:val="clear" w:color="auto" w:fill="FFFFFF"/>
          </w:tcPr>
          <w:p w14:paraId="57B3C66F" w14:textId="358EE134" w:rsidR="00636276" w:rsidRDefault="00636276" w:rsidP="00636276">
            <w:r>
              <w:t>Title of the element</w:t>
            </w:r>
          </w:p>
        </w:tc>
      </w:tr>
      <w:tr w:rsidR="00636276" w14:paraId="2181EBB9" w14:textId="77777777" w:rsidTr="00636276">
        <w:tblPrEx>
          <w:tblCellMar>
            <w:bottom w:w="0" w:type="dxa"/>
          </w:tblCellMar>
        </w:tblPrEx>
        <w:tc>
          <w:tcPr>
            <w:tcW w:w="2268" w:type="dxa"/>
            <w:shd w:val="clear" w:color="auto" w:fill="FFFFFF"/>
          </w:tcPr>
          <w:p w14:paraId="62ABFD06" w14:textId="5CD92F03" w:rsidR="00636276" w:rsidRDefault="00636276" w:rsidP="00636276">
            <w:r>
              <w:t>Description</w:t>
            </w:r>
          </w:p>
        </w:tc>
        <w:tc>
          <w:tcPr>
            <w:tcW w:w="2268" w:type="dxa"/>
            <w:shd w:val="clear" w:color="auto" w:fill="FFFFFF"/>
          </w:tcPr>
          <w:p w14:paraId="7B16C68A" w14:textId="6D772275" w:rsidR="00636276" w:rsidRDefault="00636276" w:rsidP="00636276">
            <w:hyperlink w:anchor="Deliverable16441" w:history="1">
              <w:r>
                <w:rPr>
                  <w:rStyle w:val="Hyperlink"/>
                </w:rPr>
                <w:t>xs:string</w:t>
              </w:r>
            </w:hyperlink>
          </w:p>
        </w:tc>
        <w:tc>
          <w:tcPr>
            <w:tcW w:w="5101" w:type="dxa"/>
            <w:shd w:val="clear" w:color="auto" w:fill="FFFFFF"/>
          </w:tcPr>
          <w:p w14:paraId="33CB8389" w14:textId="77528011" w:rsidR="00636276" w:rsidRDefault="00636276" w:rsidP="00636276">
            <w:r>
              <w:t>Description of the element</w:t>
            </w:r>
          </w:p>
        </w:tc>
      </w:tr>
      <w:tr w:rsidR="00636276" w14:paraId="0BB69DA8" w14:textId="77777777" w:rsidTr="00636276">
        <w:tblPrEx>
          <w:tblCellMar>
            <w:bottom w:w="0" w:type="dxa"/>
          </w:tblCellMar>
        </w:tblPrEx>
        <w:tc>
          <w:tcPr>
            <w:tcW w:w="2268" w:type="dxa"/>
            <w:shd w:val="clear" w:color="auto" w:fill="FFFFFF"/>
          </w:tcPr>
          <w:p w14:paraId="0CDB487A" w14:textId="76E44CDB" w:rsidR="00636276" w:rsidRDefault="00636276" w:rsidP="00636276">
            <w:r>
              <w:t>Type</w:t>
            </w:r>
          </w:p>
        </w:tc>
        <w:tc>
          <w:tcPr>
            <w:tcW w:w="2268" w:type="dxa"/>
            <w:shd w:val="clear" w:color="auto" w:fill="FFFFFF"/>
          </w:tcPr>
          <w:p w14:paraId="53782153" w14:textId="6A2E7D05" w:rsidR="00636276" w:rsidRDefault="00636276" w:rsidP="00636276">
            <w:hyperlink w:anchor="Deliverable16441" w:history="1">
              <w:r>
                <w:rPr>
                  <w:rStyle w:val="Hyperlink"/>
                </w:rPr>
                <w:t>xs:string</w:t>
              </w:r>
            </w:hyperlink>
          </w:p>
        </w:tc>
        <w:tc>
          <w:tcPr>
            <w:tcW w:w="5101" w:type="dxa"/>
            <w:shd w:val="clear" w:color="auto" w:fill="FFFFFF"/>
          </w:tcPr>
          <w:p w14:paraId="42A33F0D" w14:textId="6A1BEF5B" w:rsidR="00636276" w:rsidRDefault="00636276" w:rsidP="00636276">
            <w:r>
              <w:t>Type of an element</w:t>
            </w:r>
          </w:p>
        </w:tc>
      </w:tr>
    </w:tbl>
    <w:p w14:paraId="110C1AE9" w14:textId="5F89988F"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DB45405" w14:textId="77777777" w:rsidTr="00636276">
        <w:tblPrEx>
          <w:tblCellMar>
            <w:bottom w:w="0" w:type="dxa"/>
          </w:tblCellMar>
        </w:tblPrEx>
        <w:tc>
          <w:tcPr>
            <w:tcW w:w="2268" w:type="dxa"/>
            <w:shd w:val="clear" w:color="auto" w:fill="FFFFFF"/>
          </w:tcPr>
          <w:p w14:paraId="2ED20C90" w14:textId="588EA0EB" w:rsidR="00636276" w:rsidRDefault="00636276" w:rsidP="00636276">
            <w:r>
              <w:t>part of</w:t>
            </w:r>
          </w:p>
        </w:tc>
        <w:tc>
          <w:tcPr>
            <w:tcW w:w="2268" w:type="dxa"/>
            <w:shd w:val="clear" w:color="auto" w:fill="FFFFFF"/>
          </w:tcPr>
          <w:p w14:paraId="4B38BF83" w14:textId="5E885380" w:rsidR="00636276" w:rsidRDefault="00636276" w:rsidP="00636276">
            <w:hyperlink w:anchor="Deliverable15753" w:history="1">
              <w:r>
                <w:rPr>
                  <w:rStyle w:val="Hyperlink"/>
                </w:rPr>
                <w:t>Variant</w:t>
              </w:r>
            </w:hyperlink>
          </w:p>
        </w:tc>
        <w:tc>
          <w:tcPr>
            <w:tcW w:w="5101" w:type="dxa"/>
            <w:shd w:val="clear" w:color="auto" w:fill="FFFFFF"/>
          </w:tcPr>
          <w:p w14:paraId="5B17DE34" w14:textId="6EF3E57D" w:rsidR="00636276" w:rsidRDefault="00636276" w:rsidP="00636276">
            <w:r>
              <w:t>Parent element</w:t>
            </w:r>
          </w:p>
        </w:tc>
      </w:tr>
      <w:tr w:rsidR="00636276" w14:paraId="10CBB1BB" w14:textId="77777777" w:rsidTr="00636276">
        <w:tblPrEx>
          <w:tblCellMar>
            <w:bottom w:w="0" w:type="dxa"/>
          </w:tblCellMar>
        </w:tblPrEx>
        <w:tc>
          <w:tcPr>
            <w:tcW w:w="2268" w:type="dxa"/>
            <w:shd w:val="clear" w:color="auto" w:fill="FFFFFF"/>
          </w:tcPr>
          <w:p w14:paraId="07464F53" w14:textId="16FBC6AB" w:rsidR="00636276" w:rsidRDefault="00636276" w:rsidP="00636276">
            <w:r>
              <w:t>specialism of</w:t>
            </w:r>
          </w:p>
        </w:tc>
        <w:tc>
          <w:tcPr>
            <w:tcW w:w="2268" w:type="dxa"/>
            <w:shd w:val="clear" w:color="auto" w:fill="FFFFFF"/>
          </w:tcPr>
          <w:p w14:paraId="2F5DE4B7" w14:textId="019146AC" w:rsidR="00636276" w:rsidRDefault="00636276" w:rsidP="00636276">
            <w:hyperlink w:anchor="Deliverable15753" w:history="1">
              <w:r>
                <w:rPr>
                  <w:rStyle w:val="Hyperlink"/>
                </w:rPr>
                <w:t>Variant</w:t>
              </w:r>
            </w:hyperlink>
          </w:p>
        </w:tc>
        <w:tc>
          <w:tcPr>
            <w:tcW w:w="5101" w:type="dxa"/>
            <w:shd w:val="clear" w:color="auto" w:fill="FFFFFF"/>
          </w:tcPr>
          <w:p w14:paraId="401C17D9" w14:textId="4C10257D" w:rsidR="00636276" w:rsidRDefault="00636276" w:rsidP="00636276">
            <w:r>
              <w:t>More generic item</w:t>
            </w:r>
          </w:p>
        </w:tc>
      </w:tr>
    </w:tbl>
    <w:p w14:paraId="74028FCF" w14:textId="49CB12F4"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2422A7E" w14:textId="77777777" w:rsidTr="00636276">
        <w:tblPrEx>
          <w:tblCellMar>
            <w:bottom w:w="0" w:type="dxa"/>
          </w:tblCellMar>
        </w:tblPrEx>
        <w:tc>
          <w:tcPr>
            <w:tcW w:w="2268" w:type="dxa"/>
            <w:shd w:val="clear" w:color="auto" w:fill="FFFFFF"/>
          </w:tcPr>
          <w:p w14:paraId="77F06F0D" w14:textId="1A88B555" w:rsidR="00636276" w:rsidRDefault="00636276" w:rsidP="00636276">
            <w:hyperlink w:anchor="Deliverable13384" w:history="1">
              <w:r>
                <w:rPr>
                  <w:rStyle w:val="Hyperlink"/>
                </w:rPr>
                <w:t>Use Case</w:t>
              </w:r>
            </w:hyperlink>
          </w:p>
        </w:tc>
        <w:tc>
          <w:tcPr>
            <w:tcW w:w="2268" w:type="dxa"/>
            <w:shd w:val="clear" w:color="auto" w:fill="FFFFFF"/>
          </w:tcPr>
          <w:p w14:paraId="5DE1464D" w14:textId="3CFB5722" w:rsidR="00636276" w:rsidRDefault="00636276" w:rsidP="00636276">
            <w:r>
              <w:t>option in</w:t>
            </w:r>
          </w:p>
        </w:tc>
        <w:tc>
          <w:tcPr>
            <w:tcW w:w="5101" w:type="dxa"/>
            <w:shd w:val="clear" w:color="auto" w:fill="FFFFFF"/>
          </w:tcPr>
          <w:p w14:paraId="2652D1AA" w14:textId="77C1E5F0" w:rsidR="00636276" w:rsidRDefault="00636276" w:rsidP="00636276">
            <w:r>
              <w:t>Relation to a variant</w:t>
            </w:r>
          </w:p>
        </w:tc>
      </w:tr>
      <w:tr w:rsidR="00636276" w14:paraId="2F5B4550" w14:textId="77777777" w:rsidTr="00636276">
        <w:tblPrEx>
          <w:tblCellMar>
            <w:bottom w:w="0" w:type="dxa"/>
          </w:tblCellMar>
        </w:tblPrEx>
        <w:tc>
          <w:tcPr>
            <w:tcW w:w="2268" w:type="dxa"/>
            <w:shd w:val="clear" w:color="auto" w:fill="FFFFFF"/>
          </w:tcPr>
          <w:p w14:paraId="6A38C672" w14:textId="1EDCC5A8" w:rsidR="00636276" w:rsidRDefault="00636276" w:rsidP="00636276">
            <w:hyperlink w:anchor="Deliverable13394" w:history="1">
              <w:r>
                <w:rPr>
                  <w:rStyle w:val="Hyperlink"/>
                </w:rPr>
                <w:t>Requirement</w:t>
              </w:r>
            </w:hyperlink>
          </w:p>
        </w:tc>
        <w:tc>
          <w:tcPr>
            <w:tcW w:w="2268" w:type="dxa"/>
            <w:shd w:val="clear" w:color="auto" w:fill="FFFFFF"/>
          </w:tcPr>
          <w:p w14:paraId="1F21F7B5" w14:textId="42AF130D" w:rsidR="00636276" w:rsidRDefault="00636276" w:rsidP="00636276">
            <w:r>
              <w:t>option in</w:t>
            </w:r>
          </w:p>
        </w:tc>
        <w:tc>
          <w:tcPr>
            <w:tcW w:w="5101" w:type="dxa"/>
            <w:shd w:val="clear" w:color="auto" w:fill="FFFFFF"/>
          </w:tcPr>
          <w:p w14:paraId="75288AA1" w14:textId="02272865" w:rsidR="00636276" w:rsidRDefault="00636276" w:rsidP="00636276">
            <w:r>
              <w:t>Relation to a variant</w:t>
            </w:r>
          </w:p>
        </w:tc>
      </w:tr>
      <w:tr w:rsidR="00636276" w14:paraId="41DE903C" w14:textId="77777777" w:rsidTr="00636276">
        <w:tblPrEx>
          <w:tblCellMar>
            <w:bottom w:w="0" w:type="dxa"/>
          </w:tblCellMar>
        </w:tblPrEx>
        <w:tc>
          <w:tcPr>
            <w:tcW w:w="2268" w:type="dxa"/>
            <w:shd w:val="clear" w:color="auto" w:fill="FFFFFF"/>
          </w:tcPr>
          <w:p w14:paraId="4DCD0C1A" w14:textId="22142003" w:rsidR="00636276" w:rsidRDefault="00636276" w:rsidP="00636276">
            <w:hyperlink w:anchor="Deliverable19610" w:history="1">
              <w:r>
                <w:rPr>
                  <w:rStyle w:val="Hyperlink"/>
                </w:rPr>
                <w:t>Stakeholder Requirement</w:t>
              </w:r>
            </w:hyperlink>
          </w:p>
        </w:tc>
        <w:tc>
          <w:tcPr>
            <w:tcW w:w="2268" w:type="dxa"/>
            <w:shd w:val="clear" w:color="auto" w:fill="FFFFFF"/>
          </w:tcPr>
          <w:p w14:paraId="4E561883" w14:textId="3EE37E12" w:rsidR="00636276" w:rsidRDefault="00636276" w:rsidP="00636276">
            <w:r>
              <w:t>option in</w:t>
            </w:r>
          </w:p>
        </w:tc>
        <w:tc>
          <w:tcPr>
            <w:tcW w:w="5101" w:type="dxa"/>
            <w:shd w:val="clear" w:color="auto" w:fill="FFFFFF"/>
          </w:tcPr>
          <w:p w14:paraId="57F735FA" w14:textId="786BC651" w:rsidR="00636276" w:rsidRDefault="00636276" w:rsidP="00636276">
            <w:r>
              <w:t>Relation to a variant</w:t>
            </w:r>
          </w:p>
        </w:tc>
      </w:tr>
      <w:tr w:rsidR="00636276" w14:paraId="63E4BC66" w14:textId="77777777" w:rsidTr="00636276">
        <w:tblPrEx>
          <w:tblCellMar>
            <w:bottom w:w="0" w:type="dxa"/>
          </w:tblCellMar>
        </w:tblPrEx>
        <w:tc>
          <w:tcPr>
            <w:tcW w:w="2268" w:type="dxa"/>
            <w:shd w:val="clear" w:color="auto" w:fill="FFFFFF"/>
          </w:tcPr>
          <w:p w14:paraId="50D126D0" w14:textId="25E255AD" w:rsidR="00636276" w:rsidRDefault="00636276" w:rsidP="00636276">
            <w:hyperlink w:anchor="Deliverable19611" w:history="1">
              <w:r>
                <w:rPr>
                  <w:rStyle w:val="Hyperlink"/>
                </w:rPr>
                <w:t>System Requirement</w:t>
              </w:r>
            </w:hyperlink>
          </w:p>
        </w:tc>
        <w:tc>
          <w:tcPr>
            <w:tcW w:w="2268" w:type="dxa"/>
            <w:shd w:val="clear" w:color="auto" w:fill="FFFFFF"/>
          </w:tcPr>
          <w:p w14:paraId="02CAEA42" w14:textId="5F2D2183" w:rsidR="00636276" w:rsidRDefault="00636276" w:rsidP="00636276">
            <w:r>
              <w:t>option in</w:t>
            </w:r>
          </w:p>
        </w:tc>
        <w:tc>
          <w:tcPr>
            <w:tcW w:w="5101" w:type="dxa"/>
            <w:shd w:val="clear" w:color="auto" w:fill="FFFFFF"/>
          </w:tcPr>
          <w:p w14:paraId="3D89A0A5" w14:textId="46F2CC87" w:rsidR="00636276" w:rsidRDefault="00636276" w:rsidP="00636276">
            <w:r>
              <w:t>Relation to a variant</w:t>
            </w:r>
          </w:p>
        </w:tc>
      </w:tr>
      <w:tr w:rsidR="00636276" w14:paraId="0ED4383E" w14:textId="77777777" w:rsidTr="00636276">
        <w:tblPrEx>
          <w:tblCellMar>
            <w:bottom w:w="0" w:type="dxa"/>
          </w:tblCellMar>
        </w:tblPrEx>
        <w:tc>
          <w:tcPr>
            <w:tcW w:w="2268" w:type="dxa"/>
            <w:shd w:val="clear" w:color="auto" w:fill="FFFFFF"/>
          </w:tcPr>
          <w:p w14:paraId="6532A371" w14:textId="05BCF5EE" w:rsidR="00636276" w:rsidRDefault="00636276" w:rsidP="00636276">
            <w:hyperlink w:anchor="Deliverable13404" w:history="1">
              <w:r>
                <w:rPr>
                  <w:rStyle w:val="Hyperlink"/>
                </w:rPr>
                <w:t>Function</w:t>
              </w:r>
            </w:hyperlink>
          </w:p>
        </w:tc>
        <w:tc>
          <w:tcPr>
            <w:tcW w:w="2268" w:type="dxa"/>
            <w:shd w:val="clear" w:color="auto" w:fill="FFFFFF"/>
          </w:tcPr>
          <w:p w14:paraId="62B509EE" w14:textId="25304810" w:rsidR="00636276" w:rsidRDefault="00636276" w:rsidP="00636276">
            <w:r>
              <w:t>option in</w:t>
            </w:r>
          </w:p>
        </w:tc>
        <w:tc>
          <w:tcPr>
            <w:tcW w:w="5101" w:type="dxa"/>
            <w:shd w:val="clear" w:color="auto" w:fill="FFFFFF"/>
          </w:tcPr>
          <w:p w14:paraId="564ACE2B" w14:textId="6A1CAB75" w:rsidR="00636276" w:rsidRDefault="00636276" w:rsidP="00636276">
            <w:r>
              <w:t>Relation to a variant</w:t>
            </w:r>
          </w:p>
        </w:tc>
      </w:tr>
      <w:tr w:rsidR="00636276" w14:paraId="30F77C0B" w14:textId="77777777" w:rsidTr="00636276">
        <w:tblPrEx>
          <w:tblCellMar>
            <w:bottom w:w="0" w:type="dxa"/>
          </w:tblCellMar>
        </w:tblPrEx>
        <w:tc>
          <w:tcPr>
            <w:tcW w:w="2268" w:type="dxa"/>
            <w:shd w:val="clear" w:color="auto" w:fill="FFFFFF"/>
          </w:tcPr>
          <w:p w14:paraId="3024473E" w14:textId="74541843" w:rsidR="00636276" w:rsidRDefault="00636276" w:rsidP="00636276">
            <w:hyperlink w:anchor="Deliverable14981" w:history="1">
              <w:r>
                <w:rPr>
                  <w:rStyle w:val="Hyperlink"/>
                </w:rPr>
                <w:t>Function Failure</w:t>
              </w:r>
            </w:hyperlink>
          </w:p>
        </w:tc>
        <w:tc>
          <w:tcPr>
            <w:tcW w:w="2268" w:type="dxa"/>
            <w:shd w:val="clear" w:color="auto" w:fill="FFFFFF"/>
          </w:tcPr>
          <w:p w14:paraId="7ACDE2EC" w14:textId="6D723B9B" w:rsidR="00636276" w:rsidRDefault="00636276" w:rsidP="00636276">
            <w:r>
              <w:t>option in</w:t>
            </w:r>
          </w:p>
        </w:tc>
        <w:tc>
          <w:tcPr>
            <w:tcW w:w="5101" w:type="dxa"/>
            <w:shd w:val="clear" w:color="auto" w:fill="FFFFFF"/>
          </w:tcPr>
          <w:p w14:paraId="478769ED" w14:textId="4B21F93F" w:rsidR="00636276" w:rsidRDefault="00636276" w:rsidP="00636276">
            <w:r>
              <w:t>Relation to a variant</w:t>
            </w:r>
          </w:p>
        </w:tc>
      </w:tr>
      <w:tr w:rsidR="00636276" w14:paraId="4C8A5DE6" w14:textId="77777777" w:rsidTr="00636276">
        <w:tblPrEx>
          <w:tblCellMar>
            <w:bottom w:w="0" w:type="dxa"/>
          </w:tblCellMar>
        </w:tblPrEx>
        <w:tc>
          <w:tcPr>
            <w:tcW w:w="2268" w:type="dxa"/>
            <w:shd w:val="clear" w:color="auto" w:fill="FFFFFF"/>
          </w:tcPr>
          <w:p w14:paraId="355081DD" w14:textId="43238AED" w:rsidR="00636276" w:rsidRDefault="00636276" w:rsidP="00636276">
            <w:hyperlink w:anchor="Deliverable14454" w:history="1">
              <w:r>
                <w:rPr>
                  <w:rStyle w:val="Hyperlink"/>
                </w:rPr>
                <w:t>System Component</w:t>
              </w:r>
            </w:hyperlink>
          </w:p>
        </w:tc>
        <w:tc>
          <w:tcPr>
            <w:tcW w:w="2268" w:type="dxa"/>
            <w:shd w:val="clear" w:color="auto" w:fill="FFFFFF"/>
          </w:tcPr>
          <w:p w14:paraId="6C92D8B8" w14:textId="0FD6C1ED" w:rsidR="00636276" w:rsidRDefault="00636276" w:rsidP="00636276">
            <w:r>
              <w:t>option in</w:t>
            </w:r>
          </w:p>
        </w:tc>
        <w:tc>
          <w:tcPr>
            <w:tcW w:w="5101" w:type="dxa"/>
            <w:shd w:val="clear" w:color="auto" w:fill="FFFFFF"/>
          </w:tcPr>
          <w:p w14:paraId="5890F817" w14:textId="0A42200C" w:rsidR="00636276" w:rsidRDefault="00636276" w:rsidP="00636276">
            <w:r>
              <w:t>Relation to a variant</w:t>
            </w:r>
          </w:p>
        </w:tc>
      </w:tr>
      <w:tr w:rsidR="00636276" w14:paraId="1DA35196" w14:textId="77777777" w:rsidTr="00636276">
        <w:tblPrEx>
          <w:tblCellMar>
            <w:bottom w:w="0" w:type="dxa"/>
          </w:tblCellMar>
        </w:tblPrEx>
        <w:tc>
          <w:tcPr>
            <w:tcW w:w="2268" w:type="dxa"/>
            <w:shd w:val="clear" w:color="auto" w:fill="FFFFFF"/>
          </w:tcPr>
          <w:p w14:paraId="30824C6C" w14:textId="3A06B98A" w:rsidR="00636276" w:rsidRDefault="00636276" w:rsidP="00636276">
            <w:hyperlink w:anchor="Deliverable14457" w:history="1">
              <w:r>
                <w:rPr>
                  <w:rStyle w:val="Hyperlink"/>
                </w:rPr>
                <w:t>Component Connection</w:t>
              </w:r>
            </w:hyperlink>
          </w:p>
        </w:tc>
        <w:tc>
          <w:tcPr>
            <w:tcW w:w="2268" w:type="dxa"/>
            <w:shd w:val="clear" w:color="auto" w:fill="FFFFFF"/>
          </w:tcPr>
          <w:p w14:paraId="11BA9784" w14:textId="272C109F" w:rsidR="00636276" w:rsidRDefault="00636276" w:rsidP="00636276">
            <w:r>
              <w:t>option in</w:t>
            </w:r>
          </w:p>
        </w:tc>
        <w:tc>
          <w:tcPr>
            <w:tcW w:w="5101" w:type="dxa"/>
            <w:shd w:val="clear" w:color="auto" w:fill="FFFFFF"/>
          </w:tcPr>
          <w:p w14:paraId="3E5352FC" w14:textId="72C89F00" w:rsidR="00636276" w:rsidRDefault="00636276" w:rsidP="00636276">
            <w:r>
              <w:t>Relation to a variant</w:t>
            </w:r>
          </w:p>
        </w:tc>
      </w:tr>
      <w:tr w:rsidR="00636276" w14:paraId="73A11FDC" w14:textId="77777777" w:rsidTr="00636276">
        <w:tblPrEx>
          <w:tblCellMar>
            <w:bottom w:w="0" w:type="dxa"/>
          </w:tblCellMar>
        </w:tblPrEx>
        <w:tc>
          <w:tcPr>
            <w:tcW w:w="2268" w:type="dxa"/>
            <w:shd w:val="clear" w:color="auto" w:fill="FFFFFF"/>
          </w:tcPr>
          <w:p w14:paraId="3F6D7B97" w14:textId="5B5AA7F9" w:rsidR="00636276" w:rsidRDefault="00636276" w:rsidP="00636276">
            <w:hyperlink w:anchor="Deliverable13422" w:history="1">
              <w:r>
                <w:rPr>
                  <w:rStyle w:val="Hyperlink"/>
                </w:rPr>
                <w:t>Mechanical Component</w:t>
              </w:r>
            </w:hyperlink>
          </w:p>
        </w:tc>
        <w:tc>
          <w:tcPr>
            <w:tcW w:w="2268" w:type="dxa"/>
            <w:shd w:val="clear" w:color="auto" w:fill="FFFFFF"/>
          </w:tcPr>
          <w:p w14:paraId="662B256C" w14:textId="3ADC9610" w:rsidR="00636276" w:rsidRDefault="00636276" w:rsidP="00636276">
            <w:r>
              <w:t>option in</w:t>
            </w:r>
          </w:p>
        </w:tc>
        <w:tc>
          <w:tcPr>
            <w:tcW w:w="5101" w:type="dxa"/>
            <w:shd w:val="clear" w:color="auto" w:fill="FFFFFF"/>
          </w:tcPr>
          <w:p w14:paraId="20478AB6" w14:textId="30F6FFB4" w:rsidR="00636276" w:rsidRDefault="00636276" w:rsidP="00636276">
            <w:r>
              <w:t>Relation to a variant</w:t>
            </w:r>
          </w:p>
        </w:tc>
      </w:tr>
      <w:tr w:rsidR="00636276" w14:paraId="1C22C4C4" w14:textId="77777777" w:rsidTr="00636276">
        <w:tblPrEx>
          <w:tblCellMar>
            <w:bottom w:w="0" w:type="dxa"/>
          </w:tblCellMar>
        </w:tblPrEx>
        <w:tc>
          <w:tcPr>
            <w:tcW w:w="2268" w:type="dxa"/>
            <w:shd w:val="clear" w:color="auto" w:fill="FFFFFF"/>
          </w:tcPr>
          <w:p w14:paraId="490B4E8D" w14:textId="0432C12B" w:rsidR="00636276" w:rsidRDefault="00636276" w:rsidP="00636276">
            <w:hyperlink w:anchor="Deliverable14853" w:history="1">
              <w:r>
                <w:rPr>
                  <w:rStyle w:val="Hyperlink"/>
                </w:rPr>
                <w:t>Body</w:t>
              </w:r>
            </w:hyperlink>
          </w:p>
        </w:tc>
        <w:tc>
          <w:tcPr>
            <w:tcW w:w="2268" w:type="dxa"/>
            <w:shd w:val="clear" w:color="auto" w:fill="FFFFFF"/>
          </w:tcPr>
          <w:p w14:paraId="51D150D6" w14:textId="661480BD" w:rsidR="00636276" w:rsidRDefault="00636276" w:rsidP="00636276">
            <w:r>
              <w:t>option in</w:t>
            </w:r>
          </w:p>
        </w:tc>
        <w:tc>
          <w:tcPr>
            <w:tcW w:w="5101" w:type="dxa"/>
            <w:shd w:val="clear" w:color="auto" w:fill="FFFFFF"/>
          </w:tcPr>
          <w:p w14:paraId="661704DF" w14:textId="6C420B9A" w:rsidR="00636276" w:rsidRDefault="00636276" w:rsidP="00636276">
            <w:r>
              <w:t>Relation to a variant</w:t>
            </w:r>
          </w:p>
        </w:tc>
      </w:tr>
      <w:tr w:rsidR="00636276" w14:paraId="090C720D" w14:textId="77777777" w:rsidTr="00636276">
        <w:tblPrEx>
          <w:tblCellMar>
            <w:bottom w:w="0" w:type="dxa"/>
          </w:tblCellMar>
        </w:tblPrEx>
        <w:tc>
          <w:tcPr>
            <w:tcW w:w="2268" w:type="dxa"/>
            <w:shd w:val="clear" w:color="auto" w:fill="FFFFFF"/>
          </w:tcPr>
          <w:p w14:paraId="6743EC0B" w14:textId="36AC2172" w:rsidR="00636276" w:rsidRDefault="00636276" w:rsidP="00636276">
            <w:hyperlink w:anchor="Deliverable14831" w:history="1">
              <w:r>
                <w:rPr>
                  <w:rStyle w:val="Hyperlink"/>
                </w:rPr>
                <w:t>Material</w:t>
              </w:r>
            </w:hyperlink>
          </w:p>
        </w:tc>
        <w:tc>
          <w:tcPr>
            <w:tcW w:w="2268" w:type="dxa"/>
            <w:shd w:val="clear" w:color="auto" w:fill="FFFFFF"/>
          </w:tcPr>
          <w:p w14:paraId="33C3504B" w14:textId="2803AD82" w:rsidR="00636276" w:rsidRDefault="00636276" w:rsidP="00636276">
            <w:r>
              <w:t>option in</w:t>
            </w:r>
          </w:p>
        </w:tc>
        <w:tc>
          <w:tcPr>
            <w:tcW w:w="5101" w:type="dxa"/>
            <w:shd w:val="clear" w:color="auto" w:fill="FFFFFF"/>
          </w:tcPr>
          <w:p w14:paraId="66EC0F1B" w14:textId="7ABCF61D" w:rsidR="00636276" w:rsidRDefault="00636276" w:rsidP="00636276">
            <w:r>
              <w:t>Relation to a variant</w:t>
            </w:r>
          </w:p>
        </w:tc>
      </w:tr>
      <w:tr w:rsidR="00636276" w14:paraId="45D73ECE" w14:textId="77777777" w:rsidTr="00636276">
        <w:tblPrEx>
          <w:tblCellMar>
            <w:bottom w:w="0" w:type="dxa"/>
          </w:tblCellMar>
        </w:tblPrEx>
        <w:tc>
          <w:tcPr>
            <w:tcW w:w="2268" w:type="dxa"/>
            <w:shd w:val="clear" w:color="auto" w:fill="FFFFFF"/>
          </w:tcPr>
          <w:p w14:paraId="178A3697" w14:textId="479A871A" w:rsidR="00636276" w:rsidRDefault="00636276" w:rsidP="00636276">
            <w:hyperlink w:anchor="Deliverable13433" w:history="1">
              <w:r>
                <w:rPr>
                  <w:rStyle w:val="Hyperlink"/>
                </w:rPr>
                <w:t>Model View</w:t>
              </w:r>
            </w:hyperlink>
          </w:p>
        </w:tc>
        <w:tc>
          <w:tcPr>
            <w:tcW w:w="2268" w:type="dxa"/>
            <w:shd w:val="clear" w:color="auto" w:fill="FFFFFF"/>
          </w:tcPr>
          <w:p w14:paraId="2C5CFA6D" w14:textId="37798800" w:rsidR="00636276" w:rsidRDefault="00636276" w:rsidP="00636276">
            <w:r>
              <w:t>option in</w:t>
            </w:r>
          </w:p>
        </w:tc>
        <w:tc>
          <w:tcPr>
            <w:tcW w:w="5101" w:type="dxa"/>
            <w:shd w:val="clear" w:color="auto" w:fill="FFFFFF"/>
          </w:tcPr>
          <w:p w14:paraId="05FFEA96" w14:textId="57BA9A86" w:rsidR="00636276" w:rsidRDefault="00636276" w:rsidP="00636276">
            <w:r>
              <w:t>Relation to a variant</w:t>
            </w:r>
          </w:p>
        </w:tc>
      </w:tr>
      <w:tr w:rsidR="00636276" w14:paraId="42A88138" w14:textId="77777777" w:rsidTr="00636276">
        <w:tblPrEx>
          <w:tblCellMar>
            <w:bottom w:w="0" w:type="dxa"/>
          </w:tblCellMar>
        </w:tblPrEx>
        <w:tc>
          <w:tcPr>
            <w:tcW w:w="2268" w:type="dxa"/>
            <w:shd w:val="clear" w:color="auto" w:fill="FFFFFF"/>
          </w:tcPr>
          <w:p w14:paraId="095660EE" w14:textId="4F6ACA40" w:rsidR="00636276" w:rsidRDefault="00636276" w:rsidP="00636276">
            <w:hyperlink w:anchor="Deliverable13437" w:history="1">
              <w:r>
                <w:rPr>
                  <w:rStyle w:val="Hyperlink"/>
                </w:rPr>
                <w:t>Model Annotation</w:t>
              </w:r>
            </w:hyperlink>
          </w:p>
        </w:tc>
        <w:tc>
          <w:tcPr>
            <w:tcW w:w="2268" w:type="dxa"/>
            <w:shd w:val="clear" w:color="auto" w:fill="FFFFFF"/>
          </w:tcPr>
          <w:p w14:paraId="51D13EAF" w14:textId="402077A8" w:rsidR="00636276" w:rsidRDefault="00636276" w:rsidP="00636276">
            <w:r>
              <w:t>option in</w:t>
            </w:r>
          </w:p>
        </w:tc>
        <w:tc>
          <w:tcPr>
            <w:tcW w:w="5101" w:type="dxa"/>
            <w:shd w:val="clear" w:color="auto" w:fill="FFFFFF"/>
          </w:tcPr>
          <w:p w14:paraId="635EB090" w14:textId="2EB92D80" w:rsidR="00636276" w:rsidRDefault="00636276" w:rsidP="00636276">
            <w:r>
              <w:t>Relation to a variant</w:t>
            </w:r>
          </w:p>
        </w:tc>
      </w:tr>
      <w:tr w:rsidR="00636276" w14:paraId="5AE0CC00" w14:textId="77777777" w:rsidTr="00636276">
        <w:tblPrEx>
          <w:tblCellMar>
            <w:bottom w:w="0" w:type="dxa"/>
          </w:tblCellMar>
        </w:tblPrEx>
        <w:tc>
          <w:tcPr>
            <w:tcW w:w="2268" w:type="dxa"/>
            <w:shd w:val="clear" w:color="auto" w:fill="FFFFFF"/>
          </w:tcPr>
          <w:p w14:paraId="25B32B47" w14:textId="1181852C" w:rsidR="00636276" w:rsidRDefault="00636276" w:rsidP="00636276">
            <w:hyperlink w:anchor="Deliverable19977" w:history="1">
              <w:r>
                <w:rPr>
                  <w:rStyle w:val="Hyperlink"/>
                </w:rPr>
                <w:t>Datum</w:t>
              </w:r>
            </w:hyperlink>
          </w:p>
        </w:tc>
        <w:tc>
          <w:tcPr>
            <w:tcW w:w="2268" w:type="dxa"/>
            <w:shd w:val="clear" w:color="auto" w:fill="FFFFFF"/>
          </w:tcPr>
          <w:p w14:paraId="65901057" w14:textId="0D573F98" w:rsidR="00636276" w:rsidRDefault="00636276" w:rsidP="00636276">
            <w:r>
              <w:t>option in</w:t>
            </w:r>
          </w:p>
        </w:tc>
        <w:tc>
          <w:tcPr>
            <w:tcW w:w="5101" w:type="dxa"/>
            <w:shd w:val="clear" w:color="auto" w:fill="FFFFFF"/>
          </w:tcPr>
          <w:p w14:paraId="62CFD9BB" w14:textId="0A1F1364" w:rsidR="00636276" w:rsidRDefault="00636276" w:rsidP="00636276">
            <w:r>
              <w:t>Relation to a variant</w:t>
            </w:r>
          </w:p>
        </w:tc>
      </w:tr>
      <w:tr w:rsidR="00636276" w14:paraId="02D643F0" w14:textId="77777777" w:rsidTr="00636276">
        <w:tblPrEx>
          <w:tblCellMar>
            <w:bottom w:w="0" w:type="dxa"/>
          </w:tblCellMar>
        </w:tblPrEx>
        <w:tc>
          <w:tcPr>
            <w:tcW w:w="2268" w:type="dxa"/>
            <w:shd w:val="clear" w:color="auto" w:fill="FFFFFF"/>
          </w:tcPr>
          <w:p w14:paraId="282465AE" w14:textId="7C00AD8D" w:rsidR="00636276" w:rsidRDefault="00636276" w:rsidP="00636276">
            <w:hyperlink w:anchor="Deliverable19978" w:history="1">
              <w:r>
                <w:rPr>
                  <w:rStyle w:val="Hyperlink"/>
                </w:rPr>
                <w:t>Geometric Tolerance</w:t>
              </w:r>
            </w:hyperlink>
          </w:p>
        </w:tc>
        <w:tc>
          <w:tcPr>
            <w:tcW w:w="2268" w:type="dxa"/>
            <w:shd w:val="clear" w:color="auto" w:fill="FFFFFF"/>
          </w:tcPr>
          <w:p w14:paraId="175D9330" w14:textId="3AAFD39F" w:rsidR="00636276" w:rsidRDefault="00636276" w:rsidP="00636276">
            <w:r>
              <w:t>option in</w:t>
            </w:r>
          </w:p>
        </w:tc>
        <w:tc>
          <w:tcPr>
            <w:tcW w:w="5101" w:type="dxa"/>
            <w:shd w:val="clear" w:color="auto" w:fill="FFFFFF"/>
          </w:tcPr>
          <w:p w14:paraId="7BE45D25" w14:textId="43495B25" w:rsidR="00636276" w:rsidRDefault="00636276" w:rsidP="00636276">
            <w:r>
              <w:t>Relation to a variant</w:t>
            </w:r>
          </w:p>
        </w:tc>
      </w:tr>
      <w:tr w:rsidR="00636276" w14:paraId="2D6C40FD" w14:textId="77777777" w:rsidTr="00636276">
        <w:tblPrEx>
          <w:tblCellMar>
            <w:bottom w:w="0" w:type="dxa"/>
          </w:tblCellMar>
        </w:tblPrEx>
        <w:tc>
          <w:tcPr>
            <w:tcW w:w="2268" w:type="dxa"/>
            <w:shd w:val="clear" w:color="auto" w:fill="FFFFFF"/>
          </w:tcPr>
          <w:p w14:paraId="0D5433FF" w14:textId="25EA203B" w:rsidR="00636276" w:rsidRDefault="00636276" w:rsidP="00636276">
            <w:hyperlink w:anchor="Deliverable19979" w:history="1">
              <w:r>
                <w:rPr>
                  <w:rStyle w:val="Hyperlink"/>
                </w:rPr>
                <w:t>Dimensional Size</w:t>
              </w:r>
            </w:hyperlink>
          </w:p>
        </w:tc>
        <w:tc>
          <w:tcPr>
            <w:tcW w:w="2268" w:type="dxa"/>
            <w:shd w:val="clear" w:color="auto" w:fill="FFFFFF"/>
          </w:tcPr>
          <w:p w14:paraId="725B718F" w14:textId="127CCA8F" w:rsidR="00636276" w:rsidRDefault="00636276" w:rsidP="00636276">
            <w:r>
              <w:t>option in</w:t>
            </w:r>
          </w:p>
        </w:tc>
        <w:tc>
          <w:tcPr>
            <w:tcW w:w="5101" w:type="dxa"/>
            <w:shd w:val="clear" w:color="auto" w:fill="FFFFFF"/>
          </w:tcPr>
          <w:p w14:paraId="3920766F" w14:textId="308B5364" w:rsidR="00636276" w:rsidRDefault="00636276" w:rsidP="00636276">
            <w:r>
              <w:t>Relation to a variant</w:t>
            </w:r>
          </w:p>
        </w:tc>
      </w:tr>
      <w:tr w:rsidR="00636276" w14:paraId="4408DA89" w14:textId="77777777" w:rsidTr="00636276">
        <w:tblPrEx>
          <w:tblCellMar>
            <w:bottom w:w="0" w:type="dxa"/>
          </w:tblCellMar>
        </w:tblPrEx>
        <w:tc>
          <w:tcPr>
            <w:tcW w:w="2268" w:type="dxa"/>
            <w:shd w:val="clear" w:color="auto" w:fill="FFFFFF"/>
          </w:tcPr>
          <w:p w14:paraId="7EE6C343" w14:textId="194F09ED" w:rsidR="00636276" w:rsidRDefault="00636276" w:rsidP="00636276">
            <w:hyperlink w:anchor="Deliverable19980" w:history="1">
              <w:r>
                <w:rPr>
                  <w:rStyle w:val="Hyperlink"/>
                </w:rPr>
                <w:t>Surface Texture</w:t>
              </w:r>
            </w:hyperlink>
          </w:p>
        </w:tc>
        <w:tc>
          <w:tcPr>
            <w:tcW w:w="2268" w:type="dxa"/>
            <w:shd w:val="clear" w:color="auto" w:fill="FFFFFF"/>
          </w:tcPr>
          <w:p w14:paraId="75DDDD1E" w14:textId="6D318C10" w:rsidR="00636276" w:rsidRDefault="00636276" w:rsidP="00636276">
            <w:r>
              <w:t>option in</w:t>
            </w:r>
          </w:p>
        </w:tc>
        <w:tc>
          <w:tcPr>
            <w:tcW w:w="5101" w:type="dxa"/>
            <w:shd w:val="clear" w:color="auto" w:fill="FFFFFF"/>
          </w:tcPr>
          <w:p w14:paraId="5B78CACC" w14:textId="0C0F0BFE" w:rsidR="00636276" w:rsidRDefault="00636276" w:rsidP="00636276">
            <w:r>
              <w:t>Relation to a variant</w:t>
            </w:r>
          </w:p>
        </w:tc>
      </w:tr>
      <w:tr w:rsidR="00636276" w14:paraId="37361AA9" w14:textId="77777777" w:rsidTr="00636276">
        <w:tblPrEx>
          <w:tblCellMar>
            <w:bottom w:w="0" w:type="dxa"/>
          </w:tblCellMar>
        </w:tblPrEx>
        <w:tc>
          <w:tcPr>
            <w:tcW w:w="2268" w:type="dxa"/>
            <w:shd w:val="clear" w:color="auto" w:fill="FFFFFF"/>
          </w:tcPr>
          <w:p w14:paraId="744AC55E" w14:textId="2CAD9EAE" w:rsidR="00636276" w:rsidRDefault="00636276" w:rsidP="00636276">
            <w:hyperlink w:anchor="Deliverable13442" w:history="1">
              <w:r>
                <w:rPr>
                  <w:rStyle w:val="Hyperlink"/>
                </w:rPr>
                <w:t>Kinematic Joint</w:t>
              </w:r>
            </w:hyperlink>
          </w:p>
        </w:tc>
        <w:tc>
          <w:tcPr>
            <w:tcW w:w="2268" w:type="dxa"/>
            <w:shd w:val="clear" w:color="auto" w:fill="FFFFFF"/>
          </w:tcPr>
          <w:p w14:paraId="738292AB" w14:textId="679DB878" w:rsidR="00636276" w:rsidRDefault="00636276" w:rsidP="00636276">
            <w:r>
              <w:t>option in</w:t>
            </w:r>
          </w:p>
        </w:tc>
        <w:tc>
          <w:tcPr>
            <w:tcW w:w="5101" w:type="dxa"/>
            <w:shd w:val="clear" w:color="auto" w:fill="FFFFFF"/>
          </w:tcPr>
          <w:p w14:paraId="73419D22" w14:textId="7F7A66ED" w:rsidR="00636276" w:rsidRDefault="00636276" w:rsidP="00636276">
            <w:r>
              <w:t>Relation to a variant</w:t>
            </w:r>
          </w:p>
        </w:tc>
      </w:tr>
      <w:tr w:rsidR="00636276" w14:paraId="44B3A27B" w14:textId="77777777" w:rsidTr="00636276">
        <w:tblPrEx>
          <w:tblCellMar>
            <w:bottom w:w="0" w:type="dxa"/>
          </w:tblCellMar>
        </w:tblPrEx>
        <w:tc>
          <w:tcPr>
            <w:tcW w:w="2268" w:type="dxa"/>
            <w:shd w:val="clear" w:color="auto" w:fill="FFFFFF"/>
          </w:tcPr>
          <w:p w14:paraId="6EA0BC31" w14:textId="7DDCF2BB" w:rsidR="00636276" w:rsidRDefault="00636276" w:rsidP="00636276">
            <w:hyperlink w:anchor="Deliverable13462" w:history="1">
              <w:r>
                <w:rPr>
                  <w:rStyle w:val="Hyperlink"/>
                </w:rPr>
                <w:t>Joining Element</w:t>
              </w:r>
            </w:hyperlink>
          </w:p>
        </w:tc>
        <w:tc>
          <w:tcPr>
            <w:tcW w:w="2268" w:type="dxa"/>
            <w:shd w:val="clear" w:color="auto" w:fill="FFFFFF"/>
          </w:tcPr>
          <w:p w14:paraId="276097CB" w14:textId="6E899FF3" w:rsidR="00636276" w:rsidRDefault="00636276" w:rsidP="00636276">
            <w:r>
              <w:t>option in</w:t>
            </w:r>
          </w:p>
        </w:tc>
        <w:tc>
          <w:tcPr>
            <w:tcW w:w="5101" w:type="dxa"/>
            <w:shd w:val="clear" w:color="auto" w:fill="FFFFFF"/>
          </w:tcPr>
          <w:p w14:paraId="3FAC011E" w14:textId="7B32A793" w:rsidR="00636276" w:rsidRDefault="00636276" w:rsidP="00636276">
            <w:r>
              <w:t>Relation to a variant</w:t>
            </w:r>
          </w:p>
        </w:tc>
      </w:tr>
      <w:tr w:rsidR="00636276" w14:paraId="43A83183" w14:textId="77777777" w:rsidTr="00636276">
        <w:tblPrEx>
          <w:tblCellMar>
            <w:bottom w:w="0" w:type="dxa"/>
          </w:tblCellMar>
        </w:tblPrEx>
        <w:tc>
          <w:tcPr>
            <w:tcW w:w="2268" w:type="dxa"/>
            <w:shd w:val="clear" w:color="auto" w:fill="FFFFFF"/>
          </w:tcPr>
          <w:p w14:paraId="281F5774" w14:textId="1138DFDA" w:rsidR="00636276" w:rsidRDefault="00636276" w:rsidP="00636276">
            <w:hyperlink w:anchor="Deliverable14880" w:history="1">
              <w:r>
                <w:rPr>
                  <w:rStyle w:val="Hyperlink"/>
                </w:rPr>
                <w:t>Painting &amp; Coating</w:t>
              </w:r>
            </w:hyperlink>
          </w:p>
        </w:tc>
        <w:tc>
          <w:tcPr>
            <w:tcW w:w="2268" w:type="dxa"/>
            <w:shd w:val="clear" w:color="auto" w:fill="FFFFFF"/>
          </w:tcPr>
          <w:p w14:paraId="556ABB2E" w14:textId="2DB912AE" w:rsidR="00636276" w:rsidRDefault="00636276" w:rsidP="00636276">
            <w:r>
              <w:t>option in</w:t>
            </w:r>
          </w:p>
        </w:tc>
        <w:tc>
          <w:tcPr>
            <w:tcW w:w="5101" w:type="dxa"/>
            <w:shd w:val="clear" w:color="auto" w:fill="FFFFFF"/>
          </w:tcPr>
          <w:p w14:paraId="7A9BBCD5" w14:textId="1ED466F0" w:rsidR="00636276" w:rsidRDefault="00636276" w:rsidP="00636276">
            <w:r>
              <w:t>Relation to a variant</w:t>
            </w:r>
          </w:p>
        </w:tc>
      </w:tr>
      <w:tr w:rsidR="00636276" w14:paraId="2CC85E49" w14:textId="77777777" w:rsidTr="00636276">
        <w:tblPrEx>
          <w:tblCellMar>
            <w:bottom w:w="0" w:type="dxa"/>
          </w:tblCellMar>
        </w:tblPrEx>
        <w:tc>
          <w:tcPr>
            <w:tcW w:w="2268" w:type="dxa"/>
            <w:shd w:val="clear" w:color="auto" w:fill="FFFFFF"/>
          </w:tcPr>
          <w:p w14:paraId="6F419A4F" w14:textId="79DA11B0" w:rsidR="00636276" w:rsidRDefault="00636276" w:rsidP="00636276">
            <w:hyperlink w:anchor="Deliverable14881" w:history="1">
              <w:r>
                <w:rPr>
                  <w:rStyle w:val="Hyperlink"/>
                </w:rPr>
                <w:t>Marking &amp; Labeling</w:t>
              </w:r>
            </w:hyperlink>
          </w:p>
        </w:tc>
        <w:tc>
          <w:tcPr>
            <w:tcW w:w="2268" w:type="dxa"/>
            <w:shd w:val="clear" w:color="auto" w:fill="FFFFFF"/>
          </w:tcPr>
          <w:p w14:paraId="42C9CC20" w14:textId="02D53366" w:rsidR="00636276" w:rsidRDefault="00636276" w:rsidP="00636276">
            <w:r>
              <w:t>option in</w:t>
            </w:r>
          </w:p>
        </w:tc>
        <w:tc>
          <w:tcPr>
            <w:tcW w:w="5101" w:type="dxa"/>
            <w:shd w:val="clear" w:color="auto" w:fill="FFFFFF"/>
          </w:tcPr>
          <w:p w14:paraId="52A8B22E" w14:textId="1798059F" w:rsidR="00636276" w:rsidRDefault="00636276" w:rsidP="00636276">
            <w:r>
              <w:t>Relation to a variant</w:t>
            </w:r>
          </w:p>
        </w:tc>
      </w:tr>
      <w:tr w:rsidR="00636276" w14:paraId="0CFF27DD" w14:textId="77777777" w:rsidTr="00636276">
        <w:tblPrEx>
          <w:tblCellMar>
            <w:bottom w:w="0" w:type="dxa"/>
          </w:tblCellMar>
        </w:tblPrEx>
        <w:tc>
          <w:tcPr>
            <w:tcW w:w="2268" w:type="dxa"/>
            <w:shd w:val="clear" w:color="auto" w:fill="FFFFFF"/>
          </w:tcPr>
          <w:p w14:paraId="6AA22DE1" w14:textId="068E0AAA" w:rsidR="00636276" w:rsidRDefault="00636276" w:rsidP="00636276">
            <w:hyperlink w:anchor="Deliverable14883" w:history="1">
              <w:r>
                <w:rPr>
                  <w:rStyle w:val="Hyperlink"/>
                </w:rPr>
                <w:t>Heat Treatment Area</w:t>
              </w:r>
            </w:hyperlink>
          </w:p>
        </w:tc>
        <w:tc>
          <w:tcPr>
            <w:tcW w:w="2268" w:type="dxa"/>
            <w:shd w:val="clear" w:color="auto" w:fill="FFFFFF"/>
          </w:tcPr>
          <w:p w14:paraId="6AC6F0F2" w14:textId="1D5AC18F" w:rsidR="00636276" w:rsidRDefault="00636276" w:rsidP="00636276">
            <w:r>
              <w:t>option in</w:t>
            </w:r>
          </w:p>
        </w:tc>
        <w:tc>
          <w:tcPr>
            <w:tcW w:w="5101" w:type="dxa"/>
            <w:shd w:val="clear" w:color="auto" w:fill="FFFFFF"/>
          </w:tcPr>
          <w:p w14:paraId="6D165671" w14:textId="2C5AEAD6" w:rsidR="00636276" w:rsidRDefault="00636276" w:rsidP="00636276">
            <w:r>
              <w:t>Relation to a variant</w:t>
            </w:r>
          </w:p>
        </w:tc>
      </w:tr>
      <w:tr w:rsidR="00636276" w14:paraId="612549D9" w14:textId="77777777" w:rsidTr="00636276">
        <w:tblPrEx>
          <w:tblCellMar>
            <w:bottom w:w="0" w:type="dxa"/>
          </w:tblCellMar>
        </w:tblPrEx>
        <w:tc>
          <w:tcPr>
            <w:tcW w:w="2268" w:type="dxa"/>
            <w:shd w:val="clear" w:color="auto" w:fill="FFFFFF"/>
          </w:tcPr>
          <w:p w14:paraId="7F741542" w14:textId="5A42C29C" w:rsidR="00636276" w:rsidRDefault="00636276" w:rsidP="00636276">
            <w:hyperlink w:anchor="Deliverable13476" w:history="1">
              <w:r>
                <w:rPr>
                  <w:rStyle w:val="Hyperlink"/>
                </w:rPr>
                <w:t>Electric/Electronic Component</w:t>
              </w:r>
            </w:hyperlink>
          </w:p>
        </w:tc>
        <w:tc>
          <w:tcPr>
            <w:tcW w:w="2268" w:type="dxa"/>
            <w:shd w:val="clear" w:color="auto" w:fill="FFFFFF"/>
          </w:tcPr>
          <w:p w14:paraId="23608123" w14:textId="3196A802" w:rsidR="00636276" w:rsidRDefault="00636276" w:rsidP="00636276">
            <w:r>
              <w:t>option in</w:t>
            </w:r>
          </w:p>
        </w:tc>
        <w:tc>
          <w:tcPr>
            <w:tcW w:w="5101" w:type="dxa"/>
            <w:shd w:val="clear" w:color="auto" w:fill="FFFFFF"/>
          </w:tcPr>
          <w:p w14:paraId="4846D9FB" w14:textId="53B676DD" w:rsidR="00636276" w:rsidRDefault="00636276" w:rsidP="00636276">
            <w:r>
              <w:t>Relation to a variant</w:t>
            </w:r>
          </w:p>
        </w:tc>
      </w:tr>
      <w:tr w:rsidR="00636276" w14:paraId="550F5CAC" w14:textId="77777777" w:rsidTr="00636276">
        <w:tblPrEx>
          <w:tblCellMar>
            <w:bottom w:w="0" w:type="dxa"/>
          </w:tblCellMar>
        </w:tblPrEx>
        <w:tc>
          <w:tcPr>
            <w:tcW w:w="2268" w:type="dxa"/>
            <w:shd w:val="clear" w:color="auto" w:fill="FFFFFF"/>
          </w:tcPr>
          <w:p w14:paraId="11CA6F0F" w14:textId="6C3E0432" w:rsidR="00636276" w:rsidRDefault="00636276" w:rsidP="00636276">
            <w:hyperlink w:anchor="Deliverable13480" w:history="1">
              <w:r>
                <w:rPr>
                  <w:rStyle w:val="Hyperlink"/>
                </w:rPr>
                <w:t>Electric/Electronic Connection</w:t>
              </w:r>
            </w:hyperlink>
          </w:p>
        </w:tc>
        <w:tc>
          <w:tcPr>
            <w:tcW w:w="2268" w:type="dxa"/>
            <w:shd w:val="clear" w:color="auto" w:fill="FFFFFF"/>
          </w:tcPr>
          <w:p w14:paraId="1E134361" w14:textId="3ABB79E7" w:rsidR="00636276" w:rsidRDefault="00636276" w:rsidP="00636276">
            <w:r>
              <w:t>option in</w:t>
            </w:r>
          </w:p>
        </w:tc>
        <w:tc>
          <w:tcPr>
            <w:tcW w:w="5101" w:type="dxa"/>
            <w:shd w:val="clear" w:color="auto" w:fill="FFFFFF"/>
          </w:tcPr>
          <w:p w14:paraId="640CAB2A" w14:textId="24210423" w:rsidR="00636276" w:rsidRDefault="00636276" w:rsidP="00636276">
            <w:r>
              <w:t>Relation to a variant</w:t>
            </w:r>
          </w:p>
        </w:tc>
      </w:tr>
      <w:tr w:rsidR="00636276" w14:paraId="23E85DA3" w14:textId="77777777" w:rsidTr="00636276">
        <w:tblPrEx>
          <w:tblCellMar>
            <w:bottom w:w="0" w:type="dxa"/>
          </w:tblCellMar>
        </w:tblPrEx>
        <w:tc>
          <w:tcPr>
            <w:tcW w:w="2268" w:type="dxa"/>
            <w:shd w:val="clear" w:color="auto" w:fill="FFFFFF"/>
          </w:tcPr>
          <w:p w14:paraId="4DABD47E" w14:textId="25EB50D5" w:rsidR="00636276" w:rsidRDefault="00636276" w:rsidP="00636276">
            <w:hyperlink w:anchor="Deliverable13486" w:history="1">
              <w:r>
                <w:rPr>
                  <w:rStyle w:val="Hyperlink"/>
                </w:rPr>
                <w:t>Software Class</w:t>
              </w:r>
            </w:hyperlink>
          </w:p>
        </w:tc>
        <w:tc>
          <w:tcPr>
            <w:tcW w:w="2268" w:type="dxa"/>
            <w:shd w:val="clear" w:color="auto" w:fill="FFFFFF"/>
          </w:tcPr>
          <w:p w14:paraId="5403CAED" w14:textId="2C45D2FE" w:rsidR="00636276" w:rsidRDefault="00636276" w:rsidP="00636276">
            <w:r>
              <w:t>option in</w:t>
            </w:r>
          </w:p>
        </w:tc>
        <w:tc>
          <w:tcPr>
            <w:tcW w:w="5101" w:type="dxa"/>
            <w:shd w:val="clear" w:color="auto" w:fill="FFFFFF"/>
          </w:tcPr>
          <w:p w14:paraId="308CC82E" w14:textId="5AFEF1C6" w:rsidR="00636276" w:rsidRDefault="00636276" w:rsidP="00636276">
            <w:r>
              <w:t>Relation to a variant</w:t>
            </w:r>
          </w:p>
        </w:tc>
      </w:tr>
      <w:tr w:rsidR="00636276" w14:paraId="4A501200" w14:textId="77777777" w:rsidTr="00636276">
        <w:tblPrEx>
          <w:tblCellMar>
            <w:bottom w:w="0" w:type="dxa"/>
          </w:tblCellMar>
        </w:tblPrEx>
        <w:tc>
          <w:tcPr>
            <w:tcW w:w="2268" w:type="dxa"/>
            <w:shd w:val="clear" w:color="auto" w:fill="FFFFFF"/>
          </w:tcPr>
          <w:p w14:paraId="2D6AEEEC" w14:textId="2730294D" w:rsidR="00636276" w:rsidRDefault="00636276" w:rsidP="00636276">
            <w:hyperlink w:anchor="Deliverable13487" w:history="1">
              <w:r>
                <w:rPr>
                  <w:rStyle w:val="Hyperlink"/>
                </w:rPr>
                <w:t>Software Component</w:t>
              </w:r>
            </w:hyperlink>
          </w:p>
        </w:tc>
        <w:tc>
          <w:tcPr>
            <w:tcW w:w="2268" w:type="dxa"/>
            <w:shd w:val="clear" w:color="auto" w:fill="FFFFFF"/>
          </w:tcPr>
          <w:p w14:paraId="7A5CA447" w14:textId="1842E6ED" w:rsidR="00636276" w:rsidRDefault="00636276" w:rsidP="00636276">
            <w:r>
              <w:t>option in</w:t>
            </w:r>
          </w:p>
        </w:tc>
        <w:tc>
          <w:tcPr>
            <w:tcW w:w="5101" w:type="dxa"/>
            <w:shd w:val="clear" w:color="auto" w:fill="FFFFFF"/>
          </w:tcPr>
          <w:p w14:paraId="4F17421C" w14:textId="10E04D8E" w:rsidR="00636276" w:rsidRDefault="00636276" w:rsidP="00636276">
            <w:r>
              <w:t>Relation to a variant</w:t>
            </w:r>
          </w:p>
        </w:tc>
      </w:tr>
      <w:tr w:rsidR="00636276" w14:paraId="342F4169" w14:textId="77777777" w:rsidTr="00636276">
        <w:tblPrEx>
          <w:tblCellMar>
            <w:bottom w:w="0" w:type="dxa"/>
          </w:tblCellMar>
        </w:tblPrEx>
        <w:tc>
          <w:tcPr>
            <w:tcW w:w="2268" w:type="dxa"/>
            <w:shd w:val="clear" w:color="auto" w:fill="FFFFFF"/>
          </w:tcPr>
          <w:p w14:paraId="2A6E69E9" w14:textId="1E81896D" w:rsidR="00636276" w:rsidRDefault="00636276" w:rsidP="00636276">
            <w:hyperlink w:anchor="Deliverable13453" w:history="1">
              <w:r>
                <w:rPr>
                  <w:rStyle w:val="Hyperlink"/>
                </w:rPr>
                <w:t>Hydraulic/Pneumatic Connection</w:t>
              </w:r>
            </w:hyperlink>
          </w:p>
        </w:tc>
        <w:tc>
          <w:tcPr>
            <w:tcW w:w="2268" w:type="dxa"/>
            <w:shd w:val="clear" w:color="auto" w:fill="FFFFFF"/>
          </w:tcPr>
          <w:p w14:paraId="68E1D4CD" w14:textId="47EF7230" w:rsidR="00636276" w:rsidRDefault="00636276" w:rsidP="00636276">
            <w:r>
              <w:t>option in</w:t>
            </w:r>
          </w:p>
        </w:tc>
        <w:tc>
          <w:tcPr>
            <w:tcW w:w="5101" w:type="dxa"/>
            <w:shd w:val="clear" w:color="auto" w:fill="FFFFFF"/>
          </w:tcPr>
          <w:p w14:paraId="3AADAF6A" w14:textId="0003B2B4" w:rsidR="00636276" w:rsidRDefault="00636276" w:rsidP="00636276">
            <w:r>
              <w:t>Relation to a variant</w:t>
            </w:r>
          </w:p>
        </w:tc>
      </w:tr>
      <w:tr w:rsidR="00636276" w14:paraId="17FD0A44" w14:textId="77777777" w:rsidTr="00636276">
        <w:tblPrEx>
          <w:tblCellMar>
            <w:bottom w:w="0" w:type="dxa"/>
          </w:tblCellMar>
        </w:tblPrEx>
        <w:tc>
          <w:tcPr>
            <w:tcW w:w="2268" w:type="dxa"/>
            <w:shd w:val="clear" w:color="auto" w:fill="FFFFFF"/>
          </w:tcPr>
          <w:p w14:paraId="69CE140C" w14:textId="76CFE0DF" w:rsidR="00636276" w:rsidRDefault="00636276" w:rsidP="00636276">
            <w:hyperlink w:anchor="Deliverable13501" w:history="1">
              <w:r>
                <w:rPr>
                  <w:rStyle w:val="Hyperlink"/>
                </w:rPr>
                <w:t>Verification Resource</w:t>
              </w:r>
            </w:hyperlink>
          </w:p>
        </w:tc>
        <w:tc>
          <w:tcPr>
            <w:tcW w:w="2268" w:type="dxa"/>
            <w:shd w:val="clear" w:color="auto" w:fill="FFFFFF"/>
          </w:tcPr>
          <w:p w14:paraId="21E3EF72" w14:textId="416A9A24" w:rsidR="00636276" w:rsidRDefault="00636276" w:rsidP="00636276">
            <w:r>
              <w:t>option in</w:t>
            </w:r>
          </w:p>
        </w:tc>
        <w:tc>
          <w:tcPr>
            <w:tcW w:w="5101" w:type="dxa"/>
            <w:shd w:val="clear" w:color="auto" w:fill="FFFFFF"/>
          </w:tcPr>
          <w:p w14:paraId="4065AF26" w14:textId="533086A1" w:rsidR="00636276" w:rsidRDefault="00636276" w:rsidP="00636276">
            <w:r>
              <w:t>Relation to a variant</w:t>
            </w:r>
          </w:p>
        </w:tc>
      </w:tr>
      <w:tr w:rsidR="00636276" w14:paraId="7A98D281" w14:textId="77777777" w:rsidTr="00636276">
        <w:tblPrEx>
          <w:tblCellMar>
            <w:bottom w:w="0" w:type="dxa"/>
          </w:tblCellMar>
        </w:tblPrEx>
        <w:tc>
          <w:tcPr>
            <w:tcW w:w="2268" w:type="dxa"/>
            <w:shd w:val="clear" w:color="auto" w:fill="FFFFFF"/>
          </w:tcPr>
          <w:p w14:paraId="15FFDA0A" w14:textId="5F60718D" w:rsidR="00636276" w:rsidRDefault="00636276" w:rsidP="00636276">
            <w:hyperlink w:anchor="Deliverable13507" w:history="1">
              <w:r>
                <w:rPr>
                  <w:rStyle w:val="Hyperlink"/>
                </w:rPr>
                <w:t>Manufacturing Operation</w:t>
              </w:r>
            </w:hyperlink>
          </w:p>
        </w:tc>
        <w:tc>
          <w:tcPr>
            <w:tcW w:w="2268" w:type="dxa"/>
            <w:shd w:val="clear" w:color="auto" w:fill="FFFFFF"/>
          </w:tcPr>
          <w:p w14:paraId="135C7260" w14:textId="22A3A3D0" w:rsidR="00636276" w:rsidRDefault="00636276" w:rsidP="00636276">
            <w:r>
              <w:t>option in</w:t>
            </w:r>
          </w:p>
        </w:tc>
        <w:tc>
          <w:tcPr>
            <w:tcW w:w="5101" w:type="dxa"/>
            <w:shd w:val="clear" w:color="auto" w:fill="FFFFFF"/>
          </w:tcPr>
          <w:p w14:paraId="5C9C7DF4" w14:textId="35B92AED" w:rsidR="00636276" w:rsidRDefault="00636276" w:rsidP="00636276">
            <w:r>
              <w:t>Relation to a variant</w:t>
            </w:r>
          </w:p>
        </w:tc>
      </w:tr>
      <w:tr w:rsidR="00636276" w14:paraId="7E5C1C7C" w14:textId="77777777" w:rsidTr="00636276">
        <w:tblPrEx>
          <w:tblCellMar>
            <w:bottom w:w="0" w:type="dxa"/>
          </w:tblCellMar>
        </w:tblPrEx>
        <w:tc>
          <w:tcPr>
            <w:tcW w:w="2268" w:type="dxa"/>
            <w:shd w:val="clear" w:color="auto" w:fill="FFFFFF"/>
          </w:tcPr>
          <w:p w14:paraId="16B72DE8" w14:textId="6ABD58FC" w:rsidR="00636276" w:rsidRDefault="00636276" w:rsidP="00636276">
            <w:hyperlink w:anchor="Deliverable23103" w:history="1">
              <w:r>
                <w:rPr>
                  <w:rStyle w:val="Hyperlink"/>
                </w:rPr>
                <w:t>Assembly Operation</w:t>
              </w:r>
            </w:hyperlink>
          </w:p>
        </w:tc>
        <w:tc>
          <w:tcPr>
            <w:tcW w:w="2268" w:type="dxa"/>
            <w:shd w:val="clear" w:color="auto" w:fill="FFFFFF"/>
          </w:tcPr>
          <w:p w14:paraId="0C68EB49" w14:textId="07603F94" w:rsidR="00636276" w:rsidRDefault="00636276" w:rsidP="00636276">
            <w:r>
              <w:t>option in</w:t>
            </w:r>
          </w:p>
        </w:tc>
        <w:tc>
          <w:tcPr>
            <w:tcW w:w="5101" w:type="dxa"/>
            <w:shd w:val="clear" w:color="auto" w:fill="FFFFFF"/>
          </w:tcPr>
          <w:p w14:paraId="3017065E" w14:textId="12EF25B3" w:rsidR="00636276" w:rsidRDefault="00636276" w:rsidP="00636276">
            <w:r>
              <w:t>Relation to a variant</w:t>
            </w:r>
          </w:p>
        </w:tc>
      </w:tr>
      <w:tr w:rsidR="00636276" w14:paraId="0B739F57" w14:textId="77777777" w:rsidTr="00636276">
        <w:tblPrEx>
          <w:tblCellMar>
            <w:bottom w:w="0" w:type="dxa"/>
          </w:tblCellMar>
        </w:tblPrEx>
        <w:tc>
          <w:tcPr>
            <w:tcW w:w="2268" w:type="dxa"/>
            <w:shd w:val="clear" w:color="auto" w:fill="FFFFFF"/>
          </w:tcPr>
          <w:p w14:paraId="3F8A9D36" w14:textId="3EE214A2" w:rsidR="00636276" w:rsidRDefault="00636276" w:rsidP="00636276">
            <w:hyperlink w:anchor="Deliverable23102" w:history="1">
              <w:r>
                <w:rPr>
                  <w:rStyle w:val="Hyperlink"/>
                </w:rPr>
                <w:t>Heat Treatment</w:t>
              </w:r>
            </w:hyperlink>
          </w:p>
        </w:tc>
        <w:tc>
          <w:tcPr>
            <w:tcW w:w="2268" w:type="dxa"/>
            <w:shd w:val="clear" w:color="auto" w:fill="FFFFFF"/>
          </w:tcPr>
          <w:p w14:paraId="43BE05B2" w14:textId="4ABEDB84" w:rsidR="00636276" w:rsidRDefault="00636276" w:rsidP="00636276">
            <w:r>
              <w:t>option in</w:t>
            </w:r>
          </w:p>
        </w:tc>
        <w:tc>
          <w:tcPr>
            <w:tcW w:w="5101" w:type="dxa"/>
            <w:shd w:val="clear" w:color="auto" w:fill="FFFFFF"/>
          </w:tcPr>
          <w:p w14:paraId="6BED58C6" w14:textId="4B59A875" w:rsidR="00636276" w:rsidRDefault="00636276" w:rsidP="00636276">
            <w:r>
              <w:t>Relation to a variant</w:t>
            </w:r>
          </w:p>
        </w:tc>
      </w:tr>
      <w:tr w:rsidR="00636276" w14:paraId="524E3783" w14:textId="77777777" w:rsidTr="00636276">
        <w:tblPrEx>
          <w:tblCellMar>
            <w:bottom w:w="0" w:type="dxa"/>
          </w:tblCellMar>
        </w:tblPrEx>
        <w:tc>
          <w:tcPr>
            <w:tcW w:w="2268" w:type="dxa"/>
            <w:shd w:val="clear" w:color="auto" w:fill="FFFFFF"/>
          </w:tcPr>
          <w:p w14:paraId="7636D02A" w14:textId="416C91CD" w:rsidR="00636276" w:rsidRDefault="00636276" w:rsidP="00636276">
            <w:hyperlink w:anchor="Deliverable13459" w:history="1">
              <w:r>
                <w:rPr>
                  <w:rStyle w:val="Hyperlink"/>
                </w:rPr>
                <w:t>Joining Process</w:t>
              </w:r>
            </w:hyperlink>
          </w:p>
        </w:tc>
        <w:tc>
          <w:tcPr>
            <w:tcW w:w="2268" w:type="dxa"/>
            <w:shd w:val="clear" w:color="auto" w:fill="FFFFFF"/>
          </w:tcPr>
          <w:p w14:paraId="2FDCD278" w14:textId="74FB86BA" w:rsidR="00636276" w:rsidRDefault="00636276" w:rsidP="00636276">
            <w:r>
              <w:t>option in</w:t>
            </w:r>
          </w:p>
        </w:tc>
        <w:tc>
          <w:tcPr>
            <w:tcW w:w="5101" w:type="dxa"/>
            <w:shd w:val="clear" w:color="auto" w:fill="FFFFFF"/>
          </w:tcPr>
          <w:p w14:paraId="45831F22" w14:textId="1CCFAEEA" w:rsidR="00636276" w:rsidRDefault="00636276" w:rsidP="00636276">
            <w:r>
              <w:t>Relation to a variant</w:t>
            </w:r>
          </w:p>
        </w:tc>
      </w:tr>
      <w:tr w:rsidR="00636276" w14:paraId="508537F7" w14:textId="77777777" w:rsidTr="00636276">
        <w:tblPrEx>
          <w:tblCellMar>
            <w:bottom w:w="0" w:type="dxa"/>
          </w:tblCellMar>
        </w:tblPrEx>
        <w:tc>
          <w:tcPr>
            <w:tcW w:w="2268" w:type="dxa"/>
            <w:shd w:val="clear" w:color="auto" w:fill="FFFFFF"/>
          </w:tcPr>
          <w:p w14:paraId="1490DBA8" w14:textId="5B75D6A1" w:rsidR="00636276" w:rsidRDefault="00636276" w:rsidP="00636276">
            <w:hyperlink w:anchor="Deliverable14409" w:history="1">
              <w:r>
                <w:rPr>
                  <w:rStyle w:val="Hyperlink"/>
                </w:rPr>
                <w:t>Manufacturing Equipment Component</w:t>
              </w:r>
            </w:hyperlink>
          </w:p>
        </w:tc>
        <w:tc>
          <w:tcPr>
            <w:tcW w:w="2268" w:type="dxa"/>
            <w:shd w:val="clear" w:color="auto" w:fill="FFFFFF"/>
          </w:tcPr>
          <w:p w14:paraId="14477E92" w14:textId="48D3B442" w:rsidR="00636276" w:rsidRDefault="00636276" w:rsidP="00636276">
            <w:r>
              <w:t>option in</w:t>
            </w:r>
          </w:p>
        </w:tc>
        <w:tc>
          <w:tcPr>
            <w:tcW w:w="5101" w:type="dxa"/>
            <w:shd w:val="clear" w:color="auto" w:fill="FFFFFF"/>
          </w:tcPr>
          <w:p w14:paraId="15CF65E8" w14:textId="37866EF6" w:rsidR="00636276" w:rsidRDefault="00636276" w:rsidP="00636276">
            <w:r>
              <w:t>Relation to a variant</w:t>
            </w:r>
          </w:p>
        </w:tc>
      </w:tr>
      <w:tr w:rsidR="00636276" w14:paraId="36AA7A15" w14:textId="77777777" w:rsidTr="00636276">
        <w:tblPrEx>
          <w:tblCellMar>
            <w:bottom w:w="0" w:type="dxa"/>
          </w:tblCellMar>
        </w:tblPrEx>
        <w:tc>
          <w:tcPr>
            <w:tcW w:w="2268" w:type="dxa"/>
            <w:shd w:val="clear" w:color="auto" w:fill="FFFFFF"/>
          </w:tcPr>
          <w:p w14:paraId="2ADF1AB0" w14:textId="0463EF2F" w:rsidR="00636276" w:rsidRDefault="00636276" w:rsidP="00636276">
            <w:hyperlink w:anchor="Deliverable15347" w:history="1">
              <w:r>
                <w:rPr>
                  <w:rStyle w:val="Hyperlink"/>
                </w:rPr>
                <w:t>Product</w:t>
              </w:r>
            </w:hyperlink>
          </w:p>
        </w:tc>
        <w:tc>
          <w:tcPr>
            <w:tcW w:w="2268" w:type="dxa"/>
            <w:shd w:val="clear" w:color="auto" w:fill="FFFFFF"/>
          </w:tcPr>
          <w:p w14:paraId="4C0F9C0B" w14:textId="5324B5A9" w:rsidR="00636276" w:rsidRDefault="00636276" w:rsidP="00636276">
            <w:r>
              <w:t>option in</w:t>
            </w:r>
          </w:p>
        </w:tc>
        <w:tc>
          <w:tcPr>
            <w:tcW w:w="5101" w:type="dxa"/>
            <w:shd w:val="clear" w:color="auto" w:fill="FFFFFF"/>
          </w:tcPr>
          <w:p w14:paraId="0DE21E20" w14:textId="4CCE2056" w:rsidR="00636276" w:rsidRDefault="00636276" w:rsidP="00636276">
            <w:r>
              <w:t>Relation to a variant</w:t>
            </w:r>
          </w:p>
        </w:tc>
      </w:tr>
      <w:tr w:rsidR="00636276" w14:paraId="30324ECF" w14:textId="77777777" w:rsidTr="00636276">
        <w:tblPrEx>
          <w:tblCellMar>
            <w:bottom w:w="0" w:type="dxa"/>
          </w:tblCellMar>
        </w:tblPrEx>
        <w:tc>
          <w:tcPr>
            <w:tcW w:w="2268" w:type="dxa"/>
            <w:shd w:val="clear" w:color="auto" w:fill="FFFFFF"/>
          </w:tcPr>
          <w:p w14:paraId="11AD5E61" w14:textId="60A1CCC1" w:rsidR="00636276" w:rsidRDefault="00636276" w:rsidP="00636276">
            <w:hyperlink w:anchor="Deliverable15509" w:history="1">
              <w:r>
                <w:rPr>
                  <w:rStyle w:val="Hyperlink"/>
                </w:rPr>
                <w:t>Operation Incident</w:t>
              </w:r>
            </w:hyperlink>
          </w:p>
        </w:tc>
        <w:tc>
          <w:tcPr>
            <w:tcW w:w="2268" w:type="dxa"/>
            <w:shd w:val="clear" w:color="auto" w:fill="FFFFFF"/>
          </w:tcPr>
          <w:p w14:paraId="430A5F1E" w14:textId="68FAD53C" w:rsidR="00636276" w:rsidRDefault="00636276" w:rsidP="00636276">
            <w:r>
              <w:t>option in</w:t>
            </w:r>
          </w:p>
        </w:tc>
        <w:tc>
          <w:tcPr>
            <w:tcW w:w="5101" w:type="dxa"/>
            <w:shd w:val="clear" w:color="auto" w:fill="FFFFFF"/>
          </w:tcPr>
          <w:p w14:paraId="7FEFDE5B" w14:textId="6093C9BF" w:rsidR="00636276" w:rsidRDefault="00636276" w:rsidP="00636276">
            <w:r>
              <w:t>Relation to a variant</w:t>
            </w:r>
          </w:p>
        </w:tc>
      </w:tr>
      <w:tr w:rsidR="00636276" w14:paraId="1831F922" w14:textId="77777777" w:rsidTr="00636276">
        <w:tblPrEx>
          <w:tblCellMar>
            <w:bottom w:w="0" w:type="dxa"/>
          </w:tblCellMar>
        </w:tblPrEx>
        <w:tc>
          <w:tcPr>
            <w:tcW w:w="2268" w:type="dxa"/>
            <w:shd w:val="clear" w:color="auto" w:fill="FFFFFF"/>
          </w:tcPr>
          <w:p w14:paraId="1AA85F16" w14:textId="77777777" w:rsidR="00636276" w:rsidRDefault="00636276" w:rsidP="00636276"/>
        </w:tc>
        <w:tc>
          <w:tcPr>
            <w:tcW w:w="2268" w:type="dxa"/>
            <w:shd w:val="clear" w:color="auto" w:fill="FFFFFF"/>
          </w:tcPr>
          <w:p w14:paraId="48548D68" w14:textId="77777777" w:rsidR="00636276" w:rsidRDefault="00636276" w:rsidP="00636276"/>
        </w:tc>
        <w:tc>
          <w:tcPr>
            <w:tcW w:w="5101" w:type="dxa"/>
            <w:shd w:val="clear" w:color="auto" w:fill="FFFFFF"/>
          </w:tcPr>
          <w:p w14:paraId="6EC1B462" w14:textId="1156837E" w:rsidR="00636276" w:rsidRDefault="00636276" w:rsidP="00636276">
            <w:r>
              <w:t>Parent element</w:t>
            </w:r>
          </w:p>
        </w:tc>
      </w:tr>
      <w:tr w:rsidR="00636276" w14:paraId="28540657" w14:textId="77777777" w:rsidTr="00636276">
        <w:tblPrEx>
          <w:tblCellMar>
            <w:bottom w:w="0" w:type="dxa"/>
          </w:tblCellMar>
        </w:tblPrEx>
        <w:tc>
          <w:tcPr>
            <w:tcW w:w="2268" w:type="dxa"/>
            <w:shd w:val="clear" w:color="auto" w:fill="FFFFFF"/>
          </w:tcPr>
          <w:p w14:paraId="346E0E4A" w14:textId="77777777" w:rsidR="00636276" w:rsidRDefault="00636276" w:rsidP="00636276"/>
        </w:tc>
        <w:tc>
          <w:tcPr>
            <w:tcW w:w="2268" w:type="dxa"/>
            <w:shd w:val="clear" w:color="auto" w:fill="FFFFFF"/>
          </w:tcPr>
          <w:p w14:paraId="7D26F99B" w14:textId="77777777" w:rsidR="00636276" w:rsidRDefault="00636276" w:rsidP="00636276"/>
        </w:tc>
        <w:tc>
          <w:tcPr>
            <w:tcW w:w="5101" w:type="dxa"/>
            <w:shd w:val="clear" w:color="auto" w:fill="FFFFFF"/>
          </w:tcPr>
          <w:p w14:paraId="5B42AF82" w14:textId="013D81E4" w:rsidR="00636276" w:rsidRDefault="00636276" w:rsidP="00636276">
            <w:r>
              <w:t>More generic item</w:t>
            </w:r>
          </w:p>
        </w:tc>
      </w:tr>
    </w:tbl>
    <w:p w14:paraId="396613DE" w14:textId="1DC9498D" w:rsidR="00636276" w:rsidRDefault="00636276" w:rsidP="00636276">
      <w:pPr>
        <w:pStyle w:val="berschrift4"/>
        <w:numPr>
          <w:ilvl w:val="3"/>
          <w:numId w:val="53"/>
        </w:numPr>
      </w:pPr>
      <w:bookmarkStart w:id="125" w:name="Deliverable14866"/>
      <w:r>
        <w:lastRenderedPageBreak/>
        <w:t>Reference</w:t>
      </w:r>
      <w:bookmarkEnd w:id="125"/>
    </w:p>
    <w:p w14:paraId="4385E28A" w14:textId="02509FCE" w:rsidR="00636276" w:rsidRDefault="00636276" w:rsidP="00636276">
      <w:r>
        <w:t>Related resource</w:t>
      </w:r>
    </w:p>
    <w:p w14:paraId="4C3662BC" w14:textId="77777777" w:rsidR="00636276" w:rsidRDefault="00636276" w:rsidP="00636276">
      <w:pPr>
        <w:keepNext/>
      </w:pPr>
      <w:r>
        <w:rPr>
          <w:noProof/>
        </w:rPr>
        <w:drawing>
          <wp:inline distT="0" distB="0" distL="0" distR="0" wp14:anchorId="3F37CC1D" wp14:editId="44F3AEAB">
            <wp:extent cx="857370" cy="857370"/>
            <wp:effectExtent l="0" t="0" r="0" b="0"/>
            <wp:docPr id="2147406610"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661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51A9A2A2" w14:textId="7BBB1C84" w:rsidR="00636276" w:rsidRDefault="00636276" w:rsidP="00636276">
      <w:pPr>
        <w:pStyle w:val="Beschriftung"/>
      </w:pPr>
      <w:r>
        <w:t xml:space="preserve">Figure </w:t>
      </w:r>
      <w:fldSimple w:instr=" SEQ Figure \* ARABIC ">
        <w:r>
          <w:rPr>
            <w:noProof/>
          </w:rPr>
          <w:t>164</w:t>
        </w:r>
      </w:fldSimple>
      <w:r>
        <w:t xml:space="preserve"> Icon</w:t>
      </w:r>
    </w:p>
    <w:p w14:paraId="6D0564C6" w14:textId="77777777" w:rsidR="00636276" w:rsidRDefault="00636276" w:rsidP="00636276">
      <w:pPr>
        <w:keepNext/>
      </w:pPr>
      <w:r>
        <w:rPr>
          <w:noProof/>
        </w:rPr>
        <w:drawing>
          <wp:inline distT="0" distB="0" distL="0" distR="0" wp14:anchorId="0DBE7AB8" wp14:editId="6910CF75">
            <wp:extent cx="6119495" cy="1231900"/>
            <wp:effectExtent l="0" t="0" r="0" b="6350"/>
            <wp:docPr id="147716775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67755"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119495" cy="1231900"/>
                    </a:xfrm>
                    <a:prstGeom prst="rect">
                      <a:avLst/>
                    </a:prstGeom>
                  </pic:spPr>
                </pic:pic>
              </a:graphicData>
            </a:graphic>
          </wp:inline>
        </w:drawing>
      </w:r>
    </w:p>
    <w:p w14:paraId="7DE91727" w14:textId="747DD147" w:rsidR="00636276" w:rsidRDefault="00636276" w:rsidP="00636276">
      <w:pPr>
        <w:pStyle w:val="Beschriftung"/>
      </w:pPr>
      <w:r>
        <w:t xml:space="preserve">Figure </w:t>
      </w:r>
      <w:fldSimple w:instr=" SEQ Figure \* ARABIC ">
        <w:r>
          <w:rPr>
            <w:noProof/>
          </w:rPr>
          <w:t>165</w:t>
        </w:r>
      </w:fldSimple>
      <w:r>
        <w:t xml:space="preserve"> Class Context Diagram 'Reference'</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63C7D8D" w14:textId="77777777" w:rsidTr="00636276">
        <w:tblPrEx>
          <w:tblCellMar>
            <w:bottom w:w="0" w:type="dxa"/>
          </w:tblCellMar>
        </w:tblPrEx>
        <w:tc>
          <w:tcPr>
            <w:tcW w:w="2268" w:type="dxa"/>
            <w:shd w:val="clear" w:color="auto" w:fill="FFFFFF"/>
          </w:tcPr>
          <w:p w14:paraId="3C04C788" w14:textId="48C5F8E3" w:rsidR="00636276" w:rsidRDefault="00636276" w:rsidP="00636276">
            <w:r w:rsidRPr="00636276">
              <w:rPr>
                <w:rStyle w:val="Fett"/>
              </w:rPr>
              <w:t>Delivered by</w:t>
            </w:r>
          </w:p>
        </w:tc>
        <w:tc>
          <w:tcPr>
            <w:tcW w:w="7369" w:type="dxa"/>
            <w:shd w:val="clear" w:color="auto" w:fill="FFFFFF"/>
          </w:tcPr>
          <w:p w14:paraId="5CBE279F" w14:textId="77777777" w:rsidR="00636276" w:rsidRDefault="00636276" w:rsidP="00636276">
            <w:hyperlink w:anchor="Activity2536" w:history="1">
              <w:r>
                <w:rPr>
                  <w:rStyle w:val="Hyperlink"/>
                </w:rPr>
                <w:t>Mechanical Design</w:t>
              </w:r>
            </w:hyperlink>
          </w:p>
          <w:p w14:paraId="4A617E60" w14:textId="77777777" w:rsidR="00636276" w:rsidRDefault="00636276" w:rsidP="00636276">
            <w:hyperlink w:anchor="Activity2537" w:history="1">
              <w:r>
                <w:rPr>
                  <w:rStyle w:val="Hyperlink"/>
                </w:rPr>
                <w:t>Electrical/Electronical Design</w:t>
              </w:r>
            </w:hyperlink>
          </w:p>
          <w:p w14:paraId="1E679143" w14:textId="789E17B0" w:rsidR="00636276" w:rsidRDefault="00636276" w:rsidP="00636276">
            <w:hyperlink w:anchor="Activity2538" w:history="1">
              <w:r>
                <w:rPr>
                  <w:rStyle w:val="Hyperlink"/>
                </w:rPr>
                <w:t>Software Engineering</w:t>
              </w:r>
            </w:hyperlink>
          </w:p>
        </w:tc>
      </w:tr>
    </w:tbl>
    <w:p w14:paraId="1685CD76" w14:textId="663AC0B0"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9B8609D" w14:textId="77777777" w:rsidTr="00636276">
        <w:tblPrEx>
          <w:tblCellMar>
            <w:bottom w:w="0" w:type="dxa"/>
          </w:tblCellMar>
        </w:tblPrEx>
        <w:tc>
          <w:tcPr>
            <w:tcW w:w="2268" w:type="dxa"/>
            <w:shd w:val="clear" w:color="auto" w:fill="FFFFFF"/>
          </w:tcPr>
          <w:p w14:paraId="400C401D" w14:textId="584183A9" w:rsidR="00636276" w:rsidRDefault="00636276" w:rsidP="00636276">
            <w:r>
              <w:t>Identifier</w:t>
            </w:r>
          </w:p>
        </w:tc>
        <w:tc>
          <w:tcPr>
            <w:tcW w:w="2268" w:type="dxa"/>
            <w:shd w:val="clear" w:color="auto" w:fill="FFFFFF"/>
          </w:tcPr>
          <w:p w14:paraId="31047D17" w14:textId="75943F82" w:rsidR="00636276" w:rsidRDefault="00636276" w:rsidP="00636276">
            <w:hyperlink w:anchor="Deliverable16441" w:history="1">
              <w:r>
                <w:rPr>
                  <w:rStyle w:val="Hyperlink"/>
                </w:rPr>
                <w:t>xs:string</w:t>
              </w:r>
            </w:hyperlink>
          </w:p>
        </w:tc>
        <w:tc>
          <w:tcPr>
            <w:tcW w:w="5101" w:type="dxa"/>
            <w:shd w:val="clear" w:color="auto" w:fill="FFFFFF"/>
          </w:tcPr>
          <w:p w14:paraId="143FAC0E" w14:textId="3AB25221" w:rsidR="00636276" w:rsidRDefault="00636276" w:rsidP="00636276">
            <w:r>
              <w:t>Unambiguous identifier of the element</w:t>
            </w:r>
          </w:p>
        </w:tc>
      </w:tr>
      <w:tr w:rsidR="00636276" w14:paraId="1D5BA4D7" w14:textId="77777777" w:rsidTr="00636276">
        <w:tblPrEx>
          <w:tblCellMar>
            <w:bottom w:w="0" w:type="dxa"/>
          </w:tblCellMar>
        </w:tblPrEx>
        <w:tc>
          <w:tcPr>
            <w:tcW w:w="2268" w:type="dxa"/>
            <w:shd w:val="clear" w:color="auto" w:fill="FFFFFF"/>
          </w:tcPr>
          <w:p w14:paraId="57EF8CD5" w14:textId="1B7FC999" w:rsidR="00636276" w:rsidRDefault="00636276" w:rsidP="00636276">
            <w:r>
              <w:t>Number</w:t>
            </w:r>
          </w:p>
        </w:tc>
        <w:tc>
          <w:tcPr>
            <w:tcW w:w="2268" w:type="dxa"/>
            <w:shd w:val="clear" w:color="auto" w:fill="FFFFFF"/>
          </w:tcPr>
          <w:p w14:paraId="1BFAB3BA" w14:textId="67BF5BA4" w:rsidR="00636276" w:rsidRDefault="00636276" w:rsidP="00636276">
            <w:hyperlink w:anchor="Deliverable16441" w:history="1">
              <w:r>
                <w:rPr>
                  <w:rStyle w:val="Hyperlink"/>
                </w:rPr>
                <w:t>xs:string</w:t>
              </w:r>
            </w:hyperlink>
          </w:p>
        </w:tc>
        <w:tc>
          <w:tcPr>
            <w:tcW w:w="5101" w:type="dxa"/>
            <w:shd w:val="clear" w:color="auto" w:fill="FFFFFF"/>
          </w:tcPr>
          <w:p w14:paraId="7BCDB312" w14:textId="3FDFAC5B" w:rsidR="00636276" w:rsidRDefault="00636276" w:rsidP="00636276">
            <w:r>
              <w:t>Legible number or name of the element, i. e. part number</w:t>
            </w:r>
          </w:p>
        </w:tc>
      </w:tr>
      <w:tr w:rsidR="00636276" w14:paraId="12C25E2A" w14:textId="77777777" w:rsidTr="00636276">
        <w:tblPrEx>
          <w:tblCellMar>
            <w:bottom w:w="0" w:type="dxa"/>
          </w:tblCellMar>
        </w:tblPrEx>
        <w:tc>
          <w:tcPr>
            <w:tcW w:w="2268" w:type="dxa"/>
            <w:shd w:val="clear" w:color="auto" w:fill="FFFFFF"/>
          </w:tcPr>
          <w:p w14:paraId="5B89162C" w14:textId="7B8E7CCE" w:rsidR="00636276" w:rsidRDefault="00636276" w:rsidP="00636276">
            <w:r>
              <w:t>Title</w:t>
            </w:r>
          </w:p>
        </w:tc>
        <w:tc>
          <w:tcPr>
            <w:tcW w:w="2268" w:type="dxa"/>
            <w:shd w:val="clear" w:color="auto" w:fill="FFFFFF"/>
          </w:tcPr>
          <w:p w14:paraId="35248089" w14:textId="093CD147" w:rsidR="00636276" w:rsidRDefault="00636276" w:rsidP="00636276">
            <w:hyperlink w:anchor="Deliverable16441" w:history="1">
              <w:r>
                <w:rPr>
                  <w:rStyle w:val="Hyperlink"/>
                </w:rPr>
                <w:t>xs:string</w:t>
              </w:r>
            </w:hyperlink>
          </w:p>
        </w:tc>
        <w:tc>
          <w:tcPr>
            <w:tcW w:w="5101" w:type="dxa"/>
            <w:shd w:val="clear" w:color="auto" w:fill="FFFFFF"/>
          </w:tcPr>
          <w:p w14:paraId="5463C67C" w14:textId="78F3614E" w:rsidR="00636276" w:rsidRDefault="00636276" w:rsidP="00636276">
            <w:r>
              <w:t>Title of the element</w:t>
            </w:r>
          </w:p>
        </w:tc>
      </w:tr>
      <w:tr w:rsidR="00636276" w14:paraId="69BF7FC4" w14:textId="77777777" w:rsidTr="00636276">
        <w:tblPrEx>
          <w:tblCellMar>
            <w:bottom w:w="0" w:type="dxa"/>
          </w:tblCellMar>
        </w:tblPrEx>
        <w:tc>
          <w:tcPr>
            <w:tcW w:w="2268" w:type="dxa"/>
            <w:shd w:val="clear" w:color="auto" w:fill="FFFFFF"/>
          </w:tcPr>
          <w:p w14:paraId="6506E515" w14:textId="490EB8C7" w:rsidR="00636276" w:rsidRDefault="00636276" w:rsidP="00636276">
            <w:r>
              <w:t>Description</w:t>
            </w:r>
          </w:p>
        </w:tc>
        <w:tc>
          <w:tcPr>
            <w:tcW w:w="2268" w:type="dxa"/>
            <w:shd w:val="clear" w:color="auto" w:fill="FFFFFF"/>
          </w:tcPr>
          <w:p w14:paraId="548F5661" w14:textId="20AEE11D" w:rsidR="00636276" w:rsidRDefault="00636276" w:rsidP="00636276">
            <w:hyperlink w:anchor="Deliverable16441" w:history="1">
              <w:r>
                <w:rPr>
                  <w:rStyle w:val="Hyperlink"/>
                </w:rPr>
                <w:t>xs:string</w:t>
              </w:r>
            </w:hyperlink>
          </w:p>
        </w:tc>
        <w:tc>
          <w:tcPr>
            <w:tcW w:w="5101" w:type="dxa"/>
            <w:shd w:val="clear" w:color="auto" w:fill="FFFFFF"/>
          </w:tcPr>
          <w:p w14:paraId="19F1BBD4" w14:textId="5D1E9825" w:rsidR="00636276" w:rsidRDefault="00636276" w:rsidP="00636276">
            <w:r>
              <w:t>Description of the element</w:t>
            </w:r>
          </w:p>
        </w:tc>
      </w:tr>
      <w:tr w:rsidR="00636276" w14:paraId="6110F375" w14:textId="77777777" w:rsidTr="00636276">
        <w:tblPrEx>
          <w:tblCellMar>
            <w:bottom w:w="0" w:type="dxa"/>
          </w:tblCellMar>
        </w:tblPrEx>
        <w:tc>
          <w:tcPr>
            <w:tcW w:w="2268" w:type="dxa"/>
            <w:shd w:val="clear" w:color="auto" w:fill="FFFFFF"/>
          </w:tcPr>
          <w:p w14:paraId="3D59D322" w14:textId="79936EE5" w:rsidR="00636276" w:rsidRDefault="00636276" w:rsidP="00636276">
            <w:r>
              <w:t>Type</w:t>
            </w:r>
          </w:p>
        </w:tc>
        <w:tc>
          <w:tcPr>
            <w:tcW w:w="2268" w:type="dxa"/>
            <w:shd w:val="clear" w:color="auto" w:fill="FFFFFF"/>
          </w:tcPr>
          <w:p w14:paraId="3A0581D0" w14:textId="24E253B6" w:rsidR="00636276" w:rsidRDefault="00636276" w:rsidP="00636276">
            <w:hyperlink w:anchor="Deliverable16441" w:history="1">
              <w:r>
                <w:rPr>
                  <w:rStyle w:val="Hyperlink"/>
                </w:rPr>
                <w:t>xs:string</w:t>
              </w:r>
            </w:hyperlink>
          </w:p>
        </w:tc>
        <w:tc>
          <w:tcPr>
            <w:tcW w:w="5101" w:type="dxa"/>
            <w:shd w:val="clear" w:color="auto" w:fill="FFFFFF"/>
          </w:tcPr>
          <w:p w14:paraId="0051E6D4" w14:textId="29A2C71E" w:rsidR="00636276" w:rsidRDefault="00636276" w:rsidP="00636276">
            <w:r>
              <w:t>Type of an element</w:t>
            </w:r>
          </w:p>
        </w:tc>
      </w:tr>
      <w:tr w:rsidR="00636276" w14:paraId="2FD54E09" w14:textId="77777777" w:rsidTr="00636276">
        <w:tblPrEx>
          <w:tblCellMar>
            <w:bottom w:w="0" w:type="dxa"/>
          </w:tblCellMar>
        </w:tblPrEx>
        <w:tc>
          <w:tcPr>
            <w:tcW w:w="2268" w:type="dxa"/>
            <w:shd w:val="clear" w:color="auto" w:fill="FFFFFF"/>
          </w:tcPr>
          <w:p w14:paraId="7A43E261" w14:textId="05B1385E" w:rsidR="00636276" w:rsidRDefault="00636276" w:rsidP="00636276">
            <w:r>
              <w:t>Revision</w:t>
            </w:r>
          </w:p>
        </w:tc>
        <w:tc>
          <w:tcPr>
            <w:tcW w:w="2268" w:type="dxa"/>
            <w:shd w:val="clear" w:color="auto" w:fill="FFFFFF"/>
          </w:tcPr>
          <w:p w14:paraId="1950A88A" w14:textId="2D3F29BA" w:rsidR="00636276" w:rsidRDefault="00636276" w:rsidP="00636276">
            <w:hyperlink w:anchor="Deliverable16441" w:history="1">
              <w:r>
                <w:rPr>
                  <w:rStyle w:val="Hyperlink"/>
                </w:rPr>
                <w:t>xs:string</w:t>
              </w:r>
            </w:hyperlink>
          </w:p>
        </w:tc>
        <w:tc>
          <w:tcPr>
            <w:tcW w:w="5101" w:type="dxa"/>
            <w:shd w:val="clear" w:color="auto" w:fill="FFFFFF"/>
          </w:tcPr>
          <w:p w14:paraId="465E6F01" w14:textId="19268848" w:rsidR="00636276" w:rsidRDefault="00636276" w:rsidP="00636276">
            <w:r>
              <w:t>Revisionskennung des Elements</w:t>
            </w:r>
          </w:p>
        </w:tc>
      </w:tr>
      <w:tr w:rsidR="00636276" w14:paraId="7F102A6C" w14:textId="77777777" w:rsidTr="00636276">
        <w:tblPrEx>
          <w:tblCellMar>
            <w:bottom w:w="0" w:type="dxa"/>
          </w:tblCellMar>
        </w:tblPrEx>
        <w:tc>
          <w:tcPr>
            <w:tcW w:w="2268" w:type="dxa"/>
            <w:shd w:val="clear" w:color="auto" w:fill="FFFFFF"/>
          </w:tcPr>
          <w:p w14:paraId="3A9F1500" w14:textId="13DE9BE3" w:rsidR="00636276" w:rsidRDefault="00636276" w:rsidP="00636276">
            <w:r>
              <w:t>URL</w:t>
            </w:r>
          </w:p>
        </w:tc>
        <w:tc>
          <w:tcPr>
            <w:tcW w:w="2268" w:type="dxa"/>
            <w:shd w:val="clear" w:color="auto" w:fill="FFFFFF"/>
          </w:tcPr>
          <w:p w14:paraId="03F5700E" w14:textId="183E5EB0" w:rsidR="00636276" w:rsidRDefault="00636276" w:rsidP="00636276">
            <w:hyperlink w:anchor="Deliverable20674" w:history="1">
              <w:r>
                <w:rPr>
                  <w:rStyle w:val="Hyperlink"/>
                </w:rPr>
                <w:t>xs:anyURI</w:t>
              </w:r>
            </w:hyperlink>
          </w:p>
        </w:tc>
        <w:tc>
          <w:tcPr>
            <w:tcW w:w="5101" w:type="dxa"/>
            <w:shd w:val="clear" w:color="auto" w:fill="FFFFFF"/>
          </w:tcPr>
          <w:p w14:paraId="79D86E66" w14:textId="56D888EA" w:rsidR="00636276" w:rsidRDefault="00636276" w:rsidP="00636276">
            <w:r>
              <w:t>Unique resource locator of an element</w:t>
            </w:r>
          </w:p>
        </w:tc>
      </w:tr>
    </w:tbl>
    <w:p w14:paraId="257FE541" w14:textId="5BE7F747"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F8CF096" w14:textId="77777777" w:rsidTr="00636276">
        <w:tblPrEx>
          <w:tblCellMar>
            <w:bottom w:w="0" w:type="dxa"/>
          </w:tblCellMar>
        </w:tblPrEx>
        <w:tc>
          <w:tcPr>
            <w:tcW w:w="2268" w:type="dxa"/>
            <w:shd w:val="clear" w:color="auto" w:fill="FFFFFF"/>
          </w:tcPr>
          <w:p w14:paraId="0B1C3793" w14:textId="75CAF575" w:rsidR="00636276" w:rsidRDefault="00636276" w:rsidP="00636276">
            <w:r>
              <w:t>part of</w:t>
            </w:r>
          </w:p>
        </w:tc>
        <w:tc>
          <w:tcPr>
            <w:tcW w:w="2268" w:type="dxa"/>
            <w:shd w:val="clear" w:color="auto" w:fill="FFFFFF"/>
          </w:tcPr>
          <w:p w14:paraId="548CAA30" w14:textId="441E9E10" w:rsidR="00636276" w:rsidRDefault="00636276" w:rsidP="00636276">
            <w:hyperlink w:anchor="Deliverable14866" w:history="1">
              <w:r>
                <w:rPr>
                  <w:rStyle w:val="Hyperlink"/>
                </w:rPr>
                <w:t>Reference</w:t>
              </w:r>
            </w:hyperlink>
          </w:p>
        </w:tc>
        <w:tc>
          <w:tcPr>
            <w:tcW w:w="5101" w:type="dxa"/>
            <w:shd w:val="clear" w:color="auto" w:fill="FFFFFF"/>
          </w:tcPr>
          <w:p w14:paraId="3369DE96" w14:textId="4ACB1AD9" w:rsidR="00636276" w:rsidRDefault="00636276" w:rsidP="00636276">
            <w:r>
              <w:t>Parent element</w:t>
            </w:r>
          </w:p>
        </w:tc>
      </w:tr>
      <w:tr w:rsidR="00636276" w14:paraId="4BBEC445" w14:textId="77777777" w:rsidTr="00636276">
        <w:tblPrEx>
          <w:tblCellMar>
            <w:bottom w:w="0" w:type="dxa"/>
          </w:tblCellMar>
        </w:tblPrEx>
        <w:tc>
          <w:tcPr>
            <w:tcW w:w="2268" w:type="dxa"/>
            <w:shd w:val="clear" w:color="auto" w:fill="FFFFFF"/>
          </w:tcPr>
          <w:p w14:paraId="6F888E12" w14:textId="45EF0D0F" w:rsidR="00636276" w:rsidRDefault="00636276" w:rsidP="00636276">
            <w:r>
              <w:t>specialism of</w:t>
            </w:r>
          </w:p>
        </w:tc>
        <w:tc>
          <w:tcPr>
            <w:tcW w:w="2268" w:type="dxa"/>
            <w:shd w:val="clear" w:color="auto" w:fill="FFFFFF"/>
          </w:tcPr>
          <w:p w14:paraId="64BF4DFC" w14:textId="25A766EB" w:rsidR="00636276" w:rsidRDefault="00636276" w:rsidP="00636276">
            <w:hyperlink w:anchor="Deliverable14866" w:history="1">
              <w:r>
                <w:rPr>
                  <w:rStyle w:val="Hyperlink"/>
                </w:rPr>
                <w:t>Reference</w:t>
              </w:r>
            </w:hyperlink>
          </w:p>
        </w:tc>
        <w:tc>
          <w:tcPr>
            <w:tcW w:w="5101" w:type="dxa"/>
            <w:shd w:val="clear" w:color="auto" w:fill="FFFFFF"/>
          </w:tcPr>
          <w:p w14:paraId="1A1FA9B8" w14:textId="326DEDB4" w:rsidR="00636276" w:rsidRDefault="00636276" w:rsidP="00636276">
            <w:r>
              <w:t>More generic item</w:t>
            </w:r>
          </w:p>
        </w:tc>
      </w:tr>
    </w:tbl>
    <w:p w14:paraId="149D9160" w14:textId="1A77A0F4"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5BC9901E" w14:textId="77777777" w:rsidTr="00636276">
        <w:tblPrEx>
          <w:tblCellMar>
            <w:bottom w:w="0" w:type="dxa"/>
          </w:tblCellMar>
        </w:tblPrEx>
        <w:tc>
          <w:tcPr>
            <w:tcW w:w="2268" w:type="dxa"/>
            <w:shd w:val="clear" w:color="auto" w:fill="FFFFFF"/>
          </w:tcPr>
          <w:p w14:paraId="039F63B7" w14:textId="2AC625F9" w:rsidR="00636276" w:rsidRDefault="00636276" w:rsidP="00636276">
            <w:hyperlink w:anchor="Deliverable14831" w:history="1">
              <w:r>
                <w:rPr>
                  <w:rStyle w:val="Hyperlink"/>
                </w:rPr>
                <w:t>Material</w:t>
              </w:r>
            </w:hyperlink>
          </w:p>
        </w:tc>
        <w:tc>
          <w:tcPr>
            <w:tcW w:w="2268" w:type="dxa"/>
            <w:shd w:val="clear" w:color="auto" w:fill="FFFFFF"/>
          </w:tcPr>
          <w:p w14:paraId="14C124BF" w14:textId="7FF4517F" w:rsidR="00636276" w:rsidRDefault="00636276" w:rsidP="00636276">
            <w:r>
              <w:t>specified in</w:t>
            </w:r>
          </w:p>
        </w:tc>
        <w:tc>
          <w:tcPr>
            <w:tcW w:w="5101" w:type="dxa"/>
            <w:shd w:val="clear" w:color="auto" w:fill="FFFFFF"/>
          </w:tcPr>
          <w:p w14:paraId="50AB6EE1" w14:textId="49E8EEF7" w:rsidR="00636276" w:rsidRDefault="00636276" w:rsidP="00636276">
            <w:r>
              <w:t>Relation to a variant</w:t>
            </w:r>
          </w:p>
        </w:tc>
      </w:tr>
      <w:tr w:rsidR="00636276" w14:paraId="10E0BB59" w14:textId="77777777" w:rsidTr="00636276">
        <w:tblPrEx>
          <w:tblCellMar>
            <w:bottom w:w="0" w:type="dxa"/>
          </w:tblCellMar>
        </w:tblPrEx>
        <w:tc>
          <w:tcPr>
            <w:tcW w:w="2268" w:type="dxa"/>
            <w:shd w:val="clear" w:color="auto" w:fill="FFFFFF"/>
          </w:tcPr>
          <w:p w14:paraId="3CFEEF30" w14:textId="377BF192" w:rsidR="00636276" w:rsidRDefault="00636276" w:rsidP="00636276">
            <w:hyperlink w:anchor="Deliverable14880" w:history="1">
              <w:r>
                <w:rPr>
                  <w:rStyle w:val="Hyperlink"/>
                </w:rPr>
                <w:t>Painting &amp; Coating</w:t>
              </w:r>
            </w:hyperlink>
          </w:p>
        </w:tc>
        <w:tc>
          <w:tcPr>
            <w:tcW w:w="2268" w:type="dxa"/>
            <w:shd w:val="clear" w:color="auto" w:fill="FFFFFF"/>
          </w:tcPr>
          <w:p w14:paraId="1B2ACE05" w14:textId="6A172DA0" w:rsidR="00636276" w:rsidRDefault="00636276" w:rsidP="00636276">
            <w:r>
              <w:t>specified in</w:t>
            </w:r>
          </w:p>
        </w:tc>
        <w:tc>
          <w:tcPr>
            <w:tcW w:w="5101" w:type="dxa"/>
            <w:shd w:val="clear" w:color="auto" w:fill="FFFFFF"/>
          </w:tcPr>
          <w:p w14:paraId="542E5787" w14:textId="2700128C" w:rsidR="00636276" w:rsidRDefault="00636276" w:rsidP="00636276">
            <w:r>
              <w:t>Relation to a variant</w:t>
            </w:r>
          </w:p>
        </w:tc>
      </w:tr>
      <w:tr w:rsidR="00636276" w14:paraId="6D37B2D0" w14:textId="77777777" w:rsidTr="00636276">
        <w:tblPrEx>
          <w:tblCellMar>
            <w:bottom w:w="0" w:type="dxa"/>
          </w:tblCellMar>
        </w:tblPrEx>
        <w:tc>
          <w:tcPr>
            <w:tcW w:w="2268" w:type="dxa"/>
            <w:shd w:val="clear" w:color="auto" w:fill="FFFFFF"/>
          </w:tcPr>
          <w:p w14:paraId="3684FFA9" w14:textId="38E1070F" w:rsidR="00636276" w:rsidRDefault="00636276" w:rsidP="00636276">
            <w:hyperlink w:anchor="Deliverable14881" w:history="1">
              <w:r>
                <w:rPr>
                  <w:rStyle w:val="Hyperlink"/>
                </w:rPr>
                <w:t>Marking &amp; Labeling</w:t>
              </w:r>
            </w:hyperlink>
          </w:p>
        </w:tc>
        <w:tc>
          <w:tcPr>
            <w:tcW w:w="2268" w:type="dxa"/>
            <w:shd w:val="clear" w:color="auto" w:fill="FFFFFF"/>
          </w:tcPr>
          <w:p w14:paraId="2750BB1B" w14:textId="1751E284" w:rsidR="00636276" w:rsidRDefault="00636276" w:rsidP="00636276">
            <w:r>
              <w:t>specified in</w:t>
            </w:r>
          </w:p>
        </w:tc>
        <w:tc>
          <w:tcPr>
            <w:tcW w:w="5101" w:type="dxa"/>
            <w:shd w:val="clear" w:color="auto" w:fill="FFFFFF"/>
          </w:tcPr>
          <w:p w14:paraId="5F26C3F0" w14:textId="7000F84A" w:rsidR="00636276" w:rsidRDefault="00636276" w:rsidP="00636276">
            <w:r>
              <w:t>Relation to a variant</w:t>
            </w:r>
          </w:p>
        </w:tc>
      </w:tr>
      <w:tr w:rsidR="00636276" w14:paraId="1622FDAE" w14:textId="77777777" w:rsidTr="00636276">
        <w:tblPrEx>
          <w:tblCellMar>
            <w:bottom w:w="0" w:type="dxa"/>
          </w:tblCellMar>
        </w:tblPrEx>
        <w:tc>
          <w:tcPr>
            <w:tcW w:w="2268" w:type="dxa"/>
            <w:shd w:val="clear" w:color="auto" w:fill="FFFFFF"/>
          </w:tcPr>
          <w:p w14:paraId="31744F7E" w14:textId="242523A8" w:rsidR="00636276" w:rsidRDefault="00636276" w:rsidP="00636276">
            <w:hyperlink w:anchor="Deliverable14883" w:history="1">
              <w:r>
                <w:rPr>
                  <w:rStyle w:val="Hyperlink"/>
                </w:rPr>
                <w:t>Heat Treatment Area</w:t>
              </w:r>
            </w:hyperlink>
          </w:p>
        </w:tc>
        <w:tc>
          <w:tcPr>
            <w:tcW w:w="2268" w:type="dxa"/>
            <w:shd w:val="clear" w:color="auto" w:fill="FFFFFF"/>
          </w:tcPr>
          <w:p w14:paraId="561A725C" w14:textId="5215DA75" w:rsidR="00636276" w:rsidRDefault="00636276" w:rsidP="00636276">
            <w:r>
              <w:t>specified in</w:t>
            </w:r>
          </w:p>
        </w:tc>
        <w:tc>
          <w:tcPr>
            <w:tcW w:w="5101" w:type="dxa"/>
            <w:shd w:val="clear" w:color="auto" w:fill="FFFFFF"/>
          </w:tcPr>
          <w:p w14:paraId="4FA2083D" w14:textId="526AD7BD" w:rsidR="00636276" w:rsidRDefault="00636276" w:rsidP="00636276">
            <w:r>
              <w:t>Relation to a variant</w:t>
            </w:r>
          </w:p>
        </w:tc>
      </w:tr>
      <w:tr w:rsidR="00636276" w14:paraId="494132DA" w14:textId="77777777" w:rsidTr="00636276">
        <w:tblPrEx>
          <w:tblCellMar>
            <w:bottom w:w="0" w:type="dxa"/>
          </w:tblCellMar>
        </w:tblPrEx>
        <w:tc>
          <w:tcPr>
            <w:tcW w:w="2268" w:type="dxa"/>
            <w:shd w:val="clear" w:color="auto" w:fill="FFFFFF"/>
          </w:tcPr>
          <w:p w14:paraId="4698DEBE" w14:textId="6FE2519F" w:rsidR="00636276" w:rsidRDefault="00636276" w:rsidP="00636276">
            <w:hyperlink w:anchor="Deliverable13507" w:history="1">
              <w:r>
                <w:rPr>
                  <w:rStyle w:val="Hyperlink"/>
                </w:rPr>
                <w:t>Manufacturing Operation</w:t>
              </w:r>
            </w:hyperlink>
          </w:p>
        </w:tc>
        <w:tc>
          <w:tcPr>
            <w:tcW w:w="2268" w:type="dxa"/>
            <w:shd w:val="clear" w:color="auto" w:fill="FFFFFF"/>
          </w:tcPr>
          <w:p w14:paraId="71A5EE5F" w14:textId="27368707" w:rsidR="00636276" w:rsidRDefault="00636276" w:rsidP="00636276">
            <w:r>
              <w:t>specified in</w:t>
            </w:r>
          </w:p>
        </w:tc>
        <w:tc>
          <w:tcPr>
            <w:tcW w:w="5101" w:type="dxa"/>
            <w:shd w:val="clear" w:color="auto" w:fill="FFFFFF"/>
          </w:tcPr>
          <w:p w14:paraId="05B69A11" w14:textId="2A3BCCEE" w:rsidR="00636276" w:rsidRDefault="00636276" w:rsidP="00636276">
            <w:r>
              <w:t>Relation to a variant</w:t>
            </w:r>
          </w:p>
        </w:tc>
      </w:tr>
      <w:tr w:rsidR="00636276" w14:paraId="27727343" w14:textId="77777777" w:rsidTr="00636276">
        <w:tblPrEx>
          <w:tblCellMar>
            <w:bottom w:w="0" w:type="dxa"/>
          </w:tblCellMar>
        </w:tblPrEx>
        <w:tc>
          <w:tcPr>
            <w:tcW w:w="2268" w:type="dxa"/>
            <w:shd w:val="clear" w:color="auto" w:fill="FFFFFF"/>
          </w:tcPr>
          <w:p w14:paraId="423EBA86" w14:textId="0AABA039" w:rsidR="00636276" w:rsidRDefault="00636276" w:rsidP="00636276">
            <w:hyperlink w:anchor="Deliverable23103" w:history="1">
              <w:r>
                <w:rPr>
                  <w:rStyle w:val="Hyperlink"/>
                </w:rPr>
                <w:t>Assembly Operation</w:t>
              </w:r>
            </w:hyperlink>
          </w:p>
        </w:tc>
        <w:tc>
          <w:tcPr>
            <w:tcW w:w="2268" w:type="dxa"/>
            <w:shd w:val="clear" w:color="auto" w:fill="FFFFFF"/>
          </w:tcPr>
          <w:p w14:paraId="7B867D38" w14:textId="399228D6" w:rsidR="00636276" w:rsidRDefault="00636276" w:rsidP="00636276">
            <w:r>
              <w:t>specified in</w:t>
            </w:r>
          </w:p>
        </w:tc>
        <w:tc>
          <w:tcPr>
            <w:tcW w:w="5101" w:type="dxa"/>
            <w:shd w:val="clear" w:color="auto" w:fill="FFFFFF"/>
          </w:tcPr>
          <w:p w14:paraId="717EC5AD" w14:textId="166AB1F0" w:rsidR="00636276" w:rsidRDefault="00636276" w:rsidP="00636276">
            <w:r>
              <w:t>Relation to a variant</w:t>
            </w:r>
          </w:p>
        </w:tc>
      </w:tr>
      <w:tr w:rsidR="00636276" w14:paraId="5C879713" w14:textId="77777777" w:rsidTr="00636276">
        <w:tblPrEx>
          <w:tblCellMar>
            <w:bottom w:w="0" w:type="dxa"/>
          </w:tblCellMar>
        </w:tblPrEx>
        <w:tc>
          <w:tcPr>
            <w:tcW w:w="2268" w:type="dxa"/>
            <w:shd w:val="clear" w:color="auto" w:fill="FFFFFF"/>
          </w:tcPr>
          <w:p w14:paraId="4F6750E8" w14:textId="3412F27E" w:rsidR="00636276" w:rsidRDefault="00636276" w:rsidP="00636276">
            <w:hyperlink w:anchor="Deliverable23102" w:history="1">
              <w:r>
                <w:rPr>
                  <w:rStyle w:val="Hyperlink"/>
                </w:rPr>
                <w:t>Heat Treatment</w:t>
              </w:r>
            </w:hyperlink>
          </w:p>
        </w:tc>
        <w:tc>
          <w:tcPr>
            <w:tcW w:w="2268" w:type="dxa"/>
            <w:shd w:val="clear" w:color="auto" w:fill="FFFFFF"/>
          </w:tcPr>
          <w:p w14:paraId="4997B1A4" w14:textId="49EC825B" w:rsidR="00636276" w:rsidRDefault="00636276" w:rsidP="00636276">
            <w:r>
              <w:t>specified in</w:t>
            </w:r>
          </w:p>
        </w:tc>
        <w:tc>
          <w:tcPr>
            <w:tcW w:w="5101" w:type="dxa"/>
            <w:shd w:val="clear" w:color="auto" w:fill="FFFFFF"/>
          </w:tcPr>
          <w:p w14:paraId="5B86C6DB" w14:textId="79780124" w:rsidR="00636276" w:rsidRDefault="00636276" w:rsidP="00636276">
            <w:r>
              <w:t>Relation to a variant</w:t>
            </w:r>
          </w:p>
        </w:tc>
      </w:tr>
      <w:tr w:rsidR="00636276" w14:paraId="7F731B1F" w14:textId="77777777" w:rsidTr="00636276">
        <w:tblPrEx>
          <w:tblCellMar>
            <w:bottom w:w="0" w:type="dxa"/>
          </w:tblCellMar>
        </w:tblPrEx>
        <w:tc>
          <w:tcPr>
            <w:tcW w:w="2268" w:type="dxa"/>
            <w:shd w:val="clear" w:color="auto" w:fill="FFFFFF"/>
          </w:tcPr>
          <w:p w14:paraId="7BBFE4EB" w14:textId="0791A5EE" w:rsidR="00636276" w:rsidRDefault="00636276" w:rsidP="00636276">
            <w:hyperlink w:anchor="Deliverable13459" w:history="1">
              <w:r>
                <w:rPr>
                  <w:rStyle w:val="Hyperlink"/>
                </w:rPr>
                <w:t>Joining Process</w:t>
              </w:r>
            </w:hyperlink>
          </w:p>
        </w:tc>
        <w:tc>
          <w:tcPr>
            <w:tcW w:w="2268" w:type="dxa"/>
            <w:shd w:val="clear" w:color="auto" w:fill="FFFFFF"/>
          </w:tcPr>
          <w:p w14:paraId="0BBE1757" w14:textId="55B87EE7" w:rsidR="00636276" w:rsidRDefault="00636276" w:rsidP="00636276">
            <w:r>
              <w:t>specified in</w:t>
            </w:r>
          </w:p>
        </w:tc>
        <w:tc>
          <w:tcPr>
            <w:tcW w:w="5101" w:type="dxa"/>
            <w:shd w:val="clear" w:color="auto" w:fill="FFFFFF"/>
          </w:tcPr>
          <w:p w14:paraId="169223C6" w14:textId="60F2C7A5" w:rsidR="00636276" w:rsidRDefault="00636276" w:rsidP="00636276">
            <w:r>
              <w:t>Relation to a variant</w:t>
            </w:r>
          </w:p>
        </w:tc>
      </w:tr>
      <w:tr w:rsidR="00636276" w14:paraId="2651BFA8" w14:textId="77777777" w:rsidTr="00636276">
        <w:tblPrEx>
          <w:tblCellMar>
            <w:bottom w:w="0" w:type="dxa"/>
          </w:tblCellMar>
        </w:tblPrEx>
        <w:tc>
          <w:tcPr>
            <w:tcW w:w="2268" w:type="dxa"/>
            <w:shd w:val="clear" w:color="auto" w:fill="FFFFFF"/>
          </w:tcPr>
          <w:p w14:paraId="6FCF524C" w14:textId="32909EC8" w:rsidR="00636276" w:rsidRDefault="00636276" w:rsidP="00636276">
            <w:hyperlink w:anchor="Deliverable15347" w:history="1">
              <w:r>
                <w:rPr>
                  <w:rStyle w:val="Hyperlink"/>
                </w:rPr>
                <w:t>Product</w:t>
              </w:r>
            </w:hyperlink>
          </w:p>
        </w:tc>
        <w:tc>
          <w:tcPr>
            <w:tcW w:w="2268" w:type="dxa"/>
            <w:shd w:val="clear" w:color="auto" w:fill="FFFFFF"/>
          </w:tcPr>
          <w:p w14:paraId="7F951E5F" w14:textId="0B0D4491" w:rsidR="00636276" w:rsidRDefault="00636276" w:rsidP="00636276">
            <w:r>
              <w:t>specified in</w:t>
            </w:r>
          </w:p>
        </w:tc>
        <w:tc>
          <w:tcPr>
            <w:tcW w:w="5101" w:type="dxa"/>
            <w:shd w:val="clear" w:color="auto" w:fill="FFFFFF"/>
          </w:tcPr>
          <w:p w14:paraId="16BB30F4" w14:textId="60759F51" w:rsidR="00636276" w:rsidRDefault="00636276" w:rsidP="00636276">
            <w:r>
              <w:t>Relation to a variant</w:t>
            </w:r>
          </w:p>
        </w:tc>
      </w:tr>
      <w:tr w:rsidR="00636276" w14:paraId="153DF747" w14:textId="77777777" w:rsidTr="00636276">
        <w:tblPrEx>
          <w:tblCellMar>
            <w:bottom w:w="0" w:type="dxa"/>
          </w:tblCellMar>
        </w:tblPrEx>
        <w:tc>
          <w:tcPr>
            <w:tcW w:w="2268" w:type="dxa"/>
            <w:shd w:val="clear" w:color="auto" w:fill="FFFFFF"/>
          </w:tcPr>
          <w:p w14:paraId="2260E1DA" w14:textId="77777777" w:rsidR="00636276" w:rsidRDefault="00636276" w:rsidP="00636276"/>
        </w:tc>
        <w:tc>
          <w:tcPr>
            <w:tcW w:w="2268" w:type="dxa"/>
            <w:shd w:val="clear" w:color="auto" w:fill="FFFFFF"/>
          </w:tcPr>
          <w:p w14:paraId="79C53585" w14:textId="77777777" w:rsidR="00636276" w:rsidRDefault="00636276" w:rsidP="00636276"/>
        </w:tc>
        <w:tc>
          <w:tcPr>
            <w:tcW w:w="5101" w:type="dxa"/>
            <w:shd w:val="clear" w:color="auto" w:fill="FFFFFF"/>
          </w:tcPr>
          <w:p w14:paraId="1DA31A8B" w14:textId="1851023E" w:rsidR="00636276" w:rsidRDefault="00636276" w:rsidP="00636276">
            <w:r>
              <w:t>Parent element</w:t>
            </w:r>
          </w:p>
        </w:tc>
      </w:tr>
      <w:tr w:rsidR="00636276" w14:paraId="2261B257" w14:textId="77777777" w:rsidTr="00636276">
        <w:tblPrEx>
          <w:tblCellMar>
            <w:bottom w:w="0" w:type="dxa"/>
          </w:tblCellMar>
        </w:tblPrEx>
        <w:tc>
          <w:tcPr>
            <w:tcW w:w="2268" w:type="dxa"/>
            <w:shd w:val="clear" w:color="auto" w:fill="FFFFFF"/>
          </w:tcPr>
          <w:p w14:paraId="0FD211CC" w14:textId="77777777" w:rsidR="00636276" w:rsidRDefault="00636276" w:rsidP="00636276"/>
        </w:tc>
        <w:tc>
          <w:tcPr>
            <w:tcW w:w="2268" w:type="dxa"/>
            <w:shd w:val="clear" w:color="auto" w:fill="FFFFFF"/>
          </w:tcPr>
          <w:p w14:paraId="09017849" w14:textId="77777777" w:rsidR="00636276" w:rsidRDefault="00636276" w:rsidP="00636276"/>
        </w:tc>
        <w:tc>
          <w:tcPr>
            <w:tcW w:w="5101" w:type="dxa"/>
            <w:shd w:val="clear" w:color="auto" w:fill="FFFFFF"/>
          </w:tcPr>
          <w:p w14:paraId="18702C57" w14:textId="0674E94E" w:rsidR="00636276" w:rsidRDefault="00636276" w:rsidP="00636276">
            <w:r>
              <w:t>More generic item</w:t>
            </w:r>
          </w:p>
        </w:tc>
      </w:tr>
    </w:tbl>
    <w:p w14:paraId="1012A3F5" w14:textId="7ACCE8CD" w:rsidR="00636276" w:rsidRDefault="00636276" w:rsidP="00636276">
      <w:pPr>
        <w:pStyle w:val="berschrift4"/>
      </w:pPr>
      <w:bookmarkStart w:id="126" w:name="Deliverable23095"/>
      <w:r>
        <w:t>Change</w:t>
      </w:r>
      <w:bookmarkEnd w:id="126"/>
    </w:p>
    <w:p w14:paraId="740E044E" w14:textId="58C815DA" w:rsidR="00636276" w:rsidRDefault="00636276" w:rsidP="00636276">
      <w:r>
        <w:t>A change in requirements, engineering, planning or production</w:t>
      </w:r>
    </w:p>
    <w:p w14:paraId="3C501649" w14:textId="77777777" w:rsidR="00636276" w:rsidRDefault="00636276" w:rsidP="00636276">
      <w:pPr>
        <w:keepNext/>
      </w:pPr>
      <w:r>
        <w:rPr>
          <w:noProof/>
        </w:rPr>
        <w:drawing>
          <wp:inline distT="0" distB="0" distL="0" distR="0" wp14:anchorId="5DF98203" wp14:editId="71C3368E">
            <wp:extent cx="857370" cy="857370"/>
            <wp:effectExtent l="0" t="0" r="0" b="0"/>
            <wp:docPr id="503849579"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9579"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57370" cy="857370"/>
                    </a:xfrm>
                    <a:prstGeom prst="rect">
                      <a:avLst/>
                    </a:prstGeom>
                  </pic:spPr>
                </pic:pic>
              </a:graphicData>
            </a:graphic>
          </wp:inline>
        </w:drawing>
      </w:r>
    </w:p>
    <w:p w14:paraId="75C42F38" w14:textId="22FD0CE6" w:rsidR="00636276" w:rsidRDefault="00636276" w:rsidP="00636276">
      <w:pPr>
        <w:pStyle w:val="Beschriftung"/>
      </w:pPr>
      <w:r>
        <w:t xml:space="preserve">Figure </w:t>
      </w:r>
      <w:fldSimple w:instr=" SEQ Figure \* ARABIC ">
        <w:r>
          <w:rPr>
            <w:noProof/>
          </w:rPr>
          <w:t>166</w:t>
        </w:r>
      </w:fldSimple>
      <w:r>
        <w:t xml:space="preserve"> Icon</w:t>
      </w:r>
    </w:p>
    <w:p w14:paraId="6BC1189F" w14:textId="77777777" w:rsidR="00636276" w:rsidRDefault="00636276" w:rsidP="00636276">
      <w:pPr>
        <w:keepNext/>
      </w:pPr>
      <w:r>
        <w:rPr>
          <w:noProof/>
        </w:rPr>
        <w:drawing>
          <wp:inline distT="0" distB="0" distL="0" distR="0" wp14:anchorId="7EBB1E05" wp14:editId="1A52B3AA">
            <wp:extent cx="5841133" cy="853448"/>
            <wp:effectExtent l="0" t="0" r="7620" b="3810"/>
            <wp:docPr id="1123719808"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9808"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841133" cy="853448"/>
                    </a:xfrm>
                    <a:prstGeom prst="rect">
                      <a:avLst/>
                    </a:prstGeom>
                  </pic:spPr>
                </pic:pic>
              </a:graphicData>
            </a:graphic>
          </wp:inline>
        </w:drawing>
      </w:r>
    </w:p>
    <w:p w14:paraId="36F50D69" w14:textId="7973D6B3" w:rsidR="00636276" w:rsidRDefault="00636276" w:rsidP="00636276">
      <w:pPr>
        <w:pStyle w:val="Beschriftung"/>
      </w:pPr>
      <w:r>
        <w:t xml:space="preserve">Figure </w:t>
      </w:r>
      <w:fldSimple w:instr=" SEQ Figure \* ARABIC ">
        <w:r>
          <w:rPr>
            <w:noProof/>
          </w:rPr>
          <w:t>167</w:t>
        </w:r>
      </w:fldSimple>
      <w:r>
        <w:t xml:space="preserve"> Class Context Diagram 'Change'</w:t>
      </w:r>
    </w:p>
    <w:p w14:paraId="7078F39D" w14:textId="012C523A" w:rsidR="00636276" w:rsidRDefault="00636276" w:rsidP="00636276">
      <w:pPr>
        <w:pStyle w:val="Beschriftung"/>
      </w:pPr>
      <w:r>
        <w:t>Attributes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36130276" w14:textId="77777777" w:rsidTr="00636276">
        <w:tblPrEx>
          <w:tblCellMar>
            <w:bottom w:w="0" w:type="dxa"/>
          </w:tblCellMar>
        </w:tblPrEx>
        <w:tc>
          <w:tcPr>
            <w:tcW w:w="2268" w:type="dxa"/>
            <w:shd w:val="clear" w:color="auto" w:fill="FFFFFF"/>
          </w:tcPr>
          <w:p w14:paraId="136FC366" w14:textId="47DC25F0" w:rsidR="00636276" w:rsidRDefault="00636276" w:rsidP="00636276">
            <w:r>
              <w:t>Identifier</w:t>
            </w:r>
          </w:p>
        </w:tc>
        <w:tc>
          <w:tcPr>
            <w:tcW w:w="2268" w:type="dxa"/>
            <w:shd w:val="clear" w:color="auto" w:fill="FFFFFF"/>
          </w:tcPr>
          <w:p w14:paraId="41A7E2BE" w14:textId="27EC519A" w:rsidR="00636276" w:rsidRDefault="00636276" w:rsidP="00636276">
            <w:hyperlink w:anchor="Deliverable16441" w:history="1">
              <w:r>
                <w:rPr>
                  <w:rStyle w:val="Hyperlink"/>
                </w:rPr>
                <w:t>xs:string</w:t>
              </w:r>
            </w:hyperlink>
          </w:p>
        </w:tc>
        <w:tc>
          <w:tcPr>
            <w:tcW w:w="5101" w:type="dxa"/>
            <w:shd w:val="clear" w:color="auto" w:fill="FFFFFF"/>
          </w:tcPr>
          <w:p w14:paraId="60B25FD3" w14:textId="2C87B239" w:rsidR="00636276" w:rsidRDefault="00636276" w:rsidP="00636276">
            <w:r>
              <w:t>Unambiguous identifier of the element</w:t>
            </w:r>
          </w:p>
        </w:tc>
      </w:tr>
      <w:tr w:rsidR="00636276" w14:paraId="564734E4" w14:textId="77777777" w:rsidTr="00636276">
        <w:tblPrEx>
          <w:tblCellMar>
            <w:bottom w:w="0" w:type="dxa"/>
          </w:tblCellMar>
        </w:tblPrEx>
        <w:tc>
          <w:tcPr>
            <w:tcW w:w="2268" w:type="dxa"/>
            <w:shd w:val="clear" w:color="auto" w:fill="FFFFFF"/>
          </w:tcPr>
          <w:p w14:paraId="58B956CE" w14:textId="4FCC0F07" w:rsidR="00636276" w:rsidRDefault="00636276" w:rsidP="00636276">
            <w:r>
              <w:t>Number</w:t>
            </w:r>
          </w:p>
        </w:tc>
        <w:tc>
          <w:tcPr>
            <w:tcW w:w="2268" w:type="dxa"/>
            <w:shd w:val="clear" w:color="auto" w:fill="FFFFFF"/>
          </w:tcPr>
          <w:p w14:paraId="5943F061" w14:textId="506CF283" w:rsidR="00636276" w:rsidRDefault="00636276" w:rsidP="00636276">
            <w:hyperlink w:anchor="Deliverable16441" w:history="1">
              <w:r>
                <w:rPr>
                  <w:rStyle w:val="Hyperlink"/>
                </w:rPr>
                <w:t>xs:string</w:t>
              </w:r>
            </w:hyperlink>
          </w:p>
        </w:tc>
        <w:tc>
          <w:tcPr>
            <w:tcW w:w="5101" w:type="dxa"/>
            <w:shd w:val="clear" w:color="auto" w:fill="FFFFFF"/>
          </w:tcPr>
          <w:p w14:paraId="1E69A763" w14:textId="08CA725B" w:rsidR="00636276" w:rsidRDefault="00636276" w:rsidP="00636276">
            <w:r>
              <w:t>Legible number or name of the element, i. e. part number</w:t>
            </w:r>
          </w:p>
        </w:tc>
      </w:tr>
      <w:tr w:rsidR="00636276" w14:paraId="32C5C080" w14:textId="77777777" w:rsidTr="00636276">
        <w:tblPrEx>
          <w:tblCellMar>
            <w:bottom w:w="0" w:type="dxa"/>
          </w:tblCellMar>
        </w:tblPrEx>
        <w:tc>
          <w:tcPr>
            <w:tcW w:w="2268" w:type="dxa"/>
            <w:shd w:val="clear" w:color="auto" w:fill="FFFFFF"/>
          </w:tcPr>
          <w:p w14:paraId="4F3A898F" w14:textId="27FFC5A0" w:rsidR="00636276" w:rsidRDefault="00636276" w:rsidP="00636276">
            <w:r>
              <w:t>Title</w:t>
            </w:r>
          </w:p>
        </w:tc>
        <w:tc>
          <w:tcPr>
            <w:tcW w:w="2268" w:type="dxa"/>
            <w:shd w:val="clear" w:color="auto" w:fill="FFFFFF"/>
          </w:tcPr>
          <w:p w14:paraId="13BBFFC1" w14:textId="3680C1D1" w:rsidR="00636276" w:rsidRDefault="00636276" w:rsidP="00636276">
            <w:hyperlink w:anchor="Deliverable16441" w:history="1">
              <w:r>
                <w:rPr>
                  <w:rStyle w:val="Hyperlink"/>
                </w:rPr>
                <w:t>xs:string</w:t>
              </w:r>
            </w:hyperlink>
          </w:p>
        </w:tc>
        <w:tc>
          <w:tcPr>
            <w:tcW w:w="5101" w:type="dxa"/>
            <w:shd w:val="clear" w:color="auto" w:fill="FFFFFF"/>
          </w:tcPr>
          <w:p w14:paraId="2E4F498F" w14:textId="2947077A" w:rsidR="00636276" w:rsidRDefault="00636276" w:rsidP="00636276">
            <w:r>
              <w:t>Title of the element</w:t>
            </w:r>
          </w:p>
        </w:tc>
      </w:tr>
      <w:tr w:rsidR="00636276" w14:paraId="77833BF8" w14:textId="77777777" w:rsidTr="00636276">
        <w:tblPrEx>
          <w:tblCellMar>
            <w:bottom w:w="0" w:type="dxa"/>
          </w:tblCellMar>
        </w:tblPrEx>
        <w:tc>
          <w:tcPr>
            <w:tcW w:w="2268" w:type="dxa"/>
            <w:shd w:val="clear" w:color="auto" w:fill="FFFFFF"/>
          </w:tcPr>
          <w:p w14:paraId="2238FA5C" w14:textId="0B20771B" w:rsidR="00636276" w:rsidRDefault="00636276" w:rsidP="00636276">
            <w:r>
              <w:t>Description</w:t>
            </w:r>
          </w:p>
        </w:tc>
        <w:tc>
          <w:tcPr>
            <w:tcW w:w="2268" w:type="dxa"/>
            <w:shd w:val="clear" w:color="auto" w:fill="FFFFFF"/>
          </w:tcPr>
          <w:p w14:paraId="7EE96F7D" w14:textId="48921DFE" w:rsidR="00636276" w:rsidRDefault="00636276" w:rsidP="00636276">
            <w:hyperlink w:anchor="Deliverable16441" w:history="1">
              <w:r>
                <w:rPr>
                  <w:rStyle w:val="Hyperlink"/>
                </w:rPr>
                <w:t>xs:string</w:t>
              </w:r>
            </w:hyperlink>
          </w:p>
        </w:tc>
        <w:tc>
          <w:tcPr>
            <w:tcW w:w="5101" w:type="dxa"/>
            <w:shd w:val="clear" w:color="auto" w:fill="FFFFFF"/>
          </w:tcPr>
          <w:p w14:paraId="5C6706F8" w14:textId="6B70CC6D" w:rsidR="00636276" w:rsidRDefault="00636276" w:rsidP="00636276">
            <w:r>
              <w:t>Description of the element</w:t>
            </w:r>
          </w:p>
        </w:tc>
      </w:tr>
      <w:tr w:rsidR="00636276" w14:paraId="736581B8" w14:textId="77777777" w:rsidTr="00636276">
        <w:tblPrEx>
          <w:tblCellMar>
            <w:bottom w:w="0" w:type="dxa"/>
          </w:tblCellMar>
        </w:tblPrEx>
        <w:tc>
          <w:tcPr>
            <w:tcW w:w="2268" w:type="dxa"/>
            <w:shd w:val="clear" w:color="auto" w:fill="FFFFFF"/>
          </w:tcPr>
          <w:p w14:paraId="2047E91B" w14:textId="1ACF6354" w:rsidR="00636276" w:rsidRDefault="00636276" w:rsidP="00636276">
            <w:r>
              <w:t>Type</w:t>
            </w:r>
          </w:p>
        </w:tc>
        <w:tc>
          <w:tcPr>
            <w:tcW w:w="2268" w:type="dxa"/>
            <w:shd w:val="clear" w:color="auto" w:fill="FFFFFF"/>
          </w:tcPr>
          <w:p w14:paraId="01C67F56" w14:textId="10195A47" w:rsidR="00636276" w:rsidRDefault="00636276" w:rsidP="00636276">
            <w:hyperlink w:anchor="Deliverable16441" w:history="1">
              <w:r>
                <w:rPr>
                  <w:rStyle w:val="Hyperlink"/>
                </w:rPr>
                <w:t>xs:string</w:t>
              </w:r>
            </w:hyperlink>
          </w:p>
        </w:tc>
        <w:tc>
          <w:tcPr>
            <w:tcW w:w="5101" w:type="dxa"/>
            <w:shd w:val="clear" w:color="auto" w:fill="FFFFFF"/>
          </w:tcPr>
          <w:p w14:paraId="370FC781" w14:textId="5B0E5357" w:rsidR="00636276" w:rsidRDefault="00636276" w:rsidP="00636276">
            <w:r>
              <w:t>Type of an element</w:t>
            </w:r>
          </w:p>
        </w:tc>
      </w:tr>
      <w:tr w:rsidR="00636276" w14:paraId="635A0868" w14:textId="77777777" w:rsidTr="00636276">
        <w:tblPrEx>
          <w:tblCellMar>
            <w:bottom w:w="0" w:type="dxa"/>
          </w:tblCellMar>
        </w:tblPrEx>
        <w:tc>
          <w:tcPr>
            <w:tcW w:w="2268" w:type="dxa"/>
            <w:shd w:val="clear" w:color="auto" w:fill="FFFFFF"/>
          </w:tcPr>
          <w:p w14:paraId="21975350" w14:textId="2B22B7BC" w:rsidR="00636276" w:rsidRDefault="00636276" w:rsidP="00636276">
            <w:r>
              <w:t>StartDateTime</w:t>
            </w:r>
          </w:p>
        </w:tc>
        <w:tc>
          <w:tcPr>
            <w:tcW w:w="2268" w:type="dxa"/>
            <w:shd w:val="clear" w:color="auto" w:fill="FFFFFF"/>
          </w:tcPr>
          <w:p w14:paraId="4563ED58" w14:textId="75332A8C" w:rsidR="00636276" w:rsidRDefault="00636276" w:rsidP="00636276">
            <w:hyperlink w:anchor="Deliverable16500" w:history="1">
              <w:r>
                <w:rPr>
                  <w:rStyle w:val="Hyperlink"/>
                </w:rPr>
                <w:t>xs:dateTime</w:t>
              </w:r>
            </w:hyperlink>
          </w:p>
        </w:tc>
        <w:tc>
          <w:tcPr>
            <w:tcW w:w="5101" w:type="dxa"/>
            <w:shd w:val="clear" w:color="auto" w:fill="FFFFFF"/>
          </w:tcPr>
          <w:p w14:paraId="2595152C" w14:textId="0D7B0609" w:rsidR="00636276" w:rsidRDefault="00636276" w:rsidP="00636276">
            <w:r>
              <w:t>Start date and time of the element</w:t>
            </w:r>
          </w:p>
        </w:tc>
      </w:tr>
      <w:tr w:rsidR="00636276" w14:paraId="546615C8" w14:textId="77777777" w:rsidTr="00636276">
        <w:tblPrEx>
          <w:tblCellMar>
            <w:bottom w:w="0" w:type="dxa"/>
          </w:tblCellMar>
        </w:tblPrEx>
        <w:tc>
          <w:tcPr>
            <w:tcW w:w="2268" w:type="dxa"/>
            <w:shd w:val="clear" w:color="auto" w:fill="FFFFFF"/>
          </w:tcPr>
          <w:p w14:paraId="7B516097" w14:textId="21946978" w:rsidR="00636276" w:rsidRDefault="00636276" w:rsidP="00636276">
            <w:r>
              <w:t>EndDateTime</w:t>
            </w:r>
          </w:p>
        </w:tc>
        <w:tc>
          <w:tcPr>
            <w:tcW w:w="2268" w:type="dxa"/>
            <w:shd w:val="clear" w:color="auto" w:fill="FFFFFF"/>
          </w:tcPr>
          <w:p w14:paraId="7BF37AC3" w14:textId="6AB8E5E3" w:rsidR="00636276" w:rsidRDefault="00636276" w:rsidP="00636276">
            <w:hyperlink w:anchor="Deliverable16500" w:history="1">
              <w:r>
                <w:rPr>
                  <w:rStyle w:val="Hyperlink"/>
                </w:rPr>
                <w:t>xs:dateTime</w:t>
              </w:r>
            </w:hyperlink>
          </w:p>
        </w:tc>
        <w:tc>
          <w:tcPr>
            <w:tcW w:w="5101" w:type="dxa"/>
            <w:shd w:val="clear" w:color="auto" w:fill="FFFFFF"/>
          </w:tcPr>
          <w:p w14:paraId="46B9790F" w14:textId="5D0CBB01" w:rsidR="00636276" w:rsidRDefault="00636276" w:rsidP="00636276">
            <w:r>
              <w:t>End date and time of the element</w:t>
            </w:r>
          </w:p>
        </w:tc>
      </w:tr>
    </w:tbl>
    <w:p w14:paraId="2217B89D" w14:textId="1D8B48DE" w:rsidR="00636276" w:rsidRDefault="00636276" w:rsidP="00636276">
      <w:pPr>
        <w:pStyle w:val="Beschriftung"/>
      </w:pPr>
      <w:r>
        <w:t>Outbound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643DFF93" w14:textId="77777777" w:rsidTr="00636276">
        <w:tblPrEx>
          <w:tblCellMar>
            <w:bottom w:w="0" w:type="dxa"/>
          </w:tblCellMar>
        </w:tblPrEx>
        <w:tc>
          <w:tcPr>
            <w:tcW w:w="2268" w:type="dxa"/>
            <w:shd w:val="clear" w:color="auto" w:fill="FFFFFF"/>
          </w:tcPr>
          <w:p w14:paraId="7CBDC170" w14:textId="32DB0F42" w:rsidR="00636276" w:rsidRDefault="00636276" w:rsidP="00636276">
            <w:r>
              <w:t>part of</w:t>
            </w:r>
          </w:p>
        </w:tc>
        <w:tc>
          <w:tcPr>
            <w:tcW w:w="2268" w:type="dxa"/>
            <w:shd w:val="clear" w:color="auto" w:fill="FFFFFF"/>
          </w:tcPr>
          <w:p w14:paraId="16B2EC30" w14:textId="35E71C0A" w:rsidR="00636276" w:rsidRDefault="00636276" w:rsidP="00636276">
            <w:hyperlink w:anchor="Deliverable23095" w:history="1">
              <w:r>
                <w:rPr>
                  <w:rStyle w:val="Hyperlink"/>
                </w:rPr>
                <w:t>Change</w:t>
              </w:r>
            </w:hyperlink>
          </w:p>
        </w:tc>
        <w:tc>
          <w:tcPr>
            <w:tcW w:w="5101" w:type="dxa"/>
            <w:shd w:val="clear" w:color="auto" w:fill="FFFFFF"/>
          </w:tcPr>
          <w:p w14:paraId="691BA2B6" w14:textId="47551409" w:rsidR="00636276" w:rsidRDefault="00636276" w:rsidP="00636276">
            <w:r>
              <w:t>Parent element</w:t>
            </w:r>
          </w:p>
        </w:tc>
      </w:tr>
      <w:tr w:rsidR="00636276" w14:paraId="13224429" w14:textId="77777777" w:rsidTr="00636276">
        <w:tblPrEx>
          <w:tblCellMar>
            <w:bottom w:w="0" w:type="dxa"/>
          </w:tblCellMar>
        </w:tblPrEx>
        <w:tc>
          <w:tcPr>
            <w:tcW w:w="2268" w:type="dxa"/>
            <w:shd w:val="clear" w:color="auto" w:fill="FFFFFF"/>
          </w:tcPr>
          <w:p w14:paraId="0A58616B" w14:textId="77FBBA4E" w:rsidR="00636276" w:rsidRDefault="00636276" w:rsidP="00636276">
            <w:r>
              <w:t>created by</w:t>
            </w:r>
          </w:p>
        </w:tc>
        <w:tc>
          <w:tcPr>
            <w:tcW w:w="2268" w:type="dxa"/>
            <w:shd w:val="clear" w:color="auto" w:fill="FFFFFF"/>
          </w:tcPr>
          <w:p w14:paraId="7B9DFDEA" w14:textId="4896F717" w:rsidR="00636276" w:rsidRDefault="00636276" w:rsidP="00636276">
            <w:hyperlink w:anchor="Deliverable13366" w:history="1">
              <w:r>
                <w:rPr>
                  <w:rStyle w:val="Hyperlink"/>
                </w:rPr>
                <w:t>Person</w:t>
              </w:r>
            </w:hyperlink>
          </w:p>
        </w:tc>
        <w:tc>
          <w:tcPr>
            <w:tcW w:w="5101" w:type="dxa"/>
            <w:shd w:val="clear" w:color="auto" w:fill="FFFFFF"/>
          </w:tcPr>
          <w:p w14:paraId="7722F51D" w14:textId="4D1D2BD1" w:rsidR="00636276" w:rsidRDefault="00636276" w:rsidP="00636276">
            <w:r>
              <w:t>The person who created this element</w:t>
            </w:r>
          </w:p>
        </w:tc>
      </w:tr>
      <w:tr w:rsidR="00636276" w14:paraId="03CF54EA" w14:textId="77777777" w:rsidTr="00636276">
        <w:tblPrEx>
          <w:tblCellMar>
            <w:bottom w:w="0" w:type="dxa"/>
          </w:tblCellMar>
        </w:tblPrEx>
        <w:tc>
          <w:tcPr>
            <w:tcW w:w="2268" w:type="dxa"/>
            <w:shd w:val="clear" w:color="auto" w:fill="FFFFFF"/>
          </w:tcPr>
          <w:p w14:paraId="0A1C55D2" w14:textId="1F62160D" w:rsidR="00636276" w:rsidRDefault="00636276" w:rsidP="00636276">
            <w:r>
              <w:t>owned by</w:t>
            </w:r>
          </w:p>
        </w:tc>
        <w:tc>
          <w:tcPr>
            <w:tcW w:w="2268" w:type="dxa"/>
            <w:shd w:val="clear" w:color="auto" w:fill="FFFFFF"/>
          </w:tcPr>
          <w:p w14:paraId="7C15032C" w14:textId="30AC150C" w:rsidR="00636276" w:rsidRDefault="00636276" w:rsidP="00636276">
            <w:hyperlink w:anchor="Deliverable13359" w:history="1">
              <w:r>
                <w:rPr>
                  <w:rStyle w:val="Hyperlink"/>
                </w:rPr>
                <w:t>Role</w:t>
              </w:r>
            </w:hyperlink>
          </w:p>
        </w:tc>
        <w:tc>
          <w:tcPr>
            <w:tcW w:w="5101" w:type="dxa"/>
            <w:shd w:val="clear" w:color="auto" w:fill="FFFFFF"/>
          </w:tcPr>
          <w:p w14:paraId="4D279D6E" w14:textId="7152173E" w:rsidR="00636276" w:rsidRDefault="00636276" w:rsidP="00636276">
            <w:r>
              <w:t>Role owning this element</w:t>
            </w:r>
          </w:p>
        </w:tc>
      </w:tr>
    </w:tbl>
    <w:p w14:paraId="4EF9B7E5" w14:textId="4D691764" w:rsidR="00636276" w:rsidRDefault="00636276" w:rsidP="00636276">
      <w:pPr>
        <w:pStyle w:val="Beschriftung"/>
      </w:pPr>
      <w:r>
        <w:t>Inbound Relations</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2268"/>
        <w:gridCol w:w="5101"/>
      </w:tblGrid>
      <w:tr w:rsidR="00636276" w14:paraId="73AD3600" w14:textId="77777777" w:rsidTr="00636276">
        <w:tblPrEx>
          <w:tblCellMar>
            <w:bottom w:w="0" w:type="dxa"/>
          </w:tblCellMar>
        </w:tblPrEx>
        <w:tc>
          <w:tcPr>
            <w:tcW w:w="2268" w:type="dxa"/>
            <w:shd w:val="clear" w:color="auto" w:fill="FFFFFF"/>
          </w:tcPr>
          <w:p w14:paraId="51154E8A" w14:textId="7C38A2DD" w:rsidR="00636276" w:rsidRDefault="00636276" w:rsidP="00636276">
            <w:hyperlink w:anchor="Deliverable13394" w:history="1">
              <w:r>
                <w:rPr>
                  <w:rStyle w:val="Hyperlink"/>
                </w:rPr>
                <w:t>Requirement</w:t>
              </w:r>
            </w:hyperlink>
          </w:p>
        </w:tc>
        <w:tc>
          <w:tcPr>
            <w:tcW w:w="2268" w:type="dxa"/>
            <w:shd w:val="clear" w:color="auto" w:fill="FFFFFF"/>
          </w:tcPr>
          <w:p w14:paraId="3972E0F8" w14:textId="2DE11517" w:rsidR="00636276" w:rsidRDefault="00636276" w:rsidP="00636276">
            <w:r>
              <w:t>changed in</w:t>
            </w:r>
          </w:p>
        </w:tc>
        <w:tc>
          <w:tcPr>
            <w:tcW w:w="5101" w:type="dxa"/>
            <w:shd w:val="clear" w:color="auto" w:fill="FFFFFF"/>
          </w:tcPr>
          <w:p w14:paraId="072D65F6" w14:textId="09548CD0" w:rsidR="00636276" w:rsidRDefault="00636276" w:rsidP="00636276">
            <w:r>
              <w:t>Relation to a change</w:t>
            </w:r>
          </w:p>
        </w:tc>
      </w:tr>
      <w:tr w:rsidR="00636276" w14:paraId="18F410FC" w14:textId="77777777" w:rsidTr="00636276">
        <w:tblPrEx>
          <w:tblCellMar>
            <w:bottom w:w="0" w:type="dxa"/>
          </w:tblCellMar>
        </w:tblPrEx>
        <w:tc>
          <w:tcPr>
            <w:tcW w:w="2268" w:type="dxa"/>
            <w:shd w:val="clear" w:color="auto" w:fill="FFFFFF"/>
          </w:tcPr>
          <w:p w14:paraId="24D3430E" w14:textId="357F9E2D" w:rsidR="00636276" w:rsidRDefault="00636276" w:rsidP="00636276">
            <w:hyperlink w:anchor="Deliverable19610" w:history="1">
              <w:r>
                <w:rPr>
                  <w:rStyle w:val="Hyperlink"/>
                </w:rPr>
                <w:t>Stakeholder Requirement</w:t>
              </w:r>
            </w:hyperlink>
          </w:p>
        </w:tc>
        <w:tc>
          <w:tcPr>
            <w:tcW w:w="2268" w:type="dxa"/>
            <w:shd w:val="clear" w:color="auto" w:fill="FFFFFF"/>
          </w:tcPr>
          <w:p w14:paraId="57C041AF" w14:textId="315152B9" w:rsidR="00636276" w:rsidRDefault="00636276" w:rsidP="00636276">
            <w:r>
              <w:t>changed in</w:t>
            </w:r>
          </w:p>
        </w:tc>
        <w:tc>
          <w:tcPr>
            <w:tcW w:w="5101" w:type="dxa"/>
            <w:shd w:val="clear" w:color="auto" w:fill="FFFFFF"/>
          </w:tcPr>
          <w:p w14:paraId="05A4A900" w14:textId="6196070A" w:rsidR="00636276" w:rsidRDefault="00636276" w:rsidP="00636276">
            <w:r>
              <w:t>Relation to a change</w:t>
            </w:r>
          </w:p>
        </w:tc>
      </w:tr>
      <w:tr w:rsidR="00636276" w14:paraId="6A793240" w14:textId="77777777" w:rsidTr="00636276">
        <w:tblPrEx>
          <w:tblCellMar>
            <w:bottom w:w="0" w:type="dxa"/>
          </w:tblCellMar>
        </w:tblPrEx>
        <w:tc>
          <w:tcPr>
            <w:tcW w:w="2268" w:type="dxa"/>
            <w:shd w:val="clear" w:color="auto" w:fill="FFFFFF"/>
          </w:tcPr>
          <w:p w14:paraId="6E111185" w14:textId="0D9763A8" w:rsidR="00636276" w:rsidRDefault="00636276" w:rsidP="00636276">
            <w:hyperlink w:anchor="Deliverable19611" w:history="1">
              <w:r>
                <w:rPr>
                  <w:rStyle w:val="Hyperlink"/>
                </w:rPr>
                <w:t>System Requirement</w:t>
              </w:r>
            </w:hyperlink>
          </w:p>
        </w:tc>
        <w:tc>
          <w:tcPr>
            <w:tcW w:w="2268" w:type="dxa"/>
            <w:shd w:val="clear" w:color="auto" w:fill="FFFFFF"/>
          </w:tcPr>
          <w:p w14:paraId="1FDA0797" w14:textId="552973C9" w:rsidR="00636276" w:rsidRDefault="00636276" w:rsidP="00636276">
            <w:r>
              <w:t>changed in</w:t>
            </w:r>
          </w:p>
        </w:tc>
        <w:tc>
          <w:tcPr>
            <w:tcW w:w="5101" w:type="dxa"/>
            <w:shd w:val="clear" w:color="auto" w:fill="FFFFFF"/>
          </w:tcPr>
          <w:p w14:paraId="0A61F178" w14:textId="0522FA3F" w:rsidR="00636276" w:rsidRDefault="00636276" w:rsidP="00636276">
            <w:r>
              <w:t>Relation to a change</w:t>
            </w:r>
          </w:p>
        </w:tc>
      </w:tr>
      <w:tr w:rsidR="00636276" w14:paraId="4A319116" w14:textId="77777777" w:rsidTr="00636276">
        <w:tblPrEx>
          <w:tblCellMar>
            <w:bottom w:w="0" w:type="dxa"/>
          </w:tblCellMar>
        </w:tblPrEx>
        <w:tc>
          <w:tcPr>
            <w:tcW w:w="2268" w:type="dxa"/>
            <w:shd w:val="clear" w:color="auto" w:fill="FFFFFF"/>
          </w:tcPr>
          <w:p w14:paraId="27E29638" w14:textId="37EB8372" w:rsidR="00636276" w:rsidRDefault="00636276" w:rsidP="00636276">
            <w:hyperlink w:anchor="Deliverable14981" w:history="1">
              <w:r>
                <w:rPr>
                  <w:rStyle w:val="Hyperlink"/>
                </w:rPr>
                <w:t>Function Failure</w:t>
              </w:r>
            </w:hyperlink>
          </w:p>
        </w:tc>
        <w:tc>
          <w:tcPr>
            <w:tcW w:w="2268" w:type="dxa"/>
            <w:shd w:val="clear" w:color="auto" w:fill="FFFFFF"/>
          </w:tcPr>
          <w:p w14:paraId="3AA9B67D" w14:textId="7CB0D1BE" w:rsidR="00636276" w:rsidRDefault="00636276" w:rsidP="00636276">
            <w:r>
              <w:t>changed in</w:t>
            </w:r>
          </w:p>
        </w:tc>
        <w:tc>
          <w:tcPr>
            <w:tcW w:w="5101" w:type="dxa"/>
            <w:shd w:val="clear" w:color="auto" w:fill="FFFFFF"/>
          </w:tcPr>
          <w:p w14:paraId="1BCAB294" w14:textId="18967BA1" w:rsidR="00636276" w:rsidRDefault="00636276" w:rsidP="00636276">
            <w:r>
              <w:t>Relation to a change</w:t>
            </w:r>
          </w:p>
        </w:tc>
      </w:tr>
      <w:tr w:rsidR="00636276" w14:paraId="0A423B85" w14:textId="77777777" w:rsidTr="00636276">
        <w:tblPrEx>
          <w:tblCellMar>
            <w:bottom w:w="0" w:type="dxa"/>
          </w:tblCellMar>
        </w:tblPrEx>
        <w:tc>
          <w:tcPr>
            <w:tcW w:w="2268" w:type="dxa"/>
            <w:shd w:val="clear" w:color="auto" w:fill="FFFFFF"/>
          </w:tcPr>
          <w:p w14:paraId="2EB6AD73" w14:textId="0A8E14C3" w:rsidR="00636276" w:rsidRDefault="00636276" w:rsidP="00636276">
            <w:hyperlink w:anchor="Deliverable14454" w:history="1">
              <w:r>
                <w:rPr>
                  <w:rStyle w:val="Hyperlink"/>
                </w:rPr>
                <w:t>System Component</w:t>
              </w:r>
            </w:hyperlink>
          </w:p>
        </w:tc>
        <w:tc>
          <w:tcPr>
            <w:tcW w:w="2268" w:type="dxa"/>
            <w:shd w:val="clear" w:color="auto" w:fill="FFFFFF"/>
          </w:tcPr>
          <w:p w14:paraId="3128E1E1" w14:textId="647DD8EA" w:rsidR="00636276" w:rsidRDefault="00636276" w:rsidP="00636276">
            <w:r>
              <w:t>changed in</w:t>
            </w:r>
          </w:p>
        </w:tc>
        <w:tc>
          <w:tcPr>
            <w:tcW w:w="5101" w:type="dxa"/>
            <w:shd w:val="clear" w:color="auto" w:fill="FFFFFF"/>
          </w:tcPr>
          <w:p w14:paraId="086E4B0F" w14:textId="16254453" w:rsidR="00636276" w:rsidRDefault="00636276" w:rsidP="00636276">
            <w:r>
              <w:t>Relation to a change</w:t>
            </w:r>
          </w:p>
        </w:tc>
      </w:tr>
      <w:tr w:rsidR="00636276" w14:paraId="376C0855" w14:textId="77777777" w:rsidTr="00636276">
        <w:tblPrEx>
          <w:tblCellMar>
            <w:bottom w:w="0" w:type="dxa"/>
          </w:tblCellMar>
        </w:tblPrEx>
        <w:tc>
          <w:tcPr>
            <w:tcW w:w="2268" w:type="dxa"/>
            <w:shd w:val="clear" w:color="auto" w:fill="FFFFFF"/>
          </w:tcPr>
          <w:p w14:paraId="465FE58B" w14:textId="0CAD2882" w:rsidR="00636276" w:rsidRDefault="00636276" w:rsidP="00636276">
            <w:hyperlink w:anchor="Deliverable13422" w:history="1">
              <w:r>
                <w:rPr>
                  <w:rStyle w:val="Hyperlink"/>
                </w:rPr>
                <w:t>Mechanical Component</w:t>
              </w:r>
            </w:hyperlink>
          </w:p>
        </w:tc>
        <w:tc>
          <w:tcPr>
            <w:tcW w:w="2268" w:type="dxa"/>
            <w:shd w:val="clear" w:color="auto" w:fill="FFFFFF"/>
          </w:tcPr>
          <w:p w14:paraId="67F5D7D7" w14:textId="0A0676E0" w:rsidR="00636276" w:rsidRDefault="00636276" w:rsidP="00636276">
            <w:r>
              <w:t>changed in</w:t>
            </w:r>
          </w:p>
        </w:tc>
        <w:tc>
          <w:tcPr>
            <w:tcW w:w="5101" w:type="dxa"/>
            <w:shd w:val="clear" w:color="auto" w:fill="FFFFFF"/>
          </w:tcPr>
          <w:p w14:paraId="5D6644D8" w14:textId="3B805FFB" w:rsidR="00636276" w:rsidRDefault="00636276" w:rsidP="00636276">
            <w:r>
              <w:t>Relation to a change</w:t>
            </w:r>
          </w:p>
        </w:tc>
      </w:tr>
      <w:tr w:rsidR="00636276" w14:paraId="22EF5D56" w14:textId="77777777" w:rsidTr="00636276">
        <w:tblPrEx>
          <w:tblCellMar>
            <w:bottom w:w="0" w:type="dxa"/>
          </w:tblCellMar>
        </w:tblPrEx>
        <w:tc>
          <w:tcPr>
            <w:tcW w:w="2268" w:type="dxa"/>
            <w:shd w:val="clear" w:color="auto" w:fill="FFFFFF"/>
          </w:tcPr>
          <w:p w14:paraId="27641B82" w14:textId="4AF38474" w:rsidR="00636276" w:rsidRDefault="00636276" w:rsidP="00636276">
            <w:hyperlink w:anchor="Deliverable13476" w:history="1">
              <w:r>
                <w:rPr>
                  <w:rStyle w:val="Hyperlink"/>
                </w:rPr>
                <w:t>Electric/Electronic Component</w:t>
              </w:r>
            </w:hyperlink>
          </w:p>
        </w:tc>
        <w:tc>
          <w:tcPr>
            <w:tcW w:w="2268" w:type="dxa"/>
            <w:shd w:val="clear" w:color="auto" w:fill="FFFFFF"/>
          </w:tcPr>
          <w:p w14:paraId="46800CB0" w14:textId="17CDBC1B" w:rsidR="00636276" w:rsidRDefault="00636276" w:rsidP="00636276">
            <w:r>
              <w:t>changed in</w:t>
            </w:r>
          </w:p>
        </w:tc>
        <w:tc>
          <w:tcPr>
            <w:tcW w:w="5101" w:type="dxa"/>
            <w:shd w:val="clear" w:color="auto" w:fill="FFFFFF"/>
          </w:tcPr>
          <w:p w14:paraId="39739A33" w14:textId="5E059C23" w:rsidR="00636276" w:rsidRDefault="00636276" w:rsidP="00636276">
            <w:r>
              <w:t>Relation to a change</w:t>
            </w:r>
          </w:p>
        </w:tc>
      </w:tr>
      <w:tr w:rsidR="00636276" w14:paraId="37D1EEDC" w14:textId="77777777" w:rsidTr="00636276">
        <w:tblPrEx>
          <w:tblCellMar>
            <w:bottom w:w="0" w:type="dxa"/>
          </w:tblCellMar>
        </w:tblPrEx>
        <w:tc>
          <w:tcPr>
            <w:tcW w:w="2268" w:type="dxa"/>
            <w:shd w:val="clear" w:color="auto" w:fill="FFFFFF"/>
          </w:tcPr>
          <w:p w14:paraId="78887DB6" w14:textId="255EB48D" w:rsidR="00636276" w:rsidRDefault="00636276" w:rsidP="00636276">
            <w:hyperlink w:anchor="Deliverable13486" w:history="1">
              <w:r>
                <w:rPr>
                  <w:rStyle w:val="Hyperlink"/>
                </w:rPr>
                <w:t>Software Class</w:t>
              </w:r>
            </w:hyperlink>
          </w:p>
        </w:tc>
        <w:tc>
          <w:tcPr>
            <w:tcW w:w="2268" w:type="dxa"/>
            <w:shd w:val="clear" w:color="auto" w:fill="FFFFFF"/>
          </w:tcPr>
          <w:p w14:paraId="274BB2D8" w14:textId="059D5B9C" w:rsidR="00636276" w:rsidRDefault="00636276" w:rsidP="00636276">
            <w:r>
              <w:t>changed in</w:t>
            </w:r>
          </w:p>
        </w:tc>
        <w:tc>
          <w:tcPr>
            <w:tcW w:w="5101" w:type="dxa"/>
            <w:shd w:val="clear" w:color="auto" w:fill="FFFFFF"/>
          </w:tcPr>
          <w:p w14:paraId="1E18C889" w14:textId="6C1CA838" w:rsidR="00636276" w:rsidRDefault="00636276" w:rsidP="00636276">
            <w:r>
              <w:t>Relation to a change</w:t>
            </w:r>
          </w:p>
        </w:tc>
      </w:tr>
      <w:tr w:rsidR="00636276" w14:paraId="5C20DE0C" w14:textId="77777777" w:rsidTr="00636276">
        <w:tblPrEx>
          <w:tblCellMar>
            <w:bottom w:w="0" w:type="dxa"/>
          </w:tblCellMar>
        </w:tblPrEx>
        <w:tc>
          <w:tcPr>
            <w:tcW w:w="2268" w:type="dxa"/>
            <w:shd w:val="clear" w:color="auto" w:fill="FFFFFF"/>
          </w:tcPr>
          <w:p w14:paraId="7DAE3146" w14:textId="4FE6C3C5" w:rsidR="00636276" w:rsidRDefault="00636276" w:rsidP="00636276">
            <w:hyperlink w:anchor="Deliverable13487" w:history="1">
              <w:r>
                <w:rPr>
                  <w:rStyle w:val="Hyperlink"/>
                </w:rPr>
                <w:t>Software Component</w:t>
              </w:r>
            </w:hyperlink>
          </w:p>
        </w:tc>
        <w:tc>
          <w:tcPr>
            <w:tcW w:w="2268" w:type="dxa"/>
            <w:shd w:val="clear" w:color="auto" w:fill="FFFFFF"/>
          </w:tcPr>
          <w:p w14:paraId="1EA54FF4" w14:textId="21106A53" w:rsidR="00636276" w:rsidRDefault="00636276" w:rsidP="00636276">
            <w:r>
              <w:t>changed in</w:t>
            </w:r>
          </w:p>
        </w:tc>
        <w:tc>
          <w:tcPr>
            <w:tcW w:w="5101" w:type="dxa"/>
            <w:shd w:val="clear" w:color="auto" w:fill="FFFFFF"/>
          </w:tcPr>
          <w:p w14:paraId="46F9117E" w14:textId="4C003E87" w:rsidR="00636276" w:rsidRDefault="00636276" w:rsidP="00636276">
            <w:r>
              <w:t>Relation to a change</w:t>
            </w:r>
          </w:p>
        </w:tc>
      </w:tr>
      <w:tr w:rsidR="00636276" w14:paraId="29CE0AA2" w14:textId="77777777" w:rsidTr="00636276">
        <w:tblPrEx>
          <w:tblCellMar>
            <w:bottom w:w="0" w:type="dxa"/>
          </w:tblCellMar>
        </w:tblPrEx>
        <w:tc>
          <w:tcPr>
            <w:tcW w:w="2268" w:type="dxa"/>
            <w:shd w:val="clear" w:color="auto" w:fill="FFFFFF"/>
          </w:tcPr>
          <w:p w14:paraId="1B06850F" w14:textId="14EA6BB3" w:rsidR="00636276" w:rsidRDefault="00636276" w:rsidP="00636276">
            <w:hyperlink w:anchor="Deliverable13501" w:history="1">
              <w:r>
                <w:rPr>
                  <w:rStyle w:val="Hyperlink"/>
                </w:rPr>
                <w:t>Verification Resource</w:t>
              </w:r>
            </w:hyperlink>
          </w:p>
        </w:tc>
        <w:tc>
          <w:tcPr>
            <w:tcW w:w="2268" w:type="dxa"/>
            <w:shd w:val="clear" w:color="auto" w:fill="FFFFFF"/>
          </w:tcPr>
          <w:p w14:paraId="642B4DBD" w14:textId="41A43A5C" w:rsidR="00636276" w:rsidRDefault="00636276" w:rsidP="00636276">
            <w:r>
              <w:t>changed in</w:t>
            </w:r>
          </w:p>
        </w:tc>
        <w:tc>
          <w:tcPr>
            <w:tcW w:w="5101" w:type="dxa"/>
            <w:shd w:val="clear" w:color="auto" w:fill="FFFFFF"/>
          </w:tcPr>
          <w:p w14:paraId="6C523BD3" w14:textId="0B9421C6" w:rsidR="00636276" w:rsidRDefault="00636276" w:rsidP="00636276">
            <w:r>
              <w:t>Relation to a change</w:t>
            </w:r>
          </w:p>
        </w:tc>
      </w:tr>
      <w:tr w:rsidR="00636276" w14:paraId="166920A1" w14:textId="77777777" w:rsidTr="00636276">
        <w:tblPrEx>
          <w:tblCellMar>
            <w:bottom w:w="0" w:type="dxa"/>
          </w:tblCellMar>
        </w:tblPrEx>
        <w:tc>
          <w:tcPr>
            <w:tcW w:w="2268" w:type="dxa"/>
            <w:shd w:val="clear" w:color="auto" w:fill="FFFFFF"/>
          </w:tcPr>
          <w:p w14:paraId="2DA5418F" w14:textId="5B0E3352" w:rsidR="00636276" w:rsidRDefault="00636276" w:rsidP="00636276">
            <w:hyperlink w:anchor="Deliverable13507" w:history="1">
              <w:r>
                <w:rPr>
                  <w:rStyle w:val="Hyperlink"/>
                </w:rPr>
                <w:t>Manufacturing Operation</w:t>
              </w:r>
            </w:hyperlink>
          </w:p>
        </w:tc>
        <w:tc>
          <w:tcPr>
            <w:tcW w:w="2268" w:type="dxa"/>
            <w:shd w:val="clear" w:color="auto" w:fill="FFFFFF"/>
          </w:tcPr>
          <w:p w14:paraId="37D0DD25" w14:textId="49CBB84D" w:rsidR="00636276" w:rsidRDefault="00636276" w:rsidP="00636276">
            <w:r>
              <w:t>changed in</w:t>
            </w:r>
          </w:p>
        </w:tc>
        <w:tc>
          <w:tcPr>
            <w:tcW w:w="5101" w:type="dxa"/>
            <w:shd w:val="clear" w:color="auto" w:fill="FFFFFF"/>
          </w:tcPr>
          <w:p w14:paraId="62C0B83E" w14:textId="440EAC47" w:rsidR="00636276" w:rsidRDefault="00636276" w:rsidP="00636276">
            <w:r>
              <w:t>Relation to a change</w:t>
            </w:r>
          </w:p>
        </w:tc>
      </w:tr>
      <w:tr w:rsidR="00636276" w14:paraId="2ABD5B35" w14:textId="77777777" w:rsidTr="00636276">
        <w:tblPrEx>
          <w:tblCellMar>
            <w:bottom w:w="0" w:type="dxa"/>
          </w:tblCellMar>
        </w:tblPrEx>
        <w:tc>
          <w:tcPr>
            <w:tcW w:w="2268" w:type="dxa"/>
            <w:shd w:val="clear" w:color="auto" w:fill="FFFFFF"/>
          </w:tcPr>
          <w:p w14:paraId="21399F26" w14:textId="5B4D2672" w:rsidR="00636276" w:rsidRDefault="00636276" w:rsidP="00636276">
            <w:hyperlink w:anchor="Deliverable23103" w:history="1">
              <w:r>
                <w:rPr>
                  <w:rStyle w:val="Hyperlink"/>
                </w:rPr>
                <w:t>Assembly Operation</w:t>
              </w:r>
            </w:hyperlink>
          </w:p>
        </w:tc>
        <w:tc>
          <w:tcPr>
            <w:tcW w:w="2268" w:type="dxa"/>
            <w:shd w:val="clear" w:color="auto" w:fill="FFFFFF"/>
          </w:tcPr>
          <w:p w14:paraId="3A9B2DE7" w14:textId="2DF37645" w:rsidR="00636276" w:rsidRDefault="00636276" w:rsidP="00636276">
            <w:r>
              <w:t>changed in</w:t>
            </w:r>
          </w:p>
        </w:tc>
        <w:tc>
          <w:tcPr>
            <w:tcW w:w="5101" w:type="dxa"/>
            <w:shd w:val="clear" w:color="auto" w:fill="FFFFFF"/>
          </w:tcPr>
          <w:p w14:paraId="6E3CBA20" w14:textId="4DAB37AC" w:rsidR="00636276" w:rsidRDefault="00636276" w:rsidP="00636276">
            <w:r>
              <w:t>Relation to a change</w:t>
            </w:r>
          </w:p>
        </w:tc>
      </w:tr>
      <w:tr w:rsidR="00636276" w14:paraId="425ACD65" w14:textId="77777777" w:rsidTr="00636276">
        <w:tblPrEx>
          <w:tblCellMar>
            <w:bottom w:w="0" w:type="dxa"/>
          </w:tblCellMar>
        </w:tblPrEx>
        <w:tc>
          <w:tcPr>
            <w:tcW w:w="2268" w:type="dxa"/>
            <w:shd w:val="clear" w:color="auto" w:fill="FFFFFF"/>
          </w:tcPr>
          <w:p w14:paraId="42CD6C6D" w14:textId="56A84CCB" w:rsidR="00636276" w:rsidRDefault="00636276" w:rsidP="00636276">
            <w:hyperlink w:anchor="Deliverable23102" w:history="1">
              <w:r>
                <w:rPr>
                  <w:rStyle w:val="Hyperlink"/>
                </w:rPr>
                <w:t>Heat Treatment</w:t>
              </w:r>
            </w:hyperlink>
          </w:p>
        </w:tc>
        <w:tc>
          <w:tcPr>
            <w:tcW w:w="2268" w:type="dxa"/>
            <w:shd w:val="clear" w:color="auto" w:fill="FFFFFF"/>
          </w:tcPr>
          <w:p w14:paraId="5DC559E7" w14:textId="08E3F7DE" w:rsidR="00636276" w:rsidRDefault="00636276" w:rsidP="00636276">
            <w:r>
              <w:t>changed in</w:t>
            </w:r>
          </w:p>
        </w:tc>
        <w:tc>
          <w:tcPr>
            <w:tcW w:w="5101" w:type="dxa"/>
            <w:shd w:val="clear" w:color="auto" w:fill="FFFFFF"/>
          </w:tcPr>
          <w:p w14:paraId="7716D79E" w14:textId="1F0A4E42" w:rsidR="00636276" w:rsidRDefault="00636276" w:rsidP="00636276">
            <w:r>
              <w:t>Relation to a change</w:t>
            </w:r>
          </w:p>
        </w:tc>
      </w:tr>
      <w:tr w:rsidR="00636276" w14:paraId="664831F3" w14:textId="77777777" w:rsidTr="00636276">
        <w:tblPrEx>
          <w:tblCellMar>
            <w:bottom w:w="0" w:type="dxa"/>
          </w:tblCellMar>
        </w:tblPrEx>
        <w:tc>
          <w:tcPr>
            <w:tcW w:w="2268" w:type="dxa"/>
            <w:shd w:val="clear" w:color="auto" w:fill="FFFFFF"/>
          </w:tcPr>
          <w:p w14:paraId="1C6EB04A" w14:textId="593AF1E1" w:rsidR="00636276" w:rsidRDefault="00636276" w:rsidP="00636276">
            <w:hyperlink w:anchor="Deliverable13459" w:history="1">
              <w:r>
                <w:rPr>
                  <w:rStyle w:val="Hyperlink"/>
                </w:rPr>
                <w:t>Joining Process</w:t>
              </w:r>
            </w:hyperlink>
          </w:p>
        </w:tc>
        <w:tc>
          <w:tcPr>
            <w:tcW w:w="2268" w:type="dxa"/>
            <w:shd w:val="clear" w:color="auto" w:fill="FFFFFF"/>
          </w:tcPr>
          <w:p w14:paraId="5D6DB9FC" w14:textId="3EB47C19" w:rsidR="00636276" w:rsidRDefault="00636276" w:rsidP="00636276">
            <w:r>
              <w:t>changed in</w:t>
            </w:r>
          </w:p>
        </w:tc>
        <w:tc>
          <w:tcPr>
            <w:tcW w:w="5101" w:type="dxa"/>
            <w:shd w:val="clear" w:color="auto" w:fill="FFFFFF"/>
          </w:tcPr>
          <w:p w14:paraId="5584E4BE" w14:textId="67B9BD40" w:rsidR="00636276" w:rsidRDefault="00636276" w:rsidP="00636276">
            <w:r>
              <w:t>Relation to a change</w:t>
            </w:r>
          </w:p>
        </w:tc>
      </w:tr>
      <w:tr w:rsidR="00636276" w14:paraId="70B50CAD" w14:textId="77777777" w:rsidTr="00636276">
        <w:tblPrEx>
          <w:tblCellMar>
            <w:bottom w:w="0" w:type="dxa"/>
          </w:tblCellMar>
        </w:tblPrEx>
        <w:tc>
          <w:tcPr>
            <w:tcW w:w="2268" w:type="dxa"/>
            <w:shd w:val="clear" w:color="auto" w:fill="FFFFFF"/>
          </w:tcPr>
          <w:p w14:paraId="686750CB" w14:textId="2D68F0B5" w:rsidR="00636276" w:rsidRDefault="00636276" w:rsidP="00636276">
            <w:hyperlink w:anchor="Deliverable14409" w:history="1">
              <w:r>
                <w:rPr>
                  <w:rStyle w:val="Hyperlink"/>
                </w:rPr>
                <w:t>Manufacturing Equipment Component</w:t>
              </w:r>
            </w:hyperlink>
          </w:p>
        </w:tc>
        <w:tc>
          <w:tcPr>
            <w:tcW w:w="2268" w:type="dxa"/>
            <w:shd w:val="clear" w:color="auto" w:fill="FFFFFF"/>
          </w:tcPr>
          <w:p w14:paraId="5E937308" w14:textId="30823C93" w:rsidR="00636276" w:rsidRDefault="00636276" w:rsidP="00636276">
            <w:r>
              <w:t>changed in</w:t>
            </w:r>
          </w:p>
        </w:tc>
        <w:tc>
          <w:tcPr>
            <w:tcW w:w="5101" w:type="dxa"/>
            <w:shd w:val="clear" w:color="auto" w:fill="FFFFFF"/>
          </w:tcPr>
          <w:p w14:paraId="59B0DA56" w14:textId="1A1C1B4F" w:rsidR="00636276" w:rsidRDefault="00636276" w:rsidP="00636276">
            <w:r>
              <w:t>Relation to a change</w:t>
            </w:r>
          </w:p>
        </w:tc>
      </w:tr>
      <w:tr w:rsidR="00636276" w14:paraId="5710CA32" w14:textId="77777777" w:rsidTr="00636276">
        <w:tblPrEx>
          <w:tblCellMar>
            <w:bottom w:w="0" w:type="dxa"/>
          </w:tblCellMar>
        </w:tblPrEx>
        <w:tc>
          <w:tcPr>
            <w:tcW w:w="2268" w:type="dxa"/>
            <w:shd w:val="clear" w:color="auto" w:fill="FFFFFF"/>
          </w:tcPr>
          <w:p w14:paraId="5FF6B5D0" w14:textId="77777777" w:rsidR="00636276" w:rsidRDefault="00636276" w:rsidP="00636276"/>
        </w:tc>
        <w:tc>
          <w:tcPr>
            <w:tcW w:w="2268" w:type="dxa"/>
            <w:shd w:val="clear" w:color="auto" w:fill="FFFFFF"/>
          </w:tcPr>
          <w:p w14:paraId="16A9C928" w14:textId="77777777" w:rsidR="00636276" w:rsidRDefault="00636276" w:rsidP="00636276"/>
        </w:tc>
        <w:tc>
          <w:tcPr>
            <w:tcW w:w="5101" w:type="dxa"/>
            <w:shd w:val="clear" w:color="auto" w:fill="FFFFFF"/>
          </w:tcPr>
          <w:p w14:paraId="0A96D25C" w14:textId="1ED6E9CA" w:rsidR="00636276" w:rsidRDefault="00636276" w:rsidP="00636276">
            <w:r>
              <w:t>Parent element</w:t>
            </w:r>
          </w:p>
        </w:tc>
      </w:tr>
    </w:tbl>
    <w:p w14:paraId="3A371CA3" w14:textId="4E9AEA32" w:rsidR="00636276" w:rsidRDefault="00636276" w:rsidP="00636276">
      <w:pPr>
        <w:pStyle w:val="berschrift1"/>
        <w:numPr>
          <w:ilvl w:val="0"/>
          <w:numId w:val="54"/>
        </w:numPr>
      </w:pPr>
      <w:bookmarkStart w:id="127" w:name="_Toc215185722"/>
      <w:r>
        <w:t>Use-Cases</w:t>
      </w:r>
      <w:bookmarkEnd w:id="127"/>
    </w:p>
    <w:p w14:paraId="20440B42" w14:textId="6D70B4A5" w:rsidR="00636276" w:rsidRDefault="00636276" w:rsidP="00636276">
      <w:r>
        <w:t>Lists all use-cases.</w:t>
      </w:r>
    </w:p>
    <w:p w14:paraId="6D5F97A7" w14:textId="0749CD7E" w:rsidR="00636276" w:rsidRDefault="00636276" w:rsidP="00636276">
      <w:pPr>
        <w:pStyle w:val="berschrift2"/>
      </w:pPr>
      <w:bookmarkStart w:id="128" w:name="Activity2529"/>
      <w:bookmarkStart w:id="129" w:name="_Toc215185723"/>
      <w:r>
        <w:t>Collaboration Use-Cases</w:t>
      </w:r>
      <w:bookmarkEnd w:id="128"/>
      <w:bookmarkEnd w:id="129"/>
    </w:p>
    <w:p w14:paraId="0D636CDC" w14:textId="77777777" w:rsidR="00636276" w:rsidRDefault="00636276" w:rsidP="00636276">
      <w:pPr>
        <w:keepNext/>
      </w:pPr>
      <w:r>
        <w:rPr>
          <w:noProof/>
        </w:rPr>
        <w:drawing>
          <wp:inline distT="0" distB="0" distL="0" distR="0" wp14:anchorId="0446DE45" wp14:editId="5D6582AB">
            <wp:extent cx="3810532" cy="3810532"/>
            <wp:effectExtent l="0" t="0" r="0" b="0"/>
            <wp:docPr id="1903691336"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1336"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477D4C8" w14:textId="616DAAC8" w:rsidR="00636276" w:rsidRDefault="00636276" w:rsidP="00636276">
      <w:pPr>
        <w:pStyle w:val="Beschriftung"/>
      </w:pPr>
      <w:r>
        <w:t xml:space="preserve">Figure </w:t>
      </w:r>
      <w:fldSimple w:instr=" SEQ Figure \* ARABIC ">
        <w:r>
          <w:rPr>
            <w:noProof/>
          </w:rPr>
          <w:t>168</w:t>
        </w:r>
      </w:fldSimple>
      <w:r>
        <w:t xml:space="preserve"> Required Input</w:t>
      </w:r>
    </w:p>
    <w:p w14:paraId="5455FDB3" w14:textId="77777777" w:rsidR="00636276" w:rsidRDefault="00636276" w:rsidP="00636276">
      <w:pPr>
        <w:keepNext/>
      </w:pPr>
      <w:r>
        <w:rPr>
          <w:noProof/>
        </w:rPr>
        <w:lastRenderedPageBreak/>
        <w:drawing>
          <wp:inline distT="0" distB="0" distL="0" distR="0" wp14:anchorId="1B772371" wp14:editId="6FF677F9">
            <wp:extent cx="3810532" cy="3810532"/>
            <wp:effectExtent l="0" t="0" r="0" b="0"/>
            <wp:docPr id="1109876068"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6068"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8C93A08" w14:textId="008E85EB" w:rsidR="00636276" w:rsidRDefault="00636276" w:rsidP="00636276">
      <w:pPr>
        <w:pStyle w:val="Beschriftung"/>
      </w:pPr>
      <w:r>
        <w:t xml:space="preserve">Figure </w:t>
      </w:r>
      <w:fldSimple w:instr=" SEQ Figure \* ARABIC ">
        <w:r>
          <w:rPr>
            <w:noProof/>
          </w:rPr>
          <w:t>169</w:t>
        </w:r>
      </w:fldSimple>
      <w:r>
        <w:t xml:space="preserve"> Used Tools</w:t>
      </w:r>
    </w:p>
    <w:p w14:paraId="4146AB86" w14:textId="4F2F05BA" w:rsidR="00636276" w:rsidRDefault="00636276" w:rsidP="00636276">
      <w:pPr>
        <w:pStyle w:val="berschrift3"/>
        <w:numPr>
          <w:ilvl w:val="2"/>
          <w:numId w:val="55"/>
        </w:numPr>
      </w:pPr>
      <w:bookmarkStart w:id="130" w:name="Activity2531"/>
      <w:bookmarkStart w:id="131" w:name="_Toc215185724"/>
      <w:r>
        <w:t>Product Development</w:t>
      </w:r>
      <w:bookmarkEnd w:id="130"/>
      <w:bookmarkEnd w:id="131"/>
    </w:p>
    <w:p w14:paraId="24BAF710" w14:textId="33A4D3D7" w:rsidR="00636276" w:rsidRDefault="00636276" w:rsidP="00636276">
      <w:r>
        <w:t>Product development is the creation of products with new or modified characteristics that offer new or additional benefits to the customer, or comply with new or changed standards, rules and regulations.</w:t>
      </w:r>
    </w:p>
    <w:p w14:paraId="5F770743" w14:textId="745E7A1E" w:rsidR="00636276" w:rsidRDefault="00636276" w:rsidP="00636276">
      <w:r>
        <w:t>Product development may involve modification of an existing product or its presentation or formulation of an entirely new product that satisfies a newly-defined or changed customer need or market segment.</w:t>
      </w:r>
    </w:p>
    <w:p w14:paraId="0A0C51D4" w14:textId="15ABE62B" w:rsidR="00636276" w:rsidRDefault="00636276" w:rsidP="00636276">
      <w:r>
        <w:t>Description based on: https://cio-wiki.org/wiki/Product_Development</w:t>
      </w:r>
    </w:p>
    <w:p w14:paraId="4A5B515A" w14:textId="77777777" w:rsidR="00636276" w:rsidRDefault="00636276" w:rsidP="00636276">
      <w:pPr>
        <w:keepNext/>
      </w:pPr>
      <w:r>
        <w:rPr>
          <w:noProof/>
        </w:rPr>
        <w:lastRenderedPageBreak/>
        <w:drawing>
          <wp:inline distT="0" distB="0" distL="0" distR="0" wp14:anchorId="6655D853" wp14:editId="7DBA525B">
            <wp:extent cx="3810532" cy="3810532"/>
            <wp:effectExtent l="0" t="0" r="0" b="0"/>
            <wp:docPr id="1894081213"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1213"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98CD48F" w14:textId="73F1DA38" w:rsidR="00636276" w:rsidRDefault="00636276" w:rsidP="00636276">
      <w:pPr>
        <w:pStyle w:val="Beschriftung"/>
      </w:pPr>
      <w:r>
        <w:t xml:space="preserve">Figure </w:t>
      </w:r>
      <w:fldSimple w:instr=" SEQ Figure \* ARABIC ">
        <w:r>
          <w:rPr>
            <w:noProof/>
          </w:rPr>
          <w:t>170</w:t>
        </w:r>
      </w:fldSimple>
      <w:r>
        <w:t xml:space="preserve"> Required Input</w:t>
      </w:r>
    </w:p>
    <w:p w14:paraId="5FB408C5" w14:textId="18C1454F" w:rsidR="00636276" w:rsidRDefault="00636276" w:rsidP="00636276">
      <w:pPr>
        <w:pStyle w:val="berschrift4"/>
      </w:pPr>
      <w:bookmarkStart w:id="132" w:name="Activity2532"/>
      <w:r>
        <w:t>Concept definition</w:t>
      </w:r>
      <w:bookmarkEnd w:id="132"/>
    </w:p>
    <w:p w14:paraId="7FFAD90E" w14:textId="44256B2D" w:rsidR="00636276" w:rsidRDefault="00636276" w:rsidP="00636276">
      <w:r>
        <w:t>In conceptual design, new products or systems are defined through requirements and specified through a functional structure in mechanical, electrics/electronics, and software domains. A logical structure specifies the future product architecture in order to implement the specified functions.</w:t>
      </w:r>
    </w:p>
    <w:p w14:paraId="78CAA87F" w14:textId="11AF167C" w:rsidR="00636276" w:rsidRDefault="00636276" w:rsidP="00636276">
      <w:r>
        <w:t>Besides new products, existing products may be changed or modified significantly to better comply with customer needs, or to attract new customers. Eventually, the product may be changed or adopted to comply to new standards, regulations or laws.</w:t>
      </w:r>
    </w:p>
    <w:p w14:paraId="1D9C37F0" w14:textId="0D1AA45B" w:rsidR="00636276" w:rsidRDefault="00636276" w:rsidP="00636276">
      <w:r>
        <w:t>Conceptual design is usually performed at a high abstraction level and low level of detail, using parameter studies, system models, and rough geometry, if any.</w:t>
      </w:r>
    </w:p>
    <w:p w14:paraId="560BA452" w14:textId="17ABBED3" w:rsidR="00636276" w:rsidRDefault="00636276" w:rsidP="00636276">
      <w:r>
        <w:t>For the Digital Data Package, model-based methods and data for product conceptual design are assumed.</w:t>
      </w:r>
    </w:p>
    <w:p w14:paraId="1D9D1F13" w14:textId="77777777" w:rsidR="00636276" w:rsidRDefault="00636276" w:rsidP="00636276">
      <w:pPr>
        <w:keepNext/>
      </w:pPr>
      <w:r>
        <w:rPr>
          <w:noProof/>
        </w:rPr>
        <w:lastRenderedPageBreak/>
        <w:drawing>
          <wp:inline distT="0" distB="0" distL="0" distR="0" wp14:anchorId="3D4235EF" wp14:editId="5A3D5387">
            <wp:extent cx="3810532" cy="3810532"/>
            <wp:effectExtent l="0" t="0" r="0" b="0"/>
            <wp:docPr id="386819989"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9989"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578F13D" w14:textId="1E442A54" w:rsidR="00636276" w:rsidRDefault="00636276" w:rsidP="00636276">
      <w:pPr>
        <w:pStyle w:val="Beschriftung"/>
      </w:pPr>
      <w:r>
        <w:t xml:space="preserve">Figure </w:t>
      </w:r>
      <w:fldSimple w:instr=" SEQ Figure \* ARABIC ">
        <w:r>
          <w:rPr>
            <w:noProof/>
          </w:rPr>
          <w:t>171</w:t>
        </w:r>
      </w:fldSimple>
      <w:r>
        <w:t xml:space="preserve"> Required Input</w:t>
      </w:r>
    </w:p>
    <w:p w14:paraId="61A05178" w14:textId="5E6248F3" w:rsidR="00636276" w:rsidRDefault="00636276" w:rsidP="00636276">
      <w:pPr>
        <w:pStyle w:val="berschrift5"/>
        <w:numPr>
          <w:ilvl w:val="4"/>
          <w:numId w:val="56"/>
        </w:numPr>
      </w:pPr>
      <w:bookmarkStart w:id="133" w:name="Activity2530"/>
      <w:r>
        <w:t>Business or Mission Analysis</w:t>
      </w:r>
      <w:bookmarkEnd w:id="133"/>
    </w:p>
    <w:p w14:paraId="18E7B160" w14:textId="0B8C763C" w:rsidR="00636276" w:rsidRDefault="00636276" w:rsidP="00636276">
      <w:r>
        <w:t>Product Planning is the ongoing process of identifying and articulating market requirements that define a product's feature set. Product planning serves as the basis for decisions about price, distribution and promotion.</w:t>
      </w:r>
    </w:p>
    <w:p w14:paraId="0EBB0D0C" w14:textId="38F034F1" w:rsidR="00636276" w:rsidRDefault="00636276" w:rsidP="00636276">
      <w:r>
        <w:t>Product planning is the process of creating a product idea and following through on it until the product is introduced to the market. Additionally, a small company must have an exit strategy for its product in case the product does not sell.</w:t>
      </w:r>
    </w:p>
    <w:p w14:paraId="12CEDF66" w14:textId="255CF87D" w:rsidR="00636276" w:rsidRDefault="00636276" w:rsidP="00636276">
      <w:r>
        <w:t>Product planning entails managing the product throughout its life using various marketing strategies, including product extensions or improvements, increased distribution, price changes and promotions.</w:t>
      </w:r>
    </w:p>
    <w:p w14:paraId="1BC24D7C" w14:textId="08235C80" w:rsidR="00636276" w:rsidRDefault="00636276" w:rsidP="00636276">
      <w:r>
        <w:t>Also includes the identification of relevant legal requirements as well as customs and tax regulations applicable to the product and the respective target markets.</w:t>
      </w:r>
    </w:p>
    <w:p w14:paraId="16046B27" w14:textId="428F6972" w:rsidR="00636276" w:rsidRDefault="00636276" w:rsidP="00636276">
      <w:r>
        <w:t>Description based on: https://en.wikipedia.org/wiki/Product_planning</w:t>
      </w:r>
    </w:p>
    <w:p w14:paraId="588DB86C" w14:textId="77777777" w:rsidR="00636276" w:rsidRDefault="00636276" w:rsidP="00636276">
      <w:pPr>
        <w:keepNext/>
      </w:pPr>
      <w:r>
        <w:rPr>
          <w:noProof/>
        </w:rPr>
        <w:lastRenderedPageBreak/>
        <w:drawing>
          <wp:inline distT="0" distB="0" distL="0" distR="0" wp14:anchorId="241A830E" wp14:editId="0423533F">
            <wp:extent cx="3810532" cy="3810532"/>
            <wp:effectExtent l="0" t="0" r="0" b="0"/>
            <wp:docPr id="450175939"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5939"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952B1ED" w14:textId="5EFC5695" w:rsidR="00636276" w:rsidRDefault="00636276" w:rsidP="00636276">
      <w:pPr>
        <w:pStyle w:val="Beschriftung"/>
      </w:pPr>
      <w:r>
        <w:t xml:space="preserve">Figure </w:t>
      </w:r>
      <w:fldSimple w:instr=" SEQ Figure \* ARABIC ">
        <w:r>
          <w:rPr>
            <w:noProof/>
          </w:rPr>
          <w:t>172</w:t>
        </w:r>
      </w:fldSimple>
      <w:r>
        <w:t xml:space="preserve"> Required Input</w:t>
      </w:r>
    </w:p>
    <w:p w14:paraId="691BBA24" w14:textId="77777777" w:rsidR="00636276" w:rsidRDefault="00636276" w:rsidP="00636276">
      <w:pPr>
        <w:keepNext/>
      </w:pPr>
      <w:r>
        <w:rPr>
          <w:noProof/>
        </w:rPr>
        <w:drawing>
          <wp:inline distT="0" distB="0" distL="0" distR="0" wp14:anchorId="14AED697" wp14:editId="038E4615">
            <wp:extent cx="3810532" cy="3810532"/>
            <wp:effectExtent l="0" t="0" r="0" b="0"/>
            <wp:docPr id="965456345"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56345"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6167D6D" w14:textId="1085647B" w:rsidR="00636276" w:rsidRDefault="00636276" w:rsidP="00636276">
      <w:pPr>
        <w:pStyle w:val="Beschriftung"/>
      </w:pPr>
      <w:r>
        <w:t xml:space="preserve">Figure </w:t>
      </w:r>
      <w:fldSimple w:instr=" SEQ Figure \* ARABIC ">
        <w:r>
          <w:rPr>
            <w:noProof/>
          </w:rPr>
          <w:t>173</w:t>
        </w:r>
      </w:fldSimple>
      <w:r>
        <w:t xml:space="preserve"> Used Tools</w:t>
      </w:r>
    </w:p>
    <w:p w14:paraId="45C73BD1" w14:textId="77777777" w:rsidR="00636276" w:rsidRDefault="00636276" w:rsidP="00636276">
      <w:pPr>
        <w:keepNext/>
      </w:pPr>
      <w:r>
        <w:rPr>
          <w:noProof/>
        </w:rPr>
        <w:lastRenderedPageBreak/>
        <w:drawing>
          <wp:inline distT="0" distB="0" distL="0" distR="0" wp14:anchorId="4F4CCB7E" wp14:editId="197C18DB">
            <wp:extent cx="1915532" cy="1250960"/>
            <wp:effectExtent l="0" t="0" r="8890" b="6350"/>
            <wp:docPr id="1022438950"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38950" name=""/>
                    <pic:cNvPicPr/>
                  </pic:nvPicPr>
                  <pic:blipFill>
                    <a:blip r:embed="rId173">
                      <a:extLst>
                        <a:ext uri="{28A0092B-C50C-407E-A947-70E740481C1C}">
                          <a14:useLocalDpi xmlns:a14="http://schemas.microsoft.com/office/drawing/2010/main" val="0"/>
                        </a:ext>
                      </a:extLst>
                    </a:blip>
                    <a:stretch>
                      <a:fillRect/>
                    </a:stretch>
                  </pic:blipFill>
                  <pic:spPr>
                    <a:xfrm>
                      <a:off x="0" y="0"/>
                      <a:ext cx="1915532" cy="1250960"/>
                    </a:xfrm>
                    <a:prstGeom prst="rect">
                      <a:avLst/>
                    </a:prstGeom>
                  </pic:spPr>
                </pic:pic>
              </a:graphicData>
            </a:graphic>
          </wp:inline>
        </w:drawing>
      </w:r>
    </w:p>
    <w:p w14:paraId="5C235290" w14:textId="6FB2E29A" w:rsidR="00636276" w:rsidRDefault="00636276" w:rsidP="00636276">
      <w:pPr>
        <w:pStyle w:val="Beschriftung"/>
      </w:pPr>
      <w:r>
        <w:t xml:space="preserve">Figure </w:t>
      </w:r>
      <w:fldSimple w:instr=" SEQ Figure \* ARABIC ">
        <w:r>
          <w:rPr>
            <w:noProof/>
          </w:rPr>
          <w:t>174</w:t>
        </w:r>
      </w:fldSimple>
      <w:r>
        <w:t xml:space="preserve"> Aspect model '1.1.1 Business or Mission Analysis'</w:t>
      </w:r>
    </w:p>
    <w:p w14:paraId="494D2018" w14:textId="77777777" w:rsidR="00636276" w:rsidRDefault="00636276" w:rsidP="00636276">
      <w:pPr>
        <w:keepNext/>
      </w:pPr>
      <w:r>
        <w:rPr>
          <w:noProof/>
        </w:rPr>
        <w:drawing>
          <wp:inline distT="0" distB="0" distL="0" distR="0" wp14:anchorId="6C13F560" wp14:editId="07653127">
            <wp:extent cx="4504049" cy="2293940"/>
            <wp:effectExtent l="0" t="0" r="0" b="0"/>
            <wp:docPr id="1666789277"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277" name=""/>
                    <pic:cNvPicPr/>
                  </pic:nvPicPr>
                  <pic:blipFill>
                    <a:blip r:embed="rId174">
                      <a:extLst>
                        <a:ext uri="{28A0092B-C50C-407E-A947-70E740481C1C}">
                          <a14:useLocalDpi xmlns:a14="http://schemas.microsoft.com/office/drawing/2010/main" val="0"/>
                        </a:ext>
                      </a:extLst>
                    </a:blip>
                    <a:stretch>
                      <a:fillRect/>
                    </a:stretch>
                  </pic:blipFill>
                  <pic:spPr>
                    <a:xfrm>
                      <a:off x="0" y="0"/>
                      <a:ext cx="4504049" cy="2293940"/>
                    </a:xfrm>
                    <a:prstGeom prst="rect">
                      <a:avLst/>
                    </a:prstGeom>
                  </pic:spPr>
                </pic:pic>
              </a:graphicData>
            </a:graphic>
          </wp:inline>
        </w:drawing>
      </w:r>
    </w:p>
    <w:p w14:paraId="5980A9BA" w14:textId="53DC32B1" w:rsidR="00636276" w:rsidRDefault="00636276" w:rsidP="00636276">
      <w:pPr>
        <w:pStyle w:val="Beschriftung"/>
      </w:pPr>
      <w:r>
        <w:t xml:space="preserve">Figure </w:t>
      </w:r>
      <w:fldSimple w:instr=" SEQ Figure \* ARABIC ">
        <w:r>
          <w:rPr>
            <w:noProof/>
          </w:rPr>
          <w:t>175</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D6FEE91" w14:textId="77777777" w:rsidTr="00636276">
        <w:tblPrEx>
          <w:tblCellMar>
            <w:bottom w:w="0" w:type="dxa"/>
          </w:tblCellMar>
        </w:tblPrEx>
        <w:tc>
          <w:tcPr>
            <w:tcW w:w="2268" w:type="dxa"/>
            <w:shd w:val="clear" w:color="auto" w:fill="FFFFFF"/>
          </w:tcPr>
          <w:p w14:paraId="7BD9F448" w14:textId="048297E6" w:rsidR="00636276" w:rsidRDefault="00636276" w:rsidP="00636276">
            <w:r w:rsidRPr="00636276">
              <w:rPr>
                <w:rStyle w:val="Fett"/>
              </w:rPr>
              <w:t>Inputs</w:t>
            </w:r>
          </w:p>
        </w:tc>
        <w:tc>
          <w:tcPr>
            <w:tcW w:w="7369" w:type="dxa"/>
            <w:shd w:val="clear" w:color="auto" w:fill="FFFFFF"/>
          </w:tcPr>
          <w:p w14:paraId="158443E4" w14:textId="77777777" w:rsidR="00636276" w:rsidRDefault="00636276" w:rsidP="00636276">
            <w:hyperlink w:anchor="Deliverable13359" w:history="1">
              <w:r>
                <w:rPr>
                  <w:rStyle w:val="Hyperlink"/>
                </w:rPr>
                <w:t>Role</w:t>
              </w:r>
            </w:hyperlink>
          </w:p>
          <w:p w14:paraId="737D6A9D" w14:textId="544B7354" w:rsidR="00636276" w:rsidRDefault="00636276" w:rsidP="00636276">
            <w:hyperlink w:anchor="Deliverable13384" w:history="1">
              <w:r>
                <w:rPr>
                  <w:rStyle w:val="Hyperlink"/>
                </w:rPr>
                <w:t>Use Case</w:t>
              </w:r>
            </w:hyperlink>
          </w:p>
        </w:tc>
      </w:tr>
    </w:tbl>
    <w:p w14:paraId="59181368" w14:textId="5147BE7C" w:rsidR="00636276" w:rsidRDefault="00636276" w:rsidP="00636276">
      <w:pPr>
        <w:pStyle w:val="berschrift5"/>
      </w:pPr>
      <w:bookmarkStart w:id="134" w:name="Activity2533"/>
      <w:r>
        <w:t>Requirements Engineering</w:t>
      </w:r>
      <w:bookmarkEnd w:id="134"/>
    </w:p>
    <w:p w14:paraId="7845520E" w14:textId="1669D475" w:rsidR="00636276" w:rsidRDefault="00636276" w:rsidP="00636276">
      <w:r>
        <w:t>Requirements engineering is the process of defining, eliciting, documenting, and maintaining requirements in the engineering design process.</w:t>
      </w:r>
    </w:p>
    <w:p w14:paraId="5B1EB5E5" w14:textId="4434EDE7" w:rsidR="00636276" w:rsidRDefault="00636276" w:rsidP="00636276">
      <w:r>
        <w:t>Description based on: https://en.wikipedia.org/wiki/Requirements_engineering</w:t>
      </w:r>
    </w:p>
    <w:p w14:paraId="15E7033A" w14:textId="77777777" w:rsidR="00636276" w:rsidRDefault="00636276" w:rsidP="00636276">
      <w:pPr>
        <w:keepNext/>
      </w:pPr>
      <w:r>
        <w:rPr>
          <w:noProof/>
        </w:rPr>
        <w:lastRenderedPageBreak/>
        <w:drawing>
          <wp:inline distT="0" distB="0" distL="0" distR="0" wp14:anchorId="619A361A" wp14:editId="35045DC6">
            <wp:extent cx="3810532" cy="3810532"/>
            <wp:effectExtent l="0" t="0" r="0" b="0"/>
            <wp:docPr id="269046703"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46703"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2351BAA" w14:textId="37E9F398" w:rsidR="00636276" w:rsidRDefault="00636276" w:rsidP="00636276">
      <w:pPr>
        <w:pStyle w:val="Beschriftung"/>
      </w:pPr>
      <w:r>
        <w:t xml:space="preserve">Figure </w:t>
      </w:r>
      <w:fldSimple w:instr=" SEQ Figure \* ARABIC ">
        <w:r>
          <w:rPr>
            <w:noProof/>
          </w:rPr>
          <w:t>176</w:t>
        </w:r>
      </w:fldSimple>
      <w:r>
        <w:t xml:space="preserve"> Required Input</w:t>
      </w:r>
    </w:p>
    <w:p w14:paraId="00FFA07D" w14:textId="77777777" w:rsidR="00636276" w:rsidRDefault="00636276" w:rsidP="00636276">
      <w:pPr>
        <w:keepNext/>
      </w:pPr>
      <w:r>
        <w:rPr>
          <w:noProof/>
        </w:rPr>
        <w:drawing>
          <wp:inline distT="0" distB="0" distL="0" distR="0" wp14:anchorId="6F4CF331" wp14:editId="02B00033">
            <wp:extent cx="3810532" cy="3810532"/>
            <wp:effectExtent l="0" t="0" r="0" b="0"/>
            <wp:docPr id="1920597354"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97354"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3DF3345" w14:textId="43EF8B49" w:rsidR="00636276" w:rsidRDefault="00636276" w:rsidP="00636276">
      <w:pPr>
        <w:pStyle w:val="Beschriftung"/>
      </w:pPr>
      <w:r>
        <w:t xml:space="preserve">Figure </w:t>
      </w:r>
      <w:fldSimple w:instr=" SEQ Figure \* ARABIC ">
        <w:r>
          <w:rPr>
            <w:noProof/>
          </w:rPr>
          <w:t>177</w:t>
        </w:r>
      </w:fldSimple>
      <w:r>
        <w:t xml:space="preserve"> Used Tools</w:t>
      </w:r>
    </w:p>
    <w:p w14:paraId="66D9C370" w14:textId="77777777" w:rsidR="00636276" w:rsidRDefault="00636276" w:rsidP="00636276">
      <w:pPr>
        <w:keepNext/>
      </w:pPr>
      <w:r>
        <w:rPr>
          <w:noProof/>
        </w:rPr>
        <w:lastRenderedPageBreak/>
        <w:drawing>
          <wp:inline distT="0" distB="0" distL="0" distR="0" wp14:anchorId="58D70C2C" wp14:editId="778DFC2E">
            <wp:extent cx="3596510" cy="1250960"/>
            <wp:effectExtent l="0" t="0" r="4445" b="6350"/>
            <wp:docPr id="56600133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01338" name=""/>
                    <pic:cNvPicPr/>
                  </pic:nvPicPr>
                  <pic:blipFill>
                    <a:blip r:embed="rId177">
                      <a:extLst>
                        <a:ext uri="{28A0092B-C50C-407E-A947-70E740481C1C}">
                          <a14:useLocalDpi xmlns:a14="http://schemas.microsoft.com/office/drawing/2010/main" val="0"/>
                        </a:ext>
                      </a:extLst>
                    </a:blip>
                    <a:stretch>
                      <a:fillRect/>
                    </a:stretch>
                  </pic:blipFill>
                  <pic:spPr>
                    <a:xfrm>
                      <a:off x="0" y="0"/>
                      <a:ext cx="3596510" cy="1250960"/>
                    </a:xfrm>
                    <a:prstGeom prst="rect">
                      <a:avLst/>
                    </a:prstGeom>
                  </pic:spPr>
                </pic:pic>
              </a:graphicData>
            </a:graphic>
          </wp:inline>
        </w:drawing>
      </w:r>
    </w:p>
    <w:p w14:paraId="517EC0E0" w14:textId="2A0AD0DE" w:rsidR="00636276" w:rsidRDefault="00636276" w:rsidP="00636276">
      <w:pPr>
        <w:pStyle w:val="Beschriftung"/>
      </w:pPr>
      <w:r>
        <w:t xml:space="preserve">Figure </w:t>
      </w:r>
      <w:fldSimple w:instr=" SEQ Figure \* ARABIC ">
        <w:r>
          <w:rPr>
            <w:noProof/>
          </w:rPr>
          <w:t>178</w:t>
        </w:r>
      </w:fldSimple>
      <w:r>
        <w:t xml:space="preserve"> Aspect model '1.1.2 Requirements Engineering'</w:t>
      </w:r>
    </w:p>
    <w:p w14:paraId="03DD13C1" w14:textId="77777777" w:rsidR="00636276" w:rsidRDefault="00636276" w:rsidP="00636276">
      <w:pPr>
        <w:keepNext/>
      </w:pPr>
      <w:r>
        <w:rPr>
          <w:noProof/>
        </w:rPr>
        <w:drawing>
          <wp:inline distT="0" distB="0" distL="0" distR="0" wp14:anchorId="34D9316C" wp14:editId="78BF48CE">
            <wp:extent cx="6119495" cy="2061845"/>
            <wp:effectExtent l="0" t="0" r="0" b="0"/>
            <wp:docPr id="569634595"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34595" name=""/>
                    <pic:cNvPicPr/>
                  </pic:nvPicPr>
                  <pic:blipFill>
                    <a:blip r:embed="rId178">
                      <a:extLst>
                        <a:ext uri="{28A0092B-C50C-407E-A947-70E740481C1C}">
                          <a14:useLocalDpi xmlns:a14="http://schemas.microsoft.com/office/drawing/2010/main" val="0"/>
                        </a:ext>
                      </a:extLst>
                    </a:blip>
                    <a:stretch>
                      <a:fillRect/>
                    </a:stretch>
                  </pic:blipFill>
                  <pic:spPr>
                    <a:xfrm>
                      <a:off x="0" y="0"/>
                      <a:ext cx="6119495" cy="2061845"/>
                    </a:xfrm>
                    <a:prstGeom prst="rect">
                      <a:avLst/>
                    </a:prstGeom>
                  </pic:spPr>
                </pic:pic>
              </a:graphicData>
            </a:graphic>
          </wp:inline>
        </w:drawing>
      </w:r>
    </w:p>
    <w:p w14:paraId="56731F14" w14:textId="3666B671" w:rsidR="00636276" w:rsidRDefault="00636276" w:rsidP="00636276">
      <w:pPr>
        <w:pStyle w:val="Beschriftung"/>
      </w:pPr>
      <w:r>
        <w:t xml:space="preserve">Figure </w:t>
      </w:r>
      <w:fldSimple w:instr=" SEQ Figure \* ARABIC ">
        <w:r>
          <w:rPr>
            <w:noProof/>
          </w:rPr>
          <w:t>179</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F67CAD5" w14:textId="77777777" w:rsidTr="00636276">
        <w:tblPrEx>
          <w:tblCellMar>
            <w:bottom w:w="0" w:type="dxa"/>
          </w:tblCellMar>
        </w:tblPrEx>
        <w:tc>
          <w:tcPr>
            <w:tcW w:w="2268" w:type="dxa"/>
            <w:shd w:val="clear" w:color="auto" w:fill="FFFFFF"/>
          </w:tcPr>
          <w:p w14:paraId="37B37114" w14:textId="101F16B5" w:rsidR="00636276" w:rsidRDefault="00636276" w:rsidP="00636276">
            <w:r w:rsidRPr="00636276">
              <w:rPr>
                <w:rStyle w:val="Fett"/>
              </w:rPr>
              <w:t>Inputs</w:t>
            </w:r>
          </w:p>
        </w:tc>
        <w:tc>
          <w:tcPr>
            <w:tcW w:w="7369" w:type="dxa"/>
            <w:shd w:val="clear" w:color="auto" w:fill="FFFFFF"/>
          </w:tcPr>
          <w:p w14:paraId="7A05E67A" w14:textId="68191DD7" w:rsidR="00636276" w:rsidRDefault="00636276" w:rsidP="00636276">
            <w:hyperlink w:anchor="Deliverable13394" w:history="1">
              <w:r>
                <w:rPr>
                  <w:rStyle w:val="Hyperlink"/>
                </w:rPr>
                <w:t>Requirement</w:t>
              </w:r>
            </w:hyperlink>
          </w:p>
        </w:tc>
      </w:tr>
      <w:tr w:rsidR="00636276" w14:paraId="6E53DAC8" w14:textId="77777777" w:rsidTr="00636276">
        <w:tblPrEx>
          <w:tblCellMar>
            <w:bottom w:w="0" w:type="dxa"/>
          </w:tblCellMar>
        </w:tblPrEx>
        <w:tc>
          <w:tcPr>
            <w:tcW w:w="2268" w:type="dxa"/>
            <w:shd w:val="clear" w:color="auto" w:fill="FFFFFF"/>
          </w:tcPr>
          <w:p w14:paraId="2BCC6D9A" w14:textId="615A49A5" w:rsidR="00636276" w:rsidRPr="00636276" w:rsidRDefault="00636276" w:rsidP="00636276">
            <w:pPr>
              <w:rPr>
                <w:rStyle w:val="Fett"/>
              </w:rPr>
            </w:pPr>
            <w:r w:rsidRPr="00636276">
              <w:rPr>
                <w:rStyle w:val="Fett"/>
              </w:rPr>
              <w:t>Outputs</w:t>
            </w:r>
          </w:p>
        </w:tc>
        <w:tc>
          <w:tcPr>
            <w:tcW w:w="7369" w:type="dxa"/>
            <w:shd w:val="clear" w:color="auto" w:fill="FFFFFF"/>
          </w:tcPr>
          <w:p w14:paraId="2A6D97F9" w14:textId="77777777" w:rsidR="00636276" w:rsidRDefault="00636276" w:rsidP="00636276">
            <w:hyperlink w:anchor="Deliverable13359" w:history="1">
              <w:r>
                <w:rPr>
                  <w:rStyle w:val="Hyperlink"/>
                </w:rPr>
                <w:t>Role</w:t>
              </w:r>
            </w:hyperlink>
          </w:p>
          <w:p w14:paraId="5C957FC7" w14:textId="06207DDB" w:rsidR="00636276" w:rsidRDefault="00636276" w:rsidP="00636276">
            <w:hyperlink w:anchor="Deliverable13384" w:history="1">
              <w:r>
                <w:rPr>
                  <w:rStyle w:val="Hyperlink"/>
                </w:rPr>
                <w:t>Use Case</w:t>
              </w:r>
            </w:hyperlink>
          </w:p>
        </w:tc>
      </w:tr>
    </w:tbl>
    <w:p w14:paraId="11BC6571" w14:textId="2E05C065" w:rsidR="00636276" w:rsidRDefault="00636276" w:rsidP="00636276">
      <w:pPr>
        <w:pStyle w:val="berschrift5"/>
        <w:numPr>
          <w:ilvl w:val="4"/>
          <w:numId w:val="57"/>
        </w:numPr>
      </w:pPr>
      <w:bookmarkStart w:id="135" w:name="Activity2534"/>
      <w:r>
        <w:t>Systems Architecture</w:t>
      </w:r>
      <w:bookmarkEnd w:id="135"/>
    </w:p>
    <w:p w14:paraId="03941BF4" w14:textId="640115BD" w:rsidR="00636276" w:rsidRDefault="00636276" w:rsidP="00636276">
      <w:r>
        <w:t>Systems architecture refers to the cross-domain definition of functions and logical structures at systems level, that will be pursued in detail by the individual domains mechanical design, electric/electronic design and software design.</w:t>
      </w:r>
    </w:p>
    <w:p w14:paraId="6CB9DC1F" w14:textId="77777777" w:rsidR="00636276" w:rsidRDefault="00636276" w:rsidP="00636276">
      <w:pPr>
        <w:keepNext/>
      </w:pPr>
      <w:r>
        <w:rPr>
          <w:noProof/>
        </w:rPr>
        <w:lastRenderedPageBreak/>
        <w:drawing>
          <wp:inline distT="0" distB="0" distL="0" distR="0" wp14:anchorId="0B0F1048" wp14:editId="4AB451B9">
            <wp:extent cx="3810532" cy="3810532"/>
            <wp:effectExtent l="0" t="0" r="0" b="0"/>
            <wp:docPr id="1428929986"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29986"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3F39921" w14:textId="4D9555DE" w:rsidR="00636276" w:rsidRDefault="00636276" w:rsidP="00636276">
      <w:pPr>
        <w:pStyle w:val="Beschriftung"/>
      </w:pPr>
      <w:r>
        <w:t xml:space="preserve">Figure </w:t>
      </w:r>
      <w:fldSimple w:instr=" SEQ Figure \* ARABIC ">
        <w:r>
          <w:rPr>
            <w:noProof/>
          </w:rPr>
          <w:t>180</w:t>
        </w:r>
      </w:fldSimple>
      <w:r>
        <w:t xml:space="preserve"> Required Input</w:t>
      </w:r>
    </w:p>
    <w:p w14:paraId="146D0D8B" w14:textId="77777777" w:rsidR="00636276" w:rsidRDefault="00636276" w:rsidP="00636276">
      <w:pPr>
        <w:keepNext/>
      </w:pPr>
      <w:r>
        <w:rPr>
          <w:noProof/>
        </w:rPr>
        <w:drawing>
          <wp:inline distT="0" distB="0" distL="0" distR="0" wp14:anchorId="0A9FA725" wp14:editId="6D6B5BF9">
            <wp:extent cx="3810532" cy="3810532"/>
            <wp:effectExtent l="0" t="0" r="0" b="0"/>
            <wp:docPr id="638865894"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5894"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6DE105B" w14:textId="7EC1C139" w:rsidR="00636276" w:rsidRDefault="00636276" w:rsidP="00636276">
      <w:pPr>
        <w:pStyle w:val="Beschriftung"/>
      </w:pPr>
      <w:r>
        <w:t xml:space="preserve">Figure </w:t>
      </w:r>
      <w:fldSimple w:instr=" SEQ Figure \* ARABIC ">
        <w:r>
          <w:rPr>
            <w:noProof/>
          </w:rPr>
          <w:t>181</w:t>
        </w:r>
      </w:fldSimple>
      <w:r>
        <w:t xml:space="preserve"> Used Tools</w:t>
      </w:r>
    </w:p>
    <w:p w14:paraId="6576790C" w14:textId="77777777" w:rsidR="00636276" w:rsidRDefault="00636276" w:rsidP="00636276">
      <w:pPr>
        <w:keepNext/>
      </w:pPr>
      <w:r>
        <w:rPr>
          <w:noProof/>
        </w:rPr>
        <w:lastRenderedPageBreak/>
        <w:drawing>
          <wp:inline distT="0" distB="0" distL="0" distR="0" wp14:anchorId="0A3BC402" wp14:editId="35CBE108">
            <wp:extent cx="6042583" cy="3847818"/>
            <wp:effectExtent l="0" t="0" r="0" b="635"/>
            <wp:docPr id="1832684307"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84307" name=""/>
                    <pic:cNvPicPr/>
                  </pic:nvPicPr>
                  <pic:blipFill>
                    <a:blip r:embed="rId181">
                      <a:extLst>
                        <a:ext uri="{28A0092B-C50C-407E-A947-70E740481C1C}">
                          <a14:useLocalDpi xmlns:a14="http://schemas.microsoft.com/office/drawing/2010/main" val="0"/>
                        </a:ext>
                      </a:extLst>
                    </a:blip>
                    <a:stretch>
                      <a:fillRect/>
                    </a:stretch>
                  </pic:blipFill>
                  <pic:spPr>
                    <a:xfrm>
                      <a:off x="0" y="0"/>
                      <a:ext cx="6042583" cy="3847818"/>
                    </a:xfrm>
                    <a:prstGeom prst="rect">
                      <a:avLst/>
                    </a:prstGeom>
                  </pic:spPr>
                </pic:pic>
              </a:graphicData>
            </a:graphic>
          </wp:inline>
        </w:drawing>
      </w:r>
    </w:p>
    <w:p w14:paraId="787BDF6C" w14:textId="5422B90F" w:rsidR="00636276" w:rsidRDefault="00636276" w:rsidP="00636276">
      <w:pPr>
        <w:pStyle w:val="Beschriftung"/>
      </w:pPr>
      <w:r>
        <w:t xml:space="preserve">Figure </w:t>
      </w:r>
      <w:fldSimple w:instr=" SEQ Figure \* ARABIC ">
        <w:r>
          <w:rPr>
            <w:noProof/>
          </w:rPr>
          <w:t>182</w:t>
        </w:r>
      </w:fldSimple>
      <w:r>
        <w:t xml:space="preserve"> Aspect model '1.1.3 Systems Architecture'</w:t>
      </w:r>
    </w:p>
    <w:p w14:paraId="4C0A7740" w14:textId="77777777" w:rsidR="00636276" w:rsidRDefault="00636276" w:rsidP="00636276">
      <w:pPr>
        <w:keepNext/>
      </w:pPr>
      <w:r>
        <w:rPr>
          <w:noProof/>
        </w:rPr>
        <w:drawing>
          <wp:inline distT="0" distB="0" distL="0" distR="0" wp14:anchorId="7F9091DA" wp14:editId="431F36D1">
            <wp:extent cx="6119495" cy="2430145"/>
            <wp:effectExtent l="0" t="0" r="0" b="8255"/>
            <wp:docPr id="1646025227"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5227" name=""/>
                    <pic:cNvPicPr/>
                  </pic:nvPicPr>
                  <pic:blipFill>
                    <a:blip r:embed="rId182">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08DF3153" w14:textId="4E666349" w:rsidR="00636276" w:rsidRDefault="00636276" w:rsidP="00636276">
      <w:pPr>
        <w:pStyle w:val="Beschriftung"/>
      </w:pPr>
      <w:r>
        <w:t xml:space="preserve">Figure </w:t>
      </w:r>
      <w:fldSimple w:instr=" SEQ Figure \* ARABIC ">
        <w:r>
          <w:rPr>
            <w:noProof/>
          </w:rPr>
          <w:t>183</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B96E0EF" w14:textId="77777777" w:rsidTr="00636276">
        <w:tblPrEx>
          <w:tblCellMar>
            <w:bottom w:w="0" w:type="dxa"/>
          </w:tblCellMar>
        </w:tblPrEx>
        <w:tc>
          <w:tcPr>
            <w:tcW w:w="2268" w:type="dxa"/>
            <w:shd w:val="clear" w:color="auto" w:fill="FFFFFF"/>
          </w:tcPr>
          <w:p w14:paraId="13068F32" w14:textId="16D97C5E" w:rsidR="00636276" w:rsidRDefault="00636276" w:rsidP="00636276">
            <w:r w:rsidRPr="00636276">
              <w:rPr>
                <w:rStyle w:val="Fett"/>
              </w:rPr>
              <w:t>Inputs</w:t>
            </w:r>
          </w:p>
        </w:tc>
        <w:tc>
          <w:tcPr>
            <w:tcW w:w="7369" w:type="dxa"/>
            <w:shd w:val="clear" w:color="auto" w:fill="FFFFFF"/>
          </w:tcPr>
          <w:p w14:paraId="30435D23" w14:textId="77777777" w:rsidR="00636276" w:rsidRDefault="00636276" w:rsidP="00636276">
            <w:hyperlink w:anchor="Deliverable13404" w:history="1">
              <w:r>
                <w:rPr>
                  <w:rStyle w:val="Hyperlink"/>
                </w:rPr>
                <w:t>Function</w:t>
              </w:r>
            </w:hyperlink>
          </w:p>
          <w:p w14:paraId="2609CEBC" w14:textId="77777777" w:rsidR="00636276" w:rsidRDefault="00636276" w:rsidP="00636276">
            <w:hyperlink w:anchor="Deliverable14981" w:history="1">
              <w:r>
                <w:rPr>
                  <w:rStyle w:val="Hyperlink"/>
                </w:rPr>
                <w:t>Function Failure</w:t>
              </w:r>
            </w:hyperlink>
          </w:p>
          <w:p w14:paraId="713528F8" w14:textId="77777777" w:rsidR="00636276" w:rsidRDefault="00636276" w:rsidP="00636276">
            <w:hyperlink w:anchor="Deliverable14454" w:history="1">
              <w:r>
                <w:rPr>
                  <w:rStyle w:val="Hyperlink"/>
                </w:rPr>
                <w:t>System Component</w:t>
              </w:r>
            </w:hyperlink>
          </w:p>
          <w:p w14:paraId="7DD11105" w14:textId="77777777" w:rsidR="00636276" w:rsidRDefault="00636276" w:rsidP="00636276">
            <w:hyperlink w:anchor="Deliverable14456" w:history="1">
              <w:r>
                <w:rPr>
                  <w:rStyle w:val="Hyperlink"/>
                </w:rPr>
                <w:t>Component Interface</w:t>
              </w:r>
            </w:hyperlink>
          </w:p>
          <w:p w14:paraId="047E5DCA" w14:textId="77777777" w:rsidR="00636276" w:rsidRDefault="00636276" w:rsidP="00636276">
            <w:hyperlink w:anchor="Deliverable14457" w:history="1">
              <w:r>
                <w:rPr>
                  <w:rStyle w:val="Hyperlink"/>
                </w:rPr>
                <w:t>Component Connection</w:t>
              </w:r>
            </w:hyperlink>
          </w:p>
          <w:p w14:paraId="7DB032B9" w14:textId="763F6197" w:rsidR="00636276" w:rsidRDefault="00636276" w:rsidP="00636276">
            <w:hyperlink w:anchor="Deliverable14755" w:history="1">
              <w:r>
                <w:rPr>
                  <w:rStyle w:val="Hyperlink"/>
                </w:rPr>
                <w:t>Component State</w:t>
              </w:r>
            </w:hyperlink>
          </w:p>
        </w:tc>
      </w:tr>
      <w:tr w:rsidR="00636276" w14:paraId="0780DA14" w14:textId="77777777" w:rsidTr="00636276">
        <w:tblPrEx>
          <w:tblCellMar>
            <w:bottom w:w="0" w:type="dxa"/>
          </w:tblCellMar>
        </w:tblPrEx>
        <w:tc>
          <w:tcPr>
            <w:tcW w:w="2268" w:type="dxa"/>
            <w:shd w:val="clear" w:color="auto" w:fill="FFFFFF"/>
          </w:tcPr>
          <w:p w14:paraId="302CBC73" w14:textId="27E59E2F" w:rsidR="00636276" w:rsidRPr="00636276" w:rsidRDefault="00636276" w:rsidP="00636276">
            <w:pPr>
              <w:rPr>
                <w:rStyle w:val="Fett"/>
              </w:rPr>
            </w:pPr>
            <w:r w:rsidRPr="00636276">
              <w:rPr>
                <w:rStyle w:val="Fett"/>
              </w:rPr>
              <w:t>Outputs</w:t>
            </w:r>
          </w:p>
        </w:tc>
        <w:tc>
          <w:tcPr>
            <w:tcW w:w="7369" w:type="dxa"/>
            <w:shd w:val="clear" w:color="auto" w:fill="FFFFFF"/>
          </w:tcPr>
          <w:p w14:paraId="24275B49" w14:textId="77777777" w:rsidR="00636276" w:rsidRDefault="00636276" w:rsidP="00636276">
            <w:hyperlink w:anchor="Deliverable13359" w:history="1">
              <w:r>
                <w:rPr>
                  <w:rStyle w:val="Hyperlink"/>
                </w:rPr>
                <w:t>Role</w:t>
              </w:r>
            </w:hyperlink>
          </w:p>
          <w:p w14:paraId="7FDB7965" w14:textId="77777777" w:rsidR="00636276" w:rsidRDefault="00636276" w:rsidP="00636276">
            <w:hyperlink w:anchor="Deliverable13384" w:history="1">
              <w:r>
                <w:rPr>
                  <w:rStyle w:val="Hyperlink"/>
                </w:rPr>
                <w:t>Use Case</w:t>
              </w:r>
            </w:hyperlink>
          </w:p>
          <w:p w14:paraId="3F46503C" w14:textId="74103456" w:rsidR="00636276" w:rsidRDefault="00636276" w:rsidP="00636276">
            <w:hyperlink w:anchor="Deliverable19610" w:history="1">
              <w:r>
                <w:rPr>
                  <w:rStyle w:val="Hyperlink"/>
                </w:rPr>
                <w:t>Stakeholder Requirement</w:t>
              </w:r>
            </w:hyperlink>
          </w:p>
        </w:tc>
      </w:tr>
    </w:tbl>
    <w:p w14:paraId="205E3BFF" w14:textId="4D4C74BC" w:rsidR="00636276" w:rsidRDefault="00636276" w:rsidP="00636276">
      <w:pPr>
        <w:pStyle w:val="berschrift5"/>
      </w:pPr>
      <w:bookmarkStart w:id="136" w:name="Activity7292"/>
      <w:r>
        <w:lastRenderedPageBreak/>
        <w:t>Functional Safety</w:t>
      </w:r>
      <w:bookmarkEnd w:id="136"/>
    </w:p>
    <w:p w14:paraId="12E28207" w14:textId="77777777" w:rsidR="00636276" w:rsidRDefault="00636276" w:rsidP="00636276">
      <w:pPr>
        <w:keepNext/>
      </w:pPr>
      <w:r>
        <w:rPr>
          <w:noProof/>
        </w:rPr>
        <w:drawing>
          <wp:inline distT="0" distB="0" distL="0" distR="0" wp14:anchorId="1BCAEC61" wp14:editId="4AC76A74">
            <wp:extent cx="6042583" cy="3847818"/>
            <wp:effectExtent l="0" t="0" r="0" b="635"/>
            <wp:docPr id="795903761"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03761" name=""/>
                    <pic:cNvPicPr/>
                  </pic:nvPicPr>
                  <pic:blipFill>
                    <a:blip r:embed="rId183">
                      <a:extLst>
                        <a:ext uri="{28A0092B-C50C-407E-A947-70E740481C1C}">
                          <a14:useLocalDpi xmlns:a14="http://schemas.microsoft.com/office/drawing/2010/main" val="0"/>
                        </a:ext>
                      </a:extLst>
                    </a:blip>
                    <a:stretch>
                      <a:fillRect/>
                    </a:stretch>
                  </pic:blipFill>
                  <pic:spPr>
                    <a:xfrm>
                      <a:off x="0" y="0"/>
                      <a:ext cx="6042583" cy="3847818"/>
                    </a:xfrm>
                    <a:prstGeom prst="rect">
                      <a:avLst/>
                    </a:prstGeom>
                  </pic:spPr>
                </pic:pic>
              </a:graphicData>
            </a:graphic>
          </wp:inline>
        </w:drawing>
      </w:r>
    </w:p>
    <w:p w14:paraId="5D9E44D9" w14:textId="5FA5D63F" w:rsidR="00636276" w:rsidRDefault="00636276" w:rsidP="00636276">
      <w:pPr>
        <w:pStyle w:val="Beschriftung"/>
      </w:pPr>
      <w:r>
        <w:t xml:space="preserve">Figure </w:t>
      </w:r>
      <w:fldSimple w:instr=" SEQ Figure \* ARABIC ">
        <w:r>
          <w:rPr>
            <w:noProof/>
          </w:rPr>
          <w:t>184</w:t>
        </w:r>
      </w:fldSimple>
      <w:r>
        <w:t xml:space="preserve"> Aspect model '1.1.4 Functional Safety'</w:t>
      </w:r>
    </w:p>
    <w:p w14:paraId="50EFC553" w14:textId="77777777" w:rsidR="00636276" w:rsidRDefault="00636276" w:rsidP="00636276">
      <w:pPr>
        <w:keepNext/>
      </w:pPr>
      <w:r>
        <w:rPr>
          <w:noProof/>
        </w:rPr>
        <w:drawing>
          <wp:inline distT="0" distB="0" distL="0" distR="0" wp14:anchorId="7D993954" wp14:editId="7F0AE615">
            <wp:extent cx="6119495" cy="2028825"/>
            <wp:effectExtent l="0" t="0" r="0" b="9525"/>
            <wp:docPr id="1949826164"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6164" name=""/>
                    <pic:cNvPicPr/>
                  </pic:nvPicPr>
                  <pic:blipFill>
                    <a:blip r:embed="rId184">
                      <a:extLst>
                        <a:ext uri="{28A0092B-C50C-407E-A947-70E740481C1C}">
                          <a14:useLocalDpi xmlns:a14="http://schemas.microsoft.com/office/drawing/2010/main" val="0"/>
                        </a:ext>
                      </a:extLst>
                    </a:blip>
                    <a:stretch>
                      <a:fillRect/>
                    </a:stretch>
                  </pic:blipFill>
                  <pic:spPr>
                    <a:xfrm>
                      <a:off x="0" y="0"/>
                      <a:ext cx="6119495" cy="2028825"/>
                    </a:xfrm>
                    <a:prstGeom prst="rect">
                      <a:avLst/>
                    </a:prstGeom>
                  </pic:spPr>
                </pic:pic>
              </a:graphicData>
            </a:graphic>
          </wp:inline>
        </w:drawing>
      </w:r>
    </w:p>
    <w:p w14:paraId="214EC449" w14:textId="036F2371" w:rsidR="00636276" w:rsidRDefault="00636276" w:rsidP="00636276">
      <w:pPr>
        <w:pStyle w:val="Beschriftung"/>
      </w:pPr>
      <w:r>
        <w:t xml:space="preserve">Figure </w:t>
      </w:r>
      <w:fldSimple w:instr=" SEQ Figure \* ARABIC ">
        <w:r>
          <w:rPr>
            <w:noProof/>
          </w:rPr>
          <w:t>185</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51967A1" w14:textId="77777777" w:rsidTr="00636276">
        <w:tblPrEx>
          <w:tblCellMar>
            <w:bottom w:w="0" w:type="dxa"/>
          </w:tblCellMar>
        </w:tblPrEx>
        <w:tc>
          <w:tcPr>
            <w:tcW w:w="2268" w:type="dxa"/>
            <w:shd w:val="clear" w:color="auto" w:fill="FFFFFF"/>
          </w:tcPr>
          <w:p w14:paraId="3669929D" w14:textId="344A5E0C" w:rsidR="00636276" w:rsidRDefault="00636276" w:rsidP="00636276">
            <w:r w:rsidRPr="00636276">
              <w:rPr>
                <w:rStyle w:val="Fett"/>
              </w:rPr>
              <w:t>Inputs</w:t>
            </w:r>
          </w:p>
        </w:tc>
        <w:tc>
          <w:tcPr>
            <w:tcW w:w="7369" w:type="dxa"/>
            <w:shd w:val="clear" w:color="auto" w:fill="FFFFFF"/>
          </w:tcPr>
          <w:p w14:paraId="6AF857B8" w14:textId="77777777" w:rsidR="00636276" w:rsidRDefault="00636276" w:rsidP="00636276">
            <w:hyperlink w:anchor="Deliverable13404" w:history="1">
              <w:r>
                <w:rPr>
                  <w:rStyle w:val="Hyperlink"/>
                </w:rPr>
                <w:t>Function</w:t>
              </w:r>
            </w:hyperlink>
          </w:p>
          <w:p w14:paraId="513D1CFA" w14:textId="77777777" w:rsidR="00636276" w:rsidRDefault="00636276" w:rsidP="00636276">
            <w:hyperlink w:anchor="Deliverable14981" w:history="1">
              <w:r>
                <w:rPr>
                  <w:rStyle w:val="Hyperlink"/>
                </w:rPr>
                <w:t>Function Failure</w:t>
              </w:r>
            </w:hyperlink>
          </w:p>
          <w:p w14:paraId="13C5B554" w14:textId="77777777" w:rsidR="00636276" w:rsidRDefault="00636276" w:rsidP="00636276">
            <w:hyperlink w:anchor="Deliverable14454" w:history="1">
              <w:r>
                <w:rPr>
                  <w:rStyle w:val="Hyperlink"/>
                </w:rPr>
                <w:t>System Component</w:t>
              </w:r>
            </w:hyperlink>
          </w:p>
          <w:p w14:paraId="2727D04B" w14:textId="77777777" w:rsidR="00636276" w:rsidRDefault="00636276" w:rsidP="00636276">
            <w:hyperlink w:anchor="Deliverable14456" w:history="1">
              <w:r>
                <w:rPr>
                  <w:rStyle w:val="Hyperlink"/>
                </w:rPr>
                <w:t>Component Interface</w:t>
              </w:r>
            </w:hyperlink>
          </w:p>
          <w:p w14:paraId="3ADA48D7" w14:textId="77777777" w:rsidR="00636276" w:rsidRDefault="00636276" w:rsidP="00636276">
            <w:hyperlink w:anchor="Deliverable14457" w:history="1">
              <w:r>
                <w:rPr>
                  <w:rStyle w:val="Hyperlink"/>
                </w:rPr>
                <w:t>Component Connection</w:t>
              </w:r>
            </w:hyperlink>
          </w:p>
          <w:p w14:paraId="0B2A6961" w14:textId="0D324487" w:rsidR="00636276" w:rsidRDefault="00636276" w:rsidP="00636276">
            <w:hyperlink w:anchor="Deliverable14755" w:history="1">
              <w:r>
                <w:rPr>
                  <w:rStyle w:val="Hyperlink"/>
                </w:rPr>
                <w:t>Component State</w:t>
              </w:r>
            </w:hyperlink>
          </w:p>
        </w:tc>
      </w:tr>
      <w:tr w:rsidR="00636276" w14:paraId="2F260601" w14:textId="77777777" w:rsidTr="00636276">
        <w:tblPrEx>
          <w:tblCellMar>
            <w:bottom w:w="0" w:type="dxa"/>
          </w:tblCellMar>
        </w:tblPrEx>
        <w:tc>
          <w:tcPr>
            <w:tcW w:w="2268" w:type="dxa"/>
            <w:shd w:val="clear" w:color="auto" w:fill="FFFFFF"/>
          </w:tcPr>
          <w:p w14:paraId="71832017" w14:textId="2908388A" w:rsidR="00636276" w:rsidRPr="00636276" w:rsidRDefault="00636276" w:rsidP="00636276">
            <w:pPr>
              <w:rPr>
                <w:rStyle w:val="Fett"/>
              </w:rPr>
            </w:pPr>
            <w:r w:rsidRPr="00636276">
              <w:rPr>
                <w:rStyle w:val="Fett"/>
              </w:rPr>
              <w:t>Outputs</w:t>
            </w:r>
          </w:p>
        </w:tc>
        <w:tc>
          <w:tcPr>
            <w:tcW w:w="7369" w:type="dxa"/>
            <w:shd w:val="clear" w:color="auto" w:fill="FFFFFF"/>
          </w:tcPr>
          <w:p w14:paraId="7A7197AB" w14:textId="77777777" w:rsidR="00636276" w:rsidRDefault="00636276" w:rsidP="00636276">
            <w:hyperlink w:anchor="Deliverable13359" w:history="1">
              <w:r>
                <w:rPr>
                  <w:rStyle w:val="Hyperlink"/>
                </w:rPr>
                <w:t>Role</w:t>
              </w:r>
            </w:hyperlink>
          </w:p>
          <w:p w14:paraId="28DB5DE2" w14:textId="77777777" w:rsidR="00636276" w:rsidRDefault="00636276" w:rsidP="00636276">
            <w:hyperlink w:anchor="Deliverable13384" w:history="1">
              <w:r>
                <w:rPr>
                  <w:rStyle w:val="Hyperlink"/>
                </w:rPr>
                <w:t>Use Case</w:t>
              </w:r>
            </w:hyperlink>
          </w:p>
          <w:p w14:paraId="1188B9C0" w14:textId="77777777" w:rsidR="00636276" w:rsidRDefault="00636276" w:rsidP="00636276">
            <w:hyperlink w:anchor="Deliverable19611" w:history="1">
              <w:r>
                <w:rPr>
                  <w:rStyle w:val="Hyperlink"/>
                </w:rPr>
                <w:t>System Requirement</w:t>
              </w:r>
            </w:hyperlink>
          </w:p>
          <w:p w14:paraId="259A4B39" w14:textId="77777777" w:rsidR="00636276" w:rsidRDefault="00636276" w:rsidP="00636276">
            <w:hyperlink w:anchor="Deliverable13404" w:history="1">
              <w:r>
                <w:rPr>
                  <w:rStyle w:val="Hyperlink"/>
                </w:rPr>
                <w:t>Function</w:t>
              </w:r>
            </w:hyperlink>
          </w:p>
          <w:p w14:paraId="36DE551B" w14:textId="77777777" w:rsidR="00636276" w:rsidRDefault="00636276" w:rsidP="00636276">
            <w:hyperlink w:anchor="Deliverable14454" w:history="1">
              <w:r>
                <w:rPr>
                  <w:rStyle w:val="Hyperlink"/>
                </w:rPr>
                <w:t>System Component</w:t>
              </w:r>
            </w:hyperlink>
          </w:p>
          <w:p w14:paraId="34224705" w14:textId="77777777" w:rsidR="00636276" w:rsidRDefault="00636276" w:rsidP="00636276">
            <w:hyperlink w:anchor="Deliverable14456" w:history="1">
              <w:r>
                <w:rPr>
                  <w:rStyle w:val="Hyperlink"/>
                </w:rPr>
                <w:t>Component Interface</w:t>
              </w:r>
            </w:hyperlink>
          </w:p>
          <w:p w14:paraId="4809D488" w14:textId="77777777" w:rsidR="00636276" w:rsidRDefault="00636276" w:rsidP="00636276">
            <w:hyperlink w:anchor="Deliverable14457" w:history="1">
              <w:r>
                <w:rPr>
                  <w:rStyle w:val="Hyperlink"/>
                </w:rPr>
                <w:t>Component Connection</w:t>
              </w:r>
            </w:hyperlink>
          </w:p>
          <w:p w14:paraId="4E730F7D" w14:textId="4735CC46" w:rsidR="00636276" w:rsidRDefault="00636276" w:rsidP="00636276">
            <w:hyperlink w:anchor="Deliverable14755" w:history="1">
              <w:r>
                <w:rPr>
                  <w:rStyle w:val="Hyperlink"/>
                </w:rPr>
                <w:t>Component State</w:t>
              </w:r>
            </w:hyperlink>
          </w:p>
        </w:tc>
      </w:tr>
    </w:tbl>
    <w:p w14:paraId="401870FB" w14:textId="0ECEF141" w:rsidR="00636276" w:rsidRDefault="00636276" w:rsidP="00636276">
      <w:pPr>
        <w:pStyle w:val="berschrift4"/>
        <w:numPr>
          <w:ilvl w:val="3"/>
          <w:numId w:val="58"/>
        </w:numPr>
      </w:pPr>
      <w:bookmarkStart w:id="137" w:name="Activity2535"/>
      <w:r>
        <w:lastRenderedPageBreak/>
        <w:t>Product Design</w:t>
      </w:r>
      <w:bookmarkEnd w:id="137"/>
    </w:p>
    <w:p w14:paraId="10476A5E" w14:textId="1EC85CA3" w:rsidR="00636276" w:rsidRDefault="00636276" w:rsidP="00636276">
      <w:r>
        <w:t>Product Design is the specific synthesis, implentation and documentation of design solutions suggested by systems engineering.</w:t>
      </w:r>
    </w:p>
    <w:p w14:paraId="18F77A1A" w14:textId="6913E599" w:rsidR="00636276" w:rsidRDefault="00636276" w:rsidP="00636276">
      <w:r>
        <w:t>Product design comprises the domain-specific design processes of mechanical, electrical/electronical design, and software engineering.</w:t>
      </w:r>
    </w:p>
    <w:p w14:paraId="24F4BD7F" w14:textId="77777777" w:rsidR="00636276" w:rsidRDefault="00636276" w:rsidP="00636276">
      <w:pPr>
        <w:keepNext/>
      </w:pPr>
      <w:r>
        <w:rPr>
          <w:noProof/>
        </w:rPr>
        <w:drawing>
          <wp:inline distT="0" distB="0" distL="0" distR="0" wp14:anchorId="64D76827" wp14:editId="6DC659AE">
            <wp:extent cx="3810532" cy="3810532"/>
            <wp:effectExtent l="0" t="0" r="0" b="0"/>
            <wp:docPr id="1420343485"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43485"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E8BDEE7" w14:textId="4C92BCF3" w:rsidR="00636276" w:rsidRDefault="00636276" w:rsidP="00636276">
      <w:pPr>
        <w:pStyle w:val="Beschriftung"/>
      </w:pPr>
      <w:r>
        <w:t xml:space="preserve">Figure </w:t>
      </w:r>
      <w:fldSimple w:instr=" SEQ Figure \* ARABIC ">
        <w:r>
          <w:rPr>
            <w:noProof/>
          </w:rPr>
          <w:t>186</w:t>
        </w:r>
      </w:fldSimple>
      <w:r>
        <w:t xml:space="preserve"> Required Input</w:t>
      </w:r>
    </w:p>
    <w:p w14:paraId="332E6C3C" w14:textId="16FB0E9E" w:rsidR="00636276" w:rsidRDefault="00636276" w:rsidP="00636276">
      <w:pPr>
        <w:pStyle w:val="berschrift5"/>
      </w:pPr>
      <w:bookmarkStart w:id="138" w:name="Activity2536"/>
      <w:r>
        <w:t>Mechanical Design</w:t>
      </w:r>
      <w:bookmarkEnd w:id="138"/>
    </w:p>
    <w:p w14:paraId="36772C15" w14:textId="14E300DE" w:rsidR="00636276" w:rsidRDefault="00636276" w:rsidP="00636276">
      <w:r>
        <w:t>In Mechanical Design, physical product structure, product geometry, as well as all specifications are defined.</w:t>
      </w:r>
    </w:p>
    <w:p w14:paraId="5687A290" w14:textId="2C7461C7" w:rsidR="00636276" w:rsidRDefault="00636276" w:rsidP="00636276">
      <w:r>
        <w:t>This includes shape, dimensioning and tolerancing, material (including semi-finished parts and treatment), surface and edge specifications.</w:t>
      </w:r>
    </w:p>
    <w:p w14:paraId="4326CDE1" w14:textId="42B5173E" w:rsidR="00636276" w:rsidRDefault="00636276" w:rsidP="00636276">
      <w:r>
        <w:t>Mechanical design is usually conducted using a mechanical CAD system.</w:t>
      </w:r>
    </w:p>
    <w:p w14:paraId="57BEE244" w14:textId="77777777" w:rsidR="00636276" w:rsidRDefault="00636276" w:rsidP="00636276">
      <w:pPr>
        <w:keepNext/>
      </w:pPr>
      <w:r>
        <w:rPr>
          <w:noProof/>
        </w:rPr>
        <w:lastRenderedPageBreak/>
        <w:drawing>
          <wp:inline distT="0" distB="0" distL="0" distR="0" wp14:anchorId="569EB8BC" wp14:editId="5F662C82">
            <wp:extent cx="3810532" cy="3810532"/>
            <wp:effectExtent l="0" t="0" r="0" b="0"/>
            <wp:docPr id="1857933170"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3317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AA3B1FB" w14:textId="1D8D3DDE" w:rsidR="00636276" w:rsidRDefault="00636276" w:rsidP="00636276">
      <w:pPr>
        <w:pStyle w:val="Beschriftung"/>
      </w:pPr>
      <w:r>
        <w:t xml:space="preserve">Figure </w:t>
      </w:r>
      <w:fldSimple w:instr=" SEQ Figure \* ARABIC ">
        <w:r>
          <w:rPr>
            <w:noProof/>
          </w:rPr>
          <w:t>187</w:t>
        </w:r>
      </w:fldSimple>
      <w:r>
        <w:t xml:space="preserve"> Required Input</w:t>
      </w:r>
    </w:p>
    <w:p w14:paraId="307F78A1" w14:textId="77777777" w:rsidR="00636276" w:rsidRDefault="00636276" w:rsidP="00636276">
      <w:pPr>
        <w:keepNext/>
      </w:pPr>
      <w:r>
        <w:rPr>
          <w:noProof/>
        </w:rPr>
        <w:drawing>
          <wp:inline distT="0" distB="0" distL="0" distR="0" wp14:anchorId="139DE9B2" wp14:editId="63D78DC2">
            <wp:extent cx="5865518" cy="1584975"/>
            <wp:effectExtent l="0" t="0" r="1905" b="0"/>
            <wp:docPr id="1101767511"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751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865518" cy="1584975"/>
                    </a:xfrm>
                    <a:prstGeom prst="rect">
                      <a:avLst/>
                    </a:prstGeom>
                  </pic:spPr>
                </pic:pic>
              </a:graphicData>
            </a:graphic>
          </wp:inline>
        </w:drawing>
      </w:r>
    </w:p>
    <w:p w14:paraId="496B5FE3" w14:textId="4EE8C007" w:rsidR="00636276" w:rsidRDefault="00636276" w:rsidP="00636276">
      <w:pPr>
        <w:pStyle w:val="Beschriftung"/>
      </w:pPr>
      <w:r>
        <w:t xml:space="preserve">Figure </w:t>
      </w:r>
      <w:fldSimple w:instr=" SEQ Figure \* ARABIC ">
        <w:r>
          <w:rPr>
            <w:noProof/>
          </w:rPr>
          <w:t>188</w:t>
        </w:r>
      </w:fldSimple>
      <w:r>
        <w:t xml:space="preserve"> Aspect model '1.2.1 Mechanical Design'</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87EC80A" w14:textId="77777777" w:rsidTr="00636276">
        <w:tblPrEx>
          <w:tblCellMar>
            <w:bottom w:w="0" w:type="dxa"/>
          </w:tblCellMar>
        </w:tblPrEx>
        <w:tc>
          <w:tcPr>
            <w:tcW w:w="2268" w:type="dxa"/>
            <w:shd w:val="clear" w:color="auto" w:fill="FFFFFF"/>
          </w:tcPr>
          <w:p w14:paraId="15D232C7" w14:textId="08F38607" w:rsidR="00636276" w:rsidRDefault="00636276" w:rsidP="00636276">
            <w:r w:rsidRPr="00636276">
              <w:rPr>
                <w:rStyle w:val="Fett"/>
              </w:rPr>
              <w:t>Inputs</w:t>
            </w:r>
          </w:p>
        </w:tc>
        <w:tc>
          <w:tcPr>
            <w:tcW w:w="7369" w:type="dxa"/>
            <w:shd w:val="clear" w:color="auto" w:fill="FFFFFF"/>
          </w:tcPr>
          <w:p w14:paraId="440D8666" w14:textId="77777777" w:rsidR="00636276" w:rsidRDefault="00636276" w:rsidP="00636276">
            <w:hyperlink w:anchor="Deliverable13422" w:history="1">
              <w:r>
                <w:rPr>
                  <w:rStyle w:val="Hyperlink"/>
                </w:rPr>
                <w:t>Mechanical Component</w:t>
              </w:r>
            </w:hyperlink>
          </w:p>
          <w:p w14:paraId="48683FCF" w14:textId="77777777" w:rsidR="00636276" w:rsidRDefault="00636276" w:rsidP="00636276">
            <w:hyperlink w:anchor="Deliverable14853" w:history="1">
              <w:r>
                <w:rPr>
                  <w:rStyle w:val="Hyperlink"/>
                </w:rPr>
                <w:t>Body</w:t>
              </w:r>
            </w:hyperlink>
          </w:p>
          <w:p w14:paraId="0475291C" w14:textId="77777777" w:rsidR="00636276" w:rsidRDefault="00636276" w:rsidP="00636276">
            <w:hyperlink w:anchor="Deliverable15658" w:history="1">
              <w:r>
                <w:rPr>
                  <w:rStyle w:val="Hyperlink"/>
                </w:rPr>
                <w:t>Geometric Interference</w:t>
              </w:r>
            </w:hyperlink>
          </w:p>
          <w:p w14:paraId="16191D7C" w14:textId="77777777" w:rsidR="00636276" w:rsidRDefault="00636276" w:rsidP="00636276">
            <w:hyperlink w:anchor="Deliverable14831" w:history="1">
              <w:r>
                <w:rPr>
                  <w:rStyle w:val="Hyperlink"/>
                </w:rPr>
                <w:t>Material</w:t>
              </w:r>
            </w:hyperlink>
          </w:p>
          <w:p w14:paraId="16E98A6B" w14:textId="77777777" w:rsidR="00636276" w:rsidRDefault="00636276" w:rsidP="00636276">
            <w:hyperlink w:anchor="Deliverable13433" w:history="1">
              <w:r>
                <w:rPr>
                  <w:rStyle w:val="Hyperlink"/>
                </w:rPr>
                <w:t>Model View</w:t>
              </w:r>
            </w:hyperlink>
          </w:p>
          <w:p w14:paraId="513880E1" w14:textId="77777777" w:rsidR="00636276" w:rsidRDefault="00636276" w:rsidP="00636276">
            <w:hyperlink w:anchor="Deliverable13437" w:history="1">
              <w:r>
                <w:rPr>
                  <w:rStyle w:val="Hyperlink"/>
                </w:rPr>
                <w:t>Model Annotation</w:t>
              </w:r>
            </w:hyperlink>
          </w:p>
          <w:p w14:paraId="4A7A2DD3" w14:textId="77777777" w:rsidR="00636276" w:rsidRDefault="00636276" w:rsidP="00636276">
            <w:hyperlink w:anchor="Deliverable14476" w:history="1">
              <w:r>
                <w:rPr>
                  <w:rStyle w:val="Hyperlink"/>
                </w:rPr>
                <w:t>Kinematic Mechanism</w:t>
              </w:r>
            </w:hyperlink>
          </w:p>
          <w:p w14:paraId="3BAB3817" w14:textId="77777777" w:rsidR="00636276" w:rsidRDefault="00636276" w:rsidP="00636276">
            <w:hyperlink w:anchor="Deliverable13442" w:history="1">
              <w:r>
                <w:rPr>
                  <w:rStyle w:val="Hyperlink"/>
                </w:rPr>
                <w:t>Kinematic Joint</w:t>
              </w:r>
            </w:hyperlink>
          </w:p>
          <w:p w14:paraId="0257BCB2" w14:textId="77777777" w:rsidR="00636276" w:rsidRDefault="00636276" w:rsidP="00636276">
            <w:hyperlink w:anchor="Deliverable13449" w:history="1">
              <w:r>
                <w:rPr>
                  <w:rStyle w:val="Hyperlink"/>
                </w:rPr>
                <w:t>Kinematic Sensor</w:t>
              </w:r>
            </w:hyperlink>
          </w:p>
          <w:p w14:paraId="765431AC" w14:textId="77777777" w:rsidR="00636276" w:rsidRDefault="00636276" w:rsidP="00636276">
            <w:hyperlink w:anchor="Deliverable14854" w:history="1">
              <w:r>
                <w:rPr>
                  <w:rStyle w:val="Hyperlink"/>
                </w:rPr>
                <w:t>Kinematic Motion</w:t>
              </w:r>
            </w:hyperlink>
          </w:p>
          <w:p w14:paraId="6EC293D7" w14:textId="77777777" w:rsidR="00636276" w:rsidRDefault="00636276" w:rsidP="00636276">
            <w:hyperlink w:anchor="Deliverable13462" w:history="1">
              <w:r>
                <w:rPr>
                  <w:rStyle w:val="Hyperlink"/>
                </w:rPr>
                <w:t>Joining Element</w:t>
              </w:r>
            </w:hyperlink>
          </w:p>
          <w:p w14:paraId="487E5610" w14:textId="77777777" w:rsidR="00636276" w:rsidRDefault="00636276" w:rsidP="00636276">
            <w:hyperlink w:anchor="Deliverable13453" w:history="1">
              <w:r>
                <w:rPr>
                  <w:rStyle w:val="Hyperlink"/>
                </w:rPr>
                <w:t>Hydraulic/Pneumatic Connection</w:t>
              </w:r>
            </w:hyperlink>
          </w:p>
          <w:p w14:paraId="72CA83C3" w14:textId="77777777" w:rsidR="00636276" w:rsidRDefault="00636276" w:rsidP="00636276">
            <w:hyperlink w:anchor="Deliverable13456" w:history="1">
              <w:r>
                <w:rPr>
                  <w:rStyle w:val="Hyperlink"/>
                </w:rPr>
                <w:t>Hydraulic/Pneumatic Port</w:t>
              </w:r>
            </w:hyperlink>
          </w:p>
          <w:p w14:paraId="48E44C84" w14:textId="77777777" w:rsidR="00636276" w:rsidRDefault="00636276" w:rsidP="00636276">
            <w:hyperlink w:anchor="Deliverable13459" w:history="1">
              <w:r>
                <w:rPr>
                  <w:rStyle w:val="Hyperlink"/>
                </w:rPr>
                <w:t>Joining Process</w:t>
              </w:r>
            </w:hyperlink>
          </w:p>
          <w:p w14:paraId="21357C75" w14:textId="77777777" w:rsidR="00636276" w:rsidRDefault="00636276" w:rsidP="00636276">
            <w:hyperlink w:anchor="Deliverable14368" w:history="1">
              <w:r>
                <w:rPr>
                  <w:rStyle w:val="Hyperlink"/>
                </w:rPr>
                <w:t>Configuration</w:t>
              </w:r>
            </w:hyperlink>
          </w:p>
          <w:p w14:paraId="3BCD48C9" w14:textId="77777777" w:rsidR="00636276" w:rsidRDefault="00636276" w:rsidP="00636276">
            <w:hyperlink w:anchor="Deliverable15753" w:history="1">
              <w:r>
                <w:rPr>
                  <w:rStyle w:val="Hyperlink"/>
                </w:rPr>
                <w:t>Variant</w:t>
              </w:r>
            </w:hyperlink>
          </w:p>
          <w:p w14:paraId="3BF2B10B" w14:textId="630AA8B8" w:rsidR="00636276" w:rsidRDefault="00636276" w:rsidP="00636276">
            <w:hyperlink w:anchor="Deliverable14866" w:history="1">
              <w:r>
                <w:rPr>
                  <w:rStyle w:val="Hyperlink"/>
                </w:rPr>
                <w:t>Reference</w:t>
              </w:r>
            </w:hyperlink>
          </w:p>
        </w:tc>
      </w:tr>
      <w:tr w:rsidR="00636276" w14:paraId="5E88A192" w14:textId="77777777" w:rsidTr="00636276">
        <w:tblPrEx>
          <w:tblCellMar>
            <w:bottom w:w="0" w:type="dxa"/>
          </w:tblCellMar>
        </w:tblPrEx>
        <w:tc>
          <w:tcPr>
            <w:tcW w:w="2268" w:type="dxa"/>
            <w:shd w:val="clear" w:color="auto" w:fill="FFFFFF"/>
          </w:tcPr>
          <w:p w14:paraId="010C8D91" w14:textId="7B7BE2E6" w:rsidR="00636276" w:rsidRPr="00636276" w:rsidRDefault="00636276" w:rsidP="00636276">
            <w:pPr>
              <w:rPr>
                <w:rStyle w:val="Fett"/>
              </w:rPr>
            </w:pPr>
            <w:r w:rsidRPr="00636276">
              <w:rPr>
                <w:rStyle w:val="Fett"/>
              </w:rPr>
              <w:lastRenderedPageBreak/>
              <w:t>Outputs</w:t>
            </w:r>
          </w:p>
        </w:tc>
        <w:tc>
          <w:tcPr>
            <w:tcW w:w="7369" w:type="dxa"/>
            <w:shd w:val="clear" w:color="auto" w:fill="FFFFFF"/>
          </w:tcPr>
          <w:p w14:paraId="752E572D" w14:textId="77777777" w:rsidR="00636276" w:rsidRDefault="00636276" w:rsidP="00636276">
            <w:hyperlink w:anchor="Deliverable19611" w:history="1">
              <w:r>
                <w:rPr>
                  <w:rStyle w:val="Hyperlink"/>
                </w:rPr>
                <w:t>System Requirement</w:t>
              </w:r>
            </w:hyperlink>
          </w:p>
          <w:p w14:paraId="464167A0" w14:textId="77777777" w:rsidR="00636276" w:rsidRDefault="00636276" w:rsidP="00636276">
            <w:hyperlink w:anchor="Deliverable13404" w:history="1">
              <w:r>
                <w:rPr>
                  <w:rStyle w:val="Hyperlink"/>
                </w:rPr>
                <w:t>Function</w:t>
              </w:r>
            </w:hyperlink>
          </w:p>
          <w:p w14:paraId="07CD0889" w14:textId="77777777" w:rsidR="00636276" w:rsidRDefault="00636276" w:rsidP="00636276">
            <w:hyperlink w:anchor="Deliverable14454" w:history="1">
              <w:r>
                <w:rPr>
                  <w:rStyle w:val="Hyperlink"/>
                </w:rPr>
                <w:t>System Component</w:t>
              </w:r>
            </w:hyperlink>
          </w:p>
          <w:p w14:paraId="5EB3C896" w14:textId="77777777" w:rsidR="00636276" w:rsidRDefault="00636276" w:rsidP="00636276">
            <w:hyperlink w:anchor="Deliverable14456" w:history="1">
              <w:r>
                <w:rPr>
                  <w:rStyle w:val="Hyperlink"/>
                </w:rPr>
                <w:t>Component Interface</w:t>
              </w:r>
            </w:hyperlink>
          </w:p>
          <w:p w14:paraId="2F2BC8A6" w14:textId="77777777" w:rsidR="00636276" w:rsidRDefault="00636276" w:rsidP="00636276">
            <w:hyperlink w:anchor="Deliverable14457" w:history="1">
              <w:r>
                <w:rPr>
                  <w:rStyle w:val="Hyperlink"/>
                </w:rPr>
                <w:t>Component Connection</w:t>
              </w:r>
            </w:hyperlink>
          </w:p>
          <w:p w14:paraId="599FB251" w14:textId="0E0C490A" w:rsidR="00636276" w:rsidRDefault="00636276" w:rsidP="00636276">
            <w:hyperlink w:anchor="Deliverable14755" w:history="1">
              <w:r>
                <w:rPr>
                  <w:rStyle w:val="Hyperlink"/>
                </w:rPr>
                <w:t>Component State</w:t>
              </w:r>
            </w:hyperlink>
          </w:p>
        </w:tc>
      </w:tr>
    </w:tbl>
    <w:p w14:paraId="3A2ECD52" w14:textId="6FB45D48" w:rsidR="00636276" w:rsidRDefault="00636276" w:rsidP="00636276">
      <w:pPr>
        <w:pStyle w:val="berschrift6"/>
        <w:numPr>
          <w:ilvl w:val="5"/>
          <w:numId w:val="59"/>
        </w:numPr>
      </w:pPr>
      <w:bookmarkStart w:id="139" w:name="Activity6948"/>
      <w:r>
        <w:t>Define Joining Elements</w:t>
      </w:r>
      <w:bookmarkEnd w:id="139"/>
    </w:p>
    <w:p w14:paraId="40E07DAE" w14:textId="77777777" w:rsidR="00636276" w:rsidRDefault="00636276" w:rsidP="00636276">
      <w:pPr>
        <w:keepNext/>
      </w:pPr>
      <w:r>
        <w:rPr>
          <w:noProof/>
        </w:rPr>
        <w:drawing>
          <wp:inline distT="0" distB="0" distL="0" distR="0" wp14:anchorId="40D3302A" wp14:editId="795A938E">
            <wp:extent cx="6119495" cy="2990215"/>
            <wp:effectExtent l="0" t="0" r="0" b="635"/>
            <wp:docPr id="2055432665"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32665" name=""/>
                    <pic:cNvPicPr/>
                  </pic:nvPicPr>
                  <pic:blipFill>
                    <a:blip r:embed="rId188">
                      <a:extLst>
                        <a:ext uri="{28A0092B-C50C-407E-A947-70E740481C1C}">
                          <a14:useLocalDpi xmlns:a14="http://schemas.microsoft.com/office/drawing/2010/main" val="0"/>
                        </a:ext>
                      </a:extLst>
                    </a:blip>
                    <a:stretch>
                      <a:fillRect/>
                    </a:stretch>
                  </pic:blipFill>
                  <pic:spPr>
                    <a:xfrm>
                      <a:off x="0" y="0"/>
                      <a:ext cx="6119495" cy="2990215"/>
                    </a:xfrm>
                    <a:prstGeom prst="rect">
                      <a:avLst/>
                    </a:prstGeom>
                  </pic:spPr>
                </pic:pic>
              </a:graphicData>
            </a:graphic>
          </wp:inline>
        </w:drawing>
      </w:r>
    </w:p>
    <w:p w14:paraId="35DF7F42" w14:textId="3A205DB1" w:rsidR="00636276" w:rsidRDefault="00636276" w:rsidP="00636276">
      <w:pPr>
        <w:pStyle w:val="Beschriftung"/>
      </w:pPr>
      <w:r>
        <w:t xml:space="preserve">Figure </w:t>
      </w:r>
      <w:fldSimple w:instr=" SEQ Figure \* ARABIC ">
        <w:r>
          <w:rPr>
            <w:noProof/>
          </w:rPr>
          <w:t>189</w:t>
        </w:r>
      </w:fldSimple>
      <w:r>
        <w:t xml:space="preserve"> Aspect model '1.2.1.1 Define Joining Elements'</w:t>
      </w:r>
    </w:p>
    <w:p w14:paraId="7D1D28F2" w14:textId="77777777" w:rsidR="00636276" w:rsidRDefault="00636276" w:rsidP="00636276">
      <w:pPr>
        <w:keepNext/>
      </w:pPr>
      <w:r>
        <w:rPr>
          <w:noProof/>
        </w:rPr>
        <w:drawing>
          <wp:inline distT="0" distB="0" distL="0" distR="0" wp14:anchorId="4A9713C9" wp14:editId="1E0F4380">
            <wp:extent cx="6119495" cy="2014855"/>
            <wp:effectExtent l="0" t="0" r="0" b="4445"/>
            <wp:docPr id="1346458483"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58483" name=""/>
                    <pic:cNvPicPr/>
                  </pic:nvPicPr>
                  <pic:blipFill>
                    <a:blip r:embed="rId189">
                      <a:extLst>
                        <a:ext uri="{28A0092B-C50C-407E-A947-70E740481C1C}">
                          <a14:useLocalDpi xmlns:a14="http://schemas.microsoft.com/office/drawing/2010/main" val="0"/>
                        </a:ext>
                      </a:extLst>
                    </a:blip>
                    <a:stretch>
                      <a:fillRect/>
                    </a:stretch>
                  </pic:blipFill>
                  <pic:spPr>
                    <a:xfrm>
                      <a:off x="0" y="0"/>
                      <a:ext cx="6119495" cy="2014855"/>
                    </a:xfrm>
                    <a:prstGeom prst="rect">
                      <a:avLst/>
                    </a:prstGeom>
                  </pic:spPr>
                </pic:pic>
              </a:graphicData>
            </a:graphic>
          </wp:inline>
        </w:drawing>
      </w:r>
    </w:p>
    <w:p w14:paraId="7FC851D7" w14:textId="4DCF44C5" w:rsidR="00636276" w:rsidRDefault="00636276" w:rsidP="00636276">
      <w:pPr>
        <w:pStyle w:val="Beschriftung"/>
      </w:pPr>
      <w:r>
        <w:t xml:space="preserve">Figure </w:t>
      </w:r>
      <w:fldSimple w:instr=" SEQ Figure \* ARABIC ">
        <w:r>
          <w:rPr>
            <w:noProof/>
          </w:rPr>
          <w:t>190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25840D2" w14:textId="77777777" w:rsidTr="00636276">
        <w:tblPrEx>
          <w:tblCellMar>
            <w:bottom w:w="0" w:type="dxa"/>
          </w:tblCellMar>
        </w:tblPrEx>
        <w:tc>
          <w:tcPr>
            <w:tcW w:w="2268" w:type="dxa"/>
            <w:shd w:val="clear" w:color="auto" w:fill="FFFFFF"/>
          </w:tcPr>
          <w:p w14:paraId="5B53C0FA" w14:textId="087BD381" w:rsidR="00636276" w:rsidRDefault="00636276" w:rsidP="00636276">
            <w:r w:rsidRPr="00636276">
              <w:rPr>
                <w:rStyle w:val="Fett"/>
              </w:rPr>
              <w:t>Inputs</w:t>
            </w:r>
          </w:p>
        </w:tc>
        <w:tc>
          <w:tcPr>
            <w:tcW w:w="7369" w:type="dxa"/>
            <w:shd w:val="clear" w:color="auto" w:fill="FFFFFF"/>
          </w:tcPr>
          <w:p w14:paraId="371F2EEE" w14:textId="505BE08E" w:rsidR="00636276" w:rsidRDefault="00636276" w:rsidP="00636276">
            <w:hyperlink w:anchor="Deliverable13462" w:history="1">
              <w:r>
                <w:rPr>
                  <w:rStyle w:val="Hyperlink"/>
                </w:rPr>
                <w:t>Joining Element</w:t>
              </w:r>
            </w:hyperlink>
          </w:p>
        </w:tc>
      </w:tr>
      <w:tr w:rsidR="00636276" w14:paraId="3C4C5A44" w14:textId="77777777" w:rsidTr="00636276">
        <w:tblPrEx>
          <w:tblCellMar>
            <w:bottom w:w="0" w:type="dxa"/>
          </w:tblCellMar>
        </w:tblPrEx>
        <w:tc>
          <w:tcPr>
            <w:tcW w:w="2268" w:type="dxa"/>
            <w:shd w:val="clear" w:color="auto" w:fill="FFFFFF"/>
          </w:tcPr>
          <w:p w14:paraId="54F51303" w14:textId="31B90DC0" w:rsidR="00636276" w:rsidRPr="00636276" w:rsidRDefault="00636276" w:rsidP="00636276">
            <w:pPr>
              <w:rPr>
                <w:rStyle w:val="Fett"/>
              </w:rPr>
            </w:pPr>
            <w:r w:rsidRPr="00636276">
              <w:rPr>
                <w:rStyle w:val="Fett"/>
              </w:rPr>
              <w:lastRenderedPageBreak/>
              <w:t>Outputs</w:t>
            </w:r>
          </w:p>
        </w:tc>
        <w:tc>
          <w:tcPr>
            <w:tcW w:w="7369" w:type="dxa"/>
            <w:shd w:val="clear" w:color="auto" w:fill="FFFFFF"/>
          </w:tcPr>
          <w:p w14:paraId="13DC37DF" w14:textId="77777777" w:rsidR="00636276" w:rsidRDefault="00636276" w:rsidP="00636276">
            <w:hyperlink w:anchor="Deliverable19611" w:history="1">
              <w:r>
                <w:rPr>
                  <w:rStyle w:val="Hyperlink"/>
                </w:rPr>
                <w:t>System Requirement</w:t>
              </w:r>
            </w:hyperlink>
          </w:p>
          <w:p w14:paraId="322B4613" w14:textId="77777777" w:rsidR="00636276" w:rsidRDefault="00636276" w:rsidP="00636276">
            <w:hyperlink w:anchor="Deliverable13422" w:history="1">
              <w:r>
                <w:rPr>
                  <w:rStyle w:val="Hyperlink"/>
                </w:rPr>
                <w:t>Mechanical Component</w:t>
              </w:r>
            </w:hyperlink>
          </w:p>
          <w:p w14:paraId="2EEF148B" w14:textId="77777777" w:rsidR="00636276" w:rsidRDefault="00636276" w:rsidP="00636276">
            <w:hyperlink w:anchor="Deliverable19386" w:history="1">
              <w:r>
                <w:rPr>
                  <w:rStyle w:val="Hyperlink"/>
                </w:rPr>
                <w:t>Face</w:t>
              </w:r>
            </w:hyperlink>
          </w:p>
          <w:p w14:paraId="54B16EA7" w14:textId="77777777" w:rsidR="00636276" w:rsidRDefault="00636276" w:rsidP="00636276">
            <w:hyperlink w:anchor="Deliverable14831" w:history="1">
              <w:r>
                <w:rPr>
                  <w:rStyle w:val="Hyperlink"/>
                </w:rPr>
                <w:t>Material</w:t>
              </w:r>
            </w:hyperlink>
          </w:p>
          <w:p w14:paraId="58E74B9B" w14:textId="1150BBD9" w:rsidR="00636276" w:rsidRDefault="00636276" w:rsidP="00636276">
            <w:hyperlink w:anchor="Deliverable13459" w:history="1">
              <w:r>
                <w:rPr>
                  <w:rStyle w:val="Hyperlink"/>
                </w:rPr>
                <w:t>Joining Process</w:t>
              </w:r>
            </w:hyperlink>
          </w:p>
        </w:tc>
      </w:tr>
    </w:tbl>
    <w:p w14:paraId="424BD414" w14:textId="4A302BC2" w:rsidR="00636276" w:rsidRDefault="00636276" w:rsidP="00636276">
      <w:pPr>
        <w:pStyle w:val="berschrift6"/>
      </w:pPr>
      <w:r>
        <w:t>Define Joining Elements</w:t>
      </w:r>
    </w:p>
    <w:p w14:paraId="611EC062" w14:textId="2F6DB1D5" w:rsidR="00636276" w:rsidRDefault="00636276" w:rsidP="00636276">
      <w:hyperlink w:anchor="Activity.6948" w:history="1">
        <w:r>
          <w:rPr>
            <w:rStyle w:val="Hyperlink"/>
          </w:rPr>
          <w:t>see: Define Joining Elements</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192E663" w14:textId="77777777" w:rsidTr="00636276">
        <w:tblPrEx>
          <w:tblCellMar>
            <w:bottom w:w="0" w:type="dxa"/>
          </w:tblCellMar>
        </w:tblPrEx>
        <w:tc>
          <w:tcPr>
            <w:tcW w:w="2268" w:type="dxa"/>
            <w:shd w:val="clear" w:color="auto" w:fill="FFFFFF"/>
          </w:tcPr>
          <w:p w14:paraId="6874D979" w14:textId="1DE0E0DF" w:rsidR="00636276" w:rsidRDefault="00636276" w:rsidP="00636276">
            <w:r w:rsidRPr="00636276">
              <w:rPr>
                <w:rStyle w:val="Fett"/>
              </w:rPr>
              <w:t>Inputs</w:t>
            </w:r>
          </w:p>
        </w:tc>
        <w:tc>
          <w:tcPr>
            <w:tcW w:w="7369" w:type="dxa"/>
            <w:shd w:val="clear" w:color="auto" w:fill="FFFFFF"/>
          </w:tcPr>
          <w:p w14:paraId="65C7EB18" w14:textId="5D980CDD" w:rsidR="00636276" w:rsidRDefault="00636276" w:rsidP="00636276">
            <w:hyperlink w:anchor="Deliverable13462" w:history="1">
              <w:r>
                <w:rPr>
                  <w:rStyle w:val="Hyperlink"/>
                </w:rPr>
                <w:t>Joining Element</w:t>
              </w:r>
            </w:hyperlink>
          </w:p>
        </w:tc>
      </w:tr>
      <w:tr w:rsidR="00636276" w14:paraId="6D4518C9" w14:textId="77777777" w:rsidTr="00636276">
        <w:tblPrEx>
          <w:tblCellMar>
            <w:bottom w:w="0" w:type="dxa"/>
          </w:tblCellMar>
        </w:tblPrEx>
        <w:tc>
          <w:tcPr>
            <w:tcW w:w="2268" w:type="dxa"/>
            <w:shd w:val="clear" w:color="auto" w:fill="FFFFFF"/>
          </w:tcPr>
          <w:p w14:paraId="77ABC167" w14:textId="74DFF09F" w:rsidR="00636276" w:rsidRPr="00636276" w:rsidRDefault="00636276" w:rsidP="00636276">
            <w:pPr>
              <w:rPr>
                <w:rStyle w:val="Fett"/>
              </w:rPr>
            </w:pPr>
            <w:r w:rsidRPr="00636276">
              <w:rPr>
                <w:rStyle w:val="Fett"/>
              </w:rPr>
              <w:t>Outputs</w:t>
            </w:r>
          </w:p>
        </w:tc>
        <w:tc>
          <w:tcPr>
            <w:tcW w:w="7369" w:type="dxa"/>
            <w:shd w:val="clear" w:color="auto" w:fill="FFFFFF"/>
          </w:tcPr>
          <w:p w14:paraId="5FEBB629" w14:textId="77777777" w:rsidR="00636276" w:rsidRDefault="00636276" w:rsidP="00636276">
            <w:hyperlink w:anchor="Deliverable19611" w:history="1">
              <w:r>
                <w:rPr>
                  <w:rStyle w:val="Hyperlink"/>
                </w:rPr>
                <w:t>System Requirement</w:t>
              </w:r>
            </w:hyperlink>
          </w:p>
          <w:p w14:paraId="44EBABEC" w14:textId="77777777" w:rsidR="00636276" w:rsidRDefault="00636276" w:rsidP="00636276">
            <w:hyperlink w:anchor="Deliverable13422" w:history="1">
              <w:r>
                <w:rPr>
                  <w:rStyle w:val="Hyperlink"/>
                </w:rPr>
                <w:t>Mechanical Component</w:t>
              </w:r>
            </w:hyperlink>
          </w:p>
          <w:p w14:paraId="07B8F25B" w14:textId="77777777" w:rsidR="00636276" w:rsidRDefault="00636276" w:rsidP="00636276">
            <w:hyperlink w:anchor="Deliverable19386" w:history="1">
              <w:r>
                <w:rPr>
                  <w:rStyle w:val="Hyperlink"/>
                </w:rPr>
                <w:t>Face</w:t>
              </w:r>
            </w:hyperlink>
          </w:p>
          <w:p w14:paraId="7789A008" w14:textId="77777777" w:rsidR="00636276" w:rsidRDefault="00636276" w:rsidP="00636276">
            <w:hyperlink w:anchor="Deliverable14831" w:history="1">
              <w:r>
                <w:rPr>
                  <w:rStyle w:val="Hyperlink"/>
                </w:rPr>
                <w:t>Material</w:t>
              </w:r>
            </w:hyperlink>
          </w:p>
          <w:p w14:paraId="13277F23" w14:textId="5001E0F4" w:rsidR="00636276" w:rsidRDefault="00636276" w:rsidP="00636276">
            <w:hyperlink w:anchor="Deliverable13459" w:history="1">
              <w:r>
                <w:rPr>
                  <w:rStyle w:val="Hyperlink"/>
                </w:rPr>
                <w:t>Joining Process</w:t>
              </w:r>
            </w:hyperlink>
          </w:p>
        </w:tc>
      </w:tr>
    </w:tbl>
    <w:p w14:paraId="6639D93F" w14:textId="0B4EAF20" w:rsidR="00636276" w:rsidRDefault="00636276" w:rsidP="00636276">
      <w:pPr>
        <w:pStyle w:val="berschrift5"/>
        <w:numPr>
          <w:ilvl w:val="4"/>
          <w:numId w:val="60"/>
        </w:numPr>
      </w:pPr>
      <w:bookmarkStart w:id="140" w:name="Activity2537"/>
      <w:r>
        <w:t>Electrical/Electronical Design</w:t>
      </w:r>
      <w:bookmarkEnd w:id="140"/>
    </w:p>
    <w:p w14:paraId="5668D3E3" w14:textId="0E958F59" w:rsidR="00636276" w:rsidRDefault="00636276" w:rsidP="00636276">
      <w:r>
        <w:t>In Electrical/Electronic Design, all electrical and electronic products functions will be implemented through electrical and electonic components selection and allocation, circuit board design, and wire and harness routing.</w:t>
      </w:r>
    </w:p>
    <w:p w14:paraId="0704F5F7" w14:textId="645CBBA7" w:rsidR="00636276" w:rsidRDefault="00636276" w:rsidP="00636276">
      <w:r>
        <w:t>Electrical/Electronic Design is usually performed using an electrical/electronic CAD system.</w:t>
      </w:r>
    </w:p>
    <w:p w14:paraId="1172A218" w14:textId="77777777" w:rsidR="00636276" w:rsidRDefault="00636276" w:rsidP="00636276">
      <w:pPr>
        <w:keepNext/>
      </w:pPr>
      <w:r>
        <w:rPr>
          <w:noProof/>
        </w:rPr>
        <w:drawing>
          <wp:inline distT="0" distB="0" distL="0" distR="0" wp14:anchorId="05B37011" wp14:editId="7F470D56">
            <wp:extent cx="3810532" cy="3810532"/>
            <wp:effectExtent l="0" t="0" r="0" b="0"/>
            <wp:docPr id="1958040548"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40548"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07516B3" w14:textId="27F6595A" w:rsidR="00636276" w:rsidRDefault="00636276" w:rsidP="00636276">
      <w:pPr>
        <w:pStyle w:val="Beschriftung"/>
      </w:pPr>
      <w:r>
        <w:t xml:space="preserve">Figure </w:t>
      </w:r>
      <w:fldSimple w:instr=" SEQ Figure \* ARABIC ">
        <w:r>
          <w:rPr>
            <w:noProof/>
          </w:rPr>
          <w:t>191</w:t>
        </w:r>
      </w:fldSimple>
      <w:r>
        <w:t xml:space="preserve"> Required Input</w:t>
      </w:r>
    </w:p>
    <w:p w14:paraId="1AA75E48" w14:textId="77777777" w:rsidR="00636276" w:rsidRDefault="00636276" w:rsidP="00636276">
      <w:pPr>
        <w:keepNext/>
      </w:pPr>
      <w:r>
        <w:rPr>
          <w:noProof/>
        </w:rPr>
        <w:lastRenderedPageBreak/>
        <w:drawing>
          <wp:inline distT="0" distB="0" distL="0" distR="0" wp14:anchorId="612C990F" wp14:editId="7A67E848">
            <wp:extent cx="3810532" cy="3810532"/>
            <wp:effectExtent l="0" t="0" r="0" b="0"/>
            <wp:docPr id="398673611"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7361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1580B95" w14:textId="73ED5451" w:rsidR="00636276" w:rsidRDefault="00636276" w:rsidP="00636276">
      <w:pPr>
        <w:pStyle w:val="Beschriftung"/>
      </w:pPr>
      <w:r>
        <w:t xml:space="preserve">Figure </w:t>
      </w:r>
      <w:fldSimple w:instr=" SEQ Figure \* ARABIC ">
        <w:r>
          <w:rPr>
            <w:noProof/>
          </w:rPr>
          <w:t>192</w:t>
        </w:r>
      </w:fldSimple>
      <w:r>
        <w:t xml:space="preserve"> Used Tools</w:t>
      </w:r>
    </w:p>
    <w:p w14:paraId="4F07934E" w14:textId="77777777" w:rsidR="00636276" w:rsidRDefault="00636276" w:rsidP="00636276">
      <w:pPr>
        <w:keepNext/>
      </w:pPr>
      <w:r>
        <w:rPr>
          <w:noProof/>
        </w:rPr>
        <w:drawing>
          <wp:inline distT="0" distB="0" distL="0" distR="0" wp14:anchorId="0C03694C" wp14:editId="391BCBD8">
            <wp:extent cx="6119495" cy="3101975"/>
            <wp:effectExtent l="0" t="0" r="0" b="3175"/>
            <wp:docPr id="305665269"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5269"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119495" cy="3101975"/>
                    </a:xfrm>
                    <a:prstGeom prst="rect">
                      <a:avLst/>
                    </a:prstGeom>
                  </pic:spPr>
                </pic:pic>
              </a:graphicData>
            </a:graphic>
          </wp:inline>
        </w:drawing>
      </w:r>
    </w:p>
    <w:p w14:paraId="6B4F51DD" w14:textId="7220B6DA" w:rsidR="00636276" w:rsidRDefault="00636276" w:rsidP="00636276">
      <w:pPr>
        <w:pStyle w:val="Beschriftung"/>
      </w:pPr>
      <w:r>
        <w:t xml:space="preserve">Figure </w:t>
      </w:r>
      <w:fldSimple w:instr=" SEQ Figure \* ARABIC ">
        <w:r>
          <w:rPr>
            <w:noProof/>
          </w:rPr>
          <w:t>193</w:t>
        </w:r>
      </w:fldSimple>
      <w:r>
        <w:t xml:space="preserve"> Aspect model '1.2.2 Electrical Electronical Design'</w:t>
      </w:r>
    </w:p>
    <w:p w14:paraId="07A03F4F" w14:textId="77777777" w:rsidR="00636276" w:rsidRDefault="00636276" w:rsidP="00636276">
      <w:pPr>
        <w:keepNext/>
      </w:pPr>
      <w:r>
        <w:rPr>
          <w:noProof/>
        </w:rPr>
        <w:lastRenderedPageBreak/>
        <w:drawing>
          <wp:inline distT="0" distB="0" distL="0" distR="0" wp14:anchorId="50CB220B" wp14:editId="3B5F9C17">
            <wp:extent cx="6119495" cy="2430145"/>
            <wp:effectExtent l="0" t="0" r="0" b="8255"/>
            <wp:docPr id="495685549"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85549" name=""/>
                    <pic:cNvPicPr/>
                  </pic:nvPicPr>
                  <pic:blipFill>
                    <a:blip r:embed="rId193">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5A04DC59" w14:textId="1D9995AF" w:rsidR="00636276" w:rsidRDefault="00636276" w:rsidP="00636276">
      <w:pPr>
        <w:pStyle w:val="Beschriftung"/>
      </w:pPr>
      <w:r>
        <w:t xml:space="preserve">Figure </w:t>
      </w:r>
      <w:fldSimple w:instr=" SEQ Figure \* ARABIC ">
        <w:r>
          <w:rPr>
            <w:noProof/>
          </w:rPr>
          <w:t>194</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46B6C0F" w14:textId="77777777" w:rsidTr="00636276">
        <w:tblPrEx>
          <w:tblCellMar>
            <w:bottom w:w="0" w:type="dxa"/>
          </w:tblCellMar>
        </w:tblPrEx>
        <w:tc>
          <w:tcPr>
            <w:tcW w:w="2268" w:type="dxa"/>
            <w:shd w:val="clear" w:color="auto" w:fill="FFFFFF"/>
          </w:tcPr>
          <w:p w14:paraId="76B9698F" w14:textId="5056B50D" w:rsidR="00636276" w:rsidRDefault="00636276" w:rsidP="00636276">
            <w:r w:rsidRPr="00636276">
              <w:rPr>
                <w:rStyle w:val="Fett"/>
              </w:rPr>
              <w:t>Inputs</w:t>
            </w:r>
          </w:p>
        </w:tc>
        <w:tc>
          <w:tcPr>
            <w:tcW w:w="7369" w:type="dxa"/>
            <w:shd w:val="clear" w:color="auto" w:fill="FFFFFF"/>
          </w:tcPr>
          <w:p w14:paraId="50A4BA32" w14:textId="77777777" w:rsidR="00636276" w:rsidRDefault="00636276" w:rsidP="00636276">
            <w:hyperlink w:anchor="Deliverable13476" w:history="1">
              <w:r>
                <w:rPr>
                  <w:rStyle w:val="Hyperlink"/>
                </w:rPr>
                <w:t>Electric/Electronic Component</w:t>
              </w:r>
            </w:hyperlink>
          </w:p>
          <w:p w14:paraId="2BA949B5" w14:textId="77777777" w:rsidR="00636276" w:rsidRDefault="00636276" w:rsidP="00636276">
            <w:hyperlink w:anchor="Deliverable13484" w:history="1">
              <w:r>
                <w:rPr>
                  <w:rStyle w:val="Hyperlink"/>
                </w:rPr>
                <w:t>Electric/Electronic Port</w:t>
              </w:r>
            </w:hyperlink>
          </w:p>
          <w:p w14:paraId="180A8F99" w14:textId="77777777" w:rsidR="00636276" w:rsidRDefault="00636276" w:rsidP="00636276">
            <w:hyperlink w:anchor="Deliverable13480" w:history="1">
              <w:r>
                <w:rPr>
                  <w:rStyle w:val="Hyperlink"/>
                </w:rPr>
                <w:t>Electric/Electronic Connection</w:t>
              </w:r>
            </w:hyperlink>
          </w:p>
          <w:p w14:paraId="726AB3AC" w14:textId="77777777" w:rsidR="00636276" w:rsidRDefault="00636276" w:rsidP="00636276">
            <w:hyperlink w:anchor="Deliverable14368" w:history="1">
              <w:r>
                <w:rPr>
                  <w:rStyle w:val="Hyperlink"/>
                </w:rPr>
                <w:t>Configuration</w:t>
              </w:r>
            </w:hyperlink>
          </w:p>
          <w:p w14:paraId="53DE9116" w14:textId="77777777" w:rsidR="00636276" w:rsidRDefault="00636276" w:rsidP="00636276">
            <w:hyperlink w:anchor="Deliverable15753" w:history="1">
              <w:r>
                <w:rPr>
                  <w:rStyle w:val="Hyperlink"/>
                </w:rPr>
                <w:t>Variant</w:t>
              </w:r>
            </w:hyperlink>
          </w:p>
          <w:p w14:paraId="421395ED" w14:textId="5615521F" w:rsidR="00636276" w:rsidRDefault="00636276" w:rsidP="00636276">
            <w:hyperlink w:anchor="Deliverable14866" w:history="1">
              <w:r>
                <w:rPr>
                  <w:rStyle w:val="Hyperlink"/>
                </w:rPr>
                <w:t>Reference</w:t>
              </w:r>
            </w:hyperlink>
          </w:p>
        </w:tc>
      </w:tr>
      <w:tr w:rsidR="00636276" w14:paraId="0D44C168" w14:textId="77777777" w:rsidTr="00636276">
        <w:tblPrEx>
          <w:tblCellMar>
            <w:bottom w:w="0" w:type="dxa"/>
          </w:tblCellMar>
        </w:tblPrEx>
        <w:tc>
          <w:tcPr>
            <w:tcW w:w="2268" w:type="dxa"/>
            <w:shd w:val="clear" w:color="auto" w:fill="FFFFFF"/>
          </w:tcPr>
          <w:p w14:paraId="36FF9B61" w14:textId="01C277CD" w:rsidR="00636276" w:rsidRPr="00636276" w:rsidRDefault="00636276" w:rsidP="00636276">
            <w:pPr>
              <w:rPr>
                <w:rStyle w:val="Fett"/>
              </w:rPr>
            </w:pPr>
            <w:r w:rsidRPr="00636276">
              <w:rPr>
                <w:rStyle w:val="Fett"/>
              </w:rPr>
              <w:t>Outputs</w:t>
            </w:r>
          </w:p>
        </w:tc>
        <w:tc>
          <w:tcPr>
            <w:tcW w:w="7369" w:type="dxa"/>
            <w:shd w:val="clear" w:color="auto" w:fill="FFFFFF"/>
          </w:tcPr>
          <w:p w14:paraId="40DCB975" w14:textId="77777777" w:rsidR="00636276" w:rsidRDefault="00636276" w:rsidP="00636276">
            <w:hyperlink w:anchor="Deliverable19611" w:history="1">
              <w:r>
                <w:rPr>
                  <w:rStyle w:val="Hyperlink"/>
                </w:rPr>
                <w:t>System Requirement</w:t>
              </w:r>
            </w:hyperlink>
          </w:p>
          <w:p w14:paraId="200E227E" w14:textId="77777777" w:rsidR="00636276" w:rsidRDefault="00636276" w:rsidP="00636276">
            <w:hyperlink w:anchor="Deliverable13404" w:history="1">
              <w:r>
                <w:rPr>
                  <w:rStyle w:val="Hyperlink"/>
                </w:rPr>
                <w:t>Function</w:t>
              </w:r>
            </w:hyperlink>
          </w:p>
          <w:p w14:paraId="67759ABA" w14:textId="77777777" w:rsidR="00636276" w:rsidRDefault="00636276" w:rsidP="00636276">
            <w:hyperlink w:anchor="Deliverable14454" w:history="1">
              <w:r>
                <w:rPr>
                  <w:rStyle w:val="Hyperlink"/>
                </w:rPr>
                <w:t>System Component</w:t>
              </w:r>
            </w:hyperlink>
          </w:p>
          <w:p w14:paraId="70EF1A40" w14:textId="77777777" w:rsidR="00636276" w:rsidRDefault="00636276" w:rsidP="00636276">
            <w:hyperlink w:anchor="Deliverable14456" w:history="1">
              <w:r>
                <w:rPr>
                  <w:rStyle w:val="Hyperlink"/>
                </w:rPr>
                <w:t>Component Interface</w:t>
              </w:r>
            </w:hyperlink>
          </w:p>
          <w:p w14:paraId="4596D92B" w14:textId="77777777" w:rsidR="00636276" w:rsidRDefault="00636276" w:rsidP="00636276">
            <w:hyperlink w:anchor="Deliverable14457" w:history="1">
              <w:r>
                <w:rPr>
                  <w:rStyle w:val="Hyperlink"/>
                </w:rPr>
                <w:t>Component Connection</w:t>
              </w:r>
            </w:hyperlink>
          </w:p>
          <w:p w14:paraId="4D8497B6" w14:textId="77777777" w:rsidR="00636276" w:rsidRDefault="00636276" w:rsidP="00636276">
            <w:hyperlink w:anchor="Deliverable14755" w:history="1">
              <w:r>
                <w:rPr>
                  <w:rStyle w:val="Hyperlink"/>
                </w:rPr>
                <w:t>Component State</w:t>
              </w:r>
            </w:hyperlink>
          </w:p>
          <w:p w14:paraId="23242432" w14:textId="77777777" w:rsidR="00636276" w:rsidRDefault="00636276" w:rsidP="00636276">
            <w:hyperlink w:anchor="Deliverable13422" w:history="1">
              <w:r>
                <w:rPr>
                  <w:rStyle w:val="Hyperlink"/>
                </w:rPr>
                <w:t>Mechanical Component</w:t>
              </w:r>
            </w:hyperlink>
          </w:p>
          <w:p w14:paraId="06F8AE56" w14:textId="3B4095D6" w:rsidR="00636276" w:rsidRDefault="00636276" w:rsidP="00636276">
            <w:hyperlink w:anchor="Deliverable14853" w:history="1">
              <w:r>
                <w:rPr>
                  <w:rStyle w:val="Hyperlink"/>
                </w:rPr>
                <w:t>Body</w:t>
              </w:r>
            </w:hyperlink>
          </w:p>
        </w:tc>
      </w:tr>
    </w:tbl>
    <w:p w14:paraId="12A07B4A" w14:textId="11F3F466" w:rsidR="00636276" w:rsidRDefault="00636276" w:rsidP="00636276">
      <w:pPr>
        <w:pStyle w:val="berschrift5"/>
      </w:pPr>
      <w:bookmarkStart w:id="141" w:name="Activity2538"/>
      <w:r>
        <w:t>Software Engineering</w:t>
      </w:r>
      <w:bookmarkEnd w:id="141"/>
    </w:p>
    <w:p w14:paraId="06469C12" w14:textId="5DDE1EE7" w:rsidR="00636276" w:rsidRDefault="00636276" w:rsidP="00636276">
      <w:r>
        <w:t>In Software Engineering, embedded software is developed that will connect the product to the user, as well as to other products and systems.</w:t>
      </w:r>
    </w:p>
    <w:p w14:paraId="6BD911FD" w14:textId="01940B5A" w:rsidR="00636276" w:rsidRDefault="00636276" w:rsidP="00636276">
      <w:r>
        <w:t>For configuration reasons it may be that software is treated a part to be considered in Bills of Material of products or systems and to be configured related to mechanical or electronic configurations of a system.</w:t>
      </w:r>
    </w:p>
    <w:p w14:paraId="5EA2F8EC" w14:textId="77777777" w:rsidR="00636276" w:rsidRDefault="00636276" w:rsidP="00636276">
      <w:pPr>
        <w:keepNext/>
      </w:pPr>
      <w:r>
        <w:rPr>
          <w:noProof/>
        </w:rPr>
        <w:lastRenderedPageBreak/>
        <w:drawing>
          <wp:inline distT="0" distB="0" distL="0" distR="0" wp14:anchorId="2442812E" wp14:editId="1F9BDA8B">
            <wp:extent cx="3810532" cy="3810532"/>
            <wp:effectExtent l="0" t="0" r="0" b="0"/>
            <wp:docPr id="412772332"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2332"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6B6CC03" w14:textId="6207BA13" w:rsidR="00636276" w:rsidRDefault="00636276" w:rsidP="00636276">
      <w:pPr>
        <w:pStyle w:val="Beschriftung"/>
      </w:pPr>
      <w:r>
        <w:t xml:space="preserve">Figure </w:t>
      </w:r>
      <w:fldSimple w:instr=" SEQ Figure \* ARABIC ">
        <w:r>
          <w:rPr>
            <w:noProof/>
          </w:rPr>
          <w:t>195</w:t>
        </w:r>
      </w:fldSimple>
      <w:r>
        <w:t xml:space="preserve"> Required Input</w:t>
      </w:r>
    </w:p>
    <w:p w14:paraId="7051E0B8" w14:textId="77777777" w:rsidR="00636276" w:rsidRDefault="00636276" w:rsidP="00636276">
      <w:pPr>
        <w:keepNext/>
      </w:pPr>
      <w:r>
        <w:rPr>
          <w:noProof/>
        </w:rPr>
        <w:drawing>
          <wp:inline distT="0" distB="0" distL="0" distR="0" wp14:anchorId="40901897" wp14:editId="1C91C769">
            <wp:extent cx="3810532" cy="3810532"/>
            <wp:effectExtent l="0" t="0" r="0" b="0"/>
            <wp:docPr id="1832065472"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5472"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824D65C" w14:textId="27FD6153" w:rsidR="00636276" w:rsidRDefault="00636276" w:rsidP="00636276">
      <w:pPr>
        <w:pStyle w:val="Beschriftung"/>
      </w:pPr>
      <w:r>
        <w:t xml:space="preserve">Figure </w:t>
      </w:r>
      <w:fldSimple w:instr=" SEQ Figure \* ARABIC ">
        <w:r>
          <w:rPr>
            <w:noProof/>
          </w:rPr>
          <w:t>196</w:t>
        </w:r>
      </w:fldSimple>
      <w:r>
        <w:t xml:space="preserve"> Used Tools</w:t>
      </w:r>
    </w:p>
    <w:p w14:paraId="68FB4BE2" w14:textId="77777777" w:rsidR="00636276" w:rsidRDefault="00636276" w:rsidP="00636276">
      <w:pPr>
        <w:keepNext/>
      </w:pPr>
      <w:r>
        <w:rPr>
          <w:noProof/>
        </w:rPr>
        <w:lastRenderedPageBreak/>
        <w:drawing>
          <wp:inline distT="0" distB="0" distL="0" distR="0" wp14:anchorId="2D967A96" wp14:editId="01650C34">
            <wp:extent cx="6119495" cy="2107565"/>
            <wp:effectExtent l="0" t="0" r="0" b="6985"/>
            <wp:docPr id="1633538640"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864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119495" cy="2107565"/>
                    </a:xfrm>
                    <a:prstGeom prst="rect">
                      <a:avLst/>
                    </a:prstGeom>
                  </pic:spPr>
                </pic:pic>
              </a:graphicData>
            </a:graphic>
          </wp:inline>
        </w:drawing>
      </w:r>
    </w:p>
    <w:p w14:paraId="2A13BC3D" w14:textId="723E6B9C" w:rsidR="00636276" w:rsidRDefault="00636276" w:rsidP="00636276">
      <w:pPr>
        <w:pStyle w:val="Beschriftung"/>
      </w:pPr>
      <w:r>
        <w:t xml:space="preserve">Figure </w:t>
      </w:r>
      <w:fldSimple w:instr=" SEQ Figure \* ARABIC ">
        <w:r>
          <w:rPr>
            <w:noProof/>
          </w:rPr>
          <w:t>197</w:t>
        </w:r>
      </w:fldSimple>
      <w:r>
        <w:t xml:space="preserve"> Aspect model '1.2.3 Software Engineering'</w:t>
      </w:r>
    </w:p>
    <w:p w14:paraId="5E5D9539" w14:textId="77777777" w:rsidR="00636276" w:rsidRDefault="00636276" w:rsidP="00636276">
      <w:pPr>
        <w:keepNext/>
      </w:pPr>
      <w:r>
        <w:rPr>
          <w:noProof/>
        </w:rPr>
        <w:drawing>
          <wp:inline distT="0" distB="0" distL="0" distR="0" wp14:anchorId="0EF5A680" wp14:editId="64F0696D">
            <wp:extent cx="6119495" cy="2430145"/>
            <wp:effectExtent l="0" t="0" r="0" b="8255"/>
            <wp:docPr id="1925733760"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3760" name=""/>
                    <pic:cNvPicPr/>
                  </pic:nvPicPr>
                  <pic:blipFill>
                    <a:blip r:embed="rId197">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3CD1E668" w14:textId="0F6F69D0" w:rsidR="00636276" w:rsidRDefault="00636276" w:rsidP="00636276">
      <w:pPr>
        <w:pStyle w:val="Beschriftung"/>
      </w:pPr>
      <w:r>
        <w:t xml:space="preserve">Figure </w:t>
      </w:r>
      <w:fldSimple w:instr=" SEQ Figure \* ARABIC ">
        <w:r>
          <w:rPr>
            <w:noProof/>
          </w:rPr>
          <w:t>198</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A3015D9" w14:textId="77777777" w:rsidTr="00636276">
        <w:tblPrEx>
          <w:tblCellMar>
            <w:bottom w:w="0" w:type="dxa"/>
          </w:tblCellMar>
        </w:tblPrEx>
        <w:tc>
          <w:tcPr>
            <w:tcW w:w="2268" w:type="dxa"/>
            <w:shd w:val="clear" w:color="auto" w:fill="FFFFFF"/>
          </w:tcPr>
          <w:p w14:paraId="298BFEDE" w14:textId="66F4241B" w:rsidR="00636276" w:rsidRDefault="00636276" w:rsidP="00636276">
            <w:r w:rsidRPr="00636276">
              <w:rPr>
                <w:rStyle w:val="Fett"/>
              </w:rPr>
              <w:t>Inputs</w:t>
            </w:r>
          </w:p>
        </w:tc>
        <w:tc>
          <w:tcPr>
            <w:tcW w:w="7369" w:type="dxa"/>
            <w:shd w:val="clear" w:color="auto" w:fill="FFFFFF"/>
          </w:tcPr>
          <w:p w14:paraId="14C23B67" w14:textId="77777777" w:rsidR="00636276" w:rsidRDefault="00636276" w:rsidP="00636276">
            <w:hyperlink w:anchor="Deliverable13486" w:history="1">
              <w:r>
                <w:rPr>
                  <w:rStyle w:val="Hyperlink"/>
                </w:rPr>
                <w:t>Software Class</w:t>
              </w:r>
            </w:hyperlink>
          </w:p>
          <w:p w14:paraId="0ECA8A7A" w14:textId="77777777" w:rsidR="00636276" w:rsidRDefault="00636276" w:rsidP="00636276">
            <w:hyperlink w:anchor="Deliverable14469" w:history="1">
              <w:r>
                <w:rPr>
                  <w:rStyle w:val="Hyperlink"/>
                </w:rPr>
                <w:t>Software Interface</w:t>
              </w:r>
            </w:hyperlink>
          </w:p>
          <w:p w14:paraId="20DD94D2" w14:textId="77777777" w:rsidR="00636276" w:rsidRDefault="00636276" w:rsidP="00636276">
            <w:hyperlink w:anchor="Deliverable13487" w:history="1">
              <w:r>
                <w:rPr>
                  <w:rStyle w:val="Hyperlink"/>
                </w:rPr>
                <w:t>Software Component</w:t>
              </w:r>
            </w:hyperlink>
          </w:p>
          <w:p w14:paraId="56447C25" w14:textId="77777777" w:rsidR="00636276" w:rsidRDefault="00636276" w:rsidP="00636276">
            <w:hyperlink w:anchor="Deliverable14368" w:history="1">
              <w:r>
                <w:rPr>
                  <w:rStyle w:val="Hyperlink"/>
                </w:rPr>
                <w:t>Configuration</w:t>
              </w:r>
            </w:hyperlink>
          </w:p>
          <w:p w14:paraId="52BC0CF2" w14:textId="77777777" w:rsidR="00636276" w:rsidRDefault="00636276" w:rsidP="00636276">
            <w:hyperlink w:anchor="Deliverable15753" w:history="1">
              <w:r>
                <w:rPr>
                  <w:rStyle w:val="Hyperlink"/>
                </w:rPr>
                <w:t>Variant</w:t>
              </w:r>
            </w:hyperlink>
          </w:p>
          <w:p w14:paraId="7ABD45EA" w14:textId="74C7C4E5" w:rsidR="00636276" w:rsidRDefault="00636276" w:rsidP="00636276">
            <w:hyperlink w:anchor="Deliverable14866" w:history="1">
              <w:r>
                <w:rPr>
                  <w:rStyle w:val="Hyperlink"/>
                </w:rPr>
                <w:t>Reference</w:t>
              </w:r>
            </w:hyperlink>
          </w:p>
        </w:tc>
      </w:tr>
      <w:tr w:rsidR="00636276" w14:paraId="2F4924CB" w14:textId="77777777" w:rsidTr="00636276">
        <w:tblPrEx>
          <w:tblCellMar>
            <w:bottom w:w="0" w:type="dxa"/>
          </w:tblCellMar>
        </w:tblPrEx>
        <w:tc>
          <w:tcPr>
            <w:tcW w:w="2268" w:type="dxa"/>
            <w:shd w:val="clear" w:color="auto" w:fill="FFFFFF"/>
          </w:tcPr>
          <w:p w14:paraId="1C94712D" w14:textId="0A1D1518" w:rsidR="00636276" w:rsidRPr="00636276" w:rsidRDefault="00636276" w:rsidP="00636276">
            <w:pPr>
              <w:rPr>
                <w:rStyle w:val="Fett"/>
              </w:rPr>
            </w:pPr>
            <w:r w:rsidRPr="00636276">
              <w:rPr>
                <w:rStyle w:val="Fett"/>
              </w:rPr>
              <w:t>Outputs</w:t>
            </w:r>
          </w:p>
        </w:tc>
        <w:tc>
          <w:tcPr>
            <w:tcW w:w="7369" w:type="dxa"/>
            <w:shd w:val="clear" w:color="auto" w:fill="FFFFFF"/>
          </w:tcPr>
          <w:p w14:paraId="22E4AEDC" w14:textId="77777777" w:rsidR="00636276" w:rsidRDefault="00636276" w:rsidP="00636276">
            <w:hyperlink w:anchor="Deliverable19611" w:history="1">
              <w:r>
                <w:rPr>
                  <w:rStyle w:val="Hyperlink"/>
                </w:rPr>
                <w:t>System Requirement</w:t>
              </w:r>
            </w:hyperlink>
          </w:p>
          <w:p w14:paraId="2C25AE14" w14:textId="77777777" w:rsidR="00636276" w:rsidRDefault="00636276" w:rsidP="00636276">
            <w:hyperlink w:anchor="Deliverable13404" w:history="1">
              <w:r>
                <w:rPr>
                  <w:rStyle w:val="Hyperlink"/>
                </w:rPr>
                <w:t>Function</w:t>
              </w:r>
            </w:hyperlink>
          </w:p>
          <w:p w14:paraId="27F29024" w14:textId="77777777" w:rsidR="00636276" w:rsidRDefault="00636276" w:rsidP="00636276">
            <w:hyperlink w:anchor="Deliverable14454" w:history="1">
              <w:r>
                <w:rPr>
                  <w:rStyle w:val="Hyperlink"/>
                </w:rPr>
                <w:t>System Component</w:t>
              </w:r>
            </w:hyperlink>
          </w:p>
          <w:p w14:paraId="2DA84FDD" w14:textId="77777777" w:rsidR="00636276" w:rsidRDefault="00636276" w:rsidP="00636276">
            <w:hyperlink w:anchor="Deliverable14456" w:history="1">
              <w:r>
                <w:rPr>
                  <w:rStyle w:val="Hyperlink"/>
                </w:rPr>
                <w:t>Component Interface</w:t>
              </w:r>
            </w:hyperlink>
          </w:p>
          <w:p w14:paraId="1C0EA3C7" w14:textId="77777777" w:rsidR="00636276" w:rsidRDefault="00636276" w:rsidP="00636276">
            <w:hyperlink w:anchor="Deliverable14457" w:history="1">
              <w:r>
                <w:rPr>
                  <w:rStyle w:val="Hyperlink"/>
                </w:rPr>
                <w:t>Component Connection</w:t>
              </w:r>
            </w:hyperlink>
          </w:p>
          <w:p w14:paraId="29C98A8D" w14:textId="77777777" w:rsidR="00636276" w:rsidRDefault="00636276" w:rsidP="00636276">
            <w:hyperlink w:anchor="Deliverable14755" w:history="1">
              <w:r>
                <w:rPr>
                  <w:rStyle w:val="Hyperlink"/>
                </w:rPr>
                <w:t>Component State</w:t>
              </w:r>
            </w:hyperlink>
          </w:p>
          <w:p w14:paraId="3B81B985" w14:textId="77777777" w:rsidR="00636276" w:rsidRDefault="00636276" w:rsidP="00636276">
            <w:hyperlink w:anchor="Deliverable13422" w:history="1">
              <w:r>
                <w:rPr>
                  <w:rStyle w:val="Hyperlink"/>
                </w:rPr>
                <w:t>Mechanical Component</w:t>
              </w:r>
            </w:hyperlink>
          </w:p>
          <w:p w14:paraId="250FF630" w14:textId="77777777" w:rsidR="00636276" w:rsidRDefault="00636276" w:rsidP="00636276">
            <w:hyperlink w:anchor="Deliverable14853" w:history="1">
              <w:r>
                <w:rPr>
                  <w:rStyle w:val="Hyperlink"/>
                </w:rPr>
                <w:t>Body</w:t>
              </w:r>
            </w:hyperlink>
          </w:p>
          <w:p w14:paraId="6C88F382" w14:textId="77777777" w:rsidR="00636276" w:rsidRDefault="00636276" w:rsidP="00636276">
            <w:hyperlink w:anchor="Deliverable13476" w:history="1">
              <w:r>
                <w:rPr>
                  <w:rStyle w:val="Hyperlink"/>
                </w:rPr>
                <w:t>Electric/Electronic Component</w:t>
              </w:r>
            </w:hyperlink>
          </w:p>
          <w:p w14:paraId="4D53B7C9" w14:textId="77777777" w:rsidR="00636276" w:rsidRDefault="00636276" w:rsidP="00636276">
            <w:hyperlink w:anchor="Deliverable13484" w:history="1">
              <w:r>
                <w:rPr>
                  <w:rStyle w:val="Hyperlink"/>
                </w:rPr>
                <w:t>Electric/Electronic Port</w:t>
              </w:r>
            </w:hyperlink>
          </w:p>
          <w:p w14:paraId="05C69B86" w14:textId="7887057B" w:rsidR="00636276" w:rsidRDefault="00636276" w:rsidP="00636276">
            <w:hyperlink w:anchor="Deliverable13480" w:history="1">
              <w:r>
                <w:rPr>
                  <w:rStyle w:val="Hyperlink"/>
                </w:rPr>
                <w:t>Electric/Electronic Connection</w:t>
              </w:r>
            </w:hyperlink>
          </w:p>
        </w:tc>
      </w:tr>
    </w:tbl>
    <w:p w14:paraId="40CDCCCF" w14:textId="0895D105" w:rsidR="00636276" w:rsidRDefault="00636276" w:rsidP="00636276">
      <w:pPr>
        <w:pStyle w:val="berschrift5"/>
        <w:numPr>
          <w:ilvl w:val="4"/>
          <w:numId w:val="61"/>
        </w:numPr>
      </w:pPr>
      <w:bookmarkStart w:id="142" w:name="Activity2539"/>
      <w:r>
        <w:lastRenderedPageBreak/>
        <w:t>Electrical/Mechanical Design Collaboration</w:t>
      </w:r>
      <w:bookmarkEnd w:id="142"/>
    </w:p>
    <w:p w14:paraId="76D3D4CB" w14:textId="379766CF" w:rsidR="00636276" w:rsidRDefault="00636276" w:rsidP="00636276">
      <w:r>
        <w:t>In Electrical/Mechanical Design Collaboration, both design disciplines involved will collaborate in a common 3D space in order to adjust and coordinate allocation, dimensioning and positioning of components.</w:t>
      </w:r>
    </w:p>
    <w:p w14:paraId="2699E18B" w14:textId="77777777" w:rsidR="00636276" w:rsidRDefault="00636276" w:rsidP="00636276">
      <w:pPr>
        <w:keepNext/>
      </w:pPr>
      <w:r>
        <w:rPr>
          <w:noProof/>
        </w:rPr>
        <w:drawing>
          <wp:inline distT="0" distB="0" distL="0" distR="0" wp14:anchorId="4D7E281B" wp14:editId="6526179F">
            <wp:extent cx="3810532" cy="3810532"/>
            <wp:effectExtent l="0" t="0" r="0" b="0"/>
            <wp:docPr id="608286982"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86982"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F943C6F" w14:textId="3ECFBC21" w:rsidR="00636276" w:rsidRDefault="00636276" w:rsidP="00636276">
      <w:pPr>
        <w:pStyle w:val="Beschriftung"/>
      </w:pPr>
      <w:r>
        <w:t xml:space="preserve">Figure </w:t>
      </w:r>
      <w:fldSimple w:instr=" SEQ Figure \* ARABIC ">
        <w:r>
          <w:rPr>
            <w:noProof/>
          </w:rPr>
          <w:t>199</w:t>
        </w:r>
      </w:fldSimple>
      <w:r>
        <w:t xml:space="preserve"> Required Input</w:t>
      </w:r>
    </w:p>
    <w:p w14:paraId="58935B13" w14:textId="77777777" w:rsidR="00636276" w:rsidRDefault="00636276" w:rsidP="00636276">
      <w:pPr>
        <w:keepNext/>
      </w:pPr>
      <w:r>
        <w:rPr>
          <w:noProof/>
        </w:rPr>
        <w:lastRenderedPageBreak/>
        <w:drawing>
          <wp:inline distT="0" distB="0" distL="0" distR="0" wp14:anchorId="25D01432" wp14:editId="69FE8AF7">
            <wp:extent cx="3810532" cy="3810532"/>
            <wp:effectExtent l="0" t="0" r="0" b="0"/>
            <wp:docPr id="172360374"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374"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191AD91" w14:textId="031612B0" w:rsidR="00636276" w:rsidRDefault="00636276" w:rsidP="00636276">
      <w:pPr>
        <w:pStyle w:val="Beschriftung"/>
      </w:pPr>
      <w:r>
        <w:t xml:space="preserve">Figure </w:t>
      </w:r>
      <w:fldSimple w:instr=" SEQ Figure \* ARABIC ">
        <w:r>
          <w:rPr>
            <w:noProof/>
          </w:rPr>
          <w:t>200</w:t>
        </w:r>
      </w:fldSimple>
      <w:r>
        <w:t xml:space="preserve"> Used Tools</w:t>
      </w:r>
    </w:p>
    <w:p w14:paraId="640798D1" w14:textId="77777777" w:rsidR="00636276" w:rsidRDefault="00636276" w:rsidP="00636276">
      <w:pPr>
        <w:keepNext/>
      </w:pPr>
      <w:r>
        <w:rPr>
          <w:noProof/>
        </w:rPr>
        <w:drawing>
          <wp:inline distT="0" distB="0" distL="0" distR="0" wp14:anchorId="30B2BEF2" wp14:editId="1B8D24FA">
            <wp:extent cx="3903665" cy="3255846"/>
            <wp:effectExtent l="0" t="0" r="1905" b="1905"/>
            <wp:docPr id="392655974"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55974" name=""/>
                    <pic:cNvPicPr/>
                  </pic:nvPicPr>
                  <pic:blipFill>
                    <a:blip r:embed="rId200">
                      <a:extLst>
                        <a:ext uri="{28A0092B-C50C-407E-A947-70E740481C1C}">
                          <a14:useLocalDpi xmlns:a14="http://schemas.microsoft.com/office/drawing/2010/main" val="0"/>
                        </a:ext>
                      </a:extLst>
                    </a:blip>
                    <a:stretch>
                      <a:fillRect/>
                    </a:stretch>
                  </pic:blipFill>
                  <pic:spPr>
                    <a:xfrm>
                      <a:off x="0" y="0"/>
                      <a:ext cx="3903665" cy="3255846"/>
                    </a:xfrm>
                    <a:prstGeom prst="rect">
                      <a:avLst/>
                    </a:prstGeom>
                  </pic:spPr>
                </pic:pic>
              </a:graphicData>
            </a:graphic>
          </wp:inline>
        </w:drawing>
      </w:r>
    </w:p>
    <w:p w14:paraId="14282FC2" w14:textId="1780B5DA" w:rsidR="00636276" w:rsidRDefault="00636276" w:rsidP="00636276">
      <w:pPr>
        <w:pStyle w:val="Beschriftung"/>
      </w:pPr>
      <w:r>
        <w:t xml:space="preserve">Figure </w:t>
      </w:r>
      <w:fldSimple w:instr=" SEQ Figure \* ARABIC ">
        <w:r>
          <w:rPr>
            <w:noProof/>
          </w:rPr>
          <w:t>201</w:t>
        </w:r>
      </w:fldSimple>
      <w:r>
        <w:t xml:space="preserve"> Aspect model '1.2.4 Electrical Mechanical Design Collaboration'</w:t>
      </w:r>
    </w:p>
    <w:p w14:paraId="15677379" w14:textId="77777777" w:rsidR="00636276" w:rsidRDefault="00636276" w:rsidP="00636276">
      <w:pPr>
        <w:keepNext/>
      </w:pPr>
      <w:r>
        <w:rPr>
          <w:noProof/>
        </w:rPr>
        <w:lastRenderedPageBreak/>
        <w:drawing>
          <wp:inline distT="0" distB="0" distL="0" distR="0" wp14:anchorId="6AFE3F08" wp14:editId="13E68D18">
            <wp:extent cx="6119495" cy="2555875"/>
            <wp:effectExtent l="0" t="0" r="0" b="0"/>
            <wp:docPr id="83077266"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266" name=""/>
                    <pic:cNvPicPr/>
                  </pic:nvPicPr>
                  <pic:blipFill>
                    <a:blip r:embed="rId201">
                      <a:extLst>
                        <a:ext uri="{28A0092B-C50C-407E-A947-70E740481C1C}">
                          <a14:useLocalDpi xmlns:a14="http://schemas.microsoft.com/office/drawing/2010/main" val="0"/>
                        </a:ext>
                      </a:extLst>
                    </a:blip>
                    <a:stretch>
                      <a:fillRect/>
                    </a:stretch>
                  </pic:blipFill>
                  <pic:spPr>
                    <a:xfrm>
                      <a:off x="0" y="0"/>
                      <a:ext cx="6119495" cy="2555875"/>
                    </a:xfrm>
                    <a:prstGeom prst="rect">
                      <a:avLst/>
                    </a:prstGeom>
                  </pic:spPr>
                </pic:pic>
              </a:graphicData>
            </a:graphic>
          </wp:inline>
        </w:drawing>
      </w:r>
    </w:p>
    <w:p w14:paraId="3F532F1E" w14:textId="776C8142" w:rsidR="00636276" w:rsidRDefault="00636276" w:rsidP="00636276">
      <w:pPr>
        <w:pStyle w:val="Beschriftung"/>
      </w:pPr>
      <w:r>
        <w:t xml:space="preserve">Figure </w:t>
      </w:r>
      <w:fldSimple w:instr=" SEQ Figure \* ARABIC ">
        <w:r>
          <w:rPr>
            <w:noProof/>
          </w:rPr>
          <w:t>202</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3996506" w14:textId="77777777" w:rsidTr="00636276">
        <w:tblPrEx>
          <w:tblCellMar>
            <w:bottom w:w="0" w:type="dxa"/>
          </w:tblCellMar>
        </w:tblPrEx>
        <w:tc>
          <w:tcPr>
            <w:tcW w:w="2268" w:type="dxa"/>
            <w:shd w:val="clear" w:color="auto" w:fill="FFFFFF"/>
          </w:tcPr>
          <w:p w14:paraId="1B999844" w14:textId="48A8243F" w:rsidR="00636276" w:rsidRDefault="00636276" w:rsidP="00636276">
            <w:r w:rsidRPr="00636276">
              <w:rPr>
                <w:rStyle w:val="Fett"/>
              </w:rPr>
              <w:t>Outputs</w:t>
            </w:r>
          </w:p>
        </w:tc>
        <w:tc>
          <w:tcPr>
            <w:tcW w:w="7369" w:type="dxa"/>
            <w:shd w:val="clear" w:color="auto" w:fill="FFFFFF"/>
          </w:tcPr>
          <w:p w14:paraId="67F2552D" w14:textId="77777777" w:rsidR="00636276" w:rsidRDefault="00636276" w:rsidP="00636276">
            <w:hyperlink w:anchor="Deliverable13422" w:history="1">
              <w:r>
                <w:rPr>
                  <w:rStyle w:val="Hyperlink"/>
                </w:rPr>
                <w:t>Mechanical Component</w:t>
              </w:r>
            </w:hyperlink>
          </w:p>
          <w:p w14:paraId="78620DB3" w14:textId="77777777" w:rsidR="00636276" w:rsidRDefault="00636276" w:rsidP="00636276">
            <w:hyperlink w:anchor="Deliverable14853" w:history="1">
              <w:r>
                <w:rPr>
                  <w:rStyle w:val="Hyperlink"/>
                </w:rPr>
                <w:t>Body</w:t>
              </w:r>
            </w:hyperlink>
          </w:p>
          <w:p w14:paraId="095FA976" w14:textId="77777777" w:rsidR="00636276" w:rsidRDefault="00636276" w:rsidP="00636276">
            <w:hyperlink w:anchor="Deliverable13476" w:history="1">
              <w:r>
                <w:rPr>
                  <w:rStyle w:val="Hyperlink"/>
                </w:rPr>
                <w:t>Electric/Electronic Component</w:t>
              </w:r>
            </w:hyperlink>
          </w:p>
          <w:p w14:paraId="693D7B2F" w14:textId="77777777" w:rsidR="00636276" w:rsidRDefault="00636276" w:rsidP="00636276">
            <w:hyperlink w:anchor="Deliverable13484" w:history="1">
              <w:r>
                <w:rPr>
                  <w:rStyle w:val="Hyperlink"/>
                </w:rPr>
                <w:t>Electric/Electronic Port</w:t>
              </w:r>
            </w:hyperlink>
          </w:p>
          <w:p w14:paraId="6E732D2F" w14:textId="4A889343" w:rsidR="00636276" w:rsidRDefault="00636276" w:rsidP="00636276">
            <w:hyperlink w:anchor="Deliverable13480" w:history="1">
              <w:r>
                <w:rPr>
                  <w:rStyle w:val="Hyperlink"/>
                </w:rPr>
                <w:t>Electric/Electronic Connection</w:t>
              </w:r>
            </w:hyperlink>
          </w:p>
        </w:tc>
      </w:tr>
    </w:tbl>
    <w:p w14:paraId="6FF09186" w14:textId="60AF755E" w:rsidR="00636276" w:rsidRDefault="00636276" w:rsidP="00636276">
      <w:pPr>
        <w:pStyle w:val="berschrift4"/>
      </w:pPr>
      <w:bookmarkStart w:id="143" w:name="Activity6137"/>
      <w:r>
        <w:t>Verification &amp; Validation using Simulation</w:t>
      </w:r>
      <w:bookmarkEnd w:id="143"/>
    </w:p>
    <w:p w14:paraId="32FDFE57" w14:textId="5B69093D" w:rsidR="00636276" w:rsidRDefault="00636276" w:rsidP="00636276">
      <w:r>
        <w:t>Modeling and simulation (M&amp;S) is the domain-specific use of models (e.g., physical, mathematical, or logical representation of a system, entity, phenomenon, or process) as a basis for simulations to develop data utilized for management or technical decision making.</w:t>
      </w:r>
    </w:p>
    <w:p w14:paraId="607A4646" w14:textId="29F9B06E" w:rsidR="00636276" w:rsidRDefault="00636276" w:rsidP="00636276">
      <w:r>
        <w:t>Simulation may include finite elements analysis, fluid analysis, DMU simulation, kinematics simulation, as well as simulation based on software prototypes. It also includes X-in-the-Loop (XiL), using integrated design and simulation models and capabilities.</w:t>
      </w:r>
    </w:p>
    <w:p w14:paraId="5E50655B" w14:textId="4D4D3996" w:rsidR="00636276" w:rsidRDefault="00636276" w:rsidP="00636276">
      <w:r>
        <w:t>Verification aims at the demonstration of product compliance to the specified design requirements.</w:t>
      </w:r>
    </w:p>
    <w:p w14:paraId="5B37ACED" w14:textId="01F1D6CB" w:rsidR="00636276" w:rsidRDefault="00636276" w:rsidP="00636276">
      <w:r>
        <w:t>Validation aims at the demonstration of conformance to stakeholder requirements.</w:t>
      </w:r>
    </w:p>
    <w:p w14:paraId="345ED48F" w14:textId="350D4712" w:rsidR="00636276" w:rsidRDefault="00636276" w:rsidP="00636276">
      <w:r>
        <w:t>Description based on: https://en.wikipedia.org/wiki/Modeling_and_simulation, ISO 29148, ISO 15288</w:t>
      </w:r>
    </w:p>
    <w:p w14:paraId="602B5B0F" w14:textId="77777777" w:rsidR="00636276" w:rsidRDefault="00636276" w:rsidP="00636276">
      <w:pPr>
        <w:keepNext/>
      </w:pPr>
      <w:r>
        <w:rPr>
          <w:noProof/>
        </w:rPr>
        <w:lastRenderedPageBreak/>
        <w:drawing>
          <wp:inline distT="0" distB="0" distL="0" distR="0" wp14:anchorId="05C8E847" wp14:editId="50C9D509">
            <wp:extent cx="3810532" cy="3810532"/>
            <wp:effectExtent l="0" t="0" r="0" b="0"/>
            <wp:docPr id="1436571211"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121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0CBFBD3" w14:textId="410495CA" w:rsidR="00636276" w:rsidRDefault="00636276" w:rsidP="00636276">
      <w:pPr>
        <w:pStyle w:val="Beschriftung"/>
      </w:pPr>
      <w:r>
        <w:t xml:space="preserve">Figure </w:t>
      </w:r>
      <w:fldSimple w:instr=" SEQ Figure \* ARABIC ">
        <w:r>
          <w:rPr>
            <w:noProof/>
          </w:rPr>
          <w:t>203</w:t>
        </w:r>
      </w:fldSimple>
      <w:r>
        <w:t xml:space="preserve"> Required Input</w:t>
      </w:r>
    </w:p>
    <w:p w14:paraId="7A452D6E" w14:textId="4AECDE28" w:rsidR="00636276" w:rsidRDefault="00636276" w:rsidP="00636276">
      <w:pPr>
        <w:pStyle w:val="berschrift5"/>
        <w:numPr>
          <w:ilvl w:val="4"/>
          <w:numId w:val="62"/>
        </w:numPr>
      </w:pPr>
      <w:bookmarkStart w:id="144" w:name="Activity2541"/>
      <w:r>
        <w:t>Plan and prepare Simulation</w:t>
      </w:r>
      <w:bookmarkEnd w:id="144"/>
    </w:p>
    <w:p w14:paraId="37E93D05" w14:textId="108606BB" w:rsidR="00636276" w:rsidRDefault="00636276" w:rsidP="00636276">
      <w:r>
        <w:t>Planning and preparation of a simulation includes the specification of the simulation objectives based on product requirements and functions. This is followed by the definition of the simulation boundary conditions and the createion of simulation models according to simulation objectives.</w:t>
      </w:r>
    </w:p>
    <w:p w14:paraId="5E313C01" w14:textId="77777777" w:rsidR="00636276" w:rsidRDefault="00636276" w:rsidP="00636276">
      <w:pPr>
        <w:keepNext/>
      </w:pPr>
      <w:r>
        <w:rPr>
          <w:noProof/>
        </w:rPr>
        <w:lastRenderedPageBreak/>
        <w:drawing>
          <wp:inline distT="0" distB="0" distL="0" distR="0" wp14:anchorId="11652063" wp14:editId="468754B7">
            <wp:extent cx="3810532" cy="3810532"/>
            <wp:effectExtent l="0" t="0" r="0" b="0"/>
            <wp:docPr id="775866128"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6128"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8265474" w14:textId="44964986" w:rsidR="00636276" w:rsidRDefault="00636276" w:rsidP="00636276">
      <w:pPr>
        <w:pStyle w:val="Beschriftung"/>
      </w:pPr>
      <w:r>
        <w:t xml:space="preserve">Figure </w:t>
      </w:r>
      <w:fldSimple w:instr=" SEQ Figure \* ARABIC ">
        <w:r>
          <w:rPr>
            <w:noProof/>
          </w:rPr>
          <w:t>204</w:t>
        </w:r>
      </w:fldSimple>
      <w:r>
        <w:t xml:space="preserve"> Required Input</w:t>
      </w:r>
    </w:p>
    <w:p w14:paraId="34372CD4" w14:textId="77777777" w:rsidR="00636276" w:rsidRDefault="00636276" w:rsidP="00636276">
      <w:pPr>
        <w:keepNext/>
      </w:pPr>
      <w:r>
        <w:rPr>
          <w:noProof/>
        </w:rPr>
        <w:drawing>
          <wp:inline distT="0" distB="0" distL="0" distR="0" wp14:anchorId="1F8421C9" wp14:editId="1474239F">
            <wp:extent cx="3810532" cy="3810532"/>
            <wp:effectExtent l="0" t="0" r="0" b="0"/>
            <wp:docPr id="62377491"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749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C561A13" w14:textId="3B2B2876" w:rsidR="00636276" w:rsidRDefault="00636276" w:rsidP="00636276">
      <w:pPr>
        <w:pStyle w:val="Beschriftung"/>
      </w:pPr>
      <w:r>
        <w:t xml:space="preserve">Figure </w:t>
      </w:r>
      <w:fldSimple w:instr=" SEQ Figure \* ARABIC ">
        <w:r>
          <w:rPr>
            <w:noProof/>
          </w:rPr>
          <w:t>205</w:t>
        </w:r>
      </w:fldSimple>
      <w:r>
        <w:t xml:space="preserve"> Used Tools</w:t>
      </w:r>
    </w:p>
    <w:p w14:paraId="414FB26F" w14:textId="77777777" w:rsidR="00636276" w:rsidRDefault="00636276" w:rsidP="00636276">
      <w:pPr>
        <w:keepNext/>
      </w:pPr>
      <w:r>
        <w:rPr>
          <w:noProof/>
        </w:rPr>
        <w:lastRenderedPageBreak/>
        <w:drawing>
          <wp:inline distT="0" distB="0" distL="0" distR="0" wp14:anchorId="5FD8B4D9" wp14:editId="65735441">
            <wp:extent cx="5885468" cy="900000"/>
            <wp:effectExtent l="0" t="0" r="1270" b="0"/>
            <wp:docPr id="1687459215"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59215"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885468" cy="900000"/>
                    </a:xfrm>
                    <a:prstGeom prst="rect">
                      <a:avLst/>
                    </a:prstGeom>
                  </pic:spPr>
                </pic:pic>
              </a:graphicData>
            </a:graphic>
          </wp:inline>
        </w:drawing>
      </w:r>
    </w:p>
    <w:p w14:paraId="1FAD487D" w14:textId="78ABF503" w:rsidR="00636276" w:rsidRDefault="00636276" w:rsidP="00636276">
      <w:pPr>
        <w:pStyle w:val="Beschriftung"/>
      </w:pPr>
      <w:r>
        <w:t xml:space="preserve">Figure </w:t>
      </w:r>
      <w:fldSimple w:instr=" SEQ Figure \* ARABIC ">
        <w:r>
          <w:rPr>
            <w:noProof/>
          </w:rPr>
          <w:t>206</w:t>
        </w:r>
      </w:fldSimple>
      <w:r>
        <w:t xml:space="preserve"> Aspect model '1.3.1 Plan and prepare Simulation'</w:t>
      </w:r>
    </w:p>
    <w:p w14:paraId="43541FF9" w14:textId="77777777" w:rsidR="00636276" w:rsidRDefault="00636276" w:rsidP="00636276">
      <w:pPr>
        <w:keepNext/>
      </w:pPr>
      <w:r>
        <w:rPr>
          <w:noProof/>
        </w:rPr>
        <w:drawing>
          <wp:inline distT="0" distB="0" distL="0" distR="0" wp14:anchorId="62E73E10" wp14:editId="72C3FCD2">
            <wp:extent cx="6119495" cy="2423795"/>
            <wp:effectExtent l="0" t="0" r="0" b="0"/>
            <wp:docPr id="126293293"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93" name=""/>
                    <pic:cNvPicPr/>
                  </pic:nvPicPr>
                  <pic:blipFill>
                    <a:blip r:embed="rId206">
                      <a:extLst>
                        <a:ext uri="{28A0092B-C50C-407E-A947-70E740481C1C}">
                          <a14:useLocalDpi xmlns:a14="http://schemas.microsoft.com/office/drawing/2010/main" val="0"/>
                        </a:ext>
                      </a:extLst>
                    </a:blip>
                    <a:stretch>
                      <a:fillRect/>
                    </a:stretch>
                  </pic:blipFill>
                  <pic:spPr>
                    <a:xfrm>
                      <a:off x="0" y="0"/>
                      <a:ext cx="6119495" cy="2423795"/>
                    </a:xfrm>
                    <a:prstGeom prst="rect">
                      <a:avLst/>
                    </a:prstGeom>
                  </pic:spPr>
                </pic:pic>
              </a:graphicData>
            </a:graphic>
          </wp:inline>
        </w:drawing>
      </w:r>
    </w:p>
    <w:p w14:paraId="30971745" w14:textId="0E6F91C3" w:rsidR="00636276" w:rsidRDefault="00636276" w:rsidP="00636276">
      <w:pPr>
        <w:pStyle w:val="Beschriftung"/>
      </w:pPr>
      <w:r>
        <w:t xml:space="preserve">Figure </w:t>
      </w:r>
      <w:fldSimple w:instr=" SEQ Figure \* ARABIC ">
        <w:r>
          <w:rPr>
            <w:noProof/>
          </w:rPr>
          <w:t>207</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10CB1DE" w14:textId="77777777" w:rsidTr="00636276">
        <w:tblPrEx>
          <w:tblCellMar>
            <w:bottom w:w="0" w:type="dxa"/>
          </w:tblCellMar>
        </w:tblPrEx>
        <w:tc>
          <w:tcPr>
            <w:tcW w:w="2268" w:type="dxa"/>
            <w:shd w:val="clear" w:color="auto" w:fill="FFFFFF"/>
          </w:tcPr>
          <w:p w14:paraId="6EF0DD86" w14:textId="164B18C9" w:rsidR="00636276" w:rsidRDefault="00636276" w:rsidP="00636276">
            <w:r w:rsidRPr="00636276">
              <w:rPr>
                <w:rStyle w:val="Fett"/>
              </w:rPr>
              <w:t>Inputs</w:t>
            </w:r>
          </w:p>
        </w:tc>
        <w:tc>
          <w:tcPr>
            <w:tcW w:w="7369" w:type="dxa"/>
            <w:shd w:val="clear" w:color="auto" w:fill="FFFFFF"/>
          </w:tcPr>
          <w:p w14:paraId="169D8AE4" w14:textId="77777777" w:rsidR="00636276" w:rsidRDefault="00636276" w:rsidP="00636276">
            <w:hyperlink w:anchor="Deliverable13496" w:history="1">
              <w:r>
                <w:rPr>
                  <w:rStyle w:val="Hyperlink"/>
                </w:rPr>
                <w:t>Verification Characteristic</w:t>
              </w:r>
            </w:hyperlink>
          </w:p>
          <w:p w14:paraId="0C7F8E3C" w14:textId="77777777" w:rsidR="00636276" w:rsidRDefault="00636276" w:rsidP="00636276">
            <w:hyperlink w:anchor="Deliverable13500" w:history="1">
              <w:r>
                <w:rPr>
                  <w:rStyle w:val="Hyperlink"/>
                </w:rPr>
                <w:t>Verification Plan</w:t>
              </w:r>
            </w:hyperlink>
          </w:p>
          <w:p w14:paraId="7A269EE4" w14:textId="77777777" w:rsidR="00636276" w:rsidRDefault="00636276" w:rsidP="00636276">
            <w:hyperlink w:anchor="Deliverable13501" w:history="1">
              <w:r>
                <w:rPr>
                  <w:rStyle w:val="Hyperlink"/>
                </w:rPr>
                <w:t>Verification Resource</w:t>
              </w:r>
            </w:hyperlink>
          </w:p>
          <w:p w14:paraId="7FD6159C" w14:textId="77777777" w:rsidR="00636276" w:rsidRDefault="00636276" w:rsidP="00636276">
            <w:hyperlink w:anchor="Deliverable15507" w:history="1">
              <w:r>
                <w:rPr>
                  <w:rStyle w:val="Hyperlink"/>
                </w:rPr>
                <w:t>Validation Criterium</w:t>
              </w:r>
            </w:hyperlink>
          </w:p>
          <w:p w14:paraId="759913B9" w14:textId="77777777" w:rsidR="00636276" w:rsidRDefault="00636276" w:rsidP="00636276">
            <w:hyperlink w:anchor="Deliverable13493" w:history="1">
              <w:r>
                <w:rPr>
                  <w:rStyle w:val="Hyperlink"/>
                </w:rPr>
                <w:t>Validation Plan</w:t>
              </w:r>
            </w:hyperlink>
          </w:p>
          <w:p w14:paraId="296F61EE" w14:textId="2E9D0466" w:rsidR="00636276" w:rsidRDefault="00636276" w:rsidP="00636276">
            <w:hyperlink w:anchor="Deliverable13491" w:history="1">
              <w:r>
                <w:rPr>
                  <w:rStyle w:val="Hyperlink"/>
                </w:rPr>
                <w:t>Validation Boundary Condition</w:t>
              </w:r>
            </w:hyperlink>
          </w:p>
        </w:tc>
      </w:tr>
      <w:tr w:rsidR="00636276" w14:paraId="1613E46D" w14:textId="77777777" w:rsidTr="00636276">
        <w:tblPrEx>
          <w:tblCellMar>
            <w:bottom w:w="0" w:type="dxa"/>
          </w:tblCellMar>
        </w:tblPrEx>
        <w:tc>
          <w:tcPr>
            <w:tcW w:w="2268" w:type="dxa"/>
            <w:shd w:val="clear" w:color="auto" w:fill="FFFFFF"/>
          </w:tcPr>
          <w:p w14:paraId="5707D51F" w14:textId="0992E326" w:rsidR="00636276" w:rsidRPr="00636276" w:rsidRDefault="00636276" w:rsidP="00636276">
            <w:pPr>
              <w:rPr>
                <w:rStyle w:val="Fett"/>
              </w:rPr>
            </w:pPr>
            <w:r w:rsidRPr="00636276">
              <w:rPr>
                <w:rStyle w:val="Fett"/>
              </w:rPr>
              <w:t>Outputs</w:t>
            </w:r>
          </w:p>
        </w:tc>
        <w:tc>
          <w:tcPr>
            <w:tcW w:w="7369" w:type="dxa"/>
            <w:shd w:val="clear" w:color="auto" w:fill="FFFFFF"/>
          </w:tcPr>
          <w:p w14:paraId="0F69F106" w14:textId="77777777" w:rsidR="00636276" w:rsidRDefault="00636276" w:rsidP="00636276">
            <w:hyperlink w:anchor="Deliverable19611" w:history="1">
              <w:r>
                <w:rPr>
                  <w:rStyle w:val="Hyperlink"/>
                </w:rPr>
                <w:t>System Requirement</w:t>
              </w:r>
            </w:hyperlink>
          </w:p>
          <w:p w14:paraId="63454B31" w14:textId="77777777" w:rsidR="00636276" w:rsidRDefault="00636276" w:rsidP="00636276">
            <w:hyperlink w:anchor="Deliverable13404" w:history="1">
              <w:r>
                <w:rPr>
                  <w:rStyle w:val="Hyperlink"/>
                </w:rPr>
                <w:t>Function</w:t>
              </w:r>
            </w:hyperlink>
          </w:p>
          <w:p w14:paraId="3D56F74C" w14:textId="77777777" w:rsidR="00636276" w:rsidRDefault="00636276" w:rsidP="00636276">
            <w:hyperlink w:anchor="Deliverable13422" w:history="1">
              <w:r>
                <w:rPr>
                  <w:rStyle w:val="Hyperlink"/>
                </w:rPr>
                <w:t>Mechanical Component</w:t>
              </w:r>
            </w:hyperlink>
          </w:p>
          <w:p w14:paraId="4425B5E3" w14:textId="77777777" w:rsidR="00636276" w:rsidRDefault="00636276" w:rsidP="00636276">
            <w:hyperlink w:anchor="Deliverable14853" w:history="1">
              <w:r>
                <w:rPr>
                  <w:rStyle w:val="Hyperlink"/>
                </w:rPr>
                <w:t>Body</w:t>
              </w:r>
            </w:hyperlink>
          </w:p>
          <w:p w14:paraId="77A2B581" w14:textId="77777777" w:rsidR="00636276" w:rsidRDefault="00636276" w:rsidP="00636276">
            <w:hyperlink w:anchor="Deliverable15658" w:history="1">
              <w:r>
                <w:rPr>
                  <w:rStyle w:val="Hyperlink"/>
                </w:rPr>
                <w:t>Geometric Interference</w:t>
              </w:r>
            </w:hyperlink>
          </w:p>
          <w:p w14:paraId="0CB82556" w14:textId="77777777" w:rsidR="00636276" w:rsidRDefault="00636276" w:rsidP="00636276">
            <w:hyperlink w:anchor="Deliverable14831" w:history="1">
              <w:r>
                <w:rPr>
                  <w:rStyle w:val="Hyperlink"/>
                </w:rPr>
                <w:t>Material</w:t>
              </w:r>
            </w:hyperlink>
          </w:p>
          <w:p w14:paraId="51A0DB1D" w14:textId="77777777" w:rsidR="00636276" w:rsidRDefault="00636276" w:rsidP="00636276">
            <w:hyperlink w:anchor="Deliverable19977" w:history="1">
              <w:r>
                <w:rPr>
                  <w:rStyle w:val="Hyperlink"/>
                </w:rPr>
                <w:t>Datum</w:t>
              </w:r>
            </w:hyperlink>
          </w:p>
          <w:p w14:paraId="1532CF28" w14:textId="77777777" w:rsidR="00636276" w:rsidRDefault="00636276" w:rsidP="00636276">
            <w:hyperlink w:anchor="Deliverable19978" w:history="1">
              <w:r>
                <w:rPr>
                  <w:rStyle w:val="Hyperlink"/>
                </w:rPr>
                <w:t>Geometric Tolerance</w:t>
              </w:r>
            </w:hyperlink>
          </w:p>
          <w:p w14:paraId="309DCF55" w14:textId="77777777" w:rsidR="00636276" w:rsidRDefault="00636276" w:rsidP="00636276">
            <w:hyperlink w:anchor="Deliverable19979" w:history="1">
              <w:r>
                <w:rPr>
                  <w:rStyle w:val="Hyperlink"/>
                </w:rPr>
                <w:t>Dimensional Size</w:t>
              </w:r>
            </w:hyperlink>
          </w:p>
          <w:p w14:paraId="0CA1ADC4" w14:textId="77777777" w:rsidR="00636276" w:rsidRDefault="00636276" w:rsidP="00636276">
            <w:hyperlink w:anchor="Deliverable19980" w:history="1">
              <w:r>
                <w:rPr>
                  <w:rStyle w:val="Hyperlink"/>
                </w:rPr>
                <w:t>Surface Texture</w:t>
              </w:r>
            </w:hyperlink>
          </w:p>
          <w:p w14:paraId="1759F806" w14:textId="77777777" w:rsidR="00636276" w:rsidRDefault="00636276" w:rsidP="00636276">
            <w:hyperlink w:anchor="Deliverable20261" w:history="1">
              <w:r>
                <w:rPr>
                  <w:rStyle w:val="Hyperlink"/>
                </w:rPr>
                <w:t>Hole</w:t>
              </w:r>
            </w:hyperlink>
          </w:p>
          <w:p w14:paraId="6B893A9A" w14:textId="77777777" w:rsidR="00636276" w:rsidRDefault="00636276" w:rsidP="00636276">
            <w:hyperlink w:anchor="Deliverable23106" w:history="1">
              <w:r>
                <w:rPr>
                  <w:rStyle w:val="Hyperlink"/>
                </w:rPr>
                <w:t>Gearing</w:t>
              </w:r>
            </w:hyperlink>
          </w:p>
          <w:p w14:paraId="4B2336FB" w14:textId="77777777" w:rsidR="00636276" w:rsidRDefault="00636276" w:rsidP="00636276">
            <w:hyperlink w:anchor="Deliverable14476" w:history="1">
              <w:r>
                <w:rPr>
                  <w:rStyle w:val="Hyperlink"/>
                </w:rPr>
                <w:t>Kinematic Mechanism</w:t>
              </w:r>
            </w:hyperlink>
          </w:p>
          <w:p w14:paraId="712974BC" w14:textId="77777777" w:rsidR="00636276" w:rsidRDefault="00636276" w:rsidP="00636276">
            <w:hyperlink w:anchor="Deliverable13442" w:history="1">
              <w:r>
                <w:rPr>
                  <w:rStyle w:val="Hyperlink"/>
                </w:rPr>
                <w:t>Kinematic Joint</w:t>
              </w:r>
            </w:hyperlink>
          </w:p>
          <w:p w14:paraId="391A360A" w14:textId="77777777" w:rsidR="00636276" w:rsidRDefault="00636276" w:rsidP="00636276">
            <w:hyperlink w:anchor="Deliverable13449" w:history="1">
              <w:r>
                <w:rPr>
                  <w:rStyle w:val="Hyperlink"/>
                </w:rPr>
                <w:t>Kinematic Sensor</w:t>
              </w:r>
            </w:hyperlink>
          </w:p>
          <w:p w14:paraId="156A112D" w14:textId="77777777" w:rsidR="00636276" w:rsidRDefault="00636276" w:rsidP="00636276">
            <w:hyperlink w:anchor="Deliverable14854" w:history="1">
              <w:r>
                <w:rPr>
                  <w:rStyle w:val="Hyperlink"/>
                </w:rPr>
                <w:t>Kinematic Motion</w:t>
              </w:r>
            </w:hyperlink>
          </w:p>
          <w:p w14:paraId="3DC85FCF" w14:textId="77777777" w:rsidR="00636276" w:rsidRDefault="00636276" w:rsidP="00636276">
            <w:hyperlink w:anchor="Deliverable13462" w:history="1">
              <w:r>
                <w:rPr>
                  <w:rStyle w:val="Hyperlink"/>
                </w:rPr>
                <w:t>Joining Element</w:t>
              </w:r>
            </w:hyperlink>
          </w:p>
          <w:p w14:paraId="4C558C9C" w14:textId="77777777" w:rsidR="00636276" w:rsidRDefault="00636276" w:rsidP="00636276">
            <w:hyperlink w:anchor="Deliverable14880" w:history="1">
              <w:r>
                <w:rPr>
                  <w:rStyle w:val="Hyperlink"/>
                </w:rPr>
                <w:t>Painting &amp; Coating</w:t>
              </w:r>
            </w:hyperlink>
          </w:p>
          <w:p w14:paraId="511415E9" w14:textId="77777777" w:rsidR="00636276" w:rsidRDefault="00636276" w:rsidP="00636276">
            <w:hyperlink w:anchor="Deliverable14881" w:history="1">
              <w:r>
                <w:rPr>
                  <w:rStyle w:val="Hyperlink"/>
                </w:rPr>
                <w:t>Marking &amp; Labeling</w:t>
              </w:r>
            </w:hyperlink>
          </w:p>
          <w:p w14:paraId="27DDF6BE" w14:textId="77777777" w:rsidR="00636276" w:rsidRDefault="00636276" w:rsidP="00636276">
            <w:hyperlink w:anchor="Deliverable14883" w:history="1">
              <w:r>
                <w:rPr>
                  <w:rStyle w:val="Hyperlink"/>
                </w:rPr>
                <w:t>Heat Treatment Area</w:t>
              </w:r>
            </w:hyperlink>
          </w:p>
          <w:p w14:paraId="692DC541" w14:textId="77777777" w:rsidR="00636276" w:rsidRDefault="00636276" w:rsidP="00636276">
            <w:hyperlink w:anchor="Deliverable23107" w:history="1">
              <w:r>
                <w:rPr>
                  <w:rStyle w:val="Hyperlink"/>
                </w:rPr>
                <w:t>Cleanliness</w:t>
              </w:r>
            </w:hyperlink>
          </w:p>
          <w:p w14:paraId="1536A5E8" w14:textId="77777777" w:rsidR="00636276" w:rsidRDefault="00636276" w:rsidP="00636276">
            <w:hyperlink w:anchor="Deliverable20497" w:history="1">
              <w:r>
                <w:rPr>
                  <w:rStyle w:val="Hyperlink"/>
                </w:rPr>
                <w:t>Bending Specification</w:t>
              </w:r>
            </w:hyperlink>
          </w:p>
          <w:p w14:paraId="64882572" w14:textId="77777777" w:rsidR="00636276" w:rsidRDefault="00636276" w:rsidP="00636276">
            <w:hyperlink w:anchor="Deliverable13476" w:history="1">
              <w:r>
                <w:rPr>
                  <w:rStyle w:val="Hyperlink"/>
                </w:rPr>
                <w:t>Electric/Electronic Component</w:t>
              </w:r>
            </w:hyperlink>
          </w:p>
          <w:p w14:paraId="47D1A498" w14:textId="77777777" w:rsidR="00636276" w:rsidRDefault="00636276" w:rsidP="00636276">
            <w:hyperlink w:anchor="Deliverable13484" w:history="1">
              <w:r>
                <w:rPr>
                  <w:rStyle w:val="Hyperlink"/>
                </w:rPr>
                <w:t>Electric/Electronic Port</w:t>
              </w:r>
            </w:hyperlink>
          </w:p>
          <w:p w14:paraId="73480CD1" w14:textId="77777777" w:rsidR="00636276" w:rsidRDefault="00636276" w:rsidP="00636276">
            <w:hyperlink w:anchor="Deliverable13480" w:history="1">
              <w:r>
                <w:rPr>
                  <w:rStyle w:val="Hyperlink"/>
                </w:rPr>
                <w:t>Electric/Electronic Connection</w:t>
              </w:r>
            </w:hyperlink>
          </w:p>
          <w:p w14:paraId="1E3DD861" w14:textId="77777777" w:rsidR="00636276" w:rsidRDefault="00636276" w:rsidP="00636276">
            <w:hyperlink w:anchor="Deliverable13486" w:history="1">
              <w:r>
                <w:rPr>
                  <w:rStyle w:val="Hyperlink"/>
                </w:rPr>
                <w:t>Software Class</w:t>
              </w:r>
            </w:hyperlink>
          </w:p>
          <w:p w14:paraId="64129AC1" w14:textId="77777777" w:rsidR="00636276" w:rsidRDefault="00636276" w:rsidP="00636276">
            <w:hyperlink w:anchor="Deliverable14469" w:history="1">
              <w:r>
                <w:rPr>
                  <w:rStyle w:val="Hyperlink"/>
                </w:rPr>
                <w:t>Software Interface</w:t>
              </w:r>
            </w:hyperlink>
          </w:p>
          <w:p w14:paraId="6743824D" w14:textId="77777777" w:rsidR="00636276" w:rsidRDefault="00636276" w:rsidP="00636276">
            <w:hyperlink w:anchor="Deliverable13487" w:history="1">
              <w:r>
                <w:rPr>
                  <w:rStyle w:val="Hyperlink"/>
                </w:rPr>
                <w:t>Software Component</w:t>
              </w:r>
            </w:hyperlink>
          </w:p>
          <w:p w14:paraId="484FBABB" w14:textId="77777777" w:rsidR="00636276" w:rsidRDefault="00636276" w:rsidP="00636276">
            <w:hyperlink w:anchor="Deliverable13453" w:history="1">
              <w:r>
                <w:rPr>
                  <w:rStyle w:val="Hyperlink"/>
                </w:rPr>
                <w:t>Hydraulic/Pneumatic Connection</w:t>
              </w:r>
            </w:hyperlink>
          </w:p>
          <w:p w14:paraId="792312DD" w14:textId="77777777" w:rsidR="00636276" w:rsidRDefault="00636276" w:rsidP="00636276">
            <w:hyperlink w:anchor="Deliverable13456" w:history="1">
              <w:r>
                <w:rPr>
                  <w:rStyle w:val="Hyperlink"/>
                </w:rPr>
                <w:t>Hydraulic/Pneumatic Port</w:t>
              </w:r>
            </w:hyperlink>
          </w:p>
          <w:p w14:paraId="6287FD79" w14:textId="79524D04" w:rsidR="00636276" w:rsidRDefault="00636276" w:rsidP="00636276">
            <w:hyperlink w:anchor="Deliverable13459" w:history="1">
              <w:r>
                <w:rPr>
                  <w:rStyle w:val="Hyperlink"/>
                </w:rPr>
                <w:t>Joining Process</w:t>
              </w:r>
            </w:hyperlink>
          </w:p>
        </w:tc>
      </w:tr>
    </w:tbl>
    <w:p w14:paraId="1EFEEA56" w14:textId="20AF9B65" w:rsidR="00636276" w:rsidRDefault="00636276" w:rsidP="00636276">
      <w:pPr>
        <w:pStyle w:val="berschrift5"/>
      </w:pPr>
      <w:bookmarkStart w:id="145" w:name="Activity6136"/>
      <w:r>
        <w:lastRenderedPageBreak/>
        <w:t>Perform and document Simulation</w:t>
      </w:r>
      <w:bookmarkEnd w:id="145"/>
    </w:p>
    <w:p w14:paraId="43D7E441" w14:textId="4C5C799D" w:rsidR="00636276" w:rsidRDefault="00636276" w:rsidP="00636276">
      <w:r>
        <w:t>Simulation execution includes performing the simulation as well as documenting and summarizing the simulation results.</w:t>
      </w:r>
    </w:p>
    <w:p w14:paraId="15F90446" w14:textId="77777777" w:rsidR="00636276" w:rsidRDefault="00636276" w:rsidP="00636276">
      <w:pPr>
        <w:keepNext/>
      </w:pPr>
      <w:r>
        <w:rPr>
          <w:noProof/>
        </w:rPr>
        <w:drawing>
          <wp:inline distT="0" distB="0" distL="0" distR="0" wp14:anchorId="421634D1" wp14:editId="12A1D4F4">
            <wp:extent cx="3810532" cy="3810532"/>
            <wp:effectExtent l="0" t="0" r="0" b="0"/>
            <wp:docPr id="1409649647"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9647"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D5D4027" w14:textId="57A5683A" w:rsidR="00636276" w:rsidRDefault="00636276" w:rsidP="00636276">
      <w:pPr>
        <w:pStyle w:val="Beschriftung"/>
      </w:pPr>
      <w:r>
        <w:t xml:space="preserve">Figure </w:t>
      </w:r>
      <w:fldSimple w:instr=" SEQ Figure \* ARABIC ">
        <w:r>
          <w:rPr>
            <w:noProof/>
          </w:rPr>
          <w:t>208</w:t>
        </w:r>
      </w:fldSimple>
      <w:r>
        <w:t xml:space="preserve"> Required Input</w:t>
      </w:r>
    </w:p>
    <w:p w14:paraId="5F459B80" w14:textId="77777777" w:rsidR="00636276" w:rsidRDefault="00636276" w:rsidP="00636276">
      <w:pPr>
        <w:keepNext/>
      </w:pPr>
      <w:r>
        <w:rPr>
          <w:noProof/>
        </w:rPr>
        <w:lastRenderedPageBreak/>
        <w:drawing>
          <wp:inline distT="0" distB="0" distL="0" distR="0" wp14:anchorId="40420349" wp14:editId="6C3399D8">
            <wp:extent cx="3810532" cy="3810532"/>
            <wp:effectExtent l="0" t="0" r="0" b="0"/>
            <wp:docPr id="1129869943"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69943"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4715871" w14:textId="3D7F09A3" w:rsidR="00636276" w:rsidRDefault="00636276" w:rsidP="00636276">
      <w:pPr>
        <w:pStyle w:val="Beschriftung"/>
      </w:pPr>
      <w:r>
        <w:t xml:space="preserve">Figure </w:t>
      </w:r>
      <w:fldSimple w:instr=" SEQ Figure \* ARABIC ">
        <w:r>
          <w:rPr>
            <w:noProof/>
          </w:rPr>
          <w:t>209</w:t>
        </w:r>
      </w:fldSimple>
      <w:r>
        <w:t xml:space="preserve"> Used Tools</w:t>
      </w:r>
    </w:p>
    <w:p w14:paraId="73AEF2DA" w14:textId="77777777" w:rsidR="00636276" w:rsidRDefault="00636276" w:rsidP="00636276">
      <w:pPr>
        <w:keepNext/>
      </w:pPr>
      <w:r>
        <w:rPr>
          <w:noProof/>
        </w:rPr>
        <w:drawing>
          <wp:inline distT="0" distB="0" distL="0" distR="0" wp14:anchorId="3E5CB8B6" wp14:editId="2D4932EE">
            <wp:extent cx="6119495" cy="1115060"/>
            <wp:effectExtent l="0" t="0" r="0" b="8890"/>
            <wp:docPr id="897720163"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20163"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119495" cy="1115060"/>
                    </a:xfrm>
                    <a:prstGeom prst="rect">
                      <a:avLst/>
                    </a:prstGeom>
                  </pic:spPr>
                </pic:pic>
              </a:graphicData>
            </a:graphic>
          </wp:inline>
        </w:drawing>
      </w:r>
    </w:p>
    <w:p w14:paraId="70B026E8" w14:textId="5DA5CC42" w:rsidR="00636276" w:rsidRDefault="00636276" w:rsidP="00636276">
      <w:pPr>
        <w:pStyle w:val="Beschriftung"/>
      </w:pPr>
      <w:r>
        <w:t xml:space="preserve">Figure </w:t>
      </w:r>
      <w:fldSimple w:instr=" SEQ Figure \* ARABIC ">
        <w:r>
          <w:rPr>
            <w:noProof/>
          </w:rPr>
          <w:t>210</w:t>
        </w:r>
      </w:fldSimple>
      <w:r>
        <w:t xml:space="preserve"> Aspect model '1.3.2 Perform and document Simulation'</w:t>
      </w:r>
    </w:p>
    <w:p w14:paraId="1E97FA36" w14:textId="77777777" w:rsidR="00636276" w:rsidRDefault="00636276" w:rsidP="00636276">
      <w:pPr>
        <w:keepNext/>
      </w:pPr>
      <w:r>
        <w:rPr>
          <w:noProof/>
        </w:rPr>
        <w:drawing>
          <wp:inline distT="0" distB="0" distL="0" distR="0" wp14:anchorId="733043B6" wp14:editId="5BED095C">
            <wp:extent cx="6119495" cy="2430145"/>
            <wp:effectExtent l="0" t="0" r="0" b="8255"/>
            <wp:docPr id="1901078275"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8275" name=""/>
                    <pic:cNvPicPr/>
                  </pic:nvPicPr>
                  <pic:blipFill>
                    <a:blip r:embed="rId210">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6A3616F0" w14:textId="2368653D" w:rsidR="00636276" w:rsidRDefault="00636276" w:rsidP="00636276">
      <w:pPr>
        <w:pStyle w:val="Beschriftung"/>
      </w:pPr>
      <w:r>
        <w:t xml:space="preserve">Figure </w:t>
      </w:r>
      <w:fldSimple w:instr=" SEQ Figure \* ARABIC ">
        <w:r>
          <w:rPr>
            <w:noProof/>
          </w:rPr>
          <w:t>211</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86C9B24" w14:textId="77777777" w:rsidTr="00636276">
        <w:tblPrEx>
          <w:tblCellMar>
            <w:bottom w:w="0" w:type="dxa"/>
          </w:tblCellMar>
        </w:tblPrEx>
        <w:tc>
          <w:tcPr>
            <w:tcW w:w="2268" w:type="dxa"/>
            <w:shd w:val="clear" w:color="auto" w:fill="FFFFFF"/>
          </w:tcPr>
          <w:p w14:paraId="10C22185" w14:textId="521AB59E" w:rsidR="00636276" w:rsidRDefault="00636276" w:rsidP="00636276">
            <w:r w:rsidRPr="00636276">
              <w:rPr>
                <w:rStyle w:val="Fett"/>
              </w:rPr>
              <w:t>Inputs</w:t>
            </w:r>
          </w:p>
        </w:tc>
        <w:tc>
          <w:tcPr>
            <w:tcW w:w="7369" w:type="dxa"/>
            <w:shd w:val="clear" w:color="auto" w:fill="FFFFFF"/>
          </w:tcPr>
          <w:p w14:paraId="64A86CB8" w14:textId="77777777" w:rsidR="00636276" w:rsidRDefault="00636276" w:rsidP="00636276">
            <w:hyperlink w:anchor="Deliverable14466" w:history="1">
              <w:r>
                <w:rPr>
                  <w:rStyle w:val="Hyperlink"/>
                </w:rPr>
                <w:t>Verification Run</w:t>
              </w:r>
            </w:hyperlink>
          </w:p>
          <w:p w14:paraId="4B963F46" w14:textId="77777777" w:rsidR="00636276" w:rsidRDefault="00636276" w:rsidP="00636276">
            <w:hyperlink w:anchor="Deliverable13502" w:history="1">
              <w:r>
                <w:rPr>
                  <w:rStyle w:val="Hyperlink"/>
                </w:rPr>
                <w:t>Verification Result</w:t>
              </w:r>
            </w:hyperlink>
          </w:p>
          <w:p w14:paraId="6391A35B" w14:textId="77777777" w:rsidR="00636276" w:rsidRDefault="00636276" w:rsidP="00636276">
            <w:hyperlink w:anchor="Deliverable13490" w:history="1">
              <w:r>
                <w:rPr>
                  <w:rStyle w:val="Hyperlink"/>
                </w:rPr>
                <w:t>Validation Run</w:t>
              </w:r>
            </w:hyperlink>
          </w:p>
          <w:p w14:paraId="028CA397" w14:textId="3186414E" w:rsidR="00636276" w:rsidRDefault="00636276" w:rsidP="00636276">
            <w:hyperlink w:anchor="Deliverable13492" w:history="1">
              <w:r>
                <w:rPr>
                  <w:rStyle w:val="Hyperlink"/>
                </w:rPr>
                <w:t>Validation Result</w:t>
              </w:r>
            </w:hyperlink>
          </w:p>
        </w:tc>
      </w:tr>
      <w:tr w:rsidR="00636276" w14:paraId="2A36B88F" w14:textId="77777777" w:rsidTr="00636276">
        <w:tblPrEx>
          <w:tblCellMar>
            <w:bottom w:w="0" w:type="dxa"/>
          </w:tblCellMar>
        </w:tblPrEx>
        <w:tc>
          <w:tcPr>
            <w:tcW w:w="2268" w:type="dxa"/>
            <w:shd w:val="clear" w:color="auto" w:fill="FFFFFF"/>
          </w:tcPr>
          <w:p w14:paraId="1D8EC538" w14:textId="0E9F93D5" w:rsidR="00636276" w:rsidRPr="00636276" w:rsidRDefault="00636276" w:rsidP="00636276">
            <w:pPr>
              <w:rPr>
                <w:rStyle w:val="Fett"/>
              </w:rPr>
            </w:pPr>
            <w:r w:rsidRPr="00636276">
              <w:rPr>
                <w:rStyle w:val="Fett"/>
              </w:rPr>
              <w:lastRenderedPageBreak/>
              <w:t>Outputs</w:t>
            </w:r>
          </w:p>
        </w:tc>
        <w:tc>
          <w:tcPr>
            <w:tcW w:w="7369" w:type="dxa"/>
            <w:shd w:val="clear" w:color="auto" w:fill="FFFFFF"/>
          </w:tcPr>
          <w:p w14:paraId="34519F3D" w14:textId="77777777" w:rsidR="00636276" w:rsidRDefault="00636276" w:rsidP="00636276">
            <w:hyperlink w:anchor="Deliverable13422" w:history="1">
              <w:r>
                <w:rPr>
                  <w:rStyle w:val="Hyperlink"/>
                </w:rPr>
                <w:t>Mechanical Component</w:t>
              </w:r>
            </w:hyperlink>
          </w:p>
          <w:p w14:paraId="0462FAA4" w14:textId="77777777" w:rsidR="00636276" w:rsidRDefault="00636276" w:rsidP="00636276">
            <w:hyperlink w:anchor="Deliverable14853" w:history="1">
              <w:r>
                <w:rPr>
                  <w:rStyle w:val="Hyperlink"/>
                </w:rPr>
                <w:t>Body</w:t>
              </w:r>
            </w:hyperlink>
          </w:p>
          <w:p w14:paraId="2555F862" w14:textId="77777777" w:rsidR="00636276" w:rsidRDefault="00636276" w:rsidP="00636276">
            <w:hyperlink w:anchor="Deliverable14831" w:history="1">
              <w:r>
                <w:rPr>
                  <w:rStyle w:val="Hyperlink"/>
                </w:rPr>
                <w:t>Material</w:t>
              </w:r>
            </w:hyperlink>
          </w:p>
          <w:p w14:paraId="75EC4474" w14:textId="77777777" w:rsidR="00636276" w:rsidRDefault="00636276" w:rsidP="00636276">
            <w:hyperlink w:anchor="Deliverable15507" w:history="1">
              <w:r>
                <w:rPr>
                  <w:rStyle w:val="Hyperlink"/>
                </w:rPr>
                <w:t>Validation Criterium</w:t>
              </w:r>
            </w:hyperlink>
          </w:p>
          <w:p w14:paraId="33A06B1D" w14:textId="77777777" w:rsidR="00636276" w:rsidRDefault="00636276" w:rsidP="00636276">
            <w:hyperlink w:anchor="Deliverable13493" w:history="1">
              <w:r>
                <w:rPr>
                  <w:rStyle w:val="Hyperlink"/>
                </w:rPr>
                <w:t>Validation Plan</w:t>
              </w:r>
            </w:hyperlink>
          </w:p>
          <w:p w14:paraId="369BFF8E" w14:textId="77777777" w:rsidR="00636276" w:rsidRDefault="00636276" w:rsidP="00636276">
            <w:hyperlink w:anchor="Deliverable13491" w:history="1">
              <w:r>
                <w:rPr>
                  <w:rStyle w:val="Hyperlink"/>
                </w:rPr>
                <w:t>Validation Boundary Condition</w:t>
              </w:r>
            </w:hyperlink>
          </w:p>
          <w:p w14:paraId="0930A500" w14:textId="7D3087AF" w:rsidR="00636276" w:rsidRDefault="00636276" w:rsidP="00636276">
            <w:hyperlink w:anchor="Deliverable13490" w:history="1">
              <w:r>
                <w:rPr>
                  <w:rStyle w:val="Hyperlink"/>
                </w:rPr>
                <w:t>Validation Run</w:t>
              </w:r>
            </w:hyperlink>
          </w:p>
        </w:tc>
      </w:tr>
    </w:tbl>
    <w:p w14:paraId="16035579" w14:textId="6380E83F" w:rsidR="00636276" w:rsidRDefault="00636276" w:rsidP="00636276">
      <w:pPr>
        <w:pStyle w:val="berschrift4"/>
        <w:numPr>
          <w:ilvl w:val="3"/>
          <w:numId w:val="63"/>
        </w:numPr>
      </w:pPr>
      <w:bookmarkStart w:id="146" w:name="Activity2540"/>
      <w:r>
        <w:t>Verification &amp; Validation using Test</w:t>
      </w:r>
      <w:bookmarkEnd w:id="146"/>
    </w:p>
    <w:p w14:paraId="37310F9B" w14:textId="70307F34" w:rsidR="00636276" w:rsidRDefault="00636276" w:rsidP="00636276">
      <w:r>
        <w:t>While simulation is based on virtual models, testing is based on prototypes and samples.</w:t>
      </w:r>
    </w:p>
    <w:p w14:paraId="2AF6B4FB" w14:textId="5589CA3D" w:rsidR="00636276" w:rsidRDefault="00636276" w:rsidP="00636276">
      <w:r>
        <w:t>Verification is to demonstrate product compliance to the specified design requirements. Validation is to demonstrate conformance to stakeholder requirements.</w:t>
      </w:r>
    </w:p>
    <w:p w14:paraId="15771FC3" w14:textId="160A414D" w:rsidR="00636276" w:rsidRDefault="00636276" w:rsidP="00636276">
      <w:r>
        <w:t>Description based on ISO 29148, resp. ISO 15288</w:t>
      </w:r>
    </w:p>
    <w:p w14:paraId="75456860" w14:textId="77777777" w:rsidR="00636276" w:rsidRDefault="00636276" w:rsidP="00636276">
      <w:pPr>
        <w:keepNext/>
      </w:pPr>
      <w:r>
        <w:rPr>
          <w:noProof/>
        </w:rPr>
        <w:drawing>
          <wp:inline distT="0" distB="0" distL="0" distR="0" wp14:anchorId="4517FF80" wp14:editId="4802C4EA">
            <wp:extent cx="3810532" cy="3810532"/>
            <wp:effectExtent l="0" t="0" r="0" b="0"/>
            <wp:docPr id="2017352136"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52136"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7D219AE" w14:textId="72630F69" w:rsidR="00636276" w:rsidRDefault="00636276" w:rsidP="00636276">
      <w:pPr>
        <w:pStyle w:val="Beschriftung"/>
      </w:pPr>
      <w:r>
        <w:t xml:space="preserve">Figure </w:t>
      </w:r>
      <w:fldSimple w:instr=" SEQ Figure \* ARABIC ">
        <w:r>
          <w:rPr>
            <w:noProof/>
          </w:rPr>
          <w:t>212</w:t>
        </w:r>
      </w:fldSimple>
      <w:r>
        <w:t xml:space="preserve"> Required Input</w:t>
      </w:r>
    </w:p>
    <w:p w14:paraId="647D4A77" w14:textId="359EB3FD" w:rsidR="00636276" w:rsidRDefault="00636276" w:rsidP="00636276">
      <w:pPr>
        <w:pStyle w:val="berschrift5"/>
      </w:pPr>
      <w:bookmarkStart w:id="147" w:name="Activity2542"/>
      <w:r>
        <w:t>Prepare Testing</w:t>
      </w:r>
      <w:bookmarkEnd w:id="147"/>
    </w:p>
    <w:p w14:paraId="02500265" w14:textId="527895DC" w:rsidR="00636276" w:rsidRDefault="00636276" w:rsidP="00636276">
      <w:r>
        <w:t>Testing preparation includes the definition of product requirements and functions to be validated, the specification, design and manufacturing of samples, prototypes and test rigs.</w:t>
      </w:r>
    </w:p>
    <w:p w14:paraId="44E79E6D" w14:textId="77777777" w:rsidR="00636276" w:rsidRDefault="00636276" w:rsidP="00636276">
      <w:pPr>
        <w:keepNext/>
      </w:pPr>
      <w:r>
        <w:rPr>
          <w:noProof/>
        </w:rPr>
        <w:lastRenderedPageBreak/>
        <w:drawing>
          <wp:inline distT="0" distB="0" distL="0" distR="0" wp14:anchorId="060A5DAE" wp14:editId="60C0301D">
            <wp:extent cx="3810532" cy="3810532"/>
            <wp:effectExtent l="0" t="0" r="0" b="0"/>
            <wp:docPr id="218744650"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465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CACB8AF" w14:textId="0B354487" w:rsidR="00636276" w:rsidRDefault="00636276" w:rsidP="00636276">
      <w:pPr>
        <w:pStyle w:val="Beschriftung"/>
      </w:pPr>
      <w:r>
        <w:t xml:space="preserve">Figure </w:t>
      </w:r>
      <w:fldSimple w:instr=" SEQ Figure \* ARABIC ">
        <w:r>
          <w:rPr>
            <w:noProof/>
          </w:rPr>
          <w:t>213</w:t>
        </w:r>
      </w:fldSimple>
      <w:r>
        <w:t xml:space="preserve"> Required Input</w:t>
      </w:r>
    </w:p>
    <w:p w14:paraId="165FD4A6" w14:textId="77777777" w:rsidR="00636276" w:rsidRDefault="00636276" w:rsidP="00636276">
      <w:pPr>
        <w:keepNext/>
      </w:pPr>
      <w:r>
        <w:rPr>
          <w:noProof/>
        </w:rPr>
        <w:drawing>
          <wp:inline distT="0" distB="0" distL="0" distR="0" wp14:anchorId="47F7F4B7" wp14:editId="57047317">
            <wp:extent cx="3810532" cy="3810532"/>
            <wp:effectExtent l="0" t="0" r="0" b="0"/>
            <wp:docPr id="141710672"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672"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4CF3CB8" w14:textId="1BCF4265" w:rsidR="00636276" w:rsidRDefault="00636276" w:rsidP="00636276">
      <w:pPr>
        <w:pStyle w:val="Beschriftung"/>
      </w:pPr>
      <w:r>
        <w:t xml:space="preserve">Figure </w:t>
      </w:r>
      <w:fldSimple w:instr=" SEQ Figure \* ARABIC ">
        <w:r>
          <w:rPr>
            <w:noProof/>
          </w:rPr>
          <w:t>214</w:t>
        </w:r>
      </w:fldSimple>
      <w:r>
        <w:t xml:space="preserve"> Used Tools</w:t>
      </w:r>
    </w:p>
    <w:p w14:paraId="55EA1F51" w14:textId="77777777" w:rsidR="00636276" w:rsidRDefault="00636276" w:rsidP="00636276">
      <w:pPr>
        <w:keepNext/>
      </w:pPr>
      <w:r>
        <w:rPr>
          <w:noProof/>
        </w:rPr>
        <w:lastRenderedPageBreak/>
        <w:drawing>
          <wp:inline distT="0" distB="0" distL="0" distR="0" wp14:anchorId="05299CEF" wp14:editId="6F70D767">
            <wp:extent cx="5858867" cy="913301"/>
            <wp:effectExtent l="0" t="0" r="0" b="1270"/>
            <wp:docPr id="115540603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6035"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858867" cy="913301"/>
                    </a:xfrm>
                    <a:prstGeom prst="rect">
                      <a:avLst/>
                    </a:prstGeom>
                  </pic:spPr>
                </pic:pic>
              </a:graphicData>
            </a:graphic>
          </wp:inline>
        </w:drawing>
      </w:r>
    </w:p>
    <w:p w14:paraId="1AC998F2" w14:textId="54A1217D" w:rsidR="00636276" w:rsidRDefault="00636276" w:rsidP="00636276">
      <w:pPr>
        <w:pStyle w:val="Beschriftung"/>
      </w:pPr>
      <w:r>
        <w:t xml:space="preserve">Figure </w:t>
      </w:r>
      <w:fldSimple w:instr=" SEQ Figure \* ARABIC ">
        <w:r>
          <w:rPr>
            <w:noProof/>
          </w:rPr>
          <w:t>215</w:t>
        </w:r>
      </w:fldSimple>
      <w:r>
        <w:t xml:space="preserve"> Aspect model '1.4.1 Prepare Testing'</w:t>
      </w:r>
    </w:p>
    <w:p w14:paraId="542A66D3" w14:textId="77777777" w:rsidR="00636276" w:rsidRDefault="00636276" w:rsidP="00636276">
      <w:pPr>
        <w:keepNext/>
      </w:pPr>
      <w:r>
        <w:rPr>
          <w:noProof/>
        </w:rPr>
        <w:drawing>
          <wp:inline distT="0" distB="0" distL="0" distR="0" wp14:anchorId="17A1612B" wp14:editId="63E96E0C">
            <wp:extent cx="6119495" cy="2423795"/>
            <wp:effectExtent l="0" t="0" r="0" b="0"/>
            <wp:docPr id="489383394"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83394" name=""/>
                    <pic:cNvPicPr/>
                  </pic:nvPicPr>
                  <pic:blipFill>
                    <a:blip r:embed="rId214">
                      <a:extLst>
                        <a:ext uri="{28A0092B-C50C-407E-A947-70E740481C1C}">
                          <a14:useLocalDpi xmlns:a14="http://schemas.microsoft.com/office/drawing/2010/main" val="0"/>
                        </a:ext>
                      </a:extLst>
                    </a:blip>
                    <a:stretch>
                      <a:fillRect/>
                    </a:stretch>
                  </pic:blipFill>
                  <pic:spPr>
                    <a:xfrm>
                      <a:off x="0" y="0"/>
                      <a:ext cx="6119495" cy="2423795"/>
                    </a:xfrm>
                    <a:prstGeom prst="rect">
                      <a:avLst/>
                    </a:prstGeom>
                  </pic:spPr>
                </pic:pic>
              </a:graphicData>
            </a:graphic>
          </wp:inline>
        </w:drawing>
      </w:r>
    </w:p>
    <w:p w14:paraId="3EFA787C" w14:textId="4939B0D7" w:rsidR="00636276" w:rsidRDefault="00636276" w:rsidP="00636276">
      <w:pPr>
        <w:pStyle w:val="Beschriftung"/>
      </w:pPr>
      <w:r>
        <w:t xml:space="preserve">Figure </w:t>
      </w:r>
      <w:fldSimple w:instr=" SEQ Figure \* ARABIC ">
        <w:r>
          <w:rPr>
            <w:noProof/>
          </w:rPr>
          <w:t>216</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2BF0CAA" w14:textId="77777777" w:rsidTr="00636276">
        <w:tblPrEx>
          <w:tblCellMar>
            <w:bottom w:w="0" w:type="dxa"/>
          </w:tblCellMar>
        </w:tblPrEx>
        <w:tc>
          <w:tcPr>
            <w:tcW w:w="2268" w:type="dxa"/>
            <w:shd w:val="clear" w:color="auto" w:fill="FFFFFF"/>
          </w:tcPr>
          <w:p w14:paraId="03A8F771" w14:textId="3E5080A0" w:rsidR="00636276" w:rsidRDefault="00636276" w:rsidP="00636276">
            <w:r w:rsidRPr="00636276">
              <w:rPr>
                <w:rStyle w:val="Fett"/>
              </w:rPr>
              <w:t>Inputs</w:t>
            </w:r>
          </w:p>
        </w:tc>
        <w:tc>
          <w:tcPr>
            <w:tcW w:w="7369" w:type="dxa"/>
            <w:shd w:val="clear" w:color="auto" w:fill="FFFFFF"/>
          </w:tcPr>
          <w:p w14:paraId="1C6935C3" w14:textId="77777777" w:rsidR="00636276" w:rsidRDefault="00636276" w:rsidP="00636276">
            <w:hyperlink w:anchor="Deliverable13496" w:history="1">
              <w:r>
                <w:rPr>
                  <w:rStyle w:val="Hyperlink"/>
                </w:rPr>
                <w:t>Verification Characteristic</w:t>
              </w:r>
            </w:hyperlink>
          </w:p>
          <w:p w14:paraId="70EE0092" w14:textId="77777777" w:rsidR="00636276" w:rsidRDefault="00636276" w:rsidP="00636276">
            <w:hyperlink w:anchor="Deliverable13500" w:history="1">
              <w:r>
                <w:rPr>
                  <w:rStyle w:val="Hyperlink"/>
                </w:rPr>
                <w:t>Verification Plan</w:t>
              </w:r>
            </w:hyperlink>
          </w:p>
          <w:p w14:paraId="1213369A" w14:textId="77777777" w:rsidR="00636276" w:rsidRDefault="00636276" w:rsidP="00636276">
            <w:hyperlink w:anchor="Deliverable13501" w:history="1">
              <w:r>
                <w:rPr>
                  <w:rStyle w:val="Hyperlink"/>
                </w:rPr>
                <w:t>Verification Resource</w:t>
              </w:r>
            </w:hyperlink>
          </w:p>
          <w:p w14:paraId="2DDE0AE1" w14:textId="77777777" w:rsidR="00636276" w:rsidRDefault="00636276" w:rsidP="00636276">
            <w:hyperlink w:anchor="Deliverable15507" w:history="1">
              <w:r>
                <w:rPr>
                  <w:rStyle w:val="Hyperlink"/>
                </w:rPr>
                <w:t>Validation Criterium</w:t>
              </w:r>
            </w:hyperlink>
          </w:p>
          <w:p w14:paraId="1BDCDB23" w14:textId="77777777" w:rsidR="00636276" w:rsidRDefault="00636276" w:rsidP="00636276">
            <w:hyperlink w:anchor="Deliverable13493" w:history="1">
              <w:r>
                <w:rPr>
                  <w:rStyle w:val="Hyperlink"/>
                </w:rPr>
                <w:t>Validation Plan</w:t>
              </w:r>
            </w:hyperlink>
          </w:p>
          <w:p w14:paraId="042962C7" w14:textId="665965CE" w:rsidR="00636276" w:rsidRDefault="00636276" w:rsidP="00636276">
            <w:hyperlink w:anchor="Deliverable13491" w:history="1">
              <w:r>
                <w:rPr>
                  <w:rStyle w:val="Hyperlink"/>
                </w:rPr>
                <w:t>Validation Boundary Condition</w:t>
              </w:r>
            </w:hyperlink>
          </w:p>
        </w:tc>
      </w:tr>
      <w:tr w:rsidR="00636276" w14:paraId="4DBD264F" w14:textId="77777777" w:rsidTr="00636276">
        <w:tblPrEx>
          <w:tblCellMar>
            <w:bottom w:w="0" w:type="dxa"/>
          </w:tblCellMar>
        </w:tblPrEx>
        <w:tc>
          <w:tcPr>
            <w:tcW w:w="2268" w:type="dxa"/>
            <w:shd w:val="clear" w:color="auto" w:fill="FFFFFF"/>
          </w:tcPr>
          <w:p w14:paraId="1236A1D3" w14:textId="1CCEC4FC" w:rsidR="00636276" w:rsidRPr="00636276" w:rsidRDefault="00636276" w:rsidP="00636276">
            <w:pPr>
              <w:rPr>
                <w:rStyle w:val="Fett"/>
              </w:rPr>
            </w:pPr>
            <w:r w:rsidRPr="00636276">
              <w:rPr>
                <w:rStyle w:val="Fett"/>
              </w:rPr>
              <w:t>Outputs</w:t>
            </w:r>
          </w:p>
        </w:tc>
        <w:tc>
          <w:tcPr>
            <w:tcW w:w="7369" w:type="dxa"/>
            <w:shd w:val="clear" w:color="auto" w:fill="FFFFFF"/>
          </w:tcPr>
          <w:p w14:paraId="3612B820" w14:textId="77777777" w:rsidR="00636276" w:rsidRDefault="00636276" w:rsidP="00636276">
            <w:hyperlink w:anchor="Deliverable19611" w:history="1">
              <w:r>
                <w:rPr>
                  <w:rStyle w:val="Hyperlink"/>
                </w:rPr>
                <w:t>System Requirement</w:t>
              </w:r>
            </w:hyperlink>
          </w:p>
          <w:p w14:paraId="447BD198" w14:textId="77777777" w:rsidR="00636276" w:rsidRDefault="00636276" w:rsidP="00636276">
            <w:hyperlink w:anchor="Deliverable13404" w:history="1">
              <w:r>
                <w:rPr>
                  <w:rStyle w:val="Hyperlink"/>
                </w:rPr>
                <w:t>Function</w:t>
              </w:r>
            </w:hyperlink>
          </w:p>
          <w:p w14:paraId="6EB074F0" w14:textId="77777777" w:rsidR="00636276" w:rsidRDefault="00636276" w:rsidP="00636276">
            <w:hyperlink w:anchor="Deliverable13422" w:history="1">
              <w:r>
                <w:rPr>
                  <w:rStyle w:val="Hyperlink"/>
                </w:rPr>
                <w:t>Mechanical Component</w:t>
              </w:r>
            </w:hyperlink>
          </w:p>
          <w:p w14:paraId="2596C0AA" w14:textId="77777777" w:rsidR="00636276" w:rsidRDefault="00636276" w:rsidP="00636276">
            <w:hyperlink w:anchor="Deliverable14853" w:history="1">
              <w:r>
                <w:rPr>
                  <w:rStyle w:val="Hyperlink"/>
                </w:rPr>
                <w:t>Body</w:t>
              </w:r>
            </w:hyperlink>
          </w:p>
          <w:p w14:paraId="4F0228B8" w14:textId="77777777" w:rsidR="00636276" w:rsidRDefault="00636276" w:rsidP="00636276">
            <w:hyperlink w:anchor="Deliverable14831" w:history="1">
              <w:r>
                <w:rPr>
                  <w:rStyle w:val="Hyperlink"/>
                </w:rPr>
                <w:t>Material</w:t>
              </w:r>
            </w:hyperlink>
          </w:p>
          <w:p w14:paraId="2F91503C" w14:textId="77777777" w:rsidR="00636276" w:rsidRDefault="00636276" w:rsidP="00636276">
            <w:hyperlink w:anchor="Deliverable19977" w:history="1">
              <w:r>
                <w:rPr>
                  <w:rStyle w:val="Hyperlink"/>
                </w:rPr>
                <w:t>Datum</w:t>
              </w:r>
            </w:hyperlink>
          </w:p>
          <w:p w14:paraId="57C6F179" w14:textId="77777777" w:rsidR="00636276" w:rsidRDefault="00636276" w:rsidP="00636276">
            <w:hyperlink w:anchor="Deliverable19978" w:history="1">
              <w:r>
                <w:rPr>
                  <w:rStyle w:val="Hyperlink"/>
                </w:rPr>
                <w:t>Geometric Tolerance</w:t>
              </w:r>
            </w:hyperlink>
          </w:p>
          <w:p w14:paraId="4E856102" w14:textId="77777777" w:rsidR="00636276" w:rsidRDefault="00636276" w:rsidP="00636276">
            <w:hyperlink w:anchor="Deliverable19979" w:history="1">
              <w:r>
                <w:rPr>
                  <w:rStyle w:val="Hyperlink"/>
                </w:rPr>
                <w:t>Dimensional Size</w:t>
              </w:r>
            </w:hyperlink>
          </w:p>
          <w:p w14:paraId="4682535D" w14:textId="77777777" w:rsidR="00636276" w:rsidRDefault="00636276" w:rsidP="00636276">
            <w:hyperlink w:anchor="Deliverable19980" w:history="1">
              <w:r>
                <w:rPr>
                  <w:rStyle w:val="Hyperlink"/>
                </w:rPr>
                <w:t>Surface Texture</w:t>
              </w:r>
            </w:hyperlink>
          </w:p>
          <w:p w14:paraId="3F40A746" w14:textId="77777777" w:rsidR="00636276" w:rsidRDefault="00636276" w:rsidP="00636276">
            <w:hyperlink w:anchor="Deliverable20261" w:history="1">
              <w:r>
                <w:rPr>
                  <w:rStyle w:val="Hyperlink"/>
                </w:rPr>
                <w:t>Hole</w:t>
              </w:r>
            </w:hyperlink>
          </w:p>
          <w:p w14:paraId="0E5F366F" w14:textId="77777777" w:rsidR="00636276" w:rsidRDefault="00636276" w:rsidP="00636276">
            <w:hyperlink w:anchor="Deliverable23106" w:history="1">
              <w:r>
                <w:rPr>
                  <w:rStyle w:val="Hyperlink"/>
                </w:rPr>
                <w:t>Gearing</w:t>
              </w:r>
            </w:hyperlink>
          </w:p>
          <w:p w14:paraId="2EFE18AA" w14:textId="77777777" w:rsidR="00636276" w:rsidRDefault="00636276" w:rsidP="00636276">
            <w:hyperlink w:anchor="Deliverable14476" w:history="1">
              <w:r>
                <w:rPr>
                  <w:rStyle w:val="Hyperlink"/>
                </w:rPr>
                <w:t>Kinematic Mechanism</w:t>
              </w:r>
            </w:hyperlink>
          </w:p>
          <w:p w14:paraId="4DFEA092" w14:textId="77777777" w:rsidR="00636276" w:rsidRDefault="00636276" w:rsidP="00636276">
            <w:hyperlink w:anchor="Deliverable13442" w:history="1">
              <w:r>
                <w:rPr>
                  <w:rStyle w:val="Hyperlink"/>
                </w:rPr>
                <w:t>Kinematic Joint</w:t>
              </w:r>
            </w:hyperlink>
          </w:p>
          <w:p w14:paraId="6B7C5C6C" w14:textId="77777777" w:rsidR="00636276" w:rsidRDefault="00636276" w:rsidP="00636276">
            <w:hyperlink w:anchor="Deliverable13449" w:history="1">
              <w:r>
                <w:rPr>
                  <w:rStyle w:val="Hyperlink"/>
                </w:rPr>
                <w:t>Kinematic Sensor</w:t>
              </w:r>
            </w:hyperlink>
          </w:p>
          <w:p w14:paraId="35E97FEE" w14:textId="77777777" w:rsidR="00636276" w:rsidRDefault="00636276" w:rsidP="00636276">
            <w:hyperlink w:anchor="Deliverable14854" w:history="1">
              <w:r>
                <w:rPr>
                  <w:rStyle w:val="Hyperlink"/>
                </w:rPr>
                <w:t>Kinematic Motion</w:t>
              </w:r>
            </w:hyperlink>
          </w:p>
          <w:p w14:paraId="1BA20C1D" w14:textId="77777777" w:rsidR="00636276" w:rsidRDefault="00636276" w:rsidP="00636276">
            <w:hyperlink w:anchor="Deliverable13462" w:history="1">
              <w:r>
                <w:rPr>
                  <w:rStyle w:val="Hyperlink"/>
                </w:rPr>
                <w:t>Joining Element</w:t>
              </w:r>
            </w:hyperlink>
          </w:p>
          <w:p w14:paraId="47C2DE24" w14:textId="77777777" w:rsidR="00636276" w:rsidRDefault="00636276" w:rsidP="00636276">
            <w:hyperlink w:anchor="Deliverable14880" w:history="1">
              <w:r>
                <w:rPr>
                  <w:rStyle w:val="Hyperlink"/>
                </w:rPr>
                <w:t>Painting &amp; Coating</w:t>
              </w:r>
            </w:hyperlink>
          </w:p>
          <w:p w14:paraId="67C52E62" w14:textId="77777777" w:rsidR="00636276" w:rsidRDefault="00636276" w:rsidP="00636276">
            <w:hyperlink w:anchor="Deliverable14881" w:history="1">
              <w:r>
                <w:rPr>
                  <w:rStyle w:val="Hyperlink"/>
                </w:rPr>
                <w:t>Marking &amp; Labeling</w:t>
              </w:r>
            </w:hyperlink>
          </w:p>
          <w:p w14:paraId="7A8BCBAA" w14:textId="77777777" w:rsidR="00636276" w:rsidRDefault="00636276" w:rsidP="00636276">
            <w:hyperlink w:anchor="Deliverable14883" w:history="1">
              <w:r>
                <w:rPr>
                  <w:rStyle w:val="Hyperlink"/>
                </w:rPr>
                <w:t>Heat Treatment Area</w:t>
              </w:r>
            </w:hyperlink>
          </w:p>
          <w:p w14:paraId="0997A5B7" w14:textId="77777777" w:rsidR="00636276" w:rsidRDefault="00636276" w:rsidP="00636276">
            <w:hyperlink w:anchor="Deliverable23107" w:history="1">
              <w:r>
                <w:rPr>
                  <w:rStyle w:val="Hyperlink"/>
                </w:rPr>
                <w:t>Cleanliness</w:t>
              </w:r>
            </w:hyperlink>
          </w:p>
          <w:p w14:paraId="1A703316" w14:textId="77777777" w:rsidR="00636276" w:rsidRDefault="00636276" w:rsidP="00636276">
            <w:hyperlink w:anchor="Deliverable20497" w:history="1">
              <w:r>
                <w:rPr>
                  <w:rStyle w:val="Hyperlink"/>
                </w:rPr>
                <w:t>Bending Specification</w:t>
              </w:r>
            </w:hyperlink>
          </w:p>
          <w:p w14:paraId="41B32432" w14:textId="77777777" w:rsidR="00636276" w:rsidRDefault="00636276" w:rsidP="00636276">
            <w:hyperlink w:anchor="Deliverable13476" w:history="1">
              <w:r>
                <w:rPr>
                  <w:rStyle w:val="Hyperlink"/>
                </w:rPr>
                <w:t>Electric/Electronic Component</w:t>
              </w:r>
            </w:hyperlink>
          </w:p>
          <w:p w14:paraId="31ED4AC7" w14:textId="77777777" w:rsidR="00636276" w:rsidRDefault="00636276" w:rsidP="00636276">
            <w:hyperlink w:anchor="Deliverable13484" w:history="1">
              <w:r>
                <w:rPr>
                  <w:rStyle w:val="Hyperlink"/>
                </w:rPr>
                <w:t>Electric/Electronic Port</w:t>
              </w:r>
            </w:hyperlink>
          </w:p>
          <w:p w14:paraId="3901A811" w14:textId="77777777" w:rsidR="00636276" w:rsidRDefault="00636276" w:rsidP="00636276">
            <w:hyperlink w:anchor="Deliverable13480" w:history="1">
              <w:r>
                <w:rPr>
                  <w:rStyle w:val="Hyperlink"/>
                </w:rPr>
                <w:t>Electric/Electronic Connection</w:t>
              </w:r>
            </w:hyperlink>
          </w:p>
          <w:p w14:paraId="05523DEC" w14:textId="77777777" w:rsidR="00636276" w:rsidRDefault="00636276" w:rsidP="00636276">
            <w:hyperlink w:anchor="Deliverable13486" w:history="1">
              <w:r>
                <w:rPr>
                  <w:rStyle w:val="Hyperlink"/>
                </w:rPr>
                <w:t>Software Class</w:t>
              </w:r>
            </w:hyperlink>
          </w:p>
          <w:p w14:paraId="6ED40D5C" w14:textId="77777777" w:rsidR="00636276" w:rsidRDefault="00636276" w:rsidP="00636276">
            <w:hyperlink w:anchor="Deliverable14469" w:history="1">
              <w:r>
                <w:rPr>
                  <w:rStyle w:val="Hyperlink"/>
                </w:rPr>
                <w:t>Software Interface</w:t>
              </w:r>
            </w:hyperlink>
          </w:p>
          <w:p w14:paraId="47B93F81" w14:textId="77777777" w:rsidR="00636276" w:rsidRDefault="00636276" w:rsidP="00636276">
            <w:hyperlink w:anchor="Deliverable13487" w:history="1">
              <w:r>
                <w:rPr>
                  <w:rStyle w:val="Hyperlink"/>
                </w:rPr>
                <w:t>Software Component</w:t>
              </w:r>
            </w:hyperlink>
          </w:p>
          <w:p w14:paraId="3953E2E2" w14:textId="77777777" w:rsidR="00636276" w:rsidRDefault="00636276" w:rsidP="00636276">
            <w:hyperlink w:anchor="Deliverable13453" w:history="1">
              <w:r>
                <w:rPr>
                  <w:rStyle w:val="Hyperlink"/>
                </w:rPr>
                <w:t>Hydraulic/Pneumatic Connection</w:t>
              </w:r>
            </w:hyperlink>
          </w:p>
          <w:p w14:paraId="576650CC" w14:textId="77777777" w:rsidR="00636276" w:rsidRDefault="00636276" w:rsidP="00636276">
            <w:hyperlink w:anchor="Deliverable13456" w:history="1">
              <w:r>
                <w:rPr>
                  <w:rStyle w:val="Hyperlink"/>
                </w:rPr>
                <w:t>Hydraulic/Pneumatic Port</w:t>
              </w:r>
            </w:hyperlink>
          </w:p>
          <w:p w14:paraId="54EAC610" w14:textId="4D8F54DA" w:rsidR="00636276" w:rsidRDefault="00636276" w:rsidP="00636276">
            <w:hyperlink w:anchor="Deliverable13459" w:history="1">
              <w:r>
                <w:rPr>
                  <w:rStyle w:val="Hyperlink"/>
                </w:rPr>
                <w:t>Joining Process</w:t>
              </w:r>
            </w:hyperlink>
          </w:p>
        </w:tc>
      </w:tr>
    </w:tbl>
    <w:p w14:paraId="33B452FD" w14:textId="31A16826" w:rsidR="00636276" w:rsidRDefault="00636276" w:rsidP="00636276">
      <w:pPr>
        <w:pStyle w:val="berschrift5"/>
        <w:numPr>
          <w:ilvl w:val="4"/>
          <w:numId w:val="64"/>
        </w:numPr>
      </w:pPr>
      <w:bookmarkStart w:id="148" w:name="Activity6138"/>
      <w:r>
        <w:lastRenderedPageBreak/>
        <w:t>Perform and document Testing</w:t>
      </w:r>
      <w:bookmarkEnd w:id="148"/>
    </w:p>
    <w:p w14:paraId="466B812F" w14:textId="2547C117" w:rsidR="00636276" w:rsidRDefault="00636276" w:rsidP="00636276">
      <w:r>
        <w:t>Testing execution includes scheduling tests, allocating the test rig, executing and documenting the test.</w:t>
      </w:r>
    </w:p>
    <w:p w14:paraId="4836B7F6" w14:textId="77777777" w:rsidR="00636276" w:rsidRDefault="00636276" w:rsidP="00636276">
      <w:pPr>
        <w:keepNext/>
      </w:pPr>
      <w:r>
        <w:rPr>
          <w:noProof/>
        </w:rPr>
        <w:drawing>
          <wp:inline distT="0" distB="0" distL="0" distR="0" wp14:anchorId="136B8EB8" wp14:editId="4C72E966">
            <wp:extent cx="3810532" cy="3810532"/>
            <wp:effectExtent l="0" t="0" r="0" b="0"/>
            <wp:docPr id="1272332153"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32153"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AE8F713" w14:textId="3ADFBD12" w:rsidR="00636276" w:rsidRDefault="00636276" w:rsidP="00636276">
      <w:pPr>
        <w:pStyle w:val="Beschriftung"/>
      </w:pPr>
      <w:r>
        <w:t xml:space="preserve">Figure </w:t>
      </w:r>
      <w:fldSimple w:instr=" SEQ Figure \* ARABIC ">
        <w:r>
          <w:rPr>
            <w:noProof/>
          </w:rPr>
          <w:t>217</w:t>
        </w:r>
      </w:fldSimple>
      <w:r>
        <w:t xml:space="preserve"> Required Input</w:t>
      </w:r>
    </w:p>
    <w:p w14:paraId="775988E6" w14:textId="77777777" w:rsidR="00636276" w:rsidRDefault="00636276" w:rsidP="00636276">
      <w:pPr>
        <w:keepNext/>
      </w:pPr>
      <w:r>
        <w:rPr>
          <w:noProof/>
        </w:rPr>
        <w:lastRenderedPageBreak/>
        <w:drawing>
          <wp:inline distT="0" distB="0" distL="0" distR="0" wp14:anchorId="2C0F5BF4" wp14:editId="538FBDD8">
            <wp:extent cx="3810532" cy="3810532"/>
            <wp:effectExtent l="0" t="0" r="0" b="0"/>
            <wp:docPr id="2081019006"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19006"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3614B0B" w14:textId="19F46930" w:rsidR="00636276" w:rsidRDefault="00636276" w:rsidP="00636276">
      <w:pPr>
        <w:pStyle w:val="Beschriftung"/>
      </w:pPr>
      <w:r>
        <w:t xml:space="preserve">Figure </w:t>
      </w:r>
      <w:fldSimple w:instr=" SEQ Figure \* ARABIC ">
        <w:r>
          <w:rPr>
            <w:noProof/>
          </w:rPr>
          <w:t>218</w:t>
        </w:r>
      </w:fldSimple>
      <w:r>
        <w:t xml:space="preserve"> Used Tools</w:t>
      </w:r>
    </w:p>
    <w:p w14:paraId="610786A5" w14:textId="77777777" w:rsidR="00636276" w:rsidRDefault="00636276" w:rsidP="00636276">
      <w:pPr>
        <w:keepNext/>
      </w:pPr>
      <w:r>
        <w:rPr>
          <w:noProof/>
        </w:rPr>
        <w:drawing>
          <wp:inline distT="0" distB="0" distL="0" distR="0" wp14:anchorId="043251D0" wp14:editId="775D5B98">
            <wp:extent cx="6119495" cy="880110"/>
            <wp:effectExtent l="0" t="0" r="0" b="0"/>
            <wp:docPr id="873992820"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9282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19495" cy="880110"/>
                    </a:xfrm>
                    <a:prstGeom prst="rect">
                      <a:avLst/>
                    </a:prstGeom>
                  </pic:spPr>
                </pic:pic>
              </a:graphicData>
            </a:graphic>
          </wp:inline>
        </w:drawing>
      </w:r>
    </w:p>
    <w:p w14:paraId="7685D740" w14:textId="27F23383" w:rsidR="00636276" w:rsidRDefault="00636276" w:rsidP="00636276">
      <w:pPr>
        <w:pStyle w:val="Beschriftung"/>
      </w:pPr>
      <w:r>
        <w:t xml:space="preserve">Figure </w:t>
      </w:r>
      <w:fldSimple w:instr=" SEQ Figure \* ARABIC ">
        <w:r>
          <w:rPr>
            <w:noProof/>
          </w:rPr>
          <w:t>219</w:t>
        </w:r>
      </w:fldSimple>
      <w:r>
        <w:t xml:space="preserve"> Aspect model '1.4.2 Perform and document Testing'</w:t>
      </w:r>
    </w:p>
    <w:p w14:paraId="2DE3E829" w14:textId="77777777" w:rsidR="00636276" w:rsidRDefault="00636276" w:rsidP="00636276">
      <w:pPr>
        <w:keepNext/>
      </w:pPr>
      <w:r>
        <w:rPr>
          <w:noProof/>
        </w:rPr>
        <w:drawing>
          <wp:inline distT="0" distB="0" distL="0" distR="0" wp14:anchorId="44D52213" wp14:editId="1B0BA265">
            <wp:extent cx="6119495" cy="2430145"/>
            <wp:effectExtent l="0" t="0" r="0" b="8255"/>
            <wp:docPr id="776168548"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68548" name=""/>
                    <pic:cNvPicPr/>
                  </pic:nvPicPr>
                  <pic:blipFill>
                    <a:blip r:embed="rId217">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473F9916" w14:textId="45ED3AFF" w:rsidR="00636276" w:rsidRDefault="00636276" w:rsidP="00636276">
      <w:pPr>
        <w:pStyle w:val="Beschriftung"/>
      </w:pPr>
      <w:r>
        <w:t xml:space="preserve">Figure </w:t>
      </w:r>
      <w:fldSimple w:instr=" SEQ Figure \* ARABIC ">
        <w:r>
          <w:rPr>
            <w:noProof/>
          </w:rPr>
          <w:t>220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C8132FC" w14:textId="77777777" w:rsidTr="00636276">
        <w:tblPrEx>
          <w:tblCellMar>
            <w:bottom w:w="0" w:type="dxa"/>
          </w:tblCellMar>
        </w:tblPrEx>
        <w:tc>
          <w:tcPr>
            <w:tcW w:w="2268" w:type="dxa"/>
            <w:shd w:val="clear" w:color="auto" w:fill="FFFFFF"/>
          </w:tcPr>
          <w:p w14:paraId="56BEA980" w14:textId="0770D21E" w:rsidR="00636276" w:rsidRDefault="00636276" w:rsidP="00636276">
            <w:r w:rsidRPr="00636276">
              <w:rPr>
                <w:rStyle w:val="Fett"/>
              </w:rPr>
              <w:t>Inputs</w:t>
            </w:r>
          </w:p>
        </w:tc>
        <w:tc>
          <w:tcPr>
            <w:tcW w:w="7369" w:type="dxa"/>
            <w:shd w:val="clear" w:color="auto" w:fill="FFFFFF"/>
          </w:tcPr>
          <w:p w14:paraId="2D3C2AC3" w14:textId="77777777" w:rsidR="00636276" w:rsidRDefault="00636276" w:rsidP="00636276">
            <w:hyperlink w:anchor="Deliverable14466" w:history="1">
              <w:r>
                <w:rPr>
                  <w:rStyle w:val="Hyperlink"/>
                </w:rPr>
                <w:t>Verification Run</w:t>
              </w:r>
            </w:hyperlink>
          </w:p>
          <w:p w14:paraId="1FC5B72B" w14:textId="77777777" w:rsidR="00636276" w:rsidRDefault="00636276" w:rsidP="00636276">
            <w:hyperlink w:anchor="Deliverable13502" w:history="1">
              <w:r>
                <w:rPr>
                  <w:rStyle w:val="Hyperlink"/>
                </w:rPr>
                <w:t>Verification Result</w:t>
              </w:r>
            </w:hyperlink>
          </w:p>
          <w:p w14:paraId="46FC0E09" w14:textId="77777777" w:rsidR="00636276" w:rsidRDefault="00636276" w:rsidP="00636276">
            <w:hyperlink w:anchor="Deliverable13490" w:history="1">
              <w:r>
                <w:rPr>
                  <w:rStyle w:val="Hyperlink"/>
                </w:rPr>
                <w:t>Validation Run</w:t>
              </w:r>
            </w:hyperlink>
          </w:p>
          <w:p w14:paraId="6B796E16" w14:textId="22513CCD" w:rsidR="00636276" w:rsidRDefault="00636276" w:rsidP="00636276">
            <w:hyperlink w:anchor="Deliverable13492" w:history="1">
              <w:r>
                <w:rPr>
                  <w:rStyle w:val="Hyperlink"/>
                </w:rPr>
                <w:t>Validation Result</w:t>
              </w:r>
            </w:hyperlink>
          </w:p>
        </w:tc>
      </w:tr>
      <w:tr w:rsidR="00636276" w14:paraId="4E9C8A66" w14:textId="77777777" w:rsidTr="00636276">
        <w:tblPrEx>
          <w:tblCellMar>
            <w:bottom w:w="0" w:type="dxa"/>
          </w:tblCellMar>
        </w:tblPrEx>
        <w:tc>
          <w:tcPr>
            <w:tcW w:w="2268" w:type="dxa"/>
            <w:shd w:val="clear" w:color="auto" w:fill="FFFFFF"/>
          </w:tcPr>
          <w:p w14:paraId="79122FAE" w14:textId="691FAEE0" w:rsidR="00636276" w:rsidRPr="00636276" w:rsidRDefault="00636276" w:rsidP="00636276">
            <w:pPr>
              <w:rPr>
                <w:rStyle w:val="Fett"/>
              </w:rPr>
            </w:pPr>
            <w:r w:rsidRPr="00636276">
              <w:rPr>
                <w:rStyle w:val="Fett"/>
              </w:rPr>
              <w:lastRenderedPageBreak/>
              <w:t>Outputs</w:t>
            </w:r>
          </w:p>
        </w:tc>
        <w:tc>
          <w:tcPr>
            <w:tcW w:w="7369" w:type="dxa"/>
            <w:shd w:val="clear" w:color="auto" w:fill="FFFFFF"/>
          </w:tcPr>
          <w:p w14:paraId="78474BE4" w14:textId="77777777" w:rsidR="00636276" w:rsidRDefault="00636276" w:rsidP="00636276">
            <w:hyperlink w:anchor="Deliverable13422" w:history="1">
              <w:r>
                <w:rPr>
                  <w:rStyle w:val="Hyperlink"/>
                </w:rPr>
                <w:t>Mechanical Component</w:t>
              </w:r>
            </w:hyperlink>
          </w:p>
          <w:p w14:paraId="046A4069" w14:textId="77777777" w:rsidR="00636276" w:rsidRDefault="00636276" w:rsidP="00636276">
            <w:hyperlink w:anchor="Deliverable14831" w:history="1">
              <w:r>
                <w:rPr>
                  <w:rStyle w:val="Hyperlink"/>
                </w:rPr>
                <w:t>Material</w:t>
              </w:r>
            </w:hyperlink>
          </w:p>
          <w:p w14:paraId="2175F6A4" w14:textId="77777777" w:rsidR="00636276" w:rsidRDefault="00636276" w:rsidP="00636276">
            <w:hyperlink w:anchor="Deliverable15507" w:history="1">
              <w:r>
                <w:rPr>
                  <w:rStyle w:val="Hyperlink"/>
                </w:rPr>
                <w:t>Validation Criterium</w:t>
              </w:r>
            </w:hyperlink>
          </w:p>
          <w:p w14:paraId="40825A8A" w14:textId="77777777" w:rsidR="00636276" w:rsidRDefault="00636276" w:rsidP="00636276">
            <w:hyperlink w:anchor="Deliverable13493" w:history="1">
              <w:r>
                <w:rPr>
                  <w:rStyle w:val="Hyperlink"/>
                </w:rPr>
                <w:t>Validation Plan</w:t>
              </w:r>
            </w:hyperlink>
          </w:p>
          <w:p w14:paraId="6CB9ED5F" w14:textId="77777777" w:rsidR="00636276" w:rsidRDefault="00636276" w:rsidP="00636276">
            <w:hyperlink w:anchor="Deliverable13491" w:history="1">
              <w:r>
                <w:rPr>
                  <w:rStyle w:val="Hyperlink"/>
                </w:rPr>
                <w:t>Validation Boundary Condition</w:t>
              </w:r>
            </w:hyperlink>
          </w:p>
          <w:p w14:paraId="49BC0F1C" w14:textId="131334A8" w:rsidR="00636276" w:rsidRDefault="00636276" w:rsidP="00636276">
            <w:hyperlink w:anchor="Deliverable13490" w:history="1">
              <w:r>
                <w:rPr>
                  <w:rStyle w:val="Hyperlink"/>
                </w:rPr>
                <w:t>Validation Run</w:t>
              </w:r>
            </w:hyperlink>
          </w:p>
        </w:tc>
      </w:tr>
    </w:tbl>
    <w:p w14:paraId="1A496CB7" w14:textId="04E4E3B0" w:rsidR="00636276" w:rsidRDefault="00636276" w:rsidP="00636276">
      <w:pPr>
        <w:pStyle w:val="berschrift3"/>
      </w:pPr>
      <w:bookmarkStart w:id="149" w:name="Activity2543"/>
      <w:bookmarkStart w:id="150" w:name="_Toc215185725"/>
      <w:r>
        <w:t>Production Development</w:t>
      </w:r>
      <w:bookmarkEnd w:id="149"/>
      <w:bookmarkEnd w:id="150"/>
    </w:p>
    <w:p w14:paraId="21E7E478" w14:textId="58348444" w:rsidR="00636276" w:rsidRDefault="00636276" w:rsidP="00636276">
      <w:r>
        <w:t>The manufacturing or production engineer's primary focus is to turn raw material into an updated or new product in the most effective, efficient &amp; economic way possible.</w:t>
      </w:r>
    </w:p>
    <w:p w14:paraId="331E4126" w14:textId="2AB61BE8" w:rsidR="00636276" w:rsidRDefault="00636276" w:rsidP="00636276">
      <w:r>
        <w:t>Manufacturing Engineering is based on core industrial engineering and mechanical engineering skills, adding important elements from mechatronics, commerce, economics and business management.</w:t>
      </w:r>
    </w:p>
    <w:p w14:paraId="7E5CC000" w14:textId="473EC9DE" w:rsidR="00636276" w:rsidRDefault="00636276" w:rsidP="00636276">
      <w:r>
        <w:t>Source: https://en.wikipedia.org/wiki/Manufacturing_engineering</w:t>
      </w:r>
    </w:p>
    <w:p w14:paraId="704A428D" w14:textId="77777777" w:rsidR="00636276" w:rsidRDefault="00636276" w:rsidP="00636276">
      <w:pPr>
        <w:keepNext/>
      </w:pPr>
      <w:r>
        <w:rPr>
          <w:noProof/>
        </w:rPr>
        <w:drawing>
          <wp:inline distT="0" distB="0" distL="0" distR="0" wp14:anchorId="1CF90CDD" wp14:editId="6F5DAA5B">
            <wp:extent cx="3810532" cy="3810532"/>
            <wp:effectExtent l="0" t="0" r="0" b="0"/>
            <wp:docPr id="1266356766"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56766"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4C38B9F" w14:textId="498A4F73" w:rsidR="00636276" w:rsidRDefault="00636276" w:rsidP="00636276">
      <w:pPr>
        <w:pStyle w:val="Beschriftung"/>
      </w:pPr>
      <w:r>
        <w:t xml:space="preserve">Figure </w:t>
      </w:r>
      <w:fldSimple w:instr=" SEQ Figure \* ARABIC ">
        <w:r>
          <w:rPr>
            <w:noProof/>
          </w:rPr>
          <w:t>221</w:t>
        </w:r>
      </w:fldSimple>
      <w:r>
        <w:t xml:space="preserve"> Required Input</w:t>
      </w:r>
    </w:p>
    <w:p w14:paraId="52C44352" w14:textId="77777777" w:rsidR="00636276" w:rsidRDefault="00636276" w:rsidP="00636276">
      <w:pPr>
        <w:keepNext/>
      </w:pPr>
      <w:r>
        <w:rPr>
          <w:noProof/>
        </w:rPr>
        <w:lastRenderedPageBreak/>
        <w:drawing>
          <wp:inline distT="0" distB="0" distL="0" distR="0" wp14:anchorId="378B1D69" wp14:editId="19F88D9E">
            <wp:extent cx="3810532" cy="3810532"/>
            <wp:effectExtent l="0" t="0" r="0" b="0"/>
            <wp:docPr id="822536910"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3691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7F440AE" w14:textId="743B3BEB" w:rsidR="00636276" w:rsidRDefault="00636276" w:rsidP="00636276">
      <w:pPr>
        <w:pStyle w:val="Beschriftung"/>
      </w:pPr>
      <w:r>
        <w:t xml:space="preserve">Figure </w:t>
      </w:r>
      <w:fldSimple w:instr=" SEQ Figure \* ARABIC ">
        <w:r>
          <w:rPr>
            <w:noProof/>
          </w:rPr>
          <w:t>222</w:t>
        </w:r>
      </w:fldSimple>
      <w:r>
        <w:t xml:space="preserve"> Used Tools</w:t>
      </w:r>
    </w:p>
    <w:p w14:paraId="0F3DBBED" w14:textId="4E5F267F" w:rsidR="00636276" w:rsidRDefault="00636276" w:rsidP="00636276">
      <w:pPr>
        <w:pStyle w:val="berschrift4"/>
        <w:numPr>
          <w:ilvl w:val="3"/>
          <w:numId w:val="65"/>
        </w:numPr>
      </w:pPr>
      <w:bookmarkStart w:id="151" w:name="Activity2544"/>
      <w:r>
        <w:t>Process Planning</w:t>
      </w:r>
      <w:bookmarkEnd w:id="151"/>
    </w:p>
    <w:p w14:paraId="01C641C1" w14:textId="2DD546A1" w:rsidR="00636276" w:rsidRDefault="00636276" w:rsidP="00636276">
      <w:r>
        <w:t>The task in the manufacturing process planning domain is to find a plan to manufacture a set of parts.</w:t>
      </w:r>
    </w:p>
    <w:p w14:paraId="7B0E2023" w14:textId="67F3E390" w:rsidR="00636276" w:rsidRDefault="00636276" w:rsidP="00636276">
      <w:r>
        <w:t>Source: https://www.cs.cmu.edu/afs/cs/project/jair/pub/volume15/ambite01a-html/node23.html</w:t>
      </w:r>
    </w:p>
    <w:p w14:paraId="3AC50317" w14:textId="77777777" w:rsidR="00636276" w:rsidRDefault="00636276" w:rsidP="00636276">
      <w:pPr>
        <w:keepNext/>
      </w:pPr>
      <w:r>
        <w:rPr>
          <w:noProof/>
        </w:rPr>
        <w:lastRenderedPageBreak/>
        <w:drawing>
          <wp:inline distT="0" distB="0" distL="0" distR="0" wp14:anchorId="4D786324" wp14:editId="55B19D9E">
            <wp:extent cx="3810532" cy="3810532"/>
            <wp:effectExtent l="0" t="0" r="0" b="0"/>
            <wp:docPr id="67941798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7983"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AD4F3BA" w14:textId="1CE8A469" w:rsidR="00636276" w:rsidRDefault="00636276" w:rsidP="00636276">
      <w:pPr>
        <w:pStyle w:val="Beschriftung"/>
      </w:pPr>
      <w:r>
        <w:t xml:space="preserve">Figure </w:t>
      </w:r>
      <w:fldSimple w:instr=" SEQ Figure \* ARABIC ">
        <w:r>
          <w:rPr>
            <w:noProof/>
          </w:rPr>
          <w:t>223</w:t>
        </w:r>
      </w:fldSimple>
      <w:r>
        <w:t xml:space="preserve"> Required Input</w:t>
      </w:r>
    </w:p>
    <w:p w14:paraId="23E34A89" w14:textId="77777777" w:rsidR="00636276" w:rsidRDefault="00636276" w:rsidP="00636276">
      <w:pPr>
        <w:keepNext/>
      </w:pPr>
      <w:r>
        <w:rPr>
          <w:noProof/>
        </w:rPr>
        <w:drawing>
          <wp:inline distT="0" distB="0" distL="0" distR="0" wp14:anchorId="2FC3F7BA" wp14:editId="1DB8CD88">
            <wp:extent cx="3810532" cy="3810532"/>
            <wp:effectExtent l="0" t="0" r="0" b="0"/>
            <wp:docPr id="821690992"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90992"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6FD0797" w14:textId="53D17E9C" w:rsidR="00636276" w:rsidRDefault="00636276" w:rsidP="00636276">
      <w:pPr>
        <w:pStyle w:val="Beschriftung"/>
      </w:pPr>
      <w:r>
        <w:t xml:space="preserve">Figure </w:t>
      </w:r>
      <w:fldSimple w:instr=" SEQ Figure \* ARABIC ">
        <w:r>
          <w:rPr>
            <w:noProof/>
          </w:rPr>
          <w:t>224</w:t>
        </w:r>
      </w:fldSimple>
      <w:r>
        <w:t xml:space="preserve"> Used Tools</w:t>
      </w:r>
    </w:p>
    <w:p w14:paraId="1DD1AB3F" w14:textId="77777777" w:rsidR="00636276" w:rsidRDefault="00636276" w:rsidP="00636276">
      <w:pPr>
        <w:keepNext/>
      </w:pPr>
      <w:r>
        <w:rPr>
          <w:noProof/>
        </w:rPr>
        <w:lastRenderedPageBreak/>
        <w:drawing>
          <wp:inline distT="0" distB="0" distL="0" distR="0" wp14:anchorId="04ECDD29" wp14:editId="0EE2613B">
            <wp:extent cx="6119495" cy="1473835"/>
            <wp:effectExtent l="0" t="0" r="0" b="0"/>
            <wp:docPr id="1472707156"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07156"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119495" cy="1473835"/>
                    </a:xfrm>
                    <a:prstGeom prst="rect">
                      <a:avLst/>
                    </a:prstGeom>
                  </pic:spPr>
                </pic:pic>
              </a:graphicData>
            </a:graphic>
          </wp:inline>
        </w:drawing>
      </w:r>
    </w:p>
    <w:p w14:paraId="3DEA204C" w14:textId="1976FEBC" w:rsidR="00636276" w:rsidRDefault="00636276" w:rsidP="00636276">
      <w:pPr>
        <w:pStyle w:val="Beschriftung"/>
      </w:pPr>
      <w:r>
        <w:t xml:space="preserve">Figure </w:t>
      </w:r>
      <w:fldSimple w:instr=" SEQ Figure \* ARABIC ">
        <w:r>
          <w:rPr>
            <w:noProof/>
          </w:rPr>
          <w:t>225</w:t>
        </w:r>
      </w:fldSimple>
      <w:r>
        <w:t xml:space="preserve"> Aspect model '2.1 Process Planning'</w:t>
      </w:r>
    </w:p>
    <w:p w14:paraId="359F732B" w14:textId="77777777" w:rsidR="00636276" w:rsidRDefault="00636276" w:rsidP="00636276">
      <w:pPr>
        <w:keepNext/>
      </w:pPr>
      <w:r>
        <w:rPr>
          <w:noProof/>
        </w:rPr>
        <w:drawing>
          <wp:inline distT="0" distB="0" distL="0" distR="0" wp14:anchorId="613F238D" wp14:editId="5C5BF69C">
            <wp:extent cx="6119495" cy="2430145"/>
            <wp:effectExtent l="0" t="0" r="0" b="8255"/>
            <wp:docPr id="497570933"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0933" name=""/>
                    <pic:cNvPicPr/>
                  </pic:nvPicPr>
                  <pic:blipFill>
                    <a:blip r:embed="rId222">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6555B6D8" w14:textId="16E96AE7" w:rsidR="00636276" w:rsidRDefault="00636276" w:rsidP="00636276">
      <w:pPr>
        <w:pStyle w:val="Beschriftung"/>
      </w:pPr>
      <w:r>
        <w:t xml:space="preserve">Figure </w:t>
      </w:r>
      <w:fldSimple w:instr=" SEQ Figure \* ARABIC ">
        <w:r>
          <w:rPr>
            <w:noProof/>
          </w:rPr>
          <w:t>226</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7418BE4" w14:textId="77777777" w:rsidTr="00636276">
        <w:tblPrEx>
          <w:tblCellMar>
            <w:bottom w:w="0" w:type="dxa"/>
          </w:tblCellMar>
        </w:tblPrEx>
        <w:tc>
          <w:tcPr>
            <w:tcW w:w="2268" w:type="dxa"/>
            <w:shd w:val="clear" w:color="auto" w:fill="FFFFFF"/>
          </w:tcPr>
          <w:p w14:paraId="54E5FBDA" w14:textId="1ABFD6C7" w:rsidR="00636276" w:rsidRDefault="00636276" w:rsidP="00636276">
            <w:r w:rsidRPr="00636276">
              <w:rPr>
                <w:rStyle w:val="Fett"/>
              </w:rPr>
              <w:t>Inputs</w:t>
            </w:r>
          </w:p>
        </w:tc>
        <w:tc>
          <w:tcPr>
            <w:tcW w:w="7369" w:type="dxa"/>
            <w:shd w:val="clear" w:color="auto" w:fill="FFFFFF"/>
          </w:tcPr>
          <w:p w14:paraId="15FBC858" w14:textId="3450C560" w:rsidR="00636276" w:rsidRDefault="00636276" w:rsidP="00636276">
            <w:hyperlink w:anchor="Deliverable13507" w:history="1">
              <w:r>
                <w:rPr>
                  <w:rStyle w:val="Hyperlink"/>
                </w:rPr>
                <w:t>Manufacturing Operation</w:t>
              </w:r>
            </w:hyperlink>
          </w:p>
        </w:tc>
      </w:tr>
      <w:tr w:rsidR="00636276" w14:paraId="38DD690C" w14:textId="77777777" w:rsidTr="00636276">
        <w:tblPrEx>
          <w:tblCellMar>
            <w:bottom w:w="0" w:type="dxa"/>
          </w:tblCellMar>
        </w:tblPrEx>
        <w:tc>
          <w:tcPr>
            <w:tcW w:w="2268" w:type="dxa"/>
            <w:shd w:val="clear" w:color="auto" w:fill="FFFFFF"/>
          </w:tcPr>
          <w:p w14:paraId="64768EF6" w14:textId="65222BEE" w:rsidR="00636276" w:rsidRPr="00636276" w:rsidRDefault="00636276" w:rsidP="00636276">
            <w:pPr>
              <w:rPr>
                <w:rStyle w:val="Fett"/>
              </w:rPr>
            </w:pPr>
            <w:r w:rsidRPr="00636276">
              <w:rPr>
                <w:rStyle w:val="Fett"/>
              </w:rPr>
              <w:t>Outputs</w:t>
            </w:r>
          </w:p>
        </w:tc>
        <w:tc>
          <w:tcPr>
            <w:tcW w:w="7369" w:type="dxa"/>
            <w:shd w:val="clear" w:color="auto" w:fill="FFFFFF"/>
          </w:tcPr>
          <w:p w14:paraId="6BBD83F1" w14:textId="77777777" w:rsidR="00636276" w:rsidRDefault="00636276" w:rsidP="00636276">
            <w:hyperlink w:anchor="Deliverable13422" w:history="1">
              <w:r>
                <w:rPr>
                  <w:rStyle w:val="Hyperlink"/>
                </w:rPr>
                <w:t>Mechanical Component</w:t>
              </w:r>
            </w:hyperlink>
          </w:p>
          <w:p w14:paraId="3D020477" w14:textId="77777777" w:rsidR="00636276" w:rsidRDefault="00636276" w:rsidP="00636276">
            <w:hyperlink w:anchor="Deliverable14853" w:history="1">
              <w:r>
                <w:rPr>
                  <w:rStyle w:val="Hyperlink"/>
                </w:rPr>
                <w:t>Body</w:t>
              </w:r>
            </w:hyperlink>
          </w:p>
          <w:p w14:paraId="38A0E1F2" w14:textId="77777777" w:rsidR="00636276" w:rsidRDefault="00636276" w:rsidP="00636276">
            <w:hyperlink w:anchor="Deliverable14831" w:history="1">
              <w:r>
                <w:rPr>
                  <w:rStyle w:val="Hyperlink"/>
                </w:rPr>
                <w:t>Material</w:t>
              </w:r>
            </w:hyperlink>
          </w:p>
          <w:p w14:paraId="453CF1B2" w14:textId="77777777" w:rsidR="00636276" w:rsidRDefault="00636276" w:rsidP="00636276">
            <w:hyperlink w:anchor="Deliverable13433" w:history="1">
              <w:r>
                <w:rPr>
                  <w:rStyle w:val="Hyperlink"/>
                </w:rPr>
                <w:t>Model View</w:t>
              </w:r>
            </w:hyperlink>
          </w:p>
          <w:p w14:paraId="43DAB17A" w14:textId="77777777" w:rsidR="00636276" w:rsidRDefault="00636276" w:rsidP="00636276">
            <w:hyperlink w:anchor="Deliverable19977" w:history="1">
              <w:r>
                <w:rPr>
                  <w:rStyle w:val="Hyperlink"/>
                </w:rPr>
                <w:t>Datum</w:t>
              </w:r>
            </w:hyperlink>
          </w:p>
          <w:p w14:paraId="4746DA17" w14:textId="77777777" w:rsidR="00636276" w:rsidRDefault="00636276" w:rsidP="00636276">
            <w:hyperlink w:anchor="Deliverable19978" w:history="1">
              <w:r>
                <w:rPr>
                  <w:rStyle w:val="Hyperlink"/>
                </w:rPr>
                <w:t>Geometric Tolerance</w:t>
              </w:r>
            </w:hyperlink>
          </w:p>
          <w:p w14:paraId="0B4E5382" w14:textId="77777777" w:rsidR="00636276" w:rsidRDefault="00636276" w:rsidP="00636276">
            <w:hyperlink w:anchor="Deliverable19979" w:history="1">
              <w:r>
                <w:rPr>
                  <w:rStyle w:val="Hyperlink"/>
                </w:rPr>
                <w:t>Dimensional Size</w:t>
              </w:r>
            </w:hyperlink>
          </w:p>
          <w:p w14:paraId="38FB51F0" w14:textId="77777777" w:rsidR="00636276" w:rsidRDefault="00636276" w:rsidP="00636276">
            <w:hyperlink w:anchor="Deliverable19980" w:history="1">
              <w:r>
                <w:rPr>
                  <w:rStyle w:val="Hyperlink"/>
                </w:rPr>
                <w:t>Surface Texture</w:t>
              </w:r>
            </w:hyperlink>
          </w:p>
          <w:p w14:paraId="1E41643A" w14:textId="77777777" w:rsidR="00636276" w:rsidRDefault="00636276" w:rsidP="00636276">
            <w:hyperlink w:anchor="Deliverable20261" w:history="1">
              <w:r>
                <w:rPr>
                  <w:rStyle w:val="Hyperlink"/>
                </w:rPr>
                <w:t>Hole</w:t>
              </w:r>
            </w:hyperlink>
          </w:p>
          <w:p w14:paraId="01468830" w14:textId="77777777" w:rsidR="00636276" w:rsidRDefault="00636276" w:rsidP="00636276">
            <w:hyperlink w:anchor="Deliverable23106" w:history="1">
              <w:r>
                <w:rPr>
                  <w:rStyle w:val="Hyperlink"/>
                </w:rPr>
                <w:t>Gearing</w:t>
              </w:r>
            </w:hyperlink>
          </w:p>
          <w:p w14:paraId="0FF6252F" w14:textId="77777777" w:rsidR="00636276" w:rsidRDefault="00636276" w:rsidP="00636276">
            <w:hyperlink w:anchor="Deliverable14476" w:history="1">
              <w:r>
                <w:rPr>
                  <w:rStyle w:val="Hyperlink"/>
                </w:rPr>
                <w:t>Kinematic Mechanism</w:t>
              </w:r>
            </w:hyperlink>
          </w:p>
          <w:p w14:paraId="06992194" w14:textId="77777777" w:rsidR="00636276" w:rsidRDefault="00636276" w:rsidP="00636276">
            <w:hyperlink w:anchor="Deliverable13442" w:history="1">
              <w:r>
                <w:rPr>
                  <w:rStyle w:val="Hyperlink"/>
                </w:rPr>
                <w:t>Kinematic Joint</w:t>
              </w:r>
            </w:hyperlink>
          </w:p>
          <w:p w14:paraId="4D565CF6" w14:textId="77777777" w:rsidR="00636276" w:rsidRDefault="00636276" w:rsidP="00636276">
            <w:hyperlink w:anchor="Deliverable13462" w:history="1">
              <w:r>
                <w:rPr>
                  <w:rStyle w:val="Hyperlink"/>
                </w:rPr>
                <w:t>Joining Element</w:t>
              </w:r>
            </w:hyperlink>
          </w:p>
          <w:p w14:paraId="516A7568" w14:textId="77777777" w:rsidR="00636276" w:rsidRDefault="00636276" w:rsidP="00636276">
            <w:hyperlink w:anchor="Deliverable14880" w:history="1">
              <w:r>
                <w:rPr>
                  <w:rStyle w:val="Hyperlink"/>
                </w:rPr>
                <w:t>Painting &amp; Coating</w:t>
              </w:r>
            </w:hyperlink>
          </w:p>
          <w:p w14:paraId="4C5D9B27" w14:textId="77777777" w:rsidR="00636276" w:rsidRDefault="00636276" w:rsidP="00636276">
            <w:hyperlink w:anchor="Deliverable14881" w:history="1">
              <w:r>
                <w:rPr>
                  <w:rStyle w:val="Hyperlink"/>
                </w:rPr>
                <w:t>Marking &amp; Labeling</w:t>
              </w:r>
            </w:hyperlink>
          </w:p>
          <w:p w14:paraId="246E3A2E" w14:textId="77777777" w:rsidR="00636276" w:rsidRDefault="00636276" w:rsidP="00636276">
            <w:hyperlink w:anchor="Deliverable14883" w:history="1">
              <w:r>
                <w:rPr>
                  <w:rStyle w:val="Hyperlink"/>
                </w:rPr>
                <w:t>Heat Treatment Area</w:t>
              </w:r>
            </w:hyperlink>
          </w:p>
          <w:p w14:paraId="63950D84" w14:textId="77777777" w:rsidR="00636276" w:rsidRDefault="00636276" w:rsidP="00636276">
            <w:hyperlink w:anchor="Deliverable23107" w:history="1">
              <w:r>
                <w:rPr>
                  <w:rStyle w:val="Hyperlink"/>
                </w:rPr>
                <w:t>Cleanliness</w:t>
              </w:r>
            </w:hyperlink>
          </w:p>
          <w:p w14:paraId="4BBF8F5E" w14:textId="77777777" w:rsidR="00636276" w:rsidRDefault="00636276" w:rsidP="00636276">
            <w:hyperlink w:anchor="Deliverable20497" w:history="1">
              <w:r>
                <w:rPr>
                  <w:rStyle w:val="Hyperlink"/>
                </w:rPr>
                <w:t>Bending Specification</w:t>
              </w:r>
            </w:hyperlink>
          </w:p>
          <w:p w14:paraId="46F0796B" w14:textId="77777777" w:rsidR="00636276" w:rsidRDefault="00636276" w:rsidP="00636276">
            <w:hyperlink w:anchor="Deliverable13476" w:history="1">
              <w:r>
                <w:rPr>
                  <w:rStyle w:val="Hyperlink"/>
                </w:rPr>
                <w:t>Electric/Electronic Component</w:t>
              </w:r>
            </w:hyperlink>
          </w:p>
          <w:p w14:paraId="6D0E0515" w14:textId="77777777" w:rsidR="00636276" w:rsidRDefault="00636276" w:rsidP="00636276">
            <w:hyperlink w:anchor="Deliverable13484" w:history="1">
              <w:r>
                <w:rPr>
                  <w:rStyle w:val="Hyperlink"/>
                </w:rPr>
                <w:t>Electric/Electronic Port</w:t>
              </w:r>
            </w:hyperlink>
          </w:p>
          <w:p w14:paraId="22B8DBA6" w14:textId="77777777" w:rsidR="00636276" w:rsidRDefault="00636276" w:rsidP="00636276">
            <w:hyperlink w:anchor="Deliverable13480" w:history="1">
              <w:r>
                <w:rPr>
                  <w:rStyle w:val="Hyperlink"/>
                </w:rPr>
                <w:t>Electric/Electronic Connection</w:t>
              </w:r>
            </w:hyperlink>
          </w:p>
          <w:p w14:paraId="42A9FC24" w14:textId="77777777" w:rsidR="00636276" w:rsidRDefault="00636276" w:rsidP="00636276">
            <w:hyperlink w:anchor="Deliverable13453" w:history="1">
              <w:r>
                <w:rPr>
                  <w:rStyle w:val="Hyperlink"/>
                </w:rPr>
                <w:t>Hydraulic/Pneumatic Connection</w:t>
              </w:r>
            </w:hyperlink>
          </w:p>
          <w:p w14:paraId="28AF86F9" w14:textId="77777777" w:rsidR="00636276" w:rsidRDefault="00636276" w:rsidP="00636276">
            <w:hyperlink w:anchor="Deliverable13456" w:history="1">
              <w:r>
                <w:rPr>
                  <w:rStyle w:val="Hyperlink"/>
                </w:rPr>
                <w:t>Hydraulic/Pneumatic Port</w:t>
              </w:r>
            </w:hyperlink>
          </w:p>
          <w:p w14:paraId="33575826" w14:textId="7C008F60" w:rsidR="00636276" w:rsidRDefault="00636276" w:rsidP="00636276">
            <w:hyperlink w:anchor="Deliverable13459" w:history="1">
              <w:r>
                <w:rPr>
                  <w:rStyle w:val="Hyperlink"/>
                </w:rPr>
                <w:t>Joining Process</w:t>
              </w:r>
            </w:hyperlink>
          </w:p>
        </w:tc>
      </w:tr>
    </w:tbl>
    <w:p w14:paraId="1A8A27F8" w14:textId="7E8FF05C" w:rsidR="00636276" w:rsidRDefault="00636276" w:rsidP="00636276">
      <w:pPr>
        <w:pStyle w:val="berschrift4"/>
      </w:pPr>
      <w:bookmarkStart w:id="152" w:name="Activity2665"/>
      <w:r>
        <w:lastRenderedPageBreak/>
        <w:t>Inspection Planning</w:t>
      </w:r>
      <w:bookmarkEnd w:id="152"/>
    </w:p>
    <w:p w14:paraId="43C20130" w14:textId="180E5D99" w:rsidR="00636276" w:rsidRDefault="00636276" w:rsidP="00636276">
      <w:r>
        <w:t>Includes the selection of relevant inspection criteria from product and production specifications, identification and assignment of appropriate inspection methods and equipment, as well as the allocation of appropriate inspection criteria per inspection event (first-article inspection, re-qualification, inspection in production, etc.)</w:t>
      </w:r>
    </w:p>
    <w:p w14:paraId="71C54A5E" w14:textId="77777777" w:rsidR="00636276" w:rsidRDefault="00636276" w:rsidP="00636276">
      <w:pPr>
        <w:keepNext/>
      </w:pPr>
      <w:r>
        <w:rPr>
          <w:noProof/>
        </w:rPr>
        <w:drawing>
          <wp:inline distT="0" distB="0" distL="0" distR="0" wp14:anchorId="617A2C60" wp14:editId="0E633484">
            <wp:extent cx="3810532" cy="3810532"/>
            <wp:effectExtent l="0" t="0" r="0" b="0"/>
            <wp:docPr id="1121789275"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89275"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6B411EA" w14:textId="073A7BCE" w:rsidR="00636276" w:rsidRDefault="00636276" w:rsidP="00636276">
      <w:pPr>
        <w:pStyle w:val="Beschriftung"/>
      </w:pPr>
      <w:r>
        <w:t xml:space="preserve">Figure </w:t>
      </w:r>
      <w:fldSimple w:instr=" SEQ Figure \* ARABIC ">
        <w:r>
          <w:rPr>
            <w:noProof/>
          </w:rPr>
          <w:t>227</w:t>
        </w:r>
      </w:fldSimple>
      <w:r>
        <w:t xml:space="preserve"> Required Input</w:t>
      </w:r>
    </w:p>
    <w:p w14:paraId="0BD55785" w14:textId="77777777" w:rsidR="00636276" w:rsidRDefault="00636276" w:rsidP="00636276">
      <w:pPr>
        <w:keepNext/>
      </w:pPr>
      <w:r>
        <w:rPr>
          <w:noProof/>
        </w:rPr>
        <w:lastRenderedPageBreak/>
        <w:drawing>
          <wp:inline distT="0" distB="0" distL="0" distR="0" wp14:anchorId="61BFDF95" wp14:editId="27E16EC5">
            <wp:extent cx="3810532" cy="3810532"/>
            <wp:effectExtent l="0" t="0" r="0" b="0"/>
            <wp:docPr id="1985307449"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07449"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EA2E01E" w14:textId="09F44226" w:rsidR="00636276" w:rsidRDefault="00636276" w:rsidP="00636276">
      <w:pPr>
        <w:pStyle w:val="Beschriftung"/>
      </w:pPr>
      <w:r>
        <w:t xml:space="preserve">Figure </w:t>
      </w:r>
      <w:fldSimple w:instr=" SEQ Figure \* ARABIC ">
        <w:r>
          <w:rPr>
            <w:noProof/>
          </w:rPr>
          <w:t>228</w:t>
        </w:r>
      </w:fldSimple>
      <w:r>
        <w:t xml:space="preserve"> Used Tools</w:t>
      </w:r>
    </w:p>
    <w:p w14:paraId="3ED8C8D1" w14:textId="77777777" w:rsidR="00636276" w:rsidRDefault="00636276" w:rsidP="00636276">
      <w:pPr>
        <w:keepNext/>
      </w:pPr>
      <w:r>
        <w:rPr>
          <w:noProof/>
        </w:rPr>
        <w:drawing>
          <wp:inline distT="0" distB="0" distL="0" distR="0" wp14:anchorId="17A94CDF" wp14:editId="072169B8">
            <wp:extent cx="6119495" cy="1332230"/>
            <wp:effectExtent l="0" t="0" r="0" b="1270"/>
            <wp:docPr id="1396187474"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7474"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119495" cy="1332230"/>
                    </a:xfrm>
                    <a:prstGeom prst="rect">
                      <a:avLst/>
                    </a:prstGeom>
                  </pic:spPr>
                </pic:pic>
              </a:graphicData>
            </a:graphic>
          </wp:inline>
        </w:drawing>
      </w:r>
    </w:p>
    <w:p w14:paraId="1AA43C4E" w14:textId="7B65BBE9" w:rsidR="00636276" w:rsidRDefault="00636276" w:rsidP="00636276">
      <w:pPr>
        <w:pStyle w:val="Beschriftung"/>
      </w:pPr>
      <w:r>
        <w:t xml:space="preserve">Figure </w:t>
      </w:r>
      <w:fldSimple w:instr=" SEQ Figure \* ARABIC ">
        <w:r>
          <w:rPr>
            <w:noProof/>
          </w:rPr>
          <w:t>229</w:t>
        </w:r>
      </w:fldSimple>
      <w:r>
        <w:t xml:space="preserve"> Aspect model '2.2 Inspection Planning'</w:t>
      </w:r>
    </w:p>
    <w:p w14:paraId="0EA99CC4" w14:textId="77777777" w:rsidR="00636276" w:rsidRDefault="00636276" w:rsidP="00636276">
      <w:pPr>
        <w:keepNext/>
      </w:pPr>
      <w:r>
        <w:rPr>
          <w:noProof/>
        </w:rPr>
        <w:drawing>
          <wp:inline distT="0" distB="0" distL="0" distR="0" wp14:anchorId="15AF4404" wp14:editId="422964F4">
            <wp:extent cx="6119495" cy="2430145"/>
            <wp:effectExtent l="0" t="0" r="0" b="8255"/>
            <wp:docPr id="1034710828"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0828" name=""/>
                    <pic:cNvPicPr/>
                  </pic:nvPicPr>
                  <pic:blipFill>
                    <a:blip r:embed="rId226">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7B20E378" w14:textId="221108A6" w:rsidR="00636276" w:rsidRDefault="00636276" w:rsidP="00636276">
      <w:pPr>
        <w:pStyle w:val="Beschriftung"/>
      </w:pPr>
      <w:r>
        <w:t xml:space="preserve">Figure </w:t>
      </w:r>
      <w:fldSimple w:instr=" SEQ Figure \* ARABIC ">
        <w:r>
          <w:rPr>
            <w:noProof/>
          </w:rPr>
          <w:t>230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16DBF23" w14:textId="77777777" w:rsidTr="00636276">
        <w:tblPrEx>
          <w:tblCellMar>
            <w:bottom w:w="0" w:type="dxa"/>
          </w:tblCellMar>
        </w:tblPrEx>
        <w:tc>
          <w:tcPr>
            <w:tcW w:w="2268" w:type="dxa"/>
            <w:shd w:val="clear" w:color="auto" w:fill="FFFFFF"/>
          </w:tcPr>
          <w:p w14:paraId="2EF08E4F" w14:textId="73BC76E2" w:rsidR="00636276" w:rsidRDefault="00636276" w:rsidP="00636276">
            <w:r w:rsidRPr="00636276">
              <w:rPr>
                <w:rStyle w:val="Fett"/>
              </w:rPr>
              <w:t>Inputs</w:t>
            </w:r>
          </w:p>
        </w:tc>
        <w:tc>
          <w:tcPr>
            <w:tcW w:w="7369" w:type="dxa"/>
            <w:shd w:val="clear" w:color="auto" w:fill="FFFFFF"/>
          </w:tcPr>
          <w:p w14:paraId="4C306015" w14:textId="77777777" w:rsidR="00636276" w:rsidRDefault="00636276" w:rsidP="00636276">
            <w:hyperlink w:anchor="Deliverable13496" w:history="1">
              <w:r>
                <w:rPr>
                  <w:rStyle w:val="Hyperlink"/>
                </w:rPr>
                <w:t>Verification Characteristic</w:t>
              </w:r>
            </w:hyperlink>
          </w:p>
          <w:p w14:paraId="2AFB3670" w14:textId="77777777" w:rsidR="00636276" w:rsidRDefault="00636276" w:rsidP="00636276">
            <w:hyperlink w:anchor="Deliverable13500" w:history="1">
              <w:r>
                <w:rPr>
                  <w:rStyle w:val="Hyperlink"/>
                </w:rPr>
                <w:t>Verification Plan</w:t>
              </w:r>
            </w:hyperlink>
          </w:p>
          <w:p w14:paraId="5D903C7F" w14:textId="478C10E8" w:rsidR="00636276" w:rsidRDefault="00636276" w:rsidP="00636276">
            <w:hyperlink w:anchor="Deliverable13501" w:history="1">
              <w:r>
                <w:rPr>
                  <w:rStyle w:val="Hyperlink"/>
                </w:rPr>
                <w:t>Verification Resource</w:t>
              </w:r>
            </w:hyperlink>
          </w:p>
        </w:tc>
      </w:tr>
      <w:tr w:rsidR="00636276" w14:paraId="73D0B918" w14:textId="77777777" w:rsidTr="00636276">
        <w:tblPrEx>
          <w:tblCellMar>
            <w:bottom w:w="0" w:type="dxa"/>
          </w:tblCellMar>
        </w:tblPrEx>
        <w:tc>
          <w:tcPr>
            <w:tcW w:w="2268" w:type="dxa"/>
            <w:shd w:val="clear" w:color="auto" w:fill="FFFFFF"/>
          </w:tcPr>
          <w:p w14:paraId="0295536D" w14:textId="0046C52F" w:rsidR="00636276" w:rsidRPr="00636276" w:rsidRDefault="00636276" w:rsidP="00636276">
            <w:pPr>
              <w:rPr>
                <w:rStyle w:val="Fett"/>
              </w:rPr>
            </w:pPr>
            <w:r w:rsidRPr="00636276">
              <w:rPr>
                <w:rStyle w:val="Fett"/>
              </w:rPr>
              <w:lastRenderedPageBreak/>
              <w:t>Outputs</w:t>
            </w:r>
          </w:p>
        </w:tc>
        <w:tc>
          <w:tcPr>
            <w:tcW w:w="7369" w:type="dxa"/>
            <w:shd w:val="clear" w:color="auto" w:fill="FFFFFF"/>
          </w:tcPr>
          <w:p w14:paraId="708859F6" w14:textId="77777777" w:rsidR="00636276" w:rsidRDefault="00636276" w:rsidP="00636276">
            <w:hyperlink w:anchor="Deliverable14981" w:history="1">
              <w:r>
                <w:rPr>
                  <w:rStyle w:val="Hyperlink"/>
                </w:rPr>
                <w:t>Function Failure</w:t>
              </w:r>
            </w:hyperlink>
          </w:p>
          <w:p w14:paraId="35364028" w14:textId="77777777" w:rsidR="00636276" w:rsidRDefault="00636276" w:rsidP="00636276">
            <w:hyperlink w:anchor="Deliverable13422" w:history="1">
              <w:r>
                <w:rPr>
                  <w:rStyle w:val="Hyperlink"/>
                </w:rPr>
                <w:t>Mechanical Component</w:t>
              </w:r>
            </w:hyperlink>
          </w:p>
          <w:p w14:paraId="3DAE1A44" w14:textId="77777777" w:rsidR="00636276" w:rsidRDefault="00636276" w:rsidP="00636276">
            <w:hyperlink w:anchor="Deliverable14853" w:history="1">
              <w:r>
                <w:rPr>
                  <w:rStyle w:val="Hyperlink"/>
                </w:rPr>
                <w:t>Body</w:t>
              </w:r>
            </w:hyperlink>
          </w:p>
          <w:p w14:paraId="06905EA8" w14:textId="77777777" w:rsidR="00636276" w:rsidRDefault="00636276" w:rsidP="00636276">
            <w:hyperlink w:anchor="Deliverable14831" w:history="1">
              <w:r>
                <w:rPr>
                  <w:rStyle w:val="Hyperlink"/>
                </w:rPr>
                <w:t>Material</w:t>
              </w:r>
            </w:hyperlink>
          </w:p>
          <w:p w14:paraId="7E7F6667" w14:textId="77777777" w:rsidR="00636276" w:rsidRDefault="00636276" w:rsidP="00636276">
            <w:hyperlink w:anchor="Deliverable13433" w:history="1">
              <w:r>
                <w:rPr>
                  <w:rStyle w:val="Hyperlink"/>
                </w:rPr>
                <w:t>Model View</w:t>
              </w:r>
            </w:hyperlink>
          </w:p>
          <w:p w14:paraId="5492120E" w14:textId="77777777" w:rsidR="00636276" w:rsidRDefault="00636276" w:rsidP="00636276">
            <w:hyperlink w:anchor="Deliverable19977" w:history="1">
              <w:r>
                <w:rPr>
                  <w:rStyle w:val="Hyperlink"/>
                </w:rPr>
                <w:t>Datum</w:t>
              </w:r>
            </w:hyperlink>
          </w:p>
          <w:p w14:paraId="09AE289B" w14:textId="77777777" w:rsidR="00636276" w:rsidRDefault="00636276" w:rsidP="00636276">
            <w:hyperlink w:anchor="Deliverable19978" w:history="1">
              <w:r>
                <w:rPr>
                  <w:rStyle w:val="Hyperlink"/>
                </w:rPr>
                <w:t>Geometric Tolerance</w:t>
              </w:r>
            </w:hyperlink>
          </w:p>
          <w:p w14:paraId="0BBA808D" w14:textId="77777777" w:rsidR="00636276" w:rsidRDefault="00636276" w:rsidP="00636276">
            <w:hyperlink w:anchor="Deliverable19979" w:history="1">
              <w:r>
                <w:rPr>
                  <w:rStyle w:val="Hyperlink"/>
                </w:rPr>
                <w:t>Dimensional Size</w:t>
              </w:r>
            </w:hyperlink>
          </w:p>
          <w:p w14:paraId="165FE33E" w14:textId="77777777" w:rsidR="00636276" w:rsidRDefault="00636276" w:rsidP="00636276">
            <w:hyperlink w:anchor="Deliverable19980" w:history="1">
              <w:r>
                <w:rPr>
                  <w:rStyle w:val="Hyperlink"/>
                </w:rPr>
                <w:t>Surface Texture</w:t>
              </w:r>
            </w:hyperlink>
          </w:p>
          <w:p w14:paraId="1B9885E2" w14:textId="77777777" w:rsidR="00636276" w:rsidRDefault="00636276" w:rsidP="00636276">
            <w:hyperlink w:anchor="Deliverable20261" w:history="1">
              <w:r>
                <w:rPr>
                  <w:rStyle w:val="Hyperlink"/>
                </w:rPr>
                <w:t>Hole</w:t>
              </w:r>
            </w:hyperlink>
          </w:p>
          <w:p w14:paraId="66BF6DAC" w14:textId="77777777" w:rsidR="00636276" w:rsidRDefault="00636276" w:rsidP="00636276">
            <w:hyperlink w:anchor="Deliverable23106" w:history="1">
              <w:r>
                <w:rPr>
                  <w:rStyle w:val="Hyperlink"/>
                </w:rPr>
                <w:t>Gearing</w:t>
              </w:r>
            </w:hyperlink>
          </w:p>
          <w:p w14:paraId="700036CF" w14:textId="77777777" w:rsidR="00636276" w:rsidRDefault="00636276" w:rsidP="00636276">
            <w:hyperlink w:anchor="Deliverable14476" w:history="1">
              <w:r>
                <w:rPr>
                  <w:rStyle w:val="Hyperlink"/>
                </w:rPr>
                <w:t>Kinematic Mechanism</w:t>
              </w:r>
            </w:hyperlink>
          </w:p>
          <w:p w14:paraId="7A637F77" w14:textId="77777777" w:rsidR="00636276" w:rsidRDefault="00636276" w:rsidP="00636276">
            <w:hyperlink w:anchor="Deliverable13442" w:history="1">
              <w:r>
                <w:rPr>
                  <w:rStyle w:val="Hyperlink"/>
                </w:rPr>
                <w:t>Kinematic Joint</w:t>
              </w:r>
            </w:hyperlink>
          </w:p>
          <w:p w14:paraId="414B1D1C" w14:textId="77777777" w:rsidR="00636276" w:rsidRDefault="00636276" w:rsidP="00636276">
            <w:hyperlink w:anchor="Deliverable13462" w:history="1">
              <w:r>
                <w:rPr>
                  <w:rStyle w:val="Hyperlink"/>
                </w:rPr>
                <w:t>Joining Element</w:t>
              </w:r>
            </w:hyperlink>
          </w:p>
          <w:p w14:paraId="2B8227A3" w14:textId="77777777" w:rsidR="00636276" w:rsidRDefault="00636276" w:rsidP="00636276">
            <w:hyperlink w:anchor="Deliverable14880" w:history="1">
              <w:r>
                <w:rPr>
                  <w:rStyle w:val="Hyperlink"/>
                </w:rPr>
                <w:t>Painting &amp; Coating</w:t>
              </w:r>
            </w:hyperlink>
          </w:p>
          <w:p w14:paraId="795C1FFA" w14:textId="77777777" w:rsidR="00636276" w:rsidRDefault="00636276" w:rsidP="00636276">
            <w:hyperlink w:anchor="Deliverable14881" w:history="1">
              <w:r>
                <w:rPr>
                  <w:rStyle w:val="Hyperlink"/>
                </w:rPr>
                <w:t>Marking &amp; Labeling</w:t>
              </w:r>
            </w:hyperlink>
          </w:p>
          <w:p w14:paraId="6F43A5E2" w14:textId="77777777" w:rsidR="00636276" w:rsidRDefault="00636276" w:rsidP="00636276">
            <w:hyperlink w:anchor="Deliverable14883" w:history="1">
              <w:r>
                <w:rPr>
                  <w:rStyle w:val="Hyperlink"/>
                </w:rPr>
                <w:t>Heat Treatment Area</w:t>
              </w:r>
            </w:hyperlink>
          </w:p>
          <w:p w14:paraId="06F592A4" w14:textId="77777777" w:rsidR="00636276" w:rsidRDefault="00636276" w:rsidP="00636276">
            <w:hyperlink w:anchor="Deliverable23107" w:history="1">
              <w:r>
                <w:rPr>
                  <w:rStyle w:val="Hyperlink"/>
                </w:rPr>
                <w:t>Cleanliness</w:t>
              </w:r>
            </w:hyperlink>
          </w:p>
          <w:p w14:paraId="45024FF2" w14:textId="77777777" w:rsidR="00636276" w:rsidRDefault="00636276" w:rsidP="00636276">
            <w:hyperlink w:anchor="Deliverable20497" w:history="1">
              <w:r>
                <w:rPr>
                  <w:rStyle w:val="Hyperlink"/>
                </w:rPr>
                <w:t>Bending Specification</w:t>
              </w:r>
            </w:hyperlink>
          </w:p>
          <w:p w14:paraId="57BE950B" w14:textId="77777777" w:rsidR="00636276" w:rsidRDefault="00636276" w:rsidP="00636276">
            <w:hyperlink w:anchor="Deliverable13476" w:history="1">
              <w:r>
                <w:rPr>
                  <w:rStyle w:val="Hyperlink"/>
                </w:rPr>
                <w:t>Electric/Electronic Component</w:t>
              </w:r>
            </w:hyperlink>
          </w:p>
          <w:p w14:paraId="5BEEB7FC" w14:textId="77777777" w:rsidR="00636276" w:rsidRDefault="00636276" w:rsidP="00636276">
            <w:hyperlink w:anchor="Deliverable13484" w:history="1">
              <w:r>
                <w:rPr>
                  <w:rStyle w:val="Hyperlink"/>
                </w:rPr>
                <w:t>Electric/Electronic Port</w:t>
              </w:r>
            </w:hyperlink>
          </w:p>
          <w:p w14:paraId="38909A6E" w14:textId="77777777" w:rsidR="00636276" w:rsidRDefault="00636276" w:rsidP="00636276">
            <w:hyperlink w:anchor="Deliverable13480" w:history="1">
              <w:r>
                <w:rPr>
                  <w:rStyle w:val="Hyperlink"/>
                </w:rPr>
                <w:t>Electric/Electronic Connection</w:t>
              </w:r>
            </w:hyperlink>
          </w:p>
          <w:p w14:paraId="35AE1E64" w14:textId="3309441C" w:rsidR="00636276" w:rsidRDefault="00636276" w:rsidP="00636276">
            <w:hyperlink w:anchor="Deliverable13459" w:history="1">
              <w:r>
                <w:rPr>
                  <w:rStyle w:val="Hyperlink"/>
                </w:rPr>
                <w:t>Joining Process</w:t>
              </w:r>
            </w:hyperlink>
          </w:p>
        </w:tc>
      </w:tr>
    </w:tbl>
    <w:p w14:paraId="783D80C5" w14:textId="0C1A2FC7" w:rsidR="00636276" w:rsidRDefault="00636276" w:rsidP="00636276">
      <w:pPr>
        <w:pStyle w:val="berschrift4"/>
        <w:numPr>
          <w:ilvl w:val="3"/>
          <w:numId w:val="66"/>
        </w:numPr>
      </w:pPr>
      <w:bookmarkStart w:id="153" w:name="Activity3044"/>
      <w:r>
        <w:t>Cost Calculation</w:t>
      </w:r>
      <w:bookmarkEnd w:id="153"/>
    </w:p>
    <w:p w14:paraId="67E3BE8F" w14:textId="271256A2" w:rsidR="00636276" w:rsidRDefault="00636276" w:rsidP="00636276">
      <w:r>
        <w:t>Includes the calculation of product cost using relevant information from product and production specifications, including dimensions, material, mass, geometric &amp; topological complexity, surface finish including paint or coatings.</w:t>
      </w:r>
    </w:p>
    <w:p w14:paraId="79A7DB9C" w14:textId="77777777" w:rsidR="00636276" w:rsidRDefault="00636276" w:rsidP="00636276">
      <w:pPr>
        <w:keepNext/>
      </w:pPr>
      <w:r>
        <w:rPr>
          <w:noProof/>
        </w:rPr>
        <w:lastRenderedPageBreak/>
        <w:drawing>
          <wp:inline distT="0" distB="0" distL="0" distR="0" wp14:anchorId="2E492E91" wp14:editId="6AFD0122">
            <wp:extent cx="3810532" cy="3810532"/>
            <wp:effectExtent l="0" t="0" r="0" b="0"/>
            <wp:docPr id="174154466"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466"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5E535D5" w14:textId="2ED896AC" w:rsidR="00636276" w:rsidRDefault="00636276" w:rsidP="00636276">
      <w:pPr>
        <w:pStyle w:val="Beschriftung"/>
      </w:pPr>
      <w:r>
        <w:t xml:space="preserve">Figure </w:t>
      </w:r>
      <w:fldSimple w:instr=" SEQ Figure \* ARABIC ">
        <w:r>
          <w:rPr>
            <w:noProof/>
          </w:rPr>
          <w:t>231</w:t>
        </w:r>
      </w:fldSimple>
      <w:r>
        <w:t xml:space="preserve"> Required Input</w:t>
      </w:r>
    </w:p>
    <w:p w14:paraId="1E29FEBC" w14:textId="77777777" w:rsidR="00636276" w:rsidRDefault="00636276" w:rsidP="00636276">
      <w:pPr>
        <w:keepNext/>
      </w:pPr>
      <w:r>
        <w:rPr>
          <w:noProof/>
        </w:rPr>
        <w:drawing>
          <wp:inline distT="0" distB="0" distL="0" distR="0" wp14:anchorId="4450B38B" wp14:editId="458719FE">
            <wp:extent cx="3810532" cy="3810532"/>
            <wp:effectExtent l="0" t="0" r="0" b="0"/>
            <wp:docPr id="2010384304"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4304"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96A0389" w14:textId="2466727C" w:rsidR="00636276" w:rsidRDefault="00636276" w:rsidP="00636276">
      <w:pPr>
        <w:pStyle w:val="Beschriftung"/>
      </w:pPr>
      <w:r>
        <w:t xml:space="preserve">Figure </w:t>
      </w:r>
      <w:fldSimple w:instr=" SEQ Figure \* ARABIC ">
        <w:r>
          <w:rPr>
            <w:noProof/>
          </w:rPr>
          <w:t>232</w:t>
        </w:r>
      </w:fldSimple>
      <w:r>
        <w:t xml:space="preserve"> Used Tools</w:t>
      </w:r>
    </w:p>
    <w:p w14:paraId="4C41F22E" w14:textId="77777777" w:rsidR="00636276" w:rsidRDefault="00636276" w:rsidP="00636276">
      <w:pPr>
        <w:keepNext/>
      </w:pPr>
      <w:r>
        <w:rPr>
          <w:noProof/>
        </w:rPr>
        <w:lastRenderedPageBreak/>
        <w:drawing>
          <wp:inline distT="0" distB="0" distL="0" distR="0" wp14:anchorId="4FC0420C" wp14:editId="65F00F48">
            <wp:extent cx="6119495" cy="1993900"/>
            <wp:effectExtent l="0" t="0" r="0" b="6350"/>
            <wp:docPr id="624651396"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51396"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119495" cy="1993900"/>
                    </a:xfrm>
                    <a:prstGeom prst="rect">
                      <a:avLst/>
                    </a:prstGeom>
                  </pic:spPr>
                </pic:pic>
              </a:graphicData>
            </a:graphic>
          </wp:inline>
        </w:drawing>
      </w:r>
    </w:p>
    <w:p w14:paraId="70EE5A8E" w14:textId="0962DE99" w:rsidR="00636276" w:rsidRDefault="00636276" w:rsidP="00636276">
      <w:pPr>
        <w:pStyle w:val="Beschriftung"/>
      </w:pPr>
      <w:r>
        <w:t xml:space="preserve">Figure </w:t>
      </w:r>
      <w:fldSimple w:instr=" SEQ Figure \* ARABIC ">
        <w:r>
          <w:rPr>
            <w:noProof/>
          </w:rPr>
          <w:t>233</w:t>
        </w:r>
      </w:fldSimple>
      <w:r>
        <w:t xml:space="preserve"> Aspect model '2.3 Cost Calculation'</w:t>
      </w:r>
    </w:p>
    <w:p w14:paraId="149E20AA" w14:textId="77777777" w:rsidR="00636276" w:rsidRDefault="00636276" w:rsidP="00636276">
      <w:pPr>
        <w:keepNext/>
      </w:pPr>
      <w:r>
        <w:rPr>
          <w:noProof/>
        </w:rPr>
        <w:drawing>
          <wp:inline distT="0" distB="0" distL="0" distR="0" wp14:anchorId="042A113F" wp14:editId="4FB4533A">
            <wp:extent cx="5228050" cy="2766446"/>
            <wp:effectExtent l="0" t="0" r="0" b="0"/>
            <wp:docPr id="170764594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45944" name=""/>
                    <pic:cNvPicPr/>
                  </pic:nvPicPr>
                  <pic:blipFill>
                    <a:blip r:embed="rId230">
                      <a:extLst>
                        <a:ext uri="{28A0092B-C50C-407E-A947-70E740481C1C}">
                          <a14:useLocalDpi xmlns:a14="http://schemas.microsoft.com/office/drawing/2010/main" val="0"/>
                        </a:ext>
                      </a:extLst>
                    </a:blip>
                    <a:stretch>
                      <a:fillRect/>
                    </a:stretch>
                  </pic:blipFill>
                  <pic:spPr>
                    <a:xfrm>
                      <a:off x="0" y="0"/>
                      <a:ext cx="5228050" cy="2766446"/>
                    </a:xfrm>
                    <a:prstGeom prst="rect">
                      <a:avLst/>
                    </a:prstGeom>
                  </pic:spPr>
                </pic:pic>
              </a:graphicData>
            </a:graphic>
          </wp:inline>
        </w:drawing>
      </w:r>
    </w:p>
    <w:p w14:paraId="215E80B4" w14:textId="5295EDA4" w:rsidR="00636276" w:rsidRDefault="00636276" w:rsidP="00636276">
      <w:pPr>
        <w:pStyle w:val="Beschriftung"/>
      </w:pPr>
      <w:r>
        <w:t xml:space="preserve">Figure </w:t>
      </w:r>
      <w:fldSimple w:instr=" SEQ Figure \* ARABIC ">
        <w:r>
          <w:rPr>
            <w:noProof/>
          </w:rPr>
          <w:t>234</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4FB2F1D" w14:textId="77777777" w:rsidTr="00636276">
        <w:tblPrEx>
          <w:tblCellMar>
            <w:bottom w:w="0" w:type="dxa"/>
          </w:tblCellMar>
        </w:tblPrEx>
        <w:tc>
          <w:tcPr>
            <w:tcW w:w="2268" w:type="dxa"/>
            <w:shd w:val="clear" w:color="auto" w:fill="FFFFFF"/>
          </w:tcPr>
          <w:p w14:paraId="0BA2A5D9" w14:textId="2D03BA5C" w:rsidR="00636276" w:rsidRDefault="00636276" w:rsidP="00636276">
            <w:r w:rsidRPr="00636276">
              <w:rPr>
                <w:rStyle w:val="Fett"/>
              </w:rPr>
              <w:t>Outputs</w:t>
            </w:r>
          </w:p>
        </w:tc>
        <w:tc>
          <w:tcPr>
            <w:tcW w:w="7369" w:type="dxa"/>
            <w:shd w:val="clear" w:color="auto" w:fill="FFFFFF"/>
          </w:tcPr>
          <w:p w14:paraId="0C41C3E0" w14:textId="77777777" w:rsidR="00636276" w:rsidRDefault="00636276" w:rsidP="00636276">
            <w:hyperlink w:anchor="Deliverable13422" w:history="1">
              <w:r>
                <w:rPr>
                  <w:rStyle w:val="Hyperlink"/>
                </w:rPr>
                <w:t>Mechanical Component</w:t>
              </w:r>
            </w:hyperlink>
          </w:p>
          <w:p w14:paraId="42305680" w14:textId="77777777" w:rsidR="00636276" w:rsidRDefault="00636276" w:rsidP="00636276">
            <w:hyperlink w:anchor="Deliverable14853" w:history="1">
              <w:r>
                <w:rPr>
                  <w:rStyle w:val="Hyperlink"/>
                </w:rPr>
                <w:t>Body</w:t>
              </w:r>
            </w:hyperlink>
          </w:p>
          <w:p w14:paraId="689FB0FE" w14:textId="77777777" w:rsidR="00636276" w:rsidRDefault="00636276" w:rsidP="00636276">
            <w:hyperlink w:anchor="Deliverable14831" w:history="1">
              <w:r>
                <w:rPr>
                  <w:rStyle w:val="Hyperlink"/>
                </w:rPr>
                <w:t>Material</w:t>
              </w:r>
            </w:hyperlink>
          </w:p>
          <w:p w14:paraId="38595511" w14:textId="77777777" w:rsidR="00636276" w:rsidRDefault="00636276" w:rsidP="00636276">
            <w:hyperlink w:anchor="Deliverable13433" w:history="1">
              <w:r>
                <w:rPr>
                  <w:rStyle w:val="Hyperlink"/>
                </w:rPr>
                <w:t>Model View</w:t>
              </w:r>
            </w:hyperlink>
          </w:p>
          <w:p w14:paraId="78A6FD18" w14:textId="77777777" w:rsidR="00636276" w:rsidRDefault="00636276" w:rsidP="00636276">
            <w:hyperlink w:anchor="Deliverable19977" w:history="1">
              <w:r>
                <w:rPr>
                  <w:rStyle w:val="Hyperlink"/>
                </w:rPr>
                <w:t>Datum</w:t>
              </w:r>
            </w:hyperlink>
          </w:p>
          <w:p w14:paraId="5161FF2F" w14:textId="77777777" w:rsidR="00636276" w:rsidRDefault="00636276" w:rsidP="00636276">
            <w:hyperlink w:anchor="Deliverable19978" w:history="1">
              <w:r>
                <w:rPr>
                  <w:rStyle w:val="Hyperlink"/>
                </w:rPr>
                <w:t>Geometric Tolerance</w:t>
              </w:r>
            </w:hyperlink>
          </w:p>
          <w:p w14:paraId="3B8F46E2" w14:textId="77777777" w:rsidR="00636276" w:rsidRDefault="00636276" w:rsidP="00636276">
            <w:hyperlink w:anchor="Deliverable19979" w:history="1">
              <w:r>
                <w:rPr>
                  <w:rStyle w:val="Hyperlink"/>
                </w:rPr>
                <w:t>Dimensional Size</w:t>
              </w:r>
            </w:hyperlink>
          </w:p>
          <w:p w14:paraId="57DCA181" w14:textId="77777777" w:rsidR="00636276" w:rsidRDefault="00636276" w:rsidP="00636276">
            <w:hyperlink w:anchor="Deliverable19980" w:history="1">
              <w:r>
                <w:rPr>
                  <w:rStyle w:val="Hyperlink"/>
                </w:rPr>
                <w:t>Surface Texture</w:t>
              </w:r>
            </w:hyperlink>
          </w:p>
          <w:p w14:paraId="1FE6848A" w14:textId="77777777" w:rsidR="00636276" w:rsidRDefault="00636276" w:rsidP="00636276">
            <w:hyperlink w:anchor="Deliverable20261" w:history="1">
              <w:r>
                <w:rPr>
                  <w:rStyle w:val="Hyperlink"/>
                </w:rPr>
                <w:t>Hole</w:t>
              </w:r>
            </w:hyperlink>
          </w:p>
          <w:p w14:paraId="3420C56D" w14:textId="77777777" w:rsidR="00636276" w:rsidRDefault="00636276" w:rsidP="00636276">
            <w:hyperlink w:anchor="Deliverable23106" w:history="1">
              <w:r>
                <w:rPr>
                  <w:rStyle w:val="Hyperlink"/>
                </w:rPr>
                <w:t>Gearing</w:t>
              </w:r>
            </w:hyperlink>
          </w:p>
          <w:p w14:paraId="49D8E339" w14:textId="77777777" w:rsidR="00636276" w:rsidRDefault="00636276" w:rsidP="00636276">
            <w:hyperlink w:anchor="Deliverable14476" w:history="1">
              <w:r>
                <w:rPr>
                  <w:rStyle w:val="Hyperlink"/>
                </w:rPr>
                <w:t>Kinematic Mechanism</w:t>
              </w:r>
            </w:hyperlink>
          </w:p>
          <w:p w14:paraId="758BACB3" w14:textId="77777777" w:rsidR="00636276" w:rsidRDefault="00636276" w:rsidP="00636276">
            <w:hyperlink w:anchor="Deliverable13442" w:history="1">
              <w:r>
                <w:rPr>
                  <w:rStyle w:val="Hyperlink"/>
                </w:rPr>
                <w:t>Kinematic Joint</w:t>
              </w:r>
            </w:hyperlink>
          </w:p>
          <w:p w14:paraId="6DB1F004" w14:textId="77777777" w:rsidR="00636276" w:rsidRDefault="00636276" w:rsidP="00636276">
            <w:hyperlink w:anchor="Deliverable13462" w:history="1">
              <w:r>
                <w:rPr>
                  <w:rStyle w:val="Hyperlink"/>
                </w:rPr>
                <w:t>Joining Element</w:t>
              </w:r>
            </w:hyperlink>
          </w:p>
          <w:p w14:paraId="0BD0E377" w14:textId="77777777" w:rsidR="00636276" w:rsidRDefault="00636276" w:rsidP="00636276">
            <w:hyperlink w:anchor="Deliverable14880" w:history="1">
              <w:r>
                <w:rPr>
                  <w:rStyle w:val="Hyperlink"/>
                </w:rPr>
                <w:t>Painting &amp; Coating</w:t>
              </w:r>
            </w:hyperlink>
          </w:p>
          <w:p w14:paraId="7C019535" w14:textId="77777777" w:rsidR="00636276" w:rsidRDefault="00636276" w:rsidP="00636276">
            <w:hyperlink w:anchor="Deliverable14881" w:history="1">
              <w:r>
                <w:rPr>
                  <w:rStyle w:val="Hyperlink"/>
                </w:rPr>
                <w:t>Marking &amp; Labeling</w:t>
              </w:r>
            </w:hyperlink>
          </w:p>
          <w:p w14:paraId="7577F5AA" w14:textId="77777777" w:rsidR="00636276" w:rsidRDefault="00636276" w:rsidP="00636276">
            <w:hyperlink w:anchor="Deliverable14883" w:history="1">
              <w:r>
                <w:rPr>
                  <w:rStyle w:val="Hyperlink"/>
                </w:rPr>
                <w:t>Heat Treatment Area</w:t>
              </w:r>
            </w:hyperlink>
          </w:p>
          <w:p w14:paraId="27E80217" w14:textId="77777777" w:rsidR="00636276" w:rsidRDefault="00636276" w:rsidP="00636276">
            <w:hyperlink w:anchor="Deliverable23107" w:history="1">
              <w:r>
                <w:rPr>
                  <w:rStyle w:val="Hyperlink"/>
                </w:rPr>
                <w:t>Cleanliness</w:t>
              </w:r>
            </w:hyperlink>
          </w:p>
          <w:p w14:paraId="365D383F" w14:textId="77777777" w:rsidR="00636276" w:rsidRDefault="00636276" w:rsidP="00636276">
            <w:hyperlink w:anchor="Deliverable20497" w:history="1">
              <w:r>
                <w:rPr>
                  <w:rStyle w:val="Hyperlink"/>
                </w:rPr>
                <w:t>Bending Specification</w:t>
              </w:r>
            </w:hyperlink>
          </w:p>
          <w:p w14:paraId="00D65EB9" w14:textId="77777777" w:rsidR="00636276" w:rsidRDefault="00636276" w:rsidP="00636276">
            <w:hyperlink w:anchor="Deliverable13476" w:history="1">
              <w:r>
                <w:rPr>
                  <w:rStyle w:val="Hyperlink"/>
                </w:rPr>
                <w:t>Electric/Electronic Component</w:t>
              </w:r>
            </w:hyperlink>
          </w:p>
          <w:p w14:paraId="545623EB" w14:textId="77777777" w:rsidR="00636276" w:rsidRDefault="00636276" w:rsidP="00636276">
            <w:hyperlink w:anchor="Deliverable13484" w:history="1">
              <w:r>
                <w:rPr>
                  <w:rStyle w:val="Hyperlink"/>
                </w:rPr>
                <w:t>Electric/Electronic Port</w:t>
              </w:r>
            </w:hyperlink>
          </w:p>
          <w:p w14:paraId="1403BF69" w14:textId="77777777" w:rsidR="00636276" w:rsidRDefault="00636276" w:rsidP="00636276">
            <w:hyperlink w:anchor="Deliverable13480" w:history="1">
              <w:r>
                <w:rPr>
                  <w:rStyle w:val="Hyperlink"/>
                </w:rPr>
                <w:t>Electric/Electronic Connection</w:t>
              </w:r>
            </w:hyperlink>
          </w:p>
          <w:p w14:paraId="76255495" w14:textId="77777777" w:rsidR="00636276" w:rsidRDefault="00636276" w:rsidP="00636276">
            <w:hyperlink w:anchor="Deliverable13507" w:history="1">
              <w:r>
                <w:rPr>
                  <w:rStyle w:val="Hyperlink"/>
                </w:rPr>
                <w:t>Manufacturing Operation</w:t>
              </w:r>
            </w:hyperlink>
          </w:p>
          <w:p w14:paraId="4AFBF05F" w14:textId="77777777" w:rsidR="00636276" w:rsidRDefault="00636276" w:rsidP="00636276">
            <w:hyperlink w:anchor="Deliverable13459" w:history="1">
              <w:r>
                <w:rPr>
                  <w:rStyle w:val="Hyperlink"/>
                </w:rPr>
                <w:t>Joining Process</w:t>
              </w:r>
            </w:hyperlink>
          </w:p>
          <w:p w14:paraId="66630906" w14:textId="77777777" w:rsidR="00636276" w:rsidRDefault="00636276" w:rsidP="00636276">
            <w:hyperlink w:anchor="Deliverable14409" w:history="1">
              <w:r>
                <w:rPr>
                  <w:rStyle w:val="Hyperlink"/>
                </w:rPr>
                <w:t>Manufacturing Equipment Component</w:t>
              </w:r>
            </w:hyperlink>
          </w:p>
          <w:p w14:paraId="79C13AD6" w14:textId="278A7861" w:rsidR="00636276" w:rsidRDefault="00636276" w:rsidP="00636276">
            <w:hyperlink w:anchor="Deliverable20260" w:history="1">
              <w:r>
                <w:rPr>
                  <w:rStyle w:val="Hyperlink"/>
                </w:rPr>
                <w:t>Control Plan</w:t>
              </w:r>
            </w:hyperlink>
          </w:p>
        </w:tc>
      </w:tr>
    </w:tbl>
    <w:p w14:paraId="330182DC" w14:textId="4C7F4834" w:rsidR="00636276" w:rsidRDefault="00636276" w:rsidP="00636276">
      <w:pPr>
        <w:pStyle w:val="berschrift4"/>
      </w:pPr>
      <w:bookmarkStart w:id="154" w:name="Activity2545"/>
      <w:r>
        <w:lastRenderedPageBreak/>
        <w:t>Plant Layout</w:t>
      </w:r>
      <w:bookmarkEnd w:id="154"/>
    </w:p>
    <w:p w14:paraId="2B9BD603" w14:textId="5ACEB357" w:rsidR="00636276" w:rsidRDefault="00636276" w:rsidP="00636276">
      <w:r>
        <w:t>Defines the logical and physical layout of a production line in a plant or buiding using information from product and production specifications, including production steps, material handling, as well as the physical dimensions of product components, tools, fixtures and equipment within the  topology and systems of the manufacturing site or building.</w:t>
      </w:r>
    </w:p>
    <w:p w14:paraId="6819C37E" w14:textId="77777777" w:rsidR="00636276" w:rsidRDefault="00636276" w:rsidP="00636276">
      <w:pPr>
        <w:keepNext/>
      </w:pPr>
      <w:r>
        <w:rPr>
          <w:noProof/>
        </w:rPr>
        <w:drawing>
          <wp:inline distT="0" distB="0" distL="0" distR="0" wp14:anchorId="628A59B5" wp14:editId="634EED3C">
            <wp:extent cx="3810532" cy="3810532"/>
            <wp:effectExtent l="0" t="0" r="0" b="0"/>
            <wp:docPr id="1719558596"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58596"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287EEC9" w14:textId="2C1603E0" w:rsidR="00636276" w:rsidRDefault="00636276" w:rsidP="00636276">
      <w:pPr>
        <w:pStyle w:val="Beschriftung"/>
      </w:pPr>
      <w:r>
        <w:t xml:space="preserve">Figure </w:t>
      </w:r>
      <w:fldSimple w:instr=" SEQ Figure \* ARABIC ">
        <w:r>
          <w:rPr>
            <w:noProof/>
          </w:rPr>
          <w:t>235</w:t>
        </w:r>
      </w:fldSimple>
      <w:r>
        <w:t xml:space="preserve"> Required Input</w:t>
      </w:r>
    </w:p>
    <w:p w14:paraId="72BD9526" w14:textId="77777777" w:rsidR="00636276" w:rsidRDefault="00636276" w:rsidP="00636276">
      <w:pPr>
        <w:keepNext/>
      </w:pPr>
      <w:r>
        <w:rPr>
          <w:noProof/>
        </w:rPr>
        <w:lastRenderedPageBreak/>
        <w:drawing>
          <wp:inline distT="0" distB="0" distL="0" distR="0" wp14:anchorId="3C1D980B" wp14:editId="239D4438">
            <wp:extent cx="3810532" cy="3810532"/>
            <wp:effectExtent l="0" t="0" r="0" b="0"/>
            <wp:docPr id="603907451"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0745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F459C8A" w14:textId="765A29A9" w:rsidR="00636276" w:rsidRDefault="00636276" w:rsidP="00636276">
      <w:pPr>
        <w:pStyle w:val="Beschriftung"/>
      </w:pPr>
      <w:r>
        <w:t xml:space="preserve">Figure </w:t>
      </w:r>
      <w:fldSimple w:instr=" SEQ Figure \* ARABIC ">
        <w:r>
          <w:rPr>
            <w:noProof/>
          </w:rPr>
          <w:t>236</w:t>
        </w:r>
      </w:fldSimple>
      <w:r>
        <w:t xml:space="preserve"> Used Tools</w:t>
      </w:r>
    </w:p>
    <w:p w14:paraId="6C0B7122" w14:textId="77777777" w:rsidR="00636276" w:rsidRDefault="00636276" w:rsidP="00636276">
      <w:pPr>
        <w:keepNext/>
      </w:pPr>
      <w:r>
        <w:rPr>
          <w:noProof/>
        </w:rPr>
        <w:drawing>
          <wp:inline distT="0" distB="0" distL="0" distR="0" wp14:anchorId="59598958" wp14:editId="385803F9">
            <wp:extent cx="6119495" cy="1846580"/>
            <wp:effectExtent l="0" t="0" r="0" b="1270"/>
            <wp:docPr id="2116613492"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13492"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119495" cy="1846580"/>
                    </a:xfrm>
                    <a:prstGeom prst="rect">
                      <a:avLst/>
                    </a:prstGeom>
                  </pic:spPr>
                </pic:pic>
              </a:graphicData>
            </a:graphic>
          </wp:inline>
        </w:drawing>
      </w:r>
    </w:p>
    <w:p w14:paraId="7586F9F6" w14:textId="31FA4C28" w:rsidR="00636276" w:rsidRDefault="00636276" w:rsidP="00636276">
      <w:pPr>
        <w:pStyle w:val="Beschriftung"/>
      </w:pPr>
      <w:r>
        <w:t xml:space="preserve">Figure </w:t>
      </w:r>
      <w:fldSimple w:instr=" SEQ Figure \* ARABIC ">
        <w:r>
          <w:rPr>
            <w:noProof/>
          </w:rPr>
          <w:t>237</w:t>
        </w:r>
      </w:fldSimple>
      <w:r>
        <w:t xml:space="preserve"> Aspect model '2.4 Plant Layout'</w:t>
      </w:r>
    </w:p>
    <w:p w14:paraId="27663B99" w14:textId="77777777" w:rsidR="00636276" w:rsidRDefault="00636276" w:rsidP="00636276">
      <w:pPr>
        <w:keepNext/>
      </w:pPr>
      <w:r>
        <w:rPr>
          <w:noProof/>
        </w:rPr>
        <w:lastRenderedPageBreak/>
        <w:drawing>
          <wp:inline distT="0" distB="0" distL="0" distR="0" wp14:anchorId="41FB7026" wp14:editId="22107F9B">
            <wp:extent cx="6119495" cy="2430145"/>
            <wp:effectExtent l="0" t="0" r="0" b="8255"/>
            <wp:docPr id="2140559493"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9493" name=""/>
                    <pic:cNvPicPr/>
                  </pic:nvPicPr>
                  <pic:blipFill>
                    <a:blip r:embed="rId233">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446A994F" w14:textId="65A60A7D" w:rsidR="00636276" w:rsidRDefault="00636276" w:rsidP="00636276">
      <w:pPr>
        <w:pStyle w:val="Beschriftung"/>
      </w:pPr>
      <w:r>
        <w:t xml:space="preserve">Figure </w:t>
      </w:r>
      <w:fldSimple w:instr=" SEQ Figure \* ARABIC ">
        <w:r>
          <w:rPr>
            <w:noProof/>
          </w:rPr>
          <w:t>238</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AB70210" w14:textId="77777777" w:rsidTr="00636276">
        <w:tblPrEx>
          <w:tblCellMar>
            <w:bottom w:w="0" w:type="dxa"/>
          </w:tblCellMar>
        </w:tblPrEx>
        <w:tc>
          <w:tcPr>
            <w:tcW w:w="2268" w:type="dxa"/>
            <w:shd w:val="clear" w:color="auto" w:fill="FFFFFF"/>
          </w:tcPr>
          <w:p w14:paraId="610E4620" w14:textId="63FF5534" w:rsidR="00636276" w:rsidRDefault="00636276" w:rsidP="00636276">
            <w:r w:rsidRPr="00636276">
              <w:rPr>
                <w:rStyle w:val="Fett"/>
              </w:rPr>
              <w:t>Inputs</w:t>
            </w:r>
          </w:p>
        </w:tc>
        <w:tc>
          <w:tcPr>
            <w:tcW w:w="7369" w:type="dxa"/>
            <w:shd w:val="clear" w:color="auto" w:fill="FFFFFF"/>
          </w:tcPr>
          <w:p w14:paraId="7BA52CDD" w14:textId="3AD71CC2" w:rsidR="00636276" w:rsidRDefault="00636276" w:rsidP="00636276">
            <w:hyperlink w:anchor="Deliverable14409" w:history="1">
              <w:r>
                <w:rPr>
                  <w:rStyle w:val="Hyperlink"/>
                </w:rPr>
                <w:t>Manufacturing Equipment Component</w:t>
              </w:r>
            </w:hyperlink>
          </w:p>
        </w:tc>
      </w:tr>
      <w:tr w:rsidR="00636276" w14:paraId="2789F51B" w14:textId="77777777" w:rsidTr="00636276">
        <w:tblPrEx>
          <w:tblCellMar>
            <w:bottom w:w="0" w:type="dxa"/>
          </w:tblCellMar>
        </w:tblPrEx>
        <w:tc>
          <w:tcPr>
            <w:tcW w:w="2268" w:type="dxa"/>
            <w:shd w:val="clear" w:color="auto" w:fill="FFFFFF"/>
          </w:tcPr>
          <w:p w14:paraId="4644FAE7" w14:textId="07CA633D" w:rsidR="00636276" w:rsidRPr="00636276" w:rsidRDefault="00636276" w:rsidP="00636276">
            <w:pPr>
              <w:rPr>
                <w:rStyle w:val="Fett"/>
              </w:rPr>
            </w:pPr>
            <w:r w:rsidRPr="00636276">
              <w:rPr>
                <w:rStyle w:val="Fett"/>
              </w:rPr>
              <w:t>Outputs</w:t>
            </w:r>
          </w:p>
        </w:tc>
        <w:tc>
          <w:tcPr>
            <w:tcW w:w="7369" w:type="dxa"/>
            <w:shd w:val="clear" w:color="auto" w:fill="FFFFFF"/>
          </w:tcPr>
          <w:p w14:paraId="37B445BD" w14:textId="77777777" w:rsidR="00636276" w:rsidRDefault="00636276" w:rsidP="00636276">
            <w:hyperlink w:anchor="Deliverable13422" w:history="1">
              <w:r>
                <w:rPr>
                  <w:rStyle w:val="Hyperlink"/>
                </w:rPr>
                <w:t>Mechanical Component</w:t>
              </w:r>
            </w:hyperlink>
          </w:p>
          <w:p w14:paraId="749DBCF6" w14:textId="77777777" w:rsidR="00636276" w:rsidRDefault="00636276" w:rsidP="00636276">
            <w:hyperlink w:anchor="Deliverable14853" w:history="1">
              <w:r>
                <w:rPr>
                  <w:rStyle w:val="Hyperlink"/>
                </w:rPr>
                <w:t>Body</w:t>
              </w:r>
            </w:hyperlink>
          </w:p>
          <w:p w14:paraId="1D702C6E" w14:textId="77777777" w:rsidR="00636276" w:rsidRDefault="00636276" w:rsidP="00636276">
            <w:hyperlink w:anchor="Deliverable13433" w:history="1">
              <w:r>
                <w:rPr>
                  <w:rStyle w:val="Hyperlink"/>
                </w:rPr>
                <w:t>Model View</w:t>
              </w:r>
            </w:hyperlink>
          </w:p>
          <w:p w14:paraId="6B48E417" w14:textId="77777777" w:rsidR="00636276" w:rsidRDefault="00636276" w:rsidP="00636276">
            <w:hyperlink w:anchor="Deliverable19977" w:history="1">
              <w:r>
                <w:rPr>
                  <w:rStyle w:val="Hyperlink"/>
                </w:rPr>
                <w:t>Datum</w:t>
              </w:r>
            </w:hyperlink>
          </w:p>
          <w:p w14:paraId="1509A799" w14:textId="77777777" w:rsidR="00636276" w:rsidRDefault="00636276" w:rsidP="00636276">
            <w:hyperlink w:anchor="Deliverable19978" w:history="1">
              <w:r>
                <w:rPr>
                  <w:rStyle w:val="Hyperlink"/>
                </w:rPr>
                <w:t>Geometric Tolerance</w:t>
              </w:r>
            </w:hyperlink>
          </w:p>
          <w:p w14:paraId="7B294831" w14:textId="77777777" w:rsidR="00636276" w:rsidRDefault="00636276" w:rsidP="00636276">
            <w:hyperlink w:anchor="Deliverable19979" w:history="1">
              <w:r>
                <w:rPr>
                  <w:rStyle w:val="Hyperlink"/>
                </w:rPr>
                <w:t>Dimensional Size</w:t>
              </w:r>
            </w:hyperlink>
          </w:p>
          <w:p w14:paraId="572F642D" w14:textId="77777777" w:rsidR="00636276" w:rsidRDefault="00636276" w:rsidP="00636276">
            <w:hyperlink w:anchor="Deliverable19980" w:history="1">
              <w:r>
                <w:rPr>
                  <w:rStyle w:val="Hyperlink"/>
                </w:rPr>
                <w:t>Surface Texture</w:t>
              </w:r>
            </w:hyperlink>
          </w:p>
          <w:p w14:paraId="6774479F" w14:textId="77777777" w:rsidR="00636276" w:rsidRDefault="00636276" w:rsidP="00636276">
            <w:hyperlink w:anchor="Deliverable13476" w:history="1">
              <w:r>
                <w:rPr>
                  <w:rStyle w:val="Hyperlink"/>
                </w:rPr>
                <w:t>Electric/Electronic Component</w:t>
              </w:r>
            </w:hyperlink>
          </w:p>
          <w:p w14:paraId="7B3592AC" w14:textId="77777777" w:rsidR="00636276" w:rsidRDefault="00636276" w:rsidP="00636276">
            <w:hyperlink w:anchor="Deliverable13484" w:history="1">
              <w:r>
                <w:rPr>
                  <w:rStyle w:val="Hyperlink"/>
                </w:rPr>
                <w:t>Electric/Electronic Port</w:t>
              </w:r>
            </w:hyperlink>
          </w:p>
          <w:p w14:paraId="5F5A555F" w14:textId="16717D85" w:rsidR="00636276" w:rsidRDefault="00636276" w:rsidP="00636276">
            <w:hyperlink w:anchor="Deliverable13480" w:history="1">
              <w:r>
                <w:rPr>
                  <w:rStyle w:val="Hyperlink"/>
                </w:rPr>
                <w:t>Electric/Electronic Connection</w:t>
              </w:r>
            </w:hyperlink>
          </w:p>
        </w:tc>
      </w:tr>
    </w:tbl>
    <w:p w14:paraId="24D67E71" w14:textId="107D691E" w:rsidR="00636276" w:rsidRDefault="00636276" w:rsidP="00636276">
      <w:pPr>
        <w:pStyle w:val="berschrift4"/>
        <w:numPr>
          <w:ilvl w:val="3"/>
          <w:numId w:val="67"/>
        </w:numPr>
      </w:pPr>
      <w:bookmarkStart w:id="155" w:name="Activity2546"/>
      <w:r>
        <w:t>Tools &amp; Equipment Design</w:t>
      </w:r>
      <w:bookmarkEnd w:id="155"/>
    </w:p>
    <w:p w14:paraId="7E507971" w14:textId="704FEC6B" w:rsidR="00636276" w:rsidRDefault="00636276" w:rsidP="00636276">
      <w:r>
        <w:t>The design of tools and equipment aligned with product design, the manufacturing process plan and plant layout.</w:t>
      </w:r>
    </w:p>
    <w:p w14:paraId="7325FC87" w14:textId="77777777" w:rsidR="00636276" w:rsidRDefault="00636276" w:rsidP="00636276">
      <w:pPr>
        <w:keepNext/>
      </w:pPr>
      <w:r>
        <w:rPr>
          <w:noProof/>
        </w:rPr>
        <w:lastRenderedPageBreak/>
        <w:drawing>
          <wp:inline distT="0" distB="0" distL="0" distR="0" wp14:anchorId="56033FEA" wp14:editId="4E6FF6B3">
            <wp:extent cx="3810532" cy="3810532"/>
            <wp:effectExtent l="0" t="0" r="0" b="0"/>
            <wp:docPr id="1006679356"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9356"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FE8B54B" w14:textId="54B72B68" w:rsidR="00636276" w:rsidRDefault="00636276" w:rsidP="00636276">
      <w:pPr>
        <w:pStyle w:val="Beschriftung"/>
      </w:pPr>
      <w:r>
        <w:t xml:space="preserve">Figure </w:t>
      </w:r>
      <w:fldSimple w:instr=" SEQ Figure \* ARABIC ">
        <w:r>
          <w:rPr>
            <w:noProof/>
          </w:rPr>
          <w:t>239</w:t>
        </w:r>
      </w:fldSimple>
      <w:r>
        <w:t xml:space="preserve"> Required Input</w:t>
      </w:r>
    </w:p>
    <w:p w14:paraId="3CBE8592" w14:textId="77777777" w:rsidR="00636276" w:rsidRDefault="00636276" w:rsidP="00636276">
      <w:pPr>
        <w:keepNext/>
      </w:pPr>
      <w:r>
        <w:rPr>
          <w:noProof/>
        </w:rPr>
        <w:drawing>
          <wp:inline distT="0" distB="0" distL="0" distR="0" wp14:anchorId="593F8C34" wp14:editId="44E98A6B">
            <wp:extent cx="3810532" cy="3810532"/>
            <wp:effectExtent l="0" t="0" r="0" b="0"/>
            <wp:docPr id="1997406381"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638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B33AEC2" w14:textId="6C0ED873" w:rsidR="00636276" w:rsidRDefault="00636276" w:rsidP="00636276">
      <w:pPr>
        <w:pStyle w:val="Beschriftung"/>
      </w:pPr>
      <w:r>
        <w:t xml:space="preserve">Figure </w:t>
      </w:r>
      <w:fldSimple w:instr=" SEQ Figure \* ARABIC ">
        <w:r>
          <w:rPr>
            <w:noProof/>
          </w:rPr>
          <w:t>240</w:t>
        </w:r>
      </w:fldSimple>
      <w:r>
        <w:t xml:space="preserve"> Used Tools</w:t>
      </w:r>
    </w:p>
    <w:p w14:paraId="0F0E874C" w14:textId="77777777" w:rsidR="00636276" w:rsidRDefault="00636276" w:rsidP="00636276">
      <w:pPr>
        <w:keepNext/>
      </w:pPr>
      <w:r>
        <w:rPr>
          <w:noProof/>
        </w:rPr>
        <w:lastRenderedPageBreak/>
        <w:drawing>
          <wp:inline distT="0" distB="0" distL="0" distR="0" wp14:anchorId="65B296D8" wp14:editId="0BF158D5">
            <wp:extent cx="6119495" cy="2544445"/>
            <wp:effectExtent l="0" t="0" r="0" b="8255"/>
            <wp:docPr id="1195384466"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84466"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119495" cy="2544445"/>
                    </a:xfrm>
                    <a:prstGeom prst="rect">
                      <a:avLst/>
                    </a:prstGeom>
                  </pic:spPr>
                </pic:pic>
              </a:graphicData>
            </a:graphic>
          </wp:inline>
        </w:drawing>
      </w:r>
    </w:p>
    <w:p w14:paraId="05F2D066" w14:textId="74E12431" w:rsidR="00636276" w:rsidRDefault="00636276" w:rsidP="00636276">
      <w:pPr>
        <w:pStyle w:val="Beschriftung"/>
      </w:pPr>
      <w:r>
        <w:t xml:space="preserve">Figure </w:t>
      </w:r>
      <w:fldSimple w:instr=" SEQ Figure \* ARABIC ">
        <w:r>
          <w:rPr>
            <w:noProof/>
          </w:rPr>
          <w:t>241</w:t>
        </w:r>
      </w:fldSimple>
      <w:r>
        <w:t xml:space="preserve"> Aspect model '2.5 Tools &amp; Equipment Design'</w:t>
      </w:r>
    </w:p>
    <w:p w14:paraId="6CE54D31" w14:textId="77777777" w:rsidR="00636276" w:rsidRDefault="00636276" w:rsidP="00636276">
      <w:pPr>
        <w:keepNext/>
      </w:pPr>
      <w:r>
        <w:rPr>
          <w:noProof/>
        </w:rPr>
        <w:drawing>
          <wp:inline distT="0" distB="0" distL="0" distR="0" wp14:anchorId="298FE46C" wp14:editId="68946267">
            <wp:extent cx="6119495" cy="2430145"/>
            <wp:effectExtent l="0" t="0" r="0" b="8255"/>
            <wp:docPr id="648351447"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51447" name=""/>
                    <pic:cNvPicPr/>
                  </pic:nvPicPr>
                  <pic:blipFill>
                    <a:blip r:embed="rId237">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2B351D93" w14:textId="6E49C117" w:rsidR="00636276" w:rsidRDefault="00636276" w:rsidP="00636276">
      <w:pPr>
        <w:pStyle w:val="Beschriftung"/>
      </w:pPr>
      <w:r>
        <w:t xml:space="preserve">Figure </w:t>
      </w:r>
      <w:fldSimple w:instr=" SEQ Figure \* ARABIC ">
        <w:r>
          <w:rPr>
            <w:noProof/>
          </w:rPr>
          <w:t>242</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EEC89C9" w14:textId="77777777" w:rsidTr="00636276">
        <w:tblPrEx>
          <w:tblCellMar>
            <w:bottom w:w="0" w:type="dxa"/>
          </w:tblCellMar>
        </w:tblPrEx>
        <w:tc>
          <w:tcPr>
            <w:tcW w:w="2268" w:type="dxa"/>
            <w:shd w:val="clear" w:color="auto" w:fill="FFFFFF"/>
          </w:tcPr>
          <w:p w14:paraId="15998017" w14:textId="61297A3B" w:rsidR="00636276" w:rsidRDefault="00636276" w:rsidP="00636276">
            <w:r w:rsidRPr="00636276">
              <w:rPr>
                <w:rStyle w:val="Fett"/>
              </w:rPr>
              <w:t>Inputs</w:t>
            </w:r>
          </w:p>
        </w:tc>
        <w:tc>
          <w:tcPr>
            <w:tcW w:w="7369" w:type="dxa"/>
            <w:shd w:val="clear" w:color="auto" w:fill="FFFFFF"/>
          </w:tcPr>
          <w:p w14:paraId="3CD3A84E" w14:textId="20A717DF" w:rsidR="00636276" w:rsidRDefault="00636276" w:rsidP="00636276">
            <w:hyperlink w:anchor="Deliverable14409" w:history="1">
              <w:r>
                <w:rPr>
                  <w:rStyle w:val="Hyperlink"/>
                </w:rPr>
                <w:t>Manufacturing Equipment Component</w:t>
              </w:r>
            </w:hyperlink>
          </w:p>
        </w:tc>
      </w:tr>
      <w:tr w:rsidR="00636276" w14:paraId="5744503F" w14:textId="77777777" w:rsidTr="00636276">
        <w:tblPrEx>
          <w:tblCellMar>
            <w:bottom w:w="0" w:type="dxa"/>
          </w:tblCellMar>
        </w:tblPrEx>
        <w:tc>
          <w:tcPr>
            <w:tcW w:w="2268" w:type="dxa"/>
            <w:shd w:val="clear" w:color="auto" w:fill="FFFFFF"/>
          </w:tcPr>
          <w:p w14:paraId="74B0A5AB" w14:textId="1D68E990" w:rsidR="00636276" w:rsidRPr="00636276" w:rsidRDefault="00636276" w:rsidP="00636276">
            <w:pPr>
              <w:rPr>
                <w:rStyle w:val="Fett"/>
              </w:rPr>
            </w:pPr>
            <w:r w:rsidRPr="00636276">
              <w:rPr>
                <w:rStyle w:val="Fett"/>
              </w:rPr>
              <w:t>Outputs</w:t>
            </w:r>
          </w:p>
        </w:tc>
        <w:tc>
          <w:tcPr>
            <w:tcW w:w="7369" w:type="dxa"/>
            <w:shd w:val="clear" w:color="auto" w:fill="FFFFFF"/>
          </w:tcPr>
          <w:p w14:paraId="67849181" w14:textId="77777777" w:rsidR="00636276" w:rsidRDefault="00636276" w:rsidP="00636276">
            <w:hyperlink w:anchor="Deliverable13422" w:history="1">
              <w:r>
                <w:rPr>
                  <w:rStyle w:val="Hyperlink"/>
                </w:rPr>
                <w:t>Mechanical Component</w:t>
              </w:r>
            </w:hyperlink>
          </w:p>
          <w:p w14:paraId="13FB8ED1" w14:textId="77777777" w:rsidR="00636276" w:rsidRDefault="00636276" w:rsidP="00636276">
            <w:hyperlink w:anchor="Deliverable14853" w:history="1">
              <w:r>
                <w:rPr>
                  <w:rStyle w:val="Hyperlink"/>
                </w:rPr>
                <w:t>Body</w:t>
              </w:r>
            </w:hyperlink>
          </w:p>
          <w:p w14:paraId="6AE100B6" w14:textId="77777777" w:rsidR="00636276" w:rsidRDefault="00636276" w:rsidP="00636276">
            <w:hyperlink w:anchor="Deliverable14831" w:history="1">
              <w:r>
                <w:rPr>
                  <w:rStyle w:val="Hyperlink"/>
                </w:rPr>
                <w:t>Material</w:t>
              </w:r>
            </w:hyperlink>
          </w:p>
          <w:p w14:paraId="58E71448" w14:textId="77777777" w:rsidR="00636276" w:rsidRDefault="00636276" w:rsidP="00636276">
            <w:hyperlink w:anchor="Deliverable13433" w:history="1">
              <w:r>
                <w:rPr>
                  <w:rStyle w:val="Hyperlink"/>
                </w:rPr>
                <w:t>Model View</w:t>
              </w:r>
            </w:hyperlink>
          </w:p>
          <w:p w14:paraId="1F803861" w14:textId="77777777" w:rsidR="00636276" w:rsidRDefault="00636276" w:rsidP="00636276">
            <w:hyperlink w:anchor="Deliverable19977" w:history="1">
              <w:r>
                <w:rPr>
                  <w:rStyle w:val="Hyperlink"/>
                </w:rPr>
                <w:t>Datum</w:t>
              </w:r>
            </w:hyperlink>
          </w:p>
          <w:p w14:paraId="0E0750A0" w14:textId="77777777" w:rsidR="00636276" w:rsidRDefault="00636276" w:rsidP="00636276">
            <w:hyperlink w:anchor="Deliverable19978" w:history="1">
              <w:r>
                <w:rPr>
                  <w:rStyle w:val="Hyperlink"/>
                </w:rPr>
                <w:t>Geometric Tolerance</w:t>
              </w:r>
            </w:hyperlink>
          </w:p>
          <w:p w14:paraId="4491F99A" w14:textId="77777777" w:rsidR="00636276" w:rsidRDefault="00636276" w:rsidP="00636276">
            <w:hyperlink w:anchor="Deliverable19979" w:history="1">
              <w:r>
                <w:rPr>
                  <w:rStyle w:val="Hyperlink"/>
                </w:rPr>
                <w:t>Dimensional Size</w:t>
              </w:r>
            </w:hyperlink>
          </w:p>
          <w:p w14:paraId="3A8C0A7E" w14:textId="77777777" w:rsidR="00636276" w:rsidRDefault="00636276" w:rsidP="00636276">
            <w:hyperlink w:anchor="Deliverable19980" w:history="1">
              <w:r>
                <w:rPr>
                  <w:rStyle w:val="Hyperlink"/>
                </w:rPr>
                <w:t>Surface Texture</w:t>
              </w:r>
            </w:hyperlink>
          </w:p>
          <w:p w14:paraId="6BAAAB1A" w14:textId="77777777" w:rsidR="00636276" w:rsidRDefault="00636276" w:rsidP="00636276">
            <w:hyperlink w:anchor="Deliverable13462" w:history="1">
              <w:r>
                <w:rPr>
                  <w:rStyle w:val="Hyperlink"/>
                </w:rPr>
                <w:t>Joining Element</w:t>
              </w:r>
            </w:hyperlink>
          </w:p>
          <w:p w14:paraId="11A762DA" w14:textId="77777777" w:rsidR="00636276" w:rsidRDefault="00636276" w:rsidP="00636276">
            <w:hyperlink w:anchor="Deliverable14880" w:history="1">
              <w:r>
                <w:rPr>
                  <w:rStyle w:val="Hyperlink"/>
                </w:rPr>
                <w:t>Painting &amp; Coating</w:t>
              </w:r>
            </w:hyperlink>
          </w:p>
          <w:p w14:paraId="06053135" w14:textId="77777777" w:rsidR="00636276" w:rsidRDefault="00636276" w:rsidP="00636276">
            <w:hyperlink w:anchor="Deliverable14881" w:history="1">
              <w:r>
                <w:rPr>
                  <w:rStyle w:val="Hyperlink"/>
                </w:rPr>
                <w:t>Marking &amp; Labeling</w:t>
              </w:r>
            </w:hyperlink>
          </w:p>
          <w:p w14:paraId="67329D53" w14:textId="77777777" w:rsidR="00636276" w:rsidRDefault="00636276" w:rsidP="00636276">
            <w:hyperlink w:anchor="Deliverable14883" w:history="1">
              <w:r>
                <w:rPr>
                  <w:rStyle w:val="Hyperlink"/>
                </w:rPr>
                <w:t>Heat Treatment Area</w:t>
              </w:r>
            </w:hyperlink>
          </w:p>
          <w:p w14:paraId="0B3B319C" w14:textId="77777777" w:rsidR="00636276" w:rsidRDefault="00636276" w:rsidP="00636276">
            <w:hyperlink w:anchor="Deliverable23107" w:history="1">
              <w:r>
                <w:rPr>
                  <w:rStyle w:val="Hyperlink"/>
                </w:rPr>
                <w:t>Cleanliness</w:t>
              </w:r>
            </w:hyperlink>
          </w:p>
          <w:p w14:paraId="36A1431C" w14:textId="77777777" w:rsidR="00636276" w:rsidRDefault="00636276" w:rsidP="00636276">
            <w:hyperlink w:anchor="Deliverable20497" w:history="1">
              <w:r>
                <w:rPr>
                  <w:rStyle w:val="Hyperlink"/>
                </w:rPr>
                <w:t>Bending Specification</w:t>
              </w:r>
            </w:hyperlink>
          </w:p>
          <w:p w14:paraId="77F2EDC2" w14:textId="77777777" w:rsidR="00636276" w:rsidRDefault="00636276" w:rsidP="00636276">
            <w:hyperlink w:anchor="Deliverable13476" w:history="1">
              <w:r>
                <w:rPr>
                  <w:rStyle w:val="Hyperlink"/>
                </w:rPr>
                <w:t>Electric/Electronic Component</w:t>
              </w:r>
            </w:hyperlink>
          </w:p>
          <w:p w14:paraId="796C04FD" w14:textId="77777777" w:rsidR="00636276" w:rsidRDefault="00636276" w:rsidP="00636276">
            <w:hyperlink w:anchor="Deliverable13484" w:history="1">
              <w:r>
                <w:rPr>
                  <w:rStyle w:val="Hyperlink"/>
                </w:rPr>
                <w:t>Electric/Electronic Port</w:t>
              </w:r>
            </w:hyperlink>
          </w:p>
          <w:p w14:paraId="0AA7808C" w14:textId="77777777" w:rsidR="00636276" w:rsidRDefault="00636276" w:rsidP="00636276">
            <w:hyperlink w:anchor="Deliverable13480" w:history="1">
              <w:r>
                <w:rPr>
                  <w:rStyle w:val="Hyperlink"/>
                </w:rPr>
                <w:t>Electric/Electronic Connection</w:t>
              </w:r>
            </w:hyperlink>
          </w:p>
          <w:p w14:paraId="37D09080" w14:textId="2128808F" w:rsidR="00636276" w:rsidRDefault="00636276" w:rsidP="00636276">
            <w:hyperlink w:anchor="Deliverable13459" w:history="1">
              <w:r>
                <w:rPr>
                  <w:rStyle w:val="Hyperlink"/>
                </w:rPr>
                <w:t>Joining Process</w:t>
              </w:r>
            </w:hyperlink>
          </w:p>
        </w:tc>
      </w:tr>
    </w:tbl>
    <w:p w14:paraId="2CDD1EDB" w14:textId="6FC08CA9" w:rsidR="00636276" w:rsidRDefault="00636276" w:rsidP="00636276">
      <w:pPr>
        <w:pStyle w:val="berschrift3"/>
      </w:pPr>
      <w:bookmarkStart w:id="156" w:name="Activity2547"/>
      <w:bookmarkStart w:id="157" w:name="_Toc215185726"/>
      <w:r>
        <w:lastRenderedPageBreak/>
        <w:t>Manufacturing &amp; Supply Chain</w:t>
      </w:r>
      <w:bookmarkEnd w:id="156"/>
      <w:bookmarkEnd w:id="157"/>
    </w:p>
    <w:p w14:paraId="704E0128" w14:textId="7B8F6000" w:rsidR="00636276" w:rsidRDefault="00636276" w:rsidP="00636276">
      <w:r>
        <w:t>Includes all activities related to source and manufacture a product in different companies, plants, or locations.</w:t>
      </w:r>
    </w:p>
    <w:p w14:paraId="6FCCD849" w14:textId="77777777" w:rsidR="00636276" w:rsidRDefault="00636276" w:rsidP="00636276">
      <w:pPr>
        <w:keepNext/>
      </w:pPr>
      <w:r>
        <w:rPr>
          <w:noProof/>
        </w:rPr>
        <w:drawing>
          <wp:inline distT="0" distB="0" distL="0" distR="0" wp14:anchorId="512D5C64" wp14:editId="782A5AFB">
            <wp:extent cx="3810532" cy="3810532"/>
            <wp:effectExtent l="0" t="0" r="0" b="0"/>
            <wp:docPr id="320253914"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53914"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1E03F5D" w14:textId="648F0FBE" w:rsidR="00636276" w:rsidRDefault="00636276" w:rsidP="00636276">
      <w:pPr>
        <w:pStyle w:val="Beschriftung"/>
      </w:pPr>
      <w:r>
        <w:t xml:space="preserve">Figure </w:t>
      </w:r>
      <w:fldSimple w:instr=" SEQ Figure \* ARABIC ">
        <w:r>
          <w:rPr>
            <w:noProof/>
          </w:rPr>
          <w:t>243</w:t>
        </w:r>
      </w:fldSimple>
      <w:r>
        <w:t xml:space="preserve"> Required Input</w:t>
      </w:r>
    </w:p>
    <w:p w14:paraId="11222882" w14:textId="77777777" w:rsidR="00636276" w:rsidRDefault="00636276" w:rsidP="00636276">
      <w:pPr>
        <w:keepNext/>
      </w:pPr>
      <w:r>
        <w:rPr>
          <w:noProof/>
        </w:rPr>
        <w:lastRenderedPageBreak/>
        <w:drawing>
          <wp:inline distT="0" distB="0" distL="0" distR="0" wp14:anchorId="27D7403A" wp14:editId="5DBEB4C9">
            <wp:extent cx="3810532" cy="3810532"/>
            <wp:effectExtent l="0" t="0" r="0" b="0"/>
            <wp:docPr id="694071178"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1178"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755DD40" w14:textId="72CBB199" w:rsidR="00636276" w:rsidRDefault="00636276" w:rsidP="00636276">
      <w:pPr>
        <w:pStyle w:val="Beschriftung"/>
      </w:pPr>
      <w:r>
        <w:t xml:space="preserve">Figure </w:t>
      </w:r>
      <w:fldSimple w:instr=" SEQ Figure \* ARABIC ">
        <w:r>
          <w:rPr>
            <w:noProof/>
          </w:rPr>
          <w:t>244</w:t>
        </w:r>
      </w:fldSimple>
      <w:r>
        <w:t xml:space="preserve"> Verwendete Tools</w:t>
      </w:r>
    </w:p>
    <w:p w14:paraId="02AD961A" w14:textId="58640D08" w:rsidR="00636276" w:rsidRDefault="00636276" w:rsidP="00636276">
      <w:pPr>
        <w:pStyle w:val="berschrift4"/>
        <w:numPr>
          <w:ilvl w:val="3"/>
          <w:numId w:val="68"/>
        </w:numPr>
      </w:pPr>
      <w:bookmarkStart w:id="158" w:name="Activity2548"/>
      <w:r>
        <w:t>Parts Manufacturing</w:t>
      </w:r>
      <w:bookmarkEnd w:id="158"/>
    </w:p>
    <w:p w14:paraId="797F7106" w14:textId="291FE9DE" w:rsidR="00636276" w:rsidRDefault="00636276" w:rsidP="00636276">
      <w:r>
        <w:t>Manufacturing of single parts using a variety of production processes and methods, each with specific sets of data, such as CNC programs, bending specification, holes specifications, joining features, etc.</w:t>
      </w:r>
    </w:p>
    <w:p w14:paraId="4E36310A" w14:textId="77777777" w:rsidR="00636276" w:rsidRDefault="00636276" w:rsidP="00636276">
      <w:pPr>
        <w:keepNext/>
      </w:pPr>
      <w:r>
        <w:rPr>
          <w:noProof/>
        </w:rPr>
        <w:drawing>
          <wp:inline distT="0" distB="0" distL="0" distR="0" wp14:anchorId="5D010492" wp14:editId="4CAE8204">
            <wp:extent cx="3810532" cy="3810532"/>
            <wp:effectExtent l="0" t="0" r="0" b="0"/>
            <wp:docPr id="2069872099"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2099"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B804293" w14:textId="371BE9C9" w:rsidR="00636276" w:rsidRDefault="00636276" w:rsidP="00636276">
      <w:pPr>
        <w:pStyle w:val="Beschriftung"/>
      </w:pPr>
      <w:r>
        <w:t xml:space="preserve">Figure </w:t>
      </w:r>
      <w:fldSimple w:instr=" SEQ Figure \* ARABIC ">
        <w:r>
          <w:rPr>
            <w:noProof/>
          </w:rPr>
          <w:t>245</w:t>
        </w:r>
      </w:fldSimple>
      <w:r>
        <w:t xml:space="preserve"> Required Input</w:t>
      </w:r>
    </w:p>
    <w:p w14:paraId="3266BC4B" w14:textId="77777777" w:rsidR="00636276" w:rsidRDefault="00636276" w:rsidP="00636276">
      <w:pPr>
        <w:keepNext/>
      </w:pPr>
      <w:r>
        <w:rPr>
          <w:noProof/>
        </w:rPr>
        <w:lastRenderedPageBreak/>
        <w:drawing>
          <wp:inline distT="0" distB="0" distL="0" distR="0" wp14:anchorId="1AF6B627" wp14:editId="29AF7F2C">
            <wp:extent cx="3810532" cy="3810532"/>
            <wp:effectExtent l="0" t="0" r="0" b="0"/>
            <wp:docPr id="560152941"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294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70392EB" w14:textId="2AFB97D0" w:rsidR="00636276" w:rsidRDefault="00636276" w:rsidP="00636276">
      <w:pPr>
        <w:pStyle w:val="Beschriftung"/>
      </w:pPr>
      <w:r>
        <w:t xml:space="preserve">Figure </w:t>
      </w:r>
      <w:fldSimple w:instr=" SEQ Figure \* ARABIC ">
        <w:r>
          <w:rPr>
            <w:noProof/>
          </w:rPr>
          <w:t>246</w:t>
        </w:r>
      </w:fldSimple>
      <w:r>
        <w:t xml:space="preserve"> Used Tools</w:t>
      </w:r>
    </w:p>
    <w:p w14:paraId="671C5DA4" w14:textId="77777777" w:rsidR="00636276" w:rsidRDefault="00636276" w:rsidP="00636276">
      <w:pPr>
        <w:keepNext/>
      </w:pPr>
      <w:r>
        <w:rPr>
          <w:noProof/>
        </w:rPr>
        <w:drawing>
          <wp:inline distT="0" distB="0" distL="0" distR="0" wp14:anchorId="158FDF9C" wp14:editId="47D3F6CA">
            <wp:extent cx="6119495" cy="1739265"/>
            <wp:effectExtent l="0" t="0" r="0" b="0"/>
            <wp:docPr id="1207474615"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4615"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119495" cy="1739265"/>
                    </a:xfrm>
                    <a:prstGeom prst="rect">
                      <a:avLst/>
                    </a:prstGeom>
                  </pic:spPr>
                </pic:pic>
              </a:graphicData>
            </a:graphic>
          </wp:inline>
        </w:drawing>
      </w:r>
    </w:p>
    <w:p w14:paraId="37F7462F" w14:textId="5C9FA8F7" w:rsidR="00636276" w:rsidRDefault="00636276" w:rsidP="00636276">
      <w:pPr>
        <w:pStyle w:val="Beschriftung"/>
      </w:pPr>
      <w:r>
        <w:t xml:space="preserve">Figure </w:t>
      </w:r>
      <w:fldSimple w:instr=" SEQ Figure \* ARABIC ">
        <w:r>
          <w:rPr>
            <w:noProof/>
          </w:rPr>
          <w:t>247</w:t>
        </w:r>
      </w:fldSimple>
      <w:r>
        <w:t xml:space="preserve"> Aspect model '3.1 Parts Manufacturing'</w:t>
      </w:r>
    </w:p>
    <w:p w14:paraId="791CB3EE" w14:textId="77777777" w:rsidR="00636276" w:rsidRDefault="00636276" w:rsidP="00636276">
      <w:pPr>
        <w:keepNext/>
      </w:pPr>
      <w:r>
        <w:rPr>
          <w:noProof/>
        </w:rPr>
        <w:lastRenderedPageBreak/>
        <w:drawing>
          <wp:inline distT="0" distB="0" distL="0" distR="0" wp14:anchorId="14A76BAB" wp14:editId="064C3BD6">
            <wp:extent cx="5228050" cy="2766446"/>
            <wp:effectExtent l="0" t="0" r="0" b="0"/>
            <wp:docPr id="308331683"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1683" name=""/>
                    <pic:cNvPicPr/>
                  </pic:nvPicPr>
                  <pic:blipFill>
                    <a:blip r:embed="rId243">
                      <a:extLst>
                        <a:ext uri="{28A0092B-C50C-407E-A947-70E740481C1C}">
                          <a14:useLocalDpi xmlns:a14="http://schemas.microsoft.com/office/drawing/2010/main" val="0"/>
                        </a:ext>
                      </a:extLst>
                    </a:blip>
                    <a:stretch>
                      <a:fillRect/>
                    </a:stretch>
                  </pic:blipFill>
                  <pic:spPr>
                    <a:xfrm>
                      <a:off x="0" y="0"/>
                      <a:ext cx="5228050" cy="2766446"/>
                    </a:xfrm>
                    <a:prstGeom prst="rect">
                      <a:avLst/>
                    </a:prstGeom>
                  </pic:spPr>
                </pic:pic>
              </a:graphicData>
            </a:graphic>
          </wp:inline>
        </w:drawing>
      </w:r>
    </w:p>
    <w:p w14:paraId="0C440DB5" w14:textId="563409EC" w:rsidR="00636276" w:rsidRDefault="00636276" w:rsidP="00636276">
      <w:pPr>
        <w:pStyle w:val="Beschriftung"/>
      </w:pPr>
      <w:r>
        <w:t xml:space="preserve">Figure </w:t>
      </w:r>
      <w:fldSimple w:instr=" SEQ Figure \* ARABIC ">
        <w:r>
          <w:rPr>
            <w:noProof/>
          </w:rPr>
          <w:t>248</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F1602EA" w14:textId="77777777" w:rsidTr="00636276">
        <w:tblPrEx>
          <w:tblCellMar>
            <w:bottom w:w="0" w:type="dxa"/>
          </w:tblCellMar>
        </w:tblPrEx>
        <w:tc>
          <w:tcPr>
            <w:tcW w:w="2268" w:type="dxa"/>
            <w:shd w:val="clear" w:color="auto" w:fill="FFFFFF"/>
          </w:tcPr>
          <w:p w14:paraId="29296721" w14:textId="5C9795E3" w:rsidR="00636276" w:rsidRDefault="00636276" w:rsidP="00636276">
            <w:r w:rsidRPr="00636276">
              <w:rPr>
                <w:rStyle w:val="Fett"/>
              </w:rPr>
              <w:t>Outputs</w:t>
            </w:r>
          </w:p>
        </w:tc>
        <w:tc>
          <w:tcPr>
            <w:tcW w:w="7369" w:type="dxa"/>
            <w:shd w:val="clear" w:color="auto" w:fill="FFFFFF"/>
          </w:tcPr>
          <w:p w14:paraId="06B4A579" w14:textId="77777777" w:rsidR="00636276" w:rsidRDefault="00636276" w:rsidP="00636276">
            <w:hyperlink w:anchor="Deliverable13422" w:history="1">
              <w:r>
                <w:rPr>
                  <w:rStyle w:val="Hyperlink"/>
                </w:rPr>
                <w:t>Mechanical Component</w:t>
              </w:r>
            </w:hyperlink>
          </w:p>
          <w:p w14:paraId="5B731C99" w14:textId="77777777" w:rsidR="00636276" w:rsidRDefault="00636276" w:rsidP="00636276">
            <w:hyperlink w:anchor="Deliverable14853" w:history="1">
              <w:r>
                <w:rPr>
                  <w:rStyle w:val="Hyperlink"/>
                </w:rPr>
                <w:t>Body</w:t>
              </w:r>
            </w:hyperlink>
          </w:p>
          <w:p w14:paraId="6DD2B09F" w14:textId="77777777" w:rsidR="00636276" w:rsidRDefault="00636276" w:rsidP="00636276">
            <w:hyperlink w:anchor="Deliverable14831" w:history="1">
              <w:r>
                <w:rPr>
                  <w:rStyle w:val="Hyperlink"/>
                </w:rPr>
                <w:t>Material</w:t>
              </w:r>
            </w:hyperlink>
          </w:p>
          <w:p w14:paraId="1CF2B69B" w14:textId="77777777" w:rsidR="00636276" w:rsidRDefault="00636276" w:rsidP="00636276">
            <w:hyperlink w:anchor="Deliverable13433" w:history="1">
              <w:r>
                <w:rPr>
                  <w:rStyle w:val="Hyperlink"/>
                </w:rPr>
                <w:t>Model View</w:t>
              </w:r>
            </w:hyperlink>
          </w:p>
          <w:p w14:paraId="00B0FF9B" w14:textId="77777777" w:rsidR="00636276" w:rsidRDefault="00636276" w:rsidP="00636276">
            <w:hyperlink w:anchor="Deliverable19977" w:history="1">
              <w:r>
                <w:rPr>
                  <w:rStyle w:val="Hyperlink"/>
                </w:rPr>
                <w:t>Datum</w:t>
              </w:r>
            </w:hyperlink>
          </w:p>
          <w:p w14:paraId="599411FD" w14:textId="77777777" w:rsidR="00636276" w:rsidRDefault="00636276" w:rsidP="00636276">
            <w:hyperlink w:anchor="Deliverable19978" w:history="1">
              <w:r>
                <w:rPr>
                  <w:rStyle w:val="Hyperlink"/>
                </w:rPr>
                <w:t>Geometric Tolerance</w:t>
              </w:r>
            </w:hyperlink>
          </w:p>
          <w:p w14:paraId="3DF69A3A" w14:textId="77777777" w:rsidR="00636276" w:rsidRDefault="00636276" w:rsidP="00636276">
            <w:hyperlink w:anchor="Deliverable19979" w:history="1">
              <w:r>
                <w:rPr>
                  <w:rStyle w:val="Hyperlink"/>
                </w:rPr>
                <w:t>Dimensional Size</w:t>
              </w:r>
            </w:hyperlink>
          </w:p>
          <w:p w14:paraId="4A878EB2" w14:textId="77777777" w:rsidR="00636276" w:rsidRDefault="00636276" w:rsidP="00636276">
            <w:hyperlink w:anchor="Deliverable19980" w:history="1">
              <w:r>
                <w:rPr>
                  <w:rStyle w:val="Hyperlink"/>
                </w:rPr>
                <w:t>Surface Texture</w:t>
              </w:r>
            </w:hyperlink>
          </w:p>
          <w:p w14:paraId="6855891F" w14:textId="77777777" w:rsidR="00636276" w:rsidRDefault="00636276" w:rsidP="00636276">
            <w:hyperlink w:anchor="Deliverable20261" w:history="1">
              <w:r>
                <w:rPr>
                  <w:rStyle w:val="Hyperlink"/>
                </w:rPr>
                <w:t>Hole</w:t>
              </w:r>
            </w:hyperlink>
          </w:p>
          <w:p w14:paraId="461B2106" w14:textId="77777777" w:rsidR="00636276" w:rsidRDefault="00636276" w:rsidP="00636276">
            <w:hyperlink w:anchor="Deliverable23106" w:history="1">
              <w:r>
                <w:rPr>
                  <w:rStyle w:val="Hyperlink"/>
                </w:rPr>
                <w:t>Gearing</w:t>
              </w:r>
            </w:hyperlink>
          </w:p>
          <w:p w14:paraId="1FB02D7B" w14:textId="77777777" w:rsidR="00636276" w:rsidRDefault="00636276" w:rsidP="00636276">
            <w:hyperlink w:anchor="Deliverable14880" w:history="1">
              <w:r>
                <w:rPr>
                  <w:rStyle w:val="Hyperlink"/>
                </w:rPr>
                <w:t>Painting &amp; Coating</w:t>
              </w:r>
            </w:hyperlink>
          </w:p>
          <w:p w14:paraId="3A1115A6" w14:textId="77777777" w:rsidR="00636276" w:rsidRDefault="00636276" w:rsidP="00636276">
            <w:hyperlink w:anchor="Deliverable14881" w:history="1">
              <w:r>
                <w:rPr>
                  <w:rStyle w:val="Hyperlink"/>
                </w:rPr>
                <w:t>Marking &amp; Labeling</w:t>
              </w:r>
            </w:hyperlink>
          </w:p>
          <w:p w14:paraId="14590E6B" w14:textId="77777777" w:rsidR="00636276" w:rsidRDefault="00636276" w:rsidP="00636276">
            <w:hyperlink w:anchor="Deliverable14883" w:history="1">
              <w:r>
                <w:rPr>
                  <w:rStyle w:val="Hyperlink"/>
                </w:rPr>
                <w:t>Heat Treatment Area</w:t>
              </w:r>
            </w:hyperlink>
          </w:p>
          <w:p w14:paraId="2272AA53" w14:textId="77777777" w:rsidR="00636276" w:rsidRDefault="00636276" w:rsidP="00636276">
            <w:hyperlink w:anchor="Deliverable23107" w:history="1">
              <w:r>
                <w:rPr>
                  <w:rStyle w:val="Hyperlink"/>
                </w:rPr>
                <w:t>Cleanliness</w:t>
              </w:r>
            </w:hyperlink>
          </w:p>
          <w:p w14:paraId="12959A0B" w14:textId="77777777" w:rsidR="00636276" w:rsidRDefault="00636276" w:rsidP="00636276">
            <w:hyperlink w:anchor="Deliverable20497" w:history="1">
              <w:r>
                <w:rPr>
                  <w:rStyle w:val="Hyperlink"/>
                </w:rPr>
                <w:t>Bending Specification</w:t>
              </w:r>
            </w:hyperlink>
          </w:p>
          <w:p w14:paraId="61EC1A79" w14:textId="77777777" w:rsidR="00636276" w:rsidRDefault="00636276" w:rsidP="00636276">
            <w:hyperlink w:anchor="Deliverable13507" w:history="1">
              <w:r>
                <w:rPr>
                  <w:rStyle w:val="Hyperlink"/>
                </w:rPr>
                <w:t>Manufacturing Operation</w:t>
              </w:r>
            </w:hyperlink>
          </w:p>
          <w:p w14:paraId="34662E96" w14:textId="666D11F5" w:rsidR="00636276" w:rsidRDefault="00636276" w:rsidP="00636276">
            <w:hyperlink w:anchor="Deliverable14409" w:history="1">
              <w:r>
                <w:rPr>
                  <w:rStyle w:val="Hyperlink"/>
                </w:rPr>
                <w:t>Manufacturing Equipment Component</w:t>
              </w:r>
            </w:hyperlink>
          </w:p>
        </w:tc>
      </w:tr>
    </w:tbl>
    <w:p w14:paraId="36537D64" w14:textId="54638BF6" w:rsidR="00636276" w:rsidRDefault="00636276" w:rsidP="00636276">
      <w:pPr>
        <w:pStyle w:val="berschrift4"/>
      </w:pPr>
      <w:bookmarkStart w:id="159" w:name="Activity2549"/>
      <w:r>
        <w:t>Product Assembly</w:t>
      </w:r>
      <w:bookmarkEnd w:id="159"/>
    </w:p>
    <w:p w14:paraId="20673B94" w14:textId="3365542D" w:rsidR="00636276" w:rsidRDefault="00636276" w:rsidP="00636276">
      <w:r>
        <w:t>Assembly of components or products from single parts or sub-components according to a production plan, using all kinds of joinig and bonding.</w:t>
      </w:r>
    </w:p>
    <w:p w14:paraId="25866C83" w14:textId="77777777" w:rsidR="00636276" w:rsidRDefault="00636276" w:rsidP="00636276">
      <w:pPr>
        <w:keepNext/>
      </w:pPr>
      <w:r>
        <w:rPr>
          <w:noProof/>
        </w:rPr>
        <w:lastRenderedPageBreak/>
        <w:drawing>
          <wp:inline distT="0" distB="0" distL="0" distR="0" wp14:anchorId="6EF720AC" wp14:editId="043D8996">
            <wp:extent cx="3810532" cy="3810532"/>
            <wp:effectExtent l="0" t="0" r="0" b="0"/>
            <wp:docPr id="60455271"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527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B35FC3D" w14:textId="59F8E562" w:rsidR="00636276" w:rsidRDefault="00636276" w:rsidP="00636276">
      <w:pPr>
        <w:pStyle w:val="Beschriftung"/>
      </w:pPr>
      <w:r>
        <w:t xml:space="preserve">Figure </w:t>
      </w:r>
      <w:fldSimple w:instr=" SEQ Figure \* ARABIC ">
        <w:r>
          <w:rPr>
            <w:noProof/>
          </w:rPr>
          <w:t>249</w:t>
        </w:r>
      </w:fldSimple>
      <w:r>
        <w:t xml:space="preserve"> Required Input</w:t>
      </w:r>
    </w:p>
    <w:p w14:paraId="4CF5816D" w14:textId="77777777" w:rsidR="00636276" w:rsidRDefault="00636276" w:rsidP="00636276">
      <w:pPr>
        <w:keepNext/>
      </w:pPr>
      <w:r>
        <w:rPr>
          <w:noProof/>
        </w:rPr>
        <w:drawing>
          <wp:inline distT="0" distB="0" distL="0" distR="0" wp14:anchorId="2885AD3A" wp14:editId="3D83CC33">
            <wp:extent cx="3810532" cy="3810532"/>
            <wp:effectExtent l="0" t="0" r="0" b="0"/>
            <wp:docPr id="716130745"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30745"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CA5B4AE" w14:textId="2B590EC2" w:rsidR="00636276" w:rsidRDefault="00636276" w:rsidP="00636276">
      <w:pPr>
        <w:pStyle w:val="Beschriftung"/>
      </w:pPr>
      <w:r>
        <w:t xml:space="preserve">Figure </w:t>
      </w:r>
      <w:fldSimple w:instr=" SEQ Figure \* ARABIC ">
        <w:r>
          <w:rPr>
            <w:noProof/>
          </w:rPr>
          <w:t>250</w:t>
        </w:r>
      </w:fldSimple>
      <w:r>
        <w:t xml:space="preserve"> Used Tools</w:t>
      </w:r>
    </w:p>
    <w:p w14:paraId="695DAC68" w14:textId="77777777" w:rsidR="00636276" w:rsidRDefault="00636276" w:rsidP="00636276">
      <w:pPr>
        <w:keepNext/>
      </w:pPr>
      <w:r>
        <w:rPr>
          <w:noProof/>
        </w:rPr>
        <w:lastRenderedPageBreak/>
        <w:drawing>
          <wp:inline distT="0" distB="0" distL="0" distR="0" wp14:anchorId="177EB6FD" wp14:editId="6FC040D3">
            <wp:extent cx="6119495" cy="2346960"/>
            <wp:effectExtent l="0" t="0" r="0" b="0"/>
            <wp:docPr id="1230436117"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6117"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6119495" cy="2346960"/>
                    </a:xfrm>
                    <a:prstGeom prst="rect">
                      <a:avLst/>
                    </a:prstGeom>
                  </pic:spPr>
                </pic:pic>
              </a:graphicData>
            </a:graphic>
          </wp:inline>
        </w:drawing>
      </w:r>
    </w:p>
    <w:p w14:paraId="4C8792A3" w14:textId="0D7465D7" w:rsidR="00636276" w:rsidRDefault="00636276" w:rsidP="00636276">
      <w:pPr>
        <w:pStyle w:val="Beschriftung"/>
      </w:pPr>
      <w:r>
        <w:t xml:space="preserve">Figure </w:t>
      </w:r>
      <w:fldSimple w:instr=" SEQ Figure \* ARABIC ">
        <w:r>
          <w:rPr>
            <w:noProof/>
          </w:rPr>
          <w:t>251</w:t>
        </w:r>
      </w:fldSimple>
      <w:r>
        <w:t xml:space="preserve"> Aspect model '3.2 Product Assembly'</w:t>
      </w:r>
    </w:p>
    <w:p w14:paraId="11788498" w14:textId="77777777" w:rsidR="00636276" w:rsidRDefault="00636276" w:rsidP="00636276">
      <w:pPr>
        <w:keepNext/>
      </w:pPr>
      <w:r>
        <w:rPr>
          <w:noProof/>
        </w:rPr>
        <w:drawing>
          <wp:inline distT="0" distB="0" distL="0" distR="0" wp14:anchorId="5CEF9796" wp14:editId="3322DCFE">
            <wp:extent cx="5228050" cy="2766446"/>
            <wp:effectExtent l="0" t="0" r="0" b="0"/>
            <wp:docPr id="529472180"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72180" name=""/>
                    <pic:cNvPicPr/>
                  </pic:nvPicPr>
                  <pic:blipFill>
                    <a:blip r:embed="rId246">
                      <a:extLst>
                        <a:ext uri="{28A0092B-C50C-407E-A947-70E740481C1C}">
                          <a14:useLocalDpi xmlns:a14="http://schemas.microsoft.com/office/drawing/2010/main" val="0"/>
                        </a:ext>
                      </a:extLst>
                    </a:blip>
                    <a:stretch>
                      <a:fillRect/>
                    </a:stretch>
                  </pic:blipFill>
                  <pic:spPr>
                    <a:xfrm>
                      <a:off x="0" y="0"/>
                      <a:ext cx="5228050" cy="2766446"/>
                    </a:xfrm>
                    <a:prstGeom prst="rect">
                      <a:avLst/>
                    </a:prstGeom>
                  </pic:spPr>
                </pic:pic>
              </a:graphicData>
            </a:graphic>
          </wp:inline>
        </w:drawing>
      </w:r>
    </w:p>
    <w:p w14:paraId="116C16A0" w14:textId="43F7EDAA" w:rsidR="00636276" w:rsidRDefault="00636276" w:rsidP="00636276">
      <w:pPr>
        <w:pStyle w:val="Beschriftung"/>
      </w:pPr>
      <w:r>
        <w:t xml:space="preserve">Figure </w:t>
      </w:r>
      <w:fldSimple w:instr=" SEQ Figure \* ARABIC ">
        <w:r>
          <w:rPr>
            <w:noProof/>
          </w:rPr>
          <w:t>252</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6F37537" w14:textId="77777777" w:rsidTr="00636276">
        <w:tblPrEx>
          <w:tblCellMar>
            <w:bottom w:w="0" w:type="dxa"/>
          </w:tblCellMar>
        </w:tblPrEx>
        <w:tc>
          <w:tcPr>
            <w:tcW w:w="2268" w:type="dxa"/>
            <w:shd w:val="clear" w:color="auto" w:fill="FFFFFF"/>
          </w:tcPr>
          <w:p w14:paraId="4A865909" w14:textId="62EFF0E6" w:rsidR="00636276" w:rsidRDefault="00636276" w:rsidP="00636276">
            <w:r w:rsidRPr="00636276">
              <w:rPr>
                <w:rStyle w:val="Fett"/>
              </w:rPr>
              <w:t>Outputs</w:t>
            </w:r>
          </w:p>
        </w:tc>
        <w:tc>
          <w:tcPr>
            <w:tcW w:w="7369" w:type="dxa"/>
            <w:shd w:val="clear" w:color="auto" w:fill="FFFFFF"/>
          </w:tcPr>
          <w:p w14:paraId="2487FEB1" w14:textId="77777777" w:rsidR="00636276" w:rsidRDefault="00636276" w:rsidP="00636276">
            <w:hyperlink w:anchor="Deliverable13422" w:history="1">
              <w:r>
                <w:rPr>
                  <w:rStyle w:val="Hyperlink"/>
                </w:rPr>
                <w:t>Mechanical Component</w:t>
              </w:r>
            </w:hyperlink>
          </w:p>
          <w:p w14:paraId="7AB94582" w14:textId="77777777" w:rsidR="00636276" w:rsidRDefault="00636276" w:rsidP="00636276">
            <w:hyperlink w:anchor="Deliverable14853" w:history="1">
              <w:r>
                <w:rPr>
                  <w:rStyle w:val="Hyperlink"/>
                </w:rPr>
                <w:t>Body</w:t>
              </w:r>
            </w:hyperlink>
          </w:p>
          <w:p w14:paraId="790E4CD9" w14:textId="77777777" w:rsidR="00636276" w:rsidRDefault="00636276" w:rsidP="00636276">
            <w:hyperlink w:anchor="Deliverable14831" w:history="1">
              <w:r>
                <w:rPr>
                  <w:rStyle w:val="Hyperlink"/>
                </w:rPr>
                <w:t>Material</w:t>
              </w:r>
            </w:hyperlink>
          </w:p>
          <w:p w14:paraId="13112EE5" w14:textId="77777777" w:rsidR="00636276" w:rsidRDefault="00636276" w:rsidP="00636276">
            <w:hyperlink w:anchor="Deliverable13433" w:history="1">
              <w:r>
                <w:rPr>
                  <w:rStyle w:val="Hyperlink"/>
                </w:rPr>
                <w:t>Model View</w:t>
              </w:r>
            </w:hyperlink>
          </w:p>
          <w:p w14:paraId="06405D57" w14:textId="77777777" w:rsidR="00636276" w:rsidRDefault="00636276" w:rsidP="00636276">
            <w:hyperlink w:anchor="Deliverable19977" w:history="1">
              <w:r>
                <w:rPr>
                  <w:rStyle w:val="Hyperlink"/>
                </w:rPr>
                <w:t>Datum</w:t>
              </w:r>
            </w:hyperlink>
          </w:p>
          <w:p w14:paraId="4771362B" w14:textId="77777777" w:rsidR="00636276" w:rsidRDefault="00636276" w:rsidP="00636276">
            <w:hyperlink w:anchor="Deliverable19978" w:history="1">
              <w:r>
                <w:rPr>
                  <w:rStyle w:val="Hyperlink"/>
                </w:rPr>
                <w:t>Geometric Tolerance</w:t>
              </w:r>
            </w:hyperlink>
          </w:p>
          <w:p w14:paraId="2482D188" w14:textId="77777777" w:rsidR="00636276" w:rsidRDefault="00636276" w:rsidP="00636276">
            <w:hyperlink w:anchor="Deliverable19979" w:history="1">
              <w:r>
                <w:rPr>
                  <w:rStyle w:val="Hyperlink"/>
                </w:rPr>
                <w:t>Dimensional Size</w:t>
              </w:r>
            </w:hyperlink>
          </w:p>
          <w:p w14:paraId="06BFC04C" w14:textId="77777777" w:rsidR="00636276" w:rsidRDefault="00636276" w:rsidP="00636276">
            <w:hyperlink w:anchor="Deliverable19980" w:history="1">
              <w:r>
                <w:rPr>
                  <w:rStyle w:val="Hyperlink"/>
                </w:rPr>
                <w:t>Surface Texture</w:t>
              </w:r>
            </w:hyperlink>
          </w:p>
          <w:p w14:paraId="5F87FEBC" w14:textId="77777777" w:rsidR="00636276" w:rsidRDefault="00636276" w:rsidP="00636276">
            <w:hyperlink w:anchor="Deliverable14476" w:history="1">
              <w:r>
                <w:rPr>
                  <w:rStyle w:val="Hyperlink"/>
                </w:rPr>
                <w:t>Kinematic Mechanism</w:t>
              </w:r>
            </w:hyperlink>
          </w:p>
          <w:p w14:paraId="080A6CC4" w14:textId="77777777" w:rsidR="00636276" w:rsidRDefault="00636276" w:rsidP="00636276">
            <w:hyperlink w:anchor="Deliverable13442" w:history="1">
              <w:r>
                <w:rPr>
                  <w:rStyle w:val="Hyperlink"/>
                </w:rPr>
                <w:t>Kinematic Joint</w:t>
              </w:r>
            </w:hyperlink>
          </w:p>
          <w:p w14:paraId="5943629C" w14:textId="77777777" w:rsidR="00636276" w:rsidRDefault="00636276" w:rsidP="00636276">
            <w:hyperlink w:anchor="Deliverable13462" w:history="1">
              <w:r>
                <w:rPr>
                  <w:rStyle w:val="Hyperlink"/>
                </w:rPr>
                <w:t>Joining Element</w:t>
              </w:r>
            </w:hyperlink>
          </w:p>
          <w:p w14:paraId="23EA17F6" w14:textId="77777777" w:rsidR="00636276" w:rsidRDefault="00636276" w:rsidP="00636276">
            <w:hyperlink w:anchor="Deliverable13507" w:history="1">
              <w:r>
                <w:rPr>
                  <w:rStyle w:val="Hyperlink"/>
                </w:rPr>
                <w:t>Manufacturing Operation</w:t>
              </w:r>
            </w:hyperlink>
          </w:p>
          <w:p w14:paraId="20A759EB" w14:textId="77777777" w:rsidR="00636276" w:rsidRDefault="00636276" w:rsidP="00636276">
            <w:hyperlink w:anchor="Deliverable13459" w:history="1">
              <w:r>
                <w:rPr>
                  <w:rStyle w:val="Hyperlink"/>
                </w:rPr>
                <w:t>Joining Process</w:t>
              </w:r>
            </w:hyperlink>
          </w:p>
          <w:p w14:paraId="1F129539" w14:textId="33E0E3E5" w:rsidR="00636276" w:rsidRDefault="00636276" w:rsidP="00636276">
            <w:hyperlink w:anchor="Deliverable14409" w:history="1">
              <w:r>
                <w:rPr>
                  <w:rStyle w:val="Hyperlink"/>
                </w:rPr>
                <w:t>Manufacturing Equipment Component</w:t>
              </w:r>
            </w:hyperlink>
          </w:p>
        </w:tc>
      </w:tr>
    </w:tbl>
    <w:p w14:paraId="235B50EF" w14:textId="51999245" w:rsidR="00636276" w:rsidRDefault="00636276" w:rsidP="00636276">
      <w:pPr>
        <w:pStyle w:val="berschrift4"/>
        <w:numPr>
          <w:ilvl w:val="3"/>
          <w:numId w:val="69"/>
        </w:numPr>
      </w:pPr>
      <w:bookmarkStart w:id="160" w:name="Activity3042"/>
      <w:r>
        <w:lastRenderedPageBreak/>
        <w:t>Quality Inspection</w:t>
      </w:r>
      <w:bookmarkEnd w:id="160"/>
    </w:p>
    <w:p w14:paraId="2F4FB628" w14:textId="200BDF85" w:rsidR="00636276" w:rsidRDefault="00636276" w:rsidP="00636276">
      <w:r>
        <w:t>Includes the inspection of single parts, components or products during or after the manufacturing process, as well as the documentation of inspection results.</w:t>
      </w:r>
    </w:p>
    <w:p w14:paraId="2357E9E7" w14:textId="77777777" w:rsidR="00636276" w:rsidRDefault="00636276" w:rsidP="00636276">
      <w:pPr>
        <w:keepNext/>
      </w:pPr>
      <w:r>
        <w:rPr>
          <w:noProof/>
        </w:rPr>
        <w:drawing>
          <wp:inline distT="0" distB="0" distL="0" distR="0" wp14:anchorId="1F533E9E" wp14:editId="40073670">
            <wp:extent cx="3810532" cy="3810532"/>
            <wp:effectExtent l="0" t="0" r="0" b="0"/>
            <wp:docPr id="659991207"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91207"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532356E" w14:textId="019C2767" w:rsidR="00636276" w:rsidRDefault="00636276" w:rsidP="00636276">
      <w:pPr>
        <w:pStyle w:val="Beschriftung"/>
      </w:pPr>
      <w:r>
        <w:t xml:space="preserve">Figure </w:t>
      </w:r>
      <w:fldSimple w:instr=" SEQ Figure \* ARABIC ">
        <w:r>
          <w:rPr>
            <w:noProof/>
          </w:rPr>
          <w:t>253</w:t>
        </w:r>
      </w:fldSimple>
      <w:r>
        <w:t xml:space="preserve"> Required Input</w:t>
      </w:r>
    </w:p>
    <w:p w14:paraId="5B4D34B1" w14:textId="77777777" w:rsidR="00636276" w:rsidRDefault="00636276" w:rsidP="00636276">
      <w:pPr>
        <w:keepNext/>
      </w:pPr>
      <w:r>
        <w:rPr>
          <w:noProof/>
        </w:rPr>
        <w:lastRenderedPageBreak/>
        <w:drawing>
          <wp:inline distT="0" distB="0" distL="0" distR="0" wp14:anchorId="59C398F5" wp14:editId="08870CEB">
            <wp:extent cx="3810532" cy="3810532"/>
            <wp:effectExtent l="0" t="0" r="0" b="0"/>
            <wp:docPr id="1394415290"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1529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1734D6E" w14:textId="16F2388D" w:rsidR="00636276" w:rsidRDefault="00636276" w:rsidP="00636276">
      <w:pPr>
        <w:pStyle w:val="Beschriftung"/>
      </w:pPr>
      <w:r>
        <w:t xml:space="preserve">Figure </w:t>
      </w:r>
      <w:fldSimple w:instr=" SEQ Figure \* ARABIC ">
        <w:r>
          <w:rPr>
            <w:noProof/>
          </w:rPr>
          <w:t>254</w:t>
        </w:r>
      </w:fldSimple>
      <w:r>
        <w:t xml:space="preserve"> Used Tools</w:t>
      </w:r>
    </w:p>
    <w:p w14:paraId="22FD36B1" w14:textId="77777777" w:rsidR="00636276" w:rsidRDefault="00636276" w:rsidP="00636276">
      <w:pPr>
        <w:keepNext/>
      </w:pPr>
      <w:r>
        <w:rPr>
          <w:noProof/>
        </w:rPr>
        <w:drawing>
          <wp:inline distT="0" distB="0" distL="0" distR="0" wp14:anchorId="6DB06226" wp14:editId="53939A91">
            <wp:extent cx="6119495" cy="2383155"/>
            <wp:effectExtent l="0" t="0" r="0" b="0"/>
            <wp:docPr id="2063031327"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1327" name=""/>
                    <pic:cNvPicPr/>
                  </pic:nvPicPr>
                  <pic:blipFill>
                    <a:blip r:embed="rId248">
                      <a:extLst>
                        <a:ext uri="{28A0092B-C50C-407E-A947-70E740481C1C}">
                          <a14:useLocalDpi xmlns:a14="http://schemas.microsoft.com/office/drawing/2010/main" val="0"/>
                        </a:ext>
                      </a:extLst>
                    </a:blip>
                    <a:stretch>
                      <a:fillRect/>
                    </a:stretch>
                  </pic:blipFill>
                  <pic:spPr>
                    <a:xfrm>
                      <a:off x="0" y="0"/>
                      <a:ext cx="6119495" cy="2383155"/>
                    </a:xfrm>
                    <a:prstGeom prst="rect">
                      <a:avLst/>
                    </a:prstGeom>
                  </pic:spPr>
                </pic:pic>
              </a:graphicData>
            </a:graphic>
          </wp:inline>
        </w:drawing>
      </w:r>
    </w:p>
    <w:p w14:paraId="3B6E3401" w14:textId="548F6492" w:rsidR="00636276" w:rsidRDefault="00636276" w:rsidP="00636276">
      <w:pPr>
        <w:pStyle w:val="Beschriftung"/>
      </w:pPr>
      <w:r>
        <w:t xml:space="preserve">Figure </w:t>
      </w:r>
      <w:fldSimple w:instr=" SEQ Figure \* ARABIC ">
        <w:r>
          <w:rPr>
            <w:noProof/>
          </w:rPr>
          <w:t>255</w:t>
        </w:r>
      </w:fldSimple>
      <w:r>
        <w:t xml:space="preserve"> Aspect model '3.3 Quality Inspection'</w:t>
      </w:r>
    </w:p>
    <w:p w14:paraId="030CF2EC" w14:textId="77777777" w:rsidR="00636276" w:rsidRDefault="00636276" w:rsidP="00636276">
      <w:pPr>
        <w:keepNext/>
      </w:pPr>
      <w:r>
        <w:rPr>
          <w:noProof/>
        </w:rPr>
        <w:lastRenderedPageBreak/>
        <w:drawing>
          <wp:inline distT="0" distB="0" distL="0" distR="0" wp14:anchorId="5BFDAADF" wp14:editId="7E777B46">
            <wp:extent cx="5228050" cy="2766446"/>
            <wp:effectExtent l="0" t="0" r="0" b="0"/>
            <wp:docPr id="1198546022"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46022" name=""/>
                    <pic:cNvPicPr/>
                  </pic:nvPicPr>
                  <pic:blipFill>
                    <a:blip r:embed="rId249">
                      <a:extLst>
                        <a:ext uri="{28A0092B-C50C-407E-A947-70E740481C1C}">
                          <a14:useLocalDpi xmlns:a14="http://schemas.microsoft.com/office/drawing/2010/main" val="0"/>
                        </a:ext>
                      </a:extLst>
                    </a:blip>
                    <a:stretch>
                      <a:fillRect/>
                    </a:stretch>
                  </pic:blipFill>
                  <pic:spPr>
                    <a:xfrm>
                      <a:off x="0" y="0"/>
                      <a:ext cx="5228050" cy="2766446"/>
                    </a:xfrm>
                    <a:prstGeom prst="rect">
                      <a:avLst/>
                    </a:prstGeom>
                  </pic:spPr>
                </pic:pic>
              </a:graphicData>
            </a:graphic>
          </wp:inline>
        </w:drawing>
      </w:r>
    </w:p>
    <w:p w14:paraId="20F7A87B" w14:textId="595FE666" w:rsidR="00636276" w:rsidRDefault="00636276" w:rsidP="00636276">
      <w:pPr>
        <w:pStyle w:val="Beschriftung"/>
      </w:pPr>
      <w:r>
        <w:t xml:space="preserve">Figure </w:t>
      </w:r>
      <w:fldSimple w:instr=" SEQ Figure \* ARABIC ">
        <w:r>
          <w:rPr>
            <w:noProof/>
          </w:rPr>
          <w:t>256</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540E637" w14:textId="77777777" w:rsidTr="00636276">
        <w:tblPrEx>
          <w:tblCellMar>
            <w:bottom w:w="0" w:type="dxa"/>
          </w:tblCellMar>
        </w:tblPrEx>
        <w:tc>
          <w:tcPr>
            <w:tcW w:w="2268" w:type="dxa"/>
            <w:shd w:val="clear" w:color="auto" w:fill="FFFFFF"/>
          </w:tcPr>
          <w:p w14:paraId="2021234C" w14:textId="5538F535" w:rsidR="00636276" w:rsidRDefault="00636276" w:rsidP="00636276">
            <w:r w:rsidRPr="00636276">
              <w:rPr>
                <w:rStyle w:val="Fett"/>
              </w:rPr>
              <w:t>Outputs</w:t>
            </w:r>
          </w:p>
        </w:tc>
        <w:tc>
          <w:tcPr>
            <w:tcW w:w="7369" w:type="dxa"/>
            <w:shd w:val="clear" w:color="auto" w:fill="FFFFFF"/>
          </w:tcPr>
          <w:p w14:paraId="7563A542" w14:textId="77777777" w:rsidR="00636276" w:rsidRDefault="00636276" w:rsidP="00636276">
            <w:hyperlink w:anchor="Deliverable13422" w:history="1">
              <w:r>
                <w:rPr>
                  <w:rStyle w:val="Hyperlink"/>
                </w:rPr>
                <w:t>Mechanical Component</w:t>
              </w:r>
            </w:hyperlink>
          </w:p>
          <w:p w14:paraId="410DBF12" w14:textId="77777777" w:rsidR="00636276" w:rsidRDefault="00636276" w:rsidP="00636276">
            <w:hyperlink w:anchor="Deliverable14853" w:history="1">
              <w:r>
                <w:rPr>
                  <w:rStyle w:val="Hyperlink"/>
                </w:rPr>
                <w:t>Body</w:t>
              </w:r>
            </w:hyperlink>
          </w:p>
          <w:p w14:paraId="4407D200" w14:textId="77777777" w:rsidR="00636276" w:rsidRDefault="00636276" w:rsidP="00636276">
            <w:hyperlink w:anchor="Deliverable13462" w:history="1">
              <w:r>
                <w:rPr>
                  <w:rStyle w:val="Hyperlink"/>
                </w:rPr>
                <w:t>Joining Element</w:t>
              </w:r>
            </w:hyperlink>
          </w:p>
          <w:p w14:paraId="784B0D37" w14:textId="77777777" w:rsidR="00636276" w:rsidRDefault="00636276" w:rsidP="00636276">
            <w:hyperlink w:anchor="Deliverable13496" w:history="1">
              <w:r>
                <w:rPr>
                  <w:rStyle w:val="Hyperlink"/>
                </w:rPr>
                <w:t>Verification Characteristic</w:t>
              </w:r>
            </w:hyperlink>
          </w:p>
          <w:p w14:paraId="7846614A" w14:textId="77777777" w:rsidR="00636276" w:rsidRDefault="00636276" w:rsidP="00636276">
            <w:hyperlink w:anchor="Deliverable13500" w:history="1">
              <w:r>
                <w:rPr>
                  <w:rStyle w:val="Hyperlink"/>
                </w:rPr>
                <w:t>Verification Plan</w:t>
              </w:r>
            </w:hyperlink>
          </w:p>
          <w:p w14:paraId="047B7DCA" w14:textId="77777777" w:rsidR="00636276" w:rsidRDefault="00636276" w:rsidP="00636276">
            <w:hyperlink w:anchor="Deliverable13501" w:history="1">
              <w:r>
                <w:rPr>
                  <w:rStyle w:val="Hyperlink"/>
                </w:rPr>
                <w:t>Verification Resource</w:t>
              </w:r>
            </w:hyperlink>
          </w:p>
          <w:p w14:paraId="3E4B3A31" w14:textId="77777777" w:rsidR="00636276" w:rsidRDefault="00636276" w:rsidP="00636276">
            <w:hyperlink w:anchor="Deliverable13459" w:history="1">
              <w:r>
                <w:rPr>
                  <w:rStyle w:val="Hyperlink"/>
                </w:rPr>
                <w:t>Joining Process</w:t>
              </w:r>
            </w:hyperlink>
          </w:p>
          <w:p w14:paraId="3253D5E1" w14:textId="26836056" w:rsidR="00636276" w:rsidRDefault="00636276" w:rsidP="00636276">
            <w:hyperlink w:anchor="Deliverable20260" w:history="1">
              <w:r>
                <w:rPr>
                  <w:rStyle w:val="Hyperlink"/>
                </w:rPr>
                <w:t>Control Plan</w:t>
              </w:r>
            </w:hyperlink>
          </w:p>
        </w:tc>
      </w:tr>
    </w:tbl>
    <w:p w14:paraId="0E3E8C70" w14:textId="349562B4" w:rsidR="00636276" w:rsidRDefault="00636276" w:rsidP="00636276">
      <w:pPr>
        <w:pStyle w:val="berschrift4"/>
      </w:pPr>
      <w:bookmarkStart w:id="161" w:name="Activity2667"/>
      <w:r>
        <w:t>Packaging &amp; Logistics</w:t>
      </w:r>
      <w:bookmarkEnd w:id="161"/>
    </w:p>
    <w:p w14:paraId="774DBF26" w14:textId="7CAB16F4" w:rsidR="00636276" w:rsidRDefault="00636276" w:rsidP="00636276">
      <w:r>
        <w:t>Includes the definition of all kinds of packaging and transport equipment to ensure a product or its components will be supplied to their destination safely.</w:t>
      </w:r>
    </w:p>
    <w:p w14:paraId="6769AC4A" w14:textId="77777777" w:rsidR="00636276" w:rsidRDefault="00636276" w:rsidP="00636276">
      <w:pPr>
        <w:keepNext/>
      </w:pPr>
      <w:r>
        <w:rPr>
          <w:noProof/>
        </w:rPr>
        <w:lastRenderedPageBreak/>
        <w:drawing>
          <wp:inline distT="0" distB="0" distL="0" distR="0" wp14:anchorId="3FCE264C" wp14:editId="34B7C180">
            <wp:extent cx="3810532" cy="3810532"/>
            <wp:effectExtent l="0" t="0" r="0" b="0"/>
            <wp:docPr id="207239186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91867"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A4EEE8C" w14:textId="697CBB01" w:rsidR="00636276" w:rsidRDefault="00636276" w:rsidP="00636276">
      <w:pPr>
        <w:pStyle w:val="Beschriftung"/>
      </w:pPr>
      <w:r>
        <w:t xml:space="preserve">Figure </w:t>
      </w:r>
      <w:fldSimple w:instr=" SEQ Figure \* ARABIC ">
        <w:r>
          <w:rPr>
            <w:noProof/>
          </w:rPr>
          <w:t>257</w:t>
        </w:r>
      </w:fldSimple>
      <w:r>
        <w:t xml:space="preserve"> Required Input</w:t>
      </w:r>
    </w:p>
    <w:p w14:paraId="2CA06B22" w14:textId="77777777" w:rsidR="00636276" w:rsidRDefault="00636276" w:rsidP="00636276">
      <w:pPr>
        <w:keepNext/>
      </w:pPr>
      <w:r>
        <w:rPr>
          <w:noProof/>
        </w:rPr>
        <w:drawing>
          <wp:inline distT="0" distB="0" distL="0" distR="0" wp14:anchorId="2B47F822" wp14:editId="32885F2B">
            <wp:extent cx="3810532" cy="3810532"/>
            <wp:effectExtent l="0" t="0" r="0" b="0"/>
            <wp:docPr id="1069908900"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0890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1D2230F" w14:textId="62F1809C" w:rsidR="00636276" w:rsidRDefault="00636276" w:rsidP="00636276">
      <w:pPr>
        <w:pStyle w:val="Beschriftung"/>
      </w:pPr>
      <w:r>
        <w:t xml:space="preserve">Figure </w:t>
      </w:r>
      <w:fldSimple w:instr=" SEQ Figure \* ARABIC ">
        <w:r>
          <w:rPr>
            <w:noProof/>
          </w:rPr>
          <w:t>258</w:t>
        </w:r>
      </w:fldSimple>
      <w:r>
        <w:t xml:space="preserve"> Used Tools</w:t>
      </w:r>
    </w:p>
    <w:p w14:paraId="0A1C92CD" w14:textId="77777777" w:rsidR="00636276" w:rsidRDefault="00636276" w:rsidP="00636276">
      <w:pPr>
        <w:keepNext/>
      </w:pPr>
      <w:r>
        <w:rPr>
          <w:noProof/>
        </w:rPr>
        <w:lastRenderedPageBreak/>
        <w:drawing>
          <wp:inline distT="0" distB="0" distL="0" distR="0" wp14:anchorId="75C23ACA" wp14:editId="24B494E2">
            <wp:extent cx="6119495" cy="2387600"/>
            <wp:effectExtent l="0" t="0" r="0" b="0"/>
            <wp:docPr id="2108693314"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3314" name=""/>
                    <pic:cNvPicPr/>
                  </pic:nvPicPr>
                  <pic:blipFill>
                    <a:blip r:embed="rId252">
                      <a:extLst>
                        <a:ext uri="{28A0092B-C50C-407E-A947-70E740481C1C}">
                          <a14:useLocalDpi xmlns:a14="http://schemas.microsoft.com/office/drawing/2010/main" val="0"/>
                        </a:ext>
                      </a:extLst>
                    </a:blip>
                    <a:stretch>
                      <a:fillRect/>
                    </a:stretch>
                  </pic:blipFill>
                  <pic:spPr>
                    <a:xfrm>
                      <a:off x="0" y="0"/>
                      <a:ext cx="6119495" cy="2387600"/>
                    </a:xfrm>
                    <a:prstGeom prst="rect">
                      <a:avLst/>
                    </a:prstGeom>
                  </pic:spPr>
                </pic:pic>
              </a:graphicData>
            </a:graphic>
          </wp:inline>
        </w:drawing>
      </w:r>
    </w:p>
    <w:p w14:paraId="775E8AAA" w14:textId="1572811F" w:rsidR="00636276" w:rsidRDefault="00636276" w:rsidP="00636276">
      <w:pPr>
        <w:pStyle w:val="Beschriftung"/>
      </w:pPr>
      <w:r>
        <w:t xml:space="preserve">Figure </w:t>
      </w:r>
      <w:fldSimple w:instr=" SEQ Figure \* ARABIC ">
        <w:r>
          <w:rPr>
            <w:noProof/>
          </w:rPr>
          <w:t>259</w:t>
        </w:r>
      </w:fldSimple>
      <w:r>
        <w:t xml:space="preserve"> Aspect model '3.4 Packaging &amp; Logistics'</w:t>
      </w:r>
    </w:p>
    <w:p w14:paraId="3A4A4885" w14:textId="77777777" w:rsidR="00636276" w:rsidRDefault="00636276" w:rsidP="00636276">
      <w:pPr>
        <w:keepNext/>
      </w:pPr>
      <w:r>
        <w:rPr>
          <w:noProof/>
        </w:rPr>
        <w:drawing>
          <wp:inline distT="0" distB="0" distL="0" distR="0" wp14:anchorId="59B6F36B" wp14:editId="19998847">
            <wp:extent cx="6035882" cy="2766446"/>
            <wp:effectExtent l="0" t="0" r="3175" b="0"/>
            <wp:docPr id="1356914766"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14766" name=""/>
                    <pic:cNvPicPr/>
                  </pic:nvPicPr>
                  <pic:blipFill>
                    <a:blip r:embed="rId253">
                      <a:extLst>
                        <a:ext uri="{28A0092B-C50C-407E-A947-70E740481C1C}">
                          <a14:useLocalDpi xmlns:a14="http://schemas.microsoft.com/office/drawing/2010/main" val="0"/>
                        </a:ext>
                      </a:extLst>
                    </a:blip>
                    <a:stretch>
                      <a:fillRect/>
                    </a:stretch>
                  </pic:blipFill>
                  <pic:spPr>
                    <a:xfrm>
                      <a:off x="0" y="0"/>
                      <a:ext cx="6035882" cy="2766446"/>
                    </a:xfrm>
                    <a:prstGeom prst="rect">
                      <a:avLst/>
                    </a:prstGeom>
                  </pic:spPr>
                </pic:pic>
              </a:graphicData>
            </a:graphic>
          </wp:inline>
        </w:drawing>
      </w:r>
    </w:p>
    <w:p w14:paraId="7637F125" w14:textId="36B7599F" w:rsidR="00636276" w:rsidRDefault="00636276" w:rsidP="00636276">
      <w:pPr>
        <w:pStyle w:val="Beschriftung"/>
      </w:pPr>
      <w:r>
        <w:t xml:space="preserve">Figure </w:t>
      </w:r>
      <w:fldSimple w:instr=" SEQ Figure \* ARABIC ">
        <w:r>
          <w:rPr>
            <w:noProof/>
          </w:rPr>
          <w:t>260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C59344F" w14:textId="77777777" w:rsidTr="00636276">
        <w:tblPrEx>
          <w:tblCellMar>
            <w:bottom w:w="0" w:type="dxa"/>
          </w:tblCellMar>
        </w:tblPrEx>
        <w:tc>
          <w:tcPr>
            <w:tcW w:w="2268" w:type="dxa"/>
            <w:shd w:val="clear" w:color="auto" w:fill="FFFFFF"/>
          </w:tcPr>
          <w:p w14:paraId="4DA808A0" w14:textId="1960D0FE" w:rsidR="00636276" w:rsidRDefault="00636276" w:rsidP="00636276">
            <w:r w:rsidRPr="00636276">
              <w:rPr>
                <w:rStyle w:val="Fett"/>
              </w:rPr>
              <w:t>Outputs</w:t>
            </w:r>
          </w:p>
        </w:tc>
        <w:tc>
          <w:tcPr>
            <w:tcW w:w="7369" w:type="dxa"/>
            <w:shd w:val="clear" w:color="auto" w:fill="FFFFFF"/>
          </w:tcPr>
          <w:p w14:paraId="4EFB9A45" w14:textId="77777777" w:rsidR="00636276" w:rsidRDefault="00636276" w:rsidP="00636276">
            <w:hyperlink w:anchor="Deliverable13422" w:history="1">
              <w:r>
                <w:rPr>
                  <w:rStyle w:val="Hyperlink"/>
                </w:rPr>
                <w:t>Mechanical Component</w:t>
              </w:r>
            </w:hyperlink>
          </w:p>
          <w:p w14:paraId="6E3AC629" w14:textId="77777777" w:rsidR="00636276" w:rsidRDefault="00636276" w:rsidP="00636276">
            <w:hyperlink w:anchor="Deliverable14853" w:history="1">
              <w:r>
                <w:rPr>
                  <w:rStyle w:val="Hyperlink"/>
                </w:rPr>
                <w:t>Body</w:t>
              </w:r>
            </w:hyperlink>
          </w:p>
          <w:p w14:paraId="474FF5FA" w14:textId="77777777" w:rsidR="00636276" w:rsidRDefault="00636276" w:rsidP="00636276">
            <w:hyperlink w:anchor="Deliverable14831" w:history="1">
              <w:r>
                <w:rPr>
                  <w:rStyle w:val="Hyperlink"/>
                </w:rPr>
                <w:t>Material</w:t>
              </w:r>
            </w:hyperlink>
          </w:p>
          <w:p w14:paraId="55EBC4B9" w14:textId="77777777" w:rsidR="00636276" w:rsidRDefault="00636276" w:rsidP="00636276">
            <w:hyperlink w:anchor="Deliverable13462" w:history="1">
              <w:r>
                <w:rPr>
                  <w:rStyle w:val="Hyperlink"/>
                </w:rPr>
                <w:t>Joining Element</w:t>
              </w:r>
            </w:hyperlink>
          </w:p>
          <w:p w14:paraId="0585BEFA" w14:textId="77777777" w:rsidR="00636276" w:rsidRDefault="00636276" w:rsidP="00636276">
            <w:hyperlink w:anchor="Deliverable13453" w:history="1">
              <w:r>
                <w:rPr>
                  <w:rStyle w:val="Hyperlink"/>
                </w:rPr>
                <w:t>Hydraulic/Pneumatic Connection</w:t>
              </w:r>
            </w:hyperlink>
          </w:p>
          <w:p w14:paraId="07508049" w14:textId="77777777" w:rsidR="00636276" w:rsidRDefault="00636276" w:rsidP="00636276">
            <w:hyperlink w:anchor="Deliverable13456" w:history="1">
              <w:r>
                <w:rPr>
                  <w:rStyle w:val="Hyperlink"/>
                </w:rPr>
                <w:t>Hydraulic/Pneumatic Port</w:t>
              </w:r>
            </w:hyperlink>
          </w:p>
          <w:p w14:paraId="425FB2BF" w14:textId="14401BCC" w:rsidR="00636276" w:rsidRDefault="00636276" w:rsidP="00636276">
            <w:hyperlink w:anchor="Deliverable13459" w:history="1">
              <w:r>
                <w:rPr>
                  <w:rStyle w:val="Hyperlink"/>
                </w:rPr>
                <w:t>Joining Process</w:t>
              </w:r>
            </w:hyperlink>
          </w:p>
        </w:tc>
      </w:tr>
    </w:tbl>
    <w:p w14:paraId="4354D1F2" w14:textId="4E8B2D35" w:rsidR="00636276" w:rsidRDefault="00636276" w:rsidP="00636276">
      <w:pPr>
        <w:pStyle w:val="berschrift3"/>
        <w:numPr>
          <w:ilvl w:val="2"/>
          <w:numId w:val="70"/>
        </w:numPr>
      </w:pPr>
      <w:bookmarkStart w:id="162" w:name="Activity2662"/>
      <w:bookmarkStart w:id="163" w:name="_Toc215185727"/>
      <w:r>
        <w:t>Product Operation</w:t>
      </w:r>
      <w:bookmarkEnd w:id="162"/>
      <w:bookmarkEnd w:id="163"/>
    </w:p>
    <w:p w14:paraId="0D1A5A4A" w14:textId="47068E6B" w:rsidR="00636276" w:rsidRDefault="00636276" w:rsidP="00636276">
      <w:r>
        <w:t>Includes all phases and activities in the operation phase of a product.</w:t>
      </w:r>
    </w:p>
    <w:p w14:paraId="40D8DBCA" w14:textId="77777777" w:rsidR="00636276" w:rsidRDefault="00636276" w:rsidP="00636276">
      <w:pPr>
        <w:keepNext/>
      </w:pPr>
      <w:r>
        <w:rPr>
          <w:noProof/>
        </w:rPr>
        <w:lastRenderedPageBreak/>
        <w:drawing>
          <wp:inline distT="0" distB="0" distL="0" distR="0" wp14:anchorId="027A0916" wp14:editId="3BA7E1A6">
            <wp:extent cx="3810532" cy="3810532"/>
            <wp:effectExtent l="0" t="0" r="0" b="0"/>
            <wp:docPr id="1618572364"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2364"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5D6D20D2" w14:textId="7FEAFB5E" w:rsidR="00636276" w:rsidRDefault="00636276" w:rsidP="00636276">
      <w:pPr>
        <w:pStyle w:val="Beschriftung"/>
      </w:pPr>
      <w:r>
        <w:t xml:space="preserve">Figure </w:t>
      </w:r>
      <w:fldSimple w:instr=" SEQ Figure \* ARABIC ">
        <w:r>
          <w:rPr>
            <w:noProof/>
          </w:rPr>
          <w:t>261</w:t>
        </w:r>
      </w:fldSimple>
      <w:r>
        <w:t xml:space="preserve"> Required Input</w:t>
      </w:r>
    </w:p>
    <w:p w14:paraId="790E7E7D" w14:textId="3C1770C1" w:rsidR="00636276" w:rsidRDefault="00636276" w:rsidP="00636276">
      <w:pPr>
        <w:pStyle w:val="berschrift4"/>
      </w:pPr>
      <w:bookmarkStart w:id="164" w:name="Activity2663"/>
      <w:r>
        <w:t>Product Usage</w:t>
      </w:r>
      <w:bookmarkEnd w:id="164"/>
    </w:p>
    <w:p w14:paraId="0AF5F594" w14:textId="18DAD489" w:rsidR="00636276" w:rsidRDefault="00636276" w:rsidP="00636276">
      <w:r>
        <w:t>Usage of a product according to the designated purpose and function.</w:t>
      </w:r>
    </w:p>
    <w:p w14:paraId="5A87BA53" w14:textId="77777777" w:rsidR="00636276" w:rsidRDefault="00636276" w:rsidP="00636276">
      <w:pPr>
        <w:keepNext/>
      </w:pPr>
      <w:r>
        <w:rPr>
          <w:noProof/>
        </w:rPr>
        <w:drawing>
          <wp:inline distT="0" distB="0" distL="0" distR="0" wp14:anchorId="5CA6134B" wp14:editId="08799723">
            <wp:extent cx="3810532" cy="3810532"/>
            <wp:effectExtent l="0" t="0" r="0" b="0"/>
            <wp:docPr id="61618267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82672"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E137D44" w14:textId="4BB73506" w:rsidR="00636276" w:rsidRDefault="00636276" w:rsidP="00636276">
      <w:pPr>
        <w:pStyle w:val="Beschriftung"/>
      </w:pPr>
      <w:r>
        <w:t xml:space="preserve">Figure </w:t>
      </w:r>
      <w:fldSimple w:instr=" SEQ Figure \* ARABIC ">
        <w:r>
          <w:rPr>
            <w:noProof/>
          </w:rPr>
          <w:t>262</w:t>
        </w:r>
      </w:fldSimple>
      <w:r>
        <w:t xml:space="preserve"> Required Input</w:t>
      </w:r>
    </w:p>
    <w:p w14:paraId="4E36D97D" w14:textId="77777777" w:rsidR="00636276" w:rsidRDefault="00636276" w:rsidP="00636276">
      <w:pPr>
        <w:keepNext/>
      </w:pPr>
      <w:r>
        <w:rPr>
          <w:noProof/>
        </w:rPr>
        <w:lastRenderedPageBreak/>
        <w:drawing>
          <wp:inline distT="0" distB="0" distL="0" distR="0" wp14:anchorId="2AC4B628" wp14:editId="40FB6C61">
            <wp:extent cx="3810532" cy="3810532"/>
            <wp:effectExtent l="0" t="0" r="0" b="0"/>
            <wp:docPr id="1257940762"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62"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7F21189" w14:textId="203E96DB" w:rsidR="00636276" w:rsidRDefault="00636276" w:rsidP="00636276">
      <w:pPr>
        <w:pStyle w:val="Beschriftung"/>
      </w:pPr>
      <w:r>
        <w:t xml:space="preserve">Figure </w:t>
      </w:r>
      <w:fldSimple w:instr=" SEQ Figure \* ARABIC ">
        <w:r>
          <w:rPr>
            <w:noProof/>
          </w:rPr>
          <w:t>263</w:t>
        </w:r>
      </w:fldSimple>
      <w:r>
        <w:t xml:space="preserve"> Used Tools</w:t>
      </w:r>
    </w:p>
    <w:p w14:paraId="0B8D12CA" w14:textId="77777777" w:rsidR="00636276" w:rsidRDefault="00636276" w:rsidP="00636276">
      <w:pPr>
        <w:keepNext/>
      </w:pPr>
      <w:r>
        <w:rPr>
          <w:noProof/>
        </w:rPr>
        <w:drawing>
          <wp:inline distT="0" distB="0" distL="0" distR="0" wp14:anchorId="3CCFF719" wp14:editId="4098ACDD">
            <wp:extent cx="6119495" cy="3551555"/>
            <wp:effectExtent l="0" t="0" r="0" b="0"/>
            <wp:docPr id="1874791217"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1217" name=""/>
                    <pic:cNvPicPr/>
                  </pic:nvPicPr>
                  <pic:blipFill>
                    <a:blip r:embed="rId257">
                      <a:extLst>
                        <a:ext uri="{28A0092B-C50C-407E-A947-70E740481C1C}">
                          <a14:useLocalDpi xmlns:a14="http://schemas.microsoft.com/office/drawing/2010/main" val="0"/>
                        </a:ext>
                      </a:extLst>
                    </a:blip>
                    <a:stretch>
                      <a:fillRect/>
                    </a:stretch>
                  </pic:blipFill>
                  <pic:spPr>
                    <a:xfrm>
                      <a:off x="0" y="0"/>
                      <a:ext cx="6119495" cy="3551555"/>
                    </a:xfrm>
                    <a:prstGeom prst="rect">
                      <a:avLst/>
                    </a:prstGeom>
                  </pic:spPr>
                </pic:pic>
              </a:graphicData>
            </a:graphic>
          </wp:inline>
        </w:drawing>
      </w:r>
    </w:p>
    <w:p w14:paraId="63BEA480" w14:textId="725F5C95" w:rsidR="00636276" w:rsidRDefault="00636276" w:rsidP="00636276">
      <w:pPr>
        <w:pStyle w:val="Beschriftung"/>
      </w:pPr>
      <w:r>
        <w:t xml:space="preserve">Figure </w:t>
      </w:r>
      <w:fldSimple w:instr=" SEQ Figure \* ARABIC ">
        <w:r>
          <w:rPr>
            <w:noProof/>
          </w:rPr>
          <w:t>264</w:t>
        </w:r>
      </w:fldSimple>
      <w:r>
        <w:t xml:space="preserve"> Aspect model '4.1 Product Usage'</w:t>
      </w:r>
    </w:p>
    <w:p w14:paraId="438EB58C" w14:textId="77777777" w:rsidR="00636276" w:rsidRDefault="00636276" w:rsidP="00636276">
      <w:pPr>
        <w:keepNext/>
      </w:pPr>
      <w:r>
        <w:rPr>
          <w:noProof/>
        </w:rPr>
        <w:lastRenderedPageBreak/>
        <w:drawing>
          <wp:inline distT="0" distB="0" distL="0" distR="0" wp14:anchorId="4AB69AD3" wp14:editId="60CC836F">
            <wp:extent cx="6119495" cy="2430145"/>
            <wp:effectExtent l="0" t="0" r="0" b="8255"/>
            <wp:docPr id="87292603"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603" name=""/>
                    <pic:cNvPicPr/>
                  </pic:nvPicPr>
                  <pic:blipFill>
                    <a:blip r:embed="rId258">
                      <a:extLst>
                        <a:ext uri="{28A0092B-C50C-407E-A947-70E740481C1C}">
                          <a14:useLocalDpi xmlns:a14="http://schemas.microsoft.com/office/drawing/2010/main" val="0"/>
                        </a:ext>
                      </a:extLst>
                    </a:blip>
                    <a:stretch>
                      <a:fillRect/>
                    </a:stretch>
                  </pic:blipFill>
                  <pic:spPr>
                    <a:xfrm>
                      <a:off x="0" y="0"/>
                      <a:ext cx="6119495" cy="2430145"/>
                    </a:xfrm>
                    <a:prstGeom prst="rect">
                      <a:avLst/>
                    </a:prstGeom>
                  </pic:spPr>
                </pic:pic>
              </a:graphicData>
            </a:graphic>
          </wp:inline>
        </w:drawing>
      </w:r>
    </w:p>
    <w:p w14:paraId="1DBAEFC1" w14:textId="7AB67E0B" w:rsidR="00636276" w:rsidRDefault="00636276" w:rsidP="00636276">
      <w:pPr>
        <w:pStyle w:val="Beschriftung"/>
      </w:pPr>
      <w:r>
        <w:t xml:space="preserve">Figure </w:t>
      </w:r>
      <w:fldSimple w:instr=" SEQ Figure \* ARABIC ">
        <w:r>
          <w:rPr>
            <w:noProof/>
          </w:rPr>
          <w:t>265</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0B4D6EF" w14:textId="77777777" w:rsidTr="00636276">
        <w:tblPrEx>
          <w:tblCellMar>
            <w:bottom w:w="0" w:type="dxa"/>
          </w:tblCellMar>
        </w:tblPrEx>
        <w:tc>
          <w:tcPr>
            <w:tcW w:w="2268" w:type="dxa"/>
            <w:shd w:val="clear" w:color="auto" w:fill="FFFFFF"/>
          </w:tcPr>
          <w:p w14:paraId="0C07314E" w14:textId="44A3FE8A" w:rsidR="00636276" w:rsidRDefault="00636276" w:rsidP="00636276">
            <w:r w:rsidRPr="00636276">
              <w:rPr>
                <w:rStyle w:val="Fett"/>
              </w:rPr>
              <w:t>Inputs</w:t>
            </w:r>
          </w:p>
        </w:tc>
        <w:tc>
          <w:tcPr>
            <w:tcW w:w="7369" w:type="dxa"/>
            <w:shd w:val="clear" w:color="auto" w:fill="FFFFFF"/>
          </w:tcPr>
          <w:p w14:paraId="0AFB2B32" w14:textId="48E77EA1" w:rsidR="00636276" w:rsidRDefault="00636276" w:rsidP="00636276">
            <w:hyperlink w:anchor="Deliverable15509" w:history="1">
              <w:r>
                <w:rPr>
                  <w:rStyle w:val="Hyperlink"/>
                </w:rPr>
                <w:t>Operation Incident</w:t>
              </w:r>
            </w:hyperlink>
          </w:p>
        </w:tc>
      </w:tr>
      <w:tr w:rsidR="00636276" w14:paraId="05B2B727" w14:textId="77777777" w:rsidTr="00636276">
        <w:tblPrEx>
          <w:tblCellMar>
            <w:bottom w:w="0" w:type="dxa"/>
          </w:tblCellMar>
        </w:tblPrEx>
        <w:tc>
          <w:tcPr>
            <w:tcW w:w="2268" w:type="dxa"/>
            <w:shd w:val="clear" w:color="auto" w:fill="FFFFFF"/>
          </w:tcPr>
          <w:p w14:paraId="50CEA1B5" w14:textId="57952736" w:rsidR="00636276" w:rsidRPr="00636276" w:rsidRDefault="00636276" w:rsidP="00636276">
            <w:pPr>
              <w:rPr>
                <w:rStyle w:val="Fett"/>
              </w:rPr>
            </w:pPr>
            <w:r w:rsidRPr="00636276">
              <w:rPr>
                <w:rStyle w:val="Fett"/>
              </w:rPr>
              <w:t>Outputs</w:t>
            </w:r>
          </w:p>
        </w:tc>
        <w:tc>
          <w:tcPr>
            <w:tcW w:w="7369" w:type="dxa"/>
            <w:shd w:val="clear" w:color="auto" w:fill="FFFFFF"/>
          </w:tcPr>
          <w:p w14:paraId="58F5889A" w14:textId="77777777" w:rsidR="00636276" w:rsidRDefault="00636276" w:rsidP="00636276">
            <w:hyperlink w:anchor="Deliverable13384" w:history="1">
              <w:r>
                <w:rPr>
                  <w:rStyle w:val="Hyperlink"/>
                </w:rPr>
                <w:t>Use Case</w:t>
              </w:r>
            </w:hyperlink>
          </w:p>
          <w:p w14:paraId="2DBBAA74" w14:textId="77777777" w:rsidR="00636276" w:rsidRDefault="00636276" w:rsidP="00636276">
            <w:hyperlink w:anchor="Deliverable13404" w:history="1">
              <w:r>
                <w:rPr>
                  <w:rStyle w:val="Hyperlink"/>
                </w:rPr>
                <w:t>Function</w:t>
              </w:r>
            </w:hyperlink>
          </w:p>
          <w:p w14:paraId="54CCEF7B" w14:textId="77777777" w:rsidR="00636276" w:rsidRDefault="00636276" w:rsidP="00636276">
            <w:hyperlink w:anchor="Deliverable13422" w:history="1">
              <w:r>
                <w:rPr>
                  <w:rStyle w:val="Hyperlink"/>
                </w:rPr>
                <w:t>Mechanical Component</w:t>
              </w:r>
            </w:hyperlink>
          </w:p>
          <w:p w14:paraId="77D932FD" w14:textId="77777777" w:rsidR="00636276" w:rsidRDefault="00636276" w:rsidP="00636276">
            <w:hyperlink w:anchor="Deliverable14831" w:history="1">
              <w:r>
                <w:rPr>
                  <w:rStyle w:val="Hyperlink"/>
                </w:rPr>
                <w:t>Material</w:t>
              </w:r>
            </w:hyperlink>
          </w:p>
          <w:p w14:paraId="1EE30B1F" w14:textId="77777777" w:rsidR="00636276" w:rsidRDefault="00636276" w:rsidP="00636276">
            <w:hyperlink w:anchor="Deliverable13476" w:history="1">
              <w:r>
                <w:rPr>
                  <w:rStyle w:val="Hyperlink"/>
                </w:rPr>
                <w:t>Electric/Electronic Component</w:t>
              </w:r>
            </w:hyperlink>
          </w:p>
          <w:p w14:paraId="2987284F" w14:textId="77777777" w:rsidR="00636276" w:rsidRDefault="00636276" w:rsidP="00636276">
            <w:hyperlink w:anchor="Deliverable13484" w:history="1">
              <w:r>
                <w:rPr>
                  <w:rStyle w:val="Hyperlink"/>
                </w:rPr>
                <w:t>Electric/Electronic Port</w:t>
              </w:r>
            </w:hyperlink>
          </w:p>
          <w:p w14:paraId="435CCD98" w14:textId="77777777" w:rsidR="00636276" w:rsidRDefault="00636276" w:rsidP="00636276">
            <w:hyperlink w:anchor="Deliverable13480" w:history="1">
              <w:r>
                <w:rPr>
                  <w:rStyle w:val="Hyperlink"/>
                </w:rPr>
                <w:t>Electric/Electronic Connection</w:t>
              </w:r>
            </w:hyperlink>
          </w:p>
          <w:p w14:paraId="17F02C3E" w14:textId="77777777" w:rsidR="00636276" w:rsidRDefault="00636276" w:rsidP="00636276">
            <w:hyperlink w:anchor="Deliverable14469" w:history="1">
              <w:r>
                <w:rPr>
                  <w:rStyle w:val="Hyperlink"/>
                </w:rPr>
                <w:t>Software Interface</w:t>
              </w:r>
            </w:hyperlink>
          </w:p>
          <w:p w14:paraId="0F162990" w14:textId="77777777" w:rsidR="00636276" w:rsidRDefault="00636276" w:rsidP="00636276">
            <w:hyperlink w:anchor="Deliverable13487" w:history="1">
              <w:r>
                <w:rPr>
                  <w:rStyle w:val="Hyperlink"/>
                </w:rPr>
                <w:t>Software Component</w:t>
              </w:r>
            </w:hyperlink>
          </w:p>
          <w:p w14:paraId="5C3D73B1" w14:textId="77777777" w:rsidR="00636276" w:rsidRDefault="00636276" w:rsidP="00636276">
            <w:hyperlink w:anchor="Deliverable13453" w:history="1">
              <w:r>
                <w:rPr>
                  <w:rStyle w:val="Hyperlink"/>
                </w:rPr>
                <w:t>Hydraulic/Pneumatic Connection</w:t>
              </w:r>
            </w:hyperlink>
          </w:p>
          <w:p w14:paraId="221E7672" w14:textId="679F2C82" w:rsidR="00636276" w:rsidRDefault="00636276" w:rsidP="00636276">
            <w:hyperlink w:anchor="Deliverable13456" w:history="1">
              <w:r>
                <w:rPr>
                  <w:rStyle w:val="Hyperlink"/>
                </w:rPr>
                <w:t>Hydraulic/Pneumatic Port</w:t>
              </w:r>
            </w:hyperlink>
          </w:p>
        </w:tc>
      </w:tr>
    </w:tbl>
    <w:p w14:paraId="7C26408F" w14:textId="070975E7" w:rsidR="00636276" w:rsidRDefault="00636276" w:rsidP="00636276">
      <w:pPr>
        <w:pStyle w:val="berschrift4"/>
        <w:numPr>
          <w:ilvl w:val="3"/>
          <w:numId w:val="71"/>
        </w:numPr>
      </w:pPr>
      <w:bookmarkStart w:id="165" w:name="Activity2664"/>
      <w:r>
        <w:t>Maintenance &amp; Service</w:t>
      </w:r>
      <w:bookmarkEnd w:id="165"/>
    </w:p>
    <w:p w14:paraId="26E75573" w14:textId="13C5DB58" w:rsidR="00636276" w:rsidRDefault="00636276" w:rsidP="00636276">
      <w:r>
        <w:t>Includes all activities performed in order to maintain a product in operation.</w:t>
      </w:r>
    </w:p>
    <w:p w14:paraId="67DEFFF1" w14:textId="77777777" w:rsidR="00636276" w:rsidRDefault="00636276" w:rsidP="00636276">
      <w:pPr>
        <w:keepNext/>
      </w:pPr>
      <w:r>
        <w:rPr>
          <w:noProof/>
        </w:rPr>
        <w:lastRenderedPageBreak/>
        <w:drawing>
          <wp:inline distT="0" distB="0" distL="0" distR="0" wp14:anchorId="77F803A7" wp14:editId="349B32DF">
            <wp:extent cx="3810532" cy="3810532"/>
            <wp:effectExtent l="0" t="0" r="0" b="0"/>
            <wp:docPr id="1176747179"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47179"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B33AEB3" w14:textId="548BBE4A" w:rsidR="00636276" w:rsidRDefault="00636276" w:rsidP="00636276">
      <w:pPr>
        <w:pStyle w:val="Beschriftung"/>
      </w:pPr>
      <w:r>
        <w:t xml:space="preserve">Figure </w:t>
      </w:r>
      <w:fldSimple w:instr=" SEQ Figure \* ARABIC ">
        <w:r>
          <w:rPr>
            <w:noProof/>
          </w:rPr>
          <w:t>266</w:t>
        </w:r>
      </w:fldSimple>
      <w:r>
        <w:t xml:space="preserve"> Required Input</w:t>
      </w:r>
    </w:p>
    <w:p w14:paraId="06513B75" w14:textId="77777777" w:rsidR="00636276" w:rsidRDefault="00636276" w:rsidP="00636276">
      <w:pPr>
        <w:keepNext/>
      </w:pPr>
      <w:r>
        <w:rPr>
          <w:noProof/>
        </w:rPr>
        <w:drawing>
          <wp:inline distT="0" distB="0" distL="0" distR="0" wp14:anchorId="11361140" wp14:editId="2092A39B">
            <wp:extent cx="3810532" cy="3810532"/>
            <wp:effectExtent l="0" t="0" r="0" b="0"/>
            <wp:docPr id="272460721"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072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215A30D7" w14:textId="6FFCE8BB" w:rsidR="00636276" w:rsidRDefault="00636276" w:rsidP="00636276">
      <w:pPr>
        <w:pStyle w:val="Beschriftung"/>
      </w:pPr>
      <w:r>
        <w:t xml:space="preserve">Figure </w:t>
      </w:r>
      <w:fldSimple w:instr=" SEQ Figure \* ARABIC ">
        <w:r>
          <w:rPr>
            <w:noProof/>
          </w:rPr>
          <w:t>267</w:t>
        </w:r>
      </w:fldSimple>
      <w:r>
        <w:t xml:space="preserve"> Used Tools</w:t>
      </w:r>
    </w:p>
    <w:p w14:paraId="53988B44" w14:textId="77777777" w:rsidR="00636276" w:rsidRDefault="00636276" w:rsidP="00636276">
      <w:pPr>
        <w:keepNext/>
      </w:pPr>
      <w:r>
        <w:rPr>
          <w:noProof/>
        </w:rPr>
        <w:lastRenderedPageBreak/>
        <w:drawing>
          <wp:inline distT="0" distB="0" distL="0" distR="0" wp14:anchorId="76806194" wp14:editId="2142F3E0">
            <wp:extent cx="6119495" cy="2105660"/>
            <wp:effectExtent l="0" t="0" r="0" b="8890"/>
            <wp:docPr id="659408471"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847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6119495" cy="2105660"/>
                    </a:xfrm>
                    <a:prstGeom prst="rect">
                      <a:avLst/>
                    </a:prstGeom>
                  </pic:spPr>
                </pic:pic>
              </a:graphicData>
            </a:graphic>
          </wp:inline>
        </w:drawing>
      </w:r>
    </w:p>
    <w:p w14:paraId="6478E6D0" w14:textId="394670FA" w:rsidR="00636276" w:rsidRDefault="00636276" w:rsidP="00636276">
      <w:pPr>
        <w:pStyle w:val="Beschriftung"/>
      </w:pPr>
      <w:r>
        <w:t xml:space="preserve">Figure </w:t>
      </w:r>
      <w:fldSimple w:instr=" SEQ Figure \* ARABIC ">
        <w:r>
          <w:rPr>
            <w:noProof/>
          </w:rPr>
          <w:t>268</w:t>
        </w:r>
      </w:fldSimple>
      <w:r>
        <w:t xml:space="preserve"> Aspect model '4.2 Maintenance &amp; Service'</w:t>
      </w:r>
    </w:p>
    <w:p w14:paraId="79BE01BE" w14:textId="77777777" w:rsidR="00636276" w:rsidRDefault="00636276" w:rsidP="00636276">
      <w:pPr>
        <w:keepNext/>
      </w:pPr>
      <w:r>
        <w:rPr>
          <w:noProof/>
        </w:rPr>
        <w:drawing>
          <wp:inline distT="0" distB="0" distL="0" distR="0" wp14:anchorId="772D18B1" wp14:editId="46E75CE8">
            <wp:extent cx="4504049" cy="2766446"/>
            <wp:effectExtent l="0" t="0" r="0" b="0"/>
            <wp:docPr id="1534763831"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3831" name=""/>
                    <pic:cNvPicPr/>
                  </pic:nvPicPr>
                  <pic:blipFill>
                    <a:blip r:embed="rId261">
                      <a:extLst>
                        <a:ext uri="{28A0092B-C50C-407E-A947-70E740481C1C}">
                          <a14:useLocalDpi xmlns:a14="http://schemas.microsoft.com/office/drawing/2010/main" val="0"/>
                        </a:ext>
                      </a:extLst>
                    </a:blip>
                    <a:stretch>
                      <a:fillRect/>
                    </a:stretch>
                  </pic:blipFill>
                  <pic:spPr>
                    <a:xfrm>
                      <a:off x="0" y="0"/>
                      <a:ext cx="4504049" cy="2766446"/>
                    </a:xfrm>
                    <a:prstGeom prst="rect">
                      <a:avLst/>
                    </a:prstGeom>
                  </pic:spPr>
                </pic:pic>
              </a:graphicData>
            </a:graphic>
          </wp:inline>
        </w:drawing>
      </w:r>
    </w:p>
    <w:p w14:paraId="784B59FC" w14:textId="1085ADE4" w:rsidR="00636276" w:rsidRDefault="00636276" w:rsidP="00636276">
      <w:pPr>
        <w:pStyle w:val="Beschriftung"/>
      </w:pPr>
      <w:r>
        <w:t xml:space="preserve">Figure </w:t>
      </w:r>
      <w:fldSimple w:instr=" SEQ Figure \* ARABIC ">
        <w:r>
          <w:rPr>
            <w:noProof/>
          </w:rPr>
          <w:t>269</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2B70924" w14:textId="77777777" w:rsidTr="00636276">
        <w:tblPrEx>
          <w:tblCellMar>
            <w:bottom w:w="0" w:type="dxa"/>
          </w:tblCellMar>
        </w:tblPrEx>
        <w:tc>
          <w:tcPr>
            <w:tcW w:w="2268" w:type="dxa"/>
            <w:shd w:val="clear" w:color="auto" w:fill="FFFFFF"/>
          </w:tcPr>
          <w:p w14:paraId="563BCF31" w14:textId="4579841E" w:rsidR="00636276" w:rsidRDefault="00636276" w:rsidP="00636276">
            <w:r w:rsidRPr="00636276">
              <w:rPr>
                <w:rStyle w:val="Fett"/>
              </w:rPr>
              <w:t>Outputs</w:t>
            </w:r>
          </w:p>
        </w:tc>
        <w:tc>
          <w:tcPr>
            <w:tcW w:w="7369" w:type="dxa"/>
            <w:shd w:val="clear" w:color="auto" w:fill="FFFFFF"/>
          </w:tcPr>
          <w:p w14:paraId="48F9011A" w14:textId="77777777" w:rsidR="00636276" w:rsidRDefault="00636276" w:rsidP="00636276">
            <w:hyperlink w:anchor="Deliverable13384" w:history="1">
              <w:r>
                <w:rPr>
                  <w:rStyle w:val="Hyperlink"/>
                </w:rPr>
                <w:t>Use Case</w:t>
              </w:r>
            </w:hyperlink>
          </w:p>
          <w:p w14:paraId="09E7714D" w14:textId="77777777" w:rsidR="00636276" w:rsidRDefault="00636276" w:rsidP="00636276">
            <w:hyperlink w:anchor="Deliverable13404" w:history="1">
              <w:r>
                <w:rPr>
                  <w:rStyle w:val="Hyperlink"/>
                </w:rPr>
                <w:t>Function</w:t>
              </w:r>
            </w:hyperlink>
          </w:p>
          <w:p w14:paraId="08AD60BD" w14:textId="77777777" w:rsidR="00636276" w:rsidRDefault="00636276" w:rsidP="00636276">
            <w:hyperlink w:anchor="Deliverable13422" w:history="1">
              <w:r>
                <w:rPr>
                  <w:rStyle w:val="Hyperlink"/>
                </w:rPr>
                <w:t>Mechanical Component</w:t>
              </w:r>
            </w:hyperlink>
          </w:p>
          <w:p w14:paraId="66CA022B" w14:textId="77777777" w:rsidR="00636276" w:rsidRDefault="00636276" w:rsidP="00636276">
            <w:hyperlink w:anchor="Deliverable14853" w:history="1">
              <w:r>
                <w:rPr>
                  <w:rStyle w:val="Hyperlink"/>
                </w:rPr>
                <w:t>Body</w:t>
              </w:r>
            </w:hyperlink>
          </w:p>
          <w:p w14:paraId="40401B69" w14:textId="77777777" w:rsidR="00636276" w:rsidRDefault="00636276" w:rsidP="00636276">
            <w:hyperlink w:anchor="Deliverable14831" w:history="1">
              <w:r>
                <w:rPr>
                  <w:rStyle w:val="Hyperlink"/>
                </w:rPr>
                <w:t>Material</w:t>
              </w:r>
            </w:hyperlink>
          </w:p>
          <w:p w14:paraId="5039F06C" w14:textId="77777777" w:rsidR="00636276" w:rsidRDefault="00636276" w:rsidP="00636276">
            <w:hyperlink w:anchor="Deliverable13462" w:history="1">
              <w:r>
                <w:rPr>
                  <w:rStyle w:val="Hyperlink"/>
                </w:rPr>
                <w:t>Joining Element</w:t>
              </w:r>
            </w:hyperlink>
          </w:p>
          <w:p w14:paraId="6ED791E6" w14:textId="77777777" w:rsidR="00636276" w:rsidRDefault="00636276" w:rsidP="00636276">
            <w:hyperlink w:anchor="Deliverable13476" w:history="1">
              <w:r>
                <w:rPr>
                  <w:rStyle w:val="Hyperlink"/>
                </w:rPr>
                <w:t>Electric/Electronic Component</w:t>
              </w:r>
            </w:hyperlink>
          </w:p>
          <w:p w14:paraId="0697380A" w14:textId="77777777" w:rsidR="00636276" w:rsidRDefault="00636276" w:rsidP="00636276">
            <w:hyperlink w:anchor="Deliverable13484" w:history="1">
              <w:r>
                <w:rPr>
                  <w:rStyle w:val="Hyperlink"/>
                </w:rPr>
                <w:t>Electric/Electronic Port</w:t>
              </w:r>
            </w:hyperlink>
          </w:p>
          <w:p w14:paraId="0EA3E971" w14:textId="77777777" w:rsidR="00636276" w:rsidRDefault="00636276" w:rsidP="00636276">
            <w:hyperlink w:anchor="Deliverable13480" w:history="1">
              <w:r>
                <w:rPr>
                  <w:rStyle w:val="Hyperlink"/>
                </w:rPr>
                <w:t>Electric/Electronic Connection</w:t>
              </w:r>
            </w:hyperlink>
          </w:p>
          <w:p w14:paraId="43DD7E6D" w14:textId="77777777" w:rsidR="00636276" w:rsidRDefault="00636276" w:rsidP="00636276">
            <w:hyperlink w:anchor="Deliverable13486" w:history="1">
              <w:r>
                <w:rPr>
                  <w:rStyle w:val="Hyperlink"/>
                </w:rPr>
                <w:t>Software Class</w:t>
              </w:r>
            </w:hyperlink>
          </w:p>
          <w:p w14:paraId="6EE8FD35" w14:textId="77777777" w:rsidR="00636276" w:rsidRDefault="00636276" w:rsidP="00636276">
            <w:hyperlink w:anchor="Deliverable14469" w:history="1">
              <w:r>
                <w:rPr>
                  <w:rStyle w:val="Hyperlink"/>
                </w:rPr>
                <w:t>Software Interface</w:t>
              </w:r>
            </w:hyperlink>
          </w:p>
          <w:p w14:paraId="0C67804E" w14:textId="77777777" w:rsidR="00636276" w:rsidRDefault="00636276" w:rsidP="00636276">
            <w:hyperlink w:anchor="Deliverable13487" w:history="1">
              <w:r>
                <w:rPr>
                  <w:rStyle w:val="Hyperlink"/>
                </w:rPr>
                <w:t>Software Component</w:t>
              </w:r>
            </w:hyperlink>
          </w:p>
          <w:p w14:paraId="15B4BFC9" w14:textId="77777777" w:rsidR="00636276" w:rsidRDefault="00636276" w:rsidP="00636276">
            <w:hyperlink w:anchor="Deliverable13453" w:history="1">
              <w:r>
                <w:rPr>
                  <w:rStyle w:val="Hyperlink"/>
                </w:rPr>
                <w:t>Hydraulic/Pneumatic Connection</w:t>
              </w:r>
            </w:hyperlink>
          </w:p>
          <w:p w14:paraId="2BCCBFEE" w14:textId="77777777" w:rsidR="00636276" w:rsidRDefault="00636276" w:rsidP="00636276">
            <w:hyperlink w:anchor="Deliverable13456" w:history="1">
              <w:r>
                <w:rPr>
                  <w:rStyle w:val="Hyperlink"/>
                </w:rPr>
                <w:t>Hydraulic/Pneumatic Port</w:t>
              </w:r>
            </w:hyperlink>
          </w:p>
          <w:p w14:paraId="4F888083" w14:textId="1DEAE21A" w:rsidR="00636276" w:rsidRDefault="00636276" w:rsidP="00636276">
            <w:hyperlink w:anchor="Deliverable13459" w:history="1">
              <w:r>
                <w:rPr>
                  <w:rStyle w:val="Hyperlink"/>
                </w:rPr>
                <w:t>Joining Process</w:t>
              </w:r>
            </w:hyperlink>
          </w:p>
        </w:tc>
      </w:tr>
    </w:tbl>
    <w:p w14:paraId="27E8E145" w14:textId="0ABC6C0F" w:rsidR="00636276" w:rsidRDefault="00636276" w:rsidP="00636276">
      <w:pPr>
        <w:pStyle w:val="berschrift4"/>
      </w:pPr>
      <w:bookmarkStart w:id="166" w:name="Activity3043"/>
      <w:r>
        <w:lastRenderedPageBreak/>
        <w:t>Disassembly &amp; Recycling</w:t>
      </w:r>
      <w:bookmarkEnd w:id="166"/>
    </w:p>
    <w:p w14:paraId="50E14ECF" w14:textId="6E99375C" w:rsidR="00636276" w:rsidRDefault="00636276" w:rsidP="00636276">
      <w:r>
        <w:t>Includes all end-of-life activities required to putting a product or its component to recycling.</w:t>
      </w:r>
    </w:p>
    <w:p w14:paraId="502557A4" w14:textId="77777777" w:rsidR="00636276" w:rsidRDefault="00636276" w:rsidP="00636276">
      <w:pPr>
        <w:keepNext/>
      </w:pPr>
      <w:r>
        <w:rPr>
          <w:noProof/>
        </w:rPr>
        <w:drawing>
          <wp:inline distT="0" distB="0" distL="0" distR="0" wp14:anchorId="7755A30D" wp14:editId="2312BF55">
            <wp:extent cx="3810532" cy="3810532"/>
            <wp:effectExtent l="0" t="0" r="0" b="0"/>
            <wp:docPr id="794114885"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14885"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7E5B045" w14:textId="6D17D17C" w:rsidR="00636276" w:rsidRDefault="00636276" w:rsidP="00636276">
      <w:pPr>
        <w:pStyle w:val="Beschriftung"/>
      </w:pPr>
      <w:r>
        <w:t xml:space="preserve">Figure </w:t>
      </w:r>
      <w:fldSimple w:instr=" SEQ Figure \* ARABIC ">
        <w:r>
          <w:rPr>
            <w:noProof/>
          </w:rPr>
          <w:t>270</w:t>
        </w:r>
      </w:fldSimple>
      <w:r>
        <w:t xml:space="preserve"> Required Input</w:t>
      </w:r>
    </w:p>
    <w:p w14:paraId="5FE59B92" w14:textId="77777777" w:rsidR="00636276" w:rsidRDefault="00636276" w:rsidP="00636276">
      <w:pPr>
        <w:keepNext/>
      </w:pPr>
      <w:r>
        <w:rPr>
          <w:noProof/>
        </w:rPr>
        <w:lastRenderedPageBreak/>
        <w:drawing>
          <wp:inline distT="0" distB="0" distL="0" distR="0" wp14:anchorId="17830CBD" wp14:editId="14949487">
            <wp:extent cx="3810532" cy="3810532"/>
            <wp:effectExtent l="0" t="0" r="0" b="0"/>
            <wp:docPr id="804717858"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17858"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0DA54625" w14:textId="6EE023C3" w:rsidR="00636276" w:rsidRDefault="00636276" w:rsidP="00636276">
      <w:pPr>
        <w:pStyle w:val="Beschriftung"/>
      </w:pPr>
      <w:r>
        <w:t xml:space="preserve">Figure </w:t>
      </w:r>
      <w:fldSimple w:instr=" SEQ Figure \* ARABIC ">
        <w:r>
          <w:rPr>
            <w:noProof/>
          </w:rPr>
          <w:t>271</w:t>
        </w:r>
      </w:fldSimple>
      <w:r>
        <w:t xml:space="preserve"> Used Tools</w:t>
      </w:r>
    </w:p>
    <w:p w14:paraId="47D591A5" w14:textId="77777777" w:rsidR="00636276" w:rsidRDefault="00636276" w:rsidP="00636276">
      <w:pPr>
        <w:keepNext/>
      </w:pPr>
      <w:r>
        <w:rPr>
          <w:noProof/>
        </w:rPr>
        <w:drawing>
          <wp:inline distT="0" distB="0" distL="0" distR="0" wp14:anchorId="084E6AFE" wp14:editId="41BD41DD">
            <wp:extent cx="6119495" cy="2144395"/>
            <wp:effectExtent l="0" t="0" r="0" b="8255"/>
            <wp:docPr id="140263960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39602"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6119495" cy="2144395"/>
                    </a:xfrm>
                    <a:prstGeom prst="rect">
                      <a:avLst/>
                    </a:prstGeom>
                  </pic:spPr>
                </pic:pic>
              </a:graphicData>
            </a:graphic>
          </wp:inline>
        </w:drawing>
      </w:r>
    </w:p>
    <w:p w14:paraId="163FE6C3" w14:textId="38A4DBD3" w:rsidR="00636276" w:rsidRDefault="00636276" w:rsidP="00636276">
      <w:pPr>
        <w:pStyle w:val="Beschriftung"/>
      </w:pPr>
      <w:r>
        <w:t xml:space="preserve">Figure </w:t>
      </w:r>
      <w:fldSimple w:instr=" SEQ Figure \* ARABIC ">
        <w:r>
          <w:rPr>
            <w:noProof/>
          </w:rPr>
          <w:t>272</w:t>
        </w:r>
      </w:fldSimple>
      <w:r>
        <w:t xml:space="preserve"> Aspect model '4.3 Disassembly &amp; Recycling'</w:t>
      </w:r>
    </w:p>
    <w:p w14:paraId="76ABB7BA" w14:textId="77777777" w:rsidR="00636276" w:rsidRDefault="00636276" w:rsidP="00636276">
      <w:pPr>
        <w:keepNext/>
      </w:pPr>
      <w:r>
        <w:rPr>
          <w:noProof/>
        </w:rPr>
        <w:lastRenderedPageBreak/>
        <w:drawing>
          <wp:inline distT="0" distB="0" distL="0" distR="0" wp14:anchorId="30BBA280" wp14:editId="05854063">
            <wp:extent cx="4504049" cy="2766446"/>
            <wp:effectExtent l="0" t="0" r="0" b="0"/>
            <wp:docPr id="577087094"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7094" name=""/>
                    <pic:cNvPicPr/>
                  </pic:nvPicPr>
                  <pic:blipFill>
                    <a:blip r:embed="rId264">
                      <a:extLst>
                        <a:ext uri="{28A0092B-C50C-407E-A947-70E740481C1C}">
                          <a14:useLocalDpi xmlns:a14="http://schemas.microsoft.com/office/drawing/2010/main" val="0"/>
                        </a:ext>
                      </a:extLst>
                    </a:blip>
                    <a:stretch>
                      <a:fillRect/>
                    </a:stretch>
                  </pic:blipFill>
                  <pic:spPr>
                    <a:xfrm>
                      <a:off x="0" y="0"/>
                      <a:ext cx="4504049" cy="2766446"/>
                    </a:xfrm>
                    <a:prstGeom prst="rect">
                      <a:avLst/>
                    </a:prstGeom>
                  </pic:spPr>
                </pic:pic>
              </a:graphicData>
            </a:graphic>
          </wp:inline>
        </w:drawing>
      </w:r>
    </w:p>
    <w:p w14:paraId="4ACDDF68" w14:textId="4203D861" w:rsidR="00636276" w:rsidRDefault="00636276" w:rsidP="00636276">
      <w:pPr>
        <w:pStyle w:val="Beschriftung"/>
      </w:pPr>
      <w:r>
        <w:t xml:space="preserve">Figure </w:t>
      </w:r>
      <w:fldSimple w:instr=" SEQ Figure \* ARABIC ">
        <w:r>
          <w:rPr>
            <w:noProof/>
          </w:rPr>
          <w:t>273</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7BBAE5C" w14:textId="77777777" w:rsidTr="00636276">
        <w:tblPrEx>
          <w:tblCellMar>
            <w:bottom w:w="0" w:type="dxa"/>
          </w:tblCellMar>
        </w:tblPrEx>
        <w:tc>
          <w:tcPr>
            <w:tcW w:w="2268" w:type="dxa"/>
            <w:shd w:val="clear" w:color="auto" w:fill="FFFFFF"/>
          </w:tcPr>
          <w:p w14:paraId="6926E013" w14:textId="7BA4E08A" w:rsidR="00636276" w:rsidRDefault="00636276" w:rsidP="00636276">
            <w:r w:rsidRPr="00636276">
              <w:rPr>
                <w:rStyle w:val="Fett"/>
              </w:rPr>
              <w:t>Outputs</w:t>
            </w:r>
          </w:p>
        </w:tc>
        <w:tc>
          <w:tcPr>
            <w:tcW w:w="7369" w:type="dxa"/>
            <w:shd w:val="clear" w:color="auto" w:fill="FFFFFF"/>
          </w:tcPr>
          <w:p w14:paraId="37E9D8C2" w14:textId="77777777" w:rsidR="00636276" w:rsidRDefault="00636276" w:rsidP="00636276">
            <w:hyperlink w:anchor="Deliverable13404" w:history="1">
              <w:r>
                <w:rPr>
                  <w:rStyle w:val="Hyperlink"/>
                </w:rPr>
                <w:t>Function</w:t>
              </w:r>
            </w:hyperlink>
          </w:p>
          <w:p w14:paraId="2E516CEA" w14:textId="77777777" w:rsidR="00636276" w:rsidRDefault="00636276" w:rsidP="00636276">
            <w:hyperlink w:anchor="Deliverable13422" w:history="1">
              <w:r>
                <w:rPr>
                  <w:rStyle w:val="Hyperlink"/>
                </w:rPr>
                <w:t>Mechanical Component</w:t>
              </w:r>
            </w:hyperlink>
          </w:p>
          <w:p w14:paraId="58C61DC4" w14:textId="77777777" w:rsidR="00636276" w:rsidRDefault="00636276" w:rsidP="00636276">
            <w:hyperlink w:anchor="Deliverable14853" w:history="1">
              <w:r>
                <w:rPr>
                  <w:rStyle w:val="Hyperlink"/>
                </w:rPr>
                <w:t>Body</w:t>
              </w:r>
            </w:hyperlink>
          </w:p>
          <w:p w14:paraId="7AF020E5" w14:textId="77777777" w:rsidR="00636276" w:rsidRDefault="00636276" w:rsidP="00636276">
            <w:hyperlink w:anchor="Deliverable14831" w:history="1">
              <w:r>
                <w:rPr>
                  <w:rStyle w:val="Hyperlink"/>
                </w:rPr>
                <w:t>Material</w:t>
              </w:r>
            </w:hyperlink>
          </w:p>
          <w:p w14:paraId="3FBA3E99" w14:textId="77777777" w:rsidR="00636276" w:rsidRDefault="00636276" w:rsidP="00636276">
            <w:hyperlink w:anchor="Deliverable20261" w:history="1">
              <w:r>
                <w:rPr>
                  <w:rStyle w:val="Hyperlink"/>
                </w:rPr>
                <w:t>Hole</w:t>
              </w:r>
            </w:hyperlink>
          </w:p>
          <w:p w14:paraId="092A228D" w14:textId="77777777" w:rsidR="00636276" w:rsidRDefault="00636276" w:rsidP="00636276">
            <w:hyperlink w:anchor="Deliverable13462" w:history="1">
              <w:r>
                <w:rPr>
                  <w:rStyle w:val="Hyperlink"/>
                </w:rPr>
                <w:t>Joining Element</w:t>
              </w:r>
            </w:hyperlink>
          </w:p>
          <w:p w14:paraId="2AE125FF" w14:textId="77777777" w:rsidR="00636276" w:rsidRDefault="00636276" w:rsidP="00636276">
            <w:hyperlink w:anchor="Deliverable14880" w:history="1">
              <w:r>
                <w:rPr>
                  <w:rStyle w:val="Hyperlink"/>
                </w:rPr>
                <w:t>Painting &amp; Coating</w:t>
              </w:r>
            </w:hyperlink>
          </w:p>
          <w:p w14:paraId="0CAB214D" w14:textId="77777777" w:rsidR="00636276" w:rsidRDefault="00636276" w:rsidP="00636276">
            <w:hyperlink w:anchor="Deliverable13476" w:history="1">
              <w:r>
                <w:rPr>
                  <w:rStyle w:val="Hyperlink"/>
                </w:rPr>
                <w:t>Electric/Electronic Component</w:t>
              </w:r>
            </w:hyperlink>
          </w:p>
          <w:p w14:paraId="7EBCB032" w14:textId="77777777" w:rsidR="00636276" w:rsidRDefault="00636276" w:rsidP="00636276">
            <w:hyperlink w:anchor="Deliverable13484" w:history="1">
              <w:r>
                <w:rPr>
                  <w:rStyle w:val="Hyperlink"/>
                </w:rPr>
                <w:t>Electric/Electronic Port</w:t>
              </w:r>
            </w:hyperlink>
          </w:p>
          <w:p w14:paraId="02C3E040" w14:textId="77777777" w:rsidR="00636276" w:rsidRDefault="00636276" w:rsidP="00636276">
            <w:hyperlink w:anchor="Deliverable13480" w:history="1">
              <w:r>
                <w:rPr>
                  <w:rStyle w:val="Hyperlink"/>
                </w:rPr>
                <w:t>Electric/Electronic Connection</w:t>
              </w:r>
            </w:hyperlink>
          </w:p>
          <w:p w14:paraId="4A999F08" w14:textId="77777777" w:rsidR="00636276" w:rsidRDefault="00636276" w:rsidP="00636276">
            <w:hyperlink w:anchor="Deliverable13453" w:history="1">
              <w:r>
                <w:rPr>
                  <w:rStyle w:val="Hyperlink"/>
                </w:rPr>
                <w:t>Hydraulic/Pneumatic Connection</w:t>
              </w:r>
            </w:hyperlink>
          </w:p>
          <w:p w14:paraId="3A6FC72C" w14:textId="77777777" w:rsidR="00636276" w:rsidRDefault="00636276" w:rsidP="00636276">
            <w:hyperlink w:anchor="Deliverable13456" w:history="1">
              <w:r>
                <w:rPr>
                  <w:rStyle w:val="Hyperlink"/>
                </w:rPr>
                <w:t>Hydraulic/Pneumatic Port</w:t>
              </w:r>
            </w:hyperlink>
          </w:p>
          <w:p w14:paraId="136F166A" w14:textId="13EC9CC1" w:rsidR="00636276" w:rsidRDefault="00636276" w:rsidP="00636276">
            <w:hyperlink w:anchor="Deliverable13459" w:history="1">
              <w:r>
                <w:rPr>
                  <w:rStyle w:val="Hyperlink"/>
                </w:rPr>
                <w:t>Joining Process</w:t>
              </w:r>
            </w:hyperlink>
          </w:p>
        </w:tc>
      </w:tr>
    </w:tbl>
    <w:p w14:paraId="3368900D" w14:textId="694FBAD9" w:rsidR="00636276" w:rsidRDefault="00636276" w:rsidP="00636276">
      <w:pPr>
        <w:pStyle w:val="berschrift3"/>
        <w:numPr>
          <w:ilvl w:val="2"/>
          <w:numId w:val="72"/>
        </w:numPr>
      </w:pPr>
      <w:bookmarkStart w:id="167" w:name="Activity2666"/>
      <w:bookmarkStart w:id="168" w:name="_Toc215185728"/>
      <w:r>
        <w:t>Procurement</w:t>
      </w:r>
      <w:bookmarkEnd w:id="167"/>
      <w:bookmarkEnd w:id="168"/>
    </w:p>
    <w:p w14:paraId="3FDB26F0" w14:textId="5571AB50" w:rsidR="00636276" w:rsidRDefault="00636276" w:rsidP="00636276">
      <w:r>
        <w:t>Communication between procurement and suppliers in the bidding and iquiry phase. Supports the OMG Model-Based Aqcuisition initiative.</w:t>
      </w:r>
    </w:p>
    <w:p w14:paraId="492790A8" w14:textId="77777777" w:rsidR="00636276" w:rsidRDefault="00636276" w:rsidP="00636276">
      <w:pPr>
        <w:keepNext/>
      </w:pPr>
      <w:r>
        <w:rPr>
          <w:noProof/>
        </w:rPr>
        <w:lastRenderedPageBreak/>
        <w:drawing>
          <wp:inline distT="0" distB="0" distL="0" distR="0" wp14:anchorId="24025DB9" wp14:editId="0F72CA08">
            <wp:extent cx="3810532" cy="3810532"/>
            <wp:effectExtent l="0" t="0" r="0" b="0"/>
            <wp:docPr id="786306521"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0652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C92525E" w14:textId="4E455AE6" w:rsidR="00636276" w:rsidRDefault="00636276" w:rsidP="00636276">
      <w:pPr>
        <w:pStyle w:val="Beschriftung"/>
      </w:pPr>
      <w:r>
        <w:t xml:space="preserve">Figure </w:t>
      </w:r>
      <w:fldSimple w:instr=" SEQ Figure \* ARABIC ">
        <w:r>
          <w:rPr>
            <w:noProof/>
          </w:rPr>
          <w:t>274</w:t>
        </w:r>
      </w:fldSimple>
      <w:r>
        <w:t xml:space="preserve"> Required Input</w:t>
      </w:r>
    </w:p>
    <w:p w14:paraId="1D783B30" w14:textId="77777777" w:rsidR="00636276" w:rsidRDefault="00636276" w:rsidP="00636276">
      <w:pPr>
        <w:keepNext/>
      </w:pPr>
      <w:r>
        <w:rPr>
          <w:noProof/>
        </w:rPr>
        <w:drawing>
          <wp:inline distT="0" distB="0" distL="0" distR="0" wp14:anchorId="752D173B" wp14:editId="15B3027A">
            <wp:extent cx="3810532" cy="3810532"/>
            <wp:effectExtent l="0" t="0" r="0" b="0"/>
            <wp:docPr id="834395674"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5674"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6CDEB8ED" w14:textId="0ED0AA0D" w:rsidR="00636276" w:rsidRDefault="00636276" w:rsidP="00636276">
      <w:pPr>
        <w:pStyle w:val="Beschriftung"/>
      </w:pPr>
      <w:r>
        <w:t xml:space="preserve">Figure </w:t>
      </w:r>
      <w:fldSimple w:instr=" SEQ Figure \* ARABIC ">
        <w:r>
          <w:rPr>
            <w:noProof/>
          </w:rPr>
          <w:t>275</w:t>
        </w:r>
      </w:fldSimple>
      <w:r>
        <w:t xml:space="preserve"> Used Tools</w:t>
      </w:r>
    </w:p>
    <w:p w14:paraId="59CB1F8E" w14:textId="77777777" w:rsidR="00636276" w:rsidRDefault="00636276" w:rsidP="00636276">
      <w:pPr>
        <w:keepNext/>
      </w:pPr>
      <w:r>
        <w:rPr>
          <w:noProof/>
        </w:rPr>
        <w:lastRenderedPageBreak/>
        <w:drawing>
          <wp:inline distT="0" distB="0" distL="0" distR="0" wp14:anchorId="009EF1A3" wp14:editId="7A687DE7">
            <wp:extent cx="6119495" cy="1790065"/>
            <wp:effectExtent l="0" t="0" r="0" b="635"/>
            <wp:docPr id="2021164641"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6464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6119495" cy="1790065"/>
                    </a:xfrm>
                    <a:prstGeom prst="rect">
                      <a:avLst/>
                    </a:prstGeom>
                  </pic:spPr>
                </pic:pic>
              </a:graphicData>
            </a:graphic>
          </wp:inline>
        </w:drawing>
      </w:r>
    </w:p>
    <w:p w14:paraId="483D74B8" w14:textId="00A7BC7D" w:rsidR="00636276" w:rsidRDefault="00636276" w:rsidP="00636276">
      <w:pPr>
        <w:pStyle w:val="Beschriftung"/>
      </w:pPr>
      <w:r>
        <w:t xml:space="preserve">Figure </w:t>
      </w:r>
      <w:fldSimple w:instr=" SEQ Figure \* ARABIC ">
        <w:r>
          <w:rPr>
            <w:noProof/>
          </w:rPr>
          <w:t>276</w:t>
        </w:r>
      </w:fldSimple>
      <w:r>
        <w:t xml:space="preserve"> Aspect model '5 Procurement'</w:t>
      </w:r>
    </w:p>
    <w:p w14:paraId="72878179" w14:textId="77777777" w:rsidR="00636276" w:rsidRDefault="00636276" w:rsidP="00636276">
      <w:pPr>
        <w:keepNext/>
      </w:pPr>
      <w:r>
        <w:rPr>
          <w:noProof/>
        </w:rPr>
        <w:drawing>
          <wp:inline distT="0" distB="0" distL="0" distR="0" wp14:anchorId="260E9909" wp14:editId="28005AF1">
            <wp:extent cx="6035882" cy="2766446"/>
            <wp:effectExtent l="0" t="0" r="3175" b="0"/>
            <wp:docPr id="755831524"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1524" name=""/>
                    <pic:cNvPicPr/>
                  </pic:nvPicPr>
                  <pic:blipFill>
                    <a:blip r:embed="rId268">
                      <a:extLst>
                        <a:ext uri="{28A0092B-C50C-407E-A947-70E740481C1C}">
                          <a14:useLocalDpi xmlns:a14="http://schemas.microsoft.com/office/drawing/2010/main" val="0"/>
                        </a:ext>
                      </a:extLst>
                    </a:blip>
                    <a:stretch>
                      <a:fillRect/>
                    </a:stretch>
                  </pic:blipFill>
                  <pic:spPr>
                    <a:xfrm>
                      <a:off x="0" y="0"/>
                      <a:ext cx="6035882" cy="2766446"/>
                    </a:xfrm>
                    <a:prstGeom prst="rect">
                      <a:avLst/>
                    </a:prstGeom>
                  </pic:spPr>
                </pic:pic>
              </a:graphicData>
            </a:graphic>
          </wp:inline>
        </w:drawing>
      </w:r>
    </w:p>
    <w:p w14:paraId="1AD01CFC" w14:textId="4A8CE2A2" w:rsidR="00636276" w:rsidRDefault="00636276" w:rsidP="00636276">
      <w:pPr>
        <w:pStyle w:val="Beschriftung"/>
      </w:pPr>
      <w:r>
        <w:t xml:space="preserve">Figure </w:t>
      </w:r>
      <w:fldSimple w:instr=" SEQ Figure \* ARABIC ">
        <w:r>
          <w:rPr>
            <w:noProof/>
          </w:rPr>
          <w:t>277</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11748540" w14:textId="77777777" w:rsidTr="00636276">
        <w:tblPrEx>
          <w:tblCellMar>
            <w:bottom w:w="0" w:type="dxa"/>
          </w:tblCellMar>
        </w:tblPrEx>
        <w:tc>
          <w:tcPr>
            <w:tcW w:w="2268" w:type="dxa"/>
            <w:shd w:val="clear" w:color="auto" w:fill="FFFFFF"/>
          </w:tcPr>
          <w:p w14:paraId="55C701A5" w14:textId="6213C47A" w:rsidR="00636276" w:rsidRDefault="00636276" w:rsidP="00636276">
            <w:r w:rsidRPr="00636276">
              <w:rPr>
                <w:rStyle w:val="Fett"/>
              </w:rPr>
              <w:t>Outputs</w:t>
            </w:r>
          </w:p>
        </w:tc>
        <w:tc>
          <w:tcPr>
            <w:tcW w:w="7369" w:type="dxa"/>
            <w:shd w:val="clear" w:color="auto" w:fill="FFFFFF"/>
          </w:tcPr>
          <w:p w14:paraId="4296E9FC" w14:textId="77777777" w:rsidR="00636276" w:rsidRDefault="00636276" w:rsidP="00636276">
            <w:hyperlink w:anchor="Deliverable13422" w:history="1">
              <w:r>
                <w:rPr>
                  <w:rStyle w:val="Hyperlink"/>
                </w:rPr>
                <w:t>Mechanical Component</w:t>
              </w:r>
            </w:hyperlink>
          </w:p>
          <w:p w14:paraId="0856F272" w14:textId="77777777" w:rsidR="00636276" w:rsidRDefault="00636276" w:rsidP="00636276">
            <w:hyperlink w:anchor="Deliverable14853" w:history="1">
              <w:r>
                <w:rPr>
                  <w:rStyle w:val="Hyperlink"/>
                </w:rPr>
                <w:t>Body</w:t>
              </w:r>
            </w:hyperlink>
          </w:p>
          <w:p w14:paraId="1405E723" w14:textId="77777777" w:rsidR="00636276" w:rsidRDefault="00636276" w:rsidP="00636276">
            <w:hyperlink w:anchor="Deliverable14831" w:history="1">
              <w:r>
                <w:rPr>
                  <w:rStyle w:val="Hyperlink"/>
                </w:rPr>
                <w:t>Material</w:t>
              </w:r>
            </w:hyperlink>
          </w:p>
          <w:p w14:paraId="35B448ED" w14:textId="77777777" w:rsidR="00636276" w:rsidRDefault="00636276" w:rsidP="00636276">
            <w:hyperlink w:anchor="Deliverable19977" w:history="1">
              <w:r>
                <w:rPr>
                  <w:rStyle w:val="Hyperlink"/>
                </w:rPr>
                <w:t>Datum</w:t>
              </w:r>
            </w:hyperlink>
          </w:p>
          <w:p w14:paraId="3D7CA5C1" w14:textId="77777777" w:rsidR="00636276" w:rsidRDefault="00636276" w:rsidP="00636276">
            <w:hyperlink w:anchor="Deliverable19978" w:history="1">
              <w:r>
                <w:rPr>
                  <w:rStyle w:val="Hyperlink"/>
                </w:rPr>
                <w:t>Geometric Tolerance</w:t>
              </w:r>
            </w:hyperlink>
          </w:p>
          <w:p w14:paraId="25802A4D" w14:textId="77777777" w:rsidR="00636276" w:rsidRDefault="00636276" w:rsidP="00636276">
            <w:hyperlink w:anchor="Deliverable19979" w:history="1">
              <w:r>
                <w:rPr>
                  <w:rStyle w:val="Hyperlink"/>
                </w:rPr>
                <w:t>Dimensional Size</w:t>
              </w:r>
            </w:hyperlink>
          </w:p>
          <w:p w14:paraId="177530FC" w14:textId="77777777" w:rsidR="00636276" w:rsidRDefault="00636276" w:rsidP="00636276">
            <w:hyperlink w:anchor="Deliverable19980" w:history="1">
              <w:r>
                <w:rPr>
                  <w:rStyle w:val="Hyperlink"/>
                </w:rPr>
                <w:t>Surface Texture</w:t>
              </w:r>
            </w:hyperlink>
          </w:p>
          <w:p w14:paraId="7B956228" w14:textId="77777777" w:rsidR="00636276" w:rsidRDefault="00636276" w:rsidP="00636276">
            <w:hyperlink w:anchor="Deliverable20261" w:history="1">
              <w:r>
                <w:rPr>
                  <w:rStyle w:val="Hyperlink"/>
                </w:rPr>
                <w:t>Hole</w:t>
              </w:r>
            </w:hyperlink>
          </w:p>
          <w:p w14:paraId="41A8F065" w14:textId="77777777" w:rsidR="00636276" w:rsidRDefault="00636276" w:rsidP="00636276">
            <w:hyperlink w:anchor="Deliverable23106" w:history="1">
              <w:r>
                <w:rPr>
                  <w:rStyle w:val="Hyperlink"/>
                </w:rPr>
                <w:t>Gearing</w:t>
              </w:r>
            </w:hyperlink>
          </w:p>
          <w:p w14:paraId="207F5D57" w14:textId="77777777" w:rsidR="00636276" w:rsidRDefault="00636276" w:rsidP="00636276">
            <w:hyperlink w:anchor="Deliverable13462" w:history="1">
              <w:r>
                <w:rPr>
                  <w:rStyle w:val="Hyperlink"/>
                </w:rPr>
                <w:t>Joining Element</w:t>
              </w:r>
            </w:hyperlink>
          </w:p>
          <w:p w14:paraId="4102586D" w14:textId="77777777" w:rsidR="00636276" w:rsidRDefault="00636276" w:rsidP="00636276">
            <w:hyperlink w:anchor="Deliverable14880" w:history="1">
              <w:r>
                <w:rPr>
                  <w:rStyle w:val="Hyperlink"/>
                </w:rPr>
                <w:t>Painting &amp; Coating</w:t>
              </w:r>
            </w:hyperlink>
          </w:p>
          <w:p w14:paraId="0EBE41AF" w14:textId="77777777" w:rsidR="00636276" w:rsidRDefault="00636276" w:rsidP="00636276">
            <w:hyperlink w:anchor="Deliverable14881" w:history="1">
              <w:r>
                <w:rPr>
                  <w:rStyle w:val="Hyperlink"/>
                </w:rPr>
                <w:t>Marking &amp; Labeling</w:t>
              </w:r>
            </w:hyperlink>
          </w:p>
          <w:p w14:paraId="57245744" w14:textId="77777777" w:rsidR="00636276" w:rsidRDefault="00636276" w:rsidP="00636276">
            <w:hyperlink w:anchor="Deliverable14883" w:history="1">
              <w:r>
                <w:rPr>
                  <w:rStyle w:val="Hyperlink"/>
                </w:rPr>
                <w:t>Heat Treatment Area</w:t>
              </w:r>
            </w:hyperlink>
          </w:p>
          <w:p w14:paraId="5193EDB8" w14:textId="77777777" w:rsidR="00636276" w:rsidRDefault="00636276" w:rsidP="00636276">
            <w:hyperlink w:anchor="Deliverable23107" w:history="1">
              <w:r>
                <w:rPr>
                  <w:rStyle w:val="Hyperlink"/>
                </w:rPr>
                <w:t>Cleanliness</w:t>
              </w:r>
            </w:hyperlink>
          </w:p>
          <w:p w14:paraId="2F0D586A" w14:textId="77777777" w:rsidR="00636276" w:rsidRDefault="00636276" w:rsidP="00636276">
            <w:hyperlink w:anchor="Deliverable20497" w:history="1">
              <w:r>
                <w:rPr>
                  <w:rStyle w:val="Hyperlink"/>
                </w:rPr>
                <w:t>Bending Specification</w:t>
              </w:r>
            </w:hyperlink>
          </w:p>
          <w:p w14:paraId="0313AC4D" w14:textId="77777777" w:rsidR="00636276" w:rsidRDefault="00636276" w:rsidP="00636276">
            <w:hyperlink w:anchor="Deliverable13476" w:history="1">
              <w:r>
                <w:rPr>
                  <w:rStyle w:val="Hyperlink"/>
                </w:rPr>
                <w:t>Electric/Electronic Component</w:t>
              </w:r>
            </w:hyperlink>
          </w:p>
          <w:p w14:paraId="47909E55" w14:textId="77777777" w:rsidR="00636276" w:rsidRDefault="00636276" w:rsidP="00636276">
            <w:hyperlink w:anchor="Deliverable13484" w:history="1">
              <w:r>
                <w:rPr>
                  <w:rStyle w:val="Hyperlink"/>
                </w:rPr>
                <w:t>Electric/Electronic Port</w:t>
              </w:r>
            </w:hyperlink>
          </w:p>
          <w:p w14:paraId="233D0584" w14:textId="77777777" w:rsidR="00636276" w:rsidRDefault="00636276" w:rsidP="00636276">
            <w:hyperlink w:anchor="Deliverable13480" w:history="1">
              <w:r>
                <w:rPr>
                  <w:rStyle w:val="Hyperlink"/>
                </w:rPr>
                <w:t>Electric/Electronic Connection</w:t>
              </w:r>
            </w:hyperlink>
          </w:p>
          <w:p w14:paraId="4E96FCFE" w14:textId="60D5A412" w:rsidR="00636276" w:rsidRDefault="00636276" w:rsidP="00636276">
            <w:hyperlink w:anchor="Deliverable13459" w:history="1">
              <w:r>
                <w:rPr>
                  <w:rStyle w:val="Hyperlink"/>
                </w:rPr>
                <w:t>Joining Process</w:t>
              </w:r>
            </w:hyperlink>
          </w:p>
        </w:tc>
      </w:tr>
    </w:tbl>
    <w:p w14:paraId="3B69091E" w14:textId="641313E7" w:rsidR="00636276" w:rsidRDefault="00636276" w:rsidP="00636276">
      <w:pPr>
        <w:pStyle w:val="berschrift3"/>
      </w:pPr>
      <w:bookmarkStart w:id="169" w:name="Activity7293"/>
      <w:bookmarkStart w:id="170" w:name="_Toc215185729"/>
      <w:r>
        <w:lastRenderedPageBreak/>
        <w:t>Product Line Engineering</w:t>
      </w:r>
      <w:bookmarkEnd w:id="169"/>
      <w:bookmarkEnd w:id="170"/>
    </w:p>
    <w:p w14:paraId="1B89E360" w14:textId="77777777" w:rsidR="00636276" w:rsidRDefault="00636276" w:rsidP="00636276">
      <w:pPr>
        <w:keepNext/>
      </w:pPr>
      <w:r>
        <w:rPr>
          <w:noProof/>
        </w:rPr>
        <w:drawing>
          <wp:inline distT="0" distB="0" distL="0" distR="0" wp14:anchorId="3341C44F" wp14:editId="09FAED26">
            <wp:extent cx="3810532" cy="3810532"/>
            <wp:effectExtent l="0" t="0" r="0" b="0"/>
            <wp:docPr id="563305923"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05923"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7B5BE2D7" w14:textId="310A1CF3" w:rsidR="00636276" w:rsidRDefault="00636276" w:rsidP="00636276">
      <w:pPr>
        <w:pStyle w:val="Beschriftung"/>
      </w:pPr>
      <w:r>
        <w:t xml:space="preserve">Figure </w:t>
      </w:r>
      <w:fldSimple w:instr=" SEQ Figure \* ARABIC ">
        <w:r>
          <w:rPr>
            <w:noProof/>
          </w:rPr>
          <w:t>278</w:t>
        </w:r>
      </w:fldSimple>
      <w:r>
        <w:t xml:space="preserve"> Required Input</w:t>
      </w:r>
    </w:p>
    <w:p w14:paraId="1F8D8357" w14:textId="12F46A57" w:rsidR="00636276" w:rsidRDefault="00636276" w:rsidP="00636276">
      <w:pPr>
        <w:pStyle w:val="berschrift4"/>
        <w:numPr>
          <w:ilvl w:val="3"/>
          <w:numId w:val="73"/>
        </w:numPr>
      </w:pPr>
      <w:bookmarkStart w:id="171" w:name="Activity7294"/>
      <w:r>
        <w:t>Design product line</w:t>
      </w:r>
      <w:bookmarkEnd w:id="171"/>
    </w:p>
    <w:p w14:paraId="4C851346" w14:textId="07DDE0A6" w:rsidR="00636276" w:rsidRDefault="00636276" w:rsidP="00636276">
      <w:r>
        <w:t>Definition of the “shared asset supersets” and feature catalog: this is a collaborative effort typically involving the CU architect, customer product owner and possibly supplier tech marketing team. The goal is eventually to define the product family i.e. to identify all the assets and their potential variations that can be used to provide a solution to any given problem within the target problem domain, rather than building for each problem an ad-hoc solution. The problem domain is specified by the customer/product owner, but can be typically expanded by the tech marketing team who captures requirements from other customers and push for alignment with strategic objectives. In defining the product line the CU architect is driven by objectives as costs, reuse, IPs while the product owner wants the product family to allow for a problem solution as close as possible to an “optimal” ad-hoc architecture.</w:t>
      </w:r>
    </w:p>
    <w:p w14:paraId="6A2E5CC6" w14:textId="77777777" w:rsidR="00636276" w:rsidRDefault="00636276" w:rsidP="00636276">
      <w:pPr>
        <w:keepNext/>
      </w:pPr>
      <w:r>
        <w:rPr>
          <w:noProof/>
        </w:rPr>
        <w:lastRenderedPageBreak/>
        <w:drawing>
          <wp:inline distT="0" distB="0" distL="0" distR="0" wp14:anchorId="49DA4538" wp14:editId="6845509E">
            <wp:extent cx="4674346" cy="3546248"/>
            <wp:effectExtent l="0" t="0" r="0" b="0"/>
            <wp:docPr id="517010070"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0070" name=""/>
                    <pic:cNvPicPr/>
                  </pic:nvPicPr>
                  <pic:blipFill>
                    <a:blip r:embed="rId270">
                      <a:extLst>
                        <a:ext uri="{28A0092B-C50C-407E-A947-70E740481C1C}">
                          <a14:useLocalDpi xmlns:a14="http://schemas.microsoft.com/office/drawing/2010/main" val="0"/>
                        </a:ext>
                      </a:extLst>
                    </a:blip>
                    <a:stretch>
                      <a:fillRect/>
                    </a:stretch>
                  </pic:blipFill>
                  <pic:spPr>
                    <a:xfrm>
                      <a:off x="0" y="0"/>
                      <a:ext cx="4674346" cy="3546248"/>
                    </a:xfrm>
                    <a:prstGeom prst="rect">
                      <a:avLst/>
                    </a:prstGeom>
                  </pic:spPr>
                </pic:pic>
              </a:graphicData>
            </a:graphic>
          </wp:inline>
        </w:drawing>
      </w:r>
    </w:p>
    <w:p w14:paraId="0D42018F" w14:textId="76FF7C84" w:rsidR="00636276" w:rsidRDefault="00636276" w:rsidP="00636276">
      <w:pPr>
        <w:pStyle w:val="Beschriftung"/>
      </w:pPr>
      <w:r>
        <w:t xml:space="preserve">Figure </w:t>
      </w:r>
      <w:fldSimple w:instr=" SEQ Figure \* ARABIC ">
        <w:r>
          <w:rPr>
            <w:noProof/>
          </w:rPr>
          <w:t>279</w:t>
        </w:r>
      </w:fldSimple>
      <w:r>
        <w:t xml:space="preserve"> Aspect model '6.1 Design product line'</w:t>
      </w:r>
    </w:p>
    <w:p w14:paraId="2A82E590" w14:textId="77777777" w:rsidR="00636276" w:rsidRDefault="00636276" w:rsidP="00636276">
      <w:pPr>
        <w:keepNext/>
      </w:pPr>
      <w:r>
        <w:rPr>
          <w:noProof/>
        </w:rPr>
        <w:drawing>
          <wp:inline distT="0" distB="0" distL="0" distR="0" wp14:anchorId="590E69BB" wp14:editId="1A7B41D9">
            <wp:extent cx="4504049" cy="2293940"/>
            <wp:effectExtent l="0" t="0" r="0" b="0"/>
            <wp:docPr id="496279052"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052" name=""/>
                    <pic:cNvPicPr/>
                  </pic:nvPicPr>
                  <pic:blipFill>
                    <a:blip r:embed="rId271">
                      <a:extLst>
                        <a:ext uri="{28A0092B-C50C-407E-A947-70E740481C1C}">
                          <a14:useLocalDpi xmlns:a14="http://schemas.microsoft.com/office/drawing/2010/main" val="0"/>
                        </a:ext>
                      </a:extLst>
                    </a:blip>
                    <a:stretch>
                      <a:fillRect/>
                    </a:stretch>
                  </pic:blipFill>
                  <pic:spPr>
                    <a:xfrm>
                      <a:off x="0" y="0"/>
                      <a:ext cx="4504049" cy="2293940"/>
                    </a:xfrm>
                    <a:prstGeom prst="rect">
                      <a:avLst/>
                    </a:prstGeom>
                  </pic:spPr>
                </pic:pic>
              </a:graphicData>
            </a:graphic>
          </wp:inline>
        </w:drawing>
      </w:r>
    </w:p>
    <w:p w14:paraId="67BC5115" w14:textId="1E07F1E8" w:rsidR="00636276" w:rsidRDefault="00636276" w:rsidP="00636276">
      <w:pPr>
        <w:pStyle w:val="Beschriftung"/>
      </w:pPr>
      <w:r>
        <w:t xml:space="preserve">Figure </w:t>
      </w:r>
      <w:fldSimple w:instr=" SEQ Figure \* ARABIC ">
        <w:r>
          <w:rPr>
            <w:noProof/>
          </w:rPr>
          <w:t>280</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D6E59B6" w14:textId="77777777" w:rsidTr="00636276">
        <w:tblPrEx>
          <w:tblCellMar>
            <w:bottom w:w="0" w:type="dxa"/>
          </w:tblCellMar>
        </w:tblPrEx>
        <w:tc>
          <w:tcPr>
            <w:tcW w:w="2268" w:type="dxa"/>
            <w:shd w:val="clear" w:color="auto" w:fill="FFFFFF"/>
          </w:tcPr>
          <w:p w14:paraId="6C7005E4" w14:textId="06EF5C03" w:rsidR="00636276" w:rsidRDefault="00636276" w:rsidP="00636276">
            <w:r w:rsidRPr="00636276">
              <w:rPr>
                <w:rStyle w:val="Fett"/>
              </w:rPr>
              <w:t>Outputs</w:t>
            </w:r>
          </w:p>
        </w:tc>
        <w:tc>
          <w:tcPr>
            <w:tcW w:w="7369" w:type="dxa"/>
            <w:shd w:val="clear" w:color="auto" w:fill="FFFFFF"/>
          </w:tcPr>
          <w:p w14:paraId="26FE9299" w14:textId="77777777" w:rsidR="00636276" w:rsidRDefault="00636276" w:rsidP="00636276">
            <w:hyperlink w:anchor="Deliverable19611" w:history="1">
              <w:r>
                <w:rPr>
                  <w:rStyle w:val="Hyperlink"/>
                </w:rPr>
                <w:t>System Requirement</w:t>
              </w:r>
            </w:hyperlink>
          </w:p>
          <w:p w14:paraId="783D556B" w14:textId="77777777" w:rsidR="00636276" w:rsidRDefault="00636276" w:rsidP="00636276">
            <w:hyperlink w:anchor="Deliverable13404" w:history="1">
              <w:r>
                <w:rPr>
                  <w:rStyle w:val="Hyperlink"/>
                </w:rPr>
                <w:t>Function</w:t>
              </w:r>
            </w:hyperlink>
          </w:p>
          <w:p w14:paraId="59725081" w14:textId="77777777" w:rsidR="00636276" w:rsidRDefault="00636276" w:rsidP="00636276">
            <w:hyperlink w:anchor="Deliverable14454" w:history="1">
              <w:r>
                <w:rPr>
                  <w:rStyle w:val="Hyperlink"/>
                </w:rPr>
                <w:t>System Component</w:t>
              </w:r>
            </w:hyperlink>
          </w:p>
          <w:p w14:paraId="14A028BF" w14:textId="77777777" w:rsidR="00636276" w:rsidRDefault="00636276" w:rsidP="00636276">
            <w:hyperlink w:anchor="Deliverable14456" w:history="1">
              <w:r>
                <w:rPr>
                  <w:rStyle w:val="Hyperlink"/>
                </w:rPr>
                <w:t>Component Interface</w:t>
              </w:r>
            </w:hyperlink>
          </w:p>
          <w:p w14:paraId="74E34361" w14:textId="77777777" w:rsidR="00636276" w:rsidRDefault="00636276" w:rsidP="00636276">
            <w:hyperlink w:anchor="Deliverable14457" w:history="1">
              <w:r>
                <w:rPr>
                  <w:rStyle w:val="Hyperlink"/>
                </w:rPr>
                <w:t>Component Connection</w:t>
              </w:r>
            </w:hyperlink>
          </w:p>
          <w:p w14:paraId="209EF6CA" w14:textId="674F01F5" w:rsidR="00636276" w:rsidRDefault="00636276" w:rsidP="00636276">
            <w:hyperlink w:anchor="Deliverable14755" w:history="1">
              <w:r>
                <w:rPr>
                  <w:rStyle w:val="Hyperlink"/>
                </w:rPr>
                <w:t>Component State</w:t>
              </w:r>
            </w:hyperlink>
          </w:p>
        </w:tc>
      </w:tr>
    </w:tbl>
    <w:p w14:paraId="6588EA35" w14:textId="4733AFB7" w:rsidR="00636276" w:rsidRDefault="00636276" w:rsidP="00636276">
      <w:pPr>
        <w:pStyle w:val="berschrift4"/>
      </w:pPr>
      <w:bookmarkStart w:id="172" w:name="Activity7295"/>
      <w:r>
        <w:t>Design product asset instance</w:t>
      </w:r>
      <w:bookmarkEnd w:id="172"/>
    </w:p>
    <w:p w14:paraId="0595C4D0" w14:textId="5AAB0384" w:rsidR="00636276" w:rsidRDefault="00636276" w:rsidP="00636276">
      <w:r>
        <w:t xml:space="preserve">Design of the CU product asset instance, implying the definition of the bill of features: the ultimate goal of this collaboration use case is the specification of the features, selected from the feature catalogue, that define the solution to the specific customer problem within the solution/family portfolio. The bill of feature is basically the set of actual values assigned to the variation point, which fully determine a single specific family instance. </w:t>
      </w:r>
      <w:r>
        <w:lastRenderedPageBreak/>
        <w:t>Collaboration still happens between product and CU architects, with the former specifying requirements and high level architecture for a specific problem (within their problem domain) and the latter providing a set of potential solutions, all belonging to the same CU family.</w:t>
      </w:r>
    </w:p>
    <w:p w14:paraId="6116DF0F" w14:textId="77777777" w:rsidR="00636276" w:rsidRDefault="00636276" w:rsidP="00636276">
      <w:pPr>
        <w:keepNext/>
      </w:pPr>
      <w:r>
        <w:rPr>
          <w:noProof/>
        </w:rPr>
        <w:drawing>
          <wp:inline distT="0" distB="0" distL="0" distR="0" wp14:anchorId="5ED53288" wp14:editId="45D7F13A">
            <wp:extent cx="3596510" cy="2619198"/>
            <wp:effectExtent l="0" t="0" r="4445" b="0"/>
            <wp:docPr id="1454235622"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35622" name=""/>
                    <pic:cNvPicPr/>
                  </pic:nvPicPr>
                  <pic:blipFill>
                    <a:blip r:embed="rId272">
                      <a:extLst>
                        <a:ext uri="{28A0092B-C50C-407E-A947-70E740481C1C}">
                          <a14:useLocalDpi xmlns:a14="http://schemas.microsoft.com/office/drawing/2010/main" val="0"/>
                        </a:ext>
                      </a:extLst>
                    </a:blip>
                    <a:stretch>
                      <a:fillRect/>
                    </a:stretch>
                  </pic:blipFill>
                  <pic:spPr>
                    <a:xfrm>
                      <a:off x="0" y="0"/>
                      <a:ext cx="3596510" cy="2619198"/>
                    </a:xfrm>
                    <a:prstGeom prst="rect">
                      <a:avLst/>
                    </a:prstGeom>
                  </pic:spPr>
                </pic:pic>
              </a:graphicData>
            </a:graphic>
          </wp:inline>
        </w:drawing>
      </w:r>
    </w:p>
    <w:p w14:paraId="4B0AFAE2" w14:textId="28C0E438" w:rsidR="00636276" w:rsidRDefault="00636276" w:rsidP="00636276">
      <w:pPr>
        <w:pStyle w:val="Beschriftung"/>
      </w:pPr>
      <w:r>
        <w:t xml:space="preserve">Figure </w:t>
      </w:r>
      <w:fldSimple w:instr=" SEQ Figure \* ARABIC ">
        <w:r>
          <w:rPr>
            <w:noProof/>
          </w:rPr>
          <w:t>281</w:t>
        </w:r>
      </w:fldSimple>
      <w:r>
        <w:t xml:space="preserve"> Aspect model '6.2 Design product asset instance'</w:t>
      </w:r>
    </w:p>
    <w:p w14:paraId="4BAEC9DF" w14:textId="77777777" w:rsidR="00636276" w:rsidRDefault="00636276" w:rsidP="00636276">
      <w:pPr>
        <w:keepNext/>
      </w:pPr>
      <w:r>
        <w:rPr>
          <w:noProof/>
        </w:rPr>
        <w:drawing>
          <wp:inline distT="0" distB="0" distL="0" distR="0" wp14:anchorId="45903CFB" wp14:editId="7813ED5F">
            <wp:extent cx="4504049" cy="1409897"/>
            <wp:effectExtent l="0" t="0" r="0" b="0"/>
            <wp:docPr id="1333602603"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02603" name=""/>
                    <pic:cNvPicPr/>
                  </pic:nvPicPr>
                  <pic:blipFill>
                    <a:blip r:embed="rId273">
                      <a:extLst>
                        <a:ext uri="{28A0092B-C50C-407E-A947-70E740481C1C}">
                          <a14:useLocalDpi xmlns:a14="http://schemas.microsoft.com/office/drawing/2010/main" val="0"/>
                        </a:ext>
                      </a:extLst>
                    </a:blip>
                    <a:stretch>
                      <a:fillRect/>
                    </a:stretch>
                  </pic:blipFill>
                  <pic:spPr>
                    <a:xfrm>
                      <a:off x="0" y="0"/>
                      <a:ext cx="4504049" cy="1409897"/>
                    </a:xfrm>
                    <a:prstGeom prst="rect">
                      <a:avLst/>
                    </a:prstGeom>
                  </pic:spPr>
                </pic:pic>
              </a:graphicData>
            </a:graphic>
          </wp:inline>
        </w:drawing>
      </w:r>
    </w:p>
    <w:p w14:paraId="5BD5235A" w14:textId="63357FF0" w:rsidR="00636276" w:rsidRDefault="00636276" w:rsidP="00636276">
      <w:pPr>
        <w:pStyle w:val="Beschriftung"/>
      </w:pPr>
      <w:r>
        <w:t xml:space="preserve">Figure </w:t>
      </w:r>
      <w:fldSimple w:instr=" SEQ Figure \* ARABIC ">
        <w:r>
          <w:rPr>
            <w:noProof/>
          </w:rPr>
          <w:t>282</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367282E" w14:textId="77777777" w:rsidTr="00636276">
        <w:tblPrEx>
          <w:tblCellMar>
            <w:bottom w:w="0" w:type="dxa"/>
          </w:tblCellMar>
        </w:tblPrEx>
        <w:tc>
          <w:tcPr>
            <w:tcW w:w="2268" w:type="dxa"/>
            <w:shd w:val="clear" w:color="auto" w:fill="FFFFFF"/>
          </w:tcPr>
          <w:p w14:paraId="10B87795" w14:textId="6EA4CE9C" w:rsidR="00636276" w:rsidRDefault="00636276" w:rsidP="00636276">
            <w:r w:rsidRPr="00636276">
              <w:rPr>
                <w:rStyle w:val="Fett"/>
              </w:rPr>
              <w:t>Outputs</w:t>
            </w:r>
          </w:p>
        </w:tc>
        <w:tc>
          <w:tcPr>
            <w:tcW w:w="7369" w:type="dxa"/>
            <w:shd w:val="clear" w:color="auto" w:fill="FFFFFF"/>
          </w:tcPr>
          <w:p w14:paraId="5C22855F" w14:textId="77777777" w:rsidR="00636276" w:rsidRDefault="00636276" w:rsidP="00636276">
            <w:hyperlink w:anchor="Deliverable14454" w:history="1">
              <w:r>
                <w:rPr>
                  <w:rStyle w:val="Hyperlink"/>
                </w:rPr>
                <w:t>System Component</w:t>
              </w:r>
            </w:hyperlink>
          </w:p>
          <w:p w14:paraId="0F18FAC3" w14:textId="77777777" w:rsidR="00636276" w:rsidRDefault="00636276" w:rsidP="00636276">
            <w:hyperlink w:anchor="Deliverable14456" w:history="1">
              <w:r>
                <w:rPr>
                  <w:rStyle w:val="Hyperlink"/>
                </w:rPr>
                <w:t>Component Interface</w:t>
              </w:r>
            </w:hyperlink>
          </w:p>
          <w:p w14:paraId="0DD2B0FC" w14:textId="77777777" w:rsidR="00636276" w:rsidRDefault="00636276" w:rsidP="00636276">
            <w:hyperlink w:anchor="Deliverable14457" w:history="1">
              <w:r>
                <w:rPr>
                  <w:rStyle w:val="Hyperlink"/>
                </w:rPr>
                <w:t>Component Connection</w:t>
              </w:r>
            </w:hyperlink>
          </w:p>
          <w:p w14:paraId="0FD04156" w14:textId="52B8E55A" w:rsidR="00636276" w:rsidRDefault="00636276" w:rsidP="00636276">
            <w:hyperlink w:anchor="Deliverable14755" w:history="1">
              <w:r>
                <w:rPr>
                  <w:rStyle w:val="Hyperlink"/>
                </w:rPr>
                <w:t>Component State</w:t>
              </w:r>
            </w:hyperlink>
          </w:p>
        </w:tc>
      </w:tr>
    </w:tbl>
    <w:p w14:paraId="431316CD" w14:textId="5530AC70" w:rsidR="00636276" w:rsidRDefault="00636276" w:rsidP="00636276">
      <w:pPr>
        <w:pStyle w:val="berschrift4"/>
        <w:numPr>
          <w:ilvl w:val="3"/>
          <w:numId w:val="74"/>
        </w:numPr>
      </w:pPr>
      <w:bookmarkStart w:id="173" w:name="Activity7296"/>
      <w:r>
        <w:t>Definition product asset instance configurability space</w:t>
      </w:r>
      <w:bookmarkEnd w:id="173"/>
    </w:p>
    <w:p w14:paraId="5CD3052E" w14:textId="3B177E1B" w:rsidR="00636276" w:rsidRDefault="00636276" w:rsidP="00636276">
      <w:r>
        <w:t>Definition of the CU product asset instance configurability space: the objective is to define the set of configuration options that will be made available to the CU end user for each CU instance. Typical options available for CU include clock selection, clock speed, caching and cache policy, protocol for external bus interfaces, general purpose I/O configuration (direction, active etc.) as well as dedicated options for peripherals and co-processors. A key aspect is also the definition of the configuration mechanisms that will be made available to the user including configuration protection features to prevent undesired/unauthorized changes. This is a collaborative efforts involving the same actors as Use Case 1, though driven by different criteria. The CU architect must balance the flexibility provided by configurability options with the added complexity it typically brings in terms of hardware design as well as verification effort. The product owner must balance programming complexity, potential higher cost and lower efficiency, with the capability of having their single CU instance capable of covering a broader problem space.</w:t>
      </w:r>
    </w:p>
    <w:p w14:paraId="1948CEDA" w14:textId="77777777" w:rsidR="00636276" w:rsidRDefault="00636276" w:rsidP="00636276">
      <w:pPr>
        <w:keepNext/>
      </w:pPr>
      <w:r>
        <w:rPr>
          <w:noProof/>
        </w:rPr>
        <w:lastRenderedPageBreak/>
        <w:drawing>
          <wp:inline distT="0" distB="0" distL="0" distR="0" wp14:anchorId="63037F7A" wp14:editId="7075984A">
            <wp:extent cx="3596510" cy="2619198"/>
            <wp:effectExtent l="0" t="0" r="4445" b="0"/>
            <wp:docPr id="191281934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19343" name=""/>
                    <pic:cNvPicPr/>
                  </pic:nvPicPr>
                  <pic:blipFill>
                    <a:blip r:embed="rId274">
                      <a:extLst>
                        <a:ext uri="{28A0092B-C50C-407E-A947-70E740481C1C}">
                          <a14:useLocalDpi xmlns:a14="http://schemas.microsoft.com/office/drawing/2010/main" val="0"/>
                        </a:ext>
                      </a:extLst>
                    </a:blip>
                    <a:stretch>
                      <a:fillRect/>
                    </a:stretch>
                  </pic:blipFill>
                  <pic:spPr>
                    <a:xfrm>
                      <a:off x="0" y="0"/>
                      <a:ext cx="3596510" cy="2619198"/>
                    </a:xfrm>
                    <a:prstGeom prst="rect">
                      <a:avLst/>
                    </a:prstGeom>
                  </pic:spPr>
                </pic:pic>
              </a:graphicData>
            </a:graphic>
          </wp:inline>
        </w:drawing>
      </w:r>
    </w:p>
    <w:p w14:paraId="5206B0C5" w14:textId="727BE6B8" w:rsidR="00636276" w:rsidRDefault="00636276" w:rsidP="00636276">
      <w:pPr>
        <w:pStyle w:val="Beschriftung"/>
      </w:pPr>
      <w:r>
        <w:t xml:space="preserve">Figure </w:t>
      </w:r>
      <w:fldSimple w:instr=" SEQ Figure \* ARABIC ">
        <w:r>
          <w:rPr>
            <w:noProof/>
          </w:rPr>
          <w:t>283</w:t>
        </w:r>
      </w:fldSimple>
      <w:r>
        <w:t xml:space="preserve"> Aspect model '6.3 Definition product asset instance configurability space'</w:t>
      </w:r>
    </w:p>
    <w:p w14:paraId="6369DC35" w14:textId="77777777" w:rsidR="00636276" w:rsidRDefault="00636276" w:rsidP="00636276">
      <w:pPr>
        <w:keepNext/>
      </w:pPr>
      <w:r>
        <w:rPr>
          <w:noProof/>
        </w:rPr>
        <w:drawing>
          <wp:inline distT="0" distB="0" distL="0" distR="0" wp14:anchorId="279A6900" wp14:editId="514342EC">
            <wp:extent cx="4504049" cy="1409897"/>
            <wp:effectExtent l="0" t="0" r="0" b="0"/>
            <wp:docPr id="1329664339"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4339" name=""/>
                    <pic:cNvPicPr/>
                  </pic:nvPicPr>
                  <pic:blipFill>
                    <a:blip r:embed="rId275">
                      <a:extLst>
                        <a:ext uri="{28A0092B-C50C-407E-A947-70E740481C1C}">
                          <a14:useLocalDpi xmlns:a14="http://schemas.microsoft.com/office/drawing/2010/main" val="0"/>
                        </a:ext>
                      </a:extLst>
                    </a:blip>
                    <a:stretch>
                      <a:fillRect/>
                    </a:stretch>
                  </pic:blipFill>
                  <pic:spPr>
                    <a:xfrm>
                      <a:off x="0" y="0"/>
                      <a:ext cx="4504049" cy="1409897"/>
                    </a:xfrm>
                    <a:prstGeom prst="rect">
                      <a:avLst/>
                    </a:prstGeom>
                  </pic:spPr>
                </pic:pic>
              </a:graphicData>
            </a:graphic>
          </wp:inline>
        </w:drawing>
      </w:r>
    </w:p>
    <w:p w14:paraId="0A04B7B1" w14:textId="5BFDCE4B" w:rsidR="00636276" w:rsidRDefault="00636276" w:rsidP="00636276">
      <w:pPr>
        <w:pStyle w:val="Beschriftung"/>
      </w:pPr>
      <w:r>
        <w:t xml:space="preserve">Figure </w:t>
      </w:r>
      <w:fldSimple w:instr=" SEQ Figure \* ARABIC ">
        <w:r>
          <w:rPr>
            <w:noProof/>
          </w:rPr>
          <w:t>284</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B1E68F6" w14:textId="77777777" w:rsidTr="00636276">
        <w:tblPrEx>
          <w:tblCellMar>
            <w:bottom w:w="0" w:type="dxa"/>
          </w:tblCellMar>
        </w:tblPrEx>
        <w:tc>
          <w:tcPr>
            <w:tcW w:w="2268" w:type="dxa"/>
            <w:shd w:val="clear" w:color="auto" w:fill="FFFFFF"/>
          </w:tcPr>
          <w:p w14:paraId="5D6BAEC1" w14:textId="6E01AAA3" w:rsidR="00636276" w:rsidRDefault="00636276" w:rsidP="00636276">
            <w:r w:rsidRPr="00636276">
              <w:rPr>
                <w:rStyle w:val="Fett"/>
              </w:rPr>
              <w:t>Outputs</w:t>
            </w:r>
          </w:p>
        </w:tc>
        <w:tc>
          <w:tcPr>
            <w:tcW w:w="7369" w:type="dxa"/>
            <w:shd w:val="clear" w:color="auto" w:fill="FFFFFF"/>
          </w:tcPr>
          <w:p w14:paraId="78144D72" w14:textId="77777777" w:rsidR="00636276" w:rsidRDefault="00636276" w:rsidP="00636276">
            <w:hyperlink w:anchor="Deliverable14454" w:history="1">
              <w:r>
                <w:rPr>
                  <w:rStyle w:val="Hyperlink"/>
                </w:rPr>
                <w:t>System Component</w:t>
              </w:r>
            </w:hyperlink>
          </w:p>
          <w:p w14:paraId="41E63015" w14:textId="77777777" w:rsidR="00636276" w:rsidRDefault="00636276" w:rsidP="00636276">
            <w:hyperlink w:anchor="Deliverable14456" w:history="1">
              <w:r>
                <w:rPr>
                  <w:rStyle w:val="Hyperlink"/>
                </w:rPr>
                <w:t>Component Interface</w:t>
              </w:r>
            </w:hyperlink>
          </w:p>
          <w:p w14:paraId="14842F55" w14:textId="77777777" w:rsidR="00636276" w:rsidRDefault="00636276" w:rsidP="00636276">
            <w:hyperlink w:anchor="Deliverable14457" w:history="1">
              <w:r>
                <w:rPr>
                  <w:rStyle w:val="Hyperlink"/>
                </w:rPr>
                <w:t>Component Connection</w:t>
              </w:r>
            </w:hyperlink>
          </w:p>
          <w:p w14:paraId="071C1355" w14:textId="3790F0BD" w:rsidR="00636276" w:rsidRDefault="00636276" w:rsidP="00636276">
            <w:hyperlink w:anchor="Deliverable14755" w:history="1">
              <w:r>
                <w:rPr>
                  <w:rStyle w:val="Hyperlink"/>
                </w:rPr>
                <w:t>Component State</w:t>
              </w:r>
            </w:hyperlink>
          </w:p>
        </w:tc>
      </w:tr>
    </w:tbl>
    <w:p w14:paraId="453B9286" w14:textId="3CAE011C" w:rsidR="00636276" w:rsidRDefault="00636276" w:rsidP="00636276">
      <w:pPr>
        <w:pStyle w:val="berschrift3"/>
      </w:pPr>
      <w:bookmarkStart w:id="174" w:name="Activity6744"/>
      <w:bookmarkStart w:id="175" w:name="_Toc215185730"/>
      <w:r>
        <w:t>Long-Term Archiving</w:t>
      </w:r>
      <w:bookmarkEnd w:id="174"/>
      <w:bookmarkEnd w:id="175"/>
    </w:p>
    <w:p w14:paraId="74627679" w14:textId="0067EFC1" w:rsidR="00636276" w:rsidRDefault="00636276" w:rsidP="00636276">
      <w:r>
        <w:t>For long-term archiving, all product information must be configured and stored in a retrievable way. Product information includes domain-specifc models, relations between models and model entities, and meta-data about the documents and models.</w:t>
      </w:r>
    </w:p>
    <w:p w14:paraId="0555E96C" w14:textId="77777777" w:rsidR="00636276" w:rsidRDefault="00636276" w:rsidP="00636276">
      <w:pPr>
        <w:keepNext/>
      </w:pPr>
      <w:r>
        <w:rPr>
          <w:noProof/>
        </w:rPr>
        <w:lastRenderedPageBreak/>
        <w:drawing>
          <wp:inline distT="0" distB="0" distL="0" distR="0" wp14:anchorId="35542846" wp14:editId="3B1AB0BC">
            <wp:extent cx="6119495" cy="2319655"/>
            <wp:effectExtent l="0" t="0" r="0" b="4445"/>
            <wp:docPr id="451972560"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2560"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119495" cy="2319655"/>
                    </a:xfrm>
                    <a:prstGeom prst="rect">
                      <a:avLst/>
                    </a:prstGeom>
                  </pic:spPr>
                </pic:pic>
              </a:graphicData>
            </a:graphic>
          </wp:inline>
        </w:drawing>
      </w:r>
    </w:p>
    <w:p w14:paraId="57281E35" w14:textId="56EC85D2" w:rsidR="00636276" w:rsidRDefault="00636276" w:rsidP="00636276">
      <w:pPr>
        <w:pStyle w:val="Beschriftung"/>
      </w:pPr>
      <w:r>
        <w:t xml:space="preserve">Figure </w:t>
      </w:r>
      <w:fldSimple w:instr=" SEQ Figure \* ARABIC ">
        <w:r>
          <w:rPr>
            <w:noProof/>
          </w:rPr>
          <w:t>285</w:t>
        </w:r>
      </w:fldSimple>
      <w:r>
        <w:t xml:space="preserve"> Aspect model '7 Long-Term Archiving'</w:t>
      </w:r>
    </w:p>
    <w:p w14:paraId="190C4E04" w14:textId="77777777" w:rsidR="00636276" w:rsidRDefault="00636276" w:rsidP="00636276">
      <w:pPr>
        <w:keepNext/>
      </w:pPr>
      <w:r>
        <w:rPr>
          <w:noProof/>
        </w:rPr>
        <w:drawing>
          <wp:inline distT="0" distB="0" distL="0" distR="0" wp14:anchorId="7E9482DA" wp14:editId="3CC22623">
            <wp:extent cx="4504049" cy="2362530"/>
            <wp:effectExtent l="0" t="0" r="0" b="0"/>
            <wp:docPr id="662787104"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87104" name=""/>
                    <pic:cNvPicPr/>
                  </pic:nvPicPr>
                  <pic:blipFill>
                    <a:blip r:embed="rId277">
                      <a:extLst>
                        <a:ext uri="{28A0092B-C50C-407E-A947-70E740481C1C}">
                          <a14:useLocalDpi xmlns:a14="http://schemas.microsoft.com/office/drawing/2010/main" val="0"/>
                        </a:ext>
                      </a:extLst>
                    </a:blip>
                    <a:stretch>
                      <a:fillRect/>
                    </a:stretch>
                  </pic:blipFill>
                  <pic:spPr>
                    <a:xfrm>
                      <a:off x="0" y="0"/>
                      <a:ext cx="4504049" cy="2362530"/>
                    </a:xfrm>
                    <a:prstGeom prst="rect">
                      <a:avLst/>
                    </a:prstGeom>
                  </pic:spPr>
                </pic:pic>
              </a:graphicData>
            </a:graphic>
          </wp:inline>
        </w:drawing>
      </w:r>
    </w:p>
    <w:p w14:paraId="2AE2BF58" w14:textId="7473E99A" w:rsidR="00636276" w:rsidRDefault="00636276" w:rsidP="00636276">
      <w:pPr>
        <w:pStyle w:val="Beschriftung"/>
      </w:pPr>
      <w:r>
        <w:t xml:space="preserve">Figure </w:t>
      </w:r>
      <w:fldSimple w:instr=" SEQ Figure \* ARABIC ">
        <w:r>
          <w:rPr>
            <w:noProof/>
          </w:rPr>
          <w:t>286</w:t>
        </w:r>
      </w:fldSimple>
      <w:r>
        <w:t xml:space="preserve"> Use-case Diagram</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2FFA4AE4" w14:textId="77777777" w:rsidTr="00636276">
        <w:tblPrEx>
          <w:tblCellMar>
            <w:bottom w:w="0" w:type="dxa"/>
          </w:tblCellMar>
        </w:tblPrEx>
        <w:tc>
          <w:tcPr>
            <w:tcW w:w="2268" w:type="dxa"/>
            <w:shd w:val="clear" w:color="auto" w:fill="FFFFFF"/>
          </w:tcPr>
          <w:p w14:paraId="50BF557B" w14:textId="4780D423" w:rsidR="00636276" w:rsidRDefault="00636276" w:rsidP="00636276">
            <w:r w:rsidRPr="00636276">
              <w:rPr>
                <w:rStyle w:val="Fett"/>
              </w:rPr>
              <w:t>Outputs</w:t>
            </w:r>
          </w:p>
        </w:tc>
        <w:tc>
          <w:tcPr>
            <w:tcW w:w="7369" w:type="dxa"/>
            <w:shd w:val="clear" w:color="auto" w:fill="FFFFFF"/>
          </w:tcPr>
          <w:p w14:paraId="5FF541A1" w14:textId="77777777" w:rsidR="00636276" w:rsidRDefault="00636276" w:rsidP="00636276">
            <w:hyperlink w:anchor="Deliverable19610" w:history="1">
              <w:r>
                <w:rPr>
                  <w:rStyle w:val="Hyperlink"/>
                </w:rPr>
                <w:t>Stakeholder Requirement</w:t>
              </w:r>
            </w:hyperlink>
          </w:p>
          <w:p w14:paraId="4D3D5171" w14:textId="77777777" w:rsidR="00636276" w:rsidRDefault="00636276" w:rsidP="00636276">
            <w:hyperlink w:anchor="Deliverable19611" w:history="1">
              <w:r>
                <w:rPr>
                  <w:rStyle w:val="Hyperlink"/>
                </w:rPr>
                <w:t>System Requirement</w:t>
              </w:r>
            </w:hyperlink>
          </w:p>
          <w:p w14:paraId="3B85525F" w14:textId="77777777" w:rsidR="00636276" w:rsidRDefault="00636276" w:rsidP="00636276">
            <w:hyperlink w:anchor="Deliverable13404" w:history="1">
              <w:r>
                <w:rPr>
                  <w:rStyle w:val="Hyperlink"/>
                </w:rPr>
                <w:t>Function</w:t>
              </w:r>
            </w:hyperlink>
          </w:p>
          <w:p w14:paraId="5FB34462" w14:textId="77777777" w:rsidR="00636276" w:rsidRDefault="00636276" w:rsidP="00636276">
            <w:hyperlink w:anchor="Deliverable14981" w:history="1">
              <w:r>
                <w:rPr>
                  <w:rStyle w:val="Hyperlink"/>
                </w:rPr>
                <w:t>Function Failure</w:t>
              </w:r>
            </w:hyperlink>
          </w:p>
          <w:p w14:paraId="12623FAA" w14:textId="77777777" w:rsidR="00636276" w:rsidRDefault="00636276" w:rsidP="00636276">
            <w:hyperlink w:anchor="Deliverable14454" w:history="1">
              <w:r>
                <w:rPr>
                  <w:rStyle w:val="Hyperlink"/>
                </w:rPr>
                <w:t>System Component</w:t>
              </w:r>
            </w:hyperlink>
          </w:p>
          <w:p w14:paraId="573AD981" w14:textId="77777777" w:rsidR="00636276" w:rsidRDefault="00636276" w:rsidP="00636276">
            <w:hyperlink w:anchor="Deliverable14456" w:history="1">
              <w:r>
                <w:rPr>
                  <w:rStyle w:val="Hyperlink"/>
                </w:rPr>
                <w:t>Component Interface</w:t>
              </w:r>
            </w:hyperlink>
          </w:p>
          <w:p w14:paraId="4A5D6657" w14:textId="77777777" w:rsidR="00636276" w:rsidRDefault="00636276" w:rsidP="00636276">
            <w:hyperlink w:anchor="Deliverable14457" w:history="1">
              <w:r>
                <w:rPr>
                  <w:rStyle w:val="Hyperlink"/>
                </w:rPr>
                <w:t>Component Connection</w:t>
              </w:r>
            </w:hyperlink>
          </w:p>
          <w:p w14:paraId="3E300BE7" w14:textId="77777777" w:rsidR="00636276" w:rsidRDefault="00636276" w:rsidP="00636276">
            <w:hyperlink w:anchor="Deliverable14755" w:history="1">
              <w:r>
                <w:rPr>
                  <w:rStyle w:val="Hyperlink"/>
                </w:rPr>
                <w:t>Component State</w:t>
              </w:r>
            </w:hyperlink>
          </w:p>
          <w:p w14:paraId="44DCCB8A" w14:textId="77777777" w:rsidR="00636276" w:rsidRDefault="00636276" w:rsidP="00636276">
            <w:hyperlink w:anchor="Deliverable13422" w:history="1">
              <w:r>
                <w:rPr>
                  <w:rStyle w:val="Hyperlink"/>
                </w:rPr>
                <w:t>Mechanical Component</w:t>
              </w:r>
            </w:hyperlink>
          </w:p>
          <w:p w14:paraId="50C80126" w14:textId="77777777" w:rsidR="00636276" w:rsidRDefault="00636276" w:rsidP="00636276">
            <w:hyperlink w:anchor="Deliverable14853" w:history="1">
              <w:r>
                <w:rPr>
                  <w:rStyle w:val="Hyperlink"/>
                </w:rPr>
                <w:t>Body</w:t>
              </w:r>
            </w:hyperlink>
          </w:p>
          <w:p w14:paraId="6141C9FB" w14:textId="77777777" w:rsidR="00636276" w:rsidRDefault="00636276" w:rsidP="00636276">
            <w:hyperlink w:anchor="Deliverable14831" w:history="1">
              <w:r>
                <w:rPr>
                  <w:rStyle w:val="Hyperlink"/>
                </w:rPr>
                <w:t>Material</w:t>
              </w:r>
            </w:hyperlink>
          </w:p>
          <w:p w14:paraId="2FE8CA3F" w14:textId="77777777" w:rsidR="00636276" w:rsidRDefault="00636276" w:rsidP="00636276">
            <w:hyperlink w:anchor="Deliverable13437" w:history="1">
              <w:r>
                <w:rPr>
                  <w:rStyle w:val="Hyperlink"/>
                </w:rPr>
                <w:t>Model Annotation</w:t>
              </w:r>
            </w:hyperlink>
          </w:p>
          <w:p w14:paraId="0F48027B" w14:textId="77777777" w:rsidR="00636276" w:rsidRDefault="00636276" w:rsidP="00636276">
            <w:hyperlink w:anchor="Deliverable14476" w:history="1">
              <w:r>
                <w:rPr>
                  <w:rStyle w:val="Hyperlink"/>
                </w:rPr>
                <w:t>Kinematic Mechanism</w:t>
              </w:r>
            </w:hyperlink>
          </w:p>
          <w:p w14:paraId="1E3F70B0" w14:textId="77777777" w:rsidR="00636276" w:rsidRDefault="00636276" w:rsidP="00636276">
            <w:hyperlink w:anchor="Deliverable13442" w:history="1">
              <w:r>
                <w:rPr>
                  <w:rStyle w:val="Hyperlink"/>
                </w:rPr>
                <w:t>Kinematic Joint</w:t>
              </w:r>
            </w:hyperlink>
          </w:p>
          <w:p w14:paraId="0692F38A" w14:textId="77777777" w:rsidR="00636276" w:rsidRDefault="00636276" w:rsidP="00636276">
            <w:hyperlink w:anchor="Deliverable13462" w:history="1">
              <w:r>
                <w:rPr>
                  <w:rStyle w:val="Hyperlink"/>
                </w:rPr>
                <w:t>Joining Element</w:t>
              </w:r>
            </w:hyperlink>
          </w:p>
          <w:p w14:paraId="13541CC3" w14:textId="77777777" w:rsidR="00636276" w:rsidRDefault="00636276" w:rsidP="00636276">
            <w:hyperlink w:anchor="Deliverable14466" w:history="1">
              <w:r>
                <w:rPr>
                  <w:rStyle w:val="Hyperlink"/>
                </w:rPr>
                <w:t>Verification Run</w:t>
              </w:r>
            </w:hyperlink>
          </w:p>
          <w:p w14:paraId="6D4C7AF9" w14:textId="77777777" w:rsidR="00636276" w:rsidRDefault="00636276" w:rsidP="00636276">
            <w:hyperlink w:anchor="Deliverable13502" w:history="1">
              <w:r>
                <w:rPr>
                  <w:rStyle w:val="Hyperlink"/>
                </w:rPr>
                <w:t>Verification Result</w:t>
              </w:r>
            </w:hyperlink>
          </w:p>
          <w:p w14:paraId="662CF12F" w14:textId="77777777" w:rsidR="00636276" w:rsidRDefault="00636276" w:rsidP="00636276">
            <w:hyperlink w:anchor="Deliverable13490" w:history="1">
              <w:r>
                <w:rPr>
                  <w:rStyle w:val="Hyperlink"/>
                </w:rPr>
                <w:t>Validation Run</w:t>
              </w:r>
            </w:hyperlink>
          </w:p>
          <w:p w14:paraId="76D51A58" w14:textId="77777777" w:rsidR="00636276" w:rsidRDefault="00636276" w:rsidP="00636276">
            <w:hyperlink w:anchor="Deliverable13492" w:history="1">
              <w:r>
                <w:rPr>
                  <w:rStyle w:val="Hyperlink"/>
                </w:rPr>
                <w:t>Validation Result</w:t>
              </w:r>
            </w:hyperlink>
          </w:p>
          <w:p w14:paraId="4E576629" w14:textId="77777777" w:rsidR="00636276" w:rsidRDefault="00636276" w:rsidP="00636276">
            <w:hyperlink w:anchor="Deliverable17994" w:history="1">
              <w:r>
                <w:rPr>
                  <w:rStyle w:val="Hyperlink"/>
                </w:rPr>
                <w:t>Displacement</w:t>
              </w:r>
            </w:hyperlink>
          </w:p>
          <w:p w14:paraId="573F3C54" w14:textId="030675CE" w:rsidR="00636276" w:rsidRDefault="00636276" w:rsidP="00636276">
            <w:hyperlink w:anchor="Deliverable13459" w:history="1">
              <w:r>
                <w:rPr>
                  <w:rStyle w:val="Hyperlink"/>
                </w:rPr>
                <w:t>Joining Process</w:t>
              </w:r>
            </w:hyperlink>
          </w:p>
        </w:tc>
      </w:tr>
    </w:tbl>
    <w:p w14:paraId="05AE4DBC" w14:textId="6BDA64F2" w:rsidR="00636276" w:rsidRDefault="00636276" w:rsidP="00636276">
      <w:pPr>
        <w:pStyle w:val="berschrift2"/>
        <w:numPr>
          <w:ilvl w:val="1"/>
          <w:numId w:val="75"/>
        </w:numPr>
      </w:pPr>
      <w:bookmarkStart w:id="176" w:name="Activity7283"/>
      <w:bookmarkStart w:id="177" w:name="_Toc215185731"/>
      <w:r>
        <w:lastRenderedPageBreak/>
        <w:t>CASCaDE</w:t>
      </w:r>
      <w:bookmarkEnd w:id="176"/>
      <w:bookmarkEnd w:id="177"/>
    </w:p>
    <w:p w14:paraId="6834F3EE" w14:textId="77777777" w:rsidR="00636276" w:rsidRDefault="00636276" w:rsidP="00636276">
      <w:pPr>
        <w:keepNext/>
      </w:pPr>
      <w:r>
        <w:rPr>
          <w:noProof/>
        </w:rPr>
        <w:drawing>
          <wp:inline distT="0" distB="0" distL="0" distR="0" wp14:anchorId="7292F3AB" wp14:editId="3B39FFE4">
            <wp:extent cx="3810532" cy="3810532"/>
            <wp:effectExtent l="0" t="0" r="0" b="0"/>
            <wp:docPr id="805256446"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56446"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4F0FD01" w14:textId="2E2EF636" w:rsidR="00636276" w:rsidRDefault="00636276" w:rsidP="00636276">
      <w:pPr>
        <w:pStyle w:val="Beschriftung"/>
      </w:pPr>
      <w:r>
        <w:t xml:space="preserve">Figure </w:t>
      </w:r>
      <w:fldSimple w:instr=" SEQ Figure \* ARABIC ">
        <w:r>
          <w:rPr>
            <w:noProof/>
          </w:rPr>
          <w:t>287</w:t>
        </w:r>
      </w:fldSimple>
      <w:r>
        <w:t xml:space="preserve"> Required Input</w:t>
      </w:r>
    </w:p>
    <w:p w14:paraId="23F14BFF" w14:textId="77777777" w:rsidR="00636276" w:rsidRDefault="00636276" w:rsidP="00636276">
      <w:pPr>
        <w:keepNext/>
      </w:pPr>
      <w:r>
        <w:rPr>
          <w:noProof/>
        </w:rPr>
        <w:lastRenderedPageBreak/>
        <w:drawing>
          <wp:inline distT="0" distB="0" distL="0" distR="0" wp14:anchorId="00D4D2C2" wp14:editId="052A1A27">
            <wp:extent cx="3810532" cy="3810532"/>
            <wp:effectExtent l="0" t="0" r="0" b="0"/>
            <wp:docPr id="1965192401"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9240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17F02441" w14:textId="3DD94386" w:rsidR="00636276" w:rsidRDefault="00636276" w:rsidP="00636276">
      <w:pPr>
        <w:pStyle w:val="Beschriftung"/>
      </w:pPr>
      <w:r>
        <w:t xml:space="preserve">Figure </w:t>
      </w:r>
      <w:fldSimple w:instr=" SEQ Figure \* ARABIC ">
        <w:r>
          <w:rPr>
            <w:noProof/>
          </w:rPr>
          <w:t>288</w:t>
        </w:r>
      </w:fldSimple>
      <w:r>
        <w:t xml:space="preserve"> Used Tools</w:t>
      </w:r>
    </w:p>
    <w:p w14:paraId="3FAA047C" w14:textId="787AD8C4" w:rsidR="00636276" w:rsidRDefault="00636276" w:rsidP="00636276">
      <w:pPr>
        <w:pStyle w:val="berschrift3"/>
      </w:pPr>
      <w:bookmarkStart w:id="178" w:name="Activity7284"/>
      <w:bookmarkStart w:id="179" w:name="_Toc215185732"/>
      <w:r>
        <w:t>Collaborative Product Requirements Management</w:t>
      </w:r>
      <w:bookmarkEnd w:id="178"/>
      <w:bookmarkEnd w:id="179"/>
    </w:p>
    <w:p w14:paraId="58F9BE88" w14:textId="000F4D63" w:rsidR="00636276" w:rsidRDefault="00636276" w:rsidP="00636276">
      <w:r>
        <w:t>Establish and maintain a requirements management process in common with the supplier. Approve requirements specifications ("model based SCD") , get change alerts, manage change requests &amp; releases between OEM and supplier</w:t>
      </w:r>
    </w:p>
    <w:p w14:paraId="6A5DAA20" w14:textId="77777777" w:rsidR="00636276" w:rsidRDefault="00636276" w:rsidP="00636276">
      <w:pPr>
        <w:keepNext/>
      </w:pPr>
      <w:r>
        <w:rPr>
          <w:noProof/>
        </w:rPr>
        <w:drawing>
          <wp:inline distT="0" distB="0" distL="0" distR="0" wp14:anchorId="5E27BD5D" wp14:editId="7A974313">
            <wp:extent cx="3747295" cy="1859686"/>
            <wp:effectExtent l="0" t="0" r="5715" b="7620"/>
            <wp:docPr id="15521768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76889" name=""/>
                    <pic:cNvPicPr/>
                  </pic:nvPicPr>
                  <pic:blipFill>
                    <a:blip r:embed="rId279">
                      <a:extLst>
                        <a:ext uri="{28A0092B-C50C-407E-A947-70E740481C1C}">
                          <a14:useLocalDpi xmlns:a14="http://schemas.microsoft.com/office/drawing/2010/main" val="0"/>
                        </a:ext>
                      </a:extLst>
                    </a:blip>
                    <a:stretch>
                      <a:fillRect/>
                    </a:stretch>
                  </pic:blipFill>
                  <pic:spPr>
                    <a:xfrm>
                      <a:off x="0" y="0"/>
                      <a:ext cx="3747295" cy="1859686"/>
                    </a:xfrm>
                    <a:prstGeom prst="rect">
                      <a:avLst/>
                    </a:prstGeom>
                  </pic:spPr>
                </pic:pic>
              </a:graphicData>
            </a:graphic>
          </wp:inline>
        </w:drawing>
      </w:r>
    </w:p>
    <w:p w14:paraId="2C8A51F8" w14:textId="04DBE536" w:rsidR="00636276" w:rsidRDefault="00636276" w:rsidP="00636276">
      <w:pPr>
        <w:pStyle w:val="Beschriftung"/>
      </w:pPr>
      <w:r>
        <w:t xml:space="preserve">Figure </w:t>
      </w:r>
      <w:fldSimple w:instr=" SEQ Figure \* ARABIC ">
        <w:r>
          <w:rPr>
            <w:noProof/>
          </w:rPr>
          <w:t>289</w:t>
        </w:r>
      </w:fldSimple>
      <w:r>
        <w:t xml:space="preserve"> Aspect model 'EJ-1 Collaborative Product Requirements Management'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5C0C2FD8" w14:textId="77777777" w:rsidTr="00636276">
        <w:tblPrEx>
          <w:tblCellMar>
            <w:bottom w:w="0" w:type="dxa"/>
          </w:tblCellMar>
        </w:tblPrEx>
        <w:tc>
          <w:tcPr>
            <w:tcW w:w="2268" w:type="dxa"/>
            <w:shd w:val="clear" w:color="auto" w:fill="FFFFFF"/>
          </w:tcPr>
          <w:p w14:paraId="4862A486" w14:textId="7C414F56" w:rsidR="00636276" w:rsidRDefault="00636276" w:rsidP="00636276">
            <w:r w:rsidRPr="00636276">
              <w:rPr>
                <w:rStyle w:val="Fett"/>
              </w:rPr>
              <w:t>Inputs</w:t>
            </w:r>
          </w:p>
        </w:tc>
        <w:tc>
          <w:tcPr>
            <w:tcW w:w="7369" w:type="dxa"/>
            <w:shd w:val="clear" w:color="auto" w:fill="FFFFFF"/>
          </w:tcPr>
          <w:p w14:paraId="4F0BDB9A" w14:textId="77777777" w:rsidR="00636276" w:rsidRDefault="00636276" w:rsidP="00636276">
            <w:hyperlink w:anchor="Deliverable13394" w:history="1">
              <w:r>
                <w:rPr>
                  <w:rStyle w:val="Hyperlink"/>
                </w:rPr>
                <w:t>Requirement</w:t>
              </w:r>
            </w:hyperlink>
          </w:p>
          <w:p w14:paraId="0B4E75DC" w14:textId="32ABA6DF" w:rsidR="00636276" w:rsidRDefault="00636276" w:rsidP="00636276">
            <w:hyperlink w:anchor="Deliverable19610" w:history="1">
              <w:r>
                <w:rPr>
                  <w:rStyle w:val="Hyperlink"/>
                </w:rPr>
                <w:t>Stakeholder Requirement</w:t>
              </w:r>
            </w:hyperlink>
          </w:p>
        </w:tc>
      </w:tr>
      <w:tr w:rsidR="00636276" w14:paraId="7345F124" w14:textId="77777777" w:rsidTr="00636276">
        <w:tblPrEx>
          <w:tblCellMar>
            <w:bottom w:w="0" w:type="dxa"/>
          </w:tblCellMar>
        </w:tblPrEx>
        <w:tc>
          <w:tcPr>
            <w:tcW w:w="2268" w:type="dxa"/>
            <w:shd w:val="clear" w:color="auto" w:fill="FFFFFF"/>
          </w:tcPr>
          <w:p w14:paraId="7751CC24" w14:textId="0781C835" w:rsidR="00636276" w:rsidRPr="00636276" w:rsidRDefault="00636276" w:rsidP="00636276">
            <w:pPr>
              <w:rPr>
                <w:rStyle w:val="Fett"/>
              </w:rPr>
            </w:pPr>
            <w:r w:rsidRPr="00636276">
              <w:rPr>
                <w:rStyle w:val="Fett"/>
              </w:rPr>
              <w:t>Outputs</w:t>
            </w:r>
          </w:p>
        </w:tc>
        <w:tc>
          <w:tcPr>
            <w:tcW w:w="7369" w:type="dxa"/>
            <w:shd w:val="clear" w:color="auto" w:fill="FFFFFF"/>
          </w:tcPr>
          <w:p w14:paraId="6553EF8D" w14:textId="77777777" w:rsidR="00636276" w:rsidRDefault="00636276" w:rsidP="00636276">
            <w:hyperlink w:anchor="Deliverable13359" w:history="1">
              <w:r>
                <w:rPr>
                  <w:rStyle w:val="Hyperlink"/>
                </w:rPr>
                <w:t>Role</w:t>
              </w:r>
            </w:hyperlink>
          </w:p>
          <w:p w14:paraId="181185C7" w14:textId="49B03568" w:rsidR="00636276" w:rsidRDefault="00636276" w:rsidP="00636276">
            <w:hyperlink w:anchor="Deliverable13384" w:history="1">
              <w:r>
                <w:rPr>
                  <w:rStyle w:val="Hyperlink"/>
                </w:rPr>
                <w:t>Use Case</w:t>
              </w:r>
            </w:hyperlink>
          </w:p>
        </w:tc>
      </w:tr>
    </w:tbl>
    <w:p w14:paraId="213E2D46" w14:textId="201B7F18" w:rsidR="00636276" w:rsidRDefault="00636276" w:rsidP="00636276">
      <w:pPr>
        <w:pStyle w:val="berschrift3"/>
        <w:numPr>
          <w:ilvl w:val="2"/>
          <w:numId w:val="76"/>
        </w:numPr>
      </w:pPr>
      <w:bookmarkStart w:id="180" w:name="Activity7285"/>
      <w:bookmarkStart w:id="181" w:name="_Toc215185733"/>
      <w:r>
        <w:lastRenderedPageBreak/>
        <w:t>Collaborative Architecture Design Co-Development</w:t>
      </w:r>
      <w:bookmarkEnd w:id="180"/>
      <w:bookmarkEnd w:id="181"/>
    </w:p>
    <w:p w14:paraId="445D60A4" w14:textId="45ABD5AB" w:rsidR="00636276" w:rsidRDefault="00636276" w:rsidP="00636276">
      <w:r>
        <w:t>Establish and maintain a method and tool to collaboratively define a system and sub-system architecture &amp; interfaces where supplier provided work products are integrated. Including mission, operational architecture, functional architecture, logical architecture and interface (ICD) definition.</w:t>
      </w:r>
    </w:p>
    <w:p w14:paraId="4463F51C" w14:textId="77777777" w:rsidR="00636276" w:rsidRDefault="00636276" w:rsidP="00636276">
      <w:pPr>
        <w:keepNext/>
      </w:pPr>
      <w:r>
        <w:rPr>
          <w:noProof/>
        </w:rPr>
        <w:drawing>
          <wp:inline distT="0" distB="0" distL="0" distR="0" wp14:anchorId="7636BB26" wp14:editId="2BC07CB0">
            <wp:extent cx="4674346" cy="3546248"/>
            <wp:effectExtent l="0" t="0" r="0" b="0"/>
            <wp:docPr id="226973907"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3907" name=""/>
                    <pic:cNvPicPr/>
                  </pic:nvPicPr>
                  <pic:blipFill>
                    <a:blip r:embed="rId280">
                      <a:extLst>
                        <a:ext uri="{28A0092B-C50C-407E-A947-70E740481C1C}">
                          <a14:useLocalDpi xmlns:a14="http://schemas.microsoft.com/office/drawing/2010/main" val="0"/>
                        </a:ext>
                      </a:extLst>
                    </a:blip>
                    <a:stretch>
                      <a:fillRect/>
                    </a:stretch>
                  </pic:blipFill>
                  <pic:spPr>
                    <a:xfrm>
                      <a:off x="0" y="0"/>
                      <a:ext cx="4674346" cy="3546248"/>
                    </a:xfrm>
                    <a:prstGeom prst="rect">
                      <a:avLst/>
                    </a:prstGeom>
                  </pic:spPr>
                </pic:pic>
              </a:graphicData>
            </a:graphic>
          </wp:inline>
        </w:drawing>
      </w:r>
    </w:p>
    <w:p w14:paraId="4484F20C" w14:textId="78FF73B4" w:rsidR="00636276" w:rsidRDefault="00636276" w:rsidP="00636276">
      <w:pPr>
        <w:pStyle w:val="Beschriftung"/>
      </w:pPr>
      <w:r>
        <w:t xml:space="preserve">Figure </w:t>
      </w:r>
      <w:fldSimple w:instr=" SEQ Figure \* ARABIC ">
        <w:r>
          <w:rPr>
            <w:noProof/>
          </w:rPr>
          <w:t>290</w:t>
        </w:r>
      </w:fldSimple>
      <w:r>
        <w:t xml:space="preserve"> Aspect model 'EJ-2 Collaborative Architecture Design Co-Development'</w:t>
      </w:r>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47FAC2C" w14:textId="77777777" w:rsidTr="00636276">
        <w:tblPrEx>
          <w:tblCellMar>
            <w:bottom w:w="0" w:type="dxa"/>
          </w:tblCellMar>
        </w:tblPrEx>
        <w:tc>
          <w:tcPr>
            <w:tcW w:w="2268" w:type="dxa"/>
            <w:shd w:val="clear" w:color="auto" w:fill="FFFFFF"/>
          </w:tcPr>
          <w:p w14:paraId="08F1E75E" w14:textId="2A2E3E09" w:rsidR="00636276" w:rsidRDefault="00636276" w:rsidP="00636276">
            <w:r w:rsidRPr="00636276">
              <w:rPr>
                <w:rStyle w:val="Fett"/>
              </w:rPr>
              <w:t>Inputs</w:t>
            </w:r>
          </w:p>
        </w:tc>
        <w:tc>
          <w:tcPr>
            <w:tcW w:w="7369" w:type="dxa"/>
            <w:shd w:val="clear" w:color="auto" w:fill="FFFFFF"/>
          </w:tcPr>
          <w:p w14:paraId="277184EC" w14:textId="77777777" w:rsidR="00636276" w:rsidRDefault="00636276" w:rsidP="00636276">
            <w:hyperlink w:anchor="Deliverable19611" w:history="1">
              <w:r>
                <w:rPr>
                  <w:rStyle w:val="Hyperlink"/>
                </w:rPr>
                <w:t>System Requirement</w:t>
              </w:r>
            </w:hyperlink>
          </w:p>
          <w:p w14:paraId="2187D09D" w14:textId="77777777" w:rsidR="00636276" w:rsidRDefault="00636276" w:rsidP="00636276">
            <w:hyperlink w:anchor="Deliverable13404" w:history="1">
              <w:r>
                <w:rPr>
                  <w:rStyle w:val="Hyperlink"/>
                </w:rPr>
                <w:t>Function</w:t>
              </w:r>
            </w:hyperlink>
          </w:p>
          <w:p w14:paraId="13480090" w14:textId="77777777" w:rsidR="00636276" w:rsidRDefault="00636276" w:rsidP="00636276">
            <w:hyperlink w:anchor="Deliverable14981" w:history="1">
              <w:r>
                <w:rPr>
                  <w:rStyle w:val="Hyperlink"/>
                </w:rPr>
                <w:t>Function Failure</w:t>
              </w:r>
            </w:hyperlink>
          </w:p>
          <w:p w14:paraId="5D586B73" w14:textId="77777777" w:rsidR="00636276" w:rsidRDefault="00636276" w:rsidP="00636276">
            <w:hyperlink w:anchor="Deliverable14454" w:history="1">
              <w:r>
                <w:rPr>
                  <w:rStyle w:val="Hyperlink"/>
                </w:rPr>
                <w:t>System Component</w:t>
              </w:r>
            </w:hyperlink>
          </w:p>
          <w:p w14:paraId="6D926CC4" w14:textId="77777777" w:rsidR="00636276" w:rsidRDefault="00636276" w:rsidP="00636276">
            <w:hyperlink w:anchor="Deliverable14456" w:history="1">
              <w:r>
                <w:rPr>
                  <w:rStyle w:val="Hyperlink"/>
                </w:rPr>
                <w:t>Component Interface</w:t>
              </w:r>
            </w:hyperlink>
          </w:p>
          <w:p w14:paraId="3464D548" w14:textId="77777777" w:rsidR="00636276" w:rsidRDefault="00636276" w:rsidP="00636276">
            <w:hyperlink w:anchor="Deliverable14457" w:history="1">
              <w:r>
                <w:rPr>
                  <w:rStyle w:val="Hyperlink"/>
                </w:rPr>
                <w:t>Component Connection</w:t>
              </w:r>
            </w:hyperlink>
          </w:p>
          <w:p w14:paraId="4345B6B9" w14:textId="512263F0" w:rsidR="00636276" w:rsidRDefault="00636276" w:rsidP="00636276">
            <w:hyperlink w:anchor="Deliverable14755" w:history="1">
              <w:r>
                <w:rPr>
                  <w:rStyle w:val="Hyperlink"/>
                </w:rPr>
                <w:t>Component State</w:t>
              </w:r>
            </w:hyperlink>
          </w:p>
        </w:tc>
      </w:tr>
    </w:tbl>
    <w:p w14:paraId="5DF2D177" w14:textId="41D245EF" w:rsidR="00636276" w:rsidRDefault="00636276" w:rsidP="00636276">
      <w:pPr>
        <w:pStyle w:val="berschrift3"/>
      </w:pPr>
      <w:bookmarkStart w:id="182" w:name="Activity7286"/>
      <w:bookmarkStart w:id="183" w:name="_Toc215185734"/>
      <w:r>
        <w:t>Co-Simulation &amp; early Requirements V&amp;V</w:t>
      </w:r>
      <w:bookmarkEnd w:id="182"/>
      <w:bookmarkEnd w:id="183"/>
    </w:p>
    <w:p w14:paraId="69514C68" w14:textId="6EED1189" w:rsidR="00636276" w:rsidRDefault="00636276" w:rsidP="00636276">
      <w:r>
        <w:t>Establish method and tool to Co-simulate systems, assembling suppliers' sub-systems into a systems integration model, used to perform early design and requirements Verification &amp; Validation. Incorporate Supplier inputs into Safety analysis.</w:t>
      </w:r>
    </w:p>
    <w:p w14:paraId="0E548F39" w14:textId="5D074796" w:rsidR="00636276" w:rsidRDefault="00636276" w:rsidP="00636276">
      <w:pPr>
        <w:pStyle w:val="berschrift3"/>
        <w:numPr>
          <w:ilvl w:val="2"/>
          <w:numId w:val="77"/>
        </w:numPr>
      </w:pPr>
      <w:bookmarkStart w:id="184" w:name="Activity7287"/>
      <w:bookmarkStart w:id="185" w:name="_Toc215185735"/>
      <w:r>
        <w:t>Collaborative 3D MBD, Electrical and Software Design Co-Development</w:t>
      </w:r>
      <w:bookmarkEnd w:id="184"/>
      <w:bookmarkEnd w:id="185"/>
    </w:p>
    <w:p w14:paraId="4B72451A" w14:textId="79D1E4A9" w:rsidR="00636276" w:rsidRDefault="00636276" w:rsidP="00636276">
      <w:r>
        <w:t>Establish method and tool to collaboratively develop and manage 3D MBD and E-BOM connected to the Requirements, Functional and Logical Archtecture (L-BOM)</w:t>
      </w:r>
    </w:p>
    <w:p w14:paraId="2F4C92DD" w14:textId="77777777" w:rsidR="00636276" w:rsidRDefault="00636276" w:rsidP="00636276">
      <w:pPr>
        <w:keepNext/>
      </w:pPr>
      <w:r>
        <w:rPr>
          <w:noProof/>
        </w:rPr>
        <w:lastRenderedPageBreak/>
        <w:drawing>
          <wp:inline distT="0" distB="0" distL="0" distR="0" wp14:anchorId="747BB859" wp14:editId="08B7905E">
            <wp:extent cx="3810532" cy="3810532"/>
            <wp:effectExtent l="0" t="0" r="0" b="0"/>
            <wp:docPr id="915242870"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4287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4C013151" w14:textId="3CCD96EE" w:rsidR="00636276" w:rsidRDefault="00636276" w:rsidP="00636276">
      <w:pPr>
        <w:pStyle w:val="Beschriftung"/>
      </w:pPr>
      <w:r>
        <w:t xml:space="preserve">Figure </w:t>
      </w:r>
      <w:fldSimple w:instr=" SEQ Figure \* ARABIC ">
        <w:r>
          <w:rPr>
            <w:noProof/>
          </w:rPr>
          <w:t>291</w:t>
        </w:r>
      </w:fldSimple>
      <w:r>
        <w:t xml:space="preserve"> Required Input</w:t>
      </w:r>
    </w:p>
    <w:p w14:paraId="5CF9AE48" w14:textId="77777777" w:rsidR="00636276" w:rsidRDefault="00636276" w:rsidP="00636276">
      <w:pPr>
        <w:keepNext/>
      </w:pPr>
      <w:r>
        <w:rPr>
          <w:noProof/>
        </w:rPr>
        <w:drawing>
          <wp:inline distT="0" distB="0" distL="0" distR="0" wp14:anchorId="7A0F0509" wp14:editId="20B98888">
            <wp:extent cx="3810532" cy="3810532"/>
            <wp:effectExtent l="0" t="0" r="0" b="0"/>
            <wp:docPr id="1847362253"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62253"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810532" cy="3810532"/>
                    </a:xfrm>
                    <a:prstGeom prst="rect">
                      <a:avLst/>
                    </a:prstGeom>
                  </pic:spPr>
                </pic:pic>
              </a:graphicData>
            </a:graphic>
          </wp:inline>
        </w:drawing>
      </w:r>
    </w:p>
    <w:p w14:paraId="3F4BF3B8" w14:textId="0AD08767" w:rsidR="00636276" w:rsidRDefault="00636276" w:rsidP="00636276">
      <w:pPr>
        <w:pStyle w:val="Beschriftung"/>
      </w:pPr>
      <w:r>
        <w:t xml:space="preserve">Figure </w:t>
      </w:r>
      <w:fldSimple w:instr=" SEQ Figure \* ARABIC ">
        <w:r>
          <w:rPr>
            <w:noProof/>
          </w:rPr>
          <w:t>292</w:t>
        </w:r>
      </w:fldSimple>
      <w:r>
        <w:t xml:space="preserve"> Used Tools</w:t>
      </w:r>
    </w:p>
    <w:p w14:paraId="6F9D24C1" w14:textId="7A98039C" w:rsidR="00636276" w:rsidRDefault="00636276" w:rsidP="00636276">
      <w:pPr>
        <w:pStyle w:val="berschrift4"/>
      </w:pPr>
      <w:r>
        <w:t>Mechanical Design</w:t>
      </w:r>
    </w:p>
    <w:p w14:paraId="4788CB63" w14:textId="6BC09363" w:rsidR="00636276" w:rsidRDefault="00636276" w:rsidP="00636276">
      <w:hyperlink w:anchor="Activity.2536" w:history="1">
        <w:r>
          <w:rPr>
            <w:rStyle w:val="Hyperlink"/>
          </w:rPr>
          <w:t>see: Mechanical Design</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454D7F7A" w14:textId="77777777" w:rsidTr="00636276">
        <w:tblPrEx>
          <w:tblCellMar>
            <w:bottom w:w="0" w:type="dxa"/>
          </w:tblCellMar>
        </w:tblPrEx>
        <w:tc>
          <w:tcPr>
            <w:tcW w:w="2268" w:type="dxa"/>
            <w:shd w:val="clear" w:color="auto" w:fill="FFFFFF"/>
          </w:tcPr>
          <w:p w14:paraId="529F4B2C" w14:textId="2C4B571B" w:rsidR="00636276" w:rsidRDefault="00636276" w:rsidP="00636276">
            <w:r w:rsidRPr="00636276">
              <w:rPr>
                <w:rStyle w:val="Fett"/>
              </w:rPr>
              <w:lastRenderedPageBreak/>
              <w:t>Inputs</w:t>
            </w:r>
          </w:p>
        </w:tc>
        <w:tc>
          <w:tcPr>
            <w:tcW w:w="7369" w:type="dxa"/>
            <w:shd w:val="clear" w:color="auto" w:fill="FFFFFF"/>
          </w:tcPr>
          <w:p w14:paraId="32072C37" w14:textId="77777777" w:rsidR="00636276" w:rsidRDefault="00636276" w:rsidP="00636276">
            <w:hyperlink w:anchor="Deliverable13422" w:history="1">
              <w:r>
                <w:rPr>
                  <w:rStyle w:val="Hyperlink"/>
                </w:rPr>
                <w:t>Mechanical Component</w:t>
              </w:r>
            </w:hyperlink>
          </w:p>
          <w:p w14:paraId="6304A3AB" w14:textId="77777777" w:rsidR="00636276" w:rsidRDefault="00636276" w:rsidP="00636276">
            <w:hyperlink w:anchor="Deliverable14853" w:history="1">
              <w:r>
                <w:rPr>
                  <w:rStyle w:val="Hyperlink"/>
                </w:rPr>
                <w:t>Body</w:t>
              </w:r>
            </w:hyperlink>
          </w:p>
          <w:p w14:paraId="70F98114" w14:textId="77777777" w:rsidR="00636276" w:rsidRDefault="00636276" w:rsidP="00636276">
            <w:hyperlink w:anchor="Deliverable15658" w:history="1">
              <w:r>
                <w:rPr>
                  <w:rStyle w:val="Hyperlink"/>
                </w:rPr>
                <w:t>Geometric Interference</w:t>
              </w:r>
            </w:hyperlink>
          </w:p>
          <w:p w14:paraId="2194F9FD" w14:textId="77777777" w:rsidR="00636276" w:rsidRDefault="00636276" w:rsidP="00636276">
            <w:hyperlink w:anchor="Deliverable14831" w:history="1">
              <w:r>
                <w:rPr>
                  <w:rStyle w:val="Hyperlink"/>
                </w:rPr>
                <w:t>Material</w:t>
              </w:r>
            </w:hyperlink>
          </w:p>
          <w:p w14:paraId="59D64B11" w14:textId="77777777" w:rsidR="00636276" w:rsidRDefault="00636276" w:rsidP="00636276">
            <w:hyperlink w:anchor="Deliverable13433" w:history="1">
              <w:r>
                <w:rPr>
                  <w:rStyle w:val="Hyperlink"/>
                </w:rPr>
                <w:t>Model View</w:t>
              </w:r>
            </w:hyperlink>
          </w:p>
          <w:p w14:paraId="63385737" w14:textId="77777777" w:rsidR="00636276" w:rsidRDefault="00636276" w:rsidP="00636276">
            <w:hyperlink w:anchor="Deliverable13437" w:history="1">
              <w:r>
                <w:rPr>
                  <w:rStyle w:val="Hyperlink"/>
                </w:rPr>
                <w:t>Model Annotation</w:t>
              </w:r>
            </w:hyperlink>
          </w:p>
          <w:p w14:paraId="5E8E14B8" w14:textId="77777777" w:rsidR="00636276" w:rsidRDefault="00636276" w:rsidP="00636276">
            <w:hyperlink w:anchor="Deliverable14476" w:history="1">
              <w:r>
                <w:rPr>
                  <w:rStyle w:val="Hyperlink"/>
                </w:rPr>
                <w:t>Kinematic Mechanism</w:t>
              </w:r>
            </w:hyperlink>
          </w:p>
          <w:p w14:paraId="6B1422E6" w14:textId="77777777" w:rsidR="00636276" w:rsidRDefault="00636276" w:rsidP="00636276">
            <w:hyperlink w:anchor="Deliverable13442" w:history="1">
              <w:r>
                <w:rPr>
                  <w:rStyle w:val="Hyperlink"/>
                </w:rPr>
                <w:t>Kinematic Joint</w:t>
              </w:r>
            </w:hyperlink>
          </w:p>
          <w:p w14:paraId="660F7754" w14:textId="77777777" w:rsidR="00636276" w:rsidRDefault="00636276" w:rsidP="00636276">
            <w:hyperlink w:anchor="Deliverable13449" w:history="1">
              <w:r>
                <w:rPr>
                  <w:rStyle w:val="Hyperlink"/>
                </w:rPr>
                <w:t>Kinematic Sensor</w:t>
              </w:r>
            </w:hyperlink>
          </w:p>
          <w:p w14:paraId="6B6CDD3B" w14:textId="77777777" w:rsidR="00636276" w:rsidRDefault="00636276" w:rsidP="00636276">
            <w:hyperlink w:anchor="Deliverable14854" w:history="1">
              <w:r>
                <w:rPr>
                  <w:rStyle w:val="Hyperlink"/>
                </w:rPr>
                <w:t>Kinematic Motion</w:t>
              </w:r>
            </w:hyperlink>
          </w:p>
          <w:p w14:paraId="11274CC9" w14:textId="77777777" w:rsidR="00636276" w:rsidRDefault="00636276" w:rsidP="00636276">
            <w:hyperlink w:anchor="Deliverable13462" w:history="1">
              <w:r>
                <w:rPr>
                  <w:rStyle w:val="Hyperlink"/>
                </w:rPr>
                <w:t>Joining Element</w:t>
              </w:r>
            </w:hyperlink>
          </w:p>
          <w:p w14:paraId="3B2BD731" w14:textId="77777777" w:rsidR="00636276" w:rsidRDefault="00636276" w:rsidP="00636276">
            <w:hyperlink w:anchor="Deliverable13453" w:history="1">
              <w:r>
                <w:rPr>
                  <w:rStyle w:val="Hyperlink"/>
                </w:rPr>
                <w:t>Hydraulic/Pneumatic Connection</w:t>
              </w:r>
            </w:hyperlink>
          </w:p>
          <w:p w14:paraId="200AB076" w14:textId="77777777" w:rsidR="00636276" w:rsidRDefault="00636276" w:rsidP="00636276">
            <w:hyperlink w:anchor="Deliverable13456" w:history="1">
              <w:r>
                <w:rPr>
                  <w:rStyle w:val="Hyperlink"/>
                </w:rPr>
                <w:t>Hydraulic/Pneumatic Port</w:t>
              </w:r>
            </w:hyperlink>
          </w:p>
          <w:p w14:paraId="6EEE6327" w14:textId="77777777" w:rsidR="00636276" w:rsidRDefault="00636276" w:rsidP="00636276">
            <w:hyperlink w:anchor="Deliverable13459" w:history="1">
              <w:r>
                <w:rPr>
                  <w:rStyle w:val="Hyperlink"/>
                </w:rPr>
                <w:t>Joining Process</w:t>
              </w:r>
            </w:hyperlink>
          </w:p>
          <w:p w14:paraId="2B0A4429" w14:textId="77777777" w:rsidR="00636276" w:rsidRDefault="00636276" w:rsidP="00636276">
            <w:hyperlink w:anchor="Deliverable14368" w:history="1">
              <w:r>
                <w:rPr>
                  <w:rStyle w:val="Hyperlink"/>
                </w:rPr>
                <w:t>Configuration</w:t>
              </w:r>
            </w:hyperlink>
          </w:p>
          <w:p w14:paraId="14C9199E" w14:textId="77777777" w:rsidR="00636276" w:rsidRDefault="00636276" w:rsidP="00636276">
            <w:hyperlink w:anchor="Deliverable15753" w:history="1">
              <w:r>
                <w:rPr>
                  <w:rStyle w:val="Hyperlink"/>
                </w:rPr>
                <w:t>Variant</w:t>
              </w:r>
            </w:hyperlink>
          </w:p>
          <w:p w14:paraId="4413C3DB" w14:textId="4B974491" w:rsidR="00636276" w:rsidRDefault="00636276" w:rsidP="00636276">
            <w:hyperlink w:anchor="Deliverable14866" w:history="1">
              <w:r>
                <w:rPr>
                  <w:rStyle w:val="Hyperlink"/>
                </w:rPr>
                <w:t>Reference</w:t>
              </w:r>
            </w:hyperlink>
          </w:p>
        </w:tc>
      </w:tr>
      <w:tr w:rsidR="00636276" w14:paraId="0E1183D1" w14:textId="77777777" w:rsidTr="00636276">
        <w:tblPrEx>
          <w:tblCellMar>
            <w:bottom w:w="0" w:type="dxa"/>
          </w:tblCellMar>
        </w:tblPrEx>
        <w:tc>
          <w:tcPr>
            <w:tcW w:w="2268" w:type="dxa"/>
            <w:shd w:val="clear" w:color="auto" w:fill="FFFFFF"/>
          </w:tcPr>
          <w:p w14:paraId="441C5998" w14:textId="613E0168" w:rsidR="00636276" w:rsidRPr="00636276" w:rsidRDefault="00636276" w:rsidP="00636276">
            <w:pPr>
              <w:rPr>
                <w:rStyle w:val="Fett"/>
              </w:rPr>
            </w:pPr>
            <w:r w:rsidRPr="00636276">
              <w:rPr>
                <w:rStyle w:val="Fett"/>
              </w:rPr>
              <w:t>Outputs</w:t>
            </w:r>
          </w:p>
        </w:tc>
        <w:tc>
          <w:tcPr>
            <w:tcW w:w="7369" w:type="dxa"/>
            <w:shd w:val="clear" w:color="auto" w:fill="FFFFFF"/>
          </w:tcPr>
          <w:p w14:paraId="7350DE1C" w14:textId="77777777" w:rsidR="00636276" w:rsidRDefault="00636276" w:rsidP="00636276">
            <w:hyperlink w:anchor="Deliverable19611" w:history="1">
              <w:r>
                <w:rPr>
                  <w:rStyle w:val="Hyperlink"/>
                </w:rPr>
                <w:t>System Requirement</w:t>
              </w:r>
            </w:hyperlink>
          </w:p>
          <w:p w14:paraId="7932E9C2" w14:textId="77777777" w:rsidR="00636276" w:rsidRDefault="00636276" w:rsidP="00636276">
            <w:hyperlink w:anchor="Deliverable13404" w:history="1">
              <w:r>
                <w:rPr>
                  <w:rStyle w:val="Hyperlink"/>
                </w:rPr>
                <w:t>Function</w:t>
              </w:r>
            </w:hyperlink>
          </w:p>
          <w:p w14:paraId="253850C8" w14:textId="77777777" w:rsidR="00636276" w:rsidRDefault="00636276" w:rsidP="00636276">
            <w:hyperlink w:anchor="Deliverable14454" w:history="1">
              <w:r>
                <w:rPr>
                  <w:rStyle w:val="Hyperlink"/>
                </w:rPr>
                <w:t>System Component</w:t>
              </w:r>
            </w:hyperlink>
          </w:p>
          <w:p w14:paraId="52902EBC" w14:textId="77777777" w:rsidR="00636276" w:rsidRDefault="00636276" w:rsidP="00636276">
            <w:hyperlink w:anchor="Deliverable14456" w:history="1">
              <w:r>
                <w:rPr>
                  <w:rStyle w:val="Hyperlink"/>
                </w:rPr>
                <w:t>Component Interface</w:t>
              </w:r>
            </w:hyperlink>
          </w:p>
          <w:p w14:paraId="4EDB9EF3" w14:textId="77777777" w:rsidR="00636276" w:rsidRDefault="00636276" w:rsidP="00636276">
            <w:hyperlink w:anchor="Deliverable14457" w:history="1">
              <w:r>
                <w:rPr>
                  <w:rStyle w:val="Hyperlink"/>
                </w:rPr>
                <w:t>Component Connection</w:t>
              </w:r>
            </w:hyperlink>
          </w:p>
          <w:p w14:paraId="0EA5EA13" w14:textId="29B1EC5B" w:rsidR="00636276" w:rsidRDefault="00636276" w:rsidP="00636276">
            <w:hyperlink w:anchor="Deliverable14755" w:history="1">
              <w:r>
                <w:rPr>
                  <w:rStyle w:val="Hyperlink"/>
                </w:rPr>
                <w:t>Component State</w:t>
              </w:r>
            </w:hyperlink>
          </w:p>
        </w:tc>
      </w:tr>
    </w:tbl>
    <w:p w14:paraId="0B0B39F1" w14:textId="50F91F41" w:rsidR="00636276" w:rsidRDefault="00636276" w:rsidP="00636276">
      <w:pPr>
        <w:pStyle w:val="berschrift5"/>
        <w:numPr>
          <w:ilvl w:val="4"/>
          <w:numId w:val="78"/>
        </w:numPr>
      </w:pPr>
      <w:r>
        <w:t>Define Joining Elements</w:t>
      </w:r>
    </w:p>
    <w:p w14:paraId="52B6C303" w14:textId="6FA8F399" w:rsidR="00636276" w:rsidRDefault="00636276" w:rsidP="00636276">
      <w:hyperlink w:anchor="Activity.6948" w:history="1">
        <w:r>
          <w:rPr>
            <w:rStyle w:val="Hyperlink"/>
          </w:rPr>
          <w:t>see: Define Joining Elements</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05C4B0C5" w14:textId="77777777" w:rsidTr="00636276">
        <w:tblPrEx>
          <w:tblCellMar>
            <w:bottom w:w="0" w:type="dxa"/>
          </w:tblCellMar>
        </w:tblPrEx>
        <w:tc>
          <w:tcPr>
            <w:tcW w:w="2268" w:type="dxa"/>
            <w:shd w:val="clear" w:color="auto" w:fill="FFFFFF"/>
          </w:tcPr>
          <w:p w14:paraId="1213737F" w14:textId="7746F4AA" w:rsidR="00636276" w:rsidRDefault="00636276" w:rsidP="00636276">
            <w:r w:rsidRPr="00636276">
              <w:rPr>
                <w:rStyle w:val="Fett"/>
              </w:rPr>
              <w:t>Inputs</w:t>
            </w:r>
          </w:p>
        </w:tc>
        <w:tc>
          <w:tcPr>
            <w:tcW w:w="7369" w:type="dxa"/>
            <w:shd w:val="clear" w:color="auto" w:fill="FFFFFF"/>
          </w:tcPr>
          <w:p w14:paraId="0F4283BD" w14:textId="58A7391C" w:rsidR="00636276" w:rsidRDefault="00636276" w:rsidP="00636276">
            <w:hyperlink w:anchor="Deliverable13462" w:history="1">
              <w:r>
                <w:rPr>
                  <w:rStyle w:val="Hyperlink"/>
                </w:rPr>
                <w:t>Joining Element</w:t>
              </w:r>
            </w:hyperlink>
          </w:p>
        </w:tc>
      </w:tr>
      <w:tr w:rsidR="00636276" w14:paraId="720210F0" w14:textId="77777777" w:rsidTr="00636276">
        <w:tblPrEx>
          <w:tblCellMar>
            <w:bottom w:w="0" w:type="dxa"/>
          </w:tblCellMar>
        </w:tblPrEx>
        <w:tc>
          <w:tcPr>
            <w:tcW w:w="2268" w:type="dxa"/>
            <w:shd w:val="clear" w:color="auto" w:fill="FFFFFF"/>
          </w:tcPr>
          <w:p w14:paraId="739B01A2" w14:textId="703BFF41" w:rsidR="00636276" w:rsidRPr="00636276" w:rsidRDefault="00636276" w:rsidP="00636276">
            <w:pPr>
              <w:rPr>
                <w:rStyle w:val="Fett"/>
              </w:rPr>
            </w:pPr>
            <w:r w:rsidRPr="00636276">
              <w:rPr>
                <w:rStyle w:val="Fett"/>
              </w:rPr>
              <w:t>Outputs</w:t>
            </w:r>
          </w:p>
        </w:tc>
        <w:tc>
          <w:tcPr>
            <w:tcW w:w="7369" w:type="dxa"/>
            <w:shd w:val="clear" w:color="auto" w:fill="FFFFFF"/>
          </w:tcPr>
          <w:p w14:paraId="188104E0" w14:textId="77777777" w:rsidR="00636276" w:rsidRDefault="00636276" w:rsidP="00636276">
            <w:hyperlink w:anchor="Deliverable19611" w:history="1">
              <w:r>
                <w:rPr>
                  <w:rStyle w:val="Hyperlink"/>
                </w:rPr>
                <w:t>System Requirement</w:t>
              </w:r>
            </w:hyperlink>
          </w:p>
          <w:p w14:paraId="35D1008B" w14:textId="77777777" w:rsidR="00636276" w:rsidRDefault="00636276" w:rsidP="00636276">
            <w:hyperlink w:anchor="Deliverable13422" w:history="1">
              <w:r>
                <w:rPr>
                  <w:rStyle w:val="Hyperlink"/>
                </w:rPr>
                <w:t>Mechanical Component</w:t>
              </w:r>
            </w:hyperlink>
          </w:p>
          <w:p w14:paraId="0C3567EB" w14:textId="77777777" w:rsidR="00636276" w:rsidRDefault="00636276" w:rsidP="00636276">
            <w:hyperlink w:anchor="Deliverable19386" w:history="1">
              <w:r>
                <w:rPr>
                  <w:rStyle w:val="Hyperlink"/>
                </w:rPr>
                <w:t>Face</w:t>
              </w:r>
            </w:hyperlink>
          </w:p>
          <w:p w14:paraId="2F7E70D7" w14:textId="77777777" w:rsidR="00636276" w:rsidRDefault="00636276" w:rsidP="00636276">
            <w:hyperlink w:anchor="Deliverable14831" w:history="1">
              <w:r>
                <w:rPr>
                  <w:rStyle w:val="Hyperlink"/>
                </w:rPr>
                <w:t>Material</w:t>
              </w:r>
            </w:hyperlink>
          </w:p>
          <w:p w14:paraId="1C9A9991" w14:textId="195FC469" w:rsidR="00636276" w:rsidRDefault="00636276" w:rsidP="00636276">
            <w:hyperlink w:anchor="Deliverable13459" w:history="1">
              <w:r>
                <w:rPr>
                  <w:rStyle w:val="Hyperlink"/>
                </w:rPr>
                <w:t>Joining Process</w:t>
              </w:r>
            </w:hyperlink>
          </w:p>
        </w:tc>
      </w:tr>
    </w:tbl>
    <w:p w14:paraId="4AA73481" w14:textId="6D6471A2" w:rsidR="00636276" w:rsidRDefault="00636276" w:rsidP="00636276">
      <w:pPr>
        <w:pStyle w:val="berschrift5"/>
      </w:pPr>
      <w:r>
        <w:t>Define Joining Elements</w:t>
      </w:r>
    </w:p>
    <w:p w14:paraId="4F1AEBD9" w14:textId="1FBA5F8F" w:rsidR="00636276" w:rsidRDefault="00636276" w:rsidP="00636276">
      <w:hyperlink w:anchor="Activity.6948" w:history="1">
        <w:r>
          <w:rPr>
            <w:rStyle w:val="Hyperlink"/>
          </w:rPr>
          <w:t>see: Define Joining Elements</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7831BA19" w14:textId="77777777" w:rsidTr="00636276">
        <w:tblPrEx>
          <w:tblCellMar>
            <w:bottom w:w="0" w:type="dxa"/>
          </w:tblCellMar>
        </w:tblPrEx>
        <w:tc>
          <w:tcPr>
            <w:tcW w:w="2268" w:type="dxa"/>
            <w:shd w:val="clear" w:color="auto" w:fill="FFFFFF"/>
          </w:tcPr>
          <w:p w14:paraId="043B9908" w14:textId="1E8CFD95" w:rsidR="00636276" w:rsidRDefault="00636276" w:rsidP="00636276">
            <w:r w:rsidRPr="00636276">
              <w:rPr>
                <w:rStyle w:val="Fett"/>
              </w:rPr>
              <w:t>Inputs</w:t>
            </w:r>
          </w:p>
        </w:tc>
        <w:tc>
          <w:tcPr>
            <w:tcW w:w="7369" w:type="dxa"/>
            <w:shd w:val="clear" w:color="auto" w:fill="FFFFFF"/>
          </w:tcPr>
          <w:p w14:paraId="7D6A75AF" w14:textId="09440426" w:rsidR="00636276" w:rsidRDefault="00636276" w:rsidP="00636276">
            <w:hyperlink w:anchor="Deliverable13462" w:history="1">
              <w:r>
                <w:rPr>
                  <w:rStyle w:val="Hyperlink"/>
                </w:rPr>
                <w:t>Joining Element</w:t>
              </w:r>
            </w:hyperlink>
          </w:p>
        </w:tc>
      </w:tr>
      <w:tr w:rsidR="00636276" w14:paraId="73A448F5" w14:textId="77777777" w:rsidTr="00636276">
        <w:tblPrEx>
          <w:tblCellMar>
            <w:bottom w:w="0" w:type="dxa"/>
          </w:tblCellMar>
        </w:tblPrEx>
        <w:tc>
          <w:tcPr>
            <w:tcW w:w="2268" w:type="dxa"/>
            <w:shd w:val="clear" w:color="auto" w:fill="FFFFFF"/>
          </w:tcPr>
          <w:p w14:paraId="3541A66F" w14:textId="02A16E6A" w:rsidR="00636276" w:rsidRPr="00636276" w:rsidRDefault="00636276" w:rsidP="00636276">
            <w:pPr>
              <w:rPr>
                <w:rStyle w:val="Fett"/>
              </w:rPr>
            </w:pPr>
            <w:r w:rsidRPr="00636276">
              <w:rPr>
                <w:rStyle w:val="Fett"/>
              </w:rPr>
              <w:t>Outputs</w:t>
            </w:r>
          </w:p>
        </w:tc>
        <w:tc>
          <w:tcPr>
            <w:tcW w:w="7369" w:type="dxa"/>
            <w:shd w:val="clear" w:color="auto" w:fill="FFFFFF"/>
          </w:tcPr>
          <w:p w14:paraId="3EF03E8B" w14:textId="77777777" w:rsidR="00636276" w:rsidRDefault="00636276" w:rsidP="00636276">
            <w:hyperlink w:anchor="Deliverable19611" w:history="1">
              <w:r>
                <w:rPr>
                  <w:rStyle w:val="Hyperlink"/>
                </w:rPr>
                <w:t>System Requirement</w:t>
              </w:r>
            </w:hyperlink>
          </w:p>
          <w:p w14:paraId="55309C2A" w14:textId="77777777" w:rsidR="00636276" w:rsidRDefault="00636276" w:rsidP="00636276">
            <w:hyperlink w:anchor="Deliverable13422" w:history="1">
              <w:r>
                <w:rPr>
                  <w:rStyle w:val="Hyperlink"/>
                </w:rPr>
                <w:t>Mechanical Component</w:t>
              </w:r>
            </w:hyperlink>
          </w:p>
          <w:p w14:paraId="4BCBE1C6" w14:textId="77777777" w:rsidR="00636276" w:rsidRDefault="00636276" w:rsidP="00636276">
            <w:hyperlink w:anchor="Deliverable19386" w:history="1">
              <w:r>
                <w:rPr>
                  <w:rStyle w:val="Hyperlink"/>
                </w:rPr>
                <w:t>Face</w:t>
              </w:r>
            </w:hyperlink>
          </w:p>
          <w:p w14:paraId="38A3A4C5" w14:textId="77777777" w:rsidR="00636276" w:rsidRDefault="00636276" w:rsidP="00636276">
            <w:hyperlink w:anchor="Deliverable14831" w:history="1">
              <w:r>
                <w:rPr>
                  <w:rStyle w:val="Hyperlink"/>
                </w:rPr>
                <w:t>Material</w:t>
              </w:r>
            </w:hyperlink>
          </w:p>
          <w:p w14:paraId="329AB1D0" w14:textId="2CC556D5" w:rsidR="00636276" w:rsidRDefault="00636276" w:rsidP="00636276">
            <w:hyperlink w:anchor="Deliverable13459" w:history="1">
              <w:r>
                <w:rPr>
                  <w:rStyle w:val="Hyperlink"/>
                </w:rPr>
                <w:t>Joining Process</w:t>
              </w:r>
            </w:hyperlink>
          </w:p>
        </w:tc>
      </w:tr>
    </w:tbl>
    <w:p w14:paraId="3B2C744C" w14:textId="4700B12B" w:rsidR="00636276" w:rsidRDefault="00636276" w:rsidP="00636276">
      <w:pPr>
        <w:pStyle w:val="berschrift4"/>
        <w:numPr>
          <w:ilvl w:val="3"/>
          <w:numId w:val="79"/>
        </w:numPr>
      </w:pPr>
      <w:r>
        <w:lastRenderedPageBreak/>
        <w:t>Electrical/Electronical Design</w:t>
      </w:r>
    </w:p>
    <w:p w14:paraId="63F59DBD" w14:textId="728EB36B" w:rsidR="00636276" w:rsidRDefault="00636276" w:rsidP="00636276">
      <w:hyperlink w:anchor="Activity.2537" w:history="1">
        <w:r>
          <w:rPr>
            <w:rStyle w:val="Hyperlink"/>
          </w:rPr>
          <w:t>see: Electrical/Electronical Design</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E77EC34" w14:textId="77777777" w:rsidTr="00636276">
        <w:tblPrEx>
          <w:tblCellMar>
            <w:bottom w:w="0" w:type="dxa"/>
          </w:tblCellMar>
        </w:tblPrEx>
        <w:tc>
          <w:tcPr>
            <w:tcW w:w="2268" w:type="dxa"/>
            <w:shd w:val="clear" w:color="auto" w:fill="FFFFFF"/>
          </w:tcPr>
          <w:p w14:paraId="24050C2B" w14:textId="2CBE9484" w:rsidR="00636276" w:rsidRDefault="00636276" w:rsidP="00636276">
            <w:r w:rsidRPr="00636276">
              <w:rPr>
                <w:rStyle w:val="Fett"/>
              </w:rPr>
              <w:t>Inputs</w:t>
            </w:r>
          </w:p>
        </w:tc>
        <w:tc>
          <w:tcPr>
            <w:tcW w:w="7369" w:type="dxa"/>
            <w:shd w:val="clear" w:color="auto" w:fill="FFFFFF"/>
          </w:tcPr>
          <w:p w14:paraId="29D9C83B" w14:textId="77777777" w:rsidR="00636276" w:rsidRDefault="00636276" w:rsidP="00636276">
            <w:hyperlink w:anchor="Deliverable13476" w:history="1">
              <w:r>
                <w:rPr>
                  <w:rStyle w:val="Hyperlink"/>
                </w:rPr>
                <w:t>Electric/Electronic Component</w:t>
              </w:r>
            </w:hyperlink>
          </w:p>
          <w:p w14:paraId="42DE3EA3" w14:textId="77777777" w:rsidR="00636276" w:rsidRDefault="00636276" w:rsidP="00636276">
            <w:hyperlink w:anchor="Deliverable13484" w:history="1">
              <w:r>
                <w:rPr>
                  <w:rStyle w:val="Hyperlink"/>
                </w:rPr>
                <w:t>Electric/Electronic Port</w:t>
              </w:r>
            </w:hyperlink>
          </w:p>
          <w:p w14:paraId="0DA4639E" w14:textId="77777777" w:rsidR="00636276" w:rsidRDefault="00636276" w:rsidP="00636276">
            <w:hyperlink w:anchor="Deliverable13480" w:history="1">
              <w:r>
                <w:rPr>
                  <w:rStyle w:val="Hyperlink"/>
                </w:rPr>
                <w:t>Electric/Electronic Connection</w:t>
              </w:r>
            </w:hyperlink>
          </w:p>
          <w:p w14:paraId="001D5CEB" w14:textId="77777777" w:rsidR="00636276" w:rsidRDefault="00636276" w:rsidP="00636276">
            <w:hyperlink w:anchor="Deliverable14368" w:history="1">
              <w:r>
                <w:rPr>
                  <w:rStyle w:val="Hyperlink"/>
                </w:rPr>
                <w:t>Configuration</w:t>
              </w:r>
            </w:hyperlink>
          </w:p>
          <w:p w14:paraId="05010870" w14:textId="77777777" w:rsidR="00636276" w:rsidRDefault="00636276" w:rsidP="00636276">
            <w:hyperlink w:anchor="Deliverable15753" w:history="1">
              <w:r>
                <w:rPr>
                  <w:rStyle w:val="Hyperlink"/>
                </w:rPr>
                <w:t>Variant</w:t>
              </w:r>
            </w:hyperlink>
          </w:p>
          <w:p w14:paraId="70B081FE" w14:textId="6E930964" w:rsidR="00636276" w:rsidRDefault="00636276" w:rsidP="00636276">
            <w:hyperlink w:anchor="Deliverable14866" w:history="1">
              <w:r>
                <w:rPr>
                  <w:rStyle w:val="Hyperlink"/>
                </w:rPr>
                <w:t>Reference</w:t>
              </w:r>
            </w:hyperlink>
          </w:p>
        </w:tc>
      </w:tr>
      <w:tr w:rsidR="00636276" w14:paraId="2D50BAD8" w14:textId="77777777" w:rsidTr="00636276">
        <w:tblPrEx>
          <w:tblCellMar>
            <w:bottom w:w="0" w:type="dxa"/>
          </w:tblCellMar>
        </w:tblPrEx>
        <w:tc>
          <w:tcPr>
            <w:tcW w:w="2268" w:type="dxa"/>
            <w:shd w:val="clear" w:color="auto" w:fill="FFFFFF"/>
          </w:tcPr>
          <w:p w14:paraId="645F4EC7" w14:textId="5D27A761" w:rsidR="00636276" w:rsidRPr="00636276" w:rsidRDefault="00636276" w:rsidP="00636276">
            <w:pPr>
              <w:rPr>
                <w:rStyle w:val="Fett"/>
              </w:rPr>
            </w:pPr>
            <w:r w:rsidRPr="00636276">
              <w:rPr>
                <w:rStyle w:val="Fett"/>
              </w:rPr>
              <w:t>Outputs</w:t>
            </w:r>
          </w:p>
        </w:tc>
        <w:tc>
          <w:tcPr>
            <w:tcW w:w="7369" w:type="dxa"/>
            <w:shd w:val="clear" w:color="auto" w:fill="FFFFFF"/>
          </w:tcPr>
          <w:p w14:paraId="5B09EA97" w14:textId="77777777" w:rsidR="00636276" w:rsidRDefault="00636276" w:rsidP="00636276">
            <w:hyperlink w:anchor="Deliverable19611" w:history="1">
              <w:r>
                <w:rPr>
                  <w:rStyle w:val="Hyperlink"/>
                </w:rPr>
                <w:t>System Requirement</w:t>
              </w:r>
            </w:hyperlink>
          </w:p>
          <w:p w14:paraId="49D66D94" w14:textId="77777777" w:rsidR="00636276" w:rsidRDefault="00636276" w:rsidP="00636276">
            <w:hyperlink w:anchor="Deliverable13404" w:history="1">
              <w:r>
                <w:rPr>
                  <w:rStyle w:val="Hyperlink"/>
                </w:rPr>
                <w:t>Function</w:t>
              </w:r>
            </w:hyperlink>
          </w:p>
          <w:p w14:paraId="249C5797" w14:textId="77777777" w:rsidR="00636276" w:rsidRDefault="00636276" w:rsidP="00636276">
            <w:hyperlink w:anchor="Deliverable14454" w:history="1">
              <w:r>
                <w:rPr>
                  <w:rStyle w:val="Hyperlink"/>
                </w:rPr>
                <w:t>System Component</w:t>
              </w:r>
            </w:hyperlink>
          </w:p>
          <w:p w14:paraId="12B51A45" w14:textId="77777777" w:rsidR="00636276" w:rsidRDefault="00636276" w:rsidP="00636276">
            <w:hyperlink w:anchor="Deliverable14456" w:history="1">
              <w:r>
                <w:rPr>
                  <w:rStyle w:val="Hyperlink"/>
                </w:rPr>
                <w:t>Component Interface</w:t>
              </w:r>
            </w:hyperlink>
          </w:p>
          <w:p w14:paraId="348FE94E" w14:textId="77777777" w:rsidR="00636276" w:rsidRDefault="00636276" w:rsidP="00636276">
            <w:hyperlink w:anchor="Deliverable14457" w:history="1">
              <w:r>
                <w:rPr>
                  <w:rStyle w:val="Hyperlink"/>
                </w:rPr>
                <w:t>Component Connection</w:t>
              </w:r>
            </w:hyperlink>
          </w:p>
          <w:p w14:paraId="38F8F8E2" w14:textId="77777777" w:rsidR="00636276" w:rsidRDefault="00636276" w:rsidP="00636276">
            <w:hyperlink w:anchor="Deliverable14755" w:history="1">
              <w:r>
                <w:rPr>
                  <w:rStyle w:val="Hyperlink"/>
                </w:rPr>
                <w:t>Component State</w:t>
              </w:r>
            </w:hyperlink>
          </w:p>
          <w:p w14:paraId="2A05B853" w14:textId="77777777" w:rsidR="00636276" w:rsidRDefault="00636276" w:rsidP="00636276">
            <w:hyperlink w:anchor="Deliverable13422" w:history="1">
              <w:r>
                <w:rPr>
                  <w:rStyle w:val="Hyperlink"/>
                </w:rPr>
                <w:t>Mechanical Component</w:t>
              </w:r>
            </w:hyperlink>
          </w:p>
          <w:p w14:paraId="375E0774" w14:textId="617B91E9" w:rsidR="00636276" w:rsidRDefault="00636276" w:rsidP="00636276">
            <w:hyperlink w:anchor="Deliverable14853" w:history="1">
              <w:r>
                <w:rPr>
                  <w:rStyle w:val="Hyperlink"/>
                </w:rPr>
                <w:t>Body</w:t>
              </w:r>
            </w:hyperlink>
          </w:p>
        </w:tc>
      </w:tr>
    </w:tbl>
    <w:p w14:paraId="2ACCEAD4" w14:textId="012750FD" w:rsidR="00636276" w:rsidRDefault="00636276" w:rsidP="00636276">
      <w:pPr>
        <w:pStyle w:val="berschrift4"/>
      </w:pPr>
      <w:r>
        <w:t>Software Engineering</w:t>
      </w:r>
    </w:p>
    <w:p w14:paraId="6CF70C83" w14:textId="0C37F47B" w:rsidR="00636276" w:rsidRDefault="00636276" w:rsidP="00636276">
      <w:hyperlink w:anchor="Activity.2538" w:history="1">
        <w:r>
          <w:rPr>
            <w:rStyle w:val="Hyperlink"/>
          </w:rPr>
          <w:t>see: Software Engineering</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6ED3F8D0" w14:textId="77777777" w:rsidTr="00636276">
        <w:tblPrEx>
          <w:tblCellMar>
            <w:bottom w:w="0" w:type="dxa"/>
          </w:tblCellMar>
        </w:tblPrEx>
        <w:tc>
          <w:tcPr>
            <w:tcW w:w="2268" w:type="dxa"/>
            <w:shd w:val="clear" w:color="auto" w:fill="FFFFFF"/>
          </w:tcPr>
          <w:p w14:paraId="0A442254" w14:textId="1D36352C" w:rsidR="00636276" w:rsidRDefault="00636276" w:rsidP="00636276">
            <w:r w:rsidRPr="00636276">
              <w:rPr>
                <w:rStyle w:val="Fett"/>
              </w:rPr>
              <w:t>Inputs</w:t>
            </w:r>
          </w:p>
        </w:tc>
        <w:tc>
          <w:tcPr>
            <w:tcW w:w="7369" w:type="dxa"/>
            <w:shd w:val="clear" w:color="auto" w:fill="FFFFFF"/>
          </w:tcPr>
          <w:p w14:paraId="7BE4E604" w14:textId="77777777" w:rsidR="00636276" w:rsidRDefault="00636276" w:rsidP="00636276">
            <w:hyperlink w:anchor="Deliverable13486" w:history="1">
              <w:r>
                <w:rPr>
                  <w:rStyle w:val="Hyperlink"/>
                </w:rPr>
                <w:t>Software Class</w:t>
              </w:r>
            </w:hyperlink>
          </w:p>
          <w:p w14:paraId="1C512290" w14:textId="77777777" w:rsidR="00636276" w:rsidRDefault="00636276" w:rsidP="00636276">
            <w:hyperlink w:anchor="Deliverable14469" w:history="1">
              <w:r>
                <w:rPr>
                  <w:rStyle w:val="Hyperlink"/>
                </w:rPr>
                <w:t>Software Interface</w:t>
              </w:r>
            </w:hyperlink>
          </w:p>
          <w:p w14:paraId="3B040D93" w14:textId="77777777" w:rsidR="00636276" w:rsidRDefault="00636276" w:rsidP="00636276">
            <w:hyperlink w:anchor="Deliverable13487" w:history="1">
              <w:r>
                <w:rPr>
                  <w:rStyle w:val="Hyperlink"/>
                </w:rPr>
                <w:t>Software Component</w:t>
              </w:r>
            </w:hyperlink>
          </w:p>
          <w:p w14:paraId="60E8785F" w14:textId="77777777" w:rsidR="00636276" w:rsidRDefault="00636276" w:rsidP="00636276">
            <w:hyperlink w:anchor="Deliverable14368" w:history="1">
              <w:r>
                <w:rPr>
                  <w:rStyle w:val="Hyperlink"/>
                </w:rPr>
                <w:t>Configuration</w:t>
              </w:r>
            </w:hyperlink>
          </w:p>
          <w:p w14:paraId="06B7C80F" w14:textId="77777777" w:rsidR="00636276" w:rsidRDefault="00636276" w:rsidP="00636276">
            <w:hyperlink w:anchor="Deliverable15753" w:history="1">
              <w:r>
                <w:rPr>
                  <w:rStyle w:val="Hyperlink"/>
                </w:rPr>
                <w:t>Variant</w:t>
              </w:r>
            </w:hyperlink>
          </w:p>
          <w:p w14:paraId="72E5A410" w14:textId="720EE668" w:rsidR="00636276" w:rsidRDefault="00636276" w:rsidP="00636276">
            <w:hyperlink w:anchor="Deliverable14866" w:history="1">
              <w:r>
                <w:rPr>
                  <w:rStyle w:val="Hyperlink"/>
                </w:rPr>
                <w:t>Reference</w:t>
              </w:r>
            </w:hyperlink>
          </w:p>
        </w:tc>
      </w:tr>
      <w:tr w:rsidR="00636276" w14:paraId="25094F74" w14:textId="77777777" w:rsidTr="00636276">
        <w:tblPrEx>
          <w:tblCellMar>
            <w:bottom w:w="0" w:type="dxa"/>
          </w:tblCellMar>
        </w:tblPrEx>
        <w:tc>
          <w:tcPr>
            <w:tcW w:w="2268" w:type="dxa"/>
            <w:shd w:val="clear" w:color="auto" w:fill="FFFFFF"/>
          </w:tcPr>
          <w:p w14:paraId="499FA518" w14:textId="244F8349" w:rsidR="00636276" w:rsidRPr="00636276" w:rsidRDefault="00636276" w:rsidP="00636276">
            <w:pPr>
              <w:rPr>
                <w:rStyle w:val="Fett"/>
              </w:rPr>
            </w:pPr>
            <w:r w:rsidRPr="00636276">
              <w:rPr>
                <w:rStyle w:val="Fett"/>
              </w:rPr>
              <w:t>Outputs</w:t>
            </w:r>
          </w:p>
        </w:tc>
        <w:tc>
          <w:tcPr>
            <w:tcW w:w="7369" w:type="dxa"/>
            <w:shd w:val="clear" w:color="auto" w:fill="FFFFFF"/>
          </w:tcPr>
          <w:p w14:paraId="00B50512" w14:textId="77777777" w:rsidR="00636276" w:rsidRDefault="00636276" w:rsidP="00636276">
            <w:hyperlink w:anchor="Deliverable19611" w:history="1">
              <w:r>
                <w:rPr>
                  <w:rStyle w:val="Hyperlink"/>
                </w:rPr>
                <w:t>System Requirement</w:t>
              </w:r>
            </w:hyperlink>
          </w:p>
          <w:p w14:paraId="42E9D626" w14:textId="77777777" w:rsidR="00636276" w:rsidRDefault="00636276" w:rsidP="00636276">
            <w:hyperlink w:anchor="Deliverable13404" w:history="1">
              <w:r>
                <w:rPr>
                  <w:rStyle w:val="Hyperlink"/>
                </w:rPr>
                <w:t>Function</w:t>
              </w:r>
            </w:hyperlink>
          </w:p>
          <w:p w14:paraId="4DE25EA9" w14:textId="77777777" w:rsidR="00636276" w:rsidRDefault="00636276" w:rsidP="00636276">
            <w:hyperlink w:anchor="Deliverable14454" w:history="1">
              <w:r>
                <w:rPr>
                  <w:rStyle w:val="Hyperlink"/>
                </w:rPr>
                <w:t>System Component</w:t>
              </w:r>
            </w:hyperlink>
          </w:p>
          <w:p w14:paraId="08109961" w14:textId="77777777" w:rsidR="00636276" w:rsidRDefault="00636276" w:rsidP="00636276">
            <w:hyperlink w:anchor="Deliverable14456" w:history="1">
              <w:r>
                <w:rPr>
                  <w:rStyle w:val="Hyperlink"/>
                </w:rPr>
                <w:t>Component Interface</w:t>
              </w:r>
            </w:hyperlink>
          </w:p>
          <w:p w14:paraId="6DA0BFF0" w14:textId="77777777" w:rsidR="00636276" w:rsidRDefault="00636276" w:rsidP="00636276">
            <w:hyperlink w:anchor="Deliverable14457" w:history="1">
              <w:r>
                <w:rPr>
                  <w:rStyle w:val="Hyperlink"/>
                </w:rPr>
                <w:t>Component Connection</w:t>
              </w:r>
            </w:hyperlink>
          </w:p>
          <w:p w14:paraId="2249409B" w14:textId="77777777" w:rsidR="00636276" w:rsidRDefault="00636276" w:rsidP="00636276">
            <w:hyperlink w:anchor="Deliverable14755" w:history="1">
              <w:r>
                <w:rPr>
                  <w:rStyle w:val="Hyperlink"/>
                </w:rPr>
                <w:t>Component State</w:t>
              </w:r>
            </w:hyperlink>
          </w:p>
          <w:p w14:paraId="0EE321DB" w14:textId="77777777" w:rsidR="00636276" w:rsidRDefault="00636276" w:rsidP="00636276">
            <w:hyperlink w:anchor="Deliverable13422" w:history="1">
              <w:r>
                <w:rPr>
                  <w:rStyle w:val="Hyperlink"/>
                </w:rPr>
                <w:t>Mechanical Component</w:t>
              </w:r>
            </w:hyperlink>
          </w:p>
          <w:p w14:paraId="348A1381" w14:textId="77777777" w:rsidR="00636276" w:rsidRDefault="00636276" w:rsidP="00636276">
            <w:hyperlink w:anchor="Deliverable14853" w:history="1">
              <w:r>
                <w:rPr>
                  <w:rStyle w:val="Hyperlink"/>
                </w:rPr>
                <w:t>Body</w:t>
              </w:r>
            </w:hyperlink>
          </w:p>
          <w:p w14:paraId="24801892" w14:textId="77777777" w:rsidR="00636276" w:rsidRDefault="00636276" w:rsidP="00636276">
            <w:hyperlink w:anchor="Deliverable13476" w:history="1">
              <w:r>
                <w:rPr>
                  <w:rStyle w:val="Hyperlink"/>
                </w:rPr>
                <w:t>Electric/Electronic Component</w:t>
              </w:r>
            </w:hyperlink>
          </w:p>
          <w:p w14:paraId="453C5456" w14:textId="77777777" w:rsidR="00636276" w:rsidRDefault="00636276" w:rsidP="00636276">
            <w:hyperlink w:anchor="Deliverable13484" w:history="1">
              <w:r>
                <w:rPr>
                  <w:rStyle w:val="Hyperlink"/>
                </w:rPr>
                <w:t>Electric/Electronic Port</w:t>
              </w:r>
            </w:hyperlink>
          </w:p>
          <w:p w14:paraId="0C8D552D" w14:textId="69512DD5" w:rsidR="00636276" w:rsidRDefault="00636276" w:rsidP="00636276">
            <w:hyperlink w:anchor="Deliverable13480" w:history="1">
              <w:r>
                <w:rPr>
                  <w:rStyle w:val="Hyperlink"/>
                </w:rPr>
                <w:t>Electric/Electronic Connection</w:t>
              </w:r>
            </w:hyperlink>
          </w:p>
        </w:tc>
      </w:tr>
    </w:tbl>
    <w:p w14:paraId="6C267EFA" w14:textId="5195BEBB" w:rsidR="00636276" w:rsidRDefault="00636276" w:rsidP="00636276">
      <w:pPr>
        <w:pStyle w:val="berschrift4"/>
        <w:numPr>
          <w:ilvl w:val="3"/>
          <w:numId w:val="80"/>
        </w:numPr>
      </w:pPr>
      <w:r>
        <w:lastRenderedPageBreak/>
        <w:t>Electrical/Mechanical Design Collaboration</w:t>
      </w:r>
    </w:p>
    <w:p w14:paraId="70E35F3B" w14:textId="1240BED1" w:rsidR="00636276" w:rsidRDefault="00636276" w:rsidP="00636276">
      <w:hyperlink w:anchor="Activity.2539" w:history="1">
        <w:r>
          <w:rPr>
            <w:rStyle w:val="Hyperlink"/>
          </w:rPr>
          <w:t>see: Electrical/Mechanical Design Collaboration</w:t>
        </w:r>
      </w:hyperlink>
    </w:p>
    <w:tbl>
      <w:tblPr>
        <w:tblW w:w="0" w:type="auto"/>
        <w:tblBorders>
          <w:top w:val="single" w:sz="4" w:space="0" w:color="auto"/>
          <w:bottom w:val="single" w:sz="4" w:space="0" w:color="auto"/>
          <w:insideH w:val="single" w:sz="4" w:space="0" w:color="auto"/>
        </w:tblBorders>
        <w:shd w:val="clear" w:color="auto" w:fill="FFFFFF"/>
        <w:tblLayout w:type="fixed"/>
        <w:tblCellMar>
          <w:top w:w="28" w:type="dxa"/>
          <w:left w:w="0" w:type="dxa"/>
          <w:right w:w="113" w:type="dxa"/>
        </w:tblCellMar>
        <w:tblLook w:val="0000" w:firstRow="0" w:lastRow="0" w:firstColumn="0" w:lastColumn="0" w:noHBand="0" w:noVBand="0"/>
      </w:tblPr>
      <w:tblGrid>
        <w:gridCol w:w="2268"/>
        <w:gridCol w:w="7369"/>
      </w:tblGrid>
      <w:tr w:rsidR="00636276" w14:paraId="3E4B32CD" w14:textId="77777777" w:rsidTr="00636276">
        <w:tblPrEx>
          <w:tblCellMar>
            <w:bottom w:w="0" w:type="dxa"/>
          </w:tblCellMar>
        </w:tblPrEx>
        <w:tc>
          <w:tcPr>
            <w:tcW w:w="2268" w:type="dxa"/>
            <w:shd w:val="clear" w:color="auto" w:fill="FFFFFF"/>
          </w:tcPr>
          <w:p w14:paraId="449C9DBE" w14:textId="6232B1F8" w:rsidR="00636276" w:rsidRDefault="00636276" w:rsidP="00636276">
            <w:r w:rsidRPr="00636276">
              <w:rPr>
                <w:rStyle w:val="Fett"/>
              </w:rPr>
              <w:t>Outputs</w:t>
            </w:r>
          </w:p>
        </w:tc>
        <w:tc>
          <w:tcPr>
            <w:tcW w:w="7369" w:type="dxa"/>
            <w:shd w:val="clear" w:color="auto" w:fill="FFFFFF"/>
          </w:tcPr>
          <w:p w14:paraId="5F1801FF" w14:textId="77777777" w:rsidR="00636276" w:rsidRDefault="00636276" w:rsidP="00636276">
            <w:hyperlink w:anchor="Deliverable13422" w:history="1">
              <w:r>
                <w:rPr>
                  <w:rStyle w:val="Hyperlink"/>
                </w:rPr>
                <w:t>Mechanical Component</w:t>
              </w:r>
            </w:hyperlink>
          </w:p>
          <w:p w14:paraId="27C3CF1C" w14:textId="77777777" w:rsidR="00636276" w:rsidRDefault="00636276" w:rsidP="00636276">
            <w:hyperlink w:anchor="Deliverable14853" w:history="1">
              <w:r>
                <w:rPr>
                  <w:rStyle w:val="Hyperlink"/>
                </w:rPr>
                <w:t>Body</w:t>
              </w:r>
            </w:hyperlink>
          </w:p>
          <w:p w14:paraId="1CC7C5D5" w14:textId="77777777" w:rsidR="00636276" w:rsidRDefault="00636276" w:rsidP="00636276">
            <w:hyperlink w:anchor="Deliverable13476" w:history="1">
              <w:r>
                <w:rPr>
                  <w:rStyle w:val="Hyperlink"/>
                </w:rPr>
                <w:t>Electric/Electronic Component</w:t>
              </w:r>
            </w:hyperlink>
          </w:p>
          <w:p w14:paraId="7CDD2AC7" w14:textId="77777777" w:rsidR="00636276" w:rsidRDefault="00636276" w:rsidP="00636276">
            <w:hyperlink w:anchor="Deliverable13484" w:history="1">
              <w:r>
                <w:rPr>
                  <w:rStyle w:val="Hyperlink"/>
                </w:rPr>
                <w:t>Electric/Electronic Port</w:t>
              </w:r>
            </w:hyperlink>
          </w:p>
          <w:p w14:paraId="475C62E8" w14:textId="1734E532" w:rsidR="00636276" w:rsidRDefault="00636276" w:rsidP="00636276">
            <w:hyperlink w:anchor="Deliverable13480" w:history="1">
              <w:r>
                <w:rPr>
                  <w:rStyle w:val="Hyperlink"/>
                </w:rPr>
                <w:t>Electric/Electronic Connection</w:t>
              </w:r>
            </w:hyperlink>
          </w:p>
        </w:tc>
      </w:tr>
    </w:tbl>
    <w:p w14:paraId="373A01CE" w14:textId="2D4819ED" w:rsidR="00636276" w:rsidRDefault="00636276" w:rsidP="00636276">
      <w:pPr>
        <w:pStyle w:val="berschrift3"/>
      </w:pPr>
      <w:bookmarkStart w:id="186" w:name="Activity7288"/>
      <w:bookmarkStart w:id="187" w:name="_Toc215185736"/>
      <w:r>
        <w:t>Collaborative Manufacturing Engineering</w:t>
      </w:r>
      <w:bookmarkEnd w:id="186"/>
      <w:bookmarkEnd w:id="187"/>
    </w:p>
    <w:p w14:paraId="0E464AB3" w14:textId="39AC6F19" w:rsidR="00636276" w:rsidRDefault="00636276" w:rsidP="00636276">
      <w:r>
        <w:t>Establish process and tool for Collabrative Manufacturing MBD: M-BOM, manufacturing process planning and model based work instruction MBI, connected to the 3D MBD</w:t>
      </w:r>
    </w:p>
    <w:p w14:paraId="2A24D2E4" w14:textId="61BB3950" w:rsidR="00636276" w:rsidRDefault="00636276" w:rsidP="00636276">
      <w:pPr>
        <w:pStyle w:val="berschrift3"/>
      </w:pPr>
      <w:bookmarkStart w:id="188" w:name="Activity7289"/>
      <w:bookmarkStart w:id="189" w:name="_Toc215185737"/>
      <w:r>
        <w:t>Collaborative Digital Product Quality Management (APQP)</w:t>
      </w:r>
      <w:bookmarkEnd w:id="188"/>
      <w:bookmarkEnd w:id="189"/>
    </w:p>
    <w:p w14:paraId="2EB30545" w14:textId="24DDE3B6" w:rsidR="00636276" w:rsidRDefault="00636276" w:rsidP="00636276">
      <w:r>
        <w:t>Establish process and tool for the  creation, definition, retention of APQP (Advanced Product Quality Planning ) and PPAP (Production part approval process) elements, following indutsry standards such as AS9145.</w:t>
      </w:r>
    </w:p>
    <w:p w14:paraId="3FCCFC06" w14:textId="35ED4BA5" w:rsidR="00636276" w:rsidRDefault="00636276" w:rsidP="00636276">
      <w:pPr>
        <w:pStyle w:val="berschrift3"/>
      </w:pPr>
      <w:bookmarkStart w:id="190" w:name="Activity7290"/>
      <w:bookmarkStart w:id="191" w:name="_Toc215185738"/>
      <w:r>
        <w:t>LOTAR Long-term Archiving and Retrieval</w:t>
      </w:r>
      <w:bookmarkEnd w:id="190"/>
      <w:bookmarkEnd w:id="191"/>
    </w:p>
    <w:p w14:paraId="0E23D0D0" w14:textId="6866CE99" w:rsidR="00636276" w:rsidRDefault="00636276" w:rsidP="00636276">
      <w:r>
        <w:t>I want to preserve a baseline of system informationt for later retrieval and reuse. Reference: https://lotar-international.org/</w:t>
      </w:r>
    </w:p>
    <w:p w14:paraId="3C3361DC" w14:textId="1A3E1BBA" w:rsidR="00636276" w:rsidRDefault="00636276" w:rsidP="00636276">
      <w:pPr>
        <w:pStyle w:val="berschrift3"/>
        <w:numPr>
          <w:ilvl w:val="2"/>
          <w:numId w:val="82"/>
        </w:numPr>
      </w:pPr>
      <w:bookmarkStart w:id="192" w:name="Activity7291"/>
      <w:bookmarkStart w:id="193" w:name="_Toc215185739"/>
      <w:r>
        <w:t>Model-based Acquisition</w:t>
      </w:r>
      <w:bookmarkEnd w:id="192"/>
      <w:bookmarkEnd w:id="193"/>
    </w:p>
    <w:p w14:paraId="30F169A3" w14:textId="18BEA29E" w:rsidR="00636276" w:rsidRPr="00636276" w:rsidRDefault="00636276" w:rsidP="00636276">
      <w:r>
        <w:t>Reference: https://www.omg.org/communities/model-based-acquisition-user-community.htm</w:t>
      </w:r>
    </w:p>
    <w:sectPr w:rsidR="00636276" w:rsidRPr="00636276" w:rsidSect="002E417F">
      <w:footerReference w:type="default" r:id="rId282"/>
      <w:headerReference w:type="first" r:id="rId283"/>
      <w:type w:val="oddPage"/>
      <w:pgSz w:w="11906" w:h="16838" w:code="9"/>
      <w:pgMar w:top="1667" w:right="851" w:bottom="1134" w:left="1418" w:header="709" w:footer="709" w:gutter="0"/>
      <w:pgNumType w:fmt="low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E778E" w14:textId="77777777" w:rsidR="00636276" w:rsidRDefault="00636276">
      <w:r>
        <w:separator/>
      </w:r>
    </w:p>
  </w:endnote>
  <w:endnote w:type="continuationSeparator" w:id="0">
    <w:p w14:paraId="5030E30C" w14:textId="77777777" w:rsidR="00636276" w:rsidRDefault="00636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JFWMHO+Futura-Book">
    <w:altName w:val="Calibri"/>
    <w:panose1 w:val="00000000000000000000"/>
    <w:charset w:val="00"/>
    <w:family w:val="swiss"/>
    <w:notTrueType/>
    <w:pitch w:val="default"/>
    <w:sig w:usb0="00000003" w:usb1="00000000" w:usb2="00000000" w:usb3="00000000" w:csb0="00000001" w:csb1="00000000"/>
  </w:font>
  <w:font w:name="Lucida Grande">
    <w:altName w:val="Courier New"/>
    <w:charset w:val="00"/>
    <w:family w:val="auto"/>
    <w:pitch w:val="variable"/>
    <w:sig w:usb0="03000000"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DF8FF" w14:textId="77777777" w:rsidR="00FE396F" w:rsidRDefault="00FE396F">
    <w:pPr>
      <w:pStyle w:val="Fuzeile"/>
      <w:tabs>
        <w:tab w:val="clear" w:pos="9072"/>
        <w:tab w:val="right" w:pos="9593"/>
      </w:tabs>
      <w:spacing w:before="120"/>
      <w:rPr>
        <w:lang w:val="en-US"/>
      </w:rPr>
    </w:pPr>
    <w:r>
      <w:fldChar w:fldCharType="begin"/>
    </w:r>
    <w:r>
      <w:rPr>
        <w:lang w:val="en-US"/>
      </w:rPr>
      <w:instrText xml:space="preserve"> DOCPROPERTY "PSI Number"  \* MERGEFORMAT </w:instrText>
    </w:r>
    <w:r>
      <w:fldChar w:fldCharType="separate"/>
    </w:r>
    <w:r w:rsidR="00636276">
      <w:rPr>
        <w:lang w:val="en-US"/>
      </w:rPr>
      <w:t>PSI Reference Number</w:t>
    </w:r>
    <w:r>
      <w:fldChar w:fldCharType="end"/>
    </w:r>
    <w:r>
      <w:rPr>
        <w:lang w:val="en-US"/>
      </w:rPr>
      <w:tab/>
    </w:r>
    <w:r>
      <w:rPr>
        <w:lang w:val="en-US"/>
      </w:rPr>
      <w:tab/>
    </w:r>
    <w:r w:rsidR="00AC4367">
      <w:rPr>
        <w:rStyle w:val="Seitenzahl"/>
      </w:rPr>
      <w:fldChar w:fldCharType="begin"/>
    </w:r>
    <w:r w:rsidR="00AC4367">
      <w:rPr>
        <w:rStyle w:val="Seitenzahl"/>
      </w:rPr>
      <w:instrText xml:space="preserve"> PAGE  \* Arabic </w:instrText>
    </w:r>
    <w:r w:rsidR="00AC4367">
      <w:rPr>
        <w:rStyle w:val="Seitenzahl"/>
      </w:rPr>
      <w:fldChar w:fldCharType="separate"/>
    </w:r>
    <w:r w:rsidR="00AC4367">
      <w:rPr>
        <w:rStyle w:val="Seitenzahl"/>
        <w:noProof/>
      </w:rPr>
      <w:t>2</w:t>
    </w:r>
    <w:r w:rsidR="00AC4367">
      <w:rPr>
        <w:rStyle w:val="Seitenzahl"/>
      </w:rPr>
      <w:fldChar w:fldCharType="end"/>
    </w:r>
  </w:p>
  <w:p w14:paraId="6C95FBD1" w14:textId="77777777" w:rsidR="00FE396F" w:rsidRDefault="00FE396F">
    <w:pPr>
      <w:pStyle w:val="Fuzeile"/>
      <w:tabs>
        <w:tab w:val="clear" w:pos="9072"/>
        <w:tab w:val="right" w:pos="9593"/>
      </w:tabs>
      <w:rPr>
        <w:lang w:val="en-US"/>
      </w:rPr>
    </w:pPr>
    <w:r>
      <w:rPr>
        <w:lang w:val="en-US"/>
      </w:rPr>
      <w:t xml:space="preserve">© </w:t>
    </w:r>
    <w:r w:rsidR="007C3E76">
      <w:rPr>
        <w:lang w:val="en-US"/>
      </w:rPr>
      <w:t>prostep ivip</w:t>
    </w:r>
    <w:r>
      <w:rPr>
        <w:lang w:val="en-US"/>
      </w:rPr>
      <w:t xml:space="preserve"> Association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8592D0" w14:textId="77777777" w:rsidR="00636276" w:rsidRDefault="00636276">
      <w:r>
        <w:separator/>
      </w:r>
    </w:p>
  </w:footnote>
  <w:footnote w:type="continuationSeparator" w:id="0">
    <w:p w14:paraId="32C60306" w14:textId="77777777" w:rsidR="00636276" w:rsidRDefault="006362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3DFFA" w14:textId="77777777" w:rsidR="00FE396F" w:rsidRDefault="008F6E43">
    <w:pPr>
      <w:pStyle w:val="Kopfzeile"/>
    </w:pPr>
    <w:r>
      <w:rPr>
        <w:noProof/>
        <w:lang w:val="en-US" w:eastAsia="en-US"/>
      </w:rPr>
      <w:drawing>
        <wp:anchor distT="0" distB="0" distL="114300" distR="114300" simplePos="0" relativeHeight="251657728" behindDoc="0" locked="0" layoutInCell="1" allowOverlap="1" wp14:anchorId="1F89E21E" wp14:editId="07B46ED8">
          <wp:simplePos x="0" y="0"/>
          <wp:positionH relativeFrom="column">
            <wp:posOffset>4972050</wp:posOffset>
          </wp:positionH>
          <wp:positionV relativeFrom="paragraph">
            <wp:posOffset>-147320</wp:posOffset>
          </wp:positionV>
          <wp:extent cx="971550" cy="609600"/>
          <wp:effectExtent l="0" t="0" r="0" b="0"/>
          <wp:wrapNone/>
          <wp:docPr id="3" name="Bild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1550" cy="609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AA66C7"/>
    <w:multiLevelType w:val="multilevel"/>
    <w:tmpl w:val="5628A8A8"/>
    <w:lvl w:ilvl="0">
      <w:start w:val="1"/>
      <w:numFmt w:val="decimal"/>
      <w:lvlRestart w:val="0"/>
      <w:pStyle w:val="berschrift1"/>
      <w:lvlText w:val="%1."/>
      <w:lvlJc w:val="left"/>
      <w:pPr>
        <w:tabs>
          <w:tab w:val="num" w:pos="425"/>
        </w:tabs>
        <w:ind w:left="425" w:hanging="425"/>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pStyle w:val="berschrift3"/>
      <w:lvlText w:val="%1.%2.%3."/>
      <w:lvlJc w:val="left"/>
      <w:pPr>
        <w:tabs>
          <w:tab w:val="num" w:pos="709"/>
        </w:tabs>
        <w:ind w:left="709" w:hanging="709"/>
      </w:pPr>
      <w:rPr>
        <w:rFonts w:hint="default"/>
      </w:rPr>
    </w:lvl>
    <w:lvl w:ilvl="3">
      <w:start w:val="1"/>
      <w:numFmt w:val="decimal"/>
      <w:pStyle w:val="berschrift4"/>
      <w:lvlText w:val="%1.%2.%3.%4."/>
      <w:lvlJc w:val="left"/>
      <w:pPr>
        <w:tabs>
          <w:tab w:val="num" w:pos="850"/>
        </w:tabs>
        <w:ind w:left="850" w:hanging="850"/>
      </w:pPr>
      <w:rPr>
        <w:rFonts w:hint="default"/>
      </w:rPr>
    </w:lvl>
    <w:lvl w:ilvl="4">
      <w:start w:val="1"/>
      <w:numFmt w:val="decimal"/>
      <w:pStyle w:val="berschrift5"/>
      <w:lvlText w:val="%1.%2.%3.%4.%5."/>
      <w:lvlJc w:val="left"/>
      <w:pPr>
        <w:tabs>
          <w:tab w:val="num" w:pos="992"/>
        </w:tabs>
        <w:ind w:left="992" w:hanging="992"/>
      </w:pPr>
      <w:rPr>
        <w:rFonts w:hint="default"/>
      </w:rPr>
    </w:lvl>
    <w:lvl w:ilvl="5">
      <w:start w:val="1"/>
      <w:numFmt w:val="decimal"/>
      <w:pStyle w:val="berschrift6"/>
      <w:lvlText w:val="%1.%2.%3.%4.%5.%6."/>
      <w:lvlJc w:val="left"/>
      <w:pPr>
        <w:tabs>
          <w:tab w:val="num" w:pos="1134"/>
        </w:tabs>
        <w:ind w:left="1134" w:hanging="1134"/>
      </w:pPr>
      <w:rPr>
        <w:rFonts w:hint="default"/>
      </w:rPr>
    </w:lvl>
    <w:lvl w:ilvl="6">
      <w:start w:val="1"/>
      <w:numFmt w:val="decimal"/>
      <w:pStyle w:val="berschrift7"/>
      <w:lvlText w:val="%1.%2.%3.%4.%5.%6.%7."/>
      <w:lvlJc w:val="left"/>
      <w:pPr>
        <w:tabs>
          <w:tab w:val="num" w:pos="1276"/>
        </w:tabs>
        <w:ind w:left="1276" w:hanging="1276"/>
      </w:pPr>
      <w:rPr>
        <w:rFonts w:hint="default"/>
      </w:rPr>
    </w:lvl>
    <w:lvl w:ilvl="7">
      <w:start w:val="1"/>
      <w:numFmt w:val="decimal"/>
      <w:pStyle w:val="berschrift8"/>
      <w:lvlText w:val="%1.%2.%3.%4.%5.%6.%7.%8."/>
      <w:lvlJc w:val="left"/>
      <w:pPr>
        <w:tabs>
          <w:tab w:val="num" w:pos="1417"/>
        </w:tabs>
        <w:ind w:left="1417" w:hanging="1417"/>
      </w:pPr>
      <w:rPr>
        <w:rFonts w:hint="default"/>
      </w:rPr>
    </w:lvl>
    <w:lvl w:ilvl="8">
      <w:start w:val="1"/>
      <w:numFmt w:val="decimal"/>
      <w:pStyle w:val="berschrift9"/>
      <w:lvlText w:val="%1.%2.%3.%4.%5.%6.%7.%8.%9."/>
      <w:lvlJc w:val="left"/>
      <w:pPr>
        <w:tabs>
          <w:tab w:val="num" w:pos="1559"/>
        </w:tabs>
        <w:ind w:left="1559" w:hanging="1559"/>
      </w:pPr>
      <w:rPr>
        <w:rFonts w:hint="default"/>
      </w:rPr>
    </w:lvl>
  </w:abstractNum>
  <w:abstractNum w:abstractNumId="1" w15:restartNumberingAfterBreak="0">
    <w:nsid w:val="4B2D4451"/>
    <w:multiLevelType w:val="multilevel"/>
    <w:tmpl w:val="DDE40428"/>
    <w:lvl w:ilvl="0">
      <w:start w:val="1"/>
      <w:numFmt w:val="upperLetter"/>
      <w:pStyle w:val="Sub-Annex"/>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16cid:durableId="262037521">
    <w:abstractNumId w:val="0"/>
  </w:num>
  <w:num w:numId="2" w16cid:durableId="1618565993">
    <w:abstractNumId w:val="1"/>
  </w:num>
  <w:num w:numId="3" w16cid:durableId="390231453">
    <w:abstractNumId w:val="0"/>
  </w:num>
  <w:num w:numId="4" w16cid:durableId="32393463">
    <w:abstractNumId w:val="0"/>
  </w:num>
  <w:num w:numId="5" w16cid:durableId="1256328830">
    <w:abstractNumId w:val="0"/>
  </w:num>
  <w:num w:numId="6" w16cid:durableId="351035891">
    <w:abstractNumId w:val="0"/>
  </w:num>
  <w:num w:numId="7" w16cid:durableId="1987125338">
    <w:abstractNumId w:val="0"/>
  </w:num>
  <w:num w:numId="8" w16cid:durableId="449857457">
    <w:abstractNumId w:val="0"/>
  </w:num>
  <w:num w:numId="9" w16cid:durableId="470948110">
    <w:abstractNumId w:val="0"/>
  </w:num>
  <w:num w:numId="10" w16cid:durableId="1048994992">
    <w:abstractNumId w:val="0"/>
  </w:num>
  <w:num w:numId="11" w16cid:durableId="533619043">
    <w:abstractNumId w:val="0"/>
  </w:num>
  <w:num w:numId="12" w16cid:durableId="821626754">
    <w:abstractNumId w:val="0"/>
  </w:num>
  <w:num w:numId="13" w16cid:durableId="1079332880">
    <w:abstractNumId w:val="0"/>
  </w:num>
  <w:num w:numId="14" w16cid:durableId="72898903">
    <w:abstractNumId w:val="0"/>
  </w:num>
  <w:num w:numId="15" w16cid:durableId="509412537">
    <w:abstractNumId w:val="0"/>
  </w:num>
  <w:num w:numId="16" w16cid:durableId="1963727579">
    <w:abstractNumId w:val="0"/>
  </w:num>
  <w:num w:numId="17" w16cid:durableId="1406953814">
    <w:abstractNumId w:val="0"/>
  </w:num>
  <w:num w:numId="18" w16cid:durableId="1747461324">
    <w:abstractNumId w:val="0"/>
  </w:num>
  <w:num w:numId="19" w16cid:durableId="516504352">
    <w:abstractNumId w:val="0"/>
  </w:num>
  <w:num w:numId="20" w16cid:durableId="1766195530">
    <w:abstractNumId w:val="0"/>
  </w:num>
  <w:num w:numId="21" w16cid:durableId="1525168973">
    <w:abstractNumId w:val="0"/>
  </w:num>
  <w:num w:numId="22" w16cid:durableId="821196248">
    <w:abstractNumId w:val="0"/>
  </w:num>
  <w:num w:numId="23" w16cid:durableId="633170961">
    <w:abstractNumId w:val="0"/>
  </w:num>
  <w:num w:numId="24" w16cid:durableId="101144711">
    <w:abstractNumId w:val="0"/>
  </w:num>
  <w:num w:numId="25" w16cid:durableId="1731878619">
    <w:abstractNumId w:val="0"/>
  </w:num>
  <w:num w:numId="26" w16cid:durableId="284775292">
    <w:abstractNumId w:val="0"/>
  </w:num>
  <w:num w:numId="27" w16cid:durableId="1969428366">
    <w:abstractNumId w:val="0"/>
  </w:num>
  <w:num w:numId="28" w16cid:durableId="1444378390">
    <w:abstractNumId w:val="0"/>
  </w:num>
  <w:num w:numId="29" w16cid:durableId="1374769212">
    <w:abstractNumId w:val="0"/>
  </w:num>
  <w:num w:numId="30" w16cid:durableId="1656257597">
    <w:abstractNumId w:val="0"/>
  </w:num>
  <w:num w:numId="31" w16cid:durableId="1246839982">
    <w:abstractNumId w:val="0"/>
  </w:num>
  <w:num w:numId="32" w16cid:durableId="1973779681">
    <w:abstractNumId w:val="0"/>
  </w:num>
  <w:num w:numId="33" w16cid:durableId="381632847">
    <w:abstractNumId w:val="0"/>
  </w:num>
  <w:num w:numId="34" w16cid:durableId="1953366439">
    <w:abstractNumId w:val="0"/>
  </w:num>
  <w:num w:numId="35" w16cid:durableId="362831682">
    <w:abstractNumId w:val="0"/>
  </w:num>
  <w:num w:numId="36" w16cid:durableId="1311011391">
    <w:abstractNumId w:val="0"/>
  </w:num>
  <w:num w:numId="37" w16cid:durableId="794055865">
    <w:abstractNumId w:val="0"/>
  </w:num>
  <w:num w:numId="38" w16cid:durableId="560218981">
    <w:abstractNumId w:val="0"/>
  </w:num>
  <w:num w:numId="39" w16cid:durableId="1550263222">
    <w:abstractNumId w:val="0"/>
  </w:num>
  <w:num w:numId="40" w16cid:durableId="1633515035">
    <w:abstractNumId w:val="0"/>
  </w:num>
  <w:num w:numId="41" w16cid:durableId="1590651709">
    <w:abstractNumId w:val="0"/>
  </w:num>
  <w:num w:numId="42" w16cid:durableId="187178511">
    <w:abstractNumId w:val="0"/>
  </w:num>
  <w:num w:numId="43" w16cid:durableId="578370342">
    <w:abstractNumId w:val="0"/>
  </w:num>
  <w:num w:numId="44" w16cid:durableId="377975819">
    <w:abstractNumId w:val="0"/>
  </w:num>
  <w:num w:numId="45" w16cid:durableId="1797990844">
    <w:abstractNumId w:val="0"/>
  </w:num>
  <w:num w:numId="46" w16cid:durableId="1557741210">
    <w:abstractNumId w:val="0"/>
  </w:num>
  <w:num w:numId="47" w16cid:durableId="1023242158">
    <w:abstractNumId w:val="0"/>
  </w:num>
  <w:num w:numId="48" w16cid:durableId="1190071687">
    <w:abstractNumId w:val="0"/>
  </w:num>
  <w:num w:numId="49" w16cid:durableId="1929191895">
    <w:abstractNumId w:val="0"/>
  </w:num>
  <w:num w:numId="50" w16cid:durableId="573660764">
    <w:abstractNumId w:val="0"/>
  </w:num>
  <w:num w:numId="51" w16cid:durableId="722295904">
    <w:abstractNumId w:val="0"/>
  </w:num>
  <w:num w:numId="52" w16cid:durableId="75170919">
    <w:abstractNumId w:val="0"/>
  </w:num>
  <w:num w:numId="53" w16cid:durableId="274022908">
    <w:abstractNumId w:val="0"/>
  </w:num>
  <w:num w:numId="54" w16cid:durableId="1850438458">
    <w:abstractNumId w:val="0"/>
  </w:num>
  <w:num w:numId="55" w16cid:durableId="1078939807">
    <w:abstractNumId w:val="0"/>
  </w:num>
  <w:num w:numId="56" w16cid:durableId="1861386156">
    <w:abstractNumId w:val="0"/>
  </w:num>
  <w:num w:numId="57" w16cid:durableId="1897818980">
    <w:abstractNumId w:val="0"/>
  </w:num>
  <w:num w:numId="58" w16cid:durableId="1028992852">
    <w:abstractNumId w:val="0"/>
  </w:num>
  <w:num w:numId="59" w16cid:durableId="55671541">
    <w:abstractNumId w:val="0"/>
  </w:num>
  <w:num w:numId="60" w16cid:durableId="1880822674">
    <w:abstractNumId w:val="0"/>
  </w:num>
  <w:num w:numId="61" w16cid:durableId="216859655">
    <w:abstractNumId w:val="0"/>
  </w:num>
  <w:num w:numId="62" w16cid:durableId="2063432717">
    <w:abstractNumId w:val="0"/>
  </w:num>
  <w:num w:numId="63" w16cid:durableId="1976135080">
    <w:abstractNumId w:val="0"/>
  </w:num>
  <w:num w:numId="64" w16cid:durableId="1157503008">
    <w:abstractNumId w:val="0"/>
  </w:num>
  <w:num w:numId="65" w16cid:durableId="1628857992">
    <w:abstractNumId w:val="0"/>
  </w:num>
  <w:num w:numId="66" w16cid:durableId="1786650515">
    <w:abstractNumId w:val="0"/>
  </w:num>
  <w:num w:numId="67" w16cid:durableId="1808008502">
    <w:abstractNumId w:val="0"/>
  </w:num>
  <w:num w:numId="68" w16cid:durableId="150293779">
    <w:abstractNumId w:val="0"/>
  </w:num>
  <w:num w:numId="69" w16cid:durableId="1285818349">
    <w:abstractNumId w:val="0"/>
  </w:num>
  <w:num w:numId="70" w16cid:durableId="594436807">
    <w:abstractNumId w:val="0"/>
  </w:num>
  <w:num w:numId="71" w16cid:durableId="385573151">
    <w:abstractNumId w:val="0"/>
  </w:num>
  <w:num w:numId="72" w16cid:durableId="804856684">
    <w:abstractNumId w:val="0"/>
  </w:num>
  <w:num w:numId="73" w16cid:durableId="1234579713">
    <w:abstractNumId w:val="0"/>
  </w:num>
  <w:num w:numId="74" w16cid:durableId="1291939896">
    <w:abstractNumId w:val="0"/>
  </w:num>
  <w:num w:numId="75" w16cid:durableId="553127444">
    <w:abstractNumId w:val="0"/>
  </w:num>
  <w:num w:numId="76" w16cid:durableId="382602925">
    <w:abstractNumId w:val="0"/>
  </w:num>
  <w:num w:numId="77" w16cid:durableId="1215042455">
    <w:abstractNumId w:val="0"/>
  </w:num>
  <w:num w:numId="78" w16cid:durableId="27335120">
    <w:abstractNumId w:val="0"/>
  </w:num>
  <w:num w:numId="79" w16cid:durableId="31002023">
    <w:abstractNumId w:val="0"/>
  </w:num>
  <w:num w:numId="80" w16cid:durableId="659191032">
    <w:abstractNumId w:val="0"/>
  </w:num>
  <w:num w:numId="81" w16cid:durableId="2110656065">
    <w:abstractNumId w:val="0"/>
  </w:num>
  <w:num w:numId="82" w16cid:durableId="591083307">
    <w:abstractNumId w:val="0"/>
    <w:lvlOverride w:ilvl="0">
      <w:lvl w:ilvl="0">
        <w:start w:val="1"/>
        <w:numFmt w:val="decimal"/>
        <w:lvlRestart w:val="0"/>
        <w:pStyle w:val="berschrift1"/>
        <w:lvlText w:val="%1."/>
        <w:lvlJc w:val="left"/>
        <w:pPr>
          <w:tabs>
            <w:tab w:val="num" w:pos="425"/>
          </w:tabs>
          <w:ind w:left="425" w:hanging="425"/>
        </w:pPr>
      </w:lvl>
    </w:lvlOverride>
    <w:lvlOverride w:ilvl="1">
      <w:lvl w:ilvl="1">
        <w:start w:val="1"/>
        <w:numFmt w:val="decimal"/>
        <w:pStyle w:val="berschrift2"/>
        <w:lvlText w:val="%1.%2."/>
        <w:lvlJc w:val="left"/>
        <w:pPr>
          <w:tabs>
            <w:tab w:val="num" w:pos="567"/>
          </w:tabs>
          <w:ind w:left="567" w:hanging="567"/>
        </w:pPr>
      </w:lvl>
    </w:lvlOverride>
    <w:lvlOverride w:ilvl="2">
      <w:lvl w:ilvl="2">
        <w:start w:val="1"/>
        <w:numFmt w:val="decimal"/>
        <w:pStyle w:val="berschrift3"/>
        <w:lvlText w:val="%1.%2.%3."/>
        <w:lvlJc w:val="left"/>
        <w:pPr>
          <w:tabs>
            <w:tab w:val="num" w:pos="709"/>
          </w:tabs>
          <w:ind w:left="709" w:hanging="709"/>
        </w:pPr>
      </w:lvl>
    </w:lvlOverride>
    <w:lvlOverride w:ilvl="3">
      <w:lvl w:ilvl="3">
        <w:start w:val="1"/>
        <w:numFmt w:val="decimal"/>
        <w:pStyle w:val="berschrift4"/>
        <w:lvlText w:val="%1.%2.%3.%4."/>
        <w:lvlJc w:val="left"/>
        <w:pPr>
          <w:tabs>
            <w:tab w:val="num" w:pos="850"/>
          </w:tabs>
          <w:ind w:left="850" w:hanging="850"/>
        </w:pPr>
      </w:lvl>
    </w:lvlOverride>
    <w:lvlOverride w:ilvl="4">
      <w:lvl w:ilvl="4">
        <w:start w:val="1"/>
        <w:numFmt w:val="decimal"/>
        <w:pStyle w:val="berschrift5"/>
        <w:lvlText w:val="%1.%2.%3.%4.%5."/>
        <w:lvlJc w:val="left"/>
        <w:pPr>
          <w:tabs>
            <w:tab w:val="num" w:pos="992"/>
          </w:tabs>
          <w:ind w:left="992" w:hanging="992"/>
        </w:pPr>
      </w:lvl>
    </w:lvlOverride>
    <w:lvlOverride w:ilvl="5">
      <w:lvl w:ilvl="5">
        <w:start w:val="1"/>
        <w:numFmt w:val="decimal"/>
        <w:pStyle w:val="berschrift6"/>
        <w:lvlText w:val="%1.%2.%3.%4.%5.%6."/>
        <w:lvlJc w:val="left"/>
        <w:pPr>
          <w:tabs>
            <w:tab w:val="num" w:pos="1134"/>
          </w:tabs>
          <w:ind w:left="1134" w:hanging="1134"/>
        </w:pPr>
      </w:lvl>
    </w:lvlOverride>
    <w:lvlOverride w:ilvl="6">
      <w:lvl w:ilvl="6">
        <w:start w:val="1"/>
        <w:numFmt w:val="decimal"/>
        <w:pStyle w:val="berschrift7"/>
        <w:lvlText w:val="%1.%2.%3.%4.%5.%6.%7."/>
        <w:lvlJc w:val="left"/>
        <w:pPr>
          <w:tabs>
            <w:tab w:val="num" w:pos="1276"/>
          </w:tabs>
          <w:ind w:left="1276" w:hanging="1276"/>
        </w:pPr>
      </w:lvl>
    </w:lvlOverride>
    <w:lvlOverride w:ilvl="7">
      <w:lvl w:ilvl="7">
        <w:start w:val="1"/>
        <w:numFmt w:val="decimal"/>
        <w:pStyle w:val="berschrift8"/>
        <w:lvlText w:val="%1.%2.%3.%4.%5.%6.%7.%8."/>
        <w:lvlJc w:val="left"/>
        <w:pPr>
          <w:tabs>
            <w:tab w:val="num" w:pos="1417"/>
          </w:tabs>
          <w:ind w:left="1417" w:hanging="1417"/>
        </w:pPr>
      </w:lvl>
    </w:lvlOverride>
    <w:lvlOverride w:ilvl="8">
      <w:lvl w:ilvl="8">
        <w:start w:val="1"/>
        <w:numFmt w:val="decimal"/>
        <w:pStyle w:val="berschrift9"/>
        <w:lvlText w:val="%1.%2.%3.%4.%5.%6.%7.%8.%9."/>
        <w:lvlJc w:val="left"/>
        <w:pPr>
          <w:tabs>
            <w:tab w:val="num" w:pos="1559"/>
          </w:tabs>
          <w:ind w:left="1559" w:hanging="1559"/>
        </w:pPr>
      </w:lvl>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08"/>
  <w:hyphenationZone w:val="425"/>
  <w:drawingGridHorizontalSpacing w:val="181"/>
  <w:drawingGridVerticalSpacing w:val="181"/>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276"/>
    <w:rsid w:val="000C336B"/>
    <w:rsid w:val="001025E7"/>
    <w:rsid w:val="0028060B"/>
    <w:rsid w:val="002E417F"/>
    <w:rsid w:val="00311FD9"/>
    <w:rsid w:val="003B76B7"/>
    <w:rsid w:val="00424EFA"/>
    <w:rsid w:val="004B0601"/>
    <w:rsid w:val="00606E21"/>
    <w:rsid w:val="00636276"/>
    <w:rsid w:val="006A15A1"/>
    <w:rsid w:val="006A5830"/>
    <w:rsid w:val="006F0AB9"/>
    <w:rsid w:val="007C3E76"/>
    <w:rsid w:val="00823DD8"/>
    <w:rsid w:val="008C35E5"/>
    <w:rsid w:val="008F6D41"/>
    <w:rsid w:val="008F6E43"/>
    <w:rsid w:val="009037C0"/>
    <w:rsid w:val="00A409DE"/>
    <w:rsid w:val="00A421FD"/>
    <w:rsid w:val="00AA0B08"/>
    <w:rsid w:val="00AB3606"/>
    <w:rsid w:val="00AB41D4"/>
    <w:rsid w:val="00AC4367"/>
    <w:rsid w:val="00AF1B9C"/>
    <w:rsid w:val="00B62F29"/>
    <w:rsid w:val="00BE0763"/>
    <w:rsid w:val="00C166D7"/>
    <w:rsid w:val="00D735F2"/>
    <w:rsid w:val="00DF63AC"/>
    <w:rsid w:val="00F50EE5"/>
    <w:rsid w:val="00FE396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00EDA9F5"/>
  <w15:docId w15:val="{ECC09A8B-1E6C-49B3-AF6D-257B7B605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A421FD"/>
    <w:pPr>
      <w:spacing w:after="120"/>
      <w:jc w:val="both"/>
    </w:pPr>
    <w:rPr>
      <w:rFonts w:ascii="Arial" w:hAnsi="Arial"/>
      <w:szCs w:val="24"/>
    </w:rPr>
  </w:style>
  <w:style w:type="paragraph" w:styleId="berschrift1">
    <w:name w:val="heading 1"/>
    <w:basedOn w:val="Standard"/>
    <w:next w:val="Standard"/>
    <w:link w:val="berschrift1Zchn"/>
    <w:qFormat/>
    <w:pPr>
      <w:keepNext/>
      <w:numPr>
        <w:numId w:val="81"/>
      </w:numPr>
      <w:spacing w:before="240"/>
      <w:outlineLvl w:val="0"/>
    </w:pPr>
    <w:rPr>
      <w:rFonts w:cs="Arial"/>
      <w:b/>
      <w:bCs/>
      <w:kern w:val="32"/>
      <w:sz w:val="32"/>
      <w:szCs w:val="32"/>
    </w:rPr>
  </w:style>
  <w:style w:type="paragraph" w:styleId="berschrift2">
    <w:name w:val="heading 2"/>
    <w:basedOn w:val="Standard"/>
    <w:next w:val="Standard"/>
    <w:qFormat/>
    <w:pPr>
      <w:keepNext/>
      <w:numPr>
        <w:ilvl w:val="1"/>
        <w:numId w:val="81"/>
      </w:numPr>
      <w:spacing w:before="240"/>
      <w:outlineLvl w:val="1"/>
    </w:pPr>
    <w:rPr>
      <w:rFonts w:cs="Arial"/>
      <w:b/>
      <w:bCs/>
      <w:iCs/>
      <w:sz w:val="28"/>
      <w:szCs w:val="28"/>
    </w:rPr>
  </w:style>
  <w:style w:type="paragraph" w:styleId="berschrift3">
    <w:name w:val="heading 3"/>
    <w:basedOn w:val="Standard"/>
    <w:next w:val="Standard"/>
    <w:qFormat/>
    <w:pPr>
      <w:keepNext/>
      <w:numPr>
        <w:ilvl w:val="2"/>
        <w:numId w:val="81"/>
      </w:numPr>
      <w:spacing w:before="240"/>
      <w:outlineLvl w:val="2"/>
    </w:pPr>
    <w:rPr>
      <w:rFonts w:cs="Arial"/>
      <w:b/>
      <w:bCs/>
      <w:sz w:val="26"/>
      <w:szCs w:val="26"/>
    </w:rPr>
  </w:style>
  <w:style w:type="paragraph" w:styleId="berschrift4">
    <w:name w:val="heading 4"/>
    <w:basedOn w:val="Standard"/>
    <w:next w:val="Standard"/>
    <w:qFormat/>
    <w:rsid w:val="00BE0763"/>
    <w:pPr>
      <w:keepNext/>
      <w:numPr>
        <w:ilvl w:val="3"/>
        <w:numId w:val="81"/>
      </w:numPr>
      <w:spacing w:before="240" w:after="60"/>
      <w:outlineLvl w:val="3"/>
    </w:pPr>
    <w:rPr>
      <w:b/>
      <w:bCs/>
      <w:sz w:val="24"/>
      <w:szCs w:val="28"/>
    </w:rPr>
  </w:style>
  <w:style w:type="paragraph" w:styleId="berschrift5">
    <w:name w:val="heading 5"/>
    <w:basedOn w:val="Standard"/>
    <w:next w:val="Standard"/>
    <w:qFormat/>
    <w:rsid w:val="00BE0763"/>
    <w:pPr>
      <w:numPr>
        <w:ilvl w:val="4"/>
        <w:numId w:val="81"/>
      </w:numPr>
      <w:spacing w:before="240" w:after="60"/>
      <w:outlineLvl w:val="4"/>
    </w:pPr>
    <w:rPr>
      <w:b/>
      <w:bCs/>
      <w:iCs/>
      <w:sz w:val="24"/>
      <w:szCs w:val="26"/>
    </w:rPr>
  </w:style>
  <w:style w:type="paragraph" w:styleId="berschrift6">
    <w:name w:val="heading 6"/>
    <w:basedOn w:val="Standard"/>
    <w:next w:val="Standard"/>
    <w:qFormat/>
    <w:rsid w:val="00BE0763"/>
    <w:pPr>
      <w:numPr>
        <w:ilvl w:val="5"/>
        <w:numId w:val="81"/>
      </w:numPr>
      <w:spacing w:before="240" w:after="60"/>
      <w:outlineLvl w:val="5"/>
    </w:pPr>
    <w:rPr>
      <w:bCs/>
      <w:sz w:val="22"/>
      <w:szCs w:val="22"/>
    </w:rPr>
  </w:style>
  <w:style w:type="paragraph" w:styleId="berschrift7">
    <w:name w:val="heading 7"/>
    <w:basedOn w:val="Standard"/>
    <w:next w:val="Standard"/>
    <w:qFormat/>
    <w:rsid w:val="00BE0763"/>
    <w:pPr>
      <w:numPr>
        <w:ilvl w:val="6"/>
        <w:numId w:val="81"/>
      </w:numPr>
      <w:spacing w:before="240" w:after="60"/>
      <w:outlineLvl w:val="6"/>
    </w:pPr>
    <w:rPr>
      <w:sz w:val="22"/>
    </w:rPr>
  </w:style>
  <w:style w:type="paragraph" w:styleId="berschrift8">
    <w:name w:val="heading 8"/>
    <w:basedOn w:val="Standard"/>
    <w:next w:val="Standard"/>
    <w:qFormat/>
    <w:rsid w:val="00BE0763"/>
    <w:pPr>
      <w:numPr>
        <w:ilvl w:val="7"/>
        <w:numId w:val="81"/>
      </w:numPr>
      <w:spacing w:before="240" w:after="60"/>
      <w:outlineLvl w:val="7"/>
    </w:pPr>
    <w:rPr>
      <w:iCs/>
      <w:sz w:val="22"/>
    </w:rPr>
  </w:style>
  <w:style w:type="paragraph" w:styleId="berschrift9">
    <w:name w:val="heading 9"/>
    <w:basedOn w:val="Standard"/>
    <w:next w:val="Standard"/>
    <w:qFormat/>
    <w:pPr>
      <w:numPr>
        <w:ilvl w:val="8"/>
        <w:numId w:val="8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qFormat/>
    <w:pPr>
      <w:spacing w:before="120"/>
    </w:pPr>
    <w:rPr>
      <w:b/>
      <w:bCs/>
      <w:szCs w:val="20"/>
    </w:rPr>
  </w:style>
  <w:style w:type="paragraph" w:customStyle="1" w:styleId="Titel1">
    <w:name w:val="Titel1"/>
    <w:basedOn w:val="Standard"/>
    <w:next w:val="Standard"/>
    <w:pPr>
      <w:spacing w:before="240"/>
    </w:pPr>
    <w:rPr>
      <w:b/>
      <w:sz w:val="32"/>
      <w:lang w:val="en-US"/>
    </w:rPr>
  </w:style>
  <w:style w:type="paragraph" w:customStyle="1" w:styleId="Sub-Title">
    <w:name w:val="Sub-Title"/>
    <w:basedOn w:val="Standard"/>
    <w:next w:val="Standard"/>
    <w:pPr>
      <w:spacing w:before="240"/>
    </w:pPr>
    <w:rPr>
      <w:sz w:val="28"/>
      <w:lang w:val="en-US"/>
    </w:rPr>
  </w:style>
  <w:style w:type="paragraph" w:customStyle="1" w:styleId="Annex">
    <w:name w:val="Annex"/>
    <w:basedOn w:val="berschrift1"/>
    <w:next w:val="Standard"/>
    <w:rsid w:val="0028060B"/>
    <w:pPr>
      <w:numPr>
        <w:numId w:val="0"/>
      </w:numPr>
    </w:pPr>
    <w:rPr>
      <w:lang w:val="en-US"/>
    </w:rPr>
  </w:style>
  <w:style w:type="paragraph" w:styleId="Verzeichnis1">
    <w:name w:val="toc 1"/>
    <w:basedOn w:val="Standard"/>
    <w:next w:val="Standard"/>
    <w:autoRedefine/>
    <w:uiPriority w:val="39"/>
    <w:pPr>
      <w:tabs>
        <w:tab w:val="right" w:leader="dot" w:pos="9593"/>
      </w:tabs>
    </w:pPr>
    <w:rPr>
      <w:noProof/>
    </w:rPr>
  </w:style>
  <w:style w:type="paragraph" w:styleId="Verzeichnis2">
    <w:name w:val="toc 2"/>
    <w:basedOn w:val="Standard"/>
    <w:next w:val="Standard"/>
    <w:autoRedefine/>
    <w:uiPriority w:val="39"/>
    <w:pPr>
      <w:tabs>
        <w:tab w:val="right" w:leader="dot" w:pos="9593"/>
      </w:tabs>
      <w:ind w:left="200"/>
    </w:pPr>
    <w:rPr>
      <w:noProof/>
    </w:rPr>
  </w:style>
  <w:style w:type="paragraph" w:styleId="Verzeichnis3">
    <w:name w:val="toc 3"/>
    <w:basedOn w:val="Standard"/>
    <w:next w:val="Standard"/>
    <w:autoRedefine/>
    <w:uiPriority w:val="39"/>
    <w:pPr>
      <w:tabs>
        <w:tab w:val="right" w:leader="dot" w:pos="9593"/>
      </w:tabs>
      <w:ind w:left="400"/>
    </w:pPr>
    <w:rPr>
      <w:noProof/>
    </w:rPr>
  </w:style>
  <w:style w:type="paragraph" w:styleId="Verzeichnis4">
    <w:name w:val="toc 4"/>
    <w:basedOn w:val="Standard"/>
    <w:next w:val="Standard"/>
    <w:autoRedefine/>
    <w:uiPriority w:val="39"/>
    <w:pPr>
      <w:ind w:left="600"/>
    </w:pPr>
  </w:style>
  <w:style w:type="paragraph" w:styleId="Verzeichnis5">
    <w:name w:val="toc 5"/>
    <w:basedOn w:val="Standard"/>
    <w:next w:val="Standard"/>
    <w:autoRedefine/>
    <w:uiPriority w:val="39"/>
    <w:pPr>
      <w:ind w:left="800"/>
    </w:pPr>
  </w:style>
  <w:style w:type="paragraph" w:styleId="Verzeichnis6">
    <w:name w:val="toc 6"/>
    <w:basedOn w:val="Standard"/>
    <w:next w:val="Standard"/>
    <w:autoRedefine/>
    <w:uiPriority w:val="39"/>
    <w:pPr>
      <w:ind w:left="1000"/>
    </w:pPr>
  </w:style>
  <w:style w:type="paragraph" w:styleId="Verzeichnis7">
    <w:name w:val="toc 7"/>
    <w:basedOn w:val="Standard"/>
    <w:next w:val="Standard"/>
    <w:autoRedefine/>
    <w:uiPriority w:val="39"/>
    <w:pPr>
      <w:ind w:left="1200"/>
    </w:pPr>
  </w:style>
  <w:style w:type="paragraph" w:styleId="Verzeichnis8">
    <w:name w:val="toc 8"/>
    <w:basedOn w:val="Standard"/>
    <w:next w:val="Standard"/>
    <w:autoRedefine/>
    <w:uiPriority w:val="39"/>
    <w:pPr>
      <w:ind w:left="1400"/>
    </w:pPr>
  </w:style>
  <w:style w:type="paragraph" w:styleId="Verzeichnis9">
    <w:name w:val="toc 9"/>
    <w:basedOn w:val="Standard"/>
    <w:next w:val="Standard"/>
    <w:autoRedefine/>
    <w:uiPriority w:val="39"/>
    <w:pPr>
      <w:ind w:left="1600"/>
    </w:pPr>
  </w:style>
  <w:style w:type="character" w:styleId="Hyperlink">
    <w:name w:val="Hyperlink"/>
    <w:basedOn w:val="Absatz-Standardschriftart"/>
    <w:uiPriority w:val="99"/>
    <w:rPr>
      <w:color w:val="0000FF"/>
      <w:u w:val="single"/>
    </w:rPr>
  </w:style>
  <w:style w:type="paragraph" w:styleId="Abbildungsverzeichnis">
    <w:name w:val="table of figures"/>
    <w:basedOn w:val="Standard"/>
    <w:next w:val="Standard"/>
    <w:pPr>
      <w:ind w:left="400" w:hanging="400"/>
    </w:pPr>
  </w:style>
  <w:style w:type="paragraph" w:styleId="Kopfzeile">
    <w:name w:val="header"/>
    <w:basedOn w:val="Standard"/>
    <w:pPr>
      <w:tabs>
        <w:tab w:val="center" w:pos="4536"/>
        <w:tab w:val="right" w:pos="9072"/>
      </w:tabs>
      <w:spacing w:after="0"/>
    </w:pPr>
  </w:style>
  <w:style w:type="paragraph" w:styleId="Fuzeile">
    <w:name w:val="footer"/>
    <w:basedOn w:val="Standard"/>
    <w:pPr>
      <w:tabs>
        <w:tab w:val="center" w:pos="4536"/>
        <w:tab w:val="right" w:pos="9072"/>
      </w:tabs>
      <w:spacing w:after="0"/>
    </w:pPr>
  </w:style>
  <w:style w:type="character" w:styleId="Seitenzahl">
    <w:name w:val="page number"/>
    <w:basedOn w:val="Absatz-Standardschriftart"/>
  </w:style>
  <w:style w:type="character" w:styleId="Kommentarzeichen">
    <w:name w:val="annotation reference"/>
    <w:basedOn w:val="Absatz-Standardschriftart"/>
    <w:rPr>
      <w:sz w:val="16"/>
      <w:szCs w:val="16"/>
    </w:rPr>
  </w:style>
  <w:style w:type="paragraph" w:styleId="Kommentartext">
    <w:name w:val="annotation text"/>
    <w:basedOn w:val="Standard"/>
    <w:link w:val="KommentartextZchn1"/>
    <w:rPr>
      <w:szCs w:val="20"/>
    </w:rPr>
  </w:style>
  <w:style w:type="paragraph" w:customStyle="1" w:styleId="ab">
    <w:name w:val="ab"/>
    <w:basedOn w:val="Standard"/>
    <w:pPr>
      <w:snapToGrid w:val="0"/>
      <w:spacing w:before="240" w:after="0" w:line="276" w:lineRule="auto"/>
    </w:pPr>
    <w:rPr>
      <w:sz w:val="22"/>
      <w:szCs w:val="20"/>
      <w:lang w:val="en-GB"/>
    </w:rPr>
  </w:style>
  <w:style w:type="paragraph" w:customStyle="1" w:styleId="Pa2">
    <w:name w:val="Pa2"/>
    <w:basedOn w:val="Standard"/>
    <w:next w:val="Standard"/>
    <w:pPr>
      <w:autoSpaceDE w:val="0"/>
      <w:autoSpaceDN w:val="0"/>
      <w:adjustRightInd w:val="0"/>
      <w:spacing w:after="0" w:line="241" w:lineRule="atLeast"/>
      <w:jc w:val="left"/>
    </w:pPr>
    <w:rPr>
      <w:rFonts w:ascii="JFWMHO+Futura-Book" w:hAnsi="JFWMHO+Futura-Book"/>
    </w:rPr>
  </w:style>
  <w:style w:type="character" w:customStyle="1" w:styleId="A1">
    <w:name w:val="A1"/>
    <w:rPr>
      <w:color w:val="000000"/>
      <w:sz w:val="18"/>
      <w:szCs w:val="18"/>
    </w:rPr>
  </w:style>
  <w:style w:type="paragraph" w:styleId="Sprechblasentext">
    <w:name w:val="Balloon Text"/>
    <w:basedOn w:val="Standard"/>
    <w:semiHidden/>
    <w:rsid w:val="003E1FF7"/>
    <w:rPr>
      <w:rFonts w:ascii="Lucida Grande" w:hAnsi="Lucida Grande"/>
      <w:sz w:val="18"/>
      <w:szCs w:val="18"/>
    </w:rPr>
  </w:style>
  <w:style w:type="paragraph" w:customStyle="1" w:styleId="Sub-Annex">
    <w:name w:val="Sub-Annex"/>
    <w:basedOn w:val="Annex"/>
    <w:next w:val="Standard"/>
    <w:rsid w:val="0028060B"/>
    <w:pPr>
      <w:numPr>
        <w:numId w:val="2"/>
      </w:numPr>
    </w:pPr>
  </w:style>
  <w:style w:type="character" w:customStyle="1" w:styleId="p21">
    <w:name w:val="p21"/>
    <w:basedOn w:val="Absatz-Standardschriftart"/>
    <w:rsid w:val="00424EFA"/>
    <w:rPr>
      <w:rFonts w:ascii="Courier New" w:hAnsi="Courier New"/>
      <w:noProof/>
      <w:sz w:val="20"/>
      <w:lang w:val="en-US"/>
    </w:rPr>
  </w:style>
  <w:style w:type="paragraph" w:customStyle="1" w:styleId="Default">
    <w:name w:val="Default"/>
    <w:rsid w:val="00AF1B9C"/>
    <w:pPr>
      <w:autoSpaceDE w:val="0"/>
      <w:autoSpaceDN w:val="0"/>
      <w:adjustRightInd w:val="0"/>
    </w:pPr>
    <w:rPr>
      <w:rFonts w:ascii="Arial" w:hAnsi="Arial" w:cs="Arial"/>
      <w:color w:val="000000"/>
      <w:sz w:val="24"/>
      <w:szCs w:val="24"/>
      <w:lang w:val="en-GB"/>
    </w:rPr>
  </w:style>
  <w:style w:type="paragraph" w:styleId="StandardWeb">
    <w:name w:val="Normal (Web)"/>
    <w:basedOn w:val="Standard"/>
    <w:uiPriority w:val="99"/>
    <w:semiHidden/>
    <w:unhideWhenUsed/>
    <w:rsid w:val="00AF1B9C"/>
    <w:pPr>
      <w:spacing w:before="100" w:beforeAutospacing="1" w:after="100" w:afterAutospacing="1"/>
      <w:jc w:val="left"/>
    </w:pPr>
    <w:rPr>
      <w:rFonts w:ascii="Times New Roman" w:hAnsi="Times New Roman"/>
      <w:sz w:val="24"/>
    </w:rPr>
  </w:style>
  <w:style w:type="character" w:styleId="NichtaufgelsteErwhnung">
    <w:name w:val="Unresolved Mention"/>
    <w:basedOn w:val="Absatz-Standardschriftart"/>
    <w:uiPriority w:val="99"/>
    <w:semiHidden/>
    <w:unhideWhenUsed/>
    <w:rsid w:val="00AF1B9C"/>
    <w:rPr>
      <w:color w:val="605E5C"/>
      <w:shd w:val="clear" w:color="auto" w:fill="E1DFDD"/>
    </w:rPr>
  </w:style>
  <w:style w:type="character" w:styleId="Fett">
    <w:name w:val="Strong"/>
    <w:basedOn w:val="Absatz-Standardschriftart"/>
    <w:qFormat/>
    <w:rsid w:val="00AF1B9C"/>
    <w:rPr>
      <w:b/>
      <w:bCs/>
    </w:rPr>
  </w:style>
  <w:style w:type="paragraph" w:styleId="Listenabsatz">
    <w:name w:val="List Paragraph"/>
    <w:basedOn w:val="Standard"/>
    <w:uiPriority w:val="34"/>
    <w:qFormat/>
    <w:rsid w:val="00AF1B9C"/>
    <w:pPr>
      <w:ind w:left="720"/>
      <w:contextualSpacing/>
    </w:pPr>
    <w:rPr>
      <w:rFonts w:eastAsiaTheme="minorEastAsia"/>
    </w:rPr>
  </w:style>
  <w:style w:type="character" w:customStyle="1" w:styleId="KommentartextZchn">
    <w:name w:val="Kommentartext Zchn"/>
    <w:rsid w:val="00AF1B9C"/>
    <w:rPr>
      <w:rFonts w:ascii="Arial" w:hAnsi="Arial"/>
    </w:rPr>
  </w:style>
  <w:style w:type="paragraph" w:customStyle="1" w:styleId="Bildunterschrift">
    <w:name w:val="Bildunterschrift"/>
    <w:rsid w:val="00AF1B9C"/>
    <w:pPr>
      <w:spacing w:before="120" w:after="200"/>
      <w:jc w:val="center"/>
    </w:pPr>
    <w:rPr>
      <w:rFonts w:ascii="Arial" w:eastAsia="Calibri" w:hAnsi="Arial"/>
      <w:sz w:val="18"/>
      <w:szCs w:val="22"/>
    </w:rPr>
  </w:style>
  <w:style w:type="paragraph" w:styleId="Kommentarthema">
    <w:name w:val="annotation subject"/>
    <w:basedOn w:val="Kommentartext"/>
    <w:next w:val="Kommentartext"/>
    <w:link w:val="KommentarthemaZchn"/>
    <w:semiHidden/>
    <w:unhideWhenUsed/>
    <w:rsid w:val="00AF1B9C"/>
    <w:rPr>
      <w:b/>
      <w:bCs/>
      <w:lang w:val="en-GB"/>
    </w:rPr>
  </w:style>
  <w:style w:type="character" w:customStyle="1" w:styleId="KommentartextZchn1">
    <w:name w:val="Kommentartext Zchn1"/>
    <w:basedOn w:val="Absatz-Standardschriftart"/>
    <w:link w:val="Kommentartext"/>
    <w:rsid w:val="00AF1B9C"/>
    <w:rPr>
      <w:rFonts w:ascii="Arial" w:hAnsi="Arial"/>
    </w:rPr>
  </w:style>
  <w:style w:type="character" w:customStyle="1" w:styleId="KommentarthemaZchn">
    <w:name w:val="Kommentarthema Zchn"/>
    <w:basedOn w:val="KommentartextZchn1"/>
    <w:link w:val="Kommentarthema"/>
    <w:semiHidden/>
    <w:rsid w:val="00AF1B9C"/>
    <w:rPr>
      <w:rFonts w:ascii="Arial" w:hAnsi="Arial"/>
      <w:b/>
      <w:bCs/>
      <w:lang w:val="en-GB"/>
    </w:rPr>
  </w:style>
  <w:style w:type="paragraph" w:styleId="HTMLVorformatiert">
    <w:name w:val="HTML Preformatted"/>
    <w:basedOn w:val="Standard"/>
    <w:link w:val="HTMLVorformatiertZchn"/>
    <w:uiPriority w:val="99"/>
    <w:unhideWhenUsed/>
    <w:rsid w:val="00AF1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Cs w:val="20"/>
      <w:lang w:val="en-GB"/>
    </w:rPr>
  </w:style>
  <w:style w:type="character" w:customStyle="1" w:styleId="HTMLVorformatiertZchn">
    <w:name w:val="HTML Vorformatiert Zchn"/>
    <w:basedOn w:val="Absatz-Standardschriftart"/>
    <w:link w:val="HTMLVorformatiert"/>
    <w:uiPriority w:val="99"/>
    <w:rsid w:val="00AF1B9C"/>
    <w:rPr>
      <w:rFonts w:ascii="Courier New" w:hAnsi="Courier New" w:cs="Courier New"/>
      <w:lang w:val="en-GB"/>
    </w:rPr>
  </w:style>
  <w:style w:type="character" w:customStyle="1" w:styleId="berschrift1Zchn">
    <w:name w:val="Überschrift 1 Zchn"/>
    <w:basedOn w:val="Absatz-Standardschriftart"/>
    <w:link w:val="berschrift1"/>
    <w:rsid w:val="00AF1B9C"/>
    <w:rPr>
      <w:rFonts w:ascii="Arial" w:hAnsi="Arial" w:cs="Arial"/>
      <w:b/>
      <w:bCs/>
      <w:kern w:val="32"/>
      <w:sz w:val="32"/>
      <w:szCs w:val="32"/>
    </w:rPr>
  </w:style>
  <w:style w:type="paragraph" w:styleId="berarbeitung">
    <w:name w:val="Revision"/>
    <w:hidden/>
    <w:uiPriority w:val="99"/>
    <w:semiHidden/>
    <w:rsid w:val="00AF1B9C"/>
    <w:rPr>
      <w:rFonts w:ascii="Arial" w:hAnsi="Arial"/>
      <w:szCs w:val="24"/>
    </w:rPr>
  </w:style>
  <w:style w:type="paragraph" w:styleId="Funotentext">
    <w:name w:val="footnote text"/>
    <w:basedOn w:val="Standard"/>
    <w:link w:val="FunotentextZchn"/>
    <w:semiHidden/>
    <w:unhideWhenUsed/>
    <w:rsid w:val="00AF1B9C"/>
    <w:pPr>
      <w:spacing w:after="0"/>
    </w:pPr>
    <w:rPr>
      <w:szCs w:val="20"/>
      <w:lang w:val="en-GB"/>
    </w:rPr>
  </w:style>
  <w:style w:type="character" w:customStyle="1" w:styleId="FunotentextZchn">
    <w:name w:val="Fußnotentext Zchn"/>
    <w:basedOn w:val="Absatz-Standardschriftart"/>
    <w:link w:val="Funotentext"/>
    <w:semiHidden/>
    <w:rsid w:val="00AF1B9C"/>
    <w:rPr>
      <w:rFonts w:ascii="Arial" w:hAnsi="Arial"/>
      <w:lang w:val="en-GB"/>
    </w:rPr>
  </w:style>
  <w:style w:type="character" w:styleId="Funotenzeichen">
    <w:name w:val="footnote reference"/>
    <w:basedOn w:val="Absatz-Standardschriftart"/>
    <w:semiHidden/>
    <w:unhideWhenUsed/>
    <w:rsid w:val="00AF1B9C"/>
    <w:rPr>
      <w:vertAlign w:val="superscript"/>
    </w:rPr>
  </w:style>
  <w:style w:type="table" w:styleId="Tabellenraster">
    <w:name w:val="Table Grid"/>
    <w:basedOn w:val="NormaleTabelle"/>
    <w:rsid w:val="00AF1B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infacheTabelle31">
    <w:name w:val="Einfache Tabelle 31"/>
    <w:basedOn w:val="NormaleTabelle"/>
    <w:uiPriority w:val="43"/>
    <w:rsid w:val="00AF1B9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itternetztabelle31">
    <w:name w:val="Gitternetztabelle 31"/>
    <w:basedOn w:val="NormaleTabelle"/>
    <w:uiPriority w:val="48"/>
    <w:rsid w:val="00AF1B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EinfacheTabelle41">
    <w:name w:val="Einfache Tabelle 41"/>
    <w:basedOn w:val="NormaleTabelle"/>
    <w:uiPriority w:val="44"/>
    <w:rsid w:val="00AF1B9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infacheTabelle11">
    <w:name w:val="Einfache Tabelle 11"/>
    <w:basedOn w:val="NormaleTabelle"/>
    <w:uiPriority w:val="41"/>
    <w:rsid w:val="00AF1B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Erwhnung1">
    <w:name w:val="Erwähnung1"/>
    <w:basedOn w:val="Absatz-Standardschriftart"/>
    <w:uiPriority w:val="99"/>
    <w:unhideWhenUsed/>
    <w:rsid w:val="00AF1B9C"/>
    <w:rPr>
      <w:color w:val="2B579A"/>
      <w:shd w:val="clear" w:color="auto" w:fill="E1DFDD"/>
    </w:rPr>
  </w:style>
  <w:style w:type="table" w:customStyle="1" w:styleId="EinfacheTabelle51">
    <w:name w:val="Einfache Tabelle 51"/>
    <w:basedOn w:val="NormaleTabelle"/>
    <w:uiPriority w:val="45"/>
    <w:rsid w:val="00AF1B9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7farbigAkzent31">
    <w:name w:val="Gitternetztabelle 7 farbig – Akzent 31"/>
    <w:basedOn w:val="NormaleTabelle"/>
    <w:uiPriority w:val="52"/>
    <w:rsid w:val="00AF1B9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BesuchterLink">
    <w:name w:val="FollowedHyperlink"/>
    <w:basedOn w:val="Absatz-Standardschriftart"/>
    <w:semiHidden/>
    <w:unhideWhenUsed/>
    <w:rsid w:val="00AF1B9C"/>
    <w:rPr>
      <w:color w:val="954F72" w:themeColor="followedHyperlink"/>
      <w:u w:val="single"/>
    </w:rPr>
  </w:style>
  <w:style w:type="paragraph" w:styleId="Inhaltsverzeichnisberschrift">
    <w:name w:val="TOC Heading"/>
    <w:basedOn w:val="berschrift1"/>
    <w:next w:val="Standard"/>
    <w:uiPriority w:val="39"/>
    <w:semiHidden/>
    <w:unhideWhenUsed/>
    <w:qFormat/>
    <w:rsid w:val="00AF1B9C"/>
    <w:pPr>
      <w:keepLines/>
      <w:numPr>
        <w:numId w:val="0"/>
      </w:numPr>
      <w:spacing w:after="0"/>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qudt.org/vocab/quantitykind/Strain" TargetMode="External"/><Relationship Id="rId63" Type="http://schemas.openxmlformats.org/officeDocument/2006/relationships/image" Target="media/image39.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202.png"/><Relationship Id="rId268" Type="http://schemas.openxmlformats.org/officeDocument/2006/relationships/image" Target="media/image244.png"/><Relationship Id="rId32" Type="http://schemas.openxmlformats.org/officeDocument/2006/relationships/image" Target="media/image8.png"/><Relationship Id="rId74" Type="http://schemas.openxmlformats.org/officeDocument/2006/relationships/image" Target="media/image50.png"/><Relationship Id="rId128" Type="http://schemas.openxmlformats.org/officeDocument/2006/relationships/image" Target="media/image104.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13.png"/><Relationship Id="rId279" Type="http://schemas.openxmlformats.org/officeDocument/2006/relationships/image" Target="media/image255.png"/><Relationship Id="rId43" Type="http://schemas.openxmlformats.org/officeDocument/2006/relationships/image" Target="media/image19.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3.png"/><Relationship Id="rId248" Type="http://schemas.openxmlformats.org/officeDocument/2006/relationships/image" Target="media/image224.png"/><Relationship Id="rId269" Type="http://schemas.openxmlformats.org/officeDocument/2006/relationships/image" Target="media/image245.png"/><Relationship Id="rId12" Type="http://schemas.openxmlformats.org/officeDocument/2006/relationships/hyperlink" Target="http://qudt.org/vocab/unit/KiloGM-PER-M3" TargetMode="External"/><Relationship Id="rId33" Type="http://schemas.openxmlformats.org/officeDocument/2006/relationships/image" Target="media/image9.png"/><Relationship Id="rId108" Type="http://schemas.openxmlformats.org/officeDocument/2006/relationships/image" Target="media/image84.png"/><Relationship Id="rId129" Type="http://schemas.openxmlformats.org/officeDocument/2006/relationships/image" Target="media/image105.png"/><Relationship Id="rId280" Type="http://schemas.openxmlformats.org/officeDocument/2006/relationships/image" Target="media/image256.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14.png"/><Relationship Id="rId259" Type="http://schemas.openxmlformats.org/officeDocument/2006/relationships/image" Target="media/image235.png"/><Relationship Id="rId23" Type="http://schemas.openxmlformats.org/officeDocument/2006/relationships/hyperlink" Target="http://qudt.org/vocab/unit/N-PER-MilliM2" TargetMode="External"/><Relationship Id="rId119" Type="http://schemas.openxmlformats.org/officeDocument/2006/relationships/image" Target="media/image95.png"/><Relationship Id="rId270" Type="http://schemas.openxmlformats.org/officeDocument/2006/relationships/image" Target="media/image246.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hyperlink" Target="http://qudt.org/vocab/quantitykind/Length" TargetMode="External"/><Relationship Id="rId109" Type="http://schemas.openxmlformats.org/officeDocument/2006/relationships/image" Target="media/image85.png"/><Relationship Id="rId260" Type="http://schemas.openxmlformats.org/officeDocument/2006/relationships/image" Target="media/image236.png"/><Relationship Id="rId281" Type="http://schemas.openxmlformats.org/officeDocument/2006/relationships/image" Target="media/image257.png"/><Relationship Id="rId34" Type="http://schemas.openxmlformats.org/officeDocument/2006/relationships/image" Target="media/image10.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7.png"/><Relationship Id="rId24" Type="http://schemas.openxmlformats.org/officeDocument/2006/relationships/hyperlink" Target="http://qudt.org/vocab/quantitykind/Stress"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7.png"/><Relationship Id="rId14" Type="http://schemas.openxmlformats.org/officeDocument/2006/relationships/hyperlink" Target="http://qudt.org/vocab/unit/MilliM"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hyperlink" Target="http://qudt.org/vocab/unit/N-PER-MilliM2" TargetMode="External"/><Relationship Id="rId46" Type="http://schemas.openxmlformats.org/officeDocument/2006/relationships/image" Target="media/image22.png"/><Relationship Id="rId67" Type="http://schemas.openxmlformats.org/officeDocument/2006/relationships/image" Target="media/image43.png"/><Relationship Id="rId272" Type="http://schemas.openxmlformats.org/officeDocument/2006/relationships/image" Target="media/image248.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hyperlink" Target="http://qudt.org/vocab/unit/M" TargetMode="External"/><Relationship Id="rId36" Type="http://schemas.openxmlformats.org/officeDocument/2006/relationships/image" Target="media/image12.png"/><Relationship Id="rId57" Type="http://schemas.openxmlformats.org/officeDocument/2006/relationships/image" Target="media/image33.png"/><Relationship Id="rId262" Type="http://schemas.openxmlformats.org/officeDocument/2006/relationships/image" Target="media/image238.png"/><Relationship Id="rId283" Type="http://schemas.openxmlformats.org/officeDocument/2006/relationships/header" Target="header1.xml"/><Relationship Id="rId78" Type="http://schemas.openxmlformats.org/officeDocument/2006/relationships/image" Target="media/image5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hyperlink" Target="http://qudt.org/vocab/quantitykind/Angle" TargetMode="External"/><Relationship Id="rId210" Type="http://schemas.openxmlformats.org/officeDocument/2006/relationships/image" Target="media/image186.png"/><Relationship Id="rId26" Type="http://schemas.openxmlformats.org/officeDocument/2006/relationships/image" Target="media/image2.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9.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qudt.org/vocab/quantitykind/LinearThermalExpansion" TargetMode="External"/><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fontTable" Target="fontTable.xm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50.png"/><Relationship Id="rId27" Type="http://schemas.openxmlformats.org/officeDocument/2006/relationships/image" Target="media/image3.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theme" Target="theme/theme1.xml"/><Relationship Id="rId17" Type="http://schemas.openxmlformats.org/officeDocument/2006/relationships/hyperlink" Target="http://qudt.org/vocab/unit/PER-K" TargetMode="Externa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90.png"/><Relationship Id="rId275" Type="http://schemas.openxmlformats.org/officeDocument/2006/relationships/image" Target="media/image251.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hyperlink" Target="http://qudt.org/vocab/unit/MilliM-PER-K" TargetMode="External"/><Relationship Id="rId39" Type="http://schemas.openxmlformats.org/officeDocument/2006/relationships/image" Target="media/image15.png"/><Relationship Id="rId265" Type="http://schemas.openxmlformats.org/officeDocument/2006/relationships/image" Target="media/image241.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5.png"/><Relationship Id="rId255" Type="http://schemas.openxmlformats.org/officeDocument/2006/relationships/image" Target="media/image231.png"/><Relationship Id="rId276" Type="http://schemas.openxmlformats.org/officeDocument/2006/relationships/image" Target="media/image252.png"/><Relationship Id="rId40" Type="http://schemas.openxmlformats.org/officeDocument/2006/relationships/image" Target="media/image16.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qudt.org/vocab/quantitykind/Mass" TargetMode="External"/><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30" Type="http://schemas.openxmlformats.org/officeDocument/2006/relationships/image" Target="media/image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qudt.org/vocab/unit/KiloGM"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qudt.org/vocab/unit/DEG" TargetMode="Externa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42" Type="http://schemas.openxmlformats.org/officeDocument/2006/relationships/image" Target="media/image18.png"/><Relationship Id="rId84" Type="http://schemas.openxmlformats.org/officeDocument/2006/relationships/image" Target="media/image60.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83.png"/><Relationship Id="rId11" Type="http://schemas.openxmlformats.org/officeDocument/2006/relationships/hyperlink" Target="http://qudt.org/vocab/quantitykind/Density" TargetMode="External"/><Relationship Id="rId53" Type="http://schemas.openxmlformats.org/officeDocument/2006/relationships/image" Target="media/image29.png"/><Relationship Id="rId149" Type="http://schemas.openxmlformats.org/officeDocument/2006/relationships/image" Target="media/image125.png"/><Relationship Id="rId95" Type="http://schemas.openxmlformats.org/officeDocument/2006/relationships/image" Target="media/image71.png"/><Relationship Id="rId160" Type="http://schemas.openxmlformats.org/officeDocument/2006/relationships/image" Target="media/image136.png"/><Relationship Id="rId216" Type="http://schemas.openxmlformats.org/officeDocument/2006/relationships/image" Target="media/image192.png"/><Relationship Id="rId258" Type="http://schemas.openxmlformats.org/officeDocument/2006/relationships/image" Target="media/image234.png"/><Relationship Id="rId22" Type="http://schemas.openxmlformats.org/officeDocument/2006/relationships/hyperlink" Target="http://qudt.org/vocab/unit/PERCENT" TargetMode="External"/><Relationship Id="rId64" Type="http://schemas.openxmlformats.org/officeDocument/2006/relationships/image" Target="media/image40.png"/><Relationship Id="rId118"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25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kte\em\Model-based_Definition\_repository\templates\prostep-ivip.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203B0-1C3E-41EA-A0CA-05F2A8EB9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prostep-ivip.dotx</Template>
  <TotalTime>0</TotalTime>
  <Pages>186</Pages>
  <Words>29420</Words>
  <Characters>187112</Characters>
  <Application>Microsoft Office Word</Application>
  <DocSecurity>0</DocSecurity>
  <Lines>8910</Lines>
  <Paragraphs>6014</Paragraphs>
  <ScaleCrop>false</ScaleCrop>
  <HeadingPairs>
    <vt:vector size="2" baseType="variant">
      <vt:variant>
        <vt:lpstr>Titel</vt:lpstr>
      </vt:variant>
      <vt:variant>
        <vt:i4>1</vt:i4>
      </vt:variant>
    </vt:vector>
  </HeadingPairs>
  <TitlesOfParts>
    <vt:vector size="1" baseType="lpstr">
      <vt:lpstr>CASCaRA Ontology WP2</vt:lpstr>
    </vt:vector>
  </TitlesOfParts>
  <Company>:em engineering methods AG</Company>
  <LinksUpToDate>false</LinksUpToDate>
  <CharactersWithSpaces>210518</CharactersWithSpaces>
  <SharedDoc>false</SharedDoc>
  <HLinks>
    <vt:vector size="48" baseType="variant">
      <vt:variant>
        <vt:i4>1572914</vt:i4>
      </vt:variant>
      <vt:variant>
        <vt:i4>65</vt:i4>
      </vt:variant>
      <vt:variant>
        <vt:i4>0</vt:i4>
      </vt:variant>
      <vt:variant>
        <vt:i4>5</vt:i4>
      </vt:variant>
      <vt:variant>
        <vt:lpwstr/>
      </vt:variant>
      <vt:variant>
        <vt:lpwstr>_Toc121115391</vt:lpwstr>
      </vt:variant>
      <vt:variant>
        <vt:i4>1638450</vt:i4>
      </vt:variant>
      <vt:variant>
        <vt:i4>56</vt:i4>
      </vt:variant>
      <vt:variant>
        <vt:i4>0</vt:i4>
      </vt:variant>
      <vt:variant>
        <vt:i4>5</vt:i4>
      </vt:variant>
      <vt:variant>
        <vt:lpwstr/>
      </vt:variant>
      <vt:variant>
        <vt:lpwstr>_Toc121115387</vt:lpwstr>
      </vt:variant>
      <vt:variant>
        <vt:i4>1376305</vt:i4>
      </vt:variant>
      <vt:variant>
        <vt:i4>47</vt:i4>
      </vt:variant>
      <vt:variant>
        <vt:i4>0</vt:i4>
      </vt:variant>
      <vt:variant>
        <vt:i4>5</vt:i4>
      </vt:variant>
      <vt:variant>
        <vt:lpwstr/>
      </vt:variant>
      <vt:variant>
        <vt:lpwstr>_Toc213064678</vt:lpwstr>
      </vt:variant>
      <vt:variant>
        <vt:i4>1376305</vt:i4>
      </vt:variant>
      <vt:variant>
        <vt:i4>41</vt:i4>
      </vt:variant>
      <vt:variant>
        <vt:i4>0</vt:i4>
      </vt:variant>
      <vt:variant>
        <vt:i4>5</vt:i4>
      </vt:variant>
      <vt:variant>
        <vt:lpwstr/>
      </vt:variant>
      <vt:variant>
        <vt:lpwstr>_Toc213064677</vt:lpwstr>
      </vt:variant>
      <vt:variant>
        <vt:i4>1376305</vt:i4>
      </vt:variant>
      <vt:variant>
        <vt:i4>35</vt:i4>
      </vt:variant>
      <vt:variant>
        <vt:i4>0</vt:i4>
      </vt:variant>
      <vt:variant>
        <vt:i4>5</vt:i4>
      </vt:variant>
      <vt:variant>
        <vt:lpwstr/>
      </vt:variant>
      <vt:variant>
        <vt:lpwstr>_Toc213064676</vt:lpwstr>
      </vt:variant>
      <vt:variant>
        <vt:i4>1376305</vt:i4>
      </vt:variant>
      <vt:variant>
        <vt:i4>29</vt:i4>
      </vt:variant>
      <vt:variant>
        <vt:i4>0</vt:i4>
      </vt:variant>
      <vt:variant>
        <vt:i4>5</vt:i4>
      </vt:variant>
      <vt:variant>
        <vt:lpwstr/>
      </vt:variant>
      <vt:variant>
        <vt:lpwstr>_Toc213064675</vt:lpwstr>
      </vt:variant>
      <vt:variant>
        <vt:i4>1376305</vt:i4>
      </vt:variant>
      <vt:variant>
        <vt:i4>23</vt:i4>
      </vt:variant>
      <vt:variant>
        <vt:i4>0</vt:i4>
      </vt:variant>
      <vt:variant>
        <vt:i4>5</vt:i4>
      </vt:variant>
      <vt:variant>
        <vt:lpwstr/>
      </vt:variant>
      <vt:variant>
        <vt:lpwstr>_Toc213064674</vt:lpwstr>
      </vt:variant>
      <vt:variant>
        <vt:i4>8126485</vt:i4>
      </vt:variant>
      <vt:variant>
        <vt:i4>18</vt:i4>
      </vt:variant>
      <vt:variant>
        <vt:i4>0</vt:i4>
      </vt:variant>
      <vt:variant>
        <vt:i4>5</vt:i4>
      </vt:variant>
      <vt:variant>
        <vt:lpwstr>mailto:psi-issues@prostep.org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CASCaRA Ontology WP2</dc:title>
  <dc:creator>Michael Kirsch</dc:creator>
  <cp:lastModifiedBy>Michael Kirsch</cp:lastModifiedBy>
  <cp:revision>1</cp:revision>
  <cp:lastPrinted>2005-11-30T09:26:00Z</cp:lastPrinted>
  <dcterms:created xsi:type="dcterms:W3CDTF">2025-11-27T23:50:00Z</dcterms:created>
  <dcterms:modified xsi:type="dcterms:W3CDTF">2025-11-28T00:27:00Z</dcterms:modified>
  <cp:category>Draft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 of Recommendation</vt:lpwstr>
  </property>
  <property fmtid="{D5CDD505-2E9C-101B-9397-08002B2CF9AE}" pid="3" name="Sub-Title">
    <vt:lpwstr>Title of Part</vt:lpwstr>
  </property>
  <property fmtid="{D5CDD505-2E9C-101B-9397-08002B2CF9AE}" pid="4" name="PSI Number">
    <vt:lpwstr>PSI Reference Number</vt:lpwstr>
  </property>
  <property fmtid="{D5CDD505-2E9C-101B-9397-08002B2CF9AE}" pid="5" name="Version">
    <vt:lpwstr>1.1</vt:lpwstr>
  </property>
  <property fmtid="{D5CDD505-2E9C-101B-9397-08002B2CF9AE}" pid="6" name="Date">
    <vt:lpwstr>29.10.2008</vt:lpwstr>
  </property>
  <property fmtid="{D5CDD505-2E9C-101B-9397-08002B2CF9AE}" pid="7" name="Status">
    <vt:lpwstr/>
  </property>
</Properties>
</file>